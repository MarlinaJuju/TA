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E9ED7B" w14:textId="77777777" w:rsidR="0006017B" w:rsidRDefault="00E47D57" w:rsidP="005130A4">
      <w:pPr>
        <w:pStyle w:val="Title"/>
      </w:pPr>
      <w:r>
        <w:t>ONLINE SURVEY BERBASIS GAMIFIKASI MENGGUNAKAN OCTALYSIS FRAMEWORK</w:t>
      </w:r>
    </w:p>
    <w:p w14:paraId="38485FA6" w14:textId="77777777" w:rsidR="005130A4" w:rsidRDefault="005130A4" w:rsidP="0006017B"/>
    <w:p w14:paraId="4B8A4696" w14:textId="77777777" w:rsidR="005130A4" w:rsidRDefault="005130A4" w:rsidP="0006017B"/>
    <w:p w14:paraId="12C2B5D2" w14:textId="77777777" w:rsidR="005130A4" w:rsidRDefault="005130A4" w:rsidP="0006017B"/>
    <w:p w14:paraId="52C5FE26" w14:textId="77777777" w:rsidR="005130A4" w:rsidRPr="005130A4" w:rsidRDefault="005130A4" w:rsidP="005130A4">
      <w:pPr>
        <w:jc w:val="center"/>
        <w:rPr>
          <w:sz w:val="28"/>
        </w:rPr>
      </w:pPr>
      <w:r w:rsidRPr="005130A4">
        <w:rPr>
          <w:sz w:val="28"/>
        </w:rPr>
        <w:t>TUGAS AKHIR</w:t>
      </w:r>
    </w:p>
    <w:p w14:paraId="10B3CEE0" w14:textId="77777777" w:rsidR="005130A4" w:rsidRDefault="005130A4" w:rsidP="0006017B"/>
    <w:p w14:paraId="5D141D66" w14:textId="77777777" w:rsidR="005130A4" w:rsidRDefault="005130A4" w:rsidP="0006017B"/>
    <w:p w14:paraId="67B8AA78" w14:textId="77777777" w:rsidR="005130A4" w:rsidRPr="005130A4" w:rsidRDefault="005130A4" w:rsidP="005130A4">
      <w:pPr>
        <w:jc w:val="center"/>
        <w:rPr>
          <w:sz w:val="28"/>
        </w:rPr>
      </w:pPr>
      <w:r w:rsidRPr="005130A4">
        <w:rPr>
          <w:sz w:val="28"/>
        </w:rPr>
        <w:t>Diajukan untuk Memenuhi Persyaratan Akademik dalam</w:t>
      </w:r>
    </w:p>
    <w:p w14:paraId="3270A452" w14:textId="77777777" w:rsidR="005130A4" w:rsidRPr="005130A4" w:rsidRDefault="005130A4" w:rsidP="005130A4">
      <w:pPr>
        <w:jc w:val="center"/>
        <w:rPr>
          <w:sz w:val="28"/>
        </w:rPr>
      </w:pPr>
      <w:r w:rsidRPr="005130A4">
        <w:rPr>
          <w:sz w:val="28"/>
        </w:rPr>
        <w:t>Menyelesaikan Pendidikan pada Program Studi</w:t>
      </w:r>
    </w:p>
    <w:p w14:paraId="265CB8C1" w14:textId="77777777" w:rsidR="005130A4" w:rsidRPr="005130A4" w:rsidRDefault="005130A4" w:rsidP="005130A4">
      <w:pPr>
        <w:jc w:val="center"/>
        <w:rPr>
          <w:sz w:val="28"/>
        </w:rPr>
      </w:pPr>
      <w:r w:rsidRPr="005130A4">
        <w:rPr>
          <w:sz w:val="28"/>
        </w:rPr>
        <w:t xml:space="preserve">S1 </w:t>
      </w:r>
      <w:r w:rsidR="00E47D57">
        <w:rPr>
          <w:sz w:val="28"/>
        </w:rPr>
        <w:t>Teknik Informatika</w:t>
      </w:r>
      <w:r w:rsidRPr="005130A4">
        <w:rPr>
          <w:sz w:val="28"/>
        </w:rPr>
        <w:t xml:space="preserve"> Universitas Kristen Maranatha</w:t>
      </w:r>
    </w:p>
    <w:p w14:paraId="4E288B38" w14:textId="77777777" w:rsidR="005130A4" w:rsidRDefault="005130A4" w:rsidP="0006017B"/>
    <w:p w14:paraId="0471CBA6" w14:textId="77777777" w:rsidR="005130A4" w:rsidRDefault="005130A4" w:rsidP="005130A4">
      <w:pPr>
        <w:jc w:val="center"/>
        <w:rPr>
          <w:sz w:val="28"/>
        </w:rPr>
      </w:pPr>
      <w:r w:rsidRPr="005130A4">
        <w:rPr>
          <w:sz w:val="28"/>
        </w:rPr>
        <w:t>Oleh</w:t>
      </w:r>
    </w:p>
    <w:p w14:paraId="1C9E4CCA" w14:textId="77777777" w:rsidR="005130A4" w:rsidRPr="007503F7" w:rsidRDefault="00E47D57" w:rsidP="005130A4">
      <w:pPr>
        <w:jc w:val="center"/>
        <w:rPr>
          <w:b/>
          <w:sz w:val="28"/>
        </w:rPr>
      </w:pPr>
      <w:r>
        <w:rPr>
          <w:b/>
          <w:sz w:val="28"/>
        </w:rPr>
        <w:t>Marlina</w:t>
      </w:r>
    </w:p>
    <w:p w14:paraId="7FF49EAC" w14:textId="77777777" w:rsidR="005130A4" w:rsidRPr="007503F7" w:rsidRDefault="00E47D57" w:rsidP="005130A4">
      <w:pPr>
        <w:jc w:val="center"/>
        <w:rPr>
          <w:b/>
          <w:sz w:val="28"/>
        </w:rPr>
      </w:pPr>
      <w:r>
        <w:rPr>
          <w:b/>
          <w:sz w:val="28"/>
        </w:rPr>
        <w:t>1472005</w:t>
      </w:r>
    </w:p>
    <w:p w14:paraId="66781CA6" w14:textId="77777777" w:rsidR="005130A4" w:rsidRDefault="005130A4" w:rsidP="005130A4"/>
    <w:p w14:paraId="28F0095D" w14:textId="77777777" w:rsidR="005130A4" w:rsidRPr="005130A4" w:rsidRDefault="005130A4" w:rsidP="005130A4"/>
    <w:p w14:paraId="1BA3EE55" w14:textId="77777777" w:rsidR="005130A4" w:rsidRDefault="005130A4" w:rsidP="005130A4">
      <w:pPr>
        <w:jc w:val="center"/>
      </w:pPr>
      <w:r>
        <w:rPr>
          <w:noProof/>
          <w:lang w:eastAsia="id-ID"/>
        </w:rPr>
        <w:drawing>
          <wp:inline distT="0" distB="0" distL="0" distR="0" wp14:anchorId="3113025F" wp14:editId="414EB633">
            <wp:extent cx="2124460" cy="21610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Universitas Kristen Maranath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4460" cy="2161036"/>
                    </a:xfrm>
                    <a:prstGeom prst="rect">
                      <a:avLst/>
                    </a:prstGeom>
                  </pic:spPr>
                </pic:pic>
              </a:graphicData>
            </a:graphic>
          </wp:inline>
        </w:drawing>
      </w:r>
    </w:p>
    <w:p w14:paraId="7AFAF988" w14:textId="77777777" w:rsidR="005130A4" w:rsidRDefault="005130A4" w:rsidP="0006017B"/>
    <w:p w14:paraId="0943E1A0" w14:textId="77777777" w:rsidR="005130A4" w:rsidRDefault="005130A4" w:rsidP="005130A4">
      <w:pPr>
        <w:jc w:val="center"/>
        <w:rPr>
          <w:b/>
          <w:sz w:val="28"/>
        </w:rPr>
      </w:pPr>
      <w:r>
        <w:rPr>
          <w:b/>
          <w:sz w:val="28"/>
        </w:rPr>
        <w:t xml:space="preserve">PROGRAM STUDI S1 </w:t>
      </w:r>
      <w:r w:rsidR="00E47D57">
        <w:rPr>
          <w:b/>
          <w:sz w:val="28"/>
        </w:rPr>
        <w:t>TEKNIK INFORMATIKA</w:t>
      </w:r>
    </w:p>
    <w:p w14:paraId="0C337D7C" w14:textId="77777777" w:rsidR="005130A4" w:rsidRDefault="005130A4" w:rsidP="005130A4">
      <w:pPr>
        <w:jc w:val="center"/>
        <w:rPr>
          <w:b/>
          <w:sz w:val="28"/>
        </w:rPr>
      </w:pPr>
      <w:r>
        <w:rPr>
          <w:b/>
          <w:sz w:val="28"/>
        </w:rPr>
        <w:t>FAKULTAS TEKNOLOGI INFORMASI</w:t>
      </w:r>
    </w:p>
    <w:p w14:paraId="2E61C707" w14:textId="77777777" w:rsidR="005130A4" w:rsidRDefault="005130A4" w:rsidP="005130A4">
      <w:pPr>
        <w:jc w:val="center"/>
        <w:rPr>
          <w:b/>
          <w:sz w:val="28"/>
        </w:rPr>
      </w:pPr>
      <w:r>
        <w:rPr>
          <w:b/>
          <w:sz w:val="28"/>
        </w:rPr>
        <w:t>UNIVERSITAS KRISTEN MARANATHA</w:t>
      </w:r>
    </w:p>
    <w:p w14:paraId="781D2E3B" w14:textId="77777777" w:rsidR="005130A4" w:rsidRDefault="005130A4" w:rsidP="005130A4">
      <w:pPr>
        <w:jc w:val="center"/>
        <w:rPr>
          <w:b/>
          <w:sz w:val="28"/>
        </w:rPr>
      </w:pPr>
      <w:r>
        <w:rPr>
          <w:b/>
          <w:sz w:val="28"/>
        </w:rPr>
        <w:t>BANDUNG</w:t>
      </w:r>
    </w:p>
    <w:p w14:paraId="128393B5" w14:textId="77777777" w:rsidR="005130A4" w:rsidRPr="004E347A" w:rsidRDefault="005130A4" w:rsidP="005130A4">
      <w:pPr>
        <w:jc w:val="center"/>
        <w:sectPr w:rsidR="005130A4" w:rsidRPr="004E347A" w:rsidSect="0006017B">
          <w:footerReference w:type="first" r:id="rId9"/>
          <w:pgSz w:w="11906" w:h="16838"/>
          <w:pgMar w:top="1701" w:right="1701" w:bottom="1701" w:left="2268" w:header="720" w:footer="720" w:gutter="0"/>
          <w:cols w:space="720"/>
          <w:docGrid w:linePitch="360"/>
        </w:sectPr>
      </w:pPr>
      <w:commentRangeStart w:id="0"/>
      <w:r>
        <w:rPr>
          <w:b/>
          <w:sz w:val="28"/>
        </w:rPr>
        <w:lastRenderedPageBreak/>
        <w:t>TAHUN</w:t>
      </w:r>
      <w:commentRangeEnd w:id="0"/>
      <w:r>
        <w:rPr>
          <w:rStyle w:val="CommentReference"/>
        </w:rPr>
        <w:commentReference w:id="0"/>
      </w:r>
    </w:p>
    <w:p w14:paraId="5CC64D69" w14:textId="77777777" w:rsidR="00213FBC" w:rsidRPr="004E347A" w:rsidRDefault="0006017B" w:rsidP="0006017B">
      <w:pPr>
        <w:pStyle w:val="Heading1"/>
        <w:numPr>
          <w:ilvl w:val="0"/>
          <w:numId w:val="0"/>
        </w:numPr>
      </w:pPr>
      <w:bookmarkStart w:id="1" w:name="_Toc442447834"/>
      <w:r w:rsidRPr="004E347A">
        <w:lastRenderedPageBreak/>
        <w:t>LEMBAR PENGESAHAN</w:t>
      </w:r>
      <w:bookmarkEnd w:id="1"/>
    </w:p>
    <w:p w14:paraId="3E949A00" w14:textId="77777777" w:rsidR="0006017B" w:rsidRPr="004E347A" w:rsidRDefault="0006017B" w:rsidP="0006017B"/>
    <w:p w14:paraId="65E4B835" w14:textId="77777777" w:rsidR="0006017B" w:rsidRPr="004E347A" w:rsidRDefault="00E47D57" w:rsidP="00BE1C2A">
      <w:pPr>
        <w:jc w:val="center"/>
        <w:rPr>
          <w:b/>
        </w:rPr>
      </w:pPr>
      <w:r w:rsidRPr="00E47D57">
        <w:rPr>
          <w:b/>
          <w:i/>
        </w:rPr>
        <w:t>Online Survey</w:t>
      </w:r>
      <w:r>
        <w:rPr>
          <w:b/>
        </w:rPr>
        <w:t xml:space="preserve"> Berbasis Gamifikasi Menggunakan</w:t>
      </w:r>
      <w:r w:rsidRPr="00E47D57">
        <w:rPr>
          <w:b/>
          <w:i/>
        </w:rPr>
        <w:t xml:space="preserve"> Octalysis Framework</w:t>
      </w:r>
    </w:p>
    <w:p w14:paraId="127BAAAA" w14:textId="77777777" w:rsidR="00BE1C2A" w:rsidRPr="004E347A" w:rsidRDefault="00BE1C2A" w:rsidP="00BE1C2A">
      <w:pPr>
        <w:jc w:val="center"/>
      </w:pPr>
    </w:p>
    <w:p w14:paraId="2D4EF455" w14:textId="77777777" w:rsidR="00BE1C2A" w:rsidRPr="004E347A" w:rsidRDefault="00BE1C2A" w:rsidP="00BE1C2A">
      <w:pPr>
        <w:jc w:val="center"/>
        <w:rPr>
          <w:b/>
        </w:rPr>
      </w:pPr>
      <w:r w:rsidRPr="004E347A">
        <w:rPr>
          <w:b/>
        </w:rPr>
        <w:t>Dengan ini, saya menyatakan bahwa</w:t>
      </w:r>
      <w:r w:rsidRPr="004E347A">
        <w:rPr>
          <w:b/>
        </w:rPr>
        <w:br/>
        <w:t>isi CD ROM Laporan Penelitian sama dengan hasil revisi akhir</w:t>
      </w:r>
    </w:p>
    <w:p w14:paraId="490019AD" w14:textId="77777777" w:rsidR="00BE1C2A" w:rsidRPr="004E347A" w:rsidRDefault="00BE1C2A" w:rsidP="00BE1C2A">
      <w:pPr>
        <w:jc w:val="center"/>
      </w:pPr>
    </w:p>
    <w:p w14:paraId="23E5CF8D" w14:textId="77777777" w:rsidR="00BE1C2A" w:rsidRPr="004E347A" w:rsidRDefault="00BE1C2A" w:rsidP="00BE1C2A">
      <w:pPr>
        <w:jc w:val="center"/>
        <w:rPr>
          <w:b/>
        </w:rPr>
      </w:pPr>
      <w:r w:rsidRPr="004E347A">
        <w:rPr>
          <w:b/>
        </w:rPr>
        <w:t xml:space="preserve">Bandung, </w:t>
      </w:r>
      <w:r w:rsidR="00E47D57">
        <w:rPr>
          <w:b/>
        </w:rPr>
        <w:t>27 Maret 2017</w:t>
      </w:r>
    </w:p>
    <w:p w14:paraId="4258158F" w14:textId="77777777" w:rsidR="00BE1C2A" w:rsidRPr="004E347A" w:rsidRDefault="00BE1C2A" w:rsidP="00BE1C2A">
      <w:pPr>
        <w:jc w:val="center"/>
      </w:pPr>
    </w:p>
    <w:p w14:paraId="483FF7C6" w14:textId="77777777" w:rsidR="00BE1C2A" w:rsidRPr="004E347A" w:rsidRDefault="00BE1C2A" w:rsidP="00BE1C2A">
      <w:pPr>
        <w:jc w:val="center"/>
      </w:pPr>
    </w:p>
    <w:p w14:paraId="59114530" w14:textId="77777777" w:rsidR="00BE1C2A" w:rsidRPr="004E347A" w:rsidRDefault="00E47D57" w:rsidP="00BE1C2A">
      <w:pPr>
        <w:jc w:val="center"/>
        <w:rPr>
          <w:b/>
        </w:rPr>
      </w:pPr>
      <w:r>
        <w:rPr>
          <w:b/>
        </w:rPr>
        <w:t>Marlina</w:t>
      </w:r>
    </w:p>
    <w:p w14:paraId="06982F9D" w14:textId="77777777" w:rsidR="00BE1C2A" w:rsidRPr="004E347A" w:rsidRDefault="00E47D57" w:rsidP="00BE1C2A">
      <w:pPr>
        <w:jc w:val="center"/>
        <w:rPr>
          <w:b/>
        </w:rPr>
      </w:pPr>
      <w:r>
        <w:rPr>
          <w:b/>
        </w:rPr>
        <w:t>1472005</w:t>
      </w:r>
    </w:p>
    <w:p w14:paraId="1767401A" w14:textId="77777777" w:rsidR="00BE1C2A" w:rsidRPr="004E347A" w:rsidRDefault="00BE1C2A" w:rsidP="00BE1C2A">
      <w:pPr>
        <w:jc w:val="center"/>
      </w:pPr>
    </w:p>
    <w:p w14:paraId="6F12E369" w14:textId="77777777" w:rsidR="00BE1C2A" w:rsidRPr="004E347A" w:rsidRDefault="00BE1C2A" w:rsidP="00BE1C2A">
      <w:pPr>
        <w:jc w:val="center"/>
        <w:rPr>
          <w:b/>
        </w:rPr>
      </w:pPr>
      <w:r w:rsidRPr="004E347A">
        <w:rPr>
          <w:b/>
        </w:rPr>
        <w:t>Menyetujui,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BE1C2A" w:rsidRPr="004E347A" w14:paraId="63497456" w14:textId="77777777" w:rsidTr="00BE1C2A">
        <w:tc>
          <w:tcPr>
            <w:tcW w:w="3963" w:type="dxa"/>
          </w:tcPr>
          <w:p w14:paraId="42AB154D" w14:textId="77777777" w:rsidR="00BE1C2A" w:rsidRPr="004E347A" w:rsidRDefault="00BE1C2A" w:rsidP="00BE1C2A">
            <w:pPr>
              <w:spacing w:line="360" w:lineRule="auto"/>
              <w:jc w:val="center"/>
              <w:rPr>
                <w:b/>
              </w:rPr>
            </w:pPr>
            <w:r w:rsidRPr="004E347A">
              <w:rPr>
                <w:b/>
              </w:rPr>
              <w:t>Pembimbing I</w:t>
            </w:r>
          </w:p>
        </w:tc>
        <w:tc>
          <w:tcPr>
            <w:tcW w:w="3964" w:type="dxa"/>
          </w:tcPr>
          <w:p w14:paraId="385D0304" w14:textId="77777777" w:rsidR="00BE1C2A" w:rsidRPr="004E347A" w:rsidRDefault="00BE1C2A" w:rsidP="00BE1C2A">
            <w:pPr>
              <w:spacing w:line="360" w:lineRule="auto"/>
              <w:jc w:val="center"/>
              <w:rPr>
                <w:b/>
              </w:rPr>
            </w:pPr>
            <w:r w:rsidRPr="004E347A">
              <w:rPr>
                <w:b/>
              </w:rPr>
              <w:t>Pembimbing II (Jika Ada)</w:t>
            </w:r>
          </w:p>
        </w:tc>
      </w:tr>
      <w:tr w:rsidR="00BE1C2A" w:rsidRPr="004E347A" w14:paraId="76EF7CFF" w14:textId="77777777" w:rsidTr="00BE1C2A">
        <w:tc>
          <w:tcPr>
            <w:tcW w:w="3963" w:type="dxa"/>
          </w:tcPr>
          <w:p w14:paraId="1400F6D0" w14:textId="77777777" w:rsidR="00BE1C2A" w:rsidRPr="004E347A" w:rsidRDefault="00BE1C2A" w:rsidP="00BE1C2A">
            <w:pPr>
              <w:spacing w:line="360" w:lineRule="auto"/>
              <w:jc w:val="center"/>
            </w:pPr>
          </w:p>
          <w:p w14:paraId="04094ECD" w14:textId="77777777" w:rsidR="00BE1C2A" w:rsidRPr="004E347A" w:rsidRDefault="00BE1C2A" w:rsidP="00BE1C2A">
            <w:pPr>
              <w:spacing w:line="360" w:lineRule="auto"/>
              <w:jc w:val="center"/>
            </w:pPr>
          </w:p>
        </w:tc>
        <w:tc>
          <w:tcPr>
            <w:tcW w:w="3964" w:type="dxa"/>
          </w:tcPr>
          <w:p w14:paraId="7420BBA7" w14:textId="77777777" w:rsidR="00BE1C2A" w:rsidRPr="004E347A" w:rsidRDefault="00BE1C2A" w:rsidP="00BE1C2A">
            <w:pPr>
              <w:spacing w:line="360" w:lineRule="auto"/>
              <w:jc w:val="center"/>
            </w:pPr>
          </w:p>
          <w:p w14:paraId="26CBE3D0" w14:textId="77777777" w:rsidR="00BE1C2A" w:rsidRPr="004E347A" w:rsidRDefault="00BE1C2A" w:rsidP="00BE1C2A">
            <w:pPr>
              <w:spacing w:line="360" w:lineRule="auto"/>
              <w:jc w:val="center"/>
            </w:pPr>
          </w:p>
        </w:tc>
      </w:tr>
      <w:tr w:rsidR="00BE1C2A" w:rsidRPr="004E347A" w14:paraId="395862FA" w14:textId="77777777" w:rsidTr="00BE1C2A">
        <w:tc>
          <w:tcPr>
            <w:tcW w:w="3963" w:type="dxa"/>
          </w:tcPr>
          <w:p w14:paraId="5C9B4C0E" w14:textId="77777777" w:rsidR="00BE1C2A" w:rsidRPr="004E347A" w:rsidRDefault="00BE1C2A" w:rsidP="00BE1C2A">
            <w:pPr>
              <w:spacing w:line="360" w:lineRule="auto"/>
              <w:jc w:val="center"/>
              <w:rPr>
                <w:b/>
              </w:rPr>
            </w:pPr>
            <w:r w:rsidRPr="004E347A">
              <w:rPr>
                <w:b/>
              </w:rPr>
              <w:t>Nama dan Gelar Dosen</w:t>
            </w:r>
          </w:p>
        </w:tc>
        <w:tc>
          <w:tcPr>
            <w:tcW w:w="3964" w:type="dxa"/>
          </w:tcPr>
          <w:p w14:paraId="4CC19405" w14:textId="77777777" w:rsidR="00BE1C2A" w:rsidRPr="004E347A" w:rsidRDefault="00BE1C2A" w:rsidP="00BE1C2A">
            <w:pPr>
              <w:spacing w:line="360" w:lineRule="auto"/>
              <w:jc w:val="center"/>
              <w:rPr>
                <w:b/>
              </w:rPr>
            </w:pPr>
            <w:r w:rsidRPr="004E347A">
              <w:rPr>
                <w:b/>
              </w:rPr>
              <w:t>Nama dan Gelar Dosen</w:t>
            </w:r>
          </w:p>
        </w:tc>
      </w:tr>
      <w:tr w:rsidR="00BE1C2A" w:rsidRPr="004E347A" w14:paraId="79B48E46" w14:textId="77777777" w:rsidTr="00BE1C2A">
        <w:tc>
          <w:tcPr>
            <w:tcW w:w="3963" w:type="dxa"/>
          </w:tcPr>
          <w:p w14:paraId="0ED9DE86" w14:textId="77777777" w:rsidR="00BE1C2A" w:rsidRPr="004E347A" w:rsidRDefault="00BE1C2A" w:rsidP="00BE1C2A">
            <w:pPr>
              <w:spacing w:line="360" w:lineRule="auto"/>
              <w:jc w:val="center"/>
              <w:rPr>
                <w:b/>
              </w:rPr>
            </w:pPr>
            <w:r w:rsidRPr="004E347A">
              <w:rPr>
                <w:b/>
              </w:rPr>
              <w:t>NIK: NIK Dosen</w:t>
            </w:r>
          </w:p>
        </w:tc>
        <w:tc>
          <w:tcPr>
            <w:tcW w:w="3964" w:type="dxa"/>
          </w:tcPr>
          <w:p w14:paraId="573A7C04" w14:textId="77777777" w:rsidR="00BE1C2A" w:rsidRPr="004E347A" w:rsidRDefault="00BE1C2A" w:rsidP="00BE1C2A">
            <w:pPr>
              <w:spacing w:line="360" w:lineRule="auto"/>
              <w:jc w:val="center"/>
              <w:rPr>
                <w:b/>
              </w:rPr>
            </w:pPr>
            <w:r w:rsidRPr="004E347A">
              <w:rPr>
                <w:b/>
              </w:rPr>
              <w:t>NIK: NIK Dosen</w:t>
            </w:r>
          </w:p>
        </w:tc>
      </w:tr>
      <w:tr w:rsidR="00BE1C2A" w:rsidRPr="004E347A" w14:paraId="3C9BB85C" w14:textId="77777777" w:rsidTr="00BE1C2A">
        <w:tc>
          <w:tcPr>
            <w:tcW w:w="3963" w:type="dxa"/>
          </w:tcPr>
          <w:p w14:paraId="1EC3180E" w14:textId="77777777" w:rsidR="00BE1C2A" w:rsidRPr="004E347A" w:rsidRDefault="00BE1C2A" w:rsidP="00BE1C2A">
            <w:pPr>
              <w:spacing w:line="360" w:lineRule="auto"/>
              <w:jc w:val="center"/>
              <w:rPr>
                <w:b/>
              </w:rPr>
            </w:pPr>
          </w:p>
        </w:tc>
        <w:tc>
          <w:tcPr>
            <w:tcW w:w="3964" w:type="dxa"/>
          </w:tcPr>
          <w:p w14:paraId="3D7E980B" w14:textId="77777777" w:rsidR="00BE1C2A" w:rsidRPr="004E347A" w:rsidRDefault="00BE1C2A" w:rsidP="00BE1C2A">
            <w:pPr>
              <w:spacing w:line="360" w:lineRule="auto"/>
              <w:jc w:val="center"/>
              <w:rPr>
                <w:b/>
              </w:rPr>
            </w:pPr>
          </w:p>
        </w:tc>
      </w:tr>
      <w:tr w:rsidR="00BE1C2A" w:rsidRPr="004E347A" w14:paraId="514F3433" w14:textId="77777777" w:rsidTr="00BE1C2A">
        <w:tc>
          <w:tcPr>
            <w:tcW w:w="3963" w:type="dxa"/>
          </w:tcPr>
          <w:p w14:paraId="3CFC7D82" w14:textId="77777777" w:rsidR="00BE1C2A" w:rsidRPr="004E347A" w:rsidRDefault="00BE1C2A" w:rsidP="00BE1C2A">
            <w:pPr>
              <w:spacing w:line="360" w:lineRule="auto"/>
              <w:jc w:val="center"/>
              <w:rPr>
                <w:b/>
              </w:rPr>
            </w:pPr>
            <w:r w:rsidRPr="004E347A">
              <w:rPr>
                <w:b/>
              </w:rPr>
              <w:t>Penguji I</w:t>
            </w:r>
          </w:p>
        </w:tc>
        <w:tc>
          <w:tcPr>
            <w:tcW w:w="3964" w:type="dxa"/>
          </w:tcPr>
          <w:p w14:paraId="3D67C722" w14:textId="77777777" w:rsidR="00BE1C2A" w:rsidRPr="004E347A" w:rsidRDefault="00BE1C2A" w:rsidP="00BE1C2A">
            <w:pPr>
              <w:spacing w:line="360" w:lineRule="auto"/>
              <w:jc w:val="center"/>
              <w:rPr>
                <w:b/>
              </w:rPr>
            </w:pPr>
            <w:r w:rsidRPr="004E347A">
              <w:rPr>
                <w:b/>
              </w:rPr>
              <w:t>Penguji II (Jika Ada)</w:t>
            </w:r>
          </w:p>
        </w:tc>
      </w:tr>
      <w:tr w:rsidR="00BE1C2A" w:rsidRPr="004E347A" w14:paraId="6D063A98" w14:textId="77777777" w:rsidTr="00BE1C2A">
        <w:tc>
          <w:tcPr>
            <w:tcW w:w="3963" w:type="dxa"/>
          </w:tcPr>
          <w:p w14:paraId="669261FD" w14:textId="77777777" w:rsidR="00BE1C2A" w:rsidRPr="004E347A" w:rsidRDefault="00BE1C2A" w:rsidP="00BE1C2A">
            <w:pPr>
              <w:spacing w:line="360" w:lineRule="auto"/>
              <w:jc w:val="center"/>
            </w:pPr>
          </w:p>
          <w:p w14:paraId="18C62278" w14:textId="77777777" w:rsidR="00BE1C2A" w:rsidRPr="004E347A" w:rsidRDefault="00BE1C2A" w:rsidP="00BE1C2A">
            <w:pPr>
              <w:spacing w:line="360" w:lineRule="auto"/>
              <w:jc w:val="center"/>
            </w:pPr>
          </w:p>
        </w:tc>
        <w:tc>
          <w:tcPr>
            <w:tcW w:w="3964" w:type="dxa"/>
          </w:tcPr>
          <w:p w14:paraId="04251D3B" w14:textId="77777777" w:rsidR="00BE1C2A" w:rsidRPr="004E347A" w:rsidRDefault="00BE1C2A" w:rsidP="00BE1C2A">
            <w:pPr>
              <w:spacing w:line="360" w:lineRule="auto"/>
              <w:jc w:val="center"/>
            </w:pPr>
          </w:p>
          <w:p w14:paraId="1EDF066D" w14:textId="77777777" w:rsidR="00BE1C2A" w:rsidRPr="004E347A" w:rsidRDefault="00BE1C2A" w:rsidP="00BE1C2A">
            <w:pPr>
              <w:spacing w:line="360" w:lineRule="auto"/>
              <w:jc w:val="center"/>
            </w:pPr>
          </w:p>
        </w:tc>
      </w:tr>
      <w:tr w:rsidR="00BE1C2A" w:rsidRPr="004E347A" w14:paraId="3601C05F" w14:textId="77777777" w:rsidTr="00BE1C2A">
        <w:tc>
          <w:tcPr>
            <w:tcW w:w="3963" w:type="dxa"/>
          </w:tcPr>
          <w:p w14:paraId="2302BF7F" w14:textId="77777777" w:rsidR="00BE1C2A" w:rsidRPr="004E347A" w:rsidRDefault="00BE1C2A" w:rsidP="00BE1C2A">
            <w:pPr>
              <w:spacing w:line="360" w:lineRule="auto"/>
              <w:jc w:val="center"/>
              <w:rPr>
                <w:b/>
              </w:rPr>
            </w:pPr>
            <w:r w:rsidRPr="004E347A">
              <w:rPr>
                <w:b/>
              </w:rPr>
              <w:t>Nama dan Gelar Dosen</w:t>
            </w:r>
          </w:p>
        </w:tc>
        <w:tc>
          <w:tcPr>
            <w:tcW w:w="3964" w:type="dxa"/>
          </w:tcPr>
          <w:p w14:paraId="3B7942BA" w14:textId="77777777" w:rsidR="00BE1C2A" w:rsidRPr="004E347A" w:rsidRDefault="00BE1C2A" w:rsidP="00BE1C2A">
            <w:pPr>
              <w:spacing w:line="360" w:lineRule="auto"/>
              <w:jc w:val="center"/>
              <w:rPr>
                <w:b/>
              </w:rPr>
            </w:pPr>
            <w:r w:rsidRPr="004E347A">
              <w:rPr>
                <w:b/>
              </w:rPr>
              <w:t>Nama dan Gelar Dosen</w:t>
            </w:r>
          </w:p>
        </w:tc>
      </w:tr>
      <w:tr w:rsidR="00BE1C2A" w:rsidRPr="004E347A" w14:paraId="3E7CF7E1" w14:textId="77777777" w:rsidTr="00BE1C2A">
        <w:tc>
          <w:tcPr>
            <w:tcW w:w="3963" w:type="dxa"/>
          </w:tcPr>
          <w:p w14:paraId="7C3DDE71" w14:textId="77777777" w:rsidR="00BE1C2A" w:rsidRPr="004E347A" w:rsidRDefault="00BE1C2A" w:rsidP="00BE1C2A">
            <w:pPr>
              <w:spacing w:line="360" w:lineRule="auto"/>
              <w:jc w:val="center"/>
              <w:rPr>
                <w:b/>
              </w:rPr>
            </w:pPr>
            <w:r w:rsidRPr="004E347A">
              <w:rPr>
                <w:b/>
              </w:rPr>
              <w:t>NIK: NIK Dosen</w:t>
            </w:r>
          </w:p>
        </w:tc>
        <w:tc>
          <w:tcPr>
            <w:tcW w:w="3964" w:type="dxa"/>
          </w:tcPr>
          <w:p w14:paraId="6C8B7E66" w14:textId="77777777" w:rsidR="00BE1C2A" w:rsidRPr="004E347A" w:rsidRDefault="00BE1C2A" w:rsidP="00BE1C2A">
            <w:pPr>
              <w:spacing w:line="360" w:lineRule="auto"/>
              <w:jc w:val="center"/>
              <w:rPr>
                <w:b/>
              </w:rPr>
            </w:pPr>
            <w:r w:rsidRPr="004E347A">
              <w:rPr>
                <w:b/>
              </w:rPr>
              <w:t>NIK: NIK Dosen</w:t>
            </w:r>
          </w:p>
        </w:tc>
      </w:tr>
    </w:tbl>
    <w:p w14:paraId="5B3E5112" w14:textId="77777777" w:rsidR="00BE1C2A" w:rsidRPr="004E347A" w:rsidRDefault="00BE1C2A" w:rsidP="00BE1C2A"/>
    <w:p w14:paraId="00B913AF" w14:textId="77777777" w:rsidR="00BE1C2A" w:rsidRPr="004E347A" w:rsidRDefault="00BE1C2A" w:rsidP="00BE1C2A">
      <w:pPr>
        <w:jc w:val="center"/>
        <w:rPr>
          <w:b/>
        </w:rPr>
      </w:pPr>
      <w:r w:rsidRPr="004E347A">
        <w:rPr>
          <w:b/>
        </w:rPr>
        <w:t>Mengetahui,</w:t>
      </w:r>
    </w:p>
    <w:p w14:paraId="5734C284" w14:textId="77777777" w:rsidR="00BE1C2A" w:rsidRPr="004E347A" w:rsidRDefault="00BE1C2A" w:rsidP="00BE1C2A">
      <w:pPr>
        <w:jc w:val="center"/>
        <w:rPr>
          <w:b/>
        </w:rPr>
      </w:pPr>
      <w:r w:rsidRPr="004E347A">
        <w:rPr>
          <w:b/>
        </w:rPr>
        <w:t xml:space="preserve">Ketua Program Studi </w:t>
      </w:r>
      <w:r w:rsidR="00E47D57">
        <w:rPr>
          <w:b/>
        </w:rPr>
        <w:t>Teknik Informatika</w:t>
      </w:r>
    </w:p>
    <w:p w14:paraId="1E1726A9" w14:textId="77777777" w:rsidR="00BE1C2A" w:rsidRPr="004E347A" w:rsidRDefault="00BE1C2A" w:rsidP="00BE1C2A">
      <w:pPr>
        <w:jc w:val="center"/>
        <w:rPr>
          <w:b/>
        </w:rPr>
      </w:pPr>
    </w:p>
    <w:p w14:paraId="7932E520" w14:textId="77777777" w:rsidR="00BE1C2A" w:rsidRPr="004E347A" w:rsidRDefault="00BE1C2A" w:rsidP="00BE1C2A">
      <w:pPr>
        <w:jc w:val="center"/>
        <w:rPr>
          <w:b/>
        </w:rPr>
      </w:pPr>
    </w:p>
    <w:p w14:paraId="308D049F" w14:textId="77777777" w:rsidR="00BE1C2A" w:rsidRPr="004E347A" w:rsidRDefault="00BE1C2A" w:rsidP="00BE1C2A">
      <w:pPr>
        <w:jc w:val="center"/>
        <w:rPr>
          <w:b/>
        </w:rPr>
      </w:pPr>
      <w:r w:rsidRPr="004E347A">
        <w:rPr>
          <w:b/>
        </w:rPr>
        <w:t>Nama dan Gelar Ka. Prodi</w:t>
      </w:r>
    </w:p>
    <w:p w14:paraId="2CF71550" w14:textId="77777777" w:rsidR="00BE1C2A" w:rsidRPr="004E347A" w:rsidRDefault="00BE1C2A" w:rsidP="00BE1C2A">
      <w:pPr>
        <w:jc w:val="center"/>
        <w:rPr>
          <w:b/>
        </w:rPr>
      </w:pPr>
      <w:r w:rsidRPr="004E347A">
        <w:rPr>
          <w:b/>
        </w:rPr>
        <w:t>NIK: NIK Ka. Prodi</w:t>
      </w:r>
    </w:p>
    <w:p w14:paraId="1DF977D4" w14:textId="77777777" w:rsidR="00BE1C2A" w:rsidRPr="004E347A" w:rsidRDefault="00BE1C2A" w:rsidP="00BE1C2A">
      <w:pPr>
        <w:rPr>
          <w:b/>
        </w:rPr>
        <w:sectPr w:rsidR="00BE1C2A" w:rsidRPr="004E347A" w:rsidSect="00226B5C">
          <w:headerReference w:type="default" r:id="rId12"/>
          <w:footerReference w:type="default" r:id="rId13"/>
          <w:pgSz w:w="11906" w:h="16838"/>
          <w:pgMar w:top="1701" w:right="1701" w:bottom="1701" w:left="2268" w:header="720" w:footer="720" w:gutter="0"/>
          <w:pgNumType w:fmt="lowerRoman" w:start="1"/>
          <w:cols w:space="720"/>
          <w:docGrid w:linePitch="360"/>
        </w:sectPr>
      </w:pPr>
    </w:p>
    <w:p w14:paraId="0676CAB9" w14:textId="77777777" w:rsidR="0006017B" w:rsidRPr="004E347A" w:rsidRDefault="0006017B" w:rsidP="0006017B">
      <w:pPr>
        <w:pStyle w:val="Heading1"/>
        <w:numPr>
          <w:ilvl w:val="0"/>
          <w:numId w:val="0"/>
        </w:numPr>
      </w:pPr>
      <w:bookmarkStart w:id="2" w:name="_Toc442447835"/>
      <w:r w:rsidRPr="004E347A">
        <w:lastRenderedPageBreak/>
        <w:t>PERNYATAAN ORISINALISTAS LAPORAN PENELITIAN</w:t>
      </w:r>
      <w:bookmarkEnd w:id="2"/>
    </w:p>
    <w:p w14:paraId="164BD25B" w14:textId="77777777" w:rsidR="00913AE2" w:rsidRPr="004E347A" w:rsidRDefault="00913AE2" w:rsidP="0006017B"/>
    <w:p w14:paraId="75D1BAE8" w14:textId="77777777" w:rsidR="0006017B" w:rsidRPr="004E347A" w:rsidRDefault="00913AE2" w:rsidP="0006017B">
      <w:r w:rsidRPr="004E347A">
        <w:t>Dengan ini, 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3"/>
        <w:gridCol w:w="403"/>
        <w:gridCol w:w="4891"/>
      </w:tblGrid>
      <w:tr w:rsidR="00913AE2" w:rsidRPr="004E347A" w14:paraId="4F647336" w14:textId="77777777" w:rsidTr="00913AE2">
        <w:tc>
          <w:tcPr>
            <w:tcW w:w="1665" w:type="pct"/>
          </w:tcPr>
          <w:p w14:paraId="09FC4BEC" w14:textId="77777777" w:rsidR="00913AE2" w:rsidRPr="004E347A" w:rsidRDefault="00913AE2" w:rsidP="00913AE2">
            <w:pPr>
              <w:spacing w:line="360" w:lineRule="auto"/>
            </w:pPr>
            <w:r w:rsidRPr="004E347A">
              <w:t>Nama</w:t>
            </w:r>
          </w:p>
        </w:tc>
        <w:tc>
          <w:tcPr>
            <w:tcW w:w="254" w:type="pct"/>
          </w:tcPr>
          <w:p w14:paraId="2EF9571B" w14:textId="77777777" w:rsidR="00913AE2" w:rsidRPr="004E347A" w:rsidRDefault="00913AE2" w:rsidP="00913AE2">
            <w:pPr>
              <w:spacing w:line="360" w:lineRule="auto"/>
            </w:pPr>
            <w:r w:rsidRPr="004E347A">
              <w:t>:</w:t>
            </w:r>
          </w:p>
        </w:tc>
        <w:tc>
          <w:tcPr>
            <w:tcW w:w="3081" w:type="pct"/>
          </w:tcPr>
          <w:p w14:paraId="2E8F6D64" w14:textId="77777777" w:rsidR="00913AE2" w:rsidRPr="004E347A" w:rsidRDefault="00E47D57" w:rsidP="00913AE2">
            <w:pPr>
              <w:spacing w:line="360" w:lineRule="auto"/>
            </w:pPr>
            <w:r>
              <w:t>Marlina</w:t>
            </w:r>
          </w:p>
        </w:tc>
      </w:tr>
      <w:tr w:rsidR="00913AE2" w:rsidRPr="004E347A" w14:paraId="42DACBBB" w14:textId="77777777" w:rsidTr="00913AE2">
        <w:tc>
          <w:tcPr>
            <w:tcW w:w="1665" w:type="pct"/>
          </w:tcPr>
          <w:p w14:paraId="5BA4CF4F" w14:textId="77777777" w:rsidR="00913AE2" w:rsidRPr="004E347A" w:rsidRDefault="00913AE2" w:rsidP="00913AE2">
            <w:pPr>
              <w:spacing w:line="360" w:lineRule="auto"/>
            </w:pPr>
            <w:r w:rsidRPr="004E347A">
              <w:t>NRP</w:t>
            </w:r>
          </w:p>
        </w:tc>
        <w:tc>
          <w:tcPr>
            <w:tcW w:w="254" w:type="pct"/>
          </w:tcPr>
          <w:p w14:paraId="5CB1EABB" w14:textId="77777777" w:rsidR="00913AE2" w:rsidRPr="004E347A" w:rsidRDefault="00913AE2" w:rsidP="00913AE2">
            <w:pPr>
              <w:spacing w:line="360" w:lineRule="auto"/>
            </w:pPr>
            <w:r w:rsidRPr="004E347A">
              <w:t>:</w:t>
            </w:r>
          </w:p>
        </w:tc>
        <w:tc>
          <w:tcPr>
            <w:tcW w:w="3081" w:type="pct"/>
          </w:tcPr>
          <w:p w14:paraId="3086EA64" w14:textId="77777777" w:rsidR="00913AE2" w:rsidRPr="004E347A" w:rsidRDefault="00E47D57" w:rsidP="00913AE2">
            <w:pPr>
              <w:spacing w:line="360" w:lineRule="auto"/>
            </w:pPr>
            <w:r>
              <w:t>1472005</w:t>
            </w:r>
          </w:p>
        </w:tc>
      </w:tr>
      <w:tr w:rsidR="00913AE2" w:rsidRPr="004E347A" w14:paraId="188C6F8E" w14:textId="77777777" w:rsidTr="00913AE2">
        <w:tc>
          <w:tcPr>
            <w:tcW w:w="1665" w:type="pct"/>
          </w:tcPr>
          <w:p w14:paraId="5EC690C2" w14:textId="77777777" w:rsidR="00913AE2" w:rsidRPr="004E347A" w:rsidRDefault="00913AE2" w:rsidP="00913AE2">
            <w:pPr>
              <w:spacing w:line="360" w:lineRule="auto"/>
            </w:pPr>
            <w:r w:rsidRPr="004E347A">
              <w:t>Fakultas/ Program Studi</w:t>
            </w:r>
          </w:p>
        </w:tc>
        <w:tc>
          <w:tcPr>
            <w:tcW w:w="254" w:type="pct"/>
          </w:tcPr>
          <w:p w14:paraId="02AC5BCA" w14:textId="77777777" w:rsidR="00913AE2" w:rsidRPr="004E347A" w:rsidRDefault="00913AE2" w:rsidP="00913AE2">
            <w:pPr>
              <w:spacing w:line="360" w:lineRule="auto"/>
            </w:pPr>
            <w:r w:rsidRPr="004E347A">
              <w:t>:</w:t>
            </w:r>
          </w:p>
        </w:tc>
        <w:tc>
          <w:tcPr>
            <w:tcW w:w="3081" w:type="pct"/>
          </w:tcPr>
          <w:p w14:paraId="294A0AC8" w14:textId="77777777" w:rsidR="00913AE2" w:rsidRPr="004E347A" w:rsidRDefault="00913AE2" w:rsidP="00913AE2">
            <w:pPr>
              <w:spacing w:line="360" w:lineRule="auto"/>
            </w:pPr>
            <w:r w:rsidRPr="004E347A">
              <w:t xml:space="preserve">Teknologi Informasi/ </w:t>
            </w:r>
            <w:r w:rsidR="00E47D57">
              <w:t>Teknik Informatika</w:t>
            </w:r>
          </w:p>
        </w:tc>
      </w:tr>
    </w:tbl>
    <w:p w14:paraId="5EA05D58" w14:textId="77777777" w:rsidR="00913AE2" w:rsidRPr="004E347A" w:rsidRDefault="00913AE2" w:rsidP="0006017B"/>
    <w:p w14:paraId="4929F31A" w14:textId="77777777" w:rsidR="00913AE2" w:rsidRPr="004E347A" w:rsidRDefault="00913AE2" w:rsidP="0006017B">
      <w:r w:rsidRPr="004E347A">
        <w:t>Menyatakan bahwa laporan penelitian ini adalah benar merupakan hasil karya saya sendiri dan bukan duplikasi dari orang lain.</w:t>
      </w:r>
    </w:p>
    <w:p w14:paraId="69600921" w14:textId="77777777" w:rsidR="00913AE2" w:rsidRPr="004E347A" w:rsidRDefault="00913AE2" w:rsidP="0006017B"/>
    <w:p w14:paraId="244B2B47" w14:textId="77777777" w:rsidR="00913AE2" w:rsidRPr="004E347A" w:rsidRDefault="00913AE2" w:rsidP="0006017B">
      <w:r w:rsidRPr="004E347A">
        <w:t>Apabila pada masa mendatang diketahui bahwa pernyataan ini tidak benar adanya, saya bersedia menerima sanksi yang diberikan dengan segala konsekuensinya.</w:t>
      </w:r>
    </w:p>
    <w:p w14:paraId="72C81908" w14:textId="77777777" w:rsidR="00913AE2" w:rsidRPr="004E347A" w:rsidRDefault="00913AE2" w:rsidP="0006017B"/>
    <w:p w14:paraId="01754ABC" w14:textId="77777777" w:rsidR="00913AE2" w:rsidRPr="004E347A" w:rsidRDefault="00913AE2" w:rsidP="0006017B">
      <w:r w:rsidRPr="004E347A">
        <w:t>Demikian pernyataan ini saya buat.</w:t>
      </w:r>
    </w:p>
    <w:p w14:paraId="0BC0C778" w14:textId="77777777" w:rsidR="00913AE2" w:rsidRPr="004E347A" w:rsidRDefault="00913AE2" w:rsidP="0006017B"/>
    <w:p w14:paraId="7DB110C5" w14:textId="77777777" w:rsidR="00913AE2" w:rsidRPr="004E347A" w:rsidRDefault="00913AE2" w:rsidP="0006017B"/>
    <w:p w14:paraId="0CDD5A88" w14:textId="77777777" w:rsidR="00913AE2" w:rsidRPr="004E347A" w:rsidRDefault="00913AE2" w:rsidP="0006017B"/>
    <w:p w14:paraId="22E6C024" w14:textId="77777777" w:rsidR="00913AE2" w:rsidRDefault="00913AE2" w:rsidP="0006017B">
      <w:r w:rsidRPr="004E347A">
        <w:t xml:space="preserve">Bandung, </w:t>
      </w:r>
      <w:r w:rsidR="00E47D57">
        <w:t>27 Maret 2017</w:t>
      </w:r>
    </w:p>
    <w:p w14:paraId="0965E96B" w14:textId="77777777" w:rsidR="00A54542" w:rsidRDefault="00A54542" w:rsidP="0006017B"/>
    <w:p w14:paraId="25B85429" w14:textId="77777777" w:rsidR="00A54542" w:rsidRDefault="00A54542" w:rsidP="0006017B"/>
    <w:p w14:paraId="2B817BC4" w14:textId="77777777" w:rsidR="00A54542" w:rsidRDefault="00A54542" w:rsidP="0006017B"/>
    <w:p w14:paraId="2175E400" w14:textId="77777777" w:rsidR="00A54542" w:rsidRDefault="00A54542" w:rsidP="0006017B"/>
    <w:p w14:paraId="42B886A7" w14:textId="77777777" w:rsidR="00A54542" w:rsidRPr="00A54542" w:rsidRDefault="00E47D57" w:rsidP="0006017B">
      <w:pPr>
        <w:rPr>
          <w:u w:val="single"/>
        </w:rPr>
      </w:pPr>
      <w:r>
        <w:rPr>
          <w:u w:val="single"/>
        </w:rPr>
        <w:t>Marlina</w:t>
      </w:r>
    </w:p>
    <w:p w14:paraId="3C12866A" w14:textId="77777777" w:rsidR="00A54542" w:rsidRPr="004E347A" w:rsidRDefault="00A54542" w:rsidP="0006017B">
      <w:r>
        <w:t xml:space="preserve">NRP: </w:t>
      </w:r>
      <w:r w:rsidR="00E47D57">
        <w:t>1472005</w:t>
      </w:r>
    </w:p>
    <w:p w14:paraId="2DBB70DE" w14:textId="77777777" w:rsidR="00913AE2" w:rsidRPr="004E347A" w:rsidRDefault="00913AE2" w:rsidP="0006017B"/>
    <w:p w14:paraId="0AE5BEC2"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AD3BE3E" w14:textId="77777777" w:rsidR="0006017B" w:rsidRPr="004E347A" w:rsidRDefault="0006017B" w:rsidP="0006017B">
      <w:pPr>
        <w:pStyle w:val="Heading1"/>
        <w:numPr>
          <w:ilvl w:val="0"/>
          <w:numId w:val="0"/>
        </w:numPr>
      </w:pPr>
      <w:bookmarkStart w:id="3" w:name="_Toc442447836"/>
      <w:r w:rsidRPr="004E347A">
        <w:lastRenderedPageBreak/>
        <w:t>PERNYATAAN PUBLIKASI LAPORAN PENELITIAN</w:t>
      </w:r>
      <w:bookmarkEnd w:id="3"/>
    </w:p>
    <w:p w14:paraId="183618FB" w14:textId="77777777" w:rsidR="0006017B" w:rsidRPr="004E347A" w:rsidRDefault="0006017B" w:rsidP="0006017B"/>
    <w:p w14:paraId="6E692175" w14:textId="77777777" w:rsidR="00AE396D" w:rsidRPr="004E347A" w:rsidRDefault="00AE396D" w:rsidP="0006017B">
      <w:r w:rsidRPr="004E347A">
        <w:t>Saya yang bertanda tangan di bawah ini: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1"/>
        <w:gridCol w:w="284"/>
        <w:gridCol w:w="5102"/>
      </w:tblGrid>
      <w:tr w:rsidR="00AE396D" w:rsidRPr="004E347A" w14:paraId="486D40B3" w14:textId="77777777" w:rsidTr="00AE396D">
        <w:tc>
          <w:tcPr>
            <w:tcW w:w="1607" w:type="pct"/>
          </w:tcPr>
          <w:p w14:paraId="52358242" w14:textId="77777777" w:rsidR="00AE396D" w:rsidRPr="004E347A" w:rsidRDefault="00AE396D" w:rsidP="00AE396D">
            <w:pPr>
              <w:spacing w:line="360" w:lineRule="auto"/>
            </w:pPr>
            <w:r w:rsidRPr="004E347A">
              <w:t>Nama</w:t>
            </w:r>
          </w:p>
        </w:tc>
        <w:tc>
          <w:tcPr>
            <w:tcW w:w="179" w:type="pct"/>
          </w:tcPr>
          <w:p w14:paraId="69D30873" w14:textId="77777777" w:rsidR="00AE396D" w:rsidRPr="004E347A" w:rsidRDefault="00AE396D" w:rsidP="00AE396D">
            <w:pPr>
              <w:spacing w:line="360" w:lineRule="auto"/>
            </w:pPr>
            <w:r w:rsidRPr="004E347A">
              <w:t>:</w:t>
            </w:r>
          </w:p>
        </w:tc>
        <w:tc>
          <w:tcPr>
            <w:tcW w:w="3214" w:type="pct"/>
          </w:tcPr>
          <w:p w14:paraId="5FF801E3" w14:textId="77777777" w:rsidR="00AE396D" w:rsidRPr="004E347A" w:rsidRDefault="00E47D57" w:rsidP="00AE396D">
            <w:pPr>
              <w:spacing w:line="360" w:lineRule="auto"/>
            </w:pPr>
            <w:r>
              <w:t>Marlina</w:t>
            </w:r>
          </w:p>
        </w:tc>
      </w:tr>
      <w:tr w:rsidR="00AE396D" w:rsidRPr="004E347A" w14:paraId="725AADF1" w14:textId="77777777" w:rsidTr="00AE396D">
        <w:tc>
          <w:tcPr>
            <w:tcW w:w="1607" w:type="pct"/>
          </w:tcPr>
          <w:p w14:paraId="2257E7B3" w14:textId="77777777" w:rsidR="00AE396D" w:rsidRPr="004E347A" w:rsidRDefault="00AE396D" w:rsidP="00AE396D">
            <w:pPr>
              <w:spacing w:line="360" w:lineRule="auto"/>
            </w:pPr>
            <w:r w:rsidRPr="004E347A">
              <w:t>NRP</w:t>
            </w:r>
          </w:p>
        </w:tc>
        <w:tc>
          <w:tcPr>
            <w:tcW w:w="179" w:type="pct"/>
          </w:tcPr>
          <w:p w14:paraId="21607B3F" w14:textId="77777777" w:rsidR="00AE396D" w:rsidRPr="004E347A" w:rsidRDefault="00AE396D" w:rsidP="00AE396D">
            <w:pPr>
              <w:spacing w:line="360" w:lineRule="auto"/>
            </w:pPr>
            <w:r w:rsidRPr="004E347A">
              <w:t>:</w:t>
            </w:r>
          </w:p>
        </w:tc>
        <w:tc>
          <w:tcPr>
            <w:tcW w:w="3214" w:type="pct"/>
          </w:tcPr>
          <w:p w14:paraId="0D64E2BA" w14:textId="77777777" w:rsidR="00AE396D" w:rsidRPr="004E347A" w:rsidRDefault="00E47D57" w:rsidP="00AE396D">
            <w:pPr>
              <w:spacing w:line="360" w:lineRule="auto"/>
            </w:pPr>
            <w:r>
              <w:t>1472005</w:t>
            </w:r>
          </w:p>
        </w:tc>
      </w:tr>
      <w:tr w:rsidR="00AE396D" w:rsidRPr="004E347A" w14:paraId="6B9255B4" w14:textId="77777777" w:rsidTr="00AE396D">
        <w:tc>
          <w:tcPr>
            <w:tcW w:w="1607" w:type="pct"/>
          </w:tcPr>
          <w:p w14:paraId="1BCFF57B" w14:textId="77777777" w:rsidR="00AE396D" w:rsidRPr="004E347A" w:rsidRDefault="00AE396D" w:rsidP="00AE396D">
            <w:pPr>
              <w:spacing w:line="360" w:lineRule="auto"/>
            </w:pPr>
            <w:r w:rsidRPr="004E347A">
              <w:t>Fakultas/ Program Studi</w:t>
            </w:r>
          </w:p>
        </w:tc>
        <w:tc>
          <w:tcPr>
            <w:tcW w:w="179" w:type="pct"/>
          </w:tcPr>
          <w:p w14:paraId="14093E23" w14:textId="77777777" w:rsidR="00AE396D" w:rsidRPr="004E347A" w:rsidRDefault="00AE396D" w:rsidP="00AE396D">
            <w:pPr>
              <w:spacing w:line="360" w:lineRule="auto"/>
            </w:pPr>
            <w:r w:rsidRPr="004E347A">
              <w:t>:</w:t>
            </w:r>
          </w:p>
        </w:tc>
        <w:tc>
          <w:tcPr>
            <w:tcW w:w="3214" w:type="pct"/>
          </w:tcPr>
          <w:p w14:paraId="41A17F02" w14:textId="77777777" w:rsidR="00AE396D" w:rsidRPr="004E347A" w:rsidRDefault="00AE396D" w:rsidP="00AE396D">
            <w:pPr>
              <w:spacing w:line="360" w:lineRule="auto"/>
            </w:pPr>
            <w:r w:rsidRPr="004E347A">
              <w:t xml:space="preserve">Teknologi Informasi/ </w:t>
            </w:r>
            <w:r w:rsidR="00E47D57">
              <w:t>Teknik Informatika</w:t>
            </w:r>
          </w:p>
        </w:tc>
      </w:tr>
    </w:tbl>
    <w:p w14:paraId="67EEBC65" w14:textId="77777777" w:rsidR="00AE396D" w:rsidRPr="004E347A" w:rsidRDefault="00AE396D" w:rsidP="0006017B"/>
    <w:p w14:paraId="4CBE5F02" w14:textId="77777777" w:rsidR="00AE396D" w:rsidRPr="004E347A" w:rsidRDefault="00AE396D" w:rsidP="0006017B">
      <w:r w:rsidRPr="004E347A">
        <w:t>Dengan ini, saya menyatakan bahwa:</w:t>
      </w:r>
    </w:p>
    <w:p w14:paraId="3E4FB448" w14:textId="77777777" w:rsidR="00AE396D" w:rsidRPr="004E347A" w:rsidRDefault="00AE396D" w:rsidP="00AE396D">
      <w:pPr>
        <w:pStyle w:val="ListNumber"/>
      </w:pPr>
      <w:r w:rsidRPr="004E347A">
        <w:t>Demi perkembangan ilmu pengetahuan, saya menyetujui untuk memberikan kepada Universitas Kristen Maranatha Hak Bebas Royalti non eksklusif (</w:t>
      </w:r>
      <w:r w:rsidRPr="004E347A">
        <w:rPr>
          <w:i/>
        </w:rPr>
        <w:t>Non</w:t>
      </w:r>
      <w:r w:rsidRPr="004E347A">
        <w:t xml:space="preserve"> </w:t>
      </w:r>
      <w:r w:rsidRPr="004E347A">
        <w:rPr>
          <w:i/>
        </w:rPr>
        <w:t>Exclusive</w:t>
      </w:r>
      <w:r w:rsidRPr="004E347A">
        <w:t xml:space="preserve"> </w:t>
      </w:r>
      <w:r w:rsidRPr="004E347A">
        <w:rPr>
          <w:i/>
        </w:rPr>
        <w:t>Royalty</w:t>
      </w:r>
      <w:r w:rsidRPr="004E347A">
        <w:t xml:space="preserve"> </w:t>
      </w:r>
      <w:r w:rsidRPr="004E347A">
        <w:rPr>
          <w:i/>
        </w:rPr>
        <w:t>Free</w:t>
      </w:r>
      <w:r w:rsidRPr="004E347A">
        <w:t xml:space="preserve"> </w:t>
      </w:r>
      <w:r w:rsidRPr="004E347A">
        <w:rPr>
          <w:i/>
        </w:rPr>
        <w:t>Right</w:t>
      </w:r>
      <w:r w:rsidRPr="004E347A">
        <w:t xml:space="preserve">) atas laporan penelitian saya yang berjudul </w:t>
      </w:r>
      <w:r w:rsidR="00E47D57" w:rsidRPr="00E47D57">
        <w:rPr>
          <w:i/>
        </w:rPr>
        <w:t>Online Survey</w:t>
      </w:r>
      <w:r w:rsidR="00E47D57">
        <w:t xml:space="preserve"> Berbasis Gamifikasi menggunakan</w:t>
      </w:r>
      <w:r w:rsidR="00E47D57" w:rsidRPr="00E47D57">
        <w:rPr>
          <w:i/>
        </w:rPr>
        <w:t xml:space="preserve"> Octalysis Framework</w:t>
      </w:r>
      <w:r w:rsidR="00896D00" w:rsidRPr="004E347A">
        <w:t>.</w:t>
      </w:r>
    </w:p>
    <w:p w14:paraId="12C3FEDB" w14:textId="77777777" w:rsidR="00AE396D" w:rsidRPr="004E347A" w:rsidRDefault="00AE396D" w:rsidP="00AE396D">
      <w:pPr>
        <w:pStyle w:val="ListNumber"/>
      </w:pPr>
      <w:r w:rsidRPr="004E347A">
        <w:t>Universitas Kristen Maranatha Bandung berhak menyimpan, mengalihmediakan/ mengalihformatkan, mengelola dalam bentuk pangkalan data (</w:t>
      </w:r>
      <w:r w:rsidRPr="004E347A">
        <w:rPr>
          <w:i/>
        </w:rPr>
        <w:t>database</w:t>
      </w:r>
      <w:r w:rsidRPr="004E347A">
        <w:t xml:space="preserve">), mendistribusikannya, serta menampilkannya dalam bentuk </w:t>
      </w:r>
      <w:r w:rsidRPr="004E347A">
        <w:rPr>
          <w:i/>
        </w:rPr>
        <w:t>softcopy</w:t>
      </w:r>
      <w:r w:rsidRPr="004E347A">
        <w:t xml:space="preserve"> untuk kepentingan akademis tanpa perlu meminta izin dari saya selama tetap mencantumkan nama saya sebagai penulis/ pencipta.</w:t>
      </w:r>
    </w:p>
    <w:p w14:paraId="0414E317" w14:textId="77777777" w:rsidR="00AE396D" w:rsidRPr="004E347A" w:rsidRDefault="00AE396D" w:rsidP="00AE396D">
      <w:pPr>
        <w:pStyle w:val="ListNumber"/>
      </w:pPr>
      <w:r w:rsidRPr="004E347A">
        <w:t>Saya bersedia dan menjamin untuk menanggung secara pribadi tanpa melibatkan pihak Universitas Kristen Maranatha Bandung, segala bentuk tuntutan hukum yang timbul atas pelanggaran hak cipta dalam karya ilmiah saya ini.</w:t>
      </w:r>
    </w:p>
    <w:p w14:paraId="3058A06E" w14:textId="77777777" w:rsidR="00AE396D" w:rsidRPr="004E347A" w:rsidRDefault="00AE396D" w:rsidP="00AE396D"/>
    <w:p w14:paraId="530F62D8" w14:textId="77777777" w:rsidR="00AE396D" w:rsidRDefault="00AE396D" w:rsidP="00AE396D">
      <w:r w:rsidRPr="004E347A">
        <w:t>Demikian pernyataan ini saya buat dengan sebenarnya dan untuk dapat dipergunakan sebagaimana mestinya.</w:t>
      </w:r>
    </w:p>
    <w:p w14:paraId="104FCBDE" w14:textId="77777777" w:rsidR="00A54542" w:rsidRDefault="00A54542" w:rsidP="00AE396D"/>
    <w:p w14:paraId="604CBD7E" w14:textId="77777777" w:rsidR="00A54542" w:rsidRDefault="00A54542" w:rsidP="00A54542">
      <w:r w:rsidRPr="004E347A">
        <w:t xml:space="preserve">Bandung, </w:t>
      </w:r>
      <w:r w:rsidR="00E47D57">
        <w:t>27 Maret 2017</w:t>
      </w:r>
    </w:p>
    <w:p w14:paraId="7B0E6D4D" w14:textId="77777777" w:rsidR="00A54542" w:rsidRDefault="00A54542" w:rsidP="00A54542"/>
    <w:p w14:paraId="73841DB4" w14:textId="77777777" w:rsidR="00A54542" w:rsidRDefault="00A54542" w:rsidP="00A54542"/>
    <w:p w14:paraId="2E74709D" w14:textId="77777777" w:rsidR="00A54542" w:rsidRDefault="00A54542" w:rsidP="00A54542"/>
    <w:p w14:paraId="4410F201" w14:textId="77777777" w:rsidR="00A54542" w:rsidRDefault="00A54542" w:rsidP="00A54542"/>
    <w:p w14:paraId="5920E854" w14:textId="77777777" w:rsidR="00A54542" w:rsidRPr="00A54542" w:rsidRDefault="00E47D57" w:rsidP="00A54542">
      <w:pPr>
        <w:rPr>
          <w:u w:val="single"/>
        </w:rPr>
      </w:pPr>
      <w:r>
        <w:rPr>
          <w:u w:val="single"/>
        </w:rPr>
        <w:t>Marlina</w:t>
      </w:r>
    </w:p>
    <w:p w14:paraId="5E7DC1CB" w14:textId="77777777" w:rsidR="00A54542" w:rsidRPr="004E347A" w:rsidRDefault="00A54542" w:rsidP="00AE396D">
      <w:r>
        <w:t xml:space="preserve">NRP: </w:t>
      </w:r>
      <w:r w:rsidR="00E47D57">
        <w:t>1472005</w:t>
      </w:r>
    </w:p>
    <w:p w14:paraId="19807C70"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132998B" w14:textId="77777777" w:rsidR="0006017B" w:rsidRPr="004E347A" w:rsidRDefault="0006017B" w:rsidP="0006017B">
      <w:pPr>
        <w:pStyle w:val="Heading1"/>
        <w:numPr>
          <w:ilvl w:val="0"/>
          <w:numId w:val="0"/>
        </w:numPr>
      </w:pPr>
      <w:bookmarkStart w:id="4" w:name="_Toc442447837"/>
      <w:r w:rsidRPr="004E347A">
        <w:lastRenderedPageBreak/>
        <w:t>PRAKATA</w:t>
      </w:r>
      <w:bookmarkEnd w:id="4"/>
    </w:p>
    <w:p w14:paraId="3D3966ED" w14:textId="77777777" w:rsidR="0006017B" w:rsidRPr="004E347A" w:rsidRDefault="0006017B" w:rsidP="0006017B"/>
    <w:p w14:paraId="5E2E6EA2" w14:textId="77777777" w:rsidR="00E47D57" w:rsidRDefault="00E47D57" w:rsidP="00896D00">
      <w:r w:rsidRPr="00E47D57">
        <w:t>Puji dan syukur penulis panjatkan kepada Tuhan Yang Maha Esa karena telah</w:t>
      </w:r>
      <w:r w:rsidRPr="00E47D57">
        <w:br/>
        <w:t>memberikan rahmat dan karunia-Nya kepada penulis sehingga dapat</w:t>
      </w:r>
      <w:r w:rsidRPr="00E47D57">
        <w:br/>
        <w:t xml:space="preserve">menyelesaikan penelitian </w:t>
      </w:r>
      <w:r w:rsidR="000C2D42">
        <w:t>Seminar Tugas Akhir</w:t>
      </w:r>
      <w:r w:rsidRPr="00E47D57">
        <w:t xml:space="preserve"> dengan lancar.</w:t>
      </w:r>
    </w:p>
    <w:p w14:paraId="36572334" w14:textId="77777777" w:rsidR="00E47D57" w:rsidRDefault="00E47D57" w:rsidP="00896D00">
      <w:r w:rsidRPr="00E47D57">
        <w:t xml:space="preserve">Selesainya penelitian </w:t>
      </w:r>
      <w:r w:rsidR="000C2D42">
        <w:t>Seminar Tugas Akhir</w:t>
      </w:r>
      <w:r w:rsidRPr="00E47D57">
        <w:t xml:space="preserve"> ini tidak terle</w:t>
      </w:r>
      <w:r w:rsidR="000C2D42">
        <w:t xml:space="preserve">pas dari bimbingan dan dukungan </w:t>
      </w:r>
      <w:r w:rsidRPr="00E47D57">
        <w:t>dari berbagai pihak. Dukungan secara langsung</w:t>
      </w:r>
      <w:r w:rsidR="000C2D42">
        <w:t xml:space="preserve"> maupun tidak langsung membantu </w:t>
      </w:r>
      <w:r w:rsidRPr="00E47D57">
        <w:t xml:space="preserve">penulis dalam menyelesaikan penelitian </w:t>
      </w:r>
      <w:r w:rsidR="000C2D42">
        <w:t>Seminar Tugas Akhir</w:t>
      </w:r>
      <w:r w:rsidR="000C2D42">
        <w:t xml:space="preserve"> ini. Penulis mengucapkan </w:t>
      </w:r>
      <w:r w:rsidRPr="00E47D57">
        <w:t>terima kasih kepada:</w:t>
      </w:r>
    </w:p>
    <w:p w14:paraId="47EE6060" w14:textId="77777777" w:rsidR="00E47D57" w:rsidRDefault="00E47D57" w:rsidP="00896D00">
      <w:r w:rsidRPr="00E47D57">
        <w:t>Tuhan Yesus Kristus yang selalu memberikan rahmat dan karunia-Nya sehingga</w:t>
      </w:r>
      <w:r w:rsidRPr="00E47D57">
        <w:br/>
        <w:t>selesainya penelitian ini.</w:t>
      </w:r>
    </w:p>
    <w:p w14:paraId="1EF41E97" w14:textId="77777777" w:rsidR="00E47D57" w:rsidRDefault="00E47D57" w:rsidP="00E47D57">
      <w:pPr>
        <w:pStyle w:val="ListParagraph"/>
        <w:numPr>
          <w:ilvl w:val="0"/>
          <w:numId w:val="21"/>
        </w:numPr>
      </w:pPr>
      <w:r w:rsidRPr="00E47D57">
        <w:t>Bapak Dr. Hapnes Toba, M. SC selaku Dekan Fakultas Teknologi</w:t>
      </w:r>
      <w:r w:rsidRPr="00E47D57">
        <w:br/>
        <w:t>Informasi;</w:t>
      </w:r>
    </w:p>
    <w:p w14:paraId="164646EC" w14:textId="77777777" w:rsidR="00E47D57" w:rsidRDefault="00E47D57" w:rsidP="00E47D57">
      <w:pPr>
        <w:pStyle w:val="ListParagraph"/>
        <w:numPr>
          <w:ilvl w:val="0"/>
          <w:numId w:val="21"/>
        </w:numPr>
      </w:pPr>
      <w:r w:rsidRPr="00E47D57">
        <w:t>Bapak Robby Tan, S.T., M. Kom selaku Ketua Jurusan Teknik Informatika;</w:t>
      </w:r>
    </w:p>
    <w:p w14:paraId="211B8AD4" w14:textId="77777777" w:rsidR="000C2D42" w:rsidRDefault="00E47D57" w:rsidP="00E47D57">
      <w:pPr>
        <w:pStyle w:val="ListParagraph"/>
        <w:numPr>
          <w:ilvl w:val="0"/>
          <w:numId w:val="21"/>
        </w:numPr>
      </w:pPr>
      <w:r>
        <w:t>Ibu Meliana Christianti J.,</w:t>
      </w:r>
      <w:r w:rsidR="000C2D42">
        <w:t xml:space="preserve"> S.Kom</w:t>
      </w:r>
      <w:r w:rsidRPr="00E47D57">
        <w:t xml:space="preserve">., M.T selaku koordinator </w:t>
      </w:r>
      <w:r w:rsidR="000C2D42">
        <w:t>TA</w:t>
      </w:r>
      <w:r w:rsidRPr="00E47D57">
        <w:t>;</w:t>
      </w:r>
    </w:p>
    <w:p w14:paraId="38A9983F" w14:textId="77777777" w:rsidR="000C2D42" w:rsidRDefault="00E47D57" w:rsidP="000C2D42">
      <w:pPr>
        <w:pStyle w:val="ListParagraph"/>
        <w:numPr>
          <w:ilvl w:val="0"/>
          <w:numId w:val="21"/>
        </w:numPr>
      </w:pPr>
      <w:r w:rsidRPr="00E47D57">
        <w:t>Bapak Oscar Wongso, S.Kom., M.T selaku pembimbing utama KP;</w:t>
      </w:r>
      <w:r w:rsidR="000C2D42" w:rsidRPr="00E47D57">
        <w:t xml:space="preserve"> </w:t>
      </w:r>
    </w:p>
    <w:p w14:paraId="5D426953" w14:textId="77777777" w:rsidR="000C2D42" w:rsidRDefault="000C2D42" w:rsidP="000C2D42">
      <w:pPr>
        <w:pStyle w:val="ListParagraph"/>
        <w:numPr>
          <w:ilvl w:val="0"/>
          <w:numId w:val="21"/>
        </w:numPr>
      </w:pPr>
      <w:r>
        <w:t>Teman-teman yang sudah membantu</w:t>
      </w:r>
    </w:p>
    <w:p w14:paraId="57CF7715" w14:textId="77777777" w:rsidR="000C2D42" w:rsidRDefault="00E47D57" w:rsidP="000C2D42">
      <w:r w:rsidRPr="00E47D57">
        <w:t>Penelitian ini masih memiliki banyak kekurangan, oleh Karena itu dengan hati</w:t>
      </w:r>
      <w:r w:rsidRPr="00E47D57">
        <w:br/>
        <w:t>lapang dan sikap terbuka penulis bersedia meneri</w:t>
      </w:r>
      <w:r w:rsidR="000C2D42">
        <w:t xml:space="preserve">ma kritik dan saran semata-mata </w:t>
      </w:r>
      <w:r w:rsidRPr="00E47D57">
        <w:t>de</w:t>
      </w:r>
      <w:r w:rsidR="000C2D42">
        <w:t>mi kesempurnaan penelitian ini.</w:t>
      </w:r>
    </w:p>
    <w:p w14:paraId="4D1849FA" w14:textId="77777777" w:rsidR="00896D00" w:rsidRPr="004E347A" w:rsidRDefault="00E47D57" w:rsidP="000C2D42">
      <w:r w:rsidRPr="00E47D57">
        <w:t>Diharapkan hasil penelitian ini dapat dijadikan panduan bagi penelitian-penelitian</w:t>
      </w:r>
      <w:r w:rsidRPr="00E47D57">
        <w:br/>
        <w:t>selanjutnya. Dan penelitian ini dapat diteruskan untuk menjadi bahan penelitian</w:t>
      </w:r>
      <w:r w:rsidRPr="00E47D57">
        <w:br/>
        <w:t>oleh pihak lain</w:t>
      </w:r>
    </w:p>
    <w:p w14:paraId="37DAE47F" w14:textId="77777777" w:rsidR="00896D00" w:rsidRPr="004E347A" w:rsidRDefault="00896D00" w:rsidP="00896D00"/>
    <w:p w14:paraId="637CAC75" w14:textId="77777777" w:rsidR="00896D00" w:rsidRPr="004E347A" w:rsidRDefault="00896D00" w:rsidP="00896D00">
      <w:pPr>
        <w:pStyle w:val="Signature"/>
      </w:pPr>
      <w:r w:rsidRPr="004E347A">
        <w:t xml:space="preserve">Bandung, </w:t>
      </w:r>
      <w:r w:rsidR="000C2D42">
        <w:t>27 Maret 2017</w:t>
      </w:r>
    </w:p>
    <w:p w14:paraId="40F0F9EB" w14:textId="77777777" w:rsidR="00896D00" w:rsidRPr="004E347A" w:rsidRDefault="00896D00" w:rsidP="00896D00">
      <w:pPr>
        <w:pStyle w:val="Signature"/>
      </w:pPr>
    </w:p>
    <w:p w14:paraId="77B0780C" w14:textId="77777777" w:rsidR="00896D00" w:rsidRPr="004E347A" w:rsidRDefault="00896D00" w:rsidP="00896D00">
      <w:pPr>
        <w:pStyle w:val="Signature"/>
      </w:pPr>
    </w:p>
    <w:p w14:paraId="47FA4FBB" w14:textId="77777777" w:rsidR="00896D00" w:rsidRPr="004E347A" w:rsidRDefault="00896D00" w:rsidP="00896D00">
      <w:pPr>
        <w:pStyle w:val="Signature"/>
      </w:pPr>
    </w:p>
    <w:p w14:paraId="68D19E02" w14:textId="77777777" w:rsidR="00896D00" w:rsidRPr="004E347A" w:rsidRDefault="00896D00" w:rsidP="00896D00">
      <w:pPr>
        <w:pStyle w:val="Signature"/>
      </w:pPr>
    </w:p>
    <w:p w14:paraId="4CA7B434" w14:textId="77777777" w:rsidR="00896D00" w:rsidRPr="004E347A" w:rsidRDefault="000C2D42" w:rsidP="00896D00">
      <w:pPr>
        <w:pStyle w:val="Signature"/>
      </w:pPr>
      <w:r>
        <w:t>Marlina</w:t>
      </w:r>
    </w:p>
    <w:p w14:paraId="58B903EF"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CD8C7E2" w14:textId="77777777" w:rsidR="0006017B" w:rsidRPr="004E347A" w:rsidRDefault="0006017B" w:rsidP="0006017B">
      <w:pPr>
        <w:pStyle w:val="Heading1"/>
        <w:numPr>
          <w:ilvl w:val="0"/>
          <w:numId w:val="0"/>
        </w:numPr>
      </w:pPr>
      <w:bookmarkStart w:id="5" w:name="_Toc442447838"/>
      <w:r w:rsidRPr="004E347A">
        <w:lastRenderedPageBreak/>
        <w:t>ABSTRAK</w:t>
      </w:r>
      <w:bookmarkEnd w:id="5"/>
    </w:p>
    <w:p w14:paraId="3378FDB2" w14:textId="77777777" w:rsidR="00896D00" w:rsidRPr="004E347A" w:rsidRDefault="00896D00" w:rsidP="00896D00">
      <w:pPr>
        <w:rPr>
          <w:rStyle w:val="BookTitle"/>
          <w:b w:val="0"/>
          <w:i w:val="0"/>
        </w:rPr>
      </w:pPr>
    </w:p>
    <w:p w14:paraId="43A97247" w14:textId="77777777" w:rsidR="001F07AC" w:rsidRPr="00886DA0" w:rsidRDefault="00D51EDC" w:rsidP="00886DA0">
      <w:pPr>
        <w:pStyle w:val="Abstract"/>
        <w:rPr>
          <w:rStyle w:val="BookTitle"/>
          <w:b w:val="0"/>
          <w:bCs w:val="0"/>
          <w:i w:val="0"/>
          <w:iCs w:val="0"/>
          <w:spacing w:val="0"/>
        </w:rPr>
      </w:pPr>
      <w:r w:rsidRPr="00886DA0">
        <w:rPr>
          <w:rStyle w:val="BookTitle"/>
          <w:b w:val="0"/>
          <w:bCs w:val="0"/>
          <w:i w:val="0"/>
          <w:iCs w:val="0"/>
          <w:spacing w:val="0"/>
        </w:rPr>
        <w:t xml:space="preserve">(Style: abstrak) </w:t>
      </w:r>
      <w:r w:rsidR="00E55130" w:rsidRPr="00886DA0">
        <w:rPr>
          <w:rStyle w:val="BookTitle"/>
          <w:b w:val="0"/>
          <w:bCs w:val="0"/>
          <w:i w:val="0"/>
          <w:iCs w:val="0"/>
          <w:spacing w:val="0"/>
        </w:rPr>
        <w:t>Jumlah kata pada abstrak adalah 150-200 kata. Gunakanlah style abstrak. Pada prinsipnya, abstrak akan memberikan rangkuman dari laporan Anda secara keseluruhan. Jika seseorang membaca abstrak, maka pembaca akan tahu apa keseluruhan isi laporan dari latar belakang sampai simpulan dan saran. Abstrak disarankan untuk memuat hal-hal berikut ini yaitu pokok masalah yang dibahas (Mengapa melakukan KP/ TA dengan topik ini?); tujuan pembahasan (Apa yang ingin dicapai?); teori yang digunakan, sumber data; metode dan teknik penelitian (metode adalah cara menganalisis/ memecahkan sedangkan teknik penelitian adalah cara pengumpulan data); temuan ilmiah/ jawaban pembahasan/ hasil dan simpulan yang dicapai.</w:t>
      </w:r>
    </w:p>
    <w:p w14:paraId="5691D4C0" w14:textId="77777777" w:rsidR="00E55130" w:rsidRPr="004E347A" w:rsidRDefault="00E55130" w:rsidP="00E55130"/>
    <w:p w14:paraId="339BA41D" w14:textId="77777777" w:rsidR="00E55130" w:rsidRPr="004E347A" w:rsidRDefault="00E55130" w:rsidP="00E55130">
      <w:r w:rsidRPr="004E347A">
        <w:t>Kata kunci: frase 1, frase 2, dst. (maksimum 6, urutkan abjad)</w:t>
      </w:r>
    </w:p>
    <w:p w14:paraId="74F3C89E" w14:textId="77777777" w:rsidR="0006017B" w:rsidRPr="004E347A" w:rsidRDefault="0006017B" w:rsidP="00896D00">
      <w:pPr>
        <w:sectPr w:rsidR="0006017B" w:rsidRPr="004E347A" w:rsidSect="00226B5C">
          <w:footerReference w:type="default" r:id="rId14"/>
          <w:pgSz w:w="11906" w:h="16838"/>
          <w:pgMar w:top="1701" w:right="1701" w:bottom="1701" w:left="2268" w:header="720" w:footer="720" w:gutter="0"/>
          <w:pgNumType w:fmt="lowerRoman"/>
          <w:cols w:space="720"/>
          <w:docGrid w:linePitch="360"/>
        </w:sectPr>
      </w:pPr>
    </w:p>
    <w:p w14:paraId="47645EAB" w14:textId="77777777" w:rsidR="0006017B" w:rsidRPr="004E347A" w:rsidRDefault="0006017B" w:rsidP="0006017B">
      <w:pPr>
        <w:pStyle w:val="Heading1"/>
        <w:numPr>
          <w:ilvl w:val="0"/>
          <w:numId w:val="0"/>
        </w:numPr>
      </w:pPr>
      <w:bookmarkStart w:id="6" w:name="_Toc442447839"/>
      <w:r w:rsidRPr="004E347A">
        <w:lastRenderedPageBreak/>
        <w:t>ABSTRACT</w:t>
      </w:r>
      <w:bookmarkEnd w:id="6"/>
    </w:p>
    <w:p w14:paraId="709096F7" w14:textId="77777777" w:rsidR="0006017B" w:rsidRDefault="0006017B" w:rsidP="0006017B"/>
    <w:p w14:paraId="75FC818E" w14:textId="77777777" w:rsidR="00E72427" w:rsidRDefault="00D51EDC" w:rsidP="00D51EDC">
      <w:pPr>
        <w:pStyle w:val="Abstrak"/>
      </w:pPr>
      <w:r>
        <w:t>(Style: Abstract) Jumlah kata pada abstract adalah 150-200 kata. Abstract Bahasa Inggris harus dibuat sesuai dengan abstrak Bahasa Indonesia-nya. Harap menggunakan English grammar yang baik dan benar. Tidak disarankan menggunakan Google Translate karena belum tentu sesuai dengan kalimat yang dimaksud. Namun Google Translate bisa membantu Anda untuk mencari kata-kata yang Anda tidak tahu Bahasa Inggris-nya.</w:t>
      </w:r>
    </w:p>
    <w:p w14:paraId="7303204A" w14:textId="77777777" w:rsidR="00AA2DAC" w:rsidRDefault="00AA2DAC" w:rsidP="00AA2DAC">
      <w:pPr>
        <w:rPr>
          <w:lang w:val="en-US"/>
        </w:rPr>
      </w:pPr>
    </w:p>
    <w:p w14:paraId="59FAB2E3" w14:textId="77777777" w:rsidR="00AA2DAC" w:rsidRPr="00AA2DAC" w:rsidRDefault="00AA2DAC" w:rsidP="00AA2DAC">
      <w:pPr>
        <w:pStyle w:val="Abstrak"/>
      </w:pPr>
      <w:r>
        <w:t>Keywords: phrase 1, phrase 2, etc. (max 6 phrases, sorted alphabetically)</w:t>
      </w:r>
    </w:p>
    <w:p w14:paraId="01AD9FFC" w14:textId="77777777" w:rsidR="00E72427" w:rsidRPr="004E347A" w:rsidRDefault="00E72427" w:rsidP="0006017B"/>
    <w:p w14:paraId="7CDF4123"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BD2DD92" w14:textId="77777777" w:rsidR="0006017B" w:rsidRPr="004E347A" w:rsidRDefault="0006017B" w:rsidP="0006017B">
      <w:pPr>
        <w:pStyle w:val="Heading1"/>
        <w:numPr>
          <w:ilvl w:val="0"/>
          <w:numId w:val="0"/>
        </w:numPr>
      </w:pPr>
      <w:bookmarkStart w:id="7" w:name="_Toc442447840"/>
      <w:r w:rsidRPr="004E347A">
        <w:lastRenderedPageBreak/>
        <w:t>DAFTAR ISI</w:t>
      </w:r>
      <w:bookmarkEnd w:id="7"/>
    </w:p>
    <w:p w14:paraId="038AEC34" w14:textId="77777777" w:rsidR="0006017B" w:rsidRPr="004E347A" w:rsidRDefault="0006017B" w:rsidP="0006017B"/>
    <w:p w14:paraId="03944948" w14:textId="77777777" w:rsidR="004139FA" w:rsidRDefault="00213FBC">
      <w:pPr>
        <w:pStyle w:val="TOC1"/>
        <w:tabs>
          <w:tab w:val="right" w:leader="dot" w:pos="7927"/>
        </w:tabs>
        <w:rPr>
          <w:rFonts w:eastAsiaTheme="minorEastAsia"/>
          <w:noProof/>
          <w:sz w:val="22"/>
          <w:szCs w:val="22"/>
          <w:lang w:eastAsia="id-ID"/>
        </w:rPr>
      </w:pPr>
      <w:r w:rsidRPr="004E347A">
        <w:fldChar w:fldCharType="begin"/>
      </w:r>
      <w:r w:rsidRPr="004E347A">
        <w:instrText xml:space="preserve"> TOC \o "1-6" \f \h \z \t "Heading 9,1" </w:instrText>
      </w:r>
      <w:r w:rsidRPr="004E347A">
        <w:fldChar w:fldCharType="separate"/>
      </w:r>
      <w:hyperlink w:anchor="_Toc442447834" w:history="1">
        <w:r w:rsidR="004139FA" w:rsidRPr="00F44524">
          <w:rPr>
            <w:rStyle w:val="Hyperlink"/>
            <w:noProof/>
          </w:rPr>
          <w:t>LEMBAR PENGESAHAN</w:t>
        </w:r>
        <w:r w:rsidR="004139FA">
          <w:rPr>
            <w:noProof/>
            <w:webHidden/>
          </w:rPr>
          <w:tab/>
        </w:r>
        <w:r w:rsidR="004139FA">
          <w:rPr>
            <w:noProof/>
            <w:webHidden/>
          </w:rPr>
          <w:fldChar w:fldCharType="begin"/>
        </w:r>
        <w:r w:rsidR="004139FA">
          <w:rPr>
            <w:noProof/>
            <w:webHidden/>
          </w:rPr>
          <w:instrText xml:space="preserve"> PAGEREF _Toc442447834 \h </w:instrText>
        </w:r>
        <w:r w:rsidR="004139FA">
          <w:rPr>
            <w:noProof/>
            <w:webHidden/>
          </w:rPr>
        </w:r>
        <w:r w:rsidR="004139FA">
          <w:rPr>
            <w:noProof/>
            <w:webHidden/>
          </w:rPr>
          <w:fldChar w:fldCharType="separate"/>
        </w:r>
        <w:r w:rsidR="00E47D57">
          <w:rPr>
            <w:noProof/>
            <w:webHidden/>
          </w:rPr>
          <w:t>i</w:t>
        </w:r>
        <w:r w:rsidR="004139FA">
          <w:rPr>
            <w:noProof/>
            <w:webHidden/>
          </w:rPr>
          <w:fldChar w:fldCharType="end"/>
        </w:r>
      </w:hyperlink>
    </w:p>
    <w:p w14:paraId="6ACC0015" w14:textId="77777777" w:rsidR="004139FA" w:rsidRDefault="00E47D57">
      <w:pPr>
        <w:pStyle w:val="TOC1"/>
        <w:tabs>
          <w:tab w:val="right" w:leader="dot" w:pos="7927"/>
        </w:tabs>
        <w:rPr>
          <w:rFonts w:eastAsiaTheme="minorEastAsia"/>
          <w:noProof/>
          <w:sz w:val="22"/>
          <w:szCs w:val="22"/>
          <w:lang w:eastAsia="id-ID"/>
        </w:rPr>
      </w:pPr>
      <w:hyperlink w:anchor="_Toc442447835" w:history="1">
        <w:r w:rsidR="004139FA" w:rsidRPr="00F44524">
          <w:rPr>
            <w:rStyle w:val="Hyperlink"/>
            <w:noProof/>
          </w:rPr>
          <w:t>PERNYATAAN ORISINALISTAS LAPORAN PENELITIAN</w:t>
        </w:r>
        <w:r w:rsidR="004139FA">
          <w:rPr>
            <w:noProof/>
            <w:webHidden/>
          </w:rPr>
          <w:tab/>
        </w:r>
        <w:r w:rsidR="004139FA">
          <w:rPr>
            <w:noProof/>
            <w:webHidden/>
          </w:rPr>
          <w:fldChar w:fldCharType="begin"/>
        </w:r>
        <w:r w:rsidR="004139FA">
          <w:rPr>
            <w:noProof/>
            <w:webHidden/>
          </w:rPr>
          <w:instrText xml:space="preserve"> PAGEREF _Toc442447835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2F2C16EC" w14:textId="77777777" w:rsidR="004139FA" w:rsidRDefault="00E47D57">
      <w:pPr>
        <w:pStyle w:val="TOC1"/>
        <w:tabs>
          <w:tab w:val="right" w:leader="dot" w:pos="7927"/>
        </w:tabs>
        <w:rPr>
          <w:rFonts w:eastAsiaTheme="minorEastAsia"/>
          <w:noProof/>
          <w:sz w:val="22"/>
          <w:szCs w:val="22"/>
          <w:lang w:eastAsia="id-ID"/>
        </w:rPr>
      </w:pPr>
      <w:hyperlink w:anchor="_Toc442447836" w:history="1">
        <w:r w:rsidR="004139FA" w:rsidRPr="00F44524">
          <w:rPr>
            <w:rStyle w:val="Hyperlink"/>
            <w:noProof/>
          </w:rPr>
          <w:t>PERNYATAAN PUBLIKASI LAPORAN PENELITIAN</w:t>
        </w:r>
        <w:r w:rsidR="004139FA">
          <w:rPr>
            <w:noProof/>
            <w:webHidden/>
          </w:rPr>
          <w:tab/>
        </w:r>
        <w:r w:rsidR="004139FA">
          <w:rPr>
            <w:noProof/>
            <w:webHidden/>
          </w:rPr>
          <w:fldChar w:fldCharType="begin"/>
        </w:r>
        <w:r w:rsidR="004139FA">
          <w:rPr>
            <w:noProof/>
            <w:webHidden/>
          </w:rPr>
          <w:instrText xml:space="preserve"> PAGEREF _Toc442447836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497827C9" w14:textId="77777777" w:rsidR="004139FA" w:rsidRDefault="00E47D57">
      <w:pPr>
        <w:pStyle w:val="TOC1"/>
        <w:tabs>
          <w:tab w:val="right" w:leader="dot" w:pos="7927"/>
        </w:tabs>
        <w:rPr>
          <w:rFonts w:eastAsiaTheme="minorEastAsia"/>
          <w:noProof/>
          <w:sz w:val="22"/>
          <w:szCs w:val="22"/>
          <w:lang w:eastAsia="id-ID"/>
        </w:rPr>
      </w:pPr>
      <w:hyperlink w:anchor="_Toc442447837" w:history="1">
        <w:r w:rsidR="004139FA" w:rsidRPr="00F44524">
          <w:rPr>
            <w:rStyle w:val="Hyperlink"/>
            <w:noProof/>
          </w:rPr>
          <w:t>PRAKATA</w:t>
        </w:r>
        <w:r w:rsidR="004139FA">
          <w:rPr>
            <w:noProof/>
            <w:webHidden/>
          </w:rPr>
          <w:tab/>
        </w:r>
        <w:r w:rsidR="004139FA">
          <w:rPr>
            <w:noProof/>
            <w:webHidden/>
          </w:rPr>
          <w:fldChar w:fldCharType="begin"/>
        </w:r>
        <w:r w:rsidR="004139FA">
          <w:rPr>
            <w:noProof/>
            <w:webHidden/>
          </w:rPr>
          <w:instrText xml:space="preserve"> PAGEREF _Toc442447837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219B31DF" w14:textId="77777777" w:rsidR="004139FA" w:rsidRDefault="00E47D57">
      <w:pPr>
        <w:pStyle w:val="TOC1"/>
        <w:tabs>
          <w:tab w:val="right" w:leader="dot" w:pos="7927"/>
        </w:tabs>
        <w:rPr>
          <w:rFonts w:eastAsiaTheme="minorEastAsia"/>
          <w:noProof/>
          <w:sz w:val="22"/>
          <w:szCs w:val="22"/>
          <w:lang w:eastAsia="id-ID"/>
        </w:rPr>
      </w:pPr>
      <w:hyperlink w:anchor="_Toc442447838" w:history="1">
        <w:r w:rsidR="004139FA" w:rsidRPr="00F44524">
          <w:rPr>
            <w:rStyle w:val="Hyperlink"/>
            <w:noProof/>
          </w:rPr>
          <w:t>ABSTRAK</w:t>
        </w:r>
        <w:r w:rsidR="004139FA">
          <w:rPr>
            <w:noProof/>
            <w:webHidden/>
          </w:rPr>
          <w:tab/>
        </w:r>
        <w:r w:rsidR="004139FA">
          <w:rPr>
            <w:noProof/>
            <w:webHidden/>
          </w:rPr>
          <w:fldChar w:fldCharType="begin"/>
        </w:r>
        <w:r w:rsidR="004139FA">
          <w:rPr>
            <w:noProof/>
            <w:webHidden/>
          </w:rPr>
          <w:instrText xml:space="preserve"> PAGEREF _Toc442447838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59D50869" w14:textId="77777777" w:rsidR="004139FA" w:rsidRDefault="00E47D57">
      <w:pPr>
        <w:pStyle w:val="TOC1"/>
        <w:tabs>
          <w:tab w:val="right" w:leader="dot" w:pos="7927"/>
        </w:tabs>
        <w:rPr>
          <w:rFonts w:eastAsiaTheme="minorEastAsia"/>
          <w:noProof/>
          <w:sz w:val="22"/>
          <w:szCs w:val="22"/>
          <w:lang w:eastAsia="id-ID"/>
        </w:rPr>
      </w:pPr>
      <w:hyperlink w:anchor="_Toc442447839" w:history="1">
        <w:r w:rsidR="004139FA" w:rsidRPr="00F44524">
          <w:rPr>
            <w:rStyle w:val="Hyperlink"/>
            <w:noProof/>
          </w:rPr>
          <w:t>ABSTRACT</w:t>
        </w:r>
        <w:r w:rsidR="004139FA">
          <w:rPr>
            <w:noProof/>
            <w:webHidden/>
          </w:rPr>
          <w:tab/>
        </w:r>
        <w:r w:rsidR="004139FA">
          <w:rPr>
            <w:noProof/>
            <w:webHidden/>
          </w:rPr>
          <w:fldChar w:fldCharType="begin"/>
        </w:r>
        <w:r w:rsidR="004139FA">
          <w:rPr>
            <w:noProof/>
            <w:webHidden/>
          </w:rPr>
          <w:instrText xml:space="preserve"> PAGEREF _Toc442447839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5CB07A29" w14:textId="77777777" w:rsidR="004139FA" w:rsidRDefault="00E47D57">
      <w:pPr>
        <w:pStyle w:val="TOC1"/>
        <w:tabs>
          <w:tab w:val="right" w:leader="dot" w:pos="7927"/>
        </w:tabs>
        <w:rPr>
          <w:rFonts w:eastAsiaTheme="minorEastAsia"/>
          <w:noProof/>
          <w:sz w:val="22"/>
          <w:szCs w:val="22"/>
          <w:lang w:eastAsia="id-ID"/>
        </w:rPr>
      </w:pPr>
      <w:hyperlink w:anchor="_Toc442447840" w:history="1">
        <w:r w:rsidR="004139FA" w:rsidRPr="00F44524">
          <w:rPr>
            <w:rStyle w:val="Hyperlink"/>
            <w:noProof/>
          </w:rPr>
          <w:t>DAFTAR ISI</w:t>
        </w:r>
        <w:r w:rsidR="004139FA">
          <w:rPr>
            <w:noProof/>
            <w:webHidden/>
          </w:rPr>
          <w:tab/>
        </w:r>
        <w:r w:rsidR="004139FA">
          <w:rPr>
            <w:noProof/>
            <w:webHidden/>
          </w:rPr>
          <w:fldChar w:fldCharType="begin"/>
        </w:r>
        <w:r w:rsidR="004139FA">
          <w:rPr>
            <w:noProof/>
            <w:webHidden/>
          </w:rPr>
          <w:instrText xml:space="preserve"> PAGEREF _Toc442447840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794B64D0" w14:textId="77777777" w:rsidR="004139FA" w:rsidRDefault="00E47D57">
      <w:pPr>
        <w:pStyle w:val="TOC1"/>
        <w:tabs>
          <w:tab w:val="right" w:leader="dot" w:pos="7927"/>
        </w:tabs>
        <w:rPr>
          <w:rFonts w:eastAsiaTheme="minorEastAsia"/>
          <w:noProof/>
          <w:sz w:val="22"/>
          <w:szCs w:val="22"/>
          <w:lang w:eastAsia="id-ID"/>
        </w:rPr>
      </w:pPr>
      <w:hyperlink w:anchor="_Toc442447841" w:history="1">
        <w:r w:rsidR="004139FA" w:rsidRPr="00F44524">
          <w:rPr>
            <w:rStyle w:val="Hyperlink"/>
            <w:noProof/>
          </w:rPr>
          <w:t>DAFTAR GAMBAR</w:t>
        </w:r>
        <w:r w:rsidR="004139FA">
          <w:rPr>
            <w:noProof/>
            <w:webHidden/>
          </w:rPr>
          <w:tab/>
        </w:r>
        <w:r w:rsidR="004139FA">
          <w:rPr>
            <w:noProof/>
            <w:webHidden/>
          </w:rPr>
          <w:fldChar w:fldCharType="begin"/>
        </w:r>
        <w:r w:rsidR="004139FA">
          <w:rPr>
            <w:noProof/>
            <w:webHidden/>
          </w:rPr>
          <w:instrText xml:space="preserve"> PAGEREF _Toc442447841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5C676B4F" w14:textId="77777777" w:rsidR="004139FA" w:rsidRDefault="00E47D57">
      <w:pPr>
        <w:pStyle w:val="TOC1"/>
        <w:tabs>
          <w:tab w:val="right" w:leader="dot" w:pos="7927"/>
        </w:tabs>
        <w:rPr>
          <w:rFonts w:eastAsiaTheme="minorEastAsia"/>
          <w:noProof/>
          <w:sz w:val="22"/>
          <w:szCs w:val="22"/>
          <w:lang w:eastAsia="id-ID"/>
        </w:rPr>
      </w:pPr>
      <w:hyperlink w:anchor="_Toc442447842" w:history="1">
        <w:r w:rsidR="004139FA" w:rsidRPr="00F44524">
          <w:rPr>
            <w:rStyle w:val="Hyperlink"/>
            <w:noProof/>
          </w:rPr>
          <w:t>DAFTAR TABEL</w:t>
        </w:r>
        <w:r w:rsidR="004139FA">
          <w:rPr>
            <w:noProof/>
            <w:webHidden/>
          </w:rPr>
          <w:tab/>
        </w:r>
        <w:r w:rsidR="004139FA">
          <w:rPr>
            <w:noProof/>
            <w:webHidden/>
          </w:rPr>
          <w:fldChar w:fldCharType="begin"/>
        </w:r>
        <w:r w:rsidR="004139FA">
          <w:rPr>
            <w:noProof/>
            <w:webHidden/>
          </w:rPr>
          <w:instrText xml:space="preserve"> PAGEREF _Toc442447842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068C9756" w14:textId="77777777" w:rsidR="004139FA" w:rsidRDefault="00E47D57">
      <w:pPr>
        <w:pStyle w:val="TOC1"/>
        <w:tabs>
          <w:tab w:val="right" w:leader="dot" w:pos="7927"/>
        </w:tabs>
        <w:rPr>
          <w:rFonts w:eastAsiaTheme="minorEastAsia"/>
          <w:noProof/>
          <w:sz w:val="22"/>
          <w:szCs w:val="22"/>
          <w:lang w:eastAsia="id-ID"/>
        </w:rPr>
      </w:pPr>
      <w:hyperlink w:anchor="_Toc442447843" w:history="1">
        <w:r w:rsidR="004139FA" w:rsidRPr="00F44524">
          <w:rPr>
            <w:rStyle w:val="Hyperlink"/>
            <w:noProof/>
          </w:rPr>
          <w:t>DAFTAR NOTASI/ LAMBANG</w:t>
        </w:r>
        <w:r w:rsidR="004139FA">
          <w:rPr>
            <w:noProof/>
            <w:webHidden/>
          </w:rPr>
          <w:tab/>
        </w:r>
        <w:r w:rsidR="004139FA">
          <w:rPr>
            <w:noProof/>
            <w:webHidden/>
          </w:rPr>
          <w:fldChar w:fldCharType="begin"/>
        </w:r>
        <w:r w:rsidR="004139FA">
          <w:rPr>
            <w:noProof/>
            <w:webHidden/>
          </w:rPr>
          <w:instrText xml:space="preserve"> PAGEREF _Toc442447843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5A96655A" w14:textId="77777777" w:rsidR="004139FA" w:rsidRDefault="00E47D57">
      <w:pPr>
        <w:pStyle w:val="TOC1"/>
        <w:tabs>
          <w:tab w:val="right" w:leader="dot" w:pos="7927"/>
        </w:tabs>
        <w:rPr>
          <w:rFonts w:eastAsiaTheme="minorEastAsia"/>
          <w:noProof/>
          <w:sz w:val="22"/>
          <w:szCs w:val="22"/>
          <w:lang w:eastAsia="id-ID"/>
        </w:rPr>
      </w:pPr>
      <w:hyperlink w:anchor="_Toc442447844" w:history="1">
        <w:r w:rsidR="004139FA" w:rsidRPr="00F44524">
          <w:rPr>
            <w:rStyle w:val="Hyperlink"/>
            <w:noProof/>
          </w:rPr>
          <w:t>DAFTAR SINGKATAN</w:t>
        </w:r>
        <w:r w:rsidR="004139FA">
          <w:rPr>
            <w:noProof/>
            <w:webHidden/>
          </w:rPr>
          <w:tab/>
        </w:r>
        <w:r w:rsidR="004139FA">
          <w:rPr>
            <w:noProof/>
            <w:webHidden/>
          </w:rPr>
          <w:fldChar w:fldCharType="begin"/>
        </w:r>
        <w:r w:rsidR="004139FA">
          <w:rPr>
            <w:noProof/>
            <w:webHidden/>
          </w:rPr>
          <w:instrText xml:space="preserve"> PAGEREF _Toc442447844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56BB26DA" w14:textId="77777777" w:rsidR="004139FA" w:rsidRDefault="00E47D57">
      <w:pPr>
        <w:pStyle w:val="TOC1"/>
        <w:tabs>
          <w:tab w:val="right" w:leader="dot" w:pos="7927"/>
        </w:tabs>
        <w:rPr>
          <w:rFonts w:eastAsiaTheme="minorEastAsia"/>
          <w:noProof/>
          <w:sz w:val="22"/>
          <w:szCs w:val="22"/>
          <w:lang w:eastAsia="id-ID"/>
        </w:rPr>
      </w:pPr>
      <w:hyperlink w:anchor="_Toc442447845" w:history="1">
        <w:r w:rsidR="004139FA" w:rsidRPr="00F44524">
          <w:rPr>
            <w:rStyle w:val="Hyperlink"/>
            <w:noProof/>
          </w:rPr>
          <w:t>DAFTAR ISTILAH</w:t>
        </w:r>
        <w:r w:rsidR="004139FA">
          <w:rPr>
            <w:noProof/>
            <w:webHidden/>
          </w:rPr>
          <w:tab/>
        </w:r>
        <w:r w:rsidR="004139FA">
          <w:rPr>
            <w:noProof/>
            <w:webHidden/>
          </w:rPr>
          <w:fldChar w:fldCharType="begin"/>
        </w:r>
        <w:r w:rsidR="004139FA">
          <w:rPr>
            <w:noProof/>
            <w:webHidden/>
          </w:rPr>
          <w:instrText xml:space="preserve"> PAGEREF _Toc442447845 \h </w:instrText>
        </w:r>
        <w:r w:rsidR="004139FA">
          <w:rPr>
            <w:noProof/>
            <w:webHidden/>
          </w:rPr>
        </w:r>
        <w:r w:rsidR="004139FA">
          <w:rPr>
            <w:noProof/>
            <w:webHidden/>
          </w:rPr>
          <w:fldChar w:fldCharType="separate"/>
        </w:r>
        <w:r>
          <w:rPr>
            <w:noProof/>
            <w:webHidden/>
          </w:rPr>
          <w:t>ii</w:t>
        </w:r>
        <w:r w:rsidR="004139FA">
          <w:rPr>
            <w:noProof/>
            <w:webHidden/>
          </w:rPr>
          <w:fldChar w:fldCharType="end"/>
        </w:r>
      </w:hyperlink>
    </w:p>
    <w:p w14:paraId="64CE6E62" w14:textId="77777777" w:rsidR="004139FA" w:rsidRDefault="00E47D57">
      <w:pPr>
        <w:pStyle w:val="TOC1"/>
        <w:tabs>
          <w:tab w:val="right" w:leader="dot" w:pos="7927"/>
        </w:tabs>
        <w:rPr>
          <w:rFonts w:eastAsiaTheme="minorEastAsia"/>
          <w:noProof/>
          <w:sz w:val="22"/>
          <w:szCs w:val="22"/>
          <w:lang w:eastAsia="id-ID"/>
        </w:rPr>
      </w:pPr>
      <w:hyperlink w:anchor="_Toc442447846" w:history="1">
        <w:r w:rsidR="004139FA" w:rsidRPr="00F44524">
          <w:rPr>
            <w:rStyle w:val="Hyperlink"/>
            <w:noProof/>
          </w:rPr>
          <w:t>BAB 1 PENDAHULUAN (Heading 1)</w:t>
        </w:r>
        <w:r w:rsidR="004139FA">
          <w:rPr>
            <w:noProof/>
            <w:webHidden/>
          </w:rPr>
          <w:tab/>
        </w:r>
        <w:r w:rsidR="004139FA">
          <w:rPr>
            <w:noProof/>
            <w:webHidden/>
          </w:rPr>
          <w:fldChar w:fldCharType="begin"/>
        </w:r>
        <w:r w:rsidR="004139FA">
          <w:rPr>
            <w:noProof/>
            <w:webHidden/>
          </w:rPr>
          <w:instrText xml:space="preserve"> PAGEREF _Toc442447846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5E6D82BC" w14:textId="77777777" w:rsidR="004139FA" w:rsidRDefault="00E47D57">
      <w:pPr>
        <w:pStyle w:val="TOC2"/>
        <w:tabs>
          <w:tab w:val="right" w:leader="dot" w:pos="7927"/>
        </w:tabs>
        <w:rPr>
          <w:rFonts w:eastAsiaTheme="minorEastAsia"/>
          <w:noProof/>
          <w:sz w:val="22"/>
          <w:szCs w:val="22"/>
          <w:lang w:eastAsia="id-ID"/>
        </w:rPr>
      </w:pPr>
      <w:hyperlink w:anchor="_Toc442447847" w:history="1">
        <w:r w:rsidR="004139FA" w:rsidRPr="00F44524">
          <w:rPr>
            <w:rStyle w:val="Hyperlink"/>
            <w:noProof/>
          </w:rPr>
          <w:t>1.1 Latar Belakang (Heading 2)</w:t>
        </w:r>
        <w:r w:rsidR="004139FA">
          <w:rPr>
            <w:noProof/>
            <w:webHidden/>
          </w:rPr>
          <w:tab/>
        </w:r>
        <w:r w:rsidR="004139FA">
          <w:rPr>
            <w:noProof/>
            <w:webHidden/>
          </w:rPr>
          <w:fldChar w:fldCharType="begin"/>
        </w:r>
        <w:r w:rsidR="004139FA">
          <w:rPr>
            <w:noProof/>
            <w:webHidden/>
          </w:rPr>
          <w:instrText xml:space="preserve"> PAGEREF _Toc442447847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A3D5E09" w14:textId="77777777" w:rsidR="004139FA" w:rsidRDefault="00E47D57">
      <w:pPr>
        <w:pStyle w:val="TOC2"/>
        <w:tabs>
          <w:tab w:val="right" w:leader="dot" w:pos="7927"/>
        </w:tabs>
        <w:rPr>
          <w:rFonts w:eastAsiaTheme="minorEastAsia"/>
          <w:noProof/>
          <w:sz w:val="22"/>
          <w:szCs w:val="22"/>
          <w:lang w:eastAsia="id-ID"/>
        </w:rPr>
      </w:pPr>
      <w:hyperlink w:anchor="_Toc442447848" w:history="1">
        <w:r w:rsidR="004139FA" w:rsidRPr="00F44524">
          <w:rPr>
            <w:rStyle w:val="Hyperlink"/>
            <w:noProof/>
          </w:rPr>
          <w:t>1.2 Rumusan Masalah</w:t>
        </w:r>
        <w:r w:rsidR="004139FA">
          <w:rPr>
            <w:noProof/>
            <w:webHidden/>
          </w:rPr>
          <w:tab/>
        </w:r>
        <w:r w:rsidR="004139FA">
          <w:rPr>
            <w:noProof/>
            <w:webHidden/>
          </w:rPr>
          <w:fldChar w:fldCharType="begin"/>
        </w:r>
        <w:r w:rsidR="004139FA">
          <w:rPr>
            <w:noProof/>
            <w:webHidden/>
          </w:rPr>
          <w:instrText xml:space="preserve"> PAGEREF _Toc442447848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0F4D3CCA" w14:textId="77777777" w:rsidR="004139FA" w:rsidRDefault="00E47D57">
      <w:pPr>
        <w:pStyle w:val="TOC2"/>
        <w:tabs>
          <w:tab w:val="right" w:leader="dot" w:pos="7927"/>
        </w:tabs>
        <w:rPr>
          <w:rFonts w:eastAsiaTheme="minorEastAsia"/>
          <w:noProof/>
          <w:sz w:val="22"/>
          <w:szCs w:val="22"/>
          <w:lang w:eastAsia="id-ID"/>
        </w:rPr>
      </w:pPr>
      <w:hyperlink w:anchor="_Toc442447849" w:history="1">
        <w:r w:rsidR="004139FA" w:rsidRPr="00F44524">
          <w:rPr>
            <w:rStyle w:val="Hyperlink"/>
            <w:noProof/>
          </w:rPr>
          <w:t>1.3 Tujuan Pembahasan</w:t>
        </w:r>
        <w:r w:rsidR="004139FA">
          <w:rPr>
            <w:noProof/>
            <w:webHidden/>
          </w:rPr>
          <w:tab/>
        </w:r>
        <w:r w:rsidR="004139FA">
          <w:rPr>
            <w:noProof/>
            <w:webHidden/>
          </w:rPr>
          <w:fldChar w:fldCharType="begin"/>
        </w:r>
        <w:r w:rsidR="004139FA">
          <w:rPr>
            <w:noProof/>
            <w:webHidden/>
          </w:rPr>
          <w:instrText xml:space="preserve"> PAGEREF _Toc442447849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121C9BB" w14:textId="77777777" w:rsidR="004139FA" w:rsidRDefault="00E47D57">
      <w:pPr>
        <w:pStyle w:val="TOC2"/>
        <w:tabs>
          <w:tab w:val="right" w:leader="dot" w:pos="7927"/>
        </w:tabs>
        <w:rPr>
          <w:rFonts w:eastAsiaTheme="minorEastAsia"/>
          <w:noProof/>
          <w:sz w:val="22"/>
          <w:szCs w:val="22"/>
          <w:lang w:eastAsia="id-ID"/>
        </w:rPr>
      </w:pPr>
      <w:hyperlink w:anchor="_Toc442447850" w:history="1">
        <w:r w:rsidR="004139FA" w:rsidRPr="00F44524">
          <w:rPr>
            <w:rStyle w:val="Hyperlink"/>
            <w:noProof/>
          </w:rPr>
          <w:t>1.4 Ruang Lingkup</w:t>
        </w:r>
        <w:r w:rsidR="004139FA">
          <w:rPr>
            <w:noProof/>
            <w:webHidden/>
          </w:rPr>
          <w:tab/>
        </w:r>
        <w:r w:rsidR="004139FA">
          <w:rPr>
            <w:noProof/>
            <w:webHidden/>
          </w:rPr>
          <w:fldChar w:fldCharType="begin"/>
        </w:r>
        <w:r w:rsidR="004139FA">
          <w:rPr>
            <w:noProof/>
            <w:webHidden/>
          </w:rPr>
          <w:instrText xml:space="preserve"> PAGEREF _Toc442447850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844D530" w14:textId="77777777" w:rsidR="004139FA" w:rsidRDefault="00E47D57">
      <w:pPr>
        <w:pStyle w:val="TOC2"/>
        <w:tabs>
          <w:tab w:val="right" w:leader="dot" w:pos="7927"/>
        </w:tabs>
        <w:rPr>
          <w:rFonts w:eastAsiaTheme="minorEastAsia"/>
          <w:noProof/>
          <w:sz w:val="22"/>
          <w:szCs w:val="22"/>
          <w:lang w:eastAsia="id-ID"/>
        </w:rPr>
      </w:pPr>
      <w:hyperlink w:anchor="_Toc442447851" w:history="1">
        <w:r w:rsidR="004139FA" w:rsidRPr="00F44524">
          <w:rPr>
            <w:rStyle w:val="Hyperlink"/>
            <w:noProof/>
          </w:rPr>
          <w:t>1.5 Sumber Data</w:t>
        </w:r>
        <w:r w:rsidR="004139FA">
          <w:rPr>
            <w:noProof/>
            <w:webHidden/>
          </w:rPr>
          <w:tab/>
        </w:r>
        <w:r w:rsidR="004139FA">
          <w:rPr>
            <w:noProof/>
            <w:webHidden/>
          </w:rPr>
          <w:fldChar w:fldCharType="begin"/>
        </w:r>
        <w:r w:rsidR="004139FA">
          <w:rPr>
            <w:noProof/>
            <w:webHidden/>
          </w:rPr>
          <w:instrText xml:space="preserve"> PAGEREF _Toc442447851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73B36C80" w14:textId="77777777" w:rsidR="004139FA" w:rsidRDefault="00E47D57">
      <w:pPr>
        <w:pStyle w:val="TOC2"/>
        <w:tabs>
          <w:tab w:val="right" w:leader="dot" w:pos="7927"/>
        </w:tabs>
        <w:rPr>
          <w:rFonts w:eastAsiaTheme="minorEastAsia"/>
          <w:noProof/>
          <w:sz w:val="22"/>
          <w:szCs w:val="22"/>
          <w:lang w:eastAsia="id-ID"/>
        </w:rPr>
      </w:pPr>
      <w:hyperlink w:anchor="_Toc442447852" w:history="1">
        <w:r w:rsidR="004139FA" w:rsidRPr="00F44524">
          <w:rPr>
            <w:rStyle w:val="Hyperlink"/>
            <w:noProof/>
          </w:rPr>
          <w:t>1.6 Sistematika Penyajian</w:t>
        </w:r>
        <w:r w:rsidR="004139FA">
          <w:rPr>
            <w:noProof/>
            <w:webHidden/>
          </w:rPr>
          <w:tab/>
        </w:r>
        <w:r w:rsidR="004139FA">
          <w:rPr>
            <w:noProof/>
            <w:webHidden/>
          </w:rPr>
          <w:fldChar w:fldCharType="begin"/>
        </w:r>
        <w:r w:rsidR="004139FA">
          <w:rPr>
            <w:noProof/>
            <w:webHidden/>
          </w:rPr>
          <w:instrText xml:space="preserve"> PAGEREF _Toc442447852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45565114" w14:textId="77777777" w:rsidR="004139FA" w:rsidRDefault="00E47D57">
      <w:pPr>
        <w:pStyle w:val="TOC1"/>
        <w:tabs>
          <w:tab w:val="right" w:leader="dot" w:pos="7927"/>
        </w:tabs>
        <w:rPr>
          <w:rFonts w:eastAsiaTheme="minorEastAsia"/>
          <w:noProof/>
          <w:sz w:val="22"/>
          <w:szCs w:val="22"/>
          <w:lang w:eastAsia="id-ID"/>
        </w:rPr>
      </w:pPr>
      <w:hyperlink w:anchor="_Toc442447853" w:history="1">
        <w:r w:rsidR="004139FA" w:rsidRPr="00F44524">
          <w:rPr>
            <w:rStyle w:val="Hyperlink"/>
            <w:noProof/>
          </w:rPr>
          <w:t>BAB 2 KAJIAN TEORI</w:t>
        </w:r>
        <w:r w:rsidR="004139FA">
          <w:rPr>
            <w:noProof/>
            <w:webHidden/>
          </w:rPr>
          <w:tab/>
        </w:r>
        <w:r w:rsidR="004139FA">
          <w:rPr>
            <w:noProof/>
            <w:webHidden/>
          </w:rPr>
          <w:fldChar w:fldCharType="begin"/>
        </w:r>
        <w:r w:rsidR="004139FA">
          <w:rPr>
            <w:noProof/>
            <w:webHidden/>
          </w:rPr>
          <w:instrText xml:space="preserve"> PAGEREF _Toc442447853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B71395F" w14:textId="77777777" w:rsidR="004139FA" w:rsidRDefault="00E47D57">
      <w:pPr>
        <w:pStyle w:val="TOC2"/>
        <w:tabs>
          <w:tab w:val="right" w:leader="dot" w:pos="7927"/>
        </w:tabs>
        <w:rPr>
          <w:rFonts w:eastAsiaTheme="minorEastAsia"/>
          <w:noProof/>
          <w:sz w:val="22"/>
          <w:szCs w:val="22"/>
          <w:lang w:eastAsia="id-ID"/>
        </w:rPr>
      </w:pPr>
      <w:hyperlink w:anchor="_Toc442447854" w:history="1">
        <w:r w:rsidR="004139FA" w:rsidRPr="00F44524">
          <w:rPr>
            <w:rStyle w:val="Hyperlink"/>
            <w:noProof/>
          </w:rPr>
          <w:t>2.1 Teori 1 (Heading 2)</w:t>
        </w:r>
        <w:r w:rsidR="004139FA">
          <w:rPr>
            <w:noProof/>
            <w:webHidden/>
          </w:rPr>
          <w:tab/>
        </w:r>
        <w:r w:rsidR="004139FA">
          <w:rPr>
            <w:noProof/>
            <w:webHidden/>
          </w:rPr>
          <w:fldChar w:fldCharType="begin"/>
        </w:r>
        <w:r w:rsidR="004139FA">
          <w:rPr>
            <w:noProof/>
            <w:webHidden/>
          </w:rPr>
          <w:instrText xml:space="preserve"> PAGEREF _Toc442447854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1B2A177" w14:textId="77777777" w:rsidR="004139FA" w:rsidRDefault="00E47D57">
      <w:pPr>
        <w:pStyle w:val="TOC3"/>
        <w:tabs>
          <w:tab w:val="right" w:leader="dot" w:pos="7927"/>
        </w:tabs>
        <w:rPr>
          <w:rFonts w:eastAsiaTheme="minorEastAsia"/>
          <w:noProof/>
          <w:sz w:val="22"/>
          <w:szCs w:val="22"/>
          <w:lang w:eastAsia="id-ID"/>
        </w:rPr>
      </w:pPr>
      <w:hyperlink w:anchor="_Toc442447855" w:history="1">
        <w:r w:rsidR="004139FA" w:rsidRPr="00F44524">
          <w:rPr>
            <w:rStyle w:val="Hyperlink"/>
            <w:noProof/>
          </w:rPr>
          <w:t>2.1.1 Sub Teori 1 (Heading 3)</w:t>
        </w:r>
        <w:r w:rsidR="004139FA">
          <w:rPr>
            <w:noProof/>
            <w:webHidden/>
          </w:rPr>
          <w:tab/>
        </w:r>
        <w:r w:rsidR="004139FA">
          <w:rPr>
            <w:noProof/>
            <w:webHidden/>
          </w:rPr>
          <w:fldChar w:fldCharType="begin"/>
        </w:r>
        <w:r w:rsidR="004139FA">
          <w:rPr>
            <w:noProof/>
            <w:webHidden/>
          </w:rPr>
          <w:instrText xml:space="preserve"> PAGEREF _Toc442447855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CE935AA" w14:textId="77777777" w:rsidR="004139FA" w:rsidRDefault="00E47D57">
      <w:pPr>
        <w:pStyle w:val="TOC3"/>
        <w:tabs>
          <w:tab w:val="right" w:leader="dot" w:pos="7927"/>
        </w:tabs>
        <w:rPr>
          <w:rFonts w:eastAsiaTheme="minorEastAsia"/>
          <w:noProof/>
          <w:sz w:val="22"/>
          <w:szCs w:val="22"/>
          <w:lang w:eastAsia="id-ID"/>
        </w:rPr>
      </w:pPr>
      <w:hyperlink w:anchor="_Toc442447856" w:history="1">
        <w:r w:rsidR="004139FA" w:rsidRPr="00F44524">
          <w:rPr>
            <w:rStyle w:val="Hyperlink"/>
            <w:noProof/>
          </w:rPr>
          <w:t>2.1.2 Sub Teori 2 (Heading 3)</w:t>
        </w:r>
        <w:r w:rsidR="004139FA">
          <w:rPr>
            <w:noProof/>
            <w:webHidden/>
          </w:rPr>
          <w:tab/>
        </w:r>
        <w:r w:rsidR="004139FA">
          <w:rPr>
            <w:noProof/>
            <w:webHidden/>
          </w:rPr>
          <w:fldChar w:fldCharType="begin"/>
        </w:r>
        <w:r w:rsidR="004139FA">
          <w:rPr>
            <w:noProof/>
            <w:webHidden/>
          </w:rPr>
          <w:instrText xml:space="preserve"> PAGEREF _Toc442447856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39BC6FA8" w14:textId="77777777" w:rsidR="004139FA" w:rsidRDefault="00E47D57">
      <w:pPr>
        <w:pStyle w:val="TOC4"/>
        <w:tabs>
          <w:tab w:val="right" w:leader="dot" w:pos="7927"/>
        </w:tabs>
        <w:rPr>
          <w:rFonts w:eastAsiaTheme="minorEastAsia"/>
          <w:noProof/>
          <w:sz w:val="22"/>
          <w:szCs w:val="22"/>
          <w:lang w:eastAsia="id-ID"/>
        </w:rPr>
      </w:pPr>
      <w:hyperlink w:anchor="_Toc442447857" w:history="1">
        <w:r w:rsidR="004139FA" w:rsidRPr="00F44524">
          <w:rPr>
            <w:rStyle w:val="Hyperlink"/>
            <w:noProof/>
          </w:rPr>
          <w:t>2.1.2.1 Sub-Sub Teori 1 (Heading 4)</w:t>
        </w:r>
        <w:r w:rsidR="004139FA">
          <w:rPr>
            <w:noProof/>
            <w:webHidden/>
          </w:rPr>
          <w:tab/>
        </w:r>
        <w:r w:rsidR="004139FA">
          <w:rPr>
            <w:noProof/>
            <w:webHidden/>
          </w:rPr>
          <w:fldChar w:fldCharType="begin"/>
        </w:r>
        <w:r w:rsidR="004139FA">
          <w:rPr>
            <w:noProof/>
            <w:webHidden/>
          </w:rPr>
          <w:instrText xml:space="preserve"> PAGEREF _Toc442447857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0D146304" w14:textId="77777777" w:rsidR="004139FA" w:rsidRDefault="00E47D57">
      <w:pPr>
        <w:pStyle w:val="TOC4"/>
        <w:tabs>
          <w:tab w:val="right" w:leader="dot" w:pos="7927"/>
        </w:tabs>
        <w:rPr>
          <w:rFonts w:eastAsiaTheme="minorEastAsia"/>
          <w:noProof/>
          <w:sz w:val="22"/>
          <w:szCs w:val="22"/>
          <w:lang w:eastAsia="id-ID"/>
        </w:rPr>
      </w:pPr>
      <w:hyperlink w:anchor="_Toc442447858" w:history="1">
        <w:r w:rsidR="004139FA" w:rsidRPr="00F44524">
          <w:rPr>
            <w:rStyle w:val="Hyperlink"/>
            <w:noProof/>
          </w:rPr>
          <w:t>2.1.2.2 Sub-Sub Teori 2 (Heading 4)</w:t>
        </w:r>
        <w:r w:rsidR="004139FA">
          <w:rPr>
            <w:noProof/>
            <w:webHidden/>
          </w:rPr>
          <w:tab/>
        </w:r>
        <w:r w:rsidR="004139FA">
          <w:rPr>
            <w:noProof/>
            <w:webHidden/>
          </w:rPr>
          <w:fldChar w:fldCharType="begin"/>
        </w:r>
        <w:r w:rsidR="004139FA">
          <w:rPr>
            <w:noProof/>
            <w:webHidden/>
          </w:rPr>
          <w:instrText xml:space="preserve"> PAGEREF _Toc442447858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22741E7" w14:textId="77777777" w:rsidR="004139FA" w:rsidRDefault="00E47D57">
      <w:pPr>
        <w:pStyle w:val="TOC2"/>
        <w:tabs>
          <w:tab w:val="right" w:leader="dot" w:pos="7927"/>
        </w:tabs>
        <w:rPr>
          <w:rFonts w:eastAsiaTheme="minorEastAsia"/>
          <w:noProof/>
          <w:sz w:val="22"/>
          <w:szCs w:val="22"/>
          <w:lang w:eastAsia="id-ID"/>
        </w:rPr>
      </w:pPr>
      <w:hyperlink w:anchor="_Toc442447859" w:history="1">
        <w:r w:rsidR="004139FA" w:rsidRPr="00F44524">
          <w:rPr>
            <w:rStyle w:val="Hyperlink"/>
            <w:noProof/>
          </w:rPr>
          <w:t>2.2 Gambar</w:t>
        </w:r>
        <w:r w:rsidR="004139FA">
          <w:rPr>
            <w:noProof/>
            <w:webHidden/>
          </w:rPr>
          <w:tab/>
        </w:r>
        <w:r w:rsidR="004139FA">
          <w:rPr>
            <w:noProof/>
            <w:webHidden/>
          </w:rPr>
          <w:fldChar w:fldCharType="begin"/>
        </w:r>
        <w:r w:rsidR="004139FA">
          <w:rPr>
            <w:noProof/>
            <w:webHidden/>
          </w:rPr>
          <w:instrText xml:space="preserve"> PAGEREF _Toc442447859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71836A1" w14:textId="77777777" w:rsidR="004139FA" w:rsidRDefault="00E47D57">
      <w:pPr>
        <w:pStyle w:val="TOC2"/>
        <w:tabs>
          <w:tab w:val="right" w:leader="dot" w:pos="7927"/>
        </w:tabs>
        <w:rPr>
          <w:rFonts w:eastAsiaTheme="minorEastAsia"/>
          <w:noProof/>
          <w:sz w:val="22"/>
          <w:szCs w:val="22"/>
          <w:lang w:eastAsia="id-ID"/>
        </w:rPr>
      </w:pPr>
      <w:hyperlink w:anchor="_Toc442447860" w:history="1">
        <w:r w:rsidR="004139FA" w:rsidRPr="00F44524">
          <w:rPr>
            <w:rStyle w:val="Hyperlink"/>
            <w:noProof/>
          </w:rPr>
          <w:t>2.3 Tabel</w:t>
        </w:r>
        <w:r w:rsidR="004139FA">
          <w:rPr>
            <w:noProof/>
            <w:webHidden/>
          </w:rPr>
          <w:tab/>
        </w:r>
        <w:r w:rsidR="004139FA">
          <w:rPr>
            <w:noProof/>
            <w:webHidden/>
          </w:rPr>
          <w:fldChar w:fldCharType="begin"/>
        </w:r>
        <w:r w:rsidR="004139FA">
          <w:rPr>
            <w:noProof/>
            <w:webHidden/>
          </w:rPr>
          <w:instrText xml:space="preserve"> PAGEREF _Toc442447860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6F46DB2" w14:textId="77777777" w:rsidR="004139FA" w:rsidRDefault="00E47D57">
      <w:pPr>
        <w:pStyle w:val="TOC1"/>
        <w:tabs>
          <w:tab w:val="right" w:leader="dot" w:pos="7927"/>
        </w:tabs>
        <w:rPr>
          <w:rFonts w:eastAsiaTheme="minorEastAsia"/>
          <w:noProof/>
          <w:sz w:val="22"/>
          <w:szCs w:val="22"/>
          <w:lang w:eastAsia="id-ID"/>
        </w:rPr>
      </w:pPr>
      <w:hyperlink w:anchor="_Toc442447861" w:history="1">
        <w:r w:rsidR="004139FA" w:rsidRPr="00F44524">
          <w:rPr>
            <w:rStyle w:val="Hyperlink"/>
            <w:noProof/>
          </w:rPr>
          <w:t>BAB 3 ANALISIS DAN RANCANGAN SISTEM</w:t>
        </w:r>
        <w:r w:rsidR="004139FA">
          <w:rPr>
            <w:noProof/>
            <w:webHidden/>
          </w:rPr>
          <w:tab/>
        </w:r>
        <w:r w:rsidR="004139FA">
          <w:rPr>
            <w:noProof/>
            <w:webHidden/>
          </w:rPr>
          <w:fldChar w:fldCharType="begin"/>
        </w:r>
        <w:r w:rsidR="004139FA">
          <w:rPr>
            <w:noProof/>
            <w:webHidden/>
          </w:rPr>
          <w:instrText xml:space="preserve"> PAGEREF _Toc442447861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3A2109C6" w14:textId="77777777" w:rsidR="004139FA" w:rsidRDefault="00E47D57">
      <w:pPr>
        <w:pStyle w:val="TOC2"/>
        <w:tabs>
          <w:tab w:val="right" w:leader="dot" w:pos="7927"/>
        </w:tabs>
        <w:rPr>
          <w:rFonts w:eastAsiaTheme="minorEastAsia"/>
          <w:noProof/>
          <w:sz w:val="22"/>
          <w:szCs w:val="22"/>
          <w:lang w:eastAsia="id-ID"/>
        </w:rPr>
      </w:pPr>
      <w:hyperlink w:anchor="_Toc442447862" w:history="1">
        <w:r w:rsidR="004139FA" w:rsidRPr="00F44524">
          <w:rPr>
            <w:rStyle w:val="Hyperlink"/>
            <w:noProof/>
          </w:rPr>
          <w:t>3.1 Sub Topik Bab 3</w:t>
        </w:r>
        <w:r w:rsidR="004139FA">
          <w:rPr>
            <w:noProof/>
            <w:webHidden/>
          </w:rPr>
          <w:tab/>
        </w:r>
        <w:r w:rsidR="004139FA">
          <w:rPr>
            <w:noProof/>
            <w:webHidden/>
          </w:rPr>
          <w:fldChar w:fldCharType="begin"/>
        </w:r>
        <w:r w:rsidR="004139FA">
          <w:rPr>
            <w:noProof/>
            <w:webHidden/>
          </w:rPr>
          <w:instrText xml:space="preserve"> PAGEREF _Toc442447862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080CF0B" w14:textId="77777777" w:rsidR="004139FA" w:rsidRDefault="00E47D57">
      <w:pPr>
        <w:pStyle w:val="TOC2"/>
        <w:tabs>
          <w:tab w:val="right" w:leader="dot" w:pos="7927"/>
        </w:tabs>
        <w:rPr>
          <w:rFonts w:eastAsiaTheme="minorEastAsia"/>
          <w:noProof/>
          <w:sz w:val="22"/>
          <w:szCs w:val="22"/>
          <w:lang w:eastAsia="id-ID"/>
        </w:rPr>
      </w:pPr>
      <w:hyperlink w:anchor="_Toc442447863" w:history="1">
        <w:r w:rsidR="004139FA" w:rsidRPr="00F44524">
          <w:rPr>
            <w:rStyle w:val="Hyperlink"/>
            <w:noProof/>
          </w:rPr>
          <w:t>3.2 Sub Topik Bab 3</w:t>
        </w:r>
        <w:r w:rsidR="004139FA">
          <w:rPr>
            <w:noProof/>
            <w:webHidden/>
          </w:rPr>
          <w:tab/>
        </w:r>
        <w:r w:rsidR="004139FA">
          <w:rPr>
            <w:noProof/>
            <w:webHidden/>
          </w:rPr>
          <w:fldChar w:fldCharType="begin"/>
        </w:r>
        <w:r w:rsidR="004139FA">
          <w:rPr>
            <w:noProof/>
            <w:webHidden/>
          </w:rPr>
          <w:instrText xml:space="preserve"> PAGEREF _Toc442447863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089391DF" w14:textId="77777777" w:rsidR="004139FA" w:rsidRDefault="00E47D57">
      <w:pPr>
        <w:pStyle w:val="TOC2"/>
        <w:tabs>
          <w:tab w:val="right" w:leader="dot" w:pos="7927"/>
        </w:tabs>
        <w:rPr>
          <w:rFonts w:eastAsiaTheme="minorEastAsia"/>
          <w:noProof/>
          <w:sz w:val="22"/>
          <w:szCs w:val="22"/>
          <w:lang w:eastAsia="id-ID"/>
        </w:rPr>
      </w:pPr>
      <w:hyperlink w:anchor="_Toc442447864" w:history="1">
        <w:r w:rsidR="004139FA" w:rsidRPr="00F44524">
          <w:rPr>
            <w:rStyle w:val="Hyperlink"/>
            <w:noProof/>
          </w:rPr>
          <w:t>3.3 Sub Topik Bab 3</w:t>
        </w:r>
        <w:r w:rsidR="004139FA">
          <w:rPr>
            <w:noProof/>
            <w:webHidden/>
          </w:rPr>
          <w:tab/>
        </w:r>
        <w:r w:rsidR="004139FA">
          <w:rPr>
            <w:noProof/>
            <w:webHidden/>
          </w:rPr>
          <w:fldChar w:fldCharType="begin"/>
        </w:r>
        <w:r w:rsidR="004139FA">
          <w:rPr>
            <w:noProof/>
            <w:webHidden/>
          </w:rPr>
          <w:instrText xml:space="preserve"> PAGEREF _Toc442447864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04FC652" w14:textId="77777777" w:rsidR="004139FA" w:rsidRDefault="00E47D57">
      <w:pPr>
        <w:pStyle w:val="TOC1"/>
        <w:tabs>
          <w:tab w:val="right" w:leader="dot" w:pos="7927"/>
        </w:tabs>
        <w:rPr>
          <w:rFonts w:eastAsiaTheme="minorEastAsia"/>
          <w:noProof/>
          <w:sz w:val="22"/>
          <w:szCs w:val="22"/>
          <w:lang w:eastAsia="id-ID"/>
        </w:rPr>
      </w:pPr>
      <w:hyperlink w:anchor="_Toc442447865" w:history="1">
        <w:r w:rsidR="004139FA" w:rsidRPr="00F44524">
          <w:rPr>
            <w:rStyle w:val="Hyperlink"/>
            <w:noProof/>
          </w:rPr>
          <w:t>BAB 4 IMPLEMENTASI</w:t>
        </w:r>
        <w:r w:rsidR="004139FA">
          <w:rPr>
            <w:noProof/>
            <w:webHidden/>
          </w:rPr>
          <w:tab/>
        </w:r>
        <w:r w:rsidR="004139FA">
          <w:rPr>
            <w:noProof/>
            <w:webHidden/>
          </w:rPr>
          <w:fldChar w:fldCharType="begin"/>
        </w:r>
        <w:r w:rsidR="004139FA">
          <w:rPr>
            <w:noProof/>
            <w:webHidden/>
          </w:rPr>
          <w:instrText xml:space="preserve"> PAGEREF _Toc442447865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F77F502" w14:textId="77777777" w:rsidR="004139FA" w:rsidRDefault="00E47D57">
      <w:pPr>
        <w:pStyle w:val="TOC2"/>
        <w:tabs>
          <w:tab w:val="right" w:leader="dot" w:pos="7927"/>
        </w:tabs>
        <w:rPr>
          <w:rFonts w:eastAsiaTheme="minorEastAsia"/>
          <w:noProof/>
          <w:sz w:val="22"/>
          <w:szCs w:val="22"/>
          <w:lang w:eastAsia="id-ID"/>
        </w:rPr>
      </w:pPr>
      <w:hyperlink w:anchor="_Toc442447866" w:history="1">
        <w:r w:rsidR="004139FA" w:rsidRPr="00F44524">
          <w:rPr>
            <w:rStyle w:val="Hyperlink"/>
            <w:noProof/>
          </w:rPr>
          <w:t>4.1 Sub Topik Bab 4</w:t>
        </w:r>
        <w:r w:rsidR="004139FA">
          <w:rPr>
            <w:noProof/>
            <w:webHidden/>
          </w:rPr>
          <w:tab/>
        </w:r>
        <w:r w:rsidR="004139FA">
          <w:rPr>
            <w:noProof/>
            <w:webHidden/>
          </w:rPr>
          <w:fldChar w:fldCharType="begin"/>
        </w:r>
        <w:r w:rsidR="004139FA">
          <w:rPr>
            <w:noProof/>
            <w:webHidden/>
          </w:rPr>
          <w:instrText xml:space="preserve"> PAGEREF _Toc442447866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27FF1090" w14:textId="77777777" w:rsidR="004139FA" w:rsidRDefault="00E47D57">
      <w:pPr>
        <w:pStyle w:val="TOC2"/>
        <w:tabs>
          <w:tab w:val="right" w:leader="dot" w:pos="7927"/>
        </w:tabs>
        <w:rPr>
          <w:rFonts w:eastAsiaTheme="minorEastAsia"/>
          <w:noProof/>
          <w:sz w:val="22"/>
          <w:szCs w:val="22"/>
          <w:lang w:eastAsia="id-ID"/>
        </w:rPr>
      </w:pPr>
      <w:hyperlink w:anchor="_Toc442447867" w:history="1">
        <w:r w:rsidR="004139FA" w:rsidRPr="00F44524">
          <w:rPr>
            <w:rStyle w:val="Hyperlink"/>
            <w:noProof/>
          </w:rPr>
          <w:t>4.2 Sub Topik Bab 4</w:t>
        </w:r>
        <w:r w:rsidR="004139FA">
          <w:rPr>
            <w:noProof/>
            <w:webHidden/>
          </w:rPr>
          <w:tab/>
        </w:r>
        <w:r w:rsidR="004139FA">
          <w:rPr>
            <w:noProof/>
            <w:webHidden/>
          </w:rPr>
          <w:fldChar w:fldCharType="begin"/>
        </w:r>
        <w:r w:rsidR="004139FA">
          <w:rPr>
            <w:noProof/>
            <w:webHidden/>
          </w:rPr>
          <w:instrText xml:space="preserve"> PAGEREF _Toc442447867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7F2B3F0C" w14:textId="77777777" w:rsidR="004139FA" w:rsidRDefault="00E47D57">
      <w:pPr>
        <w:pStyle w:val="TOC2"/>
        <w:tabs>
          <w:tab w:val="right" w:leader="dot" w:pos="7927"/>
        </w:tabs>
        <w:rPr>
          <w:rFonts w:eastAsiaTheme="minorEastAsia"/>
          <w:noProof/>
          <w:sz w:val="22"/>
          <w:szCs w:val="22"/>
          <w:lang w:eastAsia="id-ID"/>
        </w:rPr>
      </w:pPr>
      <w:hyperlink w:anchor="_Toc442447868" w:history="1">
        <w:r w:rsidR="004139FA" w:rsidRPr="00F44524">
          <w:rPr>
            <w:rStyle w:val="Hyperlink"/>
            <w:noProof/>
          </w:rPr>
          <w:t>4.3 Sub Topik Bab 4</w:t>
        </w:r>
        <w:r w:rsidR="004139FA">
          <w:rPr>
            <w:noProof/>
            <w:webHidden/>
          </w:rPr>
          <w:tab/>
        </w:r>
        <w:r w:rsidR="004139FA">
          <w:rPr>
            <w:noProof/>
            <w:webHidden/>
          </w:rPr>
          <w:fldChar w:fldCharType="begin"/>
        </w:r>
        <w:r w:rsidR="004139FA">
          <w:rPr>
            <w:noProof/>
            <w:webHidden/>
          </w:rPr>
          <w:instrText xml:space="preserve"> PAGEREF _Toc442447868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391EAE4A" w14:textId="77777777" w:rsidR="004139FA" w:rsidRDefault="00E47D57">
      <w:pPr>
        <w:pStyle w:val="TOC1"/>
        <w:tabs>
          <w:tab w:val="right" w:leader="dot" w:pos="7927"/>
        </w:tabs>
        <w:rPr>
          <w:rFonts w:eastAsiaTheme="minorEastAsia"/>
          <w:noProof/>
          <w:sz w:val="22"/>
          <w:szCs w:val="22"/>
          <w:lang w:eastAsia="id-ID"/>
        </w:rPr>
      </w:pPr>
      <w:hyperlink w:anchor="_Toc442447869" w:history="1">
        <w:r w:rsidR="004139FA" w:rsidRPr="00F44524">
          <w:rPr>
            <w:rStyle w:val="Hyperlink"/>
            <w:noProof/>
          </w:rPr>
          <w:t>BAB 5 PENGUJIAN</w:t>
        </w:r>
        <w:r w:rsidR="004139FA">
          <w:rPr>
            <w:noProof/>
            <w:webHidden/>
          </w:rPr>
          <w:tab/>
        </w:r>
        <w:r w:rsidR="004139FA">
          <w:rPr>
            <w:noProof/>
            <w:webHidden/>
          </w:rPr>
          <w:fldChar w:fldCharType="begin"/>
        </w:r>
        <w:r w:rsidR="004139FA">
          <w:rPr>
            <w:noProof/>
            <w:webHidden/>
          </w:rPr>
          <w:instrText xml:space="preserve"> PAGEREF _Toc442447869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9111B55" w14:textId="77777777" w:rsidR="004139FA" w:rsidRDefault="00E47D57">
      <w:pPr>
        <w:pStyle w:val="TOC2"/>
        <w:tabs>
          <w:tab w:val="right" w:leader="dot" w:pos="7927"/>
        </w:tabs>
        <w:rPr>
          <w:rFonts w:eastAsiaTheme="minorEastAsia"/>
          <w:noProof/>
          <w:sz w:val="22"/>
          <w:szCs w:val="22"/>
          <w:lang w:eastAsia="id-ID"/>
        </w:rPr>
      </w:pPr>
      <w:hyperlink w:anchor="_Toc442447870" w:history="1">
        <w:r w:rsidR="004139FA" w:rsidRPr="00F44524">
          <w:rPr>
            <w:rStyle w:val="Hyperlink"/>
            <w:noProof/>
          </w:rPr>
          <w:t>5.1 Sub Topik Bab 5</w:t>
        </w:r>
        <w:r w:rsidR="004139FA">
          <w:rPr>
            <w:noProof/>
            <w:webHidden/>
          </w:rPr>
          <w:tab/>
        </w:r>
        <w:r w:rsidR="004139FA">
          <w:rPr>
            <w:noProof/>
            <w:webHidden/>
          </w:rPr>
          <w:fldChar w:fldCharType="begin"/>
        </w:r>
        <w:r w:rsidR="004139FA">
          <w:rPr>
            <w:noProof/>
            <w:webHidden/>
          </w:rPr>
          <w:instrText xml:space="preserve"> PAGEREF _Toc442447870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50526C89" w14:textId="77777777" w:rsidR="004139FA" w:rsidRDefault="00E47D57">
      <w:pPr>
        <w:pStyle w:val="TOC2"/>
        <w:tabs>
          <w:tab w:val="right" w:leader="dot" w:pos="7927"/>
        </w:tabs>
        <w:rPr>
          <w:rFonts w:eastAsiaTheme="minorEastAsia"/>
          <w:noProof/>
          <w:sz w:val="22"/>
          <w:szCs w:val="22"/>
          <w:lang w:eastAsia="id-ID"/>
        </w:rPr>
      </w:pPr>
      <w:hyperlink w:anchor="_Toc442447871" w:history="1">
        <w:r w:rsidR="004139FA" w:rsidRPr="00F44524">
          <w:rPr>
            <w:rStyle w:val="Hyperlink"/>
            <w:noProof/>
          </w:rPr>
          <w:t xml:space="preserve">5.2 Pengujian </w:t>
        </w:r>
        <w:r w:rsidR="004139FA" w:rsidRPr="00F44524">
          <w:rPr>
            <w:rStyle w:val="Hyperlink"/>
            <w:i/>
            <w:noProof/>
          </w:rPr>
          <w:t>Black Box</w:t>
        </w:r>
        <w:r w:rsidR="004139FA">
          <w:rPr>
            <w:noProof/>
            <w:webHidden/>
          </w:rPr>
          <w:tab/>
        </w:r>
        <w:r w:rsidR="004139FA">
          <w:rPr>
            <w:noProof/>
            <w:webHidden/>
          </w:rPr>
          <w:fldChar w:fldCharType="begin"/>
        </w:r>
        <w:r w:rsidR="004139FA">
          <w:rPr>
            <w:noProof/>
            <w:webHidden/>
          </w:rPr>
          <w:instrText xml:space="preserve"> PAGEREF _Toc442447871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051AA9C0" w14:textId="77777777" w:rsidR="004139FA" w:rsidRDefault="00E47D57">
      <w:pPr>
        <w:pStyle w:val="TOC2"/>
        <w:tabs>
          <w:tab w:val="right" w:leader="dot" w:pos="7927"/>
        </w:tabs>
        <w:rPr>
          <w:rFonts w:eastAsiaTheme="minorEastAsia"/>
          <w:noProof/>
          <w:sz w:val="22"/>
          <w:szCs w:val="22"/>
          <w:lang w:eastAsia="id-ID"/>
        </w:rPr>
      </w:pPr>
      <w:hyperlink w:anchor="_Toc442447872" w:history="1">
        <w:r w:rsidR="004139FA" w:rsidRPr="00F44524">
          <w:rPr>
            <w:rStyle w:val="Hyperlink"/>
            <w:noProof/>
          </w:rPr>
          <w:t xml:space="preserve">5.3 Pengujian </w:t>
        </w:r>
        <w:r w:rsidR="004139FA" w:rsidRPr="00F44524">
          <w:rPr>
            <w:rStyle w:val="Hyperlink"/>
            <w:i/>
            <w:noProof/>
          </w:rPr>
          <w:t>White</w:t>
        </w:r>
        <w:r w:rsidR="004139FA" w:rsidRPr="00F44524">
          <w:rPr>
            <w:rStyle w:val="Hyperlink"/>
            <w:noProof/>
          </w:rPr>
          <w:t xml:space="preserve"> </w:t>
        </w:r>
        <w:r w:rsidR="004139FA" w:rsidRPr="00F44524">
          <w:rPr>
            <w:rStyle w:val="Hyperlink"/>
            <w:i/>
            <w:noProof/>
          </w:rPr>
          <w:t>Box</w:t>
        </w:r>
        <w:r w:rsidR="004139FA">
          <w:rPr>
            <w:noProof/>
            <w:webHidden/>
          </w:rPr>
          <w:tab/>
        </w:r>
        <w:r w:rsidR="004139FA">
          <w:rPr>
            <w:noProof/>
            <w:webHidden/>
          </w:rPr>
          <w:fldChar w:fldCharType="begin"/>
        </w:r>
        <w:r w:rsidR="004139FA">
          <w:rPr>
            <w:noProof/>
            <w:webHidden/>
          </w:rPr>
          <w:instrText xml:space="preserve"> PAGEREF _Toc442447872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AEEE664" w14:textId="77777777" w:rsidR="004139FA" w:rsidRDefault="00E47D57">
      <w:pPr>
        <w:pStyle w:val="TOC2"/>
        <w:tabs>
          <w:tab w:val="right" w:leader="dot" w:pos="7927"/>
        </w:tabs>
        <w:rPr>
          <w:rFonts w:eastAsiaTheme="minorEastAsia"/>
          <w:noProof/>
          <w:sz w:val="22"/>
          <w:szCs w:val="22"/>
          <w:lang w:eastAsia="id-ID"/>
        </w:rPr>
      </w:pPr>
      <w:hyperlink w:anchor="_Toc442447873" w:history="1">
        <w:r w:rsidR="004139FA" w:rsidRPr="00F44524">
          <w:rPr>
            <w:rStyle w:val="Hyperlink"/>
            <w:noProof/>
          </w:rPr>
          <w:t>5.4</w:t>
        </w:r>
        <w:r w:rsidR="004139FA" w:rsidRPr="00F44524">
          <w:rPr>
            <w:rStyle w:val="Hyperlink"/>
            <w:i/>
            <w:noProof/>
          </w:rPr>
          <w:t xml:space="preserve"> User</w:t>
        </w:r>
        <w:r w:rsidR="004139FA" w:rsidRPr="00F44524">
          <w:rPr>
            <w:rStyle w:val="Hyperlink"/>
            <w:noProof/>
          </w:rPr>
          <w:t xml:space="preserve"> </w:t>
        </w:r>
        <w:r w:rsidR="004139FA" w:rsidRPr="00F44524">
          <w:rPr>
            <w:rStyle w:val="Hyperlink"/>
            <w:i/>
            <w:noProof/>
          </w:rPr>
          <w:t>Acceptance</w:t>
        </w:r>
        <w:r w:rsidR="004139FA" w:rsidRPr="00F44524">
          <w:rPr>
            <w:rStyle w:val="Hyperlink"/>
            <w:noProof/>
          </w:rPr>
          <w:t xml:space="preserve"> </w:t>
        </w:r>
        <w:r w:rsidR="004139FA" w:rsidRPr="00F44524">
          <w:rPr>
            <w:rStyle w:val="Hyperlink"/>
            <w:i/>
            <w:noProof/>
          </w:rPr>
          <w:t>Test</w:t>
        </w:r>
        <w:r w:rsidR="004139FA">
          <w:rPr>
            <w:noProof/>
            <w:webHidden/>
          </w:rPr>
          <w:tab/>
        </w:r>
        <w:r w:rsidR="004139FA">
          <w:rPr>
            <w:noProof/>
            <w:webHidden/>
          </w:rPr>
          <w:fldChar w:fldCharType="begin"/>
        </w:r>
        <w:r w:rsidR="004139FA">
          <w:rPr>
            <w:noProof/>
            <w:webHidden/>
          </w:rPr>
          <w:instrText xml:space="preserve"> PAGEREF _Toc442447873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A097AA5" w14:textId="77777777" w:rsidR="004139FA" w:rsidRDefault="00E47D57">
      <w:pPr>
        <w:pStyle w:val="TOC2"/>
        <w:tabs>
          <w:tab w:val="right" w:leader="dot" w:pos="7927"/>
        </w:tabs>
        <w:rPr>
          <w:rFonts w:eastAsiaTheme="minorEastAsia"/>
          <w:noProof/>
          <w:sz w:val="22"/>
          <w:szCs w:val="22"/>
          <w:lang w:eastAsia="id-ID"/>
        </w:rPr>
      </w:pPr>
      <w:hyperlink w:anchor="_Toc442447874" w:history="1">
        <w:r w:rsidR="004139FA" w:rsidRPr="00F44524">
          <w:rPr>
            <w:rStyle w:val="Hyperlink"/>
            <w:noProof/>
          </w:rPr>
          <w:t>5.5</w:t>
        </w:r>
        <w:r w:rsidR="004139FA" w:rsidRPr="00F44524">
          <w:rPr>
            <w:rStyle w:val="Hyperlink"/>
            <w:i/>
            <w:noProof/>
          </w:rPr>
          <w:t xml:space="preserve"> Benchmarking</w:t>
        </w:r>
        <w:r w:rsidR="004139FA">
          <w:rPr>
            <w:noProof/>
            <w:webHidden/>
          </w:rPr>
          <w:tab/>
        </w:r>
        <w:r w:rsidR="004139FA">
          <w:rPr>
            <w:noProof/>
            <w:webHidden/>
          </w:rPr>
          <w:fldChar w:fldCharType="begin"/>
        </w:r>
        <w:r w:rsidR="004139FA">
          <w:rPr>
            <w:noProof/>
            <w:webHidden/>
          </w:rPr>
          <w:instrText xml:space="preserve"> PAGEREF _Toc442447874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08B2F093" w14:textId="77777777" w:rsidR="004139FA" w:rsidRDefault="00E47D57">
      <w:pPr>
        <w:pStyle w:val="TOC1"/>
        <w:tabs>
          <w:tab w:val="right" w:leader="dot" w:pos="7927"/>
        </w:tabs>
        <w:rPr>
          <w:rFonts w:eastAsiaTheme="minorEastAsia"/>
          <w:noProof/>
          <w:sz w:val="22"/>
          <w:szCs w:val="22"/>
          <w:lang w:eastAsia="id-ID"/>
        </w:rPr>
      </w:pPr>
      <w:hyperlink w:anchor="_Toc442447875" w:history="1">
        <w:r w:rsidR="004139FA" w:rsidRPr="00F44524">
          <w:rPr>
            <w:rStyle w:val="Hyperlink"/>
            <w:noProof/>
          </w:rPr>
          <w:t>BAB 6 SIMPULAN DAN SARAN</w:t>
        </w:r>
        <w:r w:rsidR="004139FA">
          <w:rPr>
            <w:noProof/>
            <w:webHidden/>
          </w:rPr>
          <w:tab/>
        </w:r>
        <w:r w:rsidR="004139FA">
          <w:rPr>
            <w:noProof/>
            <w:webHidden/>
          </w:rPr>
          <w:fldChar w:fldCharType="begin"/>
        </w:r>
        <w:r w:rsidR="004139FA">
          <w:rPr>
            <w:noProof/>
            <w:webHidden/>
          </w:rPr>
          <w:instrText xml:space="preserve"> PAGEREF _Toc442447875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53C3E8B4" w14:textId="77777777" w:rsidR="004139FA" w:rsidRDefault="00E47D57">
      <w:pPr>
        <w:pStyle w:val="TOC2"/>
        <w:tabs>
          <w:tab w:val="right" w:leader="dot" w:pos="7927"/>
        </w:tabs>
        <w:rPr>
          <w:rFonts w:eastAsiaTheme="minorEastAsia"/>
          <w:noProof/>
          <w:sz w:val="22"/>
          <w:szCs w:val="22"/>
          <w:lang w:eastAsia="id-ID"/>
        </w:rPr>
      </w:pPr>
      <w:hyperlink w:anchor="_Toc442447876" w:history="1">
        <w:r w:rsidR="004139FA" w:rsidRPr="00F44524">
          <w:rPr>
            <w:rStyle w:val="Hyperlink"/>
            <w:noProof/>
          </w:rPr>
          <w:t>6.1 Simpulan</w:t>
        </w:r>
        <w:r w:rsidR="004139FA">
          <w:rPr>
            <w:noProof/>
            <w:webHidden/>
          </w:rPr>
          <w:tab/>
        </w:r>
        <w:r w:rsidR="004139FA">
          <w:rPr>
            <w:noProof/>
            <w:webHidden/>
          </w:rPr>
          <w:fldChar w:fldCharType="begin"/>
        </w:r>
        <w:r w:rsidR="004139FA">
          <w:rPr>
            <w:noProof/>
            <w:webHidden/>
          </w:rPr>
          <w:instrText xml:space="preserve"> PAGEREF _Toc442447876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DC32F2A" w14:textId="77777777" w:rsidR="004139FA" w:rsidRDefault="00E47D57">
      <w:pPr>
        <w:pStyle w:val="TOC2"/>
        <w:tabs>
          <w:tab w:val="right" w:leader="dot" w:pos="7927"/>
        </w:tabs>
        <w:rPr>
          <w:rFonts w:eastAsiaTheme="minorEastAsia"/>
          <w:noProof/>
          <w:sz w:val="22"/>
          <w:szCs w:val="22"/>
          <w:lang w:eastAsia="id-ID"/>
        </w:rPr>
      </w:pPr>
      <w:hyperlink w:anchor="_Toc442447877" w:history="1">
        <w:r w:rsidR="004139FA" w:rsidRPr="00F44524">
          <w:rPr>
            <w:rStyle w:val="Hyperlink"/>
            <w:noProof/>
          </w:rPr>
          <w:t>6.2 Saran</w:t>
        </w:r>
        <w:r w:rsidR="004139FA">
          <w:rPr>
            <w:noProof/>
            <w:webHidden/>
          </w:rPr>
          <w:tab/>
        </w:r>
        <w:r w:rsidR="004139FA">
          <w:rPr>
            <w:noProof/>
            <w:webHidden/>
          </w:rPr>
          <w:fldChar w:fldCharType="begin"/>
        </w:r>
        <w:r w:rsidR="004139FA">
          <w:rPr>
            <w:noProof/>
            <w:webHidden/>
          </w:rPr>
          <w:instrText xml:space="preserve"> PAGEREF _Toc442447877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63F515B4" w14:textId="77777777" w:rsidR="004139FA" w:rsidRDefault="00E47D57">
      <w:pPr>
        <w:pStyle w:val="TOC1"/>
        <w:tabs>
          <w:tab w:val="right" w:leader="dot" w:pos="7927"/>
        </w:tabs>
        <w:rPr>
          <w:rFonts w:eastAsiaTheme="minorEastAsia"/>
          <w:noProof/>
          <w:sz w:val="22"/>
          <w:szCs w:val="22"/>
          <w:lang w:eastAsia="id-ID"/>
        </w:rPr>
      </w:pPr>
      <w:hyperlink w:anchor="_Toc442447878" w:history="1">
        <w:r w:rsidR="004139FA" w:rsidRPr="00F44524">
          <w:rPr>
            <w:rStyle w:val="Hyperlink"/>
            <w:noProof/>
          </w:rPr>
          <w:t>DAFTAR PUSTAKA</w:t>
        </w:r>
        <w:r w:rsidR="004139FA">
          <w:rPr>
            <w:noProof/>
            <w:webHidden/>
          </w:rPr>
          <w:tab/>
        </w:r>
        <w:r w:rsidR="004139FA">
          <w:rPr>
            <w:noProof/>
            <w:webHidden/>
          </w:rPr>
          <w:fldChar w:fldCharType="begin"/>
        </w:r>
        <w:r w:rsidR="004139FA">
          <w:rPr>
            <w:noProof/>
            <w:webHidden/>
          </w:rPr>
          <w:instrText xml:space="preserve"> PAGEREF _Toc442447878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4C4E841D" w14:textId="77777777" w:rsidR="004139FA" w:rsidRDefault="00E47D57">
      <w:pPr>
        <w:pStyle w:val="TOC1"/>
        <w:tabs>
          <w:tab w:val="right" w:leader="dot" w:pos="7927"/>
        </w:tabs>
        <w:rPr>
          <w:rFonts w:eastAsiaTheme="minorEastAsia"/>
          <w:noProof/>
          <w:sz w:val="22"/>
          <w:szCs w:val="22"/>
          <w:lang w:eastAsia="id-ID"/>
        </w:rPr>
      </w:pPr>
      <w:hyperlink w:anchor="_Toc442447879" w:history="1">
        <w:r w:rsidR="004139FA" w:rsidRPr="00F44524">
          <w:rPr>
            <w:rStyle w:val="Hyperlink"/>
            <w:noProof/>
          </w:rPr>
          <w:t>LAMPIRAN A NAMA LAMPIRAN</w:t>
        </w:r>
        <w:r w:rsidR="004139FA">
          <w:rPr>
            <w:noProof/>
            <w:webHidden/>
          </w:rPr>
          <w:tab/>
        </w:r>
        <w:r w:rsidR="004139FA">
          <w:rPr>
            <w:noProof/>
            <w:webHidden/>
          </w:rPr>
          <w:fldChar w:fldCharType="begin"/>
        </w:r>
        <w:r w:rsidR="004139FA">
          <w:rPr>
            <w:noProof/>
            <w:webHidden/>
          </w:rPr>
          <w:instrText xml:space="preserve"> PAGEREF _Toc442447879 \h </w:instrText>
        </w:r>
        <w:r w:rsidR="004139FA">
          <w:rPr>
            <w:noProof/>
            <w:webHidden/>
          </w:rPr>
        </w:r>
        <w:r w:rsidR="004139FA">
          <w:rPr>
            <w:noProof/>
            <w:webHidden/>
          </w:rPr>
          <w:fldChar w:fldCharType="separate"/>
        </w:r>
        <w:r>
          <w:rPr>
            <w:noProof/>
            <w:webHidden/>
          </w:rPr>
          <w:t>A-2</w:t>
        </w:r>
        <w:r w:rsidR="004139FA">
          <w:rPr>
            <w:noProof/>
            <w:webHidden/>
          </w:rPr>
          <w:fldChar w:fldCharType="end"/>
        </w:r>
      </w:hyperlink>
    </w:p>
    <w:p w14:paraId="7B2F31AF" w14:textId="77777777" w:rsidR="004139FA" w:rsidRDefault="00E47D57">
      <w:pPr>
        <w:pStyle w:val="TOC1"/>
        <w:tabs>
          <w:tab w:val="right" w:leader="dot" w:pos="7927"/>
        </w:tabs>
        <w:rPr>
          <w:rFonts w:eastAsiaTheme="minorEastAsia"/>
          <w:noProof/>
          <w:sz w:val="22"/>
          <w:szCs w:val="22"/>
          <w:lang w:eastAsia="id-ID"/>
        </w:rPr>
      </w:pPr>
      <w:hyperlink w:anchor="_Toc442447880" w:history="1">
        <w:r w:rsidR="004139FA" w:rsidRPr="00F44524">
          <w:rPr>
            <w:rStyle w:val="Hyperlink"/>
            <w:noProof/>
          </w:rPr>
          <w:t>LAMPIRAN B NAMA LAMPIRAN</w:t>
        </w:r>
        <w:r w:rsidR="004139FA">
          <w:rPr>
            <w:noProof/>
            <w:webHidden/>
          </w:rPr>
          <w:tab/>
        </w:r>
        <w:r w:rsidR="004139FA">
          <w:rPr>
            <w:noProof/>
            <w:webHidden/>
          </w:rPr>
          <w:fldChar w:fldCharType="begin"/>
        </w:r>
        <w:r w:rsidR="004139FA">
          <w:rPr>
            <w:noProof/>
            <w:webHidden/>
          </w:rPr>
          <w:instrText xml:space="preserve"> PAGEREF _Toc442447880 \h </w:instrText>
        </w:r>
        <w:r w:rsidR="004139FA">
          <w:rPr>
            <w:noProof/>
            <w:webHidden/>
          </w:rPr>
        </w:r>
        <w:r w:rsidR="004139FA">
          <w:rPr>
            <w:noProof/>
            <w:webHidden/>
          </w:rPr>
          <w:fldChar w:fldCharType="separate"/>
        </w:r>
        <w:r>
          <w:rPr>
            <w:noProof/>
            <w:webHidden/>
          </w:rPr>
          <w:t>B-2</w:t>
        </w:r>
        <w:r w:rsidR="004139FA">
          <w:rPr>
            <w:noProof/>
            <w:webHidden/>
          </w:rPr>
          <w:fldChar w:fldCharType="end"/>
        </w:r>
      </w:hyperlink>
    </w:p>
    <w:p w14:paraId="5C920F04" w14:textId="77777777" w:rsidR="004139FA" w:rsidRDefault="00E47D57">
      <w:pPr>
        <w:pStyle w:val="TOC1"/>
        <w:tabs>
          <w:tab w:val="right" w:leader="dot" w:pos="7927"/>
        </w:tabs>
        <w:rPr>
          <w:rFonts w:eastAsiaTheme="minorEastAsia"/>
          <w:noProof/>
          <w:sz w:val="22"/>
          <w:szCs w:val="22"/>
          <w:lang w:eastAsia="id-ID"/>
        </w:rPr>
      </w:pPr>
      <w:hyperlink w:anchor="_Toc442447881" w:history="1">
        <w:r w:rsidR="004139FA" w:rsidRPr="00F44524">
          <w:rPr>
            <w:rStyle w:val="Hyperlink"/>
            <w:noProof/>
          </w:rPr>
          <w:t>LAMPIRAN C NAMA LAMPIRAN</w:t>
        </w:r>
        <w:r w:rsidR="004139FA">
          <w:rPr>
            <w:noProof/>
            <w:webHidden/>
          </w:rPr>
          <w:tab/>
        </w:r>
        <w:r w:rsidR="004139FA">
          <w:rPr>
            <w:noProof/>
            <w:webHidden/>
          </w:rPr>
          <w:fldChar w:fldCharType="begin"/>
        </w:r>
        <w:r w:rsidR="004139FA">
          <w:rPr>
            <w:noProof/>
            <w:webHidden/>
          </w:rPr>
          <w:instrText xml:space="preserve"> PAGEREF _Toc442447881 \h </w:instrText>
        </w:r>
        <w:r w:rsidR="004139FA">
          <w:rPr>
            <w:noProof/>
            <w:webHidden/>
          </w:rPr>
        </w:r>
        <w:r w:rsidR="004139FA">
          <w:rPr>
            <w:noProof/>
            <w:webHidden/>
          </w:rPr>
          <w:fldChar w:fldCharType="separate"/>
        </w:r>
        <w:r>
          <w:rPr>
            <w:noProof/>
            <w:webHidden/>
          </w:rPr>
          <w:t>C-2</w:t>
        </w:r>
        <w:r w:rsidR="004139FA">
          <w:rPr>
            <w:noProof/>
            <w:webHidden/>
          </w:rPr>
          <w:fldChar w:fldCharType="end"/>
        </w:r>
      </w:hyperlink>
    </w:p>
    <w:p w14:paraId="6A5703D0" w14:textId="77777777" w:rsidR="00213FBC" w:rsidRPr="004E347A" w:rsidRDefault="00213FBC" w:rsidP="0006017B">
      <w:r w:rsidRPr="004E347A">
        <w:fldChar w:fldCharType="end"/>
      </w:r>
    </w:p>
    <w:p w14:paraId="273A29F7"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7D68B5AE" w14:textId="77777777" w:rsidR="0006017B" w:rsidRPr="004E347A" w:rsidRDefault="0006017B" w:rsidP="0006017B">
      <w:pPr>
        <w:pStyle w:val="Heading1"/>
        <w:numPr>
          <w:ilvl w:val="0"/>
          <w:numId w:val="0"/>
        </w:numPr>
      </w:pPr>
      <w:bookmarkStart w:id="8" w:name="_Toc442447841"/>
      <w:r w:rsidRPr="004E347A">
        <w:lastRenderedPageBreak/>
        <w:t>DAFTAR GAMBAR</w:t>
      </w:r>
      <w:bookmarkEnd w:id="8"/>
    </w:p>
    <w:p w14:paraId="350EC2F5" w14:textId="77777777" w:rsidR="0006017B" w:rsidRPr="004E347A" w:rsidRDefault="0006017B" w:rsidP="0006017B"/>
    <w:p w14:paraId="1259F677" w14:textId="77777777" w:rsidR="004139FA" w:rsidRDefault="00383A77">
      <w:pPr>
        <w:pStyle w:val="TableofFigures"/>
        <w:tabs>
          <w:tab w:val="right" w:leader="dot" w:pos="7927"/>
        </w:tabs>
        <w:rPr>
          <w:rFonts w:eastAsiaTheme="minorEastAsia"/>
          <w:noProof/>
          <w:sz w:val="22"/>
          <w:szCs w:val="22"/>
          <w:lang w:eastAsia="id-ID"/>
        </w:rPr>
      </w:pPr>
      <w:r w:rsidRPr="004E347A">
        <w:fldChar w:fldCharType="begin"/>
      </w:r>
      <w:r w:rsidRPr="004E347A">
        <w:instrText xml:space="preserve"> TOC \h \z \c "Gambar" </w:instrText>
      </w:r>
      <w:r w:rsidRPr="004E347A">
        <w:fldChar w:fldCharType="separate"/>
      </w:r>
      <w:hyperlink w:anchor="_Toc442447882" w:history="1">
        <w:r w:rsidR="004139FA" w:rsidRPr="0057362E">
          <w:rPr>
            <w:rStyle w:val="Hyperlink"/>
            <w:noProof/>
          </w:rPr>
          <w:t xml:space="preserve">Gambar 2.1 </w:t>
        </w:r>
        <w:r w:rsidR="004139FA" w:rsidRPr="0057362E">
          <w:rPr>
            <w:rStyle w:val="Hyperlink"/>
            <w:i/>
            <w:noProof/>
          </w:rPr>
          <w:t>Insert</w:t>
        </w:r>
        <w:r w:rsidR="004139FA" w:rsidRPr="0057362E">
          <w:rPr>
            <w:rStyle w:val="Hyperlink"/>
            <w:noProof/>
          </w:rPr>
          <w:t xml:space="preserve"> </w:t>
        </w:r>
        <w:r w:rsidR="004139FA" w:rsidRPr="0057362E">
          <w:rPr>
            <w:rStyle w:val="Hyperlink"/>
            <w:i/>
            <w:noProof/>
          </w:rPr>
          <w:t>Caption</w:t>
        </w:r>
        <w:r w:rsidR="004139FA" w:rsidRPr="0057362E">
          <w:rPr>
            <w:rStyle w:val="Hyperlink"/>
            <w:noProof/>
          </w:rPr>
          <w:t xml:space="preserve"> Menggunakan Menu (Style: Caption)</w:t>
        </w:r>
        <w:r w:rsidR="004139FA">
          <w:rPr>
            <w:noProof/>
            <w:webHidden/>
          </w:rPr>
          <w:tab/>
        </w:r>
        <w:r w:rsidR="004139FA">
          <w:rPr>
            <w:noProof/>
            <w:webHidden/>
          </w:rPr>
          <w:fldChar w:fldCharType="begin"/>
        </w:r>
        <w:r w:rsidR="004139FA">
          <w:rPr>
            <w:noProof/>
            <w:webHidden/>
          </w:rPr>
          <w:instrText xml:space="preserve"> PAGEREF _Toc442447882 \h </w:instrText>
        </w:r>
        <w:r w:rsidR="004139FA">
          <w:rPr>
            <w:noProof/>
            <w:webHidden/>
          </w:rPr>
        </w:r>
        <w:r w:rsidR="004139FA">
          <w:rPr>
            <w:noProof/>
            <w:webHidden/>
          </w:rPr>
          <w:fldChar w:fldCharType="separate"/>
        </w:r>
        <w:r w:rsidR="00E47D57">
          <w:rPr>
            <w:noProof/>
            <w:webHidden/>
          </w:rPr>
          <w:t>2</w:t>
        </w:r>
        <w:r w:rsidR="004139FA">
          <w:rPr>
            <w:noProof/>
            <w:webHidden/>
          </w:rPr>
          <w:fldChar w:fldCharType="end"/>
        </w:r>
      </w:hyperlink>
    </w:p>
    <w:p w14:paraId="2050F552" w14:textId="77777777" w:rsidR="004139FA" w:rsidRDefault="00E47D57">
      <w:pPr>
        <w:pStyle w:val="TableofFigures"/>
        <w:tabs>
          <w:tab w:val="right" w:leader="dot" w:pos="7927"/>
        </w:tabs>
        <w:rPr>
          <w:rFonts w:eastAsiaTheme="minorEastAsia"/>
          <w:noProof/>
          <w:sz w:val="22"/>
          <w:szCs w:val="22"/>
          <w:lang w:eastAsia="id-ID"/>
        </w:rPr>
      </w:pPr>
      <w:hyperlink w:anchor="_Toc442447883" w:history="1">
        <w:r w:rsidR="004139FA" w:rsidRPr="0057362E">
          <w:rPr>
            <w:rStyle w:val="Hyperlink"/>
            <w:noProof/>
          </w:rPr>
          <w:t xml:space="preserve">Gambar 2.2 </w:t>
        </w:r>
        <w:r w:rsidR="004139FA" w:rsidRPr="0057362E">
          <w:rPr>
            <w:rStyle w:val="Hyperlink"/>
            <w:i/>
            <w:noProof/>
          </w:rPr>
          <w:t>Insert Caption</w:t>
        </w:r>
        <w:r w:rsidR="004139FA" w:rsidRPr="0057362E">
          <w:rPr>
            <w:rStyle w:val="Hyperlink"/>
            <w:noProof/>
          </w:rPr>
          <w:t xml:space="preserve"> Menggunakan Klik Kanan (Style: Caption)</w:t>
        </w:r>
        <w:r w:rsidR="004139FA">
          <w:rPr>
            <w:noProof/>
            <w:webHidden/>
          </w:rPr>
          <w:tab/>
        </w:r>
        <w:r w:rsidR="004139FA">
          <w:rPr>
            <w:noProof/>
            <w:webHidden/>
          </w:rPr>
          <w:fldChar w:fldCharType="begin"/>
        </w:r>
        <w:r w:rsidR="004139FA">
          <w:rPr>
            <w:noProof/>
            <w:webHidden/>
          </w:rPr>
          <w:instrText xml:space="preserve"> PAGEREF _Toc442447883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5CE00635" w14:textId="77777777" w:rsidR="004139FA" w:rsidRDefault="00E47D57">
      <w:pPr>
        <w:pStyle w:val="TableofFigures"/>
        <w:tabs>
          <w:tab w:val="right" w:leader="dot" w:pos="7927"/>
        </w:tabs>
        <w:rPr>
          <w:rFonts w:eastAsiaTheme="minorEastAsia"/>
          <w:noProof/>
          <w:sz w:val="22"/>
          <w:szCs w:val="22"/>
          <w:lang w:eastAsia="id-ID"/>
        </w:rPr>
      </w:pPr>
      <w:hyperlink w:anchor="_Toc442447884" w:history="1">
        <w:r w:rsidR="004139FA" w:rsidRPr="0057362E">
          <w:rPr>
            <w:rStyle w:val="Hyperlink"/>
            <w:noProof/>
          </w:rPr>
          <w:t>Gambar 2.3 Lambang Internet (Style: Caption)</w:t>
        </w:r>
        <w:r w:rsidR="004139FA">
          <w:rPr>
            <w:noProof/>
            <w:webHidden/>
          </w:rPr>
          <w:tab/>
        </w:r>
        <w:r w:rsidR="004139FA">
          <w:rPr>
            <w:noProof/>
            <w:webHidden/>
          </w:rPr>
          <w:fldChar w:fldCharType="begin"/>
        </w:r>
        <w:r w:rsidR="004139FA">
          <w:rPr>
            <w:noProof/>
            <w:webHidden/>
          </w:rPr>
          <w:instrText xml:space="preserve"> PAGEREF _Toc442447884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195AFAAB" w14:textId="77777777" w:rsidR="004139FA" w:rsidRDefault="00E47D57">
      <w:pPr>
        <w:pStyle w:val="TableofFigures"/>
        <w:tabs>
          <w:tab w:val="right" w:leader="dot" w:pos="7927"/>
        </w:tabs>
        <w:rPr>
          <w:rFonts w:eastAsiaTheme="minorEastAsia"/>
          <w:noProof/>
          <w:sz w:val="22"/>
          <w:szCs w:val="22"/>
          <w:lang w:eastAsia="id-ID"/>
        </w:rPr>
      </w:pPr>
      <w:hyperlink w:anchor="_Toc442447885" w:history="1">
        <w:r w:rsidR="004139FA" w:rsidRPr="0057362E">
          <w:rPr>
            <w:rStyle w:val="Hyperlink"/>
            <w:noProof/>
          </w:rPr>
          <w:t xml:space="preserve">Gambar 2.4 Penggunaan </w:t>
        </w:r>
        <w:r w:rsidR="004139FA" w:rsidRPr="0057362E">
          <w:rPr>
            <w:rStyle w:val="Hyperlink"/>
            <w:i/>
            <w:noProof/>
          </w:rPr>
          <w:t>Cross-Reference</w:t>
        </w:r>
        <w:r w:rsidR="004139FA">
          <w:rPr>
            <w:noProof/>
            <w:webHidden/>
          </w:rPr>
          <w:tab/>
        </w:r>
        <w:r w:rsidR="004139FA">
          <w:rPr>
            <w:noProof/>
            <w:webHidden/>
          </w:rPr>
          <w:fldChar w:fldCharType="begin"/>
        </w:r>
        <w:r w:rsidR="004139FA">
          <w:rPr>
            <w:noProof/>
            <w:webHidden/>
          </w:rPr>
          <w:instrText xml:space="preserve"> PAGEREF _Toc442447885 \h </w:instrText>
        </w:r>
        <w:r w:rsidR="004139FA">
          <w:rPr>
            <w:noProof/>
            <w:webHidden/>
          </w:rPr>
        </w:r>
        <w:r w:rsidR="004139FA">
          <w:rPr>
            <w:noProof/>
            <w:webHidden/>
          </w:rPr>
          <w:fldChar w:fldCharType="separate"/>
        </w:r>
        <w:r>
          <w:rPr>
            <w:noProof/>
            <w:webHidden/>
          </w:rPr>
          <w:t>2</w:t>
        </w:r>
        <w:r w:rsidR="004139FA">
          <w:rPr>
            <w:noProof/>
            <w:webHidden/>
          </w:rPr>
          <w:fldChar w:fldCharType="end"/>
        </w:r>
      </w:hyperlink>
    </w:p>
    <w:p w14:paraId="524F3CAD" w14:textId="77777777" w:rsidR="00213FBC" w:rsidRPr="004E347A" w:rsidRDefault="00383A77" w:rsidP="0006017B">
      <w:r w:rsidRPr="004E347A">
        <w:fldChar w:fldCharType="end"/>
      </w:r>
    </w:p>
    <w:p w14:paraId="44D7886C"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1B996D54" w14:textId="77777777" w:rsidR="0006017B" w:rsidRPr="004E347A" w:rsidRDefault="0006017B" w:rsidP="0006017B">
      <w:pPr>
        <w:pStyle w:val="Heading1"/>
        <w:numPr>
          <w:ilvl w:val="0"/>
          <w:numId w:val="0"/>
        </w:numPr>
      </w:pPr>
      <w:bookmarkStart w:id="9" w:name="_Toc442447842"/>
      <w:r w:rsidRPr="004E347A">
        <w:lastRenderedPageBreak/>
        <w:t>DAFTAR TABEL</w:t>
      </w:r>
      <w:bookmarkEnd w:id="9"/>
    </w:p>
    <w:p w14:paraId="6803FE0A" w14:textId="77777777" w:rsidR="0006017B" w:rsidRDefault="0006017B" w:rsidP="0006017B"/>
    <w:p w14:paraId="7C35AD41" w14:textId="77777777" w:rsidR="004139FA" w:rsidRDefault="00E25AAC">
      <w:pPr>
        <w:pStyle w:val="TableofFigures"/>
        <w:tabs>
          <w:tab w:val="right" w:leader="dot" w:pos="7927"/>
        </w:tabs>
        <w:rPr>
          <w:rFonts w:eastAsiaTheme="minorEastAsia"/>
          <w:noProof/>
          <w:sz w:val="22"/>
          <w:szCs w:val="22"/>
          <w:lang w:eastAsia="id-ID"/>
        </w:rPr>
      </w:pPr>
      <w:r>
        <w:fldChar w:fldCharType="begin"/>
      </w:r>
      <w:r>
        <w:instrText xml:space="preserve"> TOC \h \z \c "Tabel" </w:instrText>
      </w:r>
      <w:r>
        <w:fldChar w:fldCharType="separate"/>
      </w:r>
      <w:hyperlink w:anchor="_Toc442447886" w:history="1">
        <w:r w:rsidR="004139FA" w:rsidRPr="003A4B84">
          <w:rPr>
            <w:rStyle w:val="Hyperlink"/>
            <w:noProof/>
          </w:rPr>
          <w:t>Tabel 2.1 Contoh Pembuatan Tabel</w:t>
        </w:r>
        <w:r w:rsidR="004139FA">
          <w:rPr>
            <w:noProof/>
            <w:webHidden/>
          </w:rPr>
          <w:tab/>
        </w:r>
        <w:r w:rsidR="004139FA">
          <w:rPr>
            <w:noProof/>
            <w:webHidden/>
          </w:rPr>
          <w:fldChar w:fldCharType="begin"/>
        </w:r>
        <w:r w:rsidR="004139FA">
          <w:rPr>
            <w:noProof/>
            <w:webHidden/>
          </w:rPr>
          <w:instrText xml:space="preserve"> PAGEREF _Toc442447886 \h </w:instrText>
        </w:r>
        <w:r w:rsidR="004139FA">
          <w:rPr>
            <w:noProof/>
            <w:webHidden/>
          </w:rPr>
        </w:r>
        <w:r w:rsidR="004139FA">
          <w:rPr>
            <w:noProof/>
            <w:webHidden/>
          </w:rPr>
          <w:fldChar w:fldCharType="separate"/>
        </w:r>
        <w:r w:rsidR="00E47D57">
          <w:rPr>
            <w:noProof/>
            <w:webHidden/>
          </w:rPr>
          <w:t>2</w:t>
        </w:r>
        <w:r w:rsidR="004139FA">
          <w:rPr>
            <w:noProof/>
            <w:webHidden/>
          </w:rPr>
          <w:fldChar w:fldCharType="end"/>
        </w:r>
      </w:hyperlink>
    </w:p>
    <w:p w14:paraId="32449ED6" w14:textId="77777777" w:rsidR="00E25AAC" w:rsidRPr="004E347A" w:rsidRDefault="00E25AAC" w:rsidP="0006017B">
      <w:r>
        <w:fldChar w:fldCharType="end"/>
      </w:r>
    </w:p>
    <w:p w14:paraId="0D8E33EA"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236A4604" w14:textId="77777777" w:rsidR="0006017B" w:rsidRPr="004E347A" w:rsidRDefault="0006017B" w:rsidP="0006017B">
      <w:pPr>
        <w:pStyle w:val="Heading1"/>
        <w:numPr>
          <w:ilvl w:val="0"/>
          <w:numId w:val="0"/>
        </w:numPr>
      </w:pPr>
      <w:bookmarkStart w:id="10" w:name="_Toc442447843"/>
      <w:r w:rsidRPr="004E347A">
        <w:lastRenderedPageBreak/>
        <w:t>DAFTAR NOTASI/ LAMBANG</w:t>
      </w:r>
      <w:bookmarkEnd w:id="10"/>
    </w:p>
    <w:p w14:paraId="3F0CCF29" w14:textId="77777777" w:rsidR="0006017B" w:rsidRDefault="0006017B" w:rsidP="0006017B"/>
    <w:tbl>
      <w:tblPr>
        <w:tblStyle w:val="TableGrid"/>
        <w:tblW w:w="0" w:type="auto"/>
        <w:tblLook w:val="04A0" w:firstRow="1" w:lastRow="0" w:firstColumn="1" w:lastColumn="0" w:noHBand="0" w:noVBand="1"/>
      </w:tblPr>
      <w:tblGrid>
        <w:gridCol w:w="1555"/>
        <w:gridCol w:w="2408"/>
        <w:gridCol w:w="1561"/>
        <w:gridCol w:w="2403"/>
      </w:tblGrid>
      <w:tr w:rsidR="00402406" w:rsidRPr="00402406" w14:paraId="6D0A5C14" w14:textId="77777777" w:rsidTr="00402406">
        <w:tc>
          <w:tcPr>
            <w:tcW w:w="1555" w:type="dxa"/>
          </w:tcPr>
          <w:p w14:paraId="69742B36" w14:textId="77777777" w:rsidR="00402406" w:rsidRPr="00402406" w:rsidRDefault="00402406" w:rsidP="00402406">
            <w:pPr>
              <w:jc w:val="center"/>
              <w:rPr>
                <w:b/>
              </w:rPr>
            </w:pPr>
            <w:r w:rsidRPr="00402406">
              <w:rPr>
                <w:b/>
              </w:rPr>
              <w:t>Jenis</w:t>
            </w:r>
          </w:p>
        </w:tc>
        <w:tc>
          <w:tcPr>
            <w:tcW w:w="2408" w:type="dxa"/>
          </w:tcPr>
          <w:p w14:paraId="28AAB639" w14:textId="77777777" w:rsidR="00402406" w:rsidRPr="00402406" w:rsidRDefault="00402406" w:rsidP="00402406">
            <w:pPr>
              <w:jc w:val="center"/>
              <w:rPr>
                <w:b/>
              </w:rPr>
            </w:pPr>
            <w:r w:rsidRPr="00402406">
              <w:rPr>
                <w:b/>
              </w:rPr>
              <w:t>Notasi/ Lambang</w:t>
            </w:r>
          </w:p>
        </w:tc>
        <w:tc>
          <w:tcPr>
            <w:tcW w:w="1561" w:type="dxa"/>
          </w:tcPr>
          <w:p w14:paraId="381D68FF" w14:textId="77777777" w:rsidR="00402406" w:rsidRPr="00402406" w:rsidRDefault="00402406" w:rsidP="00402406">
            <w:pPr>
              <w:jc w:val="center"/>
              <w:rPr>
                <w:b/>
              </w:rPr>
            </w:pPr>
            <w:r w:rsidRPr="00402406">
              <w:rPr>
                <w:b/>
              </w:rPr>
              <w:t>Nama</w:t>
            </w:r>
          </w:p>
        </w:tc>
        <w:tc>
          <w:tcPr>
            <w:tcW w:w="2403" w:type="dxa"/>
          </w:tcPr>
          <w:p w14:paraId="5B51D2A1" w14:textId="77777777" w:rsidR="00402406" w:rsidRPr="00402406" w:rsidRDefault="00402406" w:rsidP="00402406">
            <w:pPr>
              <w:jc w:val="center"/>
              <w:rPr>
                <w:b/>
              </w:rPr>
            </w:pPr>
            <w:r w:rsidRPr="00402406">
              <w:rPr>
                <w:b/>
              </w:rPr>
              <w:t>Arti</w:t>
            </w:r>
          </w:p>
        </w:tc>
      </w:tr>
      <w:tr w:rsidR="00402406" w14:paraId="49101051" w14:textId="77777777" w:rsidTr="00402406">
        <w:tc>
          <w:tcPr>
            <w:tcW w:w="1555" w:type="dxa"/>
          </w:tcPr>
          <w:p w14:paraId="417B5331" w14:textId="77777777" w:rsidR="00402406" w:rsidRDefault="00402406" w:rsidP="0006017B">
            <w:r>
              <w:t>BPMN 2.0</w:t>
            </w:r>
          </w:p>
        </w:tc>
        <w:tc>
          <w:tcPr>
            <w:tcW w:w="2408" w:type="dxa"/>
          </w:tcPr>
          <w:p w14:paraId="3333563E" w14:textId="77777777" w:rsidR="00402406" w:rsidRDefault="00402406" w:rsidP="0006017B">
            <w:r>
              <w:t>Isi dengan gambar notasinya</w:t>
            </w:r>
          </w:p>
        </w:tc>
        <w:tc>
          <w:tcPr>
            <w:tcW w:w="1561" w:type="dxa"/>
          </w:tcPr>
          <w:p w14:paraId="53806163" w14:textId="77777777" w:rsidR="00402406" w:rsidRDefault="00402406" w:rsidP="0006017B"/>
        </w:tc>
        <w:tc>
          <w:tcPr>
            <w:tcW w:w="2403" w:type="dxa"/>
          </w:tcPr>
          <w:p w14:paraId="7F24FD22" w14:textId="77777777" w:rsidR="00402406" w:rsidRDefault="00402406" w:rsidP="0006017B"/>
        </w:tc>
      </w:tr>
      <w:tr w:rsidR="00402406" w14:paraId="15872A0A" w14:textId="77777777" w:rsidTr="00402406">
        <w:tc>
          <w:tcPr>
            <w:tcW w:w="1555" w:type="dxa"/>
          </w:tcPr>
          <w:p w14:paraId="084EBCC9" w14:textId="77777777" w:rsidR="00402406" w:rsidRDefault="00402406" w:rsidP="0006017B">
            <w:r>
              <w:t>DFD</w:t>
            </w:r>
          </w:p>
        </w:tc>
        <w:tc>
          <w:tcPr>
            <w:tcW w:w="2408" w:type="dxa"/>
          </w:tcPr>
          <w:p w14:paraId="4FAD17D3" w14:textId="77777777" w:rsidR="00402406" w:rsidRDefault="00402406" w:rsidP="0006017B"/>
        </w:tc>
        <w:tc>
          <w:tcPr>
            <w:tcW w:w="1561" w:type="dxa"/>
          </w:tcPr>
          <w:p w14:paraId="3E77EB52" w14:textId="77777777" w:rsidR="00402406" w:rsidRDefault="00402406" w:rsidP="0006017B"/>
        </w:tc>
        <w:tc>
          <w:tcPr>
            <w:tcW w:w="2403" w:type="dxa"/>
          </w:tcPr>
          <w:p w14:paraId="198B7153" w14:textId="77777777" w:rsidR="00402406" w:rsidRDefault="00402406" w:rsidP="0006017B"/>
        </w:tc>
      </w:tr>
      <w:tr w:rsidR="00402406" w14:paraId="0CC7A02F" w14:textId="77777777" w:rsidTr="00402406">
        <w:tc>
          <w:tcPr>
            <w:tcW w:w="1555" w:type="dxa"/>
          </w:tcPr>
          <w:p w14:paraId="7D646D8A" w14:textId="77777777" w:rsidR="00402406" w:rsidRDefault="00402406" w:rsidP="0006017B">
            <w:r>
              <w:t>ERD</w:t>
            </w:r>
          </w:p>
        </w:tc>
        <w:tc>
          <w:tcPr>
            <w:tcW w:w="2408" w:type="dxa"/>
          </w:tcPr>
          <w:p w14:paraId="10CB31E9" w14:textId="77777777" w:rsidR="00402406" w:rsidRDefault="00402406" w:rsidP="0006017B"/>
        </w:tc>
        <w:tc>
          <w:tcPr>
            <w:tcW w:w="1561" w:type="dxa"/>
          </w:tcPr>
          <w:p w14:paraId="5E4664FA" w14:textId="77777777" w:rsidR="00402406" w:rsidRDefault="00402406" w:rsidP="0006017B"/>
        </w:tc>
        <w:tc>
          <w:tcPr>
            <w:tcW w:w="2403" w:type="dxa"/>
          </w:tcPr>
          <w:p w14:paraId="4D9CA08A" w14:textId="77777777" w:rsidR="00402406" w:rsidRDefault="00402406" w:rsidP="0006017B"/>
        </w:tc>
      </w:tr>
      <w:tr w:rsidR="00402406" w14:paraId="4C402441" w14:textId="77777777" w:rsidTr="00402406">
        <w:tc>
          <w:tcPr>
            <w:tcW w:w="1555" w:type="dxa"/>
          </w:tcPr>
          <w:p w14:paraId="6158DA94" w14:textId="77777777" w:rsidR="00402406" w:rsidRDefault="00402406" w:rsidP="0006017B">
            <w:r>
              <w:t>UML</w:t>
            </w:r>
          </w:p>
        </w:tc>
        <w:tc>
          <w:tcPr>
            <w:tcW w:w="2408" w:type="dxa"/>
          </w:tcPr>
          <w:p w14:paraId="28C63FC0" w14:textId="77777777" w:rsidR="00402406" w:rsidRDefault="00402406" w:rsidP="0006017B"/>
        </w:tc>
        <w:tc>
          <w:tcPr>
            <w:tcW w:w="1561" w:type="dxa"/>
          </w:tcPr>
          <w:p w14:paraId="58887660" w14:textId="77777777" w:rsidR="00402406" w:rsidRDefault="00402406" w:rsidP="0006017B"/>
        </w:tc>
        <w:tc>
          <w:tcPr>
            <w:tcW w:w="2403" w:type="dxa"/>
          </w:tcPr>
          <w:p w14:paraId="0632219C" w14:textId="77777777" w:rsidR="00402406" w:rsidRDefault="00402406" w:rsidP="0006017B"/>
        </w:tc>
      </w:tr>
      <w:tr w:rsidR="00402406" w14:paraId="6CF46253" w14:textId="77777777" w:rsidTr="00402406">
        <w:tc>
          <w:tcPr>
            <w:tcW w:w="1555" w:type="dxa"/>
          </w:tcPr>
          <w:p w14:paraId="53BBAF7F" w14:textId="77777777" w:rsidR="00402406" w:rsidRDefault="00402406" w:rsidP="0006017B"/>
        </w:tc>
        <w:tc>
          <w:tcPr>
            <w:tcW w:w="2408" w:type="dxa"/>
          </w:tcPr>
          <w:p w14:paraId="62488BD4" w14:textId="77777777" w:rsidR="00402406" w:rsidRDefault="00402406" w:rsidP="0006017B"/>
        </w:tc>
        <w:tc>
          <w:tcPr>
            <w:tcW w:w="1561" w:type="dxa"/>
          </w:tcPr>
          <w:p w14:paraId="1429250D" w14:textId="77777777" w:rsidR="00402406" w:rsidRDefault="00402406" w:rsidP="0006017B"/>
        </w:tc>
        <w:tc>
          <w:tcPr>
            <w:tcW w:w="2403" w:type="dxa"/>
          </w:tcPr>
          <w:p w14:paraId="097F1FD2" w14:textId="77777777" w:rsidR="00402406" w:rsidRDefault="00402406" w:rsidP="0006017B"/>
        </w:tc>
      </w:tr>
      <w:tr w:rsidR="00402406" w14:paraId="462D77E1" w14:textId="77777777" w:rsidTr="00402406">
        <w:tc>
          <w:tcPr>
            <w:tcW w:w="1555" w:type="dxa"/>
          </w:tcPr>
          <w:p w14:paraId="766CFC57" w14:textId="77777777" w:rsidR="00402406" w:rsidRDefault="00402406" w:rsidP="0006017B">
            <w:r>
              <w:t>Dst.</w:t>
            </w:r>
          </w:p>
        </w:tc>
        <w:tc>
          <w:tcPr>
            <w:tcW w:w="2408" w:type="dxa"/>
          </w:tcPr>
          <w:p w14:paraId="4E198EEA" w14:textId="77777777" w:rsidR="00402406" w:rsidRDefault="00402406" w:rsidP="0006017B"/>
        </w:tc>
        <w:tc>
          <w:tcPr>
            <w:tcW w:w="1561" w:type="dxa"/>
          </w:tcPr>
          <w:p w14:paraId="458C83D8" w14:textId="77777777" w:rsidR="00402406" w:rsidRDefault="00402406" w:rsidP="0006017B"/>
        </w:tc>
        <w:tc>
          <w:tcPr>
            <w:tcW w:w="2403" w:type="dxa"/>
          </w:tcPr>
          <w:p w14:paraId="3AAAD155" w14:textId="77777777" w:rsidR="00402406" w:rsidRDefault="00402406" w:rsidP="0006017B"/>
        </w:tc>
      </w:tr>
    </w:tbl>
    <w:p w14:paraId="595CCFF3" w14:textId="77777777" w:rsidR="00402406" w:rsidRDefault="00402406" w:rsidP="0006017B"/>
    <w:p w14:paraId="58A2759E" w14:textId="77777777" w:rsidR="00402406" w:rsidRDefault="00402406" w:rsidP="0006017B">
      <w:r>
        <w:t>Referensi:</w:t>
      </w:r>
    </w:p>
    <w:p w14:paraId="6B870E28" w14:textId="77777777" w:rsidR="00402406" w:rsidRDefault="00402406" w:rsidP="0006017B">
      <w:r>
        <w:t>Notasi/ Lambang BPMN 2.0 dari Object Management Group</w:t>
      </w:r>
      <w:r w:rsidR="00F578F5">
        <w:t xml:space="preserve"> </w:t>
      </w:r>
      <w:sdt>
        <w:sdtPr>
          <w:id w:val="-1759281278"/>
          <w:citation/>
        </w:sdtPr>
        <w:sdtContent>
          <w:r w:rsidR="00F578F5">
            <w:fldChar w:fldCharType="begin"/>
          </w:r>
          <w:r w:rsidR="00F578F5">
            <w:instrText xml:space="preserve"> CITATION Obj14 \l 1057 </w:instrText>
          </w:r>
          <w:r w:rsidR="00F578F5">
            <w:fldChar w:fldCharType="separate"/>
          </w:r>
          <w:r w:rsidR="00F578F5" w:rsidRPr="00F578F5">
            <w:rPr>
              <w:noProof/>
            </w:rPr>
            <w:t>[1]</w:t>
          </w:r>
          <w:r w:rsidR="00F578F5">
            <w:fldChar w:fldCharType="end"/>
          </w:r>
        </w:sdtContent>
      </w:sdt>
    </w:p>
    <w:p w14:paraId="3736F39E" w14:textId="77777777" w:rsidR="00402406" w:rsidRDefault="00402406" w:rsidP="0006017B">
      <w:r>
        <w:t>Notasi/ Lambang DFD dari ....</w:t>
      </w:r>
    </w:p>
    <w:p w14:paraId="522CBB34" w14:textId="77777777" w:rsidR="00402406" w:rsidRDefault="00402406" w:rsidP="0006017B">
      <w:r>
        <w:t>Notasi/ Lambang ERD dari ....</w:t>
      </w:r>
    </w:p>
    <w:p w14:paraId="1916ACAF" w14:textId="77777777" w:rsidR="00402406" w:rsidRDefault="00402406" w:rsidP="0006017B">
      <w:r>
        <w:t>Dst.</w:t>
      </w:r>
    </w:p>
    <w:p w14:paraId="15EB738B" w14:textId="77777777" w:rsidR="00402406" w:rsidRPr="004E347A" w:rsidRDefault="00402406" w:rsidP="0006017B"/>
    <w:p w14:paraId="04BC574B" w14:textId="77777777" w:rsidR="0006017B" w:rsidRPr="004E347A" w:rsidRDefault="0006017B" w:rsidP="0006017B">
      <w:pPr>
        <w:sectPr w:rsidR="0006017B" w:rsidRPr="004E347A" w:rsidSect="00226B5C">
          <w:pgSz w:w="11906" w:h="16838"/>
          <w:pgMar w:top="1701" w:right="1701" w:bottom="1701" w:left="2268" w:header="720" w:footer="720" w:gutter="0"/>
          <w:pgNumType w:fmt="lowerRoman"/>
          <w:cols w:space="720"/>
          <w:docGrid w:linePitch="360"/>
        </w:sectPr>
      </w:pPr>
    </w:p>
    <w:p w14:paraId="486D89C6" w14:textId="77777777" w:rsidR="0006017B" w:rsidRPr="004E347A" w:rsidRDefault="0006017B" w:rsidP="0006017B">
      <w:pPr>
        <w:pStyle w:val="Heading1"/>
        <w:numPr>
          <w:ilvl w:val="0"/>
          <w:numId w:val="0"/>
        </w:numPr>
      </w:pPr>
      <w:bookmarkStart w:id="11" w:name="_Toc442447844"/>
      <w:commentRangeStart w:id="12"/>
      <w:r w:rsidRPr="004E347A">
        <w:lastRenderedPageBreak/>
        <w:t>DAFTAR SINGKATAN</w:t>
      </w:r>
      <w:bookmarkEnd w:id="11"/>
    </w:p>
    <w:p w14:paraId="2D4B4D3E" w14:textId="77777777" w:rsidR="0006017B" w:rsidRDefault="0006017B" w:rsidP="0006017B"/>
    <w:tbl>
      <w:tblPr>
        <w:tblStyle w:val="TableGrid"/>
        <w:tblW w:w="0" w:type="auto"/>
        <w:tblLook w:val="04A0" w:firstRow="1" w:lastRow="0" w:firstColumn="1" w:lastColumn="0" w:noHBand="0" w:noVBand="1"/>
      </w:tblPr>
      <w:tblGrid>
        <w:gridCol w:w="1980"/>
        <w:gridCol w:w="5947"/>
      </w:tblGrid>
      <w:tr w:rsidR="00E25AAC" w14:paraId="5444F023" w14:textId="77777777" w:rsidTr="00E25AAC">
        <w:tc>
          <w:tcPr>
            <w:tcW w:w="1980" w:type="dxa"/>
          </w:tcPr>
          <w:p w14:paraId="3CDF14F9" w14:textId="77777777" w:rsidR="00E25AAC" w:rsidRDefault="00E25AAC" w:rsidP="0006017B">
            <w:r>
              <w:t>ERD</w:t>
            </w:r>
          </w:p>
        </w:tc>
        <w:tc>
          <w:tcPr>
            <w:tcW w:w="5947" w:type="dxa"/>
          </w:tcPr>
          <w:p w14:paraId="553458F1" w14:textId="77777777" w:rsidR="00E25AAC" w:rsidRDefault="00E25AAC" w:rsidP="0006017B">
            <w:r>
              <w:t>Entity Relationship Diagram</w:t>
            </w:r>
          </w:p>
        </w:tc>
      </w:tr>
      <w:tr w:rsidR="00863929" w14:paraId="76F32AA7" w14:textId="77777777" w:rsidTr="004B0DF4">
        <w:tc>
          <w:tcPr>
            <w:tcW w:w="1980" w:type="dxa"/>
          </w:tcPr>
          <w:p w14:paraId="73BD5FB4" w14:textId="77777777" w:rsidR="00863929" w:rsidRDefault="00863929" w:rsidP="004B0DF4">
            <w:r>
              <w:t>MMJar</w:t>
            </w:r>
          </w:p>
        </w:tc>
        <w:tc>
          <w:tcPr>
            <w:tcW w:w="5947" w:type="dxa"/>
          </w:tcPr>
          <w:p w14:paraId="430D794C" w14:textId="77777777" w:rsidR="00863929" w:rsidRDefault="00863929" w:rsidP="004B0DF4">
            <w:r>
              <w:t>Multi Media Jaringan</w:t>
            </w:r>
          </w:p>
        </w:tc>
      </w:tr>
      <w:tr w:rsidR="00863929" w14:paraId="4A253A80" w14:textId="77777777" w:rsidTr="004B0DF4">
        <w:tc>
          <w:tcPr>
            <w:tcW w:w="1980" w:type="dxa"/>
          </w:tcPr>
          <w:p w14:paraId="69B844E6" w14:textId="77777777" w:rsidR="00863929" w:rsidRDefault="00863929" w:rsidP="004B0DF4">
            <w:r>
              <w:t>RPL</w:t>
            </w:r>
          </w:p>
        </w:tc>
        <w:tc>
          <w:tcPr>
            <w:tcW w:w="5947" w:type="dxa"/>
          </w:tcPr>
          <w:p w14:paraId="5D380BB0" w14:textId="77777777" w:rsidR="00863929" w:rsidRDefault="00863929" w:rsidP="004B0DF4">
            <w:r>
              <w:t>Rekayasa Perangkat Lunak</w:t>
            </w:r>
          </w:p>
        </w:tc>
      </w:tr>
      <w:tr w:rsidR="00E25AAC" w14:paraId="49230426" w14:textId="77777777" w:rsidTr="00E25AAC">
        <w:tc>
          <w:tcPr>
            <w:tcW w:w="1980" w:type="dxa"/>
          </w:tcPr>
          <w:p w14:paraId="114218FE" w14:textId="77777777" w:rsidR="00E25AAC" w:rsidRDefault="00E25AAC" w:rsidP="0006017B">
            <w:r>
              <w:t>SI</w:t>
            </w:r>
          </w:p>
        </w:tc>
        <w:tc>
          <w:tcPr>
            <w:tcW w:w="5947" w:type="dxa"/>
          </w:tcPr>
          <w:p w14:paraId="2FC58F9B" w14:textId="77777777" w:rsidR="00E25AAC" w:rsidRDefault="00E25AAC" w:rsidP="0006017B">
            <w:r>
              <w:t>Sistem Informasi</w:t>
            </w:r>
          </w:p>
        </w:tc>
      </w:tr>
      <w:tr w:rsidR="00863929" w14:paraId="49D7873B" w14:textId="77777777" w:rsidTr="004B0DF4">
        <w:tc>
          <w:tcPr>
            <w:tcW w:w="1980" w:type="dxa"/>
          </w:tcPr>
          <w:p w14:paraId="5F6313A6" w14:textId="77777777" w:rsidR="00863929" w:rsidRDefault="00863929" w:rsidP="004B0DF4">
            <w:r>
              <w:t>UML</w:t>
            </w:r>
          </w:p>
        </w:tc>
        <w:tc>
          <w:tcPr>
            <w:tcW w:w="5947" w:type="dxa"/>
          </w:tcPr>
          <w:p w14:paraId="76F5AC15" w14:textId="77777777" w:rsidR="00863929" w:rsidRDefault="00863929" w:rsidP="004B0DF4">
            <w:r>
              <w:t>Unified Modelling Languange</w:t>
            </w:r>
          </w:p>
        </w:tc>
      </w:tr>
      <w:tr w:rsidR="00E25AAC" w14:paraId="098D94EF" w14:textId="77777777" w:rsidTr="00E25AAC">
        <w:tc>
          <w:tcPr>
            <w:tcW w:w="1980" w:type="dxa"/>
          </w:tcPr>
          <w:p w14:paraId="6C6BC7F6" w14:textId="77777777" w:rsidR="00E25AAC" w:rsidRDefault="00E25AAC" w:rsidP="0006017B"/>
        </w:tc>
        <w:tc>
          <w:tcPr>
            <w:tcW w:w="5947" w:type="dxa"/>
          </w:tcPr>
          <w:p w14:paraId="7DE306EC" w14:textId="77777777" w:rsidR="00E25AAC" w:rsidRDefault="00E25AAC" w:rsidP="0006017B"/>
        </w:tc>
      </w:tr>
      <w:tr w:rsidR="00E25AAC" w14:paraId="2C207983" w14:textId="77777777" w:rsidTr="00E25AAC">
        <w:tc>
          <w:tcPr>
            <w:tcW w:w="1980" w:type="dxa"/>
          </w:tcPr>
          <w:p w14:paraId="1797386B" w14:textId="77777777" w:rsidR="00E25AAC" w:rsidRDefault="00E25AAC" w:rsidP="0006017B">
            <w:r>
              <w:t>Dst ...</w:t>
            </w:r>
          </w:p>
        </w:tc>
        <w:tc>
          <w:tcPr>
            <w:tcW w:w="5947" w:type="dxa"/>
          </w:tcPr>
          <w:p w14:paraId="1F5C1F10" w14:textId="77777777" w:rsidR="00E25AAC" w:rsidRDefault="00E25AAC" w:rsidP="0006017B"/>
        </w:tc>
      </w:tr>
    </w:tbl>
    <w:commentRangeEnd w:id="12"/>
    <w:p w14:paraId="74E2621D" w14:textId="77777777" w:rsidR="0006017B" w:rsidRPr="004E347A" w:rsidRDefault="00863929"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12"/>
      </w:r>
    </w:p>
    <w:p w14:paraId="2BDAF656" w14:textId="77777777" w:rsidR="0006017B" w:rsidRPr="004E347A" w:rsidRDefault="0006017B" w:rsidP="0006017B">
      <w:pPr>
        <w:pStyle w:val="Heading1"/>
        <w:numPr>
          <w:ilvl w:val="0"/>
          <w:numId w:val="0"/>
        </w:numPr>
      </w:pPr>
      <w:bookmarkStart w:id="13" w:name="_Toc442447845"/>
      <w:commentRangeStart w:id="14"/>
      <w:r w:rsidRPr="004E347A">
        <w:lastRenderedPageBreak/>
        <w:t>DAFTAR ISTILAH</w:t>
      </w:r>
      <w:bookmarkEnd w:id="13"/>
    </w:p>
    <w:p w14:paraId="0A290834" w14:textId="77777777" w:rsidR="0006017B" w:rsidRDefault="0006017B" w:rsidP="0006017B"/>
    <w:tbl>
      <w:tblPr>
        <w:tblStyle w:val="TableGrid"/>
        <w:tblW w:w="0" w:type="auto"/>
        <w:tblLook w:val="04A0" w:firstRow="1" w:lastRow="0" w:firstColumn="1" w:lastColumn="0" w:noHBand="0" w:noVBand="1"/>
      </w:tblPr>
      <w:tblGrid>
        <w:gridCol w:w="2547"/>
        <w:gridCol w:w="5380"/>
      </w:tblGrid>
      <w:tr w:rsidR="00E36FF2" w14:paraId="355337EA" w14:textId="77777777" w:rsidTr="00E36FF2">
        <w:tc>
          <w:tcPr>
            <w:tcW w:w="2547" w:type="dxa"/>
          </w:tcPr>
          <w:p w14:paraId="632C66E4" w14:textId="77777777" w:rsidR="00E36FF2" w:rsidRDefault="00E36FF2" w:rsidP="0006017B">
            <w:r>
              <w:t>Audit</w:t>
            </w:r>
          </w:p>
        </w:tc>
        <w:tc>
          <w:tcPr>
            <w:tcW w:w="5380" w:type="dxa"/>
          </w:tcPr>
          <w:p w14:paraId="397414EA" w14:textId="77777777" w:rsidR="00E36FF2" w:rsidRDefault="00E36FF2" w:rsidP="0006017B">
            <w:r w:rsidRPr="00E36FF2">
              <w:t>Pemeriksaan dengan seksama pada sebuah organisasi dengan pencarian bukti nyata berupa dokumen fisik atau elektronik untuk pembuktiannya.</w:t>
            </w:r>
          </w:p>
        </w:tc>
      </w:tr>
      <w:tr w:rsidR="00E36FF2" w14:paraId="35539660" w14:textId="77777777" w:rsidTr="00E36FF2">
        <w:tc>
          <w:tcPr>
            <w:tcW w:w="2547" w:type="dxa"/>
          </w:tcPr>
          <w:p w14:paraId="5494DCDB" w14:textId="77777777" w:rsidR="00E36FF2" w:rsidRDefault="00E36FF2" w:rsidP="0006017B">
            <w:r>
              <w:t>Supply Chain Management</w:t>
            </w:r>
          </w:p>
        </w:tc>
        <w:tc>
          <w:tcPr>
            <w:tcW w:w="5380" w:type="dxa"/>
          </w:tcPr>
          <w:p w14:paraId="6DE99705" w14:textId="77777777" w:rsidR="00E36FF2" w:rsidRDefault="00E36FF2" w:rsidP="0006017B">
            <w:r>
              <w:t>“Manajemen pengelolaan bahan baku, dari industri hilir ke hulu .... “ [x]</w:t>
            </w:r>
          </w:p>
        </w:tc>
      </w:tr>
      <w:tr w:rsidR="00E36FF2" w14:paraId="54D52804" w14:textId="77777777" w:rsidTr="00E36FF2">
        <w:tc>
          <w:tcPr>
            <w:tcW w:w="2547" w:type="dxa"/>
          </w:tcPr>
          <w:p w14:paraId="62BCA894" w14:textId="77777777" w:rsidR="00E36FF2" w:rsidRDefault="00E36FF2" w:rsidP="0006017B"/>
        </w:tc>
        <w:tc>
          <w:tcPr>
            <w:tcW w:w="5380" w:type="dxa"/>
          </w:tcPr>
          <w:p w14:paraId="7A9C2F72" w14:textId="77777777" w:rsidR="00E36FF2" w:rsidRDefault="00E36FF2" w:rsidP="0006017B"/>
        </w:tc>
      </w:tr>
      <w:tr w:rsidR="00E36FF2" w14:paraId="3C305EF5" w14:textId="77777777" w:rsidTr="00E36FF2">
        <w:tc>
          <w:tcPr>
            <w:tcW w:w="2547" w:type="dxa"/>
          </w:tcPr>
          <w:p w14:paraId="106D082F" w14:textId="77777777" w:rsidR="00E36FF2" w:rsidRDefault="00E36FF2" w:rsidP="0006017B">
            <w:r>
              <w:t>Dst.</w:t>
            </w:r>
          </w:p>
        </w:tc>
        <w:tc>
          <w:tcPr>
            <w:tcW w:w="5380" w:type="dxa"/>
          </w:tcPr>
          <w:p w14:paraId="41DFA7AD" w14:textId="77777777" w:rsidR="00E36FF2" w:rsidRDefault="00E36FF2" w:rsidP="0006017B"/>
        </w:tc>
      </w:tr>
    </w:tbl>
    <w:commentRangeEnd w:id="14"/>
    <w:p w14:paraId="26B79EF1" w14:textId="77777777" w:rsidR="0006017B" w:rsidRPr="004E347A" w:rsidRDefault="00E36FF2" w:rsidP="0006017B">
      <w:pPr>
        <w:sectPr w:rsidR="0006017B" w:rsidRPr="004E347A" w:rsidSect="00226B5C">
          <w:pgSz w:w="11906" w:h="16838"/>
          <w:pgMar w:top="1701" w:right="1701" w:bottom="1701" w:left="2268" w:header="720" w:footer="720" w:gutter="0"/>
          <w:pgNumType w:fmt="lowerRoman"/>
          <w:cols w:space="720"/>
          <w:docGrid w:linePitch="360"/>
        </w:sectPr>
      </w:pPr>
      <w:r>
        <w:rPr>
          <w:rStyle w:val="CommentReference"/>
        </w:rPr>
        <w:commentReference w:id="14"/>
      </w:r>
    </w:p>
    <w:p w14:paraId="6D595765" w14:textId="77777777" w:rsidR="0006017B" w:rsidRPr="004E347A" w:rsidRDefault="0006017B" w:rsidP="0006017B">
      <w:pPr>
        <w:pStyle w:val="Heading1"/>
      </w:pPr>
      <w:r w:rsidRPr="004E347A">
        <w:lastRenderedPageBreak/>
        <w:br/>
      </w:r>
      <w:bookmarkStart w:id="15" w:name="_Toc442447846"/>
      <w:r w:rsidRPr="004E347A">
        <w:t>PENDAHULUAN</w:t>
      </w:r>
      <w:r w:rsidR="006D230B" w:rsidRPr="004E347A">
        <w:t xml:space="preserve"> (Heading 1)</w:t>
      </w:r>
      <w:bookmarkEnd w:id="15"/>
    </w:p>
    <w:p w14:paraId="177AA159" w14:textId="77777777" w:rsidR="0006017B" w:rsidRPr="004E347A" w:rsidRDefault="0006017B" w:rsidP="0006017B"/>
    <w:p w14:paraId="568C9D49" w14:textId="77777777" w:rsidR="0006017B" w:rsidRPr="004E347A" w:rsidRDefault="00913AE2" w:rsidP="00913AE2">
      <w:pPr>
        <w:pStyle w:val="Heading2"/>
      </w:pPr>
      <w:bookmarkStart w:id="16" w:name="_Toc442447847"/>
      <w:r w:rsidRPr="004E347A">
        <w:t>Latar Belakang</w:t>
      </w:r>
      <w:r w:rsidR="006D230B" w:rsidRPr="004E347A">
        <w:t xml:space="preserve"> (Heading 2)</w:t>
      </w:r>
      <w:bookmarkEnd w:id="16"/>
    </w:p>
    <w:p w14:paraId="6B7ADE12" w14:textId="77777777" w:rsidR="009A41D2" w:rsidRPr="004E347A" w:rsidRDefault="009A41D2" w:rsidP="009A41D2">
      <w:pPr>
        <w:pStyle w:val="ReportContent"/>
      </w:pPr>
      <w:r w:rsidRPr="004E347A">
        <w:t xml:space="preserve">(Style: Report Content) Format bagian ini adalah </w:t>
      </w:r>
      <w:r w:rsidRPr="004E347A">
        <w:rPr>
          <w:i/>
        </w:rPr>
        <w:t>font</w:t>
      </w:r>
      <w:r w:rsidRPr="004E347A">
        <w:t xml:space="preserve"> Times New Roman, 12 pt, dengan paragraf rata kiri kanan (</w:t>
      </w:r>
      <w:r w:rsidRPr="004E347A">
        <w:rPr>
          <w:i/>
        </w:rPr>
        <w:t>justify</w:t>
      </w:r>
      <w:r w:rsidRPr="004E347A">
        <w:t>), dan spasi 1,5. Tidak ada jarak antar paragraf, namun berikan 1 baris di antara dua sub bagian (misalnya di bawah ini). Upayakan selalu menuliskan paragraf dalam teks isi dengan menggunakan kaidah Bahasa Indonesia yang benar, dengan salah satu dari 3 pola paragraf berikut ini yaitu:</w:t>
      </w:r>
    </w:p>
    <w:p w14:paraId="63A64F99" w14:textId="77777777" w:rsidR="009A41D2" w:rsidRPr="004E347A" w:rsidRDefault="009A41D2" w:rsidP="009A41D2">
      <w:pPr>
        <w:pStyle w:val="ListNumber"/>
        <w:numPr>
          <w:ilvl w:val="0"/>
          <w:numId w:val="15"/>
        </w:numPr>
      </w:pPr>
      <w:r w:rsidRPr="004E347A">
        <w:t>(Style: List Number) Pokok pikiran di awal paragraf, diikuti dengan penjelasan.</w:t>
      </w:r>
    </w:p>
    <w:p w14:paraId="7E48928B" w14:textId="77777777" w:rsidR="009A41D2" w:rsidRPr="004E347A" w:rsidRDefault="009A41D2" w:rsidP="009A41D2">
      <w:pPr>
        <w:pStyle w:val="ListNumber"/>
      </w:pPr>
      <w:r w:rsidRPr="004E347A">
        <w:t>Penjelasan di awal paragraf, kemudian disimpulkan di akhir paragraf pada kalimat terakhir sebagai rangkuman pokok pikiran.</w:t>
      </w:r>
    </w:p>
    <w:p w14:paraId="412AE943" w14:textId="77777777" w:rsidR="009A41D2" w:rsidRPr="004E347A" w:rsidRDefault="009A41D2" w:rsidP="009A41D2">
      <w:pPr>
        <w:pStyle w:val="ListNumber"/>
      </w:pPr>
      <w:r w:rsidRPr="004E347A">
        <w:t>Pokok pikiran di awal paragraf, diikuti dengan penjelasan, dan akhirnya disimpulkan di akhir paragraf pada kalimat terakhir.</w:t>
      </w:r>
    </w:p>
    <w:p w14:paraId="26439877" w14:textId="77777777" w:rsidR="00913AE2" w:rsidRPr="004E347A" w:rsidRDefault="009A41D2" w:rsidP="009A41D2">
      <w:pPr>
        <w:pStyle w:val="ListNumber"/>
      </w:pPr>
      <w:r w:rsidRPr="004E347A">
        <w:t>Dengan pola tersebut, maka dalam 1 paragraf minimum akan terdapat 3 atau 4 kalimat yang tertata dengan baik.</w:t>
      </w:r>
    </w:p>
    <w:p w14:paraId="0A3CE101" w14:textId="77777777" w:rsidR="009A41D2" w:rsidRPr="004E347A" w:rsidRDefault="009A41D2" w:rsidP="00913AE2"/>
    <w:p w14:paraId="5C9099AF" w14:textId="77777777" w:rsidR="00913AE2" w:rsidRPr="004E347A" w:rsidRDefault="00913AE2" w:rsidP="00913AE2">
      <w:pPr>
        <w:pStyle w:val="Heading2"/>
      </w:pPr>
      <w:bookmarkStart w:id="17" w:name="_Toc442447848"/>
      <w:r w:rsidRPr="004E347A">
        <w:t>Rumusan Masalah</w:t>
      </w:r>
      <w:bookmarkEnd w:id="17"/>
    </w:p>
    <w:p w14:paraId="3264C2DD" w14:textId="77777777" w:rsidR="006D230B" w:rsidRPr="004E347A" w:rsidRDefault="006D230B" w:rsidP="006D230B">
      <w:pPr>
        <w:pStyle w:val="ReportContent"/>
      </w:pPr>
      <w:r w:rsidRPr="004E347A">
        <w:t xml:space="preserve">Rumusan masalah dibuat sebagai daftar masalah yang </w:t>
      </w:r>
      <w:r w:rsidR="00937FEB">
        <w:t>di</w:t>
      </w:r>
      <w:r w:rsidRPr="004E347A">
        <w:t xml:space="preserve">identifikasi dari hasil wawancara atau observasi </w:t>
      </w:r>
      <w:r w:rsidR="00EC0988">
        <w:t>A</w:t>
      </w:r>
      <w:r w:rsidRPr="004E347A">
        <w:t>nda dengan organisasi/</w:t>
      </w:r>
      <w:r w:rsidR="00937FEB">
        <w:t xml:space="preserve"> </w:t>
      </w:r>
      <w:r w:rsidRPr="004E347A">
        <w:t>perusahaan yang menjadi o</w:t>
      </w:r>
      <w:r w:rsidR="00EC0988">
        <w:t>bjek kerja praktek/</w:t>
      </w:r>
      <w:r w:rsidR="00D24EAC">
        <w:t xml:space="preserve"> </w:t>
      </w:r>
      <w:r w:rsidR="00EC0988">
        <w:t>tugas akhir A</w:t>
      </w:r>
      <w:r w:rsidRPr="004E347A">
        <w:t>nda. Buatlah p</w:t>
      </w:r>
      <w:bookmarkStart w:id="18" w:name="_GoBack"/>
      <w:bookmarkEnd w:id="18"/>
      <w:r w:rsidRPr="004E347A">
        <w:t xml:space="preserve">aragraf pengantar, kemudian sebutkan secara spesifik dalam bentuk butir-butir kalimat tanya untuk setiap butir permasalahan yang sudah </w:t>
      </w:r>
      <w:r w:rsidR="00EC76CD">
        <w:t>A</w:t>
      </w:r>
      <w:r w:rsidRPr="004E347A">
        <w:t xml:space="preserve">nda indikasikan di latar belakang masalah, contohnya: </w:t>
      </w:r>
    </w:p>
    <w:p w14:paraId="5E946E87" w14:textId="77777777" w:rsidR="006D230B" w:rsidRPr="004E347A" w:rsidRDefault="006D230B" w:rsidP="006D230B">
      <w:pPr>
        <w:pStyle w:val="ListNumber"/>
        <w:numPr>
          <w:ilvl w:val="0"/>
          <w:numId w:val="14"/>
        </w:numPr>
      </w:pPr>
      <w:r w:rsidRPr="004E347A">
        <w:t>(Style: List Number) Bagaimana mengembangkan aplikasi yang……?</w:t>
      </w:r>
    </w:p>
    <w:p w14:paraId="7F610D80" w14:textId="77777777" w:rsidR="006D230B" w:rsidRPr="004E347A" w:rsidRDefault="006D230B" w:rsidP="006D230B">
      <w:pPr>
        <w:pStyle w:val="ListNumber"/>
      </w:pPr>
      <w:r w:rsidRPr="004E347A">
        <w:t>Bagaimana penilaian kinerja terhadap standar COBIT…….di perusahaan…..……?</w:t>
      </w:r>
    </w:p>
    <w:p w14:paraId="494FED3F" w14:textId="77777777" w:rsidR="00913AE2" w:rsidRPr="004E347A" w:rsidRDefault="006D230B" w:rsidP="006D230B">
      <w:pPr>
        <w:pStyle w:val="ListNumber"/>
      </w:pPr>
      <w:r w:rsidRPr="004E347A">
        <w:t>Bagaimana ……….?</w:t>
      </w:r>
    </w:p>
    <w:p w14:paraId="1A4D6C92" w14:textId="77777777" w:rsidR="006D230B" w:rsidRPr="004E347A" w:rsidRDefault="006D230B" w:rsidP="00913AE2"/>
    <w:p w14:paraId="274AD8FC" w14:textId="77777777" w:rsidR="00913AE2" w:rsidRPr="004E347A" w:rsidRDefault="00913AE2" w:rsidP="00913AE2">
      <w:pPr>
        <w:pStyle w:val="Heading2"/>
      </w:pPr>
      <w:bookmarkStart w:id="19" w:name="_Toc442447849"/>
      <w:r w:rsidRPr="004E347A">
        <w:lastRenderedPageBreak/>
        <w:t>Tujuan Pembahasan</w:t>
      </w:r>
      <w:bookmarkEnd w:id="19"/>
    </w:p>
    <w:p w14:paraId="7D72FB02" w14:textId="77777777" w:rsidR="004A4699" w:rsidRPr="004E347A" w:rsidRDefault="004A4699" w:rsidP="004A4699">
      <w:pPr>
        <w:pStyle w:val="ReportContent"/>
      </w:pPr>
      <w:r w:rsidRPr="004E347A">
        <w:t>Tujuan pembahasan berisi jawaban terhadap rumusan masalah sehingga jumlah poin yang ada pada tujuan akan sama dengan jumlah masalah yang telah dirumuskan di bagian 1.2.</w:t>
      </w:r>
    </w:p>
    <w:p w14:paraId="3F147629" w14:textId="77777777" w:rsidR="004A4699" w:rsidRPr="004E347A" w:rsidRDefault="00EC0988" w:rsidP="004A4699">
      <w:pPr>
        <w:pStyle w:val="ListNumber"/>
        <w:numPr>
          <w:ilvl w:val="0"/>
          <w:numId w:val="16"/>
        </w:numPr>
      </w:pPr>
      <w:r>
        <w:t xml:space="preserve">(Style: List Number) </w:t>
      </w:r>
      <w:r w:rsidR="004A4699" w:rsidRPr="004E347A">
        <w:t>Mengembangkan aplikasi yang…….</w:t>
      </w:r>
    </w:p>
    <w:p w14:paraId="0F05D53E" w14:textId="77777777" w:rsidR="004A4699" w:rsidRPr="004E347A" w:rsidRDefault="004A4699" w:rsidP="004A4699">
      <w:pPr>
        <w:pStyle w:val="ListNumber"/>
      </w:pPr>
      <w:r w:rsidRPr="004E347A">
        <w:t>Melaksanakan penilaian kinerja terhadap standar COBIT…..di perusahaan….</w:t>
      </w:r>
    </w:p>
    <w:p w14:paraId="6DD276E6" w14:textId="77777777" w:rsidR="00913AE2" w:rsidRPr="004E347A" w:rsidRDefault="004A4699" w:rsidP="004A4699">
      <w:pPr>
        <w:pStyle w:val="ListNumber"/>
      </w:pPr>
      <w:r w:rsidRPr="004E347A">
        <w:t>Menganalisis…….</w:t>
      </w:r>
    </w:p>
    <w:p w14:paraId="3E284B6B" w14:textId="77777777" w:rsidR="004A4699" w:rsidRPr="004E347A" w:rsidRDefault="004A4699" w:rsidP="004A4699"/>
    <w:p w14:paraId="2AE21712" w14:textId="77777777" w:rsidR="00913AE2" w:rsidRDefault="00913AE2" w:rsidP="00913AE2">
      <w:pPr>
        <w:pStyle w:val="Heading2"/>
      </w:pPr>
      <w:bookmarkStart w:id="20" w:name="_Toc442447850"/>
      <w:r w:rsidRPr="004E347A">
        <w:t>Ruang Lingkup</w:t>
      </w:r>
      <w:bookmarkEnd w:id="20"/>
    </w:p>
    <w:p w14:paraId="3E9BE727" w14:textId="77777777" w:rsidR="00CE3FCB" w:rsidRDefault="00CE3FCB" w:rsidP="00CE3FCB">
      <w:pPr>
        <w:pStyle w:val="ReportContent"/>
      </w:pPr>
      <w:r>
        <w:t>Ruang lingkup berisi informasi mengenai apa saja yang akan dibahas/ dikerjakan dan apa saja yang tidak dibahas/ dikerjakan. Bagian ini penting untuk membatasi apa yang Anda kerjakan dalam kerja praktek atau tugas akhir Anda.</w:t>
      </w:r>
    </w:p>
    <w:p w14:paraId="7DFFA64B" w14:textId="77777777" w:rsidR="00EC76CD" w:rsidRDefault="00EC76CD" w:rsidP="00EC76CD">
      <w:pPr>
        <w:pStyle w:val="ReportContent"/>
      </w:pPr>
      <w:r>
        <w:t>Untuk kerja praktek atau tugas akhir yang merupakan analisis atau audit, maka Anda juga akan memberikan penjelasan mengenai:</w:t>
      </w:r>
    </w:p>
    <w:p w14:paraId="539B975C" w14:textId="77777777" w:rsidR="00EC76CD" w:rsidRDefault="00EC76CD" w:rsidP="00EC76CD">
      <w:pPr>
        <w:pStyle w:val="ListNumber"/>
        <w:numPr>
          <w:ilvl w:val="0"/>
          <w:numId w:val="19"/>
        </w:numPr>
      </w:pPr>
      <w:r>
        <w:t xml:space="preserve">Metode atau </w:t>
      </w:r>
      <w:r w:rsidRPr="00EC76CD">
        <w:rPr>
          <w:i/>
        </w:rPr>
        <w:t>framework</w:t>
      </w:r>
    </w:p>
    <w:p w14:paraId="130A980A" w14:textId="77777777" w:rsidR="00EC76CD" w:rsidRDefault="00EC76CD" w:rsidP="00EC76CD">
      <w:pPr>
        <w:pStyle w:val="ListNumber"/>
        <w:numPr>
          <w:ilvl w:val="0"/>
          <w:numId w:val="19"/>
        </w:numPr>
      </w:pPr>
      <w:r>
        <w:t>Detail batasan analisis</w:t>
      </w:r>
    </w:p>
    <w:p w14:paraId="18777587" w14:textId="77777777" w:rsidR="00EC76CD" w:rsidRPr="00EC76CD" w:rsidRDefault="00EC76CD" w:rsidP="00EC76CD">
      <w:pPr>
        <w:pStyle w:val="ListNumber"/>
        <w:numPr>
          <w:ilvl w:val="0"/>
          <w:numId w:val="19"/>
        </w:numPr>
      </w:pPr>
      <w:r>
        <w:t>Dst.</w:t>
      </w:r>
    </w:p>
    <w:p w14:paraId="39E470DE" w14:textId="77777777" w:rsidR="00913AE2" w:rsidRPr="004E347A" w:rsidRDefault="00913AE2" w:rsidP="00913AE2"/>
    <w:p w14:paraId="0BCAD0AA" w14:textId="77777777" w:rsidR="00913AE2" w:rsidRPr="004E347A" w:rsidRDefault="00913AE2" w:rsidP="00913AE2">
      <w:pPr>
        <w:pStyle w:val="Heading2"/>
      </w:pPr>
      <w:bookmarkStart w:id="21" w:name="_Toc442447851"/>
      <w:r w:rsidRPr="004E347A">
        <w:t>Sumber Data</w:t>
      </w:r>
      <w:bookmarkEnd w:id="21"/>
    </w:p>
    <w:p w14:paraId="7EB3BF54" w14:textId="77777777" w:rsidR="00913AE2" w:rsidRPr="004E347A" w:rsidRDefault="00291D23" w:rsidP="00291D23">
      <w:pPr>
        <w:pStyle w:val="ReportContent"/>
      </w:pPr>
      <w:r w:rsidRPr="004E347A">
        <w:t xml:space="preserve">Pada bagian ini, jelaskan sumber data yang </w:t>
      </w:r>
      <w:r w:rsidR="005553F7" w:rsidRPr="004E347A">
        <w:t>A</w:t>
      </w:r>
      <w:r w:rsidRPr="004E347A">
        <w:t xml:space="preserve">nda gunakan untuk melaksanakan kerja praktek/ tugas akhir. Apakah data yang digunakan merupakan data primer atau data sekunder. Dari mana </w:t>
      </w:r>
      <w:r w:rsidR="005553F7" w:rsidRPr="004E347A">
        <w:t>A</w:t>
      </w:r>
      <w:r w:rsidRPr="004E347A">
        <w:t xml:space="preserve">nda mendapatkan data tersebut. Kemudian juga apabila </w:t>
      </w:r>
      <w:r w:rsidR="00EC0988">
        <w:t>A</w:t>
      </w:r>
      <w:r w:rsidRPr="004E347A">
        <w:t>nda melaksanakan pengumpulan data primer, jelaskan secara singkat metode apa yang digunakan (misalnya melalui survei, melalui observasi, dlsb.)</w:t>
      </w:r>
    </w:p>
    <w:p w14:paraId="50BFF4D9" w14:textId="77777777" w:rsidR="00291D23" w:rsidRPr="004E347A" w:rsidRDefault="00291D23" w:rsidP="00913AE2"/>
    <w:p w14:paraId="6F210212" w14:textId="77777777" w:rsidR="00913AE2" w:rsidRPr="004E347A" w:rsidRDefault="00913AE2" w:rsidP="00913AE2">
      <w:pPr>
        <w:pStyle w:val="Heading2"/>
      </w:pPr>
      <w:bookmarkStart w:id="22" w:name="_Toc442447852"/>
      <w:r w:rsidRPr="004E347A">
        <w:t>Sistematika Penyajian</w:t>
      </w:r>
      <w:bookmarkEnd w:id="22"/>
    </w:p>
    <w:p w14:paraId="60595330" w14:textId="77777777" w:rsidR="00913AE2" w:rsidRPr="004E347A" w:rsidRDefault="005553F7" w:rsidP="005553F7">
      <w:pPr>
        <w:pStyle w:val="ReportContent"/>
      </w:pPr>
      <w:r w:rsidRPr="004E347A">
        <w:t>Sistematika penyajian berisi intisari dari setiap</w:t>
      </w:r>
      <w:r w:rsidR="000E1D87">
        <w:t xml:space="preserve"> bab yang ada di dalam laporan A</w:t>
      </w:r>
      <w:r w:rsidRPr="004E347A">
        <w:t>nda. Jelaskan apa yang akan dibahas di setiap bab tersebut. Buatlah intisarinya sesuai jumlah bab dalam laporan.</w:t>
      </w:r>
    </w:p>
    <w:p w14:paraId="5DD952F2" w14:textId="77777777" w:rsidR="00913AE2" w:rsidRPr="004E347A" w:rsidRDefault="00913AE2" w:rsidP="00913AE2"/>
    <w:p w14:paraId="754FE713" w14:textId="77777777" w:rsidR="00913AE2" w:rsidRPr="004E347A" w:rsidRDefault="00913AE2" w:rsidP="0006017B">
      <w:pPr>
        <w:sectPr w:rsidR="00913AE2" w:rsidRPr="004E347A" w:rsidSect="00226B5C">
          <w:headerReference w:type="default" r:id="rId15"/>
          <w:footerReference w:type="default" r:id="rId16"/>
          <w:pgSz w:w="11906" w:h="16838"/>
          <w:pgMar w:top="1701" w:right="1701" w:bottom="1701" w:left="2268" w:header="720" w:footer="720" w:gutter="0"/>
          <w:pgNumType w:start="1"/>
          <w:cols w:space="720"/>
          <w:titlePg/>
          <w:docGrid w:linePitch="360"/>
        </w:sectPr>
      </w:pPr>
    </w:p>
    <w:p w14:paraId="1560C9F4" w14:textId="77777777" w:rsidR="0006017B" w:rsidRPr="004E347A" w:rsidRDefault="0006017B" w:rsidP="0006017B">
      <w:pPr>
        <w:pStyle w:val="Heading1"/>
      </w:pPr>
      <w:r w:rsidRPr="004E347A">
        <w:lastRenderedPageBreak/>
        <w:br/>
      </w:r>
      <w:bookmarkStart w:id="23" w:name="_Toc442447853"/>
      <w:r w:rsidR="006D230B" w:rsidRPr="004E347A">
        <w:t>KAJIAN TEORI</w:t>
      </w:r>
      <w:bookmarkEnd w:id="23"/>
    </w:p>
    <w:p w14:paraId="3D304778" w14:textId="77777777" w:rsidR="0006017B" w:rsidRPr="004E347A" w:rsidRDefault="0006017B" w:rsidP="0006017B"/>
    <w:p w14:paraId="0032986B" w14:textId="77777777" w:rsidR="00E55130" w:rsidRPr="004E347A" w:rsidRDefault="00E55130" w:rsidP="00E55130">
      <w:pPr>
        <w:pStyle w:val="Heading2"/>
      </w:pPr>
      <w:bookmarkStart w:id="24" w:name="_Toc442447854"/>
      <w:r w:rsidRPr="004E347A">
        <w:t>Teori</w:t>
      </w:r>
      <w:r w:rsidR="00EC0988">
        <w:t xml:space="preserve"> 1</w:t>
      </w:r>
      <w:r w:rsidR="00213FBC" w:rsidRPr="004E347A">
        <w:t xml:space="preserve"> (Heading 2)</w:t>
      </w:r>
      <w:bookmarkEnd w:id="24"/>
    </w:p>
    <w:p w14:paraId="300E01D6" w14:textId="77777777" w:rsidR="006F00DD" w:rsidRPr="004E347A" w:rsidRDefault="006F00DD" w:rsidP="002014B8">
      <w:pPr>
        <w:pStyle w:val="ReportContent"/>
      </w:pPr>
      <w:r w:rsidRPr="004E347A">
        <w:t>Jelaskan tentang teori 1, dengan pengutipan yang benar, dan mengikuti standar IEEE.</w:t>
      </w:r>
      <w:r w:rsidR="00EC0988">
        <w:t xml:space="preserve"> </w:t>
      </w:r>
      <w:r w:rsidRPr="004E347A">
        <w:t xml:space="preserve">Perhatikan, walaupun dalam </w:t>
      </w:r>
      <w:r w:rsidRPr="004E347A">
        <w:rPr>
          <w:i/>
        </w:rPr>
        <w:t>template</w:t>
      </w:r>
      <w:r w:rsidRPr="004E347A">
        <w:t xml:space="preserve"> telah disediakan </w:t>
      </w:r>
      <w:r w:rsidRPr="004E347A">
        <w:rPr>
          <w:i/>
        </w:rPr>
        <w:t>style</w:t>
      </w:r>
      <w:r w:rsidRPr="004E347A">
        <w:t xml:space="preserve"> sampai Heading </w:t>
      </w:r>
      <w:r w:rsidR="002014B8" w:rsidRPr="004E347A">
        <w:t>6</w:t>
      </w:r>
      <w:r w:rsidRPr="004E347A">
        <w:t xml:space="preserve">, namun tidak disarankan bahwa Headings sampai sebanyak itu tingkatannya. Lebih baik jika tidak melebihi Heading 5 bila dibutuhkan. </w:t>
      </w:r>
      <w:r w:rsidR="002014B8" w:rsidRPr="004E347A">
        <w:t xml:space="preserve">Pembuatan lampiran menggunakan </w:t>
      </w:r>
      <w:r w:rsidR="002014B8" w:rsidRPr="004E347A">
        <w:rPr>
          <w:i/>
        </w:rPr>
        <w:t>style</w:t>
      </w:r>
      <w:r w:rsidR="002014B8" w:rsidRPr="004E347A">
        <w:t xml:space="preserve"> Heading </w:t>
      </w:r>
      <w:r w:rsidR="007C3534" w:rsidRPr="004E347A">
        <w:t>9</w:t>
      </w:r>
      <w:r w:rsidR="007B5377" w:rsidRPr="004E347A">
        <w:t>.</w:t>
      </w:r>
    </w:p>
    <w:p w14:paraId="246934BB" w14:textId="77777777" w:rsidR="00E55130" w:rsidRPr="004E347A" w:rsidRDefault="006F00DD" w:rsidP="002014B8">
      <w:pPr>
        <w:pStyle w:val="ReportContent"/>
      </w:pPr>
      <w:r w:rsidRPr="004E347A">
        <w:t xml:space="preserve">Misalnya </w:t>
      </w:r>
      <w:r w:rsidR="002014B8" w:rsidRPr="004E347A">
        <w:t>A</w:t>
      </w:r>
      <w:r w:rsidRPr="004E347A">
        <w:t xml:space="preserve">nda mengutip sebuah teori dari Laudon dan Laudon </w:t>
      </w:r>
      <w:sdt>
        <w:sdtPr>
          <w:id w:val="-937284736"/>
          <w:citation/>
        </w:sdtPr>
        <w:sdtContent>
          <w:r w:rsidR="00F578F5">
            <w:fldChar w:fldCharType="begin"/>
          </w:r>
          <w:r w:rsidR="00F578F5">
            <w:instrText xml:space="preserve"> CITATION Lau12 \l 1057 </w:instrText>
          </w:r>
          <w:r w:rsidR="00F578F5">
            <w:fldChar w:fldCharType="separate"/>
          </w:r>
          <w:r w:rsidR="00F578F5" w:rsidRPr="00F578F5">
            <w:rPr>
              <w:noProof/>
            </w:rPr>
            <w:t>[2]</w:t>
          </w:r>
          <w:r w:rsidR="00F578F5">
            <w:fldChar w:fldCharType="end"/>
          </w:r>
        </w:sdtContent>
      </w:sdt>
      <w:r w:rsidRPr="004E347A">
        <w:t xml:space="preserve"> maka harus dituliskan kutipan berdasarkan aturan IEEE Referencing System yang dapat dilihat di lampiran. Teori sebaiknya tidak hanya diambil dari </w:t>
      </w:r>
      <w:r w:rsidR="00516B0D">
        <w:t>satu</w:t>
      </w:r>
      <w:r w:rsidRPr="004E347A">
        <w:t xml:space="preserve"> buku saja, melainkan berbagai buku, misalnya untuk satu teori, anda mengambil dari Kroenke  dan Auer </w:t>
      </w:r>
      <w:sdt>
        <w:sdtPr>
          <w:id w:val="1316761012"/>
          <w:citation/>
        </w:sdtPr>
        <w:sdtContent>
          <w:r w:rsidR="00F578F5">
            <w:fldChar w:fldCharType="begin"/>
          </w:r>
          <w:r w:rsidR="00F578F5">
            <w:instrText xml:space="preserve"> CITATION Kro12 \l 1057 </w:instrText>
          </w:r>
          <w:r w:rsidR="00F578F5">
            <w:fldChar w:fldCharType="separate"/>
          </w:r>
          <w:r w:rsidR="00F578F5" w:rsidRPr="00F578F5">
            <w:rPr>
              <w:noProof/>
            </w:rPr>
            <w:t>[3]</w:t>
          </w:r>
          <w:r w:rsidR="00F578F5">
            <w:fldChar w:fldCharType="end"/>
          </w:r>
        </w:sdtContent>
      </w:sdt>
      <w:r w:rsidRPr="004E347A">
        <w:t xml:space="preserve">, Clark dan Mayer </w:t>
      </w:r>
      <w:sdt>
        <w:sdtPr>
          <w:id w:val="1510415084"/>
          <w:citation/>
        </w:sdtPr>
        <w:sdtContent>
          <w:r w:rsidR="00F578F5">
            <w:fldChar w:fldCharType="begin"/>
          </w:r>
          <w:r w:rsidR="00F578F5">
            <w:instrText xml:space="preserve"> CITATION Cla11 \l 1057 </w:instrText>
          </w:r>
          <w:r w:rsidR="00F578F5">
            <w:fldChar w:fldCharType="separate"/>
          </w:r>
          <w:r w:rsidR="00F578F5" w:rsidRPr="00F578F5">
            <w:rPr>
              <w:noProof/>
            </w:rPr>
            <w:t>[4]</w:t>
          </w:r>
          <w:r w:rsidR="00F578F5">
            <w:fldChar w:fldCharType="end"/>
          </w:r>
        </w:sdtContent>
      </w:sdt>
      <w:r w:rsidRPr="004E347A">
        <w:t xml:space="preserve">, dan Wang </w:t>
      </w:r>
      <w:sdt>
        <w:sdtPr>
          <w:id w:val="-1991474132"/>
          <w:citation/>
        </w:sdtPr>
        <w:sdtContent>
          <w:r w:rsidR="00F578F5">
            <w:fldChar w:fldCharType="begin"/>
          </w:r>
          <w:r w:rsidR="00F578F5">
            <w:instrText xml:space="preserve"> CITATION Wan14 \l 1057 </w:instrText>
          </w:r>
          <w:r w:rsidR="00F578F5">
            <w:fldChar w:fldCharType="separate"/>
          </w:r>
          <w:r w:rsidR="00F578F5" w:rsidRPr="00F578F5">
            <w:rPr>
              <w:noProof/>
            </w:rPr>
            <w:t>[5]</w:t>
          </w:r>
          <w:r w:rsidR="00F578F5">
            <w:fldChar w:fldCharType="end"/>
          </w:r>
        </w:sdtContent>
      </w:sdt>
      <w:r w:rsidRPr="004E347A">
        <w:t xml:space="preserve">. Untuk penulisannya tidak harus seperti kalimat tersebut yaitu menyebutkan nama orangnya, namun bisa juga misalnya anda mulai dengan seperti kalimat berikut. Sistem informasi adalah ………… </w:t>
      </w:r>
      <w:sdt>
        <w:sdtPr>
          <w:id w:val="-684054657"/>
          <w:citation/>
        </w:sdtPr>
        <w:sdtContent>
          <w:r w:rsidR="00F578F5">
            <w:fldChar w:fldCharType="begin"/>
          </w:r>
          <w:r w:rsidR="00F578F5">
            <w:instrText xml:space="preserve"> CITATION Lau12 \l 1057 </w:instrText>
          </w:r>
          <w:r w:rsidR="00F578F5">
            <w:fldChar w:fldCharType="separate"/>
          </w:r>
          <w:r w:rsidR="00F578F5" w:rsidRPr="00F578F5">
            <w:rPr>
              <w:noProof/>
            </w:rPr>
            <w:t>[2]</w:t>
          </w:r>
          <w:r w:rsidR="00F578F5">
            <w:fldChar w:fldCharType="end"/>
          </w:r>
        </w:sdtContent>
      </w:sdt>
      <w:r w:rsidRPr="004E347A">
        <w:t xml:space="preserve">. Ini berarti teori tentang sistem informasi tersebut adalah dari referensi nomor 1 yaitu Laudon dan Laudon yang dapat dilihat detilnya di </w:t>
      </w:r>
      <w:r w:rsidR="00EC0988">
        <w:t>d</w:t>
      </w:r>
      <w:r w:rsidRPr="004E347A">
        <w:t xml:space="preserve">aftar </w:t>
      </w:r>
      <w:r w:rsidR="00EC0988">
        <w:t>p</w:t>
      </w:r>
      <w:r w:rsidRPr="004E347A">
        <w:t>ustaka.</w:t>
      </w:r>
    </w:p>
    <w:p w14:paraId="73189E75" w14:textId="77777777" w:rsidR="008F7F79" w:rsidRPr="004E347A" w:rsidRDefault="008F7F79" w:rsidP="00E55130"/>
    <w:p w14:paraId="1283D502" w14:textId="77777777" w:rsidR="008F7F79" w:rsidRPr="004E347A" w:rsidRDefault="009A41D2" w:rsidP="008F7F79">
      <w:pPr>
        <w:pStyle w:val="Heading3"/>
      </w:pPr>
      <w:bookmarkStart w:id="25" w:name="_Toc442447855"/>
      <w:r w:rsidRPr="004E347A">
        <w:t>Sub Teori 1</w:t>
      </w:r>
      <w:r w:rsidR="00213FBC" w:rsidRPr="004E347A">
        <w:t xml:space="preserve"> (Heading 3)</w:t>
      </w:r>
      <w:bookmarkEnd w:id="25"/>
    </w:p>
    <w:p w14:paraId="668F73C8" w14:textId="77777777" w:rsidR="009A41D2" w:rsidRDefault="00215E87" w:rsidP="00213FBC">
      <w:pPr>
        <w:pStyle w:val="ReportContent"/>
      </w:pPr>
      <w:r w:rsidRPr="004E347A">
        <w:t xml:space="preserve">(Style: Report Content) </w:t>
      </w:r>
      <w:r w:rsidR="00213FBC" w:rsidRPr="004E347A">
        <w:t xml:space="preserve">Setiap bagian yang </w:t>
      </w:r>
      <w:r w:rsidRPr="004E347A">
        <w:t>dirasakan perlu ditambahkan sub teori, hendaklah sub teori tersebut lebih dari 1.</w:t>
      </w:r>
    </w:p>
    <w:p w14:paraId="2859B97E" w14:textId="77777777" w:rsidR="00516B0D" w:rsidRDefault="00516B0D" w:rsidP="00516B0D">
      <w:pPr>
        <w:pStyle w:val="ListNumber"/>
        <w:numPr>
          <w:ilvl w:val="0"/>
          <w:numId w:val="17"/>
        </w:numPr>
      </w:pPr>
      <w:r>
        <w:t>Bagian sub teori 1 (style: List Number)</w:t>
      </w:r>
    </w:p>
    <w:p w14:paraId="152DD797" w14:textId="77777777" w:rsidR="00516B0D" w:rsidRDefault="00516B0D" w:rsidP="00516B0D">
      <w:pPr>
        <w:pStyle w:val="ListNumber2"/>
      </w:pPr>
      <w:r>
        <w:t>Daftar metodologi sub teori 1 (style: List Number 2)</w:t>
      </w:r>
    </w:p>
    <w:p w14:paraId="1AB473E8" w14:textId="77777777" w:rsidR="00516B0D" w:rsidRDefault="00516B0D" w:rsidP="00516B0D">
      <w:pPr>
        <w:pStyle w:val="ListNumber2"/>
      </w:pPr>
      <w:r>
        <w:t>Daftar metodologi sub teori 2 (style: List Number 2)</w:t>
      </w:r>
    </w:p>
    <w:p w14:paraId="17CF39AA" w14:textId="77777777" w:rsidR="00516B0D" w:rsidRDefault="00516B0D" w:rsidP="00516B0D">
      <w:pPr>
        <w:pStyle w:val="ListNumber"/>
        <w:numPr>
          <w:ilvl w:val="0"/>
          <w:numId w:val="17"/>
        </w:numPr>
      </w:pPr>
      <w:r>
        <w:t>Bagian sub teori 2 (style: List Number)</w:t>
      </w:r>
    </w:p>
    <w:p w14:paraId="03E3F2F2" w14:textId="77777777" w:rsidR="00516B0D" w:rsidRPr="00516B0D" w:rsidRDefault="00516B0D" w:rsidP="00516B0D">
      <w:pPr>
        <w:pStyle w:val="ListNumber"/>
        <w:numPr>
          <w:ilvl w:val="0"/>
          <w:numId w:val="17"/>
        </w:numPr>
      </w:pPr>
      <w:r>
        <w:t>Bagian sub teori 3 (style: List Number)</w:t>
      </w:r>
    </w:p>
    <w:p w14:paraId="5AEBECA1" w14:textId="77777777" w:rsidR="009A41D2" w:rsidRPr="004E347A" w:rsidRDefault="009A41D2" w:rsidP="009A41D2"/>
    <w:p w14:paraId="27E1B79A" w14:textId="77777777" w:rsidR="009A41D2" w:rsidRPr="004E347A" w:rsidRDefault="009A41D2" w:rsidP="009A41D2">
      <w:pPr>
        <w:pStyle w:val="Heading3"/>
      </w:pPr>
      <w:bookmarkStart w:id="26" w:name="_Toc442447856"/>
      <w:r w:rsidRPr="004E347A">
        <w:t>Sub Teori 2</w:t>
      </w:r>
      <w:r w:rsidR="00213FBC" w:rsidRPr="004E347A">
        <w:t xml:space="preserve"> (Heading 3)</w:t>
      </w:r>
      <w:bookmarkEnd w:id="26"/>
    </w:p>
    <w:p w14:paraId="194D63FE" w14:textId="77777777" w:rsidR="009A41D2" w:rsidRPr="004E347A" w:rsidRDefault="00215E87" w:rsidP="00215E87">
      <w:pPr>
        <w:pStyle w:val="ReportContent"/>
      </w:pPr>
      <w:r w:rsidRPr="004E347A">
        <w:t>Penjelasan mengenai sub teori 2</w:t>
      </w:r>
    </w:p>
    <w:p w14:paraId="4901C0F8" w14:textId="77777777" w:rsidR="009A41D2" w:rsidRPr="004E347A" w:rsidRDefault="009A41D2" w:rsidP="009A41D2"/>
    <w:p w14:paraId="6354BEB0" w14:textId="77777777" w:rsidR="00215E87" w:rsidRPr="004E347A" w:rsidRDefault="00215E87" w:rsidP="00215E87">
      <w:pPr>
        <w:pStyle w:val="Heading4"/>
      </w:pPr>
      <w:bookmarkStart w:id="27" w:name="_Toc442447857"/>
      <w:r w:rsidRPr="004E347A">
        <w:lastRenderedPageBreak/>
        <w:t>Sub-Sub Teori 1 (Heading 4)</w:t>
      </w:r>
      <w:bookmarkEnd w:id="27"/>
    </w:p>
    <w:p w14:paraId="4524428D" w14:textId="77777777" w:rsidR="00215E87" w:rsidRPr="004E347A" w:rsidRDefault="00215E87" w:rsidP="00215E87">
      <w:pPr>
        <w:pStyle w:val="ReportContent"/>
      </w:pPr>
      <w:r w:rsidRPr="004E347A">
        <w:t>Penjelasan mengenai sub-sub teori 1.</w:t>
      </w:r>
    </w:p>
    <w:p w14:paraId="1B19E22F" w14:textId="77777777" w:rsidR="00215E87" w:rsidRPr="004E347A" w:rsidRDefault="00215E87" w:rsidP="00215E87"/>
    <w:p w14:paraId="4B06D913" w14:textId="77777777" w:rsidR="00215E87" w:rsidRPr="004E347A" w:rsidRDefault="00215E87" w:rsidP="00215E87">
      <w:pPr>
        <w:pStyle w:val="Heading4"/>
      </w:pPr>
      <w:bookmarkStart w:id="28" w:name="_Toc442447858"/>
      <w:r w:rsidRPr="004E347A">
        <w:t>Sub-Sub Teori 2 (Heading 4)</w:t>
      </w:r>
      <w:bookmarkEnd w:id="28"/>
    </w:p>
    <w:p w14:paraId="60C289FD" w14:textId="77777777" w:rsidR="00215E87" w:rsidRPr="004E347A" w:rsidRDefault="00215E87" w:rsidP="00215E87">
      <w:pPr>
        <w:pStyle w:val="ReportContent"/>
      </w:pPr>
      <w:r w:rsidRPr="004E347A">
        <w:t>Penjelasan mengenai sub-sub teori 2.</w:t>
      </w:r>
    </w:p>
    <w:p w14:paraId="223491D1" w14:textId="77777777" w:rsidR="00215E87" w:rsidRPr="004E347A" w:rsidRDefault="00215E87" w:rsidP="009A41D2"/>
    <w:p w14:paraId="55CACFC6" w14:textId="77777777" w:rsidR="00E55130" w:rsidRPr="004E347A" w:rsidRDefault="00E55130" w:rsidP="00E55130">
      <w:pPr>
        <w:pStyle w:val="Heading2"/>
      </w:pPr>
      <w:bookmarkStart w:id="29" w:name="_Toc442447859"/>
      <w:r w:rsidRPr="004E347A">
        <w:t>Gambar</w:t>
      </w:r>
      <w:bookmarkEnd w:id="29"/>
    </w:p>
    <w:p w14:paraId="6091B864" w14:textId="77777777" w:rsidR="00E55130" w:rsidRPr="004E347A" w:rsidRDefault="007B5377" w:rsidP="007B5377">
      <w:pPr>
        <w:pStyle w:val="ReportContent"/>
      </w:pPr>
      <w:r w:rsidRPr="004E347A">
        <w:t xml:space="preserve">Setiap gambar yang disertakan dalam laporan kerja praktek/ tugas akhir, diwajibkan memiliki resolusi yang baik. Jika Anda menggunakan Microsoft Word, setiap gambar yang disertakan dalam laporan dapat diberikan </w:t>
      </w:r>
      <w:r w:rsidRPr="004E347A">
        <w:rPr>
          <w:i/>
        </w:rPr>
        <w:t>caption</w:t>
      </w:r>
      <w:r w:rsidRPr="004E347A">
        <w:t xml:space="preserve"> secara benar. Untuk pemberian </w:t>
      </w:r>
      <w:r w:rsidRPr="004E347A">
        <w:rPr>
          <w:i/>
        </w:rPr>
        <w:t>caption</w:t>
      </w:r>
      <w:r w:rsidRPr="004E347A">
        <w:t xml:space="preserve">, Anda cukup memilih menu </w:t>
      </w:r>
      <w:r w:rsidRPr="004E347A">
        <w:rPr>
          <w:i/>
        </w:rPr>
        <w:t>References</w:t>
      </w:r>
      <w:r w:rsidRPr="004E347A">
        <w:t xml:space="preserve"> dan kemudian memilih </w:t>
      </w:r>
      <w:r w:rsidRPr="004E347A">
        <w:rPr>
          <w:i/>
        </w:rPr>
        <w:t>Insert Caption</w:t>
      </w:r>
      <w:r w:rsidRPr="004E347A">
        <w:t xml:space="preserve">. Atau dengan cara yang lebih mudah adalah klik kanan pada gambar yang disertakan kemudian pilih </w:t>
      </w:r>
      <w:r w:rsidRPr="004E347A">
        <w:rPr>
          <w:i/>
        </w:rPr>
        <w:t>Insert Caption</w:t>
      </w:r>
      <w:r w:rsidRPr="004E347A">
        <w:t>.</w:t>
      </w:r>
      <w:r w:rsidR="00177AF6" w:rsidRPr="004E347A">
        <w:t xml:space="preserve"> Setiap gambar yang merupakan sumber atau karya orang lain, pada gambar tersebut wajib dicantumkan sumbernya.</w:t>
      </w:r>
    </w:p>
    <w:p w14:paraId="515BCFE2" w14:textId="77777777" w:rsidR="001F436E" w:rsidRPr="004E347A" w:rsidRDefault="001F436E" w:rsidP="001F436E"/>
    <w:p w14:paraId="4A42FF19" w14:textId="77777777" w:rsidR="001F436E" w:rsidRPr="004E347A" w:rsidRDefault="001F436E" w:rsidP="001F436E">
      <w:pPr>
        <w:pStyle w:val="Figure"/>
        <w:keepNext/>
      </w:pPr>
      <w:r w:rsidRPr="004E347A">
        <w:rPr>
          <w:noProof/>
          <w:lang w:eastAsia="id-ID"/>
        </w:rPr>
        <w:drawing>
          <wp:inline distT="0" distB="0" distL="0" distR="0" wp14:anchorId="03B0AB82" wp14:editId="2BB039B3">
            <wp:extent cx="3476625" cy="1076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ip.jpg"/>
                    <pic:cNvPicPr/>
                  </pic:nvPicPr>
                  <pic:blipFill>
                    <a:blip r:embed="rId17">
                      <a:extLst>
                        <a:ext uri="{28A0092B-C50C-407E-A947-70E740481C1C}">
                          <a14:useLocalDpi xmlns:a14="http://schemas.microsoft.com/office/drawing/2010/main" val="0"/>
                        </a:ext>
                      </a:extLst>
                    </a:blip>
                    <a:stretch>
                      <a:fillRect/>
                    </a:stretch>
                  </pic:blipFill>
                  <pic:spPr>
                    <a:xfrm>
                      <a:off x="0" y="0"/>
                      <a:ext cx="3476625" cy="1076325"/>
                    </a:xfrm>
                    <a:prstGeom prst="rect">
                      <a:avLst/>
                    </a:prstGeom>
                  </pic:spPr>
                </pic:pic>
              </a:graphicData>
            </a:graphic>
          </wp:inline>
        </w:drawing>
      </w:r>
      <w:r w:rsidR="00177AF6" w:rsidRPr="004E347A">
        <w:t xml:space="preserve"> (Style: Figure)</w:t>
      </w:r>
    </w:p>
    <w:p w14:paraId="07412E70" w14:textId="77777777" w:rsidR="001F436E" w:rsidRPr="004E347A" w:rsidRDefault="001F436E" w:rsidP="001F436E">
      <w:pPr>
        <w:pStyle w:val="Caption"/>
      </w:pPr>
      <w:bookmarkStart w:id="30" w:name="_Ref442266902"/>
      <w:bookmarkStart w:id="31" w:name="_Toc442447882"/>
      <w:r w:rsidRPr="004E347A">
        <w:t xml:space="preserve">Gambar </w:t>
      </w:r>
      <w:r w:rsidR="00F17EDE">
        <w:fldChar w:fldCharType="begin"/>
      </w:r>
      <w:r w:rsidR="00F17EDE">
        <w:instrText xml:space="preserve"> STYLEREF 1 \s </w:instrText>
      </w:r>
      <w:r w:rsidR="00F17EDE">
        <w:fldChar w:fldCharType="separate"/>
      </w:r>
      <w:r w:rsidR="00E47D57">
        <w:rPr>
          <w:noProof/>
        </w:rPr>
        <w:t>2</w:t>
      </w:r>
      <w:r w:rsidR="00F17EDE">
        <w:fldChar w:fldCharType="end"/>
      </w:r>
      <w:r w:rsidR="004E347A" w:rsidRPr="004E347A">
        <w:t>.</w:t>
      </w:r>
      <w:r w:rsidR="00F17EDE">
        <w:fldChar w:fldCharType="begin"/>
      </w:r>
      <w:r w:rsidR="00F17EDE">
        <w:instrText xml:space="preserve"> SEQ Gambar \* ARABIC \s 1 </w:instrText>
      </w:r>
      <w:r w:rsidR="00F17EDE">
        <w:fldChar w:fldCharType="separate"/>
      </w:r>
      <w:r w:rsidR="00E47D57">
        <w:rPr>
          <w:noProof/>
        </w:rPr>
        <w:t>1</w:t>
      </w:r>
      <w:r w:rsidR="00F17EDE">
        <w:fldChar w:fldCharType="end"/>
      </w:r>
      <w:bookmarkEnd w:id="30"/>
      <w:r w:rsidRPr="004E347A">
        <w:t xml:space="preserve"> </w:t>
      </w:r>
      <w:r w:rsidRPr="004E347A">
        <w:rPr>
          <w:i/>
        </w:rPr>
        <w:t>Insert</w:t>
      </w:r>
      <w:r w:rsidRPr="004E347A">
        <w:t xml:space="preserve"> </w:t>
      </w:r>
      <w:r w:rsidRPr="004E347A">
        <w:rPr>
          <w:i/>
        </w:rPr>
        <w:t>Caption</w:t>
      </w:r>
      <w:r w:rsidR="00383A77" w:rsidRPr="004E347A">
        <w:t xml:space="preserve"> Menggunakan Menu </w:t>
      </w:r>
      <w:r w:rsidR="00177AF6" w:rsidRPr="004E347A">
        <w:t>(Style: Caption)</w:t>
      </w:r>
      <w:bookmarkEnd w:id="31"/>
    </w:p>
    <w:p w14:paraId="6A9F35AF" w14:textId="77777777" w:rsidR="001F436E" w:rsidRPr="004E347A" w:rsidRDefault="001F436E" w:rsidP="004E347A">
      <w:pPr>
        <w:pStyle w:val="Figure"/>
      </w:pPr>
    </w:p>
    <w:p w14:paraId="78DB60D9" w14:textId="77777777" w:rsidR="001F436E" w:rsidRPr="004E347A" w:rsidRDefault="001F436E" w:rsidP="00830450">
      <w:pPr>
        <w:pStyle w:val="Figure"/>
      </w:pPr>
      <w:r w:rsidRPr="004E347A">
        <w:rPr>
          <w:noProof/>
          <w:lang w:eastAsia="id-ID"/>
        </w:rPr>
        <w:drawing>
          <wp:inline distT="0" distB="0" distL="0" distR="0" wp14:anchorId="22A24698" wp14:editId="467B0265">
            <wp:extent cx="1083600" cy="2638800"/>
            <wp:effectExtent l="19050" t="19050" r="215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p.jpg"/>
                    <pic:cNvPicPr/>
                  </pic:nvPicPr>
                  <pic:blipFill>
                    <a:blip r:embed="rId18">
                      <a:extLst>
                        <a:ext uri="{28A0092B-C50C-407E-A947-70E740481C1C}">
                          <a14:useLocalDpi xmlns:a14="http://schemas.microsoft.com/office/drawing/2010/main" val="0"/>
                        </a:ext>
                      </a:extLst>
                    </a:blip>
                    <a:stretch>
                      <a:fillRect/>
                    </a:stretch>
                  </pic:blipFill>
                  <pic:spPr>
                    <a:xfrm>
                      <a:off x="0" y="0"/>
                      <a:ext cx="1083600" cy="2638800"/>
                    </a:xfrm>
                    <a:prstGeom prst="rect">
                      <a:avLst/>
                    </a:prstGeom>
                    <a:ln>
                      <a:solidFill>
                        <a:schemeClr val="accent1"/>
                      </a:solidFill>
                    </a:ln>
                  </pic:spPr>
                </pic:pic>
              </a:graphicData>
            </a:graphic>
          </wp:inline>
        </w:drawing>
      </w:r>
      <w:r w:rsidR="00177AF6" w:rsidRPr="004E347A">
        <w:t xml:space="preserve"> (Style: Figure)</w:t>
      </w:r>
    </w:p>
    <w:p w14:paraId="131F62B7" w14:textId="77777777" w:rsidR="001F436E" w:rsidRPr="004E347A" w:rsidRDefault="001F436E" w:rsidP="001F436E">
      <w:pPr>
        <w:pStyle w:val="Caption"/>
      </w:pPr>
      <w:bookmarkStart w:id="32" w:name="_Toc442447883"/>
      <w:r w:rsidRPr="004E347A">
        <w:t xml:space="preserve">Gambar </w:t>
      </w:r>
      <w:r w:rsidR="00F17EDE">
        <w:fldChar w:fldCharType="begin"/>
      </w:r>
      <w:r w:rsidR="00F17EDE">
        <w:instrText xml:space="preserve"> STYLEREF 1 \s </w:instrText>
      </w:r>
      <w:r w:rsidR="00F17EDE">
        <w:fldChar w:fldCharType="separate"/>
      </w:r>
      <w:r w:rsidR="00E47D57">
        <w:rPr>
          <w:noProof/>
        </w:rPr>
        <w:t>2</w:t>
      </w:r>
      <w:r w:rsidR="00F17EDE">
        <w:fldChar w:fldCharType="end"/>
      </w:r>
      <w:r w:rsidR="004E347A" w:rsidRPr="004E347A">
        <w:t>.</w:t>
      </w:r>
      <w:r w:rsidR="00F17EDE">
        <w:fldChar w:fldCharType="begin"/>
      </w:r>
      <w:r w:rsidR="00F17EDE">
        <w:instrText xml:space="preserve"> SEQ Gambar \* ARABIC \s 1 </w:instrText>
      </w:r>
      <w:r w:rsidR="00F17EDE">
        <w:fldChar w:fldCharType="separate"/>
      </w:r>
      <w:r w:rsidR="00E47D57">
        <w:rPr>
          <w:noProof/>
        </w:rPr>
        <w:t>2</w:t>
      </w:r>
      <w:r w:rsidR="00F17EDE">
        <w:fldChar w:fldCharType="end"/>
      </w:r>
      <w:r w:rsidR="00830450" w:rsidRPr="004E347A">
        <w:t xml:space="preserve"> </w:t>
      </w:r>
      <w:r w:rsidR="00830450" w:rsidRPr="004E347A">
        <w:rPr>
          <w:i/>
        </w:rPr>
        <w:t>Insert Caption</w:t>
      </w:r>
      <w:r w:rsidR="00830450" w:rsidRPr="004E347A">
        <w:t xml:space="preserve"> Menggunakan Klik Kanan</w:t>
      </w:r>
      <w:r w:rsidR="00177AF6" w:rsidRPr="004E347A">
        <w:t xml:space="preserve"> (Style: Caption)</w:t>
      </w:r>
      <w:bookmarkEnd w:id="32"/>
    </w:p>
    <w:p w14:paraId="361ABFF4" w14:textId="77777777" w:rsidR="00383A77" w:rsidRPr="004E347A" w:rsidRDefault="00383A77" w:rsidP="004E347A">
      <w:pPr>
        <w:pStyle w:val="Figure"/>
      </w:pPr>
    </w:p>
    <w:p w14:paraId="3B42B355" w14:textId="77777777" w:rsidR="00383A77" w:rsidRPr="004E347A" w:rsidRDefault="00383A77" w:rsidP="00383A77">
      <w:pPr>
        <w:pStyle w:val="Figure"/>
        <w:keepNext/>
      </w:pPr>
      <w:r w:rsidRPr="004E347A">
        <w:rPr>
          <w:noProof/>
          <w:lang w:eastAsia="id-ID"/>
        </w:rPr>
        <w:drawing>
          <wp:inline distT="0" distB="0" distL="0" distR="0" wp14:anchorId="7817B9F9" wp14:editId="41468B21">
            <wp:extent cx="2016000" cy="11700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ign_198x115.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6000" cy="1170000"/>
                    </a:xfrm>
                    <a:prstGeom prst="rect">
                      <a:avLst/>
                    </a:prstGeom>
                  </pic:spPr>
                </pic:pic>
              </a:graphicData>
            </a:graphic>
          </wp:inline>
        </w:drawing>
      </w:r>
    </w:p>
    <w:p w14:paraId="08E6867E" w14:textId="77777777" w:rsidR="00383A77" w:rsidRPr="004E347A" w:rsidRDefault="00383A77" w:rsidP="00383A77">
      <w:pPr>
        <w:pStyle w:val="Caption"/>
      </w:pPr>
      <w:bookmarkStart w:id="33" w:name="_Toc442447884"/>
      <w:r w:rsidRPr="004E347A">
        <w:t xml:space="preserve">Gambar </w:t>
      </w:r>
      <w:r w:rsidR="00F17EDE">
        <w:fldChar w:fldCharType="begin"/>
      </w:r>
      <w:r w:rsidR="00F17EDE">
        <w:instrText xml:space="preserve"> STYLEREF 1 \s </w:instrText>
      </w:r>
      <w:r w:rsidR="00F17EDE">
        <w:fldChar w:fldCharType="separate"/>
      </w:r>
      <w:r w:rsidR="00E47D57">
        <w:rPr>
          <w:noProof/>
        </w:rPr>
        <w:t>2</w:t>
      </w:r>
      <w:r w:rsidR="00F17EDE">
        <w:fldChar w:fldCharType="end"/>
      </w:r>
      <w:r w:rsidR="004E347A" w:rsidRPr="004E347A">
        <w:t>.</w:t>
      </w:r>
      <w:r w:rsidR="00F17EDE">
        <w:fldChar w:fldCharType="begin"/>
      </w:r>
      <w:r w:rsidR="00F17EDE">
        <w:instrText xml:space="preserve"> SEQ Gambar \* ARABIC \s 1 </w:instrText>
      </w:r>
      <w:r w:rsidR="00F17EDE">
        <w:fldChar w:fldCharType="separate"/>
      </w:r>
      <w:r w:rsidR="00E47D57">
        <w:rPr>
          <w:noProof/>
        </w:rPr>
        <w:t>3</w:t>
      </w:r>
      <w:r w:rsidR="00F17EDE">
        <w:fldChar w:fldCharType="end"/>
      </w:r>
      <w:r w:rsidRPr="004E347A">
        <w:t xml:space="preserve"> Lambang Internet (Style: Caption)</w:t>
      </w:r>
      <w:bookmarkEnd w:id="33"/>
    </w:p>
    <w:p w14:paraId="0EC2559C" w14:textId="77777777" w:rsidR="00383A77" w:rsidRPr="004E347A" w:rsidRDefault="00383A77" w:rsidP="00383A77">
      <w:pPr>
        <w:pStyle w:val="FigureSource"/>
      </w:pPr>
      <w:r w:rsidRPr="004E347A">
        <w:t>(Sumber: Nama situs atau pengarang) Style: Figure Source</w:t>
      </w:r>
    </w:p>
    <w:p w14:paraId="505B003D" w14:textId="77777777" w:rsidR="001F436E" w:rsidRPr="004E347A" w:rsidRDefault="001F436E" w:rsidP="000F0700">
      <w:pPr>
        <w:pStyle w:val="Figure"/>
      </w:pPr>
    </w:p>
    <w:p w14:paraId="4E24F156" w14:textId="77777777" w:rsidR="004E347A" w:rsidRPr="004E347A" w:rsidRDefault="004E347A" w:rsidP="004E347A">
      <w:pPr>
        <w:pStyle w:val="ReportContent"/>
      </w:pPr>
      <w:r w:rsidRPr="004E347A">
        <w:t xml:space="preserve">(Style: Report Content) Setiap gambar yang telah dicantumkan pada laporan dapat diacu dengan menggunakan </w:t>
      </w:r>
      <w:r w:rsidRPr="004E347A">
        <w:rPr>
          <w:i/>
        </w:rPr>
        <w:t>cross reference</w:t>
      </w:r>
      <w:r w:rsidRPr="004E347A">
        <w:t xml:space="preserve">. Pilihan </w:t>
      </w:r>
      <w:r w:rsidRPr="004E347A">
        <w:rPr>
          <w:i/>
        </w:rPr>
        <w:t>cross-reference</w:t>
      </w:r>
      <w:r w:rsidRPr="004E347A">
        <w:t xml:space="preserve"> dapat ditemukan pada </w:t>
      </w:r>
      <w:r w:rsidRPr="004E347A">
        <w:fldChar w:fldCharType="begin"/>
      </w:r>
      <w:r w:rsidRPr="004E347A">
        <w:instrText xml:space="preserve"> REF _Ref442266902 \h </w:instrText>
      </w:r>
      <w:r w:rsidRPr="004E347A">
        <w:fldChar w:fldCharType="separate"/>
      </w:r>
      <w:r w:rsidR="00E47D57" w:rsidRPr="004E347A">
        <w:t xml:space="preserve">Gambar </w:t>
      </w:r>
      <w:r w:rsidR="00E47D57">
        <w:rPr>
          <w:noProof/>
        </w:rPr>
        <w:t>2</w:t>
      </w:r>
      <w:r w:rsidR="00E47D57" w:rsidRPr="004E347A">
        <w:t>.</w:t>
      </w:r>
      <w:r w:rsidR="00E47D57">
        <w:rPr>
          <w:noProof/>
        </w:rPr>
        <w:t>1</w:t>
      </w:r>
      <w:r w:rsidRPr="004E347A">
        <w:fldChar w:fldCharType="end"/>
      </w:r>
      <w:r w:rsidRPr="004E347A">
        <w:t>.</w:t>
      </w:r>
    </w:p>
    <w:p w14:paraId="7A4B4D86" w14:textId="77777777" w:rsidR="004E347A" w:rsidRPr="004E347A" w:rsidRDefault="004E347A" w:rsidP="004E347A"/>
    <w:p w14:paraId="35EA135A" w14:textId="77777777" w:rsidR="004E347A" w:rsidRPr="004E347A" w:rsidRDefault="00F52F40" w:rsidP="004E347A">
      <w:pPr>
        <w:pStyle w:val="Figure"/>
        <w:keepNext/>
      </w:pPr>
      <w:r>
        <w:rPr>
          <w:noProof/>
          <w:lang w:eastAsia="id-ID"/>
        </w:rPr>
        <w:drawing>
          <wp:inline distT="0" distB="0" distL="0" distR="0" wp14:anchorId="4A544CA0" wp14:editId="1F0C7596">
            <wp:extent cx="3254400" cy="25848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p.jpg"/>
                    <pic:cNvPicPr/>
                  </pic:nvPicPr>
                  <pic:blipFill>
                    <a:blip r:embed="rId20">
                      <a:extLst>
                        <a:ext uri="{28A0092B-C50C-407E-A947-70E740481C1C}">
                          <a14:useLocalDpi xmlns:a14="http://schemas.microsoft.com/office/drawing/2010/main" val="0"/>
                        </a:ext>
                      </a:extLst>
                    </a:blip>
                    <a:stretch>
                      <a:fillRect/>
                    </a:stretch>
                  </pic:blipFill>
                  <pic:spPr>
                    <a:xfrm>
                      <a:off x="0" y="0"/>
                      <a:ext cx="3254400" cy="2584800"/>
                    </a:xfrm>
                    <a:prstGeom prst="rect">
                      <a:avLst/>
                    </a:prstGeom>
                  </pic:spPr>
                </pic:pic>
              </a:graphicData>
            </a:graphic>
          </wp:inline>
        </w:drawing>
      </w:r>
    </w:p>
    <w:p w14:paraId="6FF53F54" w14:textId="77777777" w:rsidR="004E347A" w:rsidRPr="004E347A" w:rsidRDefault="004E347A" w:rsidP="004E347A">
      <w:pPr>
        <w:pStyle w:val="Caption"/>
      </w:pPr>
      <w:bookmarkStart w:id="34" w:name="_Toc442447885"/>
      <w:r w:rsidRPr="004E347A">
        <w:t xml:space="preserve">Gambar </w:t>
      </w:r>
      <w:r w:rsidR="00F17EDE">
        <w:fldChar w:fldCharType="begin"/>
      </w:r>
      <w:r w:rsidR="00F17EDE">
        <w:instrText xml:space="preserve"> STYLEREF 1 \s </w:instrText>
      </w:r>
      <w:r w:rsidR="00F17EDE">
        <w:fldChar w:fldCharType="separate"/>
      </w:r>
      <w:r w:rsidR="00E47D57">
        <w:rPr>
          <w:noProof/>
        </w:rPr>
        <w:t>2</w:t>
      </w:r>
      <w:r w:rsidR="00F17EDE">
        <w:fldChar w:fldCharType="end"/>
      </w:r>
      <w:r w:rsidRPr="004E347A">
        <w:t>.</w:t>
      </w:r>
      <w:r w:rsidR="00F17EDE">
        <w:fldChar w:fldCharType="begin"/>
      </w:r>
      <w:r w:rsidR="00F17EDE">
        <w:instrText xml:space="preserve"> SEQ Gambar \* ARABIC \s 1 </w:instrText>
      </w:r>
      <w:r w:rsidR="00F17EDE">
        <w:fldChar w:fldCharType="separate"/>
      </w:r>
      <w:r w:rsidR="00E47D57">
        <w:rPr>
          <w:noProof/>
        </w:rPr>
        <w:t>4</w:t>
      </w:r>
      <w:r w:rsidR="00F17EDE">
        <w:fldChar w:fldCharType="end"/>
      </w:r>
      <w:r w:rsidRPr="004E347A">
        <w:t xml:space="preserve"> Penggunaan </w:t>
      </w:r>
      <w:r w:rsidRPr="004E347A">
        <w:rPr>
          <w:i/>
        </w:rPr>
        <w:t>Cr</w:t>
      </w:r>
      <w:r w:rsidR="00DA5B56">
        <w:rPr>
          <w:i/>
        </w:rPr>
        <w:t>o</w:t>
      </w:r>
      <w:r w:rsidRPr="004E347A">
        <w:rPr>
          <w:i/>
        </w:rPr>
        <w:t>ss-Reference</w:t>
      </w:r>
      <w:bookmarkEnd w:id="34"/>
    </w:p>
    <w:p w14:paraId="2E8B7F57" w14:textId="77777777" w:rsidR="004E347A" w:rsidRPr="004E347A" w:rsidRDefault="004E347A" w:rsidP="004E347A">
      <w:pPr>
        <w:pStyle w:val="Figure"/>
      </w:pPr>
    </w:p>
    <w:p w14:paraId="38A0EFF7" w14:textId="77777777" w:rsidR="00E55130" w:rsidRPr="004E347A" w:rsidRDefault="00E55130" w:rsidP="00E55130">
      <w:pPr>
        <w:pStyle w:val="Heading2"/>
      </w:pPr>
      <w:bookmarkStart w:id="35" w:name="_Toc442447860"/>
      <w:r w:rsidRPr="004E347A">
        <w:t>Tabel</w:t>
      </w:r>
      <w:bookmarkEnd w:id="35"/>
    </w:p>
    <w:p w14:paraId="1122BBE3" w14:textId="77777777" w:rsidR="007B5377" w:rsidRPr="00A749AB" w:rsidRDefault="007148FE" w:rsidP="007B5377">
      <w:pPr>
        <w:pStyle w:val="ReportContent"/>
      </w:pPr>
      <w:r>
        <w:t>Untuk pembuatan tabel dalam laporan Anda, Anda dapat meng-</w:t>
      </w:r>
      <w:r>
        <w:rPr>
          <w:i/>
        </w:rPr>
        <w:t>insert</w:t>
      </w:r>
      <w:r>
        <w:t xml:space="preserve"> tabel sesuai dengan jumlah baris dan kolom yang diperlukan. Tabel-tabel tersebut diberikan style Table cell sehingga memudahkan Anda dalam perapihan tabel.</w:t>
      </w:r>
      <w:r w:rsidR="00A749AB">
        <w:t xml:space="preserve"> </w:t>
      </w:r>
      <w:r w:rsidR="00A749AB">
        <w:rPr>
          <w:i/>
        </w:rPr>
        <w:t>Caption</w:t>
      </w:r>
      <w:r w:rsidR="00A749AB">
        <w:t xml:space="preserve"> untuk tabel wajib diletakkan di atas tabel seperti contoh pada </w:t>
      </w:r>
      <w:r w:rsidR="00A749AB">
        <w:fldChar w:fldCharType="begin"/>
      </w:r>
      <w:r w:rsidR="00A749AB">
        <w:instrText xml:space="preserve"> REF _Ref442268348 \h </w:instrText>
      </w:r>
      <w:r w:rsidR="00A749AB">
        <w:fldChar w:fldCharType="separate"/>
      </w:r>
      <w:r w:rsidR="00E47D57">
        <w:t xml:space="preserve">Tabel </w:t>
      </w:r>
      <w:r w:rsidR="00E47D57">
        <w:rPr>
          <w:noProof/>
        </w:rPr>
        <w:t>2</w:t>
      </w:r>
      <w:r w:rsidR="00E47D57">
        <w:t>.</w:t>
      </w:r>
      <w:r w:rsidR="00E47D57">
        <w:rPr>
          <w:noProof/>
        </w:rPr>
        <w:t>1</w:t>
      </w:r>
      <w:r w:rsidR="00A749AB">
        <w:fldChar w:fldCharType="end"/>
      </w:r>
      <w:r w:rsidR="00A749AB">
        <w:t>.</w:t>
      </w:r>
    </w:p>
    <w:p w14:paraId="7C8EAF2E" w14:textId="77777777" w:rsidR="007148FE" w:rsidRDefault="007148FE" w:rsidP="007148FE"/>
    <w:p w14:paraId="08E36F00" w14:textId="77777777" w:rsidR="00A749AB" w:rsidRPr="00A749AB" w:rsidRDefault="00A749AB" w:rsidP="00A749AB">
      <w:pPr>
        <w:pStyle w:val="Caption"/>
      </w:pPr>
      <w:bookmarkStart w:id="36" w:name="_Ref442268348"/>
      <w:bookmarkStart w:id="37" w:name="_Toc442447886"/>
      <w:r>
        <w:t xml:space="preserve">Tabel </w:t>
      </w:r>
      <w:r w:rsidR="00F17EDE">
        <w:fldChar w:fldCharType="begin"/>
      </w:r>
      <w:r w:rsidR="00F17EDE">
        <w:instrText xml:space="preserve"> STYLEREF 1 \s </w:instrText>
      </w:r>
      <w:r w:rsidR="00F17EDE">
        <w:fldChar w:fldCharType="separate"/>
      </w:r>
      <w:r w:rsidR="00E47D57">
        <w:rPr>
          <w:noProof/>
        </w:rPr>
        <w:t>2</w:t>
      </w:r>
      <w:r w:rsidR="00F17EDE">
        <w:rPr>
          <w:noProof/>
        </w:rPr>
        <w:fldChar w:fldCharType="end"/>
      </w:r>
      <w:r>
        <w:t>.</w:t>
      </w:r>
      <w:r w:rsidR="00F17EDE">
        <w:fldChar w:fldCharType="begin"/>
      </w:r>
      <w:r w:rsidR="00F17EDE">
        <w:instrText xml:space="preserve"> SEQ Tabel \* ARABIC \s 1 </w:instrText>
      </w:r>
      <w:r w:rsidR="00F17EDE">
        <w:fldChar w:fldCharType="separate"/>
      </w:r>
      <w:r w:rsidR="00E47D57">
        <w:rPr>
          <w:noProof/>
        </w:rPr>
        <w:t>1</w:t>
      </w:r>
      <w:r w:rsidR="00F17EDE">
        <w:rPr>
          <w:noProof/>
        </w:rPr>
        <w:fldChar w:fldCharType="end"/>
      </w:r>
      <w:bookmarkEnd w:id="36"/>
      <w:r>
        <w:t xml:space="preserve"> Contoh Pembuatan Tabel</w:t>
      </w:r>
      <w:bookmarkEnd w:id="37"/>
    </w:p>
    <w:tbl>
      <w:tblPr>
        <w:tblStyle w:val="TableGrid"/>
        <w:tblW w:w="8040" w:type="dxa"/>
        <w:jc w:val="center"/>
        <w:tblLook w:val="04A0" w:firstRow="1" w:lastRow="0" w:firstColumn="1" w:lastColumn="0" w:noHBand="0" w:noVBand="1"/>
      </w:tblPr>
      <w:tblGrid>
        <w:gridCol w:w="3192"/>
        <w:gridCol w:w="1616"/>
        <w:gridCol w:w="1616"/>
        <w:gridCol w:w="1616"/>
      </w:tblGrid>
      <w:tr w:rsidR="007148FE" w14:paraId="6784B6C5" w14:textId="77777777" w:rsidTr="00F52F40">
        <w:trPr>
          <w:tblHeader/>
          <w:jc w:val="center"/>
        </w:trPr>
        <w:tc>
          <w:tcPr>
            <w:tcW w:w="3192" w:type="dxa"/>
          </w:tcPr>
          <w:p w14:paraId="18260D12" w14:textId="77777777" w:rsidR="007148FE" w:rsidRDefault="00A749AB" w:rsidP="00A749AB">
            <w:pPr>
              <w:pStyle w:val="TableHeader"/>
            </w:pPr>
            <w:r>
              <w:t>Table Header</w:t>
            </w:r>
            <w:r w:rsidR="00F52F40">
              <w:t xml:space="preserve"> (Style: Table Header)</w:t>
            </w:r>
          </w:p>
        </w:tc>
        <w:tc>
          <w:tcPr>
            <w:tcW w:w="1616" w:type="dxa"/>
          </w:tcPr>
          <w:p w14:paraId="06D03C9E" w14:textId="77777777" w:rsidR="007148FE" w:rsidRDefault="00A749AB" w:rsidP="00A749AB">
            <w:pPr>
              <w:pStyle w:val="TableHeader"/>
            </w:pPr>
            <w:r>
              <w:t>Table Header</w:t>
            </w:r>
          </w:p>
        </w:tc>
        <w:tc>
          <w:tcPr>
            <w:tcW w:w="1616" w:type="dxa"/>
          </w:tcPr>
          <w:p w14:paraId="7DB21B0A" w14:textId="77777777" w:rsidR="007148FE" w:rsidRDefault="00A749AB" w:rsidP="00A749AB">
            <w:pPr>
              <w:pStyle w:val="TableHeader"/>
            </w:pPr>
            <w:r>
              <w:t>Table Header</w:t>
            </w:r>
          </w:p>
        </w:tc>
        <w:tc>
          <w:tcPr>
            <w:tcW w:w="1616" w:type="dxa"/>
          </w:tcPr>
          <w:p w14:paraId="34C43DD4" w14:textId="77777777" w:rsidR="007148FE" w:rsidRDefault="00A749AB" w:rsidP="00A749AB">
            <w:pPr>
              <w:pStyle w:val="TableHeader"/>
            </w:pPr>
            <w:r>
              <w:t>Table Header</w:t>
            </w:r>
          </w:p>
        </w:tc>
      </w:tr>
      <w:tr w:rsidR="007148FE" w14:paraId="2CD43815" w14:textId="77777777" w:rsidTr="00F52F40">
        <w:trPr>
          <w:jc w:val="center"/>
        </w:trPr>
        <w:tc>
          <w:tcPr>
            <w:tcW w:w="3192" w:type="dxa"/>
          </w:tcPr>
          <w:p w14:paraId="69648BB7" w14:textId="77777777" w:rsidR="007148FE" w:rsidRPr="00F52F40" w:rsidRDefault="00A749AB" w:rsidP="00A749AB">
            <w:pPr>
              <w:pStyle w:val="TableCell"/>
              <w:rPr>
                <w:lang w:val="en-US"/>
              </w:rPr>
            </w:pPr>
            <w:r>
              <w:t>Data 1</w:t>
            </w:r>
            <w:r w:rsidR="00F52F40">
              <w:rPr>
                <w:lang w:val="en-US"/>
              </w:rPr>
              <w:t xml:space="preserve"> </w:t>
            </w:r>
            <w:r w:rsidR="00F52F40">
              <w:t>(Style: Table cell)</w:t>
            </w:r>
          </w:p>
        </w:tc>
        <w:tc>
          <w:tcPr>
            <w:tcW w:w="1616" w:type="dxa"/>
          </w:tcPr>
          <w:p w14:paraId="5150D7C0" w14:textId="77777777" w:rsidR="007148FE" w:rsidRDefault="007148FE" w:rsidP="00A749AB">
            <w:pPr>
              <w:pStyle w:val="TableCell"/>
            </w:pPr>
          </w:p>
        </w:tc>
        <w:tc>
          <w:tcPr>
            <w:tcW w:w="1616" w:type="dxa"/>
          </w:tcPr>
          <w:p w14:paraId="2571CCA6" w14:textId="77777777" w:rsidR="007148FE" w:rsidRDefault="007148FE" w:rsidP="00A749AB">
            <w:pPr>
              <w:pStyle w:val="TableCell"/>
            </w:pPr>
          </w:p>
        </w:tc>
        <w:tc>
          <w:tcPr>
            <w:tcW w:w="1616" w:type="dxa"/>
          </w:tcPr>
          <w:p w14:paraId="19C4C55D" w14:textId="77777777" w:rsidR="007148FE" w:rsidRDefault="007148FE" w:rsidP="00A749AB">
            <w:pPr>
              <w:pStyle w:val="TableCell"/>
            </w:pPr>
          </w:p>
        </w:tc>
      </w:tr>
      <w:tr w:rsidR="007148FE" w14:paraId="291DBF22" w14:textId="77777777" w:rsidTr="00F52F40">
        <w:trPr>
          <w:jc w:val="center"/>
        </w:trPr>
        <w:tc>
          <w:tcPr>
            <w:tcW w:w="3192" w:type="dxa"/>
          </w:tcPr>
          <w:p w14:paraId="6478596A" w14:textId="77777777" w:rsidR="007148FE" w:rsidRDefault="00A749AB" w:rsidP="00A749AB">
            <w:pPr>
              <w:pStyle w:val="TableCell"/>
            </w:pPr>
            <w:r>
              <w:t>Data 2</w:t>
            </w:r>
          </w:p>
        </w:tc>
        <w:tc>
          <w:tcPr>
            <w:tcW w:w="1616" w:type="dxa"/>
          </w:tcPr>
          <w:p w14:paraId="780B24E6" w14:textId="77777777" w:rsidR="007148FE" w:rsidRDefault="007148FE" w:rsidP="00A749AB">
            <w:pPr>
              <w:pStyle w:val="TableCell"/>
            </w:pPr>
          </w:p>
        </w:tc>
        <w:tc>
          <w:tcPr>
            <w:tcW w:w="1616" w:type="dxa"/>
          </w:tcPr>
          <w:p w14:paraId="5E939340" w14:textId="77777777" w:rsidR="007148FE" w:rsidRDefault="007148FE" w:rsidP="00A749AB">
            <w:pPr>
              <w:pStyle w:val="TableCell"/>
            </w:pPr>
          </w:p>
        </w:tc>
        <w:tc>
          <w:tcPr>
            <w:tcW w:w="1616" w:type="dxa"/>
          </w:tcPr>
          <w:p w14:paraId="5E84D64A" w14:textId="77777777" w:rsidR="007148FE" w:rsidRDefault="007148FE" w:rsidP="00A749AB">
            <w:pPr>
              <w:pStyle w:val="TableCell"/>
            </w:pPr>
          </w:p>
        </w:tc>
      </w:tr>
      <w:tr w:rsidR="007148FE" w14:paraId="645FCEC8" w14:textId="77777777" w:rsidTr="00F52F40">
        <w:trPr>
          <w:jc w:val="center"/>
        </w:trPr>
        <w:tc>
          <w:tcPr>
            <w:tcW w:w="3192" w:type="dxa"/>
          </w:tcPr>
          <w:p w14:paraId="753A448E" w14:textId="77777777" w:rsidR="007148FE" w:rsidRDefault="00A749AB" w:rsidP="00A749AB">
            <w:pPr>
              <w:pStyle w:val="TableCell"/>
            </w:pPr>
            <w:r>
              <w:t>Data 3</w:t>
            </w:r>
          </w:p>
        </w:tc>
        <w:tc>
          <w:tcPr>
            <w:tcW w:w="1616" w:type="dxa"/>
          </w:tcPr>
          <w:p w14:paraId="5764E72F" w14:textId="77777777" w:rsidR="007148FE" w:rsidRDefault="007148FE" w:rsidP="00A749AB">
            <w:pPr>
              <w:pStyle w:val="TableCell"/>
            </w:pPr>
          </w:p>
        </w:tc>
        <w:tc>
          <w:tcPr>
            <w:tcW w:w="1616" w:type="dxa"/>
          </w:tcPr>
          <w:p w14:paraId="5505C99E" w14:textId="77777777" w:rsidR="007148FE" w:rsidRDefault="007148FE" w:rsidP="00A749AB">
            <w:pPr>
              <w:pStyle w:val="TableCell"/>
            </w:pPr>
          </w:p>
        </w:tc>
        <w:tc>
          <w:tcPr>
            <w:tcW w:w="1616" w:type="dxa"/>
          </w:tcPr>
          <w:p w14:paraId="5A14A08B" w14:textId="77777777" w:rsidR="007148FE" w:rsidRDefault="007148FE" w:rsidP="00A749AB">
            <w:pPr>
              <w:pStyle w:val="TableCell"/>
            </w:pPr>
          </w:p>
        </w:tc>
      </w:tr>
    </w:tbl>
    <w:p w14:paraId="4A8CCA23" w14:textId="77777777" w:rsidR="007B5377" w:rsidRPr="004E347A" w:rsidRDefault="007B5377" w:rsidP="007B5377"/>
    <w:p w14:paraId="163387BE"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51EB547F" w14:textId="77777777" w:rsidR="0006017B" w:rsidRPr="004E347A" w:rsidRDefault="0006017B" w:rsidP="0006017B">
      <w:pPr>
        <w:pStyle w:val="Heading1"/>
      </w:pPr>
      <w:r w:rsidRPr="004E347A">
        <w:lastRenderedPageBreak/>
        <w:br/>
      </w:r>
      <w:bookmarkStart w:id="38" w:name="_Toc442447861"/>
      <w:r w:rsidRPr="004E347A">
        <w:t xml:space="preserve">ANALISIS DAN </w:t>
      </w:r>
      <w:r w:rsidR="006D230B" w:rsidRPr="004E347A">
        <w:t>RANCANGAN SISTEM</w:t>
      </w:r>
      <w:bookmarkEnd w:id="38"/>
    </w:p>
    <w:p w14:paraId="4C15691F" w14:textId="77777777" w:rsidR="00DF18BC" w:rsidRPr="004E347A" w:rsidRDefault="00DF18BC" w:rsidP="00DF18BC"/>
    <w:p w14:paraId="6C6EB40F" w14:textId="77777777" w:rsidR="0006017B" w:rsidRPr="004E347A" w:rsidRDefault="00DF18BC" w:rsidP="00DF18BC">
      <w:pPr>
        <w:pStyle w:val="Heading2"/>
      </w:pPr>
      <w:bookmarkStart w:id="39" w:name="_Toc442447862"/>
      <w:r w:rsidRPr="004E347A">
        <w:t>Sub Topik Bab 3</w:t>
      </w:r>
      <w:bookmarkEnd w:id="39"/>
    </w:p>
    <w:p w14:paraId="6DFE8F91" w14:textId="77777777" w:rsidR="005E4589" w:rsidRPr="005E4589" w:rsidRDefault="005E4589" w:rsidP="005E4589">
      <w:pPr>
        <w:pStyle w:val="ReportContent"/>
      </w:pPr>
      <w:r w:rsidRPr="005E4589">
        <w:t>Bab 3 ini berisi analisis dan rancangan sistem dari objek penelitian anda. Biasanya dimulai dengan profil perusahaan</w:t>
      </w:r>
      <w:r>
        <w:t xml:space="preserve"> (jika studi kasus Anda dilakukan pada sebuah perusahaan)</w:t>
      </w:r>
      <w:r w:rsidRPr="005E4589">
        <w:t xml:space="preserve">, kemudian penjelasan mengenai proses-proses bisnis yang menyangkut topik pembahasan dari </w:t>
      </w:r>
      <w:r>
        <w:t>k</w:t>
      </w:r>
      <w:r w:rsidRPr="005E4589">
        <w:t xml:space="preserve">erja </w:t>
      </w:r>
      <w:r>
        <w:t>p</w:t>
      </w:r>
      <w:r w:rsidRPr="005E4589">
        <w:t xml:space="preserve">raktek/ </w:t>
      </w:r>
      <w:r>
        <w:t>t</w:t>
      </w:r>
      <w:r w:rsidRPr="005E4589">
        <w:t xml:space="preserve">ugas </w:t>
      </w:r>
      <w:r>
        <w:t>a</w:t>
      </w:r>
      <w:r w:rsidRPr="005E4589">
        <w:t xml:space="preserve">khir </w:t>
      </w:r>
      <w:r>
        <w:t>A</w:t>
      </w:r>
      <w:r w:rsidRPr="005E4589">
        <w:t xml:space="preserve">nda. </w:t>
      </w:r>
    </w:p>
    <w:p w14:paraId="59D6B213" w14:textId="77777777" w:rsidR="005E4589" w:rsidRPr="005E4589" w:rsidRDefault="005E4589" w:rsidP="005E4589">
      <w:pPr>
        <w:pStyle w:val="ReportContent"/>
      </w:pPr>
      <w:r>
        <w:t>A</w:t>
      </w:r>
      <w:r w:rsidRPr="005E4589">
        <w:t xml:space="preserve">pabila </w:t>
      </w:r>
      <w:r>
        <w:t>k</w:t>
      </w:r>
      <w:r w:rsidRPr="005E4589">
        <w:t xml:space="preserve">erja </w:t>
      </w:r>
      <w:r>
        <w:t>p</w:t>
      </w:r>
      <w:r w:rsidRPr="005E4589">
        <w:t>raktek/</w:t>
      </w:r>
      <w:r>
        <w:t xml:space="preserve"> tugas ak</w:t>
      </w:r>
      <w:r w:rsidRPr="005E4589">
        <w:t xml:space="preserve">hir </w:t>
      </w:r>
      <w:r>
        <w:t>A</w:t>
      </w:r>
      <w:r w:rsidRPr="005E4589">
        <w:t xml:space="preserve">nda merupakan pengembangan aplikasi, </w:t>
      </w:r>
      <w:r>
        <w:t>A</w:t>
      </w:r>
      <w:r w:rsidRPr="005E4589">
        <w:t xml:space="preserve">nda akan mengemukakan </w:t>
      </w:r>
      <w:r w:rsidR="003F1C16">
        <w:t xml:space="preserve">analisis (penjelasan sistem yang sedang berjalan saat ini, penjelasan proses bisnis, dan memodelkannya dengan sejumlah </w:t>
      </w:r>
      <w:r w:rsidR="003F1C16" w:rsidRPr="003F1C16">
        <w:rPr>
          <w:i/>
        </w:rPr>
        <w:t>tools</w:t>
      </w:r>
      <w:r w:rsidR="003F1C16">
        <w:t xml:space="preserve"> misalnya menggunakan </w:t>
      </w:r>
      <w:r w:rsidR="003F1C16" w:rsidRPr="003F1C16">
        <w:rPr>
          <w:i/>
        </w:rPr>
        <w:t>flowchart</w:t>
      </w:r>
      <w:r w:rsidR="003F1C16">
        <w:t>).</w:t>
      </w:r>
      <w:r w:rsidR="00CF2C17">
        <w:t xml:space="preserve"> Tahap selanjutnya adalah penjelasan mengenai gambaran keseluruhan yang terdiri dari persyaratan antarmuka eksternal, antarmuka dengan pengguna, antarmuka perangkat keras, antarmuka perangkat lunak dan antarmuka komunikasi. Tahap selanjutnya adalah penjelasan desain perangkat lunak yang meliputi pemodelan perangkat lunak (dapat menggunakan UML atau DFD), desain penyimpanan data, dan desain antarmuka. Bila Anda menggunakan DFD, maka lengkapi dengan diagram konteks, DFD level 1, 2, dst., </w:t>
      </w:r>
      <w:r w:rsidR="00CF2C17">
        <w:rPr>
          <w:i/>
        </w:rPr>
        <w:t>process specification</w:t>
      </w:r>
      <w:r w:rsidR="00CF2C17">
        <w:t xml:space="preserve">, dan </w:t>
      </w:r>
      <w:r w:rsidR="00CF2C17">
        <w:rPr>
          <w:i/>
        </w:rPr>
        <w:t>data dictionary</w:t>
      </w:r>
      <w:r w:rsidR="00CF2C17">
        <w:t>. Bila menggunakan</w:t>
      </w:r>
      <w:r w:rsidRPr="005E4589">
        <w:t xml:space="preserve"> UML, lengkapi dengan </w:t>
      </w:r>
      <w:r w:rsidRPr="005E4589">
        <w:rPr>
          <w:i/>
        </w:rPr>
        <w:t>use</w:t>
      </w:r>
      <w:r w:rsidRPr="005E4589">
        <w:t xml:space="preserve"> </w:t>
      </w:r>
      <w:r w:rsidRPr="005E4589">
        <w:rPr>
          <w:i/>
        </w:rPr>
        <w:t>case</w:t>
      </w:r>
      <w:r w:rsidRPr="005E4589">
        <w:t xml:space="preserve">, </w:t>
      </w:r>
      <w:r w:rsidRPr="005E4589">
        <w:rPr>
          <w:i/>
        </w:rPr>
        <w:t>activity</w:t>
      </w:r>
      <w:r w:rsidRPr="005E4589">
        <w:t xml:space="preserve">, </w:t>
      </w:r>
      <w:r w:rsidRPr="005E4589">
        <w:rPr>
          <w:i/>
        </w:rPr>
        <w:t>sequence</w:t>
      </w:r>
      <w:r w:rsidRPr="005E4589">
        <w:t xml:space="preserve">, dan </w:t>
      </w:r>
      <w:r w:rsidRPr="005E4589">
        <w:rPr>
          <w:i/>
        </w:rPr>
        <w:t>class</w:t>
      </w:r>
      <w:r>
        <w:rPr>
          <w:i/>
        </w:rPr>
        <w:t xml:space="preserve"> diagram</w:t>
      </w:r>
      <w:r>
        <w:t xml:space="preserve"> (bisa bertambah sesuai kebutuhan)</w:t>
      </w:r>
      <w:r w:rsidR="00CF2C17">
        <w:t>.</w:t>
      </w:r>
    </w:p>
    <w:p w14:paraId="1C7A5B3F" w14:textId="77777777" w:rsidR="00DF18BC" w:rsidRPr="004E347A" w:rsidRDefault="005E4589" w:rsidP="005E4589">
      <w:pPr>
        <w:pStyle w:val="ReportContent"/>
      </w:pPr>
      <w:r w:rsidRPr="005E4589">
        <w:t>Bila merupakan audit/</w:t>
      </w:r>
      <w:r>
        <w:t xml:space="preserve"> </w:t>
      </w:r>
      <w:r w:rsidRPr="005E4589">
        <w:t>analisis, berarti bagian ini akan membahas apa saja sub-proses yang akan diaudit beserta analisis lengkap berdasarkan standar yang dipakai. Lengkapi observasi, analisis dan evaluasi/</w:t>
      </w:r>
      <w:r w:rsidR="0046132C">
        <w:t xml:space="preserve"> </w:t>
      </w:r>
      <w:r w:rsidRPr="005E4589">
        <w:t xml:space="preserve">penilaian hasilnya. Sesuaikan sub-bab yang dibutuhkan, dan gunakan </w:t>
      </w:r>
      <w:r w:rsidRPr="00AA2DAC">
        <w:rPr>
          <w:i/>
        </w:rPr>
        <w:t>heading</w:t>
      </w:r>
      <w:r w:rsidRPr="005E4589">
        <w:t xml:space="preserve"> sesuai yang dibutuhkan.</w:t>
      </w:r>
    </w:p>
    <w:p w14:paraId="1D0B3949" w14:textId="77777777" w:rsidR="00DF18BC" w:rsidRPr="004E347A" w:rsidRDefault="00DF18BC" w:rsidP="00DF18BC"/>
    <w:p w14:paraId="52A15E3D" w14:textId="77777777" w:rsidR="00DF18BC" w:rsidRPr="004E347A" w:rsidRDefault="00DF18BC" w:rsidP="00DF18BC">
      <w:pPr>
        <w:pStyle w:val="Heading2"/>
      </w:pPr>
      <w:bookmarkStart w:id="40" w:name="_Toc442447863"/>
      <w:r w:rsidRPr="004E347A">
        <w:t>Sub Topik Bab 3</w:t>
      </w:r>
      <w:bookmarkEnd w:id="40"/>
    </w:p>
    <w:p w14:paraId="13A93742" w14:textId="77777777" w:rsidR="00DF18BC" w:rsidRPr="004E347A" w:rsidRDefault="00DF18BC" w:rsidP="00567A08">
      <w:pPr>
        <w:pStyle w:val="ReportContent"/>
      </w:pPr>
    </w:p>
    <w:p w14:paraId="5DB9A46F" w14:textId="77777777" w:rsidR="00DF18BC" w:rsidRPr="004E347A" w:rsidRDefault="00DF18BC" w:rsidP="00DF18BC"/>
    <w:p w14:paraId="35E61EC6" w14:textId="77777777" w:rsidR="00DF18BC" w:rsidRPr="004E347A" w:rsidRDefault="00DF18BC" w:rsidP="00DF18BC">
      <w:pPr>
        <w:pStyle w:val="Heading2"/>
      </w:pPr>
      <w:bookmarkStart w:id="41" w:name="_Toc442447864"/>
      <w:r w:rsidRPr="004E347A">
        <w:t>Sub Topik Bab 3</w:t>
      </w:r>
      <w:bookmarkEnd w:id="41"/>
    </w:p>
    <w:p w14:paraId="583773B6" w14:textId="77777777" w:rsidR="00DF18BC" w:rsidRPr="004E347A" w:rsidRDefault="00DF18BC" w:rsidP="00567A08">
      <w:pPr>
        <w:pStyle w:val="ReportContent"/>
      </w:pPr>
    </w:p>
    <w:p w14:paraId="625EE887" w14:textId="77777777" w:rsidR="00DF18BC" w:rsidRPr="004E347A" w:rsidRDefault="00DF18BC" w:rsidP="00DF18BC"/>
    <w:p w14:paraId="6E0B73F5"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486C73F1" w14:textId="77777777" w:rsidR="0006017B" w:rsidRPr="004E347A" w:rsidRDefault="0006017B" w:rsidP="0006017B">
      <w:pPr>
        <w:pStyle w:val="Heading1"/>
      </w:pPr>
      <w:r w:rsidRPr="004E347A">
        <w:lastRenderedPageBreak/>
        <w:br/>
      </w:r>
      <w:bookmarkStart w:id="42" w:name="_Toc442447865"/>
      <w:r w:rsidRPr="004E347A">
        <w:t>IMPLEMENTASI</w:t>
      </w:r>
      <w:bookmarkEnd w:id="42"/>
    </w:p>
    <w:p w14:paraId="03A8BACC" w14:textId="77777777" w:rsidR="0006017B" w:rsidRPr="004E347A" w:rsidRDefault="0006017B" w:rsidP="0006017B"/>
    <w:p w14:paraId="7B12DA34" w14:textId="77777777" w:rsidR="00DF18BC" w:rsidRPr="004E347A" w:rsidRDefault="00DF18BC" w:rsidP="00DF18BC">
      <w:pPr>
        <w:pStyle w:val="Heading2"/>
      </w:pPr>
      <w:bookmarkStart w:id="43" w:name="_Toc442447866"/>
      <w:r w:rsidRPr="004E347A">
        <w:t>Sub Topik Bab 4</w:t>
      </w:r>
      <w:bookmarkEnd w:id="43"/>
    </w:p>
    <w:p w14:paraId="1D4A02A4" w14:textId="77777777" w:rsidR="00DF18BC" w:rsidRPr="004E347A" w:rsidRDefault="003C4CC5" w:rsidP="00567A08">
      <w:pPr>
        <w:pStyle w:val="ReportContent"/>
      </w:pPr>
      <w:r>
        <w:t>Penjelasan ....</w:t>
      </w:r>
    </w:p>
    <w:p w14:paraId="3B5409E5" w14:textId="77777777" w:rsidR="00DF18BC" w:rsidRPr="004E347A" w:rsidRDefault="00DF18BC" w:rsidP="00DF18BC"/>
    <w:p w14:paraId="220C7880" w14:textId="77777777" w:rsidR="00DF18BC" w:rsidRPr="004E347A" w:rsidRDefault="00DF18BC" w:rsidP="00DF18BC">
      <w:pPr>
        <w:pStyle w:val="Heading2"/>
      </w:pPr>
      <w:bookmarkStart w:id="44" w:name="_Toc442447867"/>
      <w:r w:rsidRPr="004E347A">
        <w:t>Sub Topik Bab 4</w:t>
      </w:r>
      <w:bookmarkEnd w:id="44"/>
    </w:p>
    <w:p w14:paraId="537785F7" w14:textId="77777777" w:rsidR="00DF18BC" w:rsidRPr="004E347A" w:rsidRDefault="003C4CC5" w:rsidP="00567A08">
      <w:pPr>
        <w:pStyle w:val="ReportContent"/>
      </w:pPr>
      <w:r>
        <w:t>Penjelasan ....</w:t>
      </w:r>
    </w:p>
    <w:p w14:paraId="2B5B28CD" w14:textId="77777777" w:rsidR="00DF18BC" w:rsidRPr="004E347A" w:rsidRDefault="00DF18BC" w:rsidP="00DF18BC"/>
    <w:p w14:paraId="633912AB" w14:textId="77777777" w:rsidR="00DF18BC" w:rsidRPr="004E347A" w:rsidRDefault="00DF18BC" w:rsidP="00DF18BC">
      <w:pPr>
        <w:pStyle w:val="Heading2"/>
      </w:pPr>
      <w:bookmarkStart w:id="45" w:name="_Toc442447868"/>
      <w:r w:rsidRPr="004E347A">
        <w:t>Sub Topik Bab 4</w:t>
      </w:r>
      <w:bookmarkEnd w:id="45"/>
    </w:p>
    <w:p w14:paraId="1F8E0DEE" w14:textId="77777777" w:rsidR="00DF18BC" w:rsidRDefault="003C4CC5" w:rsidP="00567A08">
      <w:pPr>
        <w:pStyle w:val="ReportContent"/>
      </w:pPr>
      <w:r>
        <w:t>Penjelasan ....</w:t>
      </w:r>
    </w:p>
    <w:p w14:paraId="27B914D7" w14:textId="77777777" w:rsidR="00567A08" w:rsidRPr="004E347A" w:rsidRDefault="00567A08" w:rsidP="00DF18BC"/>
    <w:p w14:paraId="02614A7C" w14:textId="77777777" w:rsidR="0006017B" w:rsidRPr="004E347A" w:rsidRDefault="0006017B" w:rsidP="0006017B">
      <w:pPr>
        <w:sectPr w:rsidR="0006017B" w:rsidRPr="004E347A" w:rsidSect="00226B5C">
          <w:pgSz w:w="11906" w:h="16838"/>
          <w:pgMar w:top="1701" w:right="1701" w:bottom="1701" w:left="2268" w:header="720" w:footer="720" w:gutter="0"/>
          <w:cols w:space="720"/>
          <w:titlePg/>
          <w:docGrid w:linePitch="360"/>
        </w:sectPr>
      </w:pPr>
    </w:p>
    <w:p w14:paraId="69732A5F" w14:textId="77777777" w:rsidR="0006017B" w:rsidRPr="004E347A" w:rsidRDefault="006D230B" w:rsidP="0006017B">
      <w:pPr>
        <w:pStyle w:val="Heading1"/>
      </w:pPr>
      <w:r w:rsidRPr="004E347A">
        <w:lastRenderedPageBreak/>
        <w:br/>
      </w:r>
      <w:bookmarkStart w:id="46" w:name="_Toc442447869"/>
      <w:r w:rsidRPr="004E347A">
        <w:t>PENGUJIAN</w:t>
      </w:r>
      <w:bookmarkEnd w:id="46"/>
    </w:p>
    <w:p w14:paraId="022D689E" w14:textId="77777777" w:rsidR="009E5E8C" w:rsidRPr="004E347A" w:rsidRDefault="009E5E8C" w:rsidP="009E5E8C"/>
    <w:p w14:paraId="2313214F" w14:textId="77777777" w:rsidR="00DF18BC" w:rsidRPr="004E347A" w:rsidRDefault="00CF651C" w:rsidP="001F4FD7">
      <w:pPr>
        <w:pStyle w:val="Heading2"/>
      </w:pPr>
      <w:bookmarkStart w:id="47" w:name="_Toc442447870"/>
      <w:r>
        <w:t xml:space="preserve">Sub Topik </w:t>
      </w:r>
      <w:r w:rsidR="003C4CC5">
        <w:t>Bab 5</w:t>
      </w:r>
      <w:bookmarkEnd w:id="47"/>
    </w:p>
    <w:p w14:paraId="2FF1981D" w14:textId="77777777" w:rsidR="003C4CC5" w:rsidRPr="004E347A" w:rsidRDefault="003C4CC5" w:rsidP="003C4CC5">
      <w:pPr>
        <w:pStyle w:val="ReportContent"/>
      </w:pPr>
      <w:r w:rsidRPr="004E347A">
        <w:t>(Style: Report Content). Bab 5 ini berisi pembahasan dan uji coba hasil penelitian yang Anda lakukan. Berupa hasil pengujian aplikasi, jika kerja praktek/ tugas akhir Anda merupakan pengembangan aplikasi. Bisa berupa hanya pembahasan saja jika merupakan audit atau perancangan sistem informasi atau bagian ini bisa dihilangkan apabila sudah dibahas di bab sebelumnya. Sesuaikan sub-bab yang dibutuhkan, dan gunakan sub-heading sesuai dengan yang dibutuhkan.</w:t>
      </w:r>
    </w:p>
    <w:p w14:paraId="626554CB" w14:textId="77777777" w:rsidR="001F4FD7" w:rsidRPr="004E347A" w:rsidRDefault="001F4FD7" w:rsidP="001F4FD7"/>
    <w:p w14:paraId="6472DBCA" w14:textId="77777777" w:rsidR="001F4FD7" w:rsidRDefault="003C4CC5" w:rsidP="003C4CC5">
      <w:pPr>
        <w:pStyle w:val="Heading2"/>
      </w:pPr>
      <w:bookmarkStart w:id="48" w:name="_Toc442447871"/>
      <w:r>
        <w:t xml:space="preserve">Pengujian </w:t>
      </w:r>
      <w:r>
        <w:rPr>
          <w:i/>
        </w:rPr>
        <w:t>Black Box</w:t>
      </w:r>
      <w:bookmarkEnd w:id="48"/>
    </w:p>
    <w:p w14:paraId="2566D1BD" w14:textId="77777777" w:rsidR="003C4CC5" w:rsidRDefault="003C4CC5" w:rsidP="003C4CC5">
      <w:pPr>
        <w:pStyle w:val="ReportContent"/>
      </w:pPr>
    </w:p>
    <w:p w14:paraId="74891513" w14:textId="77777777" w:rsidR="003C4CC5" w:rsidRPr="003C4CC5" w:rsidRDefault="003C4CC5" w:rsidP="003C4CC5"/>
    <w:p w14:paraId="49FA7CCD" w14:textId="77777777" w:rsidR="001F4FD7" w:rsidRPr="004E347A" w:rsidRDefault="001F4FD7" w:rsidP="001F4FD7">
      <w:pPr>
        <w:pStyle w:val="Heading2"/>
      </w:pPr>
      <w:bookmarkStart w:id="49" w:name="_Toc442447872"/>
      <w:r w:rsidRPr="004E347A">
        <w:t xml:space="preserve">Pengujian </w:t>
      </w:r>
      <w:r w:rsidRPr="004E347A">
        <w:rPr>
          <w:i/>
        </w:rPr>
        <w:t>White</w:t>
      </w:r>
      <w:r w:rsidRPr="004E347A">
        <w:t xml:space="preserve"> </w:t>
      </w:r>
      <w:r w:rsidRPr="004E347A">
        <w:rPr>
          <w:i/>
        </w:rPr>
        <w:t>Box</w:t>
      </w:r>
      <w:bookmarkEnd w:id="49"/>
    </w:p>
    <w:p w14:paraId="2992AAE7" w14:textId="77777777" w:rsidR="001F4FD7" w:rsidRPr="004E347A" w:rsidRDefault="001F4FD7" w:rsidP="003C4CC5">
      <w:pPr>
        <w:pStyle w:val="ReportContent"/>
      </w:pPr>
    </w:p>
    <w:p w14:paraId="7AB31F01" w14:textId="77777777" w:rsidR="001F4FD7" w:rsidRPr="004E347A" w:rsidRDefault="001F4FD7" w:rsidP="001F4FD7"/>
    <w:p w14:paraId="44B96751" w14:textId="77777777" w:rsidR="001F4FD7" w:rsidRPr="004E347A" w:rsidRDefault="001F4FD7" w:rsidP="001F4FD7">
      <w:pPr>
        <w:pStyle w:val="Heading2"/>
      </w:pPr>
      <w:bookmarkStart w:id="50" w:name="_Toc442447873"/>
      <w:r w:rsidRPr="004E347A">
        <w:rPr>
          <w:i/>
        </w:rPr>
        <w:t>User</w:t>
      </w:r>
      <w:r w:rsidRPr="004E347A">
        <w:t xml:space="preserve"> </w:t>
      </w:r>
      <w:r w:rsidRPr="004E347A">
        <w:rPr>
          <w:i/>
        </w:rPr>
        <w:t>Acceptance</w:t>
      </w:r>
      <w:r w:rsidRPr="004E347A">
        <w:t xml:space="preserve"> </w:t>
      </w:r>
      <w:r w:rsidRPr="004E347A">
        <w:rPr>
          <w:i/>
        </w:rPr>
        <w:t>Test</w:t>
      </w:r>
      <w:bookmarkEnd w:id="50"/>
    </w:p>
    <w:p w14:paraId="17BD754E" w14:textId="77777777" w:rsidR="001F4FD7" w:rsidRPr="004E347A" w:rsidRDefault="001F4FD7" w:rsidP="003C4CC5">
      <w:pPr>
        <w:pStyle w:val="ReportContent"/>
      </w:pPr>
    </w:p>
    <w:p w14:paraId="5A49F3DF" w14:textId="77777777" w:rsidR="001F4FD7" w:rsidRPr="004E347A" w:rsidRDefault="001F4FD7" w:rsidP="001F4FD7"/>
    <w:p w14:paraId="621D973D" w14:textId="77777777" w:rsidR="00154837" w:rsidRPr="004E347A" w:rsidRDefault="00154837" w:rsidP="00154837">
      <w:pPr>
        <w:pStyle w:val="Heading2"/>
      </w:pPr>
      <w:bookmarkStart w:id="51" w:name="_Toc442447874"/>
      <w:r w:rsidRPr="004E347A">
        <w:rPr>
          <w:i/>
        </w:rPr>
        <w:t>Benchmarking</w:t>
      </w:r>
      <w:bookmarkEnd w:id="51"/>
    </w:p>
    <w:p w14:paraId="243FE836" w14:textId="77777777" w:rsidR="00154837" w:rsidRPr="004E347A" w:rsidRDefault="00154837" w:rsidP="003C4CC5">
      <w:pPr>
        <w:pStyle w:val="ReportContent"/>
      </w:pPr>
    </w:p>
    <w:p w14:paraId="42BC2C6B" w14:textId="77777777" w:rsidR="00154837" w:rsidRPr="004E347A" w:rsidRDefault="00154837" w:rsidP="00154837"/>
    <w:p w14:paraId="4800E5AE"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657811C2" w14:textId="77777777" w:rsidR="009E5E8C" w:rsidRPr="004E347A" w:rsidRDefault="009E5E8C" w:rsidP="00213FBC">
      <w:pPr>
        <w:pStyle w:val="Heading1"/>
      </w:pPr>
      <w:r w:rsidRPr="004E347A">
        <w:lastRenderedPageBreak/>
        <w:br/>
      </w:r>
      <w:bookmarkStart w:id="52" w:name="_Toc442447875"/>
      <w:r w:rsidRPr="004E347A">
        <w:t>SIMPULAN DAN SARAN</w:t>
      </w:r>
      <w:bookmarkEnd w:id="52"/>
    </w:p>
    <w:p w14:paraId="4A4E3F9B" w14:textId="77777777" w:rsidR="009E5E8C" w:rsidRPr="004E347A" w:rsidRDefault="009E5E8C" w:rsidP="009E5E8C"/>
    <w:p w14:paraId="36EAE803" w14:textId="77777777" w:rsidR="00E55130" w:rsidRPr="004E347A" w:rsidRDefault="00E55130" w:rsidP="00E55130">
      <w:pPr>
        <w:pStyle w:val="Heading2"/>
      </w:pPr>
      <w:bookmarkStart w:id="53" w:name="_Toc442447876"/>
      <w:r w:rsidRPr="004E347A">
        <w:t>Simpulan</w:t>
      </w:r>
      <w:bookmarkEnd w:id="53"/>
    </w:p>
    <w:p w14:paraId="6CD39899" w14:textId="77777777" w:rsidR="00E55130" w:rsidRPr="004E347A" w:rsidRDefault="006D230B" w:rsidP="006D230B">
      <w:pPr>
        <w:pStyle w:val="ReportContent"/>
      </w:pPr>
      <w:r w:rsidRPr="004E347A">
        <w:t xml:space="preserve">Simpulan berisi kesimpulan berdasarkan tujuan penelitian </w:t>
      </w:r>
      <w:r w:rsidR="00F7021F">
        <w:t>A</w:t>
      </w:r>
      <w:r w:rsidRPr="004E347A">
        <w:t>nda. Jelaskan dalam paragraf pengantar, kemudian langsung berikan dalam butiran-butiran yang menjawab tujuan. Jumlah simpulan diharapkan sama dengan jumlah tujuan penelitian.</w:t>
      </w:r>
    </w:p>
    <w:p w14:paraId="0C9219CD" w14:textId="77777777" w:rsidR="00E55130" w:rsidRPr="004E347A" w:rsidRDefault="00E55130" w:rsidP="00E55130"/>
    <w:p w14:paraId="5BF47675" w14:textId="77777777" w:rsidR="00E55130" w:rsidRPr="004E347A" w:rsidRDefault="00E55130" w:rsidP="00E55130">
      <w:pPr>
        <w:pStyle w:val="Heading2"/>
      </w:pPr>
      <w:bookmarkStart w:id="54" w:name="_Toc442447877"/>
      <w:r w:rsidRPr="004E347A">
        <w:t>Saran</w:t>
      </w:r>
      <w:bookmarkEnd w:id="54"/>
    </w:p>
    <w:p w14:paraId="4C714E0E" w14:textId="77777777" w:rsidR="00E55130" w:rsidRPr="004E347A" w:rsidRDefault="006D230B" w:rsidP="006D230B">
      <w:pPr>
        <w:pStyle w:val="ReportContent"/>
      </w:pPr>
      <w:r w:rsidRPr="004E347A">
        <w:t>Saran dapat secara garis besar berisi dua hal yaitu saran untuk pengembangan aplikasi di masa yang akan datang atau saran untuk pelaksanaan penelitian dengan lebih</w:t>
      </w:r>
      <w:r w:rsidR="00F7021F">
        <w:t xml:space="preserve"> baik di masa yang akan datang.</w:t>
      </w:r>
    </w:p>
    <w:p w14:paraId="31CC49FA" w14:textId="77777777" w:rsidR="006D230B" w:rsidRPr="004E347A" w:rsidRDefault="006D230B" w:rsidP="00E55130"/>
    <w:p w14:paraId="053EBBF6" w14:textId="77777777" w:rsidR="009E5E8C" w:rsidRPr="004E347A" w:rsidRDefault="009E5E8C" w:rsidP="009E5E8C">
      <w:pPr>
        <w:sectPr w:rsidR="009E5E8C" w:rsidRPr="004E347A" w:rsidSect="00226B5C">
          <w:pgSz w:w="11906" w:h="16838"/>
          <w:pgMar w:top="1701" w:right="1701" w:bottom="1701" w:left="2268" w:header="720" w:footer="720" w:gutter="0"/>
          <w:cols w:space="720"/>
          <w:titlePg/>
          <w:docGrid w:linePitch="360"/>
        </w:sectPr>
      </w:pPr>
    </w:p>
    <w:p w14:paraId="52BD926D" w14:textId="77777777" w:rsidR="009E5E8C" w:rsidRPr="004E347A" w:rsidRDefault="009E5E8C" w:rsidP="009E5E8C">
      <w:pPr>
        <w:pStyle w:val="Heading1"/>
        <w:numPr>
          <w:ilvl w:val="0"/>
          <w:numId w:val="0"/>
        </w:numPr>
      </w:pPr>
      <w:bookmarkStart w:id="55" w:name="_Toc442447878"/>
      <w:r w:rsidRPr="004E347A">
        <w:lastRenderedPageBreak/>
        <w:t>DAFTAR PUSTAKA</w:t>
      </w:r>
      <w:bookmarkEnd w:id="55"/>
    </w:p>
    <w:p w14:paraId="4DA73311" w14:textId="77777777" w:rsidR="00F578F5" w:rsidRDefault="00DF18BC" w:rsidP="009E5E8C">
      <w:pPr>
        <w:rPr>
          <w:noProof/>
        </w:rPr>
      </w:pPr>
      <w:r w:rsidRPr="004E347A">
        <w:fldChar w:fldCharType="begin"/>
      </w:r>
      <w:r w:rsidRPr="004E347A">
        <w:instrText xml:space="preserve"> BIBLIOGRAPHY  \l 1057 </w:instrText>
      </w:r>
      <w:r w:rsidRPr="004E347A">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582"/>
      </w:tblGrid>
      <w:tr w:rsidR="00F578F5" w14:paraId="7E4A398D" w14:textId="77777777">
        <w:trPr>
          <w:divId w:val="61223361"/>
          <w:tblCellSpacing w:w="15" w:type="dxa"/>
        </w:trPr>
        <w:tc>
          <w:tcPr>
            <w:tcW w:w="50" w:type="pct"/>
            <w:hideMark/>
          </w:tcPr>
          <w:p w14:paraId="225EFA5B" w14:textId="77777777" w:rsidR="00F578F5" w:rsidRDefault="00F578F5">
            <w:pPr>
              <w:pStyle w:val="Bibliography"/>
              <w:rPr>
                <w:noProof/>
              </w:rPr>
            </w:pPr>
            <w:r>
              <w:rPr>
                <w:noProof/>
              </w:rPr>
              <w:t xml:space="preserve">[1] </w:t>
            </w:r>
          </w:p>
        </w:tc>
        <w:tc>
          <w:tcPr>
            <w:tcW w:w="0" w:type="auto"/>
            <w:hideMark/>
          </w:tcPr>
          <w:p w14:paraId="30B72D1B" w14:textId="77777777" w:rsidR="00F578F5" w:rsidRDefault="00F578F5">
            <w:pPr>
              <w:pStyle w:val="Bibliography"/>
              <w:rPr>
                <w:noProof/>
              </w:rPr>
            </w:pPr>
            <w:r>
              <w:rPr>
                <w:noProof/>
              </w:rPr>
              <w:t>Object Management Group, “Business Process Model and Notation Resource Page,” 9 June 2014. [Online]. Available: http://www.omg.org/bpmn/index.htm. [Diakses 12 Jan 2016].</w:t>
            </w:r>
          </w:p>
        </w:tc>
      </w:tr>
      <w:tr w:rsidR="00F578F5" w14:paraId="592496CC" w14:textId="77777777">
        <w:trPr>
          <w:divId w:val="61223361"/>
          <w:tblCellSpacing w:w="15" w:type="dxa"/>
        </w:trPr>
        <w:tc>
          <w:tcPr>
            <w:tcW w:w="50" w:type="pct"/>
            <w:hideMark/>
          </w:tcPr>
          <w:p w14:paraId="008EC0C6" w14:textId="77777777" w:rsidR="00F578F5" w:rsidRDefault="00F578F5">
            <w:pPr>
              <w:pStyle w:val="Bibliography"/>
              <w:rPr>
                <w:noProof/>
              </w:rPr>
            </w:pPr>
            <w:r>
              <w:rPr>
                <w:noProof/>
              </w:rPr>
              <w:t xml:space="preserve">[2] </w:t>
            </w:r>
          </w:p>
        </w:tc>
        <w:tc>
          <w:tcPr>
            <w:tcW w:w="0" w:type="auto"/>
            <w:hideMark/>
          </w:tcPr>
          <w:p w14:paraId="7F862ACA" w14:textId="77777777" w:rsidR="00F578F5" w:rsidRDefault="00F578F5">
            <w:pPr>
              <w:pStyle w:val="Bibliography"/>
              <w:rPr>
                <w:noProof/>
              </w:rPr>
            </w:pPr>
            <w:r>
              <w:rPr>
                <w:noProof/>
              </w:rPr>
              <w:t xml:space="preserve">K. C. Laudon dan J. P. Laudon, Management Information Systems: Managing the Digital Firms, 12th penyunt., Upple Saddle River, NJ: Prentice Hall, 2012. </w:t>
            </w:r>
          </w:p>
        </w:tc>
      </w:tr>
      <w:tr w:rsidR="00F578F5" w14:paraId="5A525E01" w14:textId="77777777">
        <w:trPr>
          <w:divId w:val="61223361"/>
          <w:tblCellSpacing w:w="15" w:type="dxa"/>
        </w:trPr>
        <w:tc>
          <w:tcPr>
            <w:tcW w:w="50" w:type="pct"/>
            <w:hideMark/>
          </w:tcPr>
          <w:p w14:paraId="6BB9E873" w14:textId="77777777" w:rsidR="00F578F5" w:rsidRDefault="00F578F5">
            <w:pPr>
              <w:pStyle w:val="Bibliography"/>
              <w:rPr>
                <w:noProof/>
              </w:rPr>
            </w:pPr>
            <w:r>
              <w:rPr>
                <w:noProof/>
              </w:rPr>
              <w:t xml:space="preserve">[3] </w:t>
            </w:r>
          </w:p>
        </w:tc>
        <w:tc>
          <w:tcPr>
            <w:tcW w:w="0" w:type="auto"/>
            <w:hideMark/>
          </w:tcPr>
          <w:p w14:paraId="56176389" w14:textId="77777777" w:rsidR="00F578F5" w:rsidRDefault="00F578F5">
            <w:pPr>
              <w:pStyle w:val="Bibliography"/>
              <w:rPr>
                <w:noProof/>
              </w:rPr>
            </w:pPr>
            <w:r>
              <w:rPr>
                <w:noProof/>
              </w:rPr>
              <w:t xml:space="preserve">D. M. Kroenke dan D. J. Auer, Database Processing: Fundamentals, Design, and Implementation, Upper Saddle River, New Jersey: Pearson Education, Inc., 2012. </w:t>
            </w:r>
          </w:p>
        </w:tc>
      </w:tr>
      <w:tr w:rsidR="00F578F5" w14:paraId="350D653F" w14:textId="77777777">
        <w:trPr>
          <w:divId w:val="61223361"/>
          <w:tblCellSpacing w:w="15" w:type="dxa"/>
        </w:trPr>
        <w:tc>
          <w:tcPr>
            <w:tcW w:w="50" w:type="pct"/>
            <w:hideMark/>
          </w:tcPr>
          <w:p w14:paraId="24ED2109" w14:textId="77777777" w:rsidR="00F578F5" w:rsidRDefault="00F578F5">
            <w:pPr>
              <w:pStyle w:val="Bibliography"/>
              <w:rPr>
                <w:noProof/>
              </w:rPr>
            </w:pPr>
            <w:r>
              <w:rPr>
                <w:noProof/>
              </w:rPr>
              <w:t xml:space="preserve">[4] </w:t>
            </w:r>
          </w:p>
        </w:tc>
        <w:tc>
          <w:tcPr>
            <w:tcW w:w="0" w:type="auto"/>
            <w:hideMark/>
          </w:tcPr>
          <w:p w14:paraId="3819137D" w14:textId="77777777" w:rsidR="00F578F5" w:rsidRDefault="00F578F5">
            <w:pPr>
              <w:pStyle w:val="Bibliography"/>
              <w:rPr>
                <w:noProof/>
              </w:rPr>
            </w:pPr>
            <w:r>
              <w:rPr>
                <w:noProof/>
              </w:rPr>
              <w:t xml:space="preserve">R. C. Clark dan R. E. Mayer, E-learning and the science of instruction: Proven guidelines for consumers and designers of multimedia learning, 3rd penyunt., San Francisco, CA: Jossey-Bass, 2011. </w:t>
            </w:r>
          </w:p>
        </w:tc>
      </w:tr>
      <w:tr w:rsidR="00F578F5" w14:paraId="5CBE7A99" w14:textId="77777777">
        <w:trPr>
          <w:divId w:val="61223361"/>
          <w:tblCellSpacing w:w="15" w:type="dxa"/>
        </w:trPr>
        <w:tc>
          <w:tcPr>
            <w:tcW w:w="50" w:type="pct"/>
            <w:hideMark/>
          </w:tcPr>
          <w:p w14:paraId="5DF1FCA0" w14:textId="77777777" w:rsidR="00F578F5" w:rsidRDefault="00F578F5">
            <w:pPr>
              <w:pStyle w:val="Bibliography"/>
              <w:rPr>
                <w:noProof/>
              </w:rPr>
            </w:pPr>
            <w:r>
              <w:rPr>
                <w:noProof/>
              </w:rPr>
              <w:t xml:space="preserve">[5] </w:t>
            </w:r>
          </w:p>
        </w:tc>
        <w:tc>
          <w:tcPr>
            <w:tcW w:w="0" w:type="auto"/>
            <w:hideMark/>
          </w:tcPr>
          <w:p w14:paraId="27755EB1" w14:textId="77777777" w:rsidR="00F578F5" w:rsidRDefault="00F578F5">
            <w:pPr>
              <w:pStyle w:val="Bibliography"/>
              <w:rPr>
                <w:noProof/>
              </w:rPr>
            </w:pPr>
            <w:r>
              <w:rPr>
                <w:noProof/>
              </w:rPr>
              <w:t xml:space="preserve">T.-H. Wang, “Developing an assessment-centered e-Learning system for improving student learning effectiveness,” </w:t>
            </w:r>
            <w:r>
              <w:rPr>
                <w:i/>
                <w:iCs/>
                <w:noProof/>
              </w:rPr>
              <w:t xml:space="preserve">Computers &amp; Education, </w:t>
            </w:r>
            <w:r>
              <w:rPr>
                <w:noProof/>
              </w:rPr>
              <w:t xml:space="preserve">vol. 73, pp. 189-203, 2014. </w:t>
            </w:r>
          </w:p>
        </w:tc>
      </w:tr>
      <w:tr w:rsidR="00F578F5" w14:paraId="4275BB14" w14:textId="77777777">
        <w:trPr>
          <w:divId w:val="61223361"/>
          <w:tblCellSpacing w:w="15" w:type="dxa"/>
        </w:trPr>
        <w:tc>
          <w:tcPr>
            <w:tcW w:w="50" w:type="pct"/>
            <w:hideMark/>
          </w:tcPr>
          <w:p w14:paraId="127238AB" w14:textId="77777777" w:rsidR="00F578F5" w:rsidRDefault="00F578F5">
            <w:pPr>
              <w:pStyle w:val="Bibliography"/>
              <w:rPr>
                <w:noProof/>
              </w:rPr>
            </w:pPr>
            <w:r>
              <w:rPr>
                <w:noProof/>
              </w:rPr>
              <w:t xml:space="preserve">[6] </w:t>
            </w:r>
          </w:p>
        </w:tc>
        <w:tc>
          <w:tcPr>
            <w:tcW w:w="0" w:type="auto"/>
            <w:hideMark/>
          </w:tcPr>
          <w:p w14:paraId="42F4BFFA" w14:textId="77777777" w:rsidR="00F578F5" w:rsidRDefault="00F578F5">
            <w:pPr>
              <w:pStyle w:val="Bibliography"/>
              <w:rPr>
                <w:noProof/>
              </w:rPr>
            </w:pPr>
            <w:r>
              <w:rPr>
                <w:noProof/>
              </w:rPr>
              <w:t>D. R. Shavkat, “Penerapan Data Mining untuk Memprediksi Fluktuasi Harga Saham Menggunakan Metode Classification dengan Teknik Decision Tree,” [Online]. Available: http://elib.unikom.ac.id/gdl.php?mod=browse&amp;op=read&amp;id=jbptunikompp-gdl-dadanshavk-26780. [Diakses 1 Mar 2013].</w:t>
            </w:r>
          </w:p>
        </w:tc>
      </w:tr>
    </w:tbl>
    <w:p w14:paraId="3996BF44" w14:textId="77777777" w:rsidR="00F578F5" w:rsidRDefault="00F578F5">
      <w:pPr>
        <w:divId w:val="61223361"/>
        <w:rPr>
          <w:rFonts w:eastAsia="Times New Roman"/>
          <w:noProof/>
        </w:rPr>
      </w:pPr>
    </w:p>
    <w:p w14:paraId="673454BD" w14:textId="77777777" w:rsidR="009E5E8C" w:rsidRPr="004E347A" w:rsidRDefault="00DF18BC" w:rsidP="009E5E8C">
      <w:r w:rsidRPr="004E347A">
        <w:fldChar w:fldCharType="end"/>
      </w:r>
    </w:p>
    <w:p w14:paraId="5DA3C9F9" w14:textId="77777777" w:rsidR="009E5E8C" w:rsidRPr="004E347A" w:rsidRDefault="009E5E8C" w:rsidP="009E5E8C">
      <w:pPr>
        <w:sectPr w:rsidR="009E5E8C" w:rsidRPr="004E347A" w:rsidSect="0006017B">
          <w:headerReference w:type="default" r:id="rId21"/>
          <w:footerReference w:type="default" r:id="rId22"/>
          <w:pgSz w:w="11906" w:h="16838"/>
          <w:pgMar w:top="1701" w:right="1701" w:bottom="1701" w:left="2268" w:header="720" w:footer="720" w:gutter="0"/>
          <w:cols w:space="720"/>
          <w:docGrid w:linePitch="360"/>
        </w:sectPr>
      </w:pPr>
    </w:p>
    <w:p w14:paraId="6F884433" w14:textId="77777777" w:rsidR="009E5E8C" w:rsidRPr="004E347A" w:rsidRDefault="00213FBC" w:rsidP="00213FBC">
      <w:pPr>
        <w:pStyle w:val="Heading9"/>
      </w:pPr>
      <w:bookmarkStart w:id="56" w:name="_Toc442447879"/>
      <w:r w:rsidRPr="004E347A">
        <w:lastRenderedPageBreak/>
        <w:t>NAMA LAMPIRAN</w:t>
      </w:r>
      <w:bookmarkEnd w:id="56"/>
    </w:p>
    <w:p w14:paraId="59AD4433" w14:textId="77777777" w:rsidR="00913AE2" w:rsidRPr="004E347A" w:rsidRDefault="00913AE2" w:rsidP="00913AE2"/>
    <w:p w14:paraId="671E331D" w14:textId="77777777" w:rsidR="00913AE2" w:rsidRPr="004E347A" w:rsidRDefault="00913AE2" w:rsidP="00913AE2">
      <w:pPr>
        <w:sectPr w:rsidR="00913AE2" w:rsidRPr="004E347A" w:rsidSect="00213FBC">
          <w:headerReference w:type="default" r:id="rId23"/>
          <w:footerReference w:type="default" r:id="rId24"/>
          <w:pgSz w:w="11906" w:h="16838"/>
          <w:pgMar w:top="1701" w:right="1701" w:bottom="1701" w:left="2268" w:header="720" w:footer="720" w:gutter="0"/>
          <w:pgNumType w:start="1" w:chapStyle="9"/>
          <w:cols w:space="720"/>
          <w:docGrid w:linePitch="360"/>
        </w:sectPr>
      </w:pPr>
    </w:p>
    <w:p w14:paraId="0C9BD088" w14:textId="77777777" w:rsidR="00913AE2" w:rsidRPr="004E347A" w:rsidRDefault="00913AE2" w:rsidP="00213FBC">
      <w:pPr>
        <w:pStyle w:val="Heading9"/>
      </w:pPr>
      <w:r w:rsidRPr="004E347A">
        <w:lastRenderedPageBreak/>
        <w:t xml:space="preserve"> </w:t>
      </w:r>
      <w:bookmarkStart w:id="57" w:name="_Toc442447880"/>
      <w:r w:rsidRPr="004E347A">
        <w:t>NAMA LAMPIRAN</w:t>
      </w:r>
      <w:bookmarkEnd w:id="57"/>
    </w:p>
    <w:p w14:paraId="509BA196" w14:textId="77777777" w:rsidR="00E31076" w:rsidRDefault="00E31076" w:rsidP="00913AE2">
      <w:pPr>
        <w:sectPr w:rsidR="00E31076" w:rsidSect="00213FBC">
          <w:pgSz w:w="11906" w:h="16838"/>
          <w:pgMar w:top="1701" w:right="1701" w:bottom="1701" w:left="2268" w:header="720" w:footer="720" w:gutter="0"/>
          <w:pgNumType w:start="1" w:chapStyle="9"/>
          <w:cols w:space="720"/>
          <w:docGrid w:linePitch="360"/>
        </w:sectPr>
      </w:pPr>
    </w:p>
    <w:p w14:paraId="7D92C976" w14:textId="77777777" w:rsidR="00913AE2" w:rsidRPr="004E347A" w:rsidRDefault="00E31076" w:rsidP="00E31076">
      <w:pPr>
        <w:pStyle w:val="Heading9"/>
      </w:pPr>
      <w:bookmarkStart w:id="58" w:name="_Toc442447881"/>
      <w:r>
        <w:lastRenderedPageBreak/>
        <w:t>NAMA LAMPIRAN</w:t>
      </w:r>
      <w:bookmarkEnd w:id="58"/>
    </w:p>
    <w:p w14:paraId="0347A922" w14:textId="77777777" w:rsidR="00363F42" w:rsidRDefault="00363F42" w:rsidP="00913AE2">
      <w:pPr>
        <w:sectPr w:rsidR="00363F42" w:rsidSect="00213FBC">
          <w:pgSz w:w="11906" w:h="16838"/>
          <w:pgMar w:top="1701" w:right="1701" w:bottom="1701" w:left="2268" w:header="720" w:footer="720" w:gutter="0"/>
          <w:pgNumType w:start="1" w:chapStyle="9"/>
          <w:cols w:space="720"/>
          <w:docGrid w:linePitch="360"/>
        </w:sectPr>
      </w:pPr>
    </w:p>
    <w:p w14:paraId="6F303B2A" w14:textId="77777777" w:rsidR="00913AE2" w:rsidRPr="00363F42" w:rsidRDefault="00363F42" w:rsidP="00363F42">
      <w:pPr>
        <w:jc w:val="center"/>
        <w:rPr>
          <w:b/>
          <w:sz w:val="32"/>
        </w:rPr>
      </w:pPr>
      <w:r w:rsidRPr="00363F42">
        <w:rPr>
          <w:b/>
          <w:sz w:val="32"/>
        </w:rPr>
        <w:lastRenderedPageBreak/>
        <w:t>RIWAYAT HIDUP PENULIS</w:t>
      </w:r>
    </w:p>
    <w:p w14:paraId="285AB4D8" w14:textId="77777777" w:rsidR="00363F42" w:rsidRDefault="00363F42" w:rsidP="00913AE2"/>
    <w:p w14:paraId="3AD89351" w14:textId="77777777" w:rsidR="00363F42" w:rsidRDefault="00363F42" w:rsidP="00913AE2">
      <w:r>
        <w:rPr>
          <w:noProof/>
          <w:lang w:eastAsia="id-ID"/>
        </w:rPr>
        <mc:AlternateContent>
          <mc:Choice Requires="wps">
            <w:drawing>
              <wp:anchor distT="0" distB="0" distL="114300" distR="114300" simplePos="0" relativeHeight="251659264" behindDoc="0" locked="0" layoutInCell="1" allowOverlap="1" wp14:anchorId="3C07BEB4" wp14:editId="102BD69C">
                <wp:simplePos x="0" y="0"/>
                <wp:positionH relativeFrom="column">
                  <wp:posOffset>3789045</wp:posOffset>
                </wp:positionH>
                <wp:positionV relativeFrom="paragraph">
                  <wp:posOffset>49530</wp:posOffset>
                </wp:positionV>
                <wp:extent cx="1219200" cy="1590675"/>
                <wp:effectExtent l="0" t="0" r="19050" b="28575"/>
                <wp:wrapSquare wrapText="bothSides"/>
                <wp:docPr id="5" name="Text Box 5"/>
                <wp:cNvGraphicFramePr/>
                <a:graphic xmlns:a="http://schemas.openxmlformats.org/drawingml/2006/main">
                  <a:graphicData uri="http://schemas.microsoft.com/office/word/2010/wordprocessingShape">
                    <wps:wsp>
                      <wps:cNvSpPr txBox="1"/>
                      <wps:spPr>
                        <a:xfrm>
                          <a:off x="0" y="0"/>
                          <a:ext cx="1219200" cy="1590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276A85F" w14:textId="77777777" w:rsidR="00E47D57" w:rsidRDefault="00E47D57" w:rsidP="00363F42">
                            <w:pPr>
                              <w:jc w:val="center"/>
                            </w:pPr>
                            <w:r>
                              <w:t>Pas foto</w:t>
                            </w:r>
                          </w:p>
                          <w:p w14:paraId="6D26089E" w14:textId="77777777" w:rsidR="00E47D57" w:rsidRDefault="00E47D57" w:rsidP="00363F42">
                            <w:pPr>
                              <w:jc w:val="center"/>
                            </w:pPr>
                            <w:r>
                              <w:t>formal resmi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07BEB4" id="_x0000_t202" coordsize="21600,21600" o:spt="202" path="m,l,21600r21600,l21600,xe">
                <v:stroke joinstyle="miter"/>
                <v:path gradientshapeok="t" o:connecttype="rect"/>
              </v:shapetype>
              <v:shape id="Text Box 5" o:spid="_x0000_s1026" type="#_x0000_t202" style="position:absolute;left:0;text-align:left;margin-left:298.35pt;margin-top:3.9pt;width:96pt;height:1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" fillcolor="white [3201]" strokeweight=".5pt">
                <v:textbox>
                  <w:txbxContent>
                    <w:p w14:paraId="1276A85F" w14:textId="77777777" w:rsidR="00E47D57" w:rsidRDefault="00E47D57" w:rsidP="00363F42">
                      <w:pPr>
                        <w:jc w:val="center"/>
                      </w:pPr>
                      <w:r>
                        <w:t>Pas foto</w:t>
                      </w:r>
                    </w:p>
                    <w:p w14:paraId="6D26089E" w14:textId="77777777" w:rsidR="00E47D57" w:rsidRDefault="00E47D57" w:rsidP="00363F42">
                      <w:pPr>
                        <w:jc w:val="center"/>
                      </w:pPr>
                      <w:r>
                        <w:t>formal resmi</w:t>
                      </w:r>
                    </w:p>
                  </w:txbxContent>
                </v:textbox>
                <w10:wrap type="square"/>
              </v:shape>
            </w:pict>
          </mc:Fallback>
        </mc:AlternateContent>
      </w:r>
      <w:r>
        <w:t>Riwayat hidup dibuat dengan baik dan benar meliputi hal-hal berikut ini:</w:t>
      </w:r>
    </w:p>
    <w:p w14:paraId="219863E4" w14:textId="77777777" w:rsidR="00363F42" w:rsidRDefault="00363F42" w:rsidP="00363F42">
      <w:pPr>
        <w:pStyle w:val="ListNumber"/>
        <w:numPr>
          <w:ilvl w:val="0"/>
          <w:numId w:val="20"/>
        </w:numPr>
      </w:pPr>
      <w:r>
        <w:t>Identitas diri</w:t>
      </w:r>
    </w:p>
    <w:p w14:paraId="6E3CF705" w14:textId="77777777" w:rsidR="00363F42" w:rsidRDefault="00363F42" w:rsidP="00363F42">
      <w:pPr>
        <w:pStyle w:val="ListNumber"/>
        <w:numPr>
          <w:ilvl w:val="0"/>
          <w:numId w:val="20"/>
        </w:numPr>
      </w:pPr>
      <w:r>
        <w:t>Riwayat pendidikan</w:t>
      </w:r>
    </w:p>
    <w:p w14:paraId="33DD68D0" w14:textId="77777777" w:rsidR="00363F42" w:rsidRDefault="00363F42" w:rsidP="00363F42">
      <w:pPr>
        <w:pStyle w:val="ListNumber"/>
        <w:numPr>
          <w:ilvl w:val="0"/>
          <w:numId w:val="20"/>
        </w:numPr>
      </w:pPr>
      <w:r>
        <w:t>Riwayat pekerjaan</w:t>
      </w:r>
    </w:p>
    <w:p w14:paraId="500ABFEA" w14:textId="77777777" w:rsidR="00363F42" w:rsidRDefault="00363F42" w:rsidP="00363F42">
      <w:pPr>
        <w:pStyle w:val="ListNumber"/>
        <w:numPr>
          <w:ilvl w:val="0"/>
          <w:numId w:val="20"/>
        </w:numPr>
      </w:pPr>
      <w:r>
        <w:t>Organisasi yang pernah diikuti</w:t>
      </w:r>
    </w:p>
    <w:p w14:paraId="4771515E" w14:textId="77777777" w:rsidR="00363F42" w:rsidRDefault="00363F42" w:rsidP="00363F42">
      <w:pPr>
        <w:pStyle w:val="ListNumber"/>
        <w:numPr>
          <w:ilvl w:val="0"/>
          <w:numId w:val="20"/>
        </w:numPr>
      </w:pPr>
      <w:r>
        <w:t>Prestasi yang pernah diraih</w:t>
      </w:r>
    </w:p>
    <w:p w14:paraId="614B696D" w14:textId="77777777" w:rsidR="00363F42" w:rsidRDefault="00363F42" w:rsidP="00363F42">
      <w:pPr>
        <w:pStyle w:val="ListNumber"/>
        <w:numPr>
          <w:ilvl w:val="0"/>
          <w:numId w:val="20"/>
        </w:numPr>
      </w:pPr>
      <w:r>
        <w:t>Hasil karya yang pernah dibuat</w:t>
      </w:r>
    </w:p>
    <w:p w14:paraId="2518521E" w14:textId="77777777" w:rsidR="00363F42" w:rsidRPr="004E347A" w:rsidRDefault="00363F42" w:rsidP="00363F42">
      <w:pPr>
        <w:pStyle w:val="ListNumber"/>
        <w:numPr>
          <w:ilvl w:val="0"/>
          <w:numId w:val="20"/>
        </w:numPr>
      </w:pPr>
      <w:r>
        <w:t>Sertifikat (contohnya: SAP, CISCO, Microsoft, keikutsertaan seminar, konferensi, panitia, dll.)</w:t>
      </w:r>
    </w:p>
    <w:sectPr w:rsidR="00363F42" w:rsidRPr="004E347A" w:rsidSect="00213FBC">
      <w:footerReference w:type="default" r:id="rId25"/>
      <w:pgSz w:w="11906" w:h="16838"/>
      <w:pgMar w:top="1701" w:right="1701" w:bottom="1701" w:left="2268" w:header="720" w:footer="720" w:gutter="0"/>
      <w:pgNumType w:start="1" w:chapStyle="9"/>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by Tan" w:date="2016-02-04T13:53:00Z" w:initials="RT">
    <w:p w14:paraId="334F78A2" w14:textId="77777777" w:rsidR="00E47D57" w:rsidRDefault="00E47D57">
      <w:pPr>
        <w:pStyle w:val="CommentText"/>
      </w:pPr>
      <w:r>
        <w:rPr>
          <w:rStyle w:val="CommentReference"/>
        </w:rPr>
        <w:annotationRef/>
      </w:r>
      <w:r>
        <w:t>Diganti dengan tahun Tugas Akhir/ Kerja Praktek dibuat dan dikumpulkan</w:t>
      </w:r>
    </w:p>
  </w:comment>
  <w:comment w:id="12" w:author="Robby Tan" w:date="2016-02-03T13:18:00Z" w:initials="RT">
    <w:p w14:paraId="0AD3BA58" w14:textId="77777777" w:rsidR="00E47D57" w:rsidRDefault="00E47D57">
      <w:pPr>
        <w:pStyle w:val="CommentText"/>
      </w:pPr>
      <w:r>
        <w:rPr>
          <w:rStyle w:val="CommentReference"/>
        </w:rPr>
        <w:annotationRef/>
      </w:r>
      <w:r>
        <w:t>Isilah bagian ini dengan daftar singkatan yang digunakan dalam laporan. Urutkan berdasarkan abjad. Daftar singkatan bisa dihilangkan bila tidak ada.</w:t>
      </w:r>
    </w:p>
  </w:comment>
  <w:comment w:id="14" w:author="Robby Tan" w:date="2016-02-03T13:23:00Z" w:initials="RT">
    <w:p w14:paraId="77A06D20" w14:textId="77777777" w:rsidR="00E47D57" w:rsidRPr="00E36FF2" w:rsidRDefault="00E47D57">
      <w:pPr>
        <w:pStyle w:val="CommentText"/>
      </w:pPr>
      <w:r>
        <w:rPr>
          <w:rStyle w:val="CommentReference"/>
        </w:rPr>
        <w:annotationRef/>
      </w:r>
      <w:r>
        <w:rPr>
          <w:rStyle w:val="CommentReference"/>
        </w:rPr>
        <w:annotationRef/>
      </w:r>
      <w:r>
        <w:t xml:space="preserve">Isilah bagian ini dengan daftar istilah yang digunakan dalam laporan. Urutkan berdasarkan abjad. Daftar istilah bisa dihilangkan bila tidak ada. Bila Anda menyalin istilah dari buku referensi, maka cantumkan referensi tersebut dengan </w:t>
      </w:r>
      <w:r>
        <w:rPr>
          <w:i/>
        </w:rPr>
        <w:t>cross-reference</w:t>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34F78A2" w15:done="0"/>
  <w15:commentEx w15:paraId="0AD3BA58" w15:done="0"/>
  <w15:commentEx w15:paraId="77A06D2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D62EC" w14:textId="77777777" w:rsidR="001640AF" w:rsidRDefault="001640AF" w:rsidP="00226B5C">
      <w:pPr>
        <w:spacing w:line="240" w:lineRule="auto"/>
      </w:pPr>
      <w:r>
        <w:separator/>
      </w:r>
    </w:p>
  </w:endnote>
  <w:endnote w:type="continuationSeparator" w:id="0">
    <w:p w14:paraId="67A93A10" w14:textId="77777777" w:rsidR="001640AF" w:rsidRDefault="001640AF" w:rsidP="00226B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71102324"/>
      <w:docPartObj>
        <w:docPartGallery w:val="Page Numbers (Bottom of Page)"/>
        <w:docPartUnique/>
      </w:docPartObj>
    </w:sdtPr>
    <w:sdtEndPr>
      <w:rPr>
        <w:noProof/>
      </w:rPr>
    </w:sdtEndPr>
    <w:sdtContent>
      <w:p w14:paraId="0FB7FAB7" w14:textId="77777777" w:rsidR="00E47D57" w:rsidRDefault="00E47D57">
        <w:pPr>
          <w:pStyle w:val="Footer"/>
          <w:jc w:val="center"/>
        </w:pPr>
        <w:r>
          <w:fldChar w:fldCharType="begin"/>
        </w:r>
        <w:r>
          <w:instrText xml:space="preserve"> PAGE   \* MERGEFORMAT </w:instrText>
        </w:r>
        <w:r>
          <w:fldChar w:fldCharType="separate"/>
        </w:r>
        <w:r w:rsidR="000C2D42">
          <w:rPr>
            <w:noProof/>
          </w:rPr>
          <w:t>1</w:t>
        </w:r>
        <w:r>
          <w:rPr>
            <w:noProof/>
          </w:rPr>
          <w:fldChar w:fldCharType="end"/>
        </w:r>
      </w:p>
    </w:sdtContent>
  </w:sdt>
  <w:sdt>
    <w:sdtPr>
      <w:rPr>
        <w:rFonts w:ascii="Arial" w:hAnsi="Arial" w:cs="Arial"/>
        <w:sz w:val="20"/>
      </w:rPr>
      <w:alias w:val="Company"/>
      <w:tag w:val=""/>
      <w:id w:val="1533995017"/>
      <w:placeholder>
        <w:docPart w:val="9C7EC8E8CA104D0ABAC794A75674A9C8"/>
      </w:placeholder>
      <w:dataBinding w:prefixMappings="xmlns:ns0='http://schemas.openxmlformats.org/officeDocument/2006/extended-properties' " w:xpath="/ns0:Properties[1]/ns0:Company[1]" w:storeItemID="{6668398D-A668-4E3E-A5EB-62B293D839F1}"/>
      <w:text/>
    </w:sdtPr>
    <w:sdtContent>
      <w:p w14:paraId="2019ED17" w14:textId="77777777" w:rsidR="00E47D57" w:rsidRPr="000C7F89" w:rsidRDefault="00E47D57"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426429"/>
      <w:docPartObj>
        <w:docPartGallery w:val="Page Numbers (Bottom of Page)"/>
        <w:docPartUnique/>
      </w:docPartObj>
    </w:sdtPr>
    <w:sdtEndPr>
      <w:rPr>
        <w:noProof/>
      </w:rPr>
    </w:sdtEndPr>
    <w:sdtContent>
      <w:p w14:paraId="4825BBBC" w14:textId="77777777" w:rsidR="00E47D57" w:rsidRDefault="00E47D57">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sidR="000C2D42">
          <w:rPr>
            <w:noProof/>
            <w:szCs w:val="20"/>
          </w:rPr>
          <w:t>iv</w:t>
        </w:r>
        <w:r w:rsidRPr="00226B5C">
          <w:rPr>
            <w:noProof/>
            <w:szCs w:val="20"/>
          </w:rPr>
          <w:fldChar w:fldCharType="end"/>
        </w:r>
      </w:p>
    </w:sdtContent>
  </w:sdt>
  <w:p w14:paraId="6A9FEF5D" w14:textId="77777777" w:rsidR="00E47D57" w:rsidRDefault="00E47D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3220803"/>
      <w:docPartObj>
        <w:docPartGallery w:val="Page Numbers (Bottom of Page)"/>
        <w:docPartUnique/>
      </w:docPartObj>
    </w:sdtPr>
    <w:sdtEndPr>
      <w:rPr>
        <w:noProof/>
      </w:rPr>
    </w:sdtEndPr>
    <w:sdtContent>
      <w:p w14:paraId="0E5602C7" w14:textId="77777777" w:rsidR="00E47D57" w:rsidRDefault="00E47D57">
        <w:pPr>
          <w:pStyle w:val="Footer"/>
          <w:jc w:val="center"/>
        </w:pPr>
        <w:r w:rsidRPr="00226B5C">
          <w:rPr>
            <w:szCs w:val="20"/>
          </w:rPr>
          <w:fldChar w:fldCharType="begin"/>
        </w:r>
        <w:r w:rsidRPr="00226B5C">
          <w:rPr>
            <w:szCs w:val="20"/>
          </w:rPr>
          <w:instrText xml:space="preserve"> PAGE   \* MERGEFORMAT </w:instrText>
        </w:r>
        <w:r w:rsidRPr="00226B5C">
          <w:rPr>
            <w:szCs w:val="20"/>
          </w:rPr>
          <w:fldChar w:fldCharType="separate"/>
        </w:r>
        <w:r w:rsidR="000C2D42">
          <w:rPr>
            <w:noProof/>
            <w:szCs w:val="20"/>
          </w:rPr>
          <w:t>viii</w:t>
        </w:r>
        <w:r w:rsidRPr="00226B5C">
          <w:rPr>
            <w:noProof/>
            <w:szCs w:val="20"/>
          </w:rPr>
          <w:fldChar w:fldCharType="end"/>
        </w:r>
      </w:p>
    </w:sdtContent>
  </w:sdt>
  <w:sdt>
    <w:sdtPr>
      <w:rPr>
        <w:rFonts w:ascii="Arial" w:hAnsi="Arial" w:cs="Arial"/>
        <w:sz w:val="20"/>
        <w:szCs w:val="20"/>
      </w:rPr>
      <w:alias w:val="Company"/>
      <w:tag w:val=""/>
      <w:id w:val="-307395578"/>
      <w:placeholder>
        <w:docPart w:val="DB76DCA7D2F648D2B7287997A337E7FA"/>
      </w:placeholder>
      <w:dataBinding w:prefixMappings="xmlns:ns0='http://schemas.openxmlformats.org/officeDocument/2006/extended-properties' " w:xpath="/ns0:Properties[1]/ns0:Company[1]" w:storeItemID="{6668398D-A668-4E3E-A5EB-62B293D839F1}"/>
      <w:text/>
    </w:sdtPr>
    <w:sdtContent>
      <w:p w14:paraId="14B53DAC" w14:textId="77777777" w:rsidR="00E47D57" w:rsidRPr="000C7F89" w:rsidRDefault="00E47D57" w:rsidP="000C7F89">
        <w:pPr>
          <w:pStyle w:val="Footer"/>
          <w:jc w:val="right"/>
          <w:rPr>
            <w:rFonts w:ascii="Arial" w:hAnsi="Arial" w:cs="Arial"/>
            <w:sz w:val="20"/>
            <w:szCs w:val="20"/>
          </w:rPr>
        </w:pPr>
        <w:r w:rsidRPr="000C7F89">
          <w:rPr>
            <w:rFonts w:ascii="Arial" w:hAnsi="Arial" w:cs="Arial"/>
            <w:sz w:val="20"/>
            <w:szCs w:val="20"/>
          </w:rPr>
          <w:t>Universitas Kristen Maranatha</w:t>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0"/>
      </w:rPr>
      <w:alias w:val="Company"/>
      <w:tag w:val=""/>
      <w:id w:val="2111544667"/>
      <w:placeholder>
        <w:docPart w:val="9C7EC8E8CA104D0ABAC794A75674A9C8"/>
      </w:placeholder>
      <w:dataBinding w:prefixMappings="xmlns:ns0='http://schemas.openxmlformats.org/officeDocument/2006/extended-properties' " w:xpath="/ns0:Properties[1]/ns0:Company[1]" w:storeItemID="{6668398D-A668-4E3E-A5EB-62B293D839F1}"/>
      <w:text/>
    </w:sdtPr>
    <w:sdtContent>
      <w:p w14:paraId="15B35902" w14:textId="77777777" w:rsidR="00E47D57" w:rsidRPr="000C7F89" w:rsidRDefault="00E47D57"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4295723"/>
      <w:docPartObj>
        <w:docPartGallery w:val="Page Numbers (Bottom of Page)"/>
        <w:docPartUnique/>
      </w:docPartObj>
    </w:sdtPr>
    <w:sdtEndPr>
      <w:rPr>
        <w:noProof/>
      </w:rPr>
    </w:sdtEndPr>
    <w:sdtContent>
      <w:p w14:paraId="6AA8128E" w14:textId="77777777" w:rsidR="00E47D57" w:rsidRDefault="00E47D57">
        <w:pPr>
          <w:pStyle w:val="Footer"/>
          <w:jc w:val="center"/>
        </w:pPr>
        <w:r>
          <w:fldChar w:fldCharType="begin"/>
        </w:r>
        <w:r>
          <w:instrText xml:space="preserve"> PAGE   \* MERGEFORMAT </w:instrText>
        </w:r>
        <w:r>
          <w:fldChar w:fldCharType="separate"/>
        </w:r>
        <w:r w:rsidR="000C2D42">
          <w:rPr>
            <w:noProof/>
          </w:rPr>
          <w:t>10</w:t>
        </w:r>
        <w:r>
          <w:rPr>
            <w:noProof/>
          </w:rPr>
          <w:fldChar w:fldCharType="end"/>
        </w:r>
      </w:p>
    </w:sdtContent>
  </w:sdt>
  <w:sdt>
    <w:sdtPr>
      <w:rPr>
        <w:rFonts w:ascii="Arial" w:hAnsi="Arial" w:cs="Arial"/>
        <w:sz w:val="20"/>
      </w:rPr>
      <w:alias w:val="Company"/>
      <w:tag w:val=""/>
      <w:id w:val="-1412694196"/>
      <w:placeholder>
        <w:docPart w:val="8E269C5E3EC4444191B061A349168DB8"/>
      </w:placeholder>
      <w:dataBinding w:prefixMappings="xmlns:ns0='http://schemas.openxmlformats.org/officeDocument/2006/extended-properties' " w:xpath="/ns0:Properties[1]/ns0:Company[1]" w:storeItemID="{6668398D-A668-4E3E-A5EB-62B293D839F1}"/>
      <w:text/>
    </w:sdtPr>
    <w:sdtContent>
      <w:p w14:paraId="4CDCB577" w14:textId="77777777" w:rsidR="00E47D57" w:rsidRPr="000C7F89" w:rsidRDefault="00E47D57" w:rsidP="000C7F89">
        <w:pPr>
          <w:pStyle w:val="Footer"/>
          <w:jc w:val="right"/>
          <w:rPr>
            <w:rFonts w:ascii="Arial" w:hAnsi="Arial" w:cs="Arial"/>
          </w:rPr>
        </w:pPr>
        <w:r w:rsidRPr="000C7F89">
          <w:rPr>
            <w:rFonts w:ascii="Arial" w:hAnsi="Arial" w:cs="Arial"/>
            <w:sz w:val="20"/>
            <w:lang w:val="en-US"/>
          </w:rPr>
          <w:t>Universitas Kristen Maranatha</w:t>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6596237"/>
      <w:docPartObj>
        <w:docPartGallery w:val="Page Numbers (Bottom of Page)"/>
        <w:docPartUnique/>
      </w:docPartObj>
    </w:sdtPr>
    <w:sdtEndPr>
      <w:rPr>
        <w:noProof/>
      </w:rPr>
    </w:sdtEndPr>
    <w:sdtContent>
      <w:p w14:paraId="7DC5D921" w14:textId="77777777" w:rsidR="00E47D57" w:rsidRDefault="00E47D57">
        <w:pPr>
          <w:pStyle w:val="Footer"/>
          <w:jc w:val="center"/>
        </w:pPr>
        <w:r>
          <w:fldChar w:fldCharType="begin"/>
        </w:r>
        <w:r>
          <w:instrText xml:space="preserve"> PAGE   \* MERGEFORMAT </w:instrText>
        </w:r>
        <w:r>
          <w:fldChar w:fldCharType="separate"/>
        </w:r>
        <w:r w:rsidR="000C2D42">
          <w:rPr>
            <w:noProof/>
          </w:rPr>
          <w:t>A-1</w:t>
        </w:r>
        <w:r>
          <w:rPr>
            <w:noProof/>
          </w:rPr>
          <w:fldChar w:fldCharType="end"/>
        </w:r>
      </w:p>
    </w:sdtContent>
  </w:sdt>
  <w:p w14:paraId="2A27BA61" w14:textId="77777777" w:rsidR="00E47D57" w:rsidRDefault="00E47D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5640B" w14:textId="77777777" w:rsidR="00E47D57" w:rsidRDefault="00E47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48E513" w14:textId="77777777" w:rsidR="001640AF" w:rsidRDefault="001640AF" w:rsidP="00226B5C">
      <w:pPr>
        <w:spacing w:line="240" w:lineRule="auto"/>
      </w:pPr>
      <w:r>
        <w:separator/>
      </w:r>
    </w:p>
  </w:footnote>
  <w:footnote w:type="continuationSeparator" w:id="0">
    <w:p w14:paraId="59DABE97" w14:textId="77777777" w:rsidR="001640AF" w:rsidRDefault="001640AF" w:rsidP="00226B5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BF8459" w14:textId="77777777" w:rsidR="00E47D57" w:rsidRDefault="00E47D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223548"/>
      <w:docPartObj>
        <w:docPartGallery w:val="Page Numbers (Top of Page)"/>
        <w:docPartUnique/>
      </w:docPartObj>
    </w:sdtPr>
    <w:sdtEndPr>
      <w:rPr>
        <w:noProof/>
      </w:rPr>
    </w:sdtEndPr>
    <w:sdtContent>
      <w:p w14:paraId="457F7A9C" w14:textId="77777777" w:rsidR="00E47D57" w:rsidRDefault="00E47D57">
        <w:pPr>
          <w:pStyle w:val="Header"/>
          <w:jc w:val="right"/>
        </w:pPr>
        <w:r>
          <w:fldChar w:fldCharType="begin"/>
        </w:r>
        <w:r>
          <w:instrText xml:space="preserve"> PAGE   \* MERGEFORMAT </w:instrText>
        </w:r>
        <w:r>
          <w:fldChar w:fldCharType="separate"/>
        </w:r>
        <w:r w:rsidR="000C2D42">
          <w:rPr>
            <w:noProof/>
          </w:rPr>
          <w:t>5</w:t>
        </w:r>
        <w:r>
          <w:rPr>
            <w:noProof/>
          </w:rPr>
          <w:fldChar w:fldCharType="end"/>
        </w:r>
      </w:p>
    </w:sdtContent>
  </w:sdt>
  <w:p w14:paraId="468F9CC5" w14:textId="77777777" w:rsidR="00E47D57" w:rsidRDefault="00E47D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4549B8" w14:textId="77777777" w:rsidR="00E47D57" w:rsidRDefault="00E47D5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D50BCE" w14:textId="77777777" w:rsidR="00E47D57" w:rsidRDefault="00E47D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85D6C9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2A26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F00B8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11859B0"/>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780841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823A3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43EAAC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3307EE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19448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77C2C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7C754E"/>
    <w:multiLevelType w:val="hybridMultilevel"/>
    <w:tmpl w:val="E99E1344"/>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1221481"/>
    <w:multiLevelType w:val="hybridMultilevel"/>
    <w:tmpl w:val="EA2ADE40"/>
    <w:lvl w:ilvl="0" w:tplc="D256AE52">
      <w:start w:val="1"/>
      <w:numFmt w:val="decimal"/>
      <w:lvlText w:val="%1)"/>
      <w:lvlJc w:val="left"/>
      <w:pPr>
        <w:ind w:left="765" w:hanging="405"/>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7B271DA"/>
    <w:multiLevelType w:val="hybridMultilevel"/>
    <w:tmpl w:val="1084DE94"/>
    <w:lvl w:ilvl="0" w:tplc="1792794C">
      <w:start w:val="1"/>
      <w:numFmt w:val="upperLetter"/>
      <w:lvlText w:val="LAMPIRAN %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FA37DD6"/>
    <w:multiLevelType w:val="multilevel"/>
    <w:tmpl w:val="2A7E9294"/>
    <w:lvl w:ilvl="0">
      <w:start w:val="1"/>
      <w:numFmt w:val="decimal"/>
      <w:pStyle w:val="Heading1"/>
      <w:suff w:val="nothing"/>
      <w:lvlText w:val="BAB %1"/>
      <w:lvlJc w:val="left"/>
      <w:pPr>
        <w:ind w:left="0" w:firstLine="0"/>
      </w:pPr>
      <w:rPr>
        <w:rFonts w:hint="default"/>
      </w:rPr>
    </w:lvl>
    <w:lvl w:ilvl="1">
      <w:start w:val="1"/>
      <w:numFmt w:val="decimal"/>
      <w:pStyle w:val="Heading2"/>
      <w:isLgl/>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isLgl/>
      <w:suff w:val="space"/>
      <w:lvlText w:val="%1.%2.%3.%4"/>
      <w:lvlJc w:val="left"/>
      <w:pPr>
        <w:ind w:left="0" w:firstLine="0"/>
      </w:pPr>
      <w:rPr>
        <w:rFonts w:hint="default"/>
      </w:rPr>
    </w:lvl>
    <w:lvl w:ilvl="4">
      <w:start w:val="1"/>
      <w:numFmt w:val="decimal"/>
      <w:pStyle w:val="Heading5"/>
      <w:isLgl/>
      <w:suff w:val="space"/>
      <w:lvlText w:val="%1.%2.%3.%4.%5"/>
      <w:lvlJc w:val="left"/>
      <w:pPr>
        <w:ind w:left="0" w:firstLine="0"/>
      </w:pPr>
      <w:rPr>
        <w:rFonts w:hint="default"/>
      </w:rPr>
    </w:lvl>
    <w:lvl w:ilvl="5">
      <w:start w:val="1"/>
      <w:numFmt w:val="decimal"/>
      <w:pStyle w:val="Heading6"/>
      <w:isLgl/>
      <w:suff w:val="space"/>
      <w:lvlText w:val="%1.%2.%3.%4.%5.%6"/>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upperLetter"/>
      <w:lvlRestart w:val="0"/>
      <w:pStyle w:val="Heading9"/>
      <w:suff w:val="space"/>
      <w:lvlText w:val="LAMPIRAN %9"/>
      <w:lvlJc w:val="left"/>
      <w:pPr>
        <w:ind w:left="0" w:firstLine="0"/>
      </w:pPr>
      <w:rPr>
        <w:rFonts w:hint="default"/>
        <w:b/>
        <w:i w:val="0"/>
        <w:sz w:val="32"/>
      </w:r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10"/>
  </w:num>
  <w:num w:numId="22">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by Tan">
    <w15:presenceInfo w15:providerId="Windows Live" w15:userId="ca469e9ae71c55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D57"/>
    <w:rsid w:val="0006017B"/>
    <w:rsid w:val="000C2D42"/>
    <w:rsid w:val="000C7F89"/>
    <w:rsid w:val="000E1D87"/>
    <w:rsid w:val="000F0700"/>
    <w:rsid w:val="00154837"/>
    <w:rsid w:val="001640AF"/>
    <w:rsid w:val="00177AF6"/>
    <w:rsid w:val="001C1E6D"/>
    <w:rsid w:val="001C2AB4"/>
    <w:rsid w:val="001D5A7F"/>
    <w:rsid w:val="001F07AC"/>
    <w:rsid w:val="001F436E"/>
    <w:rsid w:val="001F4FD7"/>
    <w:rsid w:val="002014B8"/>
    <w:rsid w:val="00213FBC"/>
    <w:rsid w:val="00215E87"/>
    <w:rsid w:val="00222DE7"/>
    <w:rsid w:val="00226B5C"/>
    <w:rsid w:val="00291D23"/>
    <w:rsid w:val="00346278"/>
    <w:rsid w:val="00363F42"/>
    <w:rsid w:val="00383A77"/>
    <w:rsid w:val="003C4CC5"/>
    <w:rsid w:val="003F1C16"/>
    <w:rsid w:val="00402406"/>
    <w:rsid w:val="004139FA"/>
    <w:rsid w:val="0046132C"/>
    <w:rsid w:val="004A4699"/>
    <w:rsid w:val="004B0DF4"/>
    <w:rsid w:val="004D47E1"/>
    <w:rsid w:val="004E347A"/>
    <w:rsid w:val="004F501B"/>
    <w:rsid w:val="005130A4"/>
    <w:rsid w:val="00516B0D"/>
    <w:rsid w:val="005553F7"/>
    <w:rsid w:val="00567A08"/>
    <w:rsid w:val="005E4589"/>
    <w:rsid w:val="0060195D"/>
    <w:rsid w:val="006D230B"/>
    <w:rsid w:val="006F00DD"/>
    <w:rsid w:val="007148FE"/>
    <w:rsid w:val="007503F7"/>
    <w:rsid w:val="007B5377"/>
    <w:rsid w:val="007C3534"/>
    <w:rsid w:val="00827600"/>
    <w:rsid w:val="00830450"/>
    <w:rsid w:val="00863929"/>
    <w:rsid w:val="00886DA0"/>
    <w:rsid w:val="00896D00"/>
    <w:rsid w:val="008D4977"/>
    <w:rsid w:val="008F7F79"/>
    <w:rsid w:val="00913AE2"/>
    <w:rsid w:val="00934286"/>
    <w:rsid w:val="00937FEB"/>
    <w:rsid w:val="009A41D2"/>
    <w:rsid w:val="009E00D9"/>
    <w:rsid w:val="009E5E8C"/>
    <w:rsid w:val="00A10CF8"/>
    <w:rsid w:val="00A26B95"/>
    <w:rsid w:val="00A54542"/>
    <w:rsid w:val="00A749AB"/>
    <w:rsid w:val="00A75CB5"/>
    <w:rsid w:val="00AA2DAC"/>
    <w:rsid w:val="00AE396D"/>
    <w:rsid w:val="00B93C85"/>
    <w:rsid w:val="00BA5EB8"/>
    <w:rsid w:val="00BE1C2A"/>
    <w:rsid w:val="00C73716"/>
    <w:rsid w:val="00CE3FCB"/>
    <w:rsid w:val="00CF2C17"/>
    <w:rsid w:val="00CF651C"/>
    <w:rsid w:val="00D24EAC"/>
    <w:rsid w:val="00D46F40"/>
    <w:rsid w:val="00D51EDC"/>
    <w:rsid w:val="00D80F3D"/>
    <w:rsid w:val="00DA5B56"/>
    <w:rsid w:val="00DA64AD"/>
    <w:rsid w:val="00DD31B8"/>
    <w:rsid w:val="00DF18BC"/>
    <w:rsid w:val="00DF6EEF"/>
    <w:rsid w:val="00E03005"/>
    <w:rsid w:val="00E045E9"/>
    <w:rsid w:val="00E05F79"/>
    <w:rsid w:val="00E25AAC"/>
    <w:rsid w:val="00E27D42"/>
    <w:rsid w:val="00E31076"/>
    <w:rsid w:val="00E36FF2"/>
    <w:rsid w:val="00E434C2"/>
    <w:rsid w:val="00E47D57"/>
    <w:rsid w:val="00E55130"/>
    <w:rsid w:val="00E72427"/>
    <w:rsid w:val="00EA1806"/>
    <w:rsid w:val="00EC04D3"/>
    <w:rsid w:val="00EC0988"/>
    <w:rsid w:val="00EC76CD"/>
    <w:rsid w:val="00ED464C"/>
    <w:rsid w:val="00F13EC5"/>
    <w:rsid w:val="00F17EDE"/>
    <w:rsid w:val="00F52F40"/>
    <w:rsid w:val="00F578F5"/>
    <w:rsid w:val="00F7021F"/>
    <w:rsid w:val="00F858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F0109"/>
  <w15:chartTrackingRefBased/>
  <w15:docId w15:val="{8A97B70A-D576-4A38-AAF0-1259E49E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id-ID" w:eastAsia="en-US" w:bidi="ar-SA"/>
      </w:rPr>
    </w:rPrDefault>
    <w:pPrDefault>
      <w:pPr>
        <w:spacing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A749AB"/>
  </w:style>
  <w:style w:type="paragraph" w:styleId="Heading1">
    <w:name w:val="heading 1"/>
    <w:basedOn w:val="Normal"/>
    <w:next w:val="Normal"/>
    <w:link w:val="Heading1Char"/>
    <w:uiPriority w:val="9"/>
    <w:qFormat/>
    <w:rsid w:val="006D230B"/>
    <w:pPr>
      <w:keepNext/>
      <w:keepLines/>
      <w:numPr>
        <w:numId w:val="1"/>
      </w:numPr>
      <w:jc w:val="center"/>
      <w:outlineLvl w:val="0"/>
    </w:pPr>
    <w:rPr>
      <w:rFonts w:asciiTheme="majorHAnsi" w:eastAsiaTheme="majorEastAsia" w:hAnsiTheme="majorHAnsi" w:cstheme="majorBidi"/>
      <w:b/>
      <w:caps/>
      <w:color w:val="000000" w:themeColor="accent1" w:themeShade="BF"/>
      <w:sz w:val="32"/>
      <w:szCs w:val="32"/>
    </w:rPr>
  </w:style>
  <w:style w:type="paragraph" w:styleId="Heading2">
    <w:name w:val="heading 2"/>
    <w:basedOn w:val="Normal"/>
    <w:next w:val="Normal"/>
    <w:link w:val="Heading2Char"/>
    <w:uiPriority w:val="9"/>
    <w:unhideWhenUsed/>
    <w:qFormat/>
    <w:rsid w:val="0006017B"/>
    <w:pPr>
      <w:keepNext/>
      <w:keepLines/>
      <w:numPr>
        <w:ilvl w:val="1"/>
        <w:numId w:val="1"/>
      </w:numPr>
      <w:outlineLvl w:val="1"/>
    </w:pPr>
    <w:rPr>
      <w:rFonts w:asciiTheme="majorHAnsi" w:eastAsiaTheme="majorEastAsia" w:hAnsiTheme="majorHAnsi" w:cstheme="majorBidi"/>
      <w:b/>
      <w:color w:val="000000" w:themeColor="accent1" w:themeShade="BF"/>
      <w:szCs w:val="26"/>
    </w:rPr>
  </w:style>
  <w:style w:type="paragraph" w:styleId="Heading3">
    <w:name w:val="heading 3"/>
    <w:basedOn w:val="Normal"/>
    <w:next w:val="Normal"/>
    <w:link w:val="Heading3Char"/>
    <w:uiPriority w:val="9"/>
    <w:unhideWhenUsed/>
    <w:qFormat/>
    <w:rsid w:val="0006017B"/>
    <w:pPr>
      <w:keepNext/>
      <w:keepLines/>
      <w:numPr>
        <w:ilvl w:val="2"/>
        <w:numId w:val="1"/>
      </w:numPr>
      <w:outlineLvl w:val="2"/>
    </w:pPr>
    <w:rPr>
      <w:rFonts w:asciiTheme="majorHAnsi" w:eastAsiaTheme="majorEastAsia" w:hAnsiTheme="majorHAnsi" w:cstheme="majorBidi"/>
      <w:b/>
      <w:color w:val="000000" w:themeColor="accent1" w:themeShade="7F"/>
    </w:rPr>
  </w:style>
  <w:style w:type="paragraph" w:styleId="Heading4">
    <w:name w:val="heading 4"/>
    <w:basedOn w:val="Normal"/>
    <w:next w:val="Normal"/>
    <w:link w:val="Heading4Char"/>
    <w:uiPriority w:val="9"/>
    <w:unhideWhenUsed/>
    <w:qFormat/>
    <w:rsid w:val="0006017B"/>
    <w:pPr>
      <w:keepNext/>
      <w:keepLines/>
      <w:numPr>
        <w:ilvl w:val="3"/>
        <w:numId w:val="1"/>
      </w:numPr>
      <w:outlineLvl w:val="3"/>
    </w:pPr>
    <w:rPr>
      <w:rFonts w:asciiTheme="majorHAnsi" w:eastAsiaTheme="majorEastAsia" w:hAnsiTheme="majorHAnsi" w:cstheme="majorBidi"/>
      <w:b/>
      <w:iCs/>
      <w:color w:val="000000" w:themeColor="accent1" w:themeShade="BF"/>
    </w:rPr>
  </w:style>
  <w:style w:type="paragraph" w:styleId="Heading5">
    <w:name w:val="heading 5"/>
    <w:basedOn w:val="Normal"/>
    <w:next w:val="Normal"/>
    <w:link w:val="Heading5Char"/>
    <w:uiPriority w:val="9"/>
    <w:semiHidden/>
    <w:unhideWhenUsed/>
    <w:qFormat/>
    <w:rsid w:val="0006017B"/>
    <w:pPr>
      <w:keepNext/>
      <w:keepLines/>
      <w:numPr>
        <w:ilvl w:val="4"/>
        <w:numId w:val="1"/>
      </w:numPr>
      <w:outlineLvl w:val="4"/>
    </w:pPr>
    <w:rPr>
      <w:rFonts w:asciiTheme="majorHAnsi" w:eastAsiaTheme="majorEastAsia" w:hAnsiTheme="majorHAnsi" w:cstheme="majorBidi"/>
      <w:b/>
      <w:color w:val="000000" w:themeColor="accent1" w:themeShade="BF"/>
    </w:rPr>
  </w:style>
  <w:style w:type="paragraph" w:styleId="Heading6">
    <w:name w:val="heading 6"/>
    <w:basedOn w:val="Normal"/>
    <w:next w:val="Normal"/>
    <w:link w:val="Heading6Char"/>
    <w:uiPriority w:val="9"/>
    <w:semiHidden/>
    <w:unhideWhenUsed/>
    <w:qFormat/>
    <w:rsid w:val="0006017B"/>
    <w:pPr>
      <w:keepNext/>
      <w:keepLines/>
      <w:numPr>
        <w:ilvl w:val="5"/>
        <w:numId w:val="1"/>
      </w:numPr>
      <w:outlineLvl w:val="5"/>
    </w:pPr>
    <w:rPr>
      <w:rFonts w:asciiTheme="majorHAnsi" w:eastAsiaTheme="majorEastAsia" w:hAnsiTheme="majorHAnsi" w:cstheme="majorBidi"/>
      <w:b/>
      <w:color w:val="000000" w:themeColor="accent1" w:themeShade="7F"/>
    </w:rPr>
  </w:style>
  <w:style w:type="paragraph" w:styleId="Heading7">
    <w:name w:val="heading 7"/>
    <w:basedOn w:val="Normal"/>
    <w:next w:val="Normal"/>
    <w:link w:val="Heading7Char"/>
    <w:uiPriority w:val="9"/>
    <w:semiHidden/>
    <w:unhideWhenUsed/>
    <w:qFormat/>
    <w:rsid w:val="0006017B"/>
    <w:pPr>
      <w:keepNext/>
      <w:keepLines/>
      <w:numPr>
        <w:ilvl w:val="6"/>
        <w:numId w:val="1"/>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unhideWhenUsed/>
    <w:rsid w:val="0006017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213FBC"/>
    <w:pPr>
      <w:keepNext/>
      <w:keepLines/>
      <w:numPr>
        <w:ilvl w:val="8"/>
        <w:numId w:val="1"/>
      </w:numPr>
      <w:jc w:val="center"/>
      <w:outlineLvl w:val="8"/>
    </w:pPr>
    <w:rPr>
      <w:rFonts w:asciiTheme="majorHAnsi" w:eastAsiaTheme="majorEastAsia" w:hAnsiTheme="majorHAnsi" w:cstheme="majorBidi"/>
      <w:b/>
      <w:iCs/>
      <w:color w:val="272727" w:themeColor="text1" w:themeTint="D8"/>
      <w:sz w:val="32"/>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0B"/>
    <w:rPr>
      <w:rFonts w:asciiTheme="majorHAnsi" w:eastAsiaTheme="majorEastAsia" w:hAnsiTheme="majorHAnsi" w:cstheme="majorBidi"/>
      <w:b/>
      <w:caps/>
      <w:color w:val="000000" w:themeColor="accent1" w:themeShade="BF"/>
      <w:sz w:val="32"/>
      <w:szCs w:val="32"/>
    </w:rPr>
  </w:style>
  <w:style w:type="character" w:customStyle="1" w:styleId="Heading2Char">
    <w:name w:val="Heading 2 Char"/>
    <w:basedOn w:val="DefaultParagraphFont"/>
    <w:link w:val="Heading2"/>
    <w:uiPriority w:val="9"/>
    <w:rsid w:val="0006017B"/>
    <w:rPr>
      <w:rFonts w:asciiTheme="majorHAnsi" w:eastAsiaTheme="majorEastAsia" w:hAnsiTheme="majorHAnsi" w:cstheme="majorBidi"/>
      <w:b/>
      <w:color w:val="000000" w:themeColor="accent1" w:themeShade="BF"/>
      <w:sz w:val="24"/>
      <w:szCs w:val="26"/>
    </w:rPr>
  </w:style>
  <w:style w:type="character" w:customStyle="1" w:styleId="Heading3Char">
    <w:name w:val="Heading 3 Char"/>
    <w:basedOn w:val="DefaultParagraphFont"/>
    <w:link w:val="Heading3"/>
    <w:uiPriority w:val="9"/>
    <w:rsid w:val="0006017B"/>
    <w:rPr>
      <w:rFonts w:asciiTheme="majorHAnsi" w:eastAsiaTheme="majorEastAsia" w:hAnsiTheme="majorHAnsi" w:cstheme="majorBidi"/>
      <w:b/>
      <w:color w:val="000000" w:themeColor="accent1" w:themeShade="7F"/>
      <w:sz w:val="24"/>
      <w:szCs w:val="24"/>
    </w:rPr>
  </w:style>
  <w:style w:type="character" w:customStyle="1" w:styleId="Heading4Char">
    <w:name w:val="Heading 4 Char"/>
    <w:basedOn w:val="DefaultParagraphFont"/>
    <w:link w:val="Heading4"/>
    <w:uiPriority w:val="9"/>
    <w:rsid w:val="0006017B"/>
    <w:rPr>
      <w:rFonts w:asciiTheme="majorHAnsi" w:eastAsiaTheme="majorEastAsia" w:hAnsiTheme="majorHAnsi" w:cstheme="majorBidi"/>
      <w:b/>
      <w:iCs/>
      <w:color w:val="000000" w:themeColor="accent1" w:themeShade="BF"/>
      <w:sz w:val="24"/>
    </w:rPr>
  </w:style>
  <w:style w:type="character" w:customStyle="1" w:styleId="Heading5Char">
    <w:name w:val="Heading 5 Char"/>
    <w:basedOn w:val="DefaultParagraphFont"/>
    <w:link w:val="Heading5"/>
    <w:uiPriority w:val="9"/>
    <w:semiHidden/>
    <w:rsid w:val="0006017B"/>
    <w:rPr>
      <w:rFonts w:asciiTheme="majorHAnsi" w:eastAsiaTheme="majorEastAsia" w:hAnsiTheme="majorHAnsi" w:cstheme="majorBidi"/>
      <w:b/>
      <w:color w:val="000000" w:themeColor="accent1" w:themeShade="BF"/>
      <w:sz w:val="24"/>
    </w:rPr>
  </w:style>
  <w:style w:type="character" w:customStyle="1" w:styleId="Heading6Char">
    <w:name w:val="Heading 6 Char"/>
    <w:basedOn w:val="DefaultParagraphFont"/>
    <w:link w:val="Heading6"/>
    <w:uiPriority w:val="9"/>
    <w:semiHidden/>
    <w:rsid w:val="0006017B"/>
    <w:rPr>
      <w:rFonts w:asciiTheme="majorHAnsi" w:eastAsiaTheme="majorEastAsia" w:hAnsiTheme="majorHAnsi" w:cstheme="majorBidi"/>
      <w:b/>
      <w:color w:val="000000" w:themeColor="accent1" w:themeShade="7F"/>
      <w:sz w:val="24"/>
    </w:rPr>
  </w:style>
  <w:style w:type="character" w:customStyle="1" w:styleId="Heading7Char">
    <w:name w:val="Heading 7 Char"/>
    <w:basedOn w:val="DefaultParagraphFont"/>
    <w:link w:val="Heading7"/>
    <w:uiPriority w:val="9"/>
    <w:semiHidden/>
    <w:rsid w:val="0006017B"/>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rsid w:val="0006017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213FBC"/>
    <w:rPr>
      <w:rFonts w:asciiTheme="majorHAnsi" w:eastAsiaTheme="majorEastAsia" w:hAnsiTheme="majorHAnsi" w:cstheme="majorBidi"/>
      <w:b/>
      <w:iCs/>
      <w:color w:val="272727" w:themeColor="text1" w:themeTint="D8"/>
      <w:sz w:val="32"/>
      <w:szCs w:val="21"/>
    </w:rPr>
  </w:style>
  <w:style w:type="table" w:styleId="TableGrid">
    <w:name w:val="Table Grid"/>
    <w:basedOn w:val="TableNormal"/>
    <w:uiPriority w:val="39"/>
    <w:rsid w:val="00913AE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3FBC"/>
    <w:pPr>
      <w:spacing w:after="100"/>
    </w:pPr>
  </w:style>
  <w:style w:type="paragraph" w:styleId="TOC2">
    <w:name w:val="toc 2"/>
    <w:basedOn w:val="Normal"/>
    <w:next w:val="Normal"/>
    <w:autoRedefine/>
    <w:uiPriority w:val="39"/>
    <w:unhideWhenUsed/>
    <w:rsid w:val="00213FBC"/>
    <w:pPr>
      <w:spacing w:after="100"/>
      <w:ind w:left="240"/>
    </w:pPr>
  </w:style>
  <w:style w:type="paragraph" w:styleId="ListContinue">
    <w:name w:val="List Continue"/>
    <w:basedOn w:val="Normal"/>
    <w:uiPriority w:val="99"/>
    <w:unhideWhenUsed/>
    <w:rsid w:val="00AE396D"/>
    <w:pPr>
      <w:spacing w:after="120"/>
      <w:ind w:left="360"/>
      <w:contextualSpacing/>
    </w:pPr>
  </w:style>
  <w:style w:type="paragraph" w:styleId="ListNumber">
    <w:name w:val="List Number"/>
    <w:basedOn w:val="Normal"/>
    <w:uiPriority w:val="99"/>
    <w:unhideWhenUsed/>
    <w:qFormat/>
    <w:rsid w:val="00AE396D"/>
    <w:pPr>
      <w:numPr>
        <w:numId w:val="8"/>
      </w:numPr>
      <w:contextualSpacing/>
    </w:pPr>
  </w:style>
  <w:style w:type="paragraph" w:styleId="ListNumber2">
    <w:name w:val="List Number 2"/>
    <w:basedOn w:val="Normal"/>
    <w:uiPriority w:val="99"/>
    <w:unhideWhenUsed/>
    <w:qFormat/>
    <w:rsid w:val="00EC0988"/>
    <w:pPr>
      <w:numPr>
        <w:numId w:val="9"/>
      </w:numPr>
      <w:contextualSpacing/>
    </w:pPr>
  </w:style>
  <w:style w:type="paragraph" w:styleId="Signature">
    <w:name w:val="Signature"/>
    <w:basedOn w:val="Normal"/>
    <w:link w:val="SignatureChar"/>
    <w:uiPriority w:val="99"/>
    <w:unhideWhenUsed/>
    <w:rsid w:val="00896D00"/>
    <w:pPr>
      <w:spacing w:line="240" w:lineRule="auto"/>
      <w:ind w:left="4320"/>
    </w:pPr>
  </w:style>
  <w:style w:type="character" w:customStyle="1" w:styleId="SignatureChar">
    <w:name w:val="Signature Char"/>
    <w:basedOn w:val="DefaultParagraphFont"/>
    <w:link w:val="Signature"/>
    <w:uiPriority w:val="99"/>
    <w:rsid w:val="00896D00"/>
  </w:style>
  <w:style w:type="paragraph" w:styleId="List">
    <w:name w:val="List"/>
    <w:basedOn w:val="Normal"/>
    <w:uiPriority w:val="99"/>
    <w:unhideWhenUsed/>
    <w:rsid w:val="00896D00"/>
    <w:pPr>
      <w:ind w:left="360" w:hanging="360"/>
      <w:contextualSpacing/>
    </w:pPr>
  </w:style>
  <w:style w:type="paragraph" w:styleId="Index9">
    <w:name w:val="index 9"/>
    <w:basedOn w:val="Normal"/>
    <w:next w:val="Normal"/>
    <w:autoRedefine/>
    <w:uiPriority w:val="99"/>
    <w:unhideWhenUsed/>
    <w:rsid w:val="00896D00"/>
    <w:pPr>
      <w:spacing w:line="240" w:lineRule="auto"/>
      <w:ind w:left="2160" w:hanging="240"/>
    </w:pPr>
  </w:style>
  <w:style w:type="paragraph" w:styleId="Index8">
    <w:name w:val="index 8"/>
    <w:basedOn w:val="Normal"/>
    <w:next w:val="Normal"/>
    <w:autoRedefine/>
    <w:uiPriority w:val="99"/>
    <w:unhideWhenUsed/>
    <w:rsid w:val="00896D00"/>
    <w:pPr>
      <w:spacing w:line="240" w:lineRule="auto"/>
      <w:ind w:left="1920" w:hanging="240"/>
    </w:pPr>
  </w:style>
  <w:style w:type="paragraph" w:styleId="Index7">
    <w:name w:val="index 7"/>
    <w:basedOn w:val="Normal"/>
    <w:next w:val="Normal"/>
    <w:autoRedefine/>
    <w:uiPriority w:val="99"/>
    <w:unhideWhenUsed/>
    <w:rsid w:val="00896D00"/>
    <w:pPr>
      <w:spacing w:line="240" w:lineRule="auto"/>
      <w:ind w:left="1680" w:hanging="240"/>
    </w:pPr>
  </w:style>
  <w:style w:type="paragraph" w:styleId="Index6">
    <w:name w:val="index 6"/>
    <w:basedOn w:val="Normal"/>
    <w:next w:val="Normal"/>
    <w:autoRedefine/>
    <w:uiPriority w:val="99"/>
    <w:unhideWhenUsed/>
    <w:rsid w:val="00896D00"/>
    <w:pPr>
      <w:spacing w:line="240" w:lineRule="auto"/>
      <w:ind w:left="1440" w:hanging="240"/>
    </w:pPr>
  </w:style>
  <w:style w:type="paragraph" w:styleId="Index5">
    <w:name w:val="index 5"/>
    <w:basedOn w:val="Normal"/>
    <w:next w:val="Normal"/>
    <w:autoRedefine/>
    <w:uiPriority w:val="99"/>
    <w:unhideWhenUsed/>
    <w:rsid w:val="00896D00"/>
    <w:pPr>
      <w:spacing w:line="240" w:lineRule="auto"/>
      <w:ind w:left="1200" w:hanging="240"/>
    </w:pPr>
  </w:style>
  <w:style w:type="paragraph" w:styleId="Index4">
    <w:name w:val="index 4"/>
    <w:basedOn w:val="Normal"/>
    <w:next w:val="Normal"/>
    <w:autoRedefine/>
    <w:uiPriority w:val="99"/>
    <w:unhideWhenUsed/>
    <w:rsid w:val="00896D00"/>
    <w:pPr>
      <w:spacing w:line="240" w:lineRule="auto"/>
      <w:ind w:left="960" w:hanging="240"/>
    </w:pPr>
  </w:style>
  <w:style w:type="paragraph" w:styleId="HTMLAddress">
    <w:name w:val="HTML Address"/>
    <w:basedOn w:val="Normal"/>
    <w:link w:val="HTMLAddressChar"/>
    <w:uiPriority w:val="99"/>
    <w:unhideWhenUsed/>
    <w:rsid w:val="00896D00"/>
    <w:pPr>
      <w:spacing w:line="240" w:lineRule="auto"/>
    </w:pPr>
    <w:rPr>
      <w:i/>
      <w:iCs/>
    </w:rPr>
  </w:style>
  <w:style w:type="character" w:customStyle="1" w:styleId="HTMLAddressChar">
    <w:name w:val="HTML Address Char"/>
    <w:basedOn w:val="DefaultParagraphFont"/>
    <w:link w:val="HTMLAddress"/>
    <w:uiPriority w:val="99"/>
    <w:rsid w:val="00896D00"/>
    <w:rPr>
      <w:i/>
      <w:iCs/>
    </w:rPr>
  </w:style>
  <w:style w:type="character" w:styleId="HTMLAcronym">
    <w:name w:val="HTML Acronym"/>
    <w:basedOn w:val="DefaultParagraphFont"/>
    <w:uiPriority w:val="99"/>
    <w:unhideWhenUsed/>
    <w:rsid w:val="00896D00"/>
  </w:style>
  <w:style w:type="paragraph" w:styleId="Header">
    <w:name w:val="header"/>
    <w:basedOn w:val="Normal"/>
    <w:link w:val="HeaderChar"/>
    <w:uiPriority w:val="99"/>
    <w:unhideWhenUsed/>
    <w:rsid w:val="00896D00"/>
    <w:pPr>
      <w:tabs>
        <w:tab w:val="center" w:pos="4513"/>
        <w:tab w:val="right" w:pos="9026"/>
      </w:tabs>
      <w:spacing w:line="240" w:lineRule="auto"/>
    </w:pPr>
  </w:style>
  <w:style w:type="character" w:customStyle="1" w:styleId="HeaderChar">
    <w:name w:val="Header Char"/>
    <w:basedOn w:val="DefaultParagraphFont"/>
    <w:link w:val="Header"/>
    <w:uiPriority w:val="99"/>
    <w:rsid w:val="00896D00"/>
  </w:style>
  <w:style w:type="paragraph" w:styleId="E-mailSignature">
    <w:name w:val="E-mail Signature"/>
    <w:basedOn w:val="Normal"/>
    <w:link w:val="E-mailSignatureChar"/>
    <w:uiPriority w:val="99"/>
    <w:unhideWhenUsed/>
    <w:rsid w:val="00896D00"/>
    <w:pPr>
      <w:spacing w:line="240" w:lineRule="auto"/>
    </w:pPr>
  </w:style>
  <w:style w:type="character" w:customStyle="1" w:styleId="E-mailSignatureChar">
    <w:name w:val="E-mail Signature Char"/>
    <w:basedOn w:val="DefaultParagraphFont"/>
    <w:link w:val="E-mailSignature"/>
    <w:uiPriority w:val="99"/>
    <w:rsid w:val="00896D00"/>
  </w:style>
  <w:style w:type="paragraph" w:styleId="Date">
    <w:name w:val="Date"/>
    <w:basedOn w:val="Normal"/>
    <w:next w:val="Normal"/>
    <w:link w:val="DateChar"/>
    <w:uiPriority w:val="99"/>
    <w:unhideWhenUsed/>
    <w:rsid w:val="00896D00"/>
  </w:style>
  <w:style w:type="character" w:customStyle="1" w:styleId="DateChar">
    <w:name w:val="Date Char"/>
    <w:basedOn w:val="DefaultParagraphFont"/>
    <w:link w:val="Date"/>
    <w:uiPriority w:val="99"/>
    <w:rsid w:val="00896D00"/>
  </w:style>
  <w:style w:type="paragraph" w:styleId="Closing">
    <w:name w:val="Closing"/>
    <w:basedOn w:val="Normal"/>
    <w:link w:val="ClosingChar"/>
    <w:uiPriority w:val="99"/>
    <w:unhideWhenUsed/>
    <w:rsid w:val="00896D00"/>
    <w:pPr>
      <w:spacing w:line="240" w:lineRule="auto"/>
      <w:ind w:left="4320"/>
    </w:pPr>
  </w:style>
  <w:style w:type="character" w:customStyle="1" w:styleId="ClosingChar">
    <w:name w:val="Closing Char"/>
    <w:basedOn w:val="DefaultParagraphFont"/>
    <w:link w:val="Closing"/>
    <w:uiPriority w:val="99"/>
    <w:rsid w:val="00896D00"/>
  </w:style>
  <w:style w:type="paragraph" w:styleId="BodyText">
    <w:name w:val="Body Text"/>
    <w:basedOn w:val="Normal"/>
    <w:link w:val="BodyTextChar"/>
    <w:uiPriority w:val="99"/>
    <w:unhideWhenUsed/>
    <w:rsid w:val="00896D00"/>
    <w:pPr>
      <w:spacing w:after="120"/>
    </w:pPr>
  </w:style>
  <w:style w:type="character" w:customStyle="1" w:styleId="BodyTextChar">
    <w:name w:val="Body Text Char"/>
    <w:basedOn w:val="DefaultParagraphFont"/>
    <w:link w:val="BodyText"/>
    <w:uiPriority w:val="99"/>
    <w:rsid w:val="00896D00"/>
  </w:style>
  <w:style w:type="paragraph" w:styleId="IntenseQuote">
    <w:name w:val="Intense Quote"/>
    <w:basedOn w:val="Normal"/>
    <w:next w:val="Normal"/>
    <w:link w:val="IntenseQuoteChar"/>
    <w:uiPriority w:val="30"/>
    <w:qFormat/>
    <w:rsid w:val="00896D00"/>
    <w:pPr>
      <w:pBdr>
        <w:top w:val="single" w:sz="4" w:space="10" w:color="000000" w:themeColor="accent1"/>
        <w:bottom w:val="single" w:sz="4" w:space="10" w:color="000000" w:themeColor="accent1"/>
      </w:pBdr>
      <w:spacing w:before="360" w:after="360"/>
      <w:ind w:left="864" w:right="864"/>
      <w:jc w:val="center"/>
    </w:pPr>
    <w:rPr>
      <w:i/>
      <w:iCs/>
      <w:color w:val="000000" w:themeColor="accent1"/>
    </w:rPr>
  </w:style>
  <w:style w:type="character" w:customStyle="1" w:styleId="IntenseQuoteChar">
    <w:name w:val="Intense Quote Char"/>
    <w:basedOn w:val="DefaultParagraphFont"/>
    <w:link w:val="IntenseQuote"/>
    <w:uiPriority w:val="30"/>
    <w:rsid w:val="00896D00"/>
    <w:rPr>
      <w:i/>
      <w:iCs/>
      <w:color w:val="000000" w:themeColor="accent1"/>
    </w:rPr>
  </w:style>
  <w:style w:type="paragraph" w:styleId="Quote">
    <w:name w:val="Quote"/>
    <w:basedOn w:val="Normal"/>
    <w:next w:val="Normal"/>
    <w:link w:val="QuoteChar"/>
    <w:uiPriority w:val="29"/>
    <w:qFormat/>
    <w:rsid w:val="00896D00"/>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96D00"/>
    <w:rPr>
      <w:i/>
      <w:iCs/>
      <w:color w:val="404040" w:themeColor="text1" w:themeTint="BF"/>
    </w:rPr>
  </w:style>
  <w:style w:type="character" w:styleId="Strong">
    <w:name w:val="Strong"/>
    <w:basedOn w:val="DefaultParagraphFont"/>
    <w:uiPriority w:val="22"/>
    <w:qFormat/>
    <w:rsid w:val="00896D00"/>
    <w:rPr>
      <w:b/>
      <w:bCs/>
    </w:rPr>
  </w:style>
  <w:style w:type="character" w:styleId="IntenseEmphasis">
    <w:name w:val="Intense Emphasis"/>
    <w:basedOn w:val="DefaultParagraphFont"/>
    <w:uiPriority w:val="21"/>
    <w:qFormat/>
    <w:rsid w:val="00896D00"/>
    <w:rPr>
      <w:i/>
      <w:iCs/>
      <w:color w:val="000000" w:themeColor="accent1"/>
    </w:rPr>
  </w:style>
  <w:style w:type="character" w:styleId="Emphasis">
    <w:name w:val="Emphasis"/>
    <w:basedOn w:val="DefaultParagraphFont"/>
    <w:uiPriority w:val="20"/>
    <w:qFormat/>
    <w:rsid w:val="00896D00"/>
    <w:rPr>
      <w:i/>
      <w:iCs/>
    </w:rPr>
  </w:style>
  <w:style w:type="character" w:styleId="BookTitle">
    <w:name w:val="Book Title"/>
    <w:basedOn w:val="DefaultParagraphFont"/>
    <w:uiPriority w:val="33"/>
    <w:qFormat/>
    <w:rsid w:val="00896D00"/>
    <w:rPr>
      <w:b/>
      <w:bCs/>
      <w:i/>
      <w:iCs/>
      <w:spacing w:val="5"/>
    </w:rPr>
  </w:style>
  <w:style w:type="character" w:styleId="IntenseReference">
    <w:name w:val="Intense Reference"/>
    <w:basedOn w:val="DefaultParagraphFont"/>
    <w:uiPriority w:val="32"/>
    <w:qFormat/>
    <w:rsid w:val="00896D00"/>
    <w:rPr>
      <w:b/>
      <w:bCs/>
      <w:smallCaps/>
      <w:color w:val="000000" w:themeColor="accent1"/>
      <w:spacing w:val="5"/>
    </w:rPr>
  </w:style>
  <w:style w:type="paragraph" w:styleId="Bibliography">
    <w:name w:val="Bibliography"/>
    <w:basedOn w:val="Normal"/>
    <w:next w:val="Normal"/>
    <w:uiPriority w:val="37"/>
    <w:unhideWhenUsed/>
    <w:rsid w:val="00DF18BC"/>
  </w:style>
  <w:style w:type="paragraph" w:customStyle="1" w:styleId="Abstrak">
    <w:name w:val="Abstrak"/>
    <w:basedOn w:val="Normal"/>
    <w:next w:val="Normal"/>
    <w:qFormat/>
    <w:rsid w:val="00D51EDC"/>
    <w:pPr>
      <w:spacing w:line="240" w:lineRule="auto"/>
    </w:pPr>
    <w:rPr>
      <w:i/>
      <w:sz w:val="22"/>
      <w:lang w:val="en-US"/>
    </w:rPr>
  </w:style>
  <w:style w:type="paragraph" w:customStyle="1" w:styleId="Abstract">
    <w:name w:val="Abstract"/>
    <w:basedOn w:val="Normal"/>
    <w:next w:val="Normal"/>
    <w:qFormat/>
    <w:rsid w:val="00E55130"/>
    <w:pPr>
      <w:spacing w:line="240" w:lineRule="auto"/>
    </w:pPr>
    <w:rPr>
      <w:sz w:val="22"/>
    </w:rPr>
  </w:style>
  <w:style w:type="paragraph" w:customStyle="1" w:styleId="ReportContent">
    <w:name w:val="Report Content"/>
    <w:basedOn w:val="Normal"/>
    <w:next w:val="Normal"/>
    <w:qFormat/>
    <w:rsid w:val="004E347A"/>
    <w:pPr>
      <w:ind w:firstLine="720"/>
    </w:pPr>
  </w:style>
  <w:style w:type="paragraph" w:styleId="Footer">
    <w:name w:val="footer"/>
    <w:basedOn w:val="Normal"/>
    <w:link w:val="FooterChar"/>
    <w:uiPriority w:val="99"/>
    <w:unhideWhenUsed/>
    <w:rsid w:val="00226B5C"/>
    <w:pPr>
      <w:tabs>
        <w:tab w:val="center" w:pos="4513"/>
        <w:tab w:val="right" w:pos="9026"/>
      </w:tabs>
      <w:spacing w:line="240" w:lineRule="auto"/>
    </w:pPr>
  </w:style>
  <w:style w:type="character" w:customStyle="1" w:styleId="FooterChar">
    <w:name w:val="Footer Char"/>
    <w:basedOn w:val="DefaultParagraphFont"/>
    <w:link w:val="Footer"/>
    <w:uiPriority w:val="99"/>
    <w:rsid w:val="00226B5C"/>
  </w:style>
  <w:style w:type="paragraph" w:styleId="TOC3">
    <w:name w:val="toc 3"/>
    <w:basedOn w:val="Normal"/>
    <w:next w:val="Normal"/>
    <w:autoRedefine/>
    <w:uiPriority w:val="39"/>
    <w:unhideWhenUsed/>
    <w:rsid w:val="00213FBC"/>
    <w:pPr>
      <w:spacing w:after="100"/>
      <w:ind w:left="480"/>
    </w:pPr>
  </w:style>
  <w:style w:type="character" w:styleId="Hyperlink">
    <w:name w:val="Hyperlink"/>
    <w:basedOn w:val="DefaultParagraphFont"/>
    <w:uiPriority w:val="99"/>
    <w:unhideWhenUsed/>
    <w:rsid w:val="00213FBC"/>
    <w:rPr>
      <w:color w:val="0563C1" w:themeColor="hyperlink"/>
      <w:u w:val="single"/>
    </w:rPr>
  </w:style>
  <w:style w:type="paragraph" w:styleId="Caption">
    <w:name w:val="caption"/>
    <w:basedOn w:val="Normal"/>
    <w:next w:val="Normal"/>
    <w:uiPriority w:val="35"/>
    <w:unhideWhenUsed/>
    <w:qFormat/>
    <w:rsid w:val="00A749AB"/>
    <w:pPr>
      <w:spacing w:line="240" w:lineRule="auto"/>
      <w:jc w:val="center"/>
    </w:pPr>
    <w:rPr>
      <w:b/>
      <w:iCs/>
      <w:sz w:val="18"/>
      <w:szCs w:val="18"/>
    </w:rPr>
  </w:style>
  <w:style w:type="paragraph" w:customStyle="1" w:styleId="Figure">
    <w:name w:val="Figure"/>
    <w:basedOn w:val="Normal"/>
    <w:next w:val="Normal"/>
    <w:qFormat/>
    <w:rsid w:val="001F436E"/>
    <w:pPr>
      <w:spacing w:line="240" w:lineRule="auto"/>
      <w:jc w:val="center"/>
    </w:pPr>
  </w:style>
  <w:style w:type="paragraph" w:styleId="TableofFigures">
    <w:name w:val="table of figures"/>
    <w:basedOn w:val="Normal"/>
    <w:next w:val="Normal"/>
    <w:uiPriority w:val="99"/>
    <w:unhideWhenUsed/>
    <w:rsid w:val="00383A77"/>
  </w:style>
  <w:style w:type="paragraph" w:styleId="TOC4">
    <w:name w:val="toc 4"/>
    <w:basedOn w:val="Normal"/>
    <w:next w:val="Normal"/>
    <w:autoRedefine/>
    <w:uiPriority w:val="39"/>
    <w:unhideWhenUsed/>
    <w:rsid w:val="00E25AAC"/>
    <w:pPr>
      <w:spacing w:after="100"/>
      <w:ind w:left="720"/>
    </w:pPr>
  </w:style>
  <w:style w:type="paragraph" w:customStyle="1" w:styleId="FigureSource">
    <w:name w:val="Figure Source"/>
    <w:basedOn w:val="Caption"/>
    <w:next w:val="Normal"/>
    <w:qFormat/>
    <w:rsid w:val="00383A77"/>
  </w:style>
  <w:style w:type="paragraph" w:customStyle="1" w:styleId="TableCell">
    <w:name w:val="Table Cell"/>
    <w:basedOn w:val="Normal"/>
    <w:next w:val="Normal"/>
    <w:qFormat/>
    <w:rsid w:val="00A749AB"/>
    <w:pPr>
      <w:spacing w:line="240" w:lineRule="auto"/>
    </w:pPr>
    <w:rPr>
      <w:sz w:val="20"/>
    </w:rPr>
  </w:style>
  <w:style w:type="paragraph" w:customStyle="1" w:styleId="TableHeader">
    <w:name w:val="Table Header"/>
    <w:basedOn w:val="Normal"/>
    <w:next w:val="Normal"/>
    <w:qFormat/>
    <w:rsid w:val="00A749AB"/>
    <w:pPr>
      <w:spacing w:line="240" w:lineRule="auto"/>
      <w:jc w:val="center"/>
    </w:pPr>
    <w:rPr>
      <w:b/>
      <w:sz w:val="22"/>
    </w:rPr>
  </w:style>
  <w:style w:type="table" w:styleId="TableElegant">
    <w:name w:val="Table Elegant"/>
    <w:basedOn w:val="TableNormal"/>
    <w:uiPriority w:val="99"/>
    <w:semiHidden/>
    <w:unhideWhenUsed/>
    <w:rsid w:val="004E347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863929"/>
    <w:rPr>
      <w:sz w:val="16"/>
      <w:szCs w:val="16"/>
    </w:rPr>
  </w:style>
  <w:style w:type="paragraph" w:styleId="CommentText">
    <w:name w:val="annotation text"/>
    <w:basedOn w:val="Normal"/>
    <w:link w:val="CommentTextChar"/>
    <w:uiPriority w:val="99"/>
    <w:semiHidden/>
    <w:unhideWhenUsed/>
    <w:rsid w:val="00863929"/>
    <w:pPr>
      <w:spacing w:line="240" w:lineRule="auto"/>
    </w:pPr>
    <w:rPr>
      <w:sz w:val="20"/>
      <w:szCs w:val="20"/>
    </w:rPr>
  </w:style>
  <w:style w:type="character" w:customStyle="1" w:styleId="CommentTextChar">
    <w:name w:val="Comment Text Char"/>
    <w:basedOn w:val="DefaultParagraphFont"/>
    <w:link w:val="CommentText"/>
    <w:uiPriority w:val="99"/>
    <w:semiHidden/>
    <w:rsid w:val="00863929"/>
    <w:rPr>
      <w:sz w:val="20"/>
      <w:szCs w:val="20"/>
    </w:rPr>
  </w:style>
  <w:style w:type="paragraph" w:styleId="CommentSubject">
    <w:name w:val="annotation subject"/>
    <w:basedOn w:val="CommentText"/>
    <w:next w:val="CommentText"/>
    <w:link w:val="CommentSubjectChar"/>
    <w:uiPriority w:val="99"/>
    <w:semiHidden/>
    <w:unhideWhenUsed/>
    <w:rsid w:val="00863929"/>
    <w:rPr>
      <w:b/>
      <w:bCs/>
    </w:rPr>
  </w:style>
  <w:style w:type="character" w:customStyle="1" w:styleId="CommentSubjectChar">
    <w:name w:val="Comment Subject Char"/>
    <w:basedOn w:val="CommentTextChar"/>
    <w:link w:val="CommentSubject"/>
    <w:uiPriority w:val="99"/>
    <w:semiHidden/>
    <w:rsid w:val="00863929"/>
    <w:rPr>
      <w:b/>
      <w:bCs/>
      <w:sz w:val="20"/>
      <w:szCs w:val="20"/>
    </w:rPr>
  </w:style>
  <w:style w:type="paragraph" w:styleId="BalloonText">
    <w:name w:val="Balloon Text"/>
    <w:basedOn w:val="Normal"/>
    <w:link w:val="BalloonTextChar"/>
    <w:uiPriority w:val="99"/>
    <w:semiHidden/>
    <w:unhideWhenUsed/>
    <w:rsid w:val="0086392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929"/>
    <w:rPr>
      <w:rFonts w:ascii="Segoe UI" w:hAnsi="Segoe UI" w:cs="Segoe UI"/>
      <w:sz w:val="18"/>
      <w:szCs w:val="18"/>
    </w:rPr>
  </w:style>
  <w:style w:type="paragraph" w:styleId="Title">
    <w:name w:val="Title"/>
    <w:basedOn w:val="Normal"/>
    <w:next w:val="Normal"/>
    <w:link w:val="TitleChar"/>
    <w:uiPriority w:val="10"/>
    <w:qFormat/>
    <w:rsid w:val="005130A4"/>
    <w:pPr>
      <w:spacing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130A4"/>
    <w:rPr>
      <w:rFonts w:asciiTheme="majorHAnsi" w:eastAsiaTheme="majorEastAsia" w:hAnsiTheme="majorHAnsi" w:cstheme="majorBidi"/>
      <w:b/>
      <w:spacing w:val="-10"/>
      <w:kern w:val="28"/>
      <w:sz w:val="36"/>
      <w:szCs w:val="56"/>
    </w:rPr>
  </w:style>
  <w:style w:type="character" w:styleId="PlaceholderText">
    <w:name w:val="Placeholder Text"/>
    <w:basedOn w:val="DefaultParagraphFont"/>
    <w:uiPriority w:val="99"/>
    <w:semiHidden/>
    <w:rsid w:val="007503F7"/>
    <w:rPr>
      <w:color w:val="808080"/>
    </w:rPr>
  </w:style>
  <w:style w:type="paragraph" w:styleId="ListParagraph">
    <w:name w:val="List Paragraph"/>
    <w:basedOn w:val="Normal"/>
    <w:uiPriority w:val="34"/>
    <w:qFormat/>
    <w:rsid w:val="00E47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223361">
      <w:bodyDiv w:val="1"/>
      <w:marLeft w:val="0"/>
      <w:marRight w:val="0"/>
      <w:marTop w:val="0"/>
      <w:marBottom w:val="0"/>
      <w:divBdr>
        <w:top w:val="none" w:sz="0" w:space="0" w:color="auto"/>
        <w:left w:val="none" w:sz="0" w:space="0" w:color="auto"/>
        <w:bottom w:val="none" w:sz="0" w:space="0" w:color="auto"/>
        <w:right w:val="none" w:sz="0" w:space="0" w:color="auto"/>
      </w:divBdr>
    </w:div>
    <w:div w:id="65417664">
      <w:bodyDiv w:val="1"/>
      <w:marLeft w:val="0"/>
      <w:marRight w:val="0"/>
      <w:marTop w:val="0"/>
      <w:marBottom w:val="0"/>
      <w:divBdr>
        <w:top w:val="none" w:sz="0" w:space="0" w:color="auto"/>
        <w:left w:val="none" w:sz="0" w:space="0" w:color="auto"/>
        <w:bottom w:val="none" w:sz="0" w:space="0" w:color="auto"/>
        <w:right w:val="none" w:sz="0" w:space="0" w:color="auto"/>
      </w:divBdr>
    </w:div>
    <w:div w:id="134493938">
      <w:bodyDiv w:val="1"/>
      <w:marLeft w:val="0"/>
      <w:marRight w:val="0"/>
      <w:marTop w:val="0"/>
      <w:marBottom w:val="0"/>
      <w:divBdr>
        <w:top w:val="none" w:sz="0" w:space="0" w:color="auto"/>
        <w:left w:val="none" w:sz="0" w:space="0" w:color="auto"/>
        <w:bottom w:val="none" w:sz="0" w:space="0" w:color="auto"/>
        <w:right w:val="none" w:sz="0" w:space="0" w:color="auto"/>
      </w:divBdr>
    </w:div>
    <w:div w:id="516042257">
      <w:bodyDiv w:val="1"/>
      <w:marLeft w:val="0"/>
      <w:marRight w:val="0"/>
      <w:marTop w:val="0"/>
      <w:marBottom w:val="0"/>
      <w:divBdr>
        <w:top w:val="none" w:sz="0" w:space="0" w:color="auto"/>
        <w:left w:val="none" w:sz="0" w:space="0" w:color="auto"/>
        <w:bottom w:val="none" w:sz="0" w:space="0" w:color="auto"/>
        <w:right w:val="none" w:sz="0" w:space="0" w:color="auto"/>
      </w:divBdr>
    </w:div>
    <w:div w:id="553010209">
      <w:bodyDiv w:val="1"/>
      <w:marLeft w:val="0"/>
      <w:marRight w:val="0"/>
      <w:marTop w:val="0"/>
      <w:marBottom w:val="0"/>
      <w:divBdr>
        <w:top w:val="none" w:sz="0" w:space="0" w:color="auto"/>
        <w:left w:val="none" w:sz="0" w:space="0" w:color="auto"/>
        <w:bottom w:val="none" w:sz="0" w:space="0" w:color="auto"/>
        <w:right w:val="none" w:sz="0" w:space="0" w:color="auto"/>
      </w:divBdr>
    </w:div>
    <w:div w:id="759447157">
      <w:bodyDiv w:val="1"/>
      <w:marLeft w:val="0"/>
      <w:marRight w:val="0"/>
      <w:marTop w:val="0"/>
      <w:marBottom w:val="0"/>
      <w:divBdr>
        <w:top w:val="none" w:sz="0" w:space="0" w:color="auto"/>
        <w:left w:val="none" w:sz="0" w:space="0" w:color="auto"/>
        <w:bottom w:val="none" w:sz="0" w:space="0" w:color="auto"/>
        <w:right w:val="none" w:sz="0" w:space="0" w:color="auto"/>
      </w:divBdr>
    </w:div>
    <w:div w:id="994649018">
      <w:bodyDiv w:val="1"/>
      <w:marLeft w:val="0"/>
      <w:marRight w:val="0"/>
      <w:marTop w:val="0"/>
      <w:marBottom w:val="0"/>
      <w:divBdr>
        <w:top w:val="none" w:sz="0" w:space="0" w:color="auto"/>
        <w:left w:val="none" w:sz="0" w:space="0" w:color="auto"/>
        <w:bottom w:val="none" w:sz="0" w:space="0" w:color="auto"/>
        <w:right w:val="none" w:sz="0" w:space="0" w:color="auto"/>
      </w:divBdr>
    </w:div>
    <w:div w:id="1043604462">
      <w:bodyDiv w:val="1"/>
      <w:marLeft w:val="0"/>
      <w:marRight w:val="0"/>
      <w:marTop w:val="0"/>
      <w:marBottom w:val="0"/>
      <w:divBdr>
        <w:top w:val="none" w:sz="0" w:space="0" w:color="auto"/>
        <w:left w:val="none" w:sz="0" w:space="0" w:color="auto"/>
        <w:bottom w:val="none" w:sz="0" w:space="0" w:color="auto"/>
        <w:right w:val="none" w:sz="0" w:space="0" w:color="auto"/>
      </w:divBdr>
    </w:div>
    <w:div w:id="1646617585">
      <w:bodyDiv w:val="1"/>
      <w:marLeft w:val="0"/>
      <w:marRight w:val="0"/>
      <w:marTop w:val="0"/>
      <w:marBottom w:val="0"/>
      <w:divBdr>
        <w:top w:val="none" w:sz="0" w:space="0" w:color="auto"/>
        <w:left w:val="none" w:sz="0" w:space="0" w:color="auto"/>
        <w:bottom w:val="none" w:sz="0" w:space="0" w:color="auto"/>
        <w:right w:val="none" w:sz="0" w:space="0" w:color="auto"/>
      </w:divBdr>
    </w:div>
    <w:div w:id="177694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3.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jp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5.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header" Target="header4.xml"/><Relationship Id="rId28"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eminar%20Tugas%20Akhir\Laporan\Tempate%20Laporan%20Fakultas%20Teknologi%20Informas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76DCA7D2F648D2B7287997A337E7FA"/>
        <w:category>
          <w:name w:val="General"/>
          <w:gallery w:val="placeholder"/>
        </w:category>
        <w:types>
          <w:type w:val="bbPlcHdr"/>
        </w:types>
        <w:behaviors>
          <w:behavior w:val="content"/>
        </w:behaviors>
        <w:guid w:val="{8B815869-1C6C-4E5B-81CD-C49E229CF8FD}"/>
      </w:docPartPr>
      <w:docPartBody>
        <w:p w:rsidR="00000000" w:rsidRDefault="00372B92">
          <w:pPr>
            <w:pStyle w:val="DB76DCA7D2F648D2B7287997A337E7FA"/>
          </w:pPr>
          <w:r w:rsidRPr="00E334E2">
            <w:rPr>
              <w:rStyle w:val="PlaceholderText"/>
            </w:rPr>
            <w:t>[Company]</w:t>
          </w:r>
        </w:p>
      </w:docPartBody>
    </w:docPart>
    <w:docPart>
      <w:docPartPr>
        <w:name w:val="9C7EC8E8CA104D0ABAC794A75674A9C8"/>
        <w:category>
          <w:name w:val="General"/>
          <w:gallery w:val="placeholder"/>
        </w:category>
        <w:types>
          <w:type w:val="bbPlcHdr"/>
        </w:types>
        <w:behaviors>
          <w:behavior w:val="content"/>
        </w:behaviors>
        <w:guid w:val="{F259A276-EF6D-4A28-A041-2B289FBD04BD}"/>
      </w:docPartPr>
      <w:docPartBody>
        <w:p w:rsidR="00000000" w:rsidRDefault="00372B92">
          <w:pPr>
            <w:pStyle w:val="9C7EC8E8CA104D0ABAC794A75674A9C8"/>
          </w:pPr>
          <w:r w:rsidRPr="00E334E2">
            <w:rPr>
              <w:rStyle w:val="PlaceholderText"/>
            </w:rPr>
            <w:t>[Company]</w:t>
          </w:r>
        </w:p>
      </w:docPartBody>
    </w:docPart>
    <w:docPart>
      <w:docPartPr>
        <w:name w:val="8E269C5E3EC4444191B061A349168DB8"/>
        <w:category>
          <w:name w:val="General"/>
          <w:gallery w:val="placeholder"/>
        </w:category>
        <w:types>
          <w:type w:val="bbPlcHdr"/>
        </w:types>
        <w:behaviors>
          <w:behavior w:val="content"/>
        </w:behaviors>
        <w:guid w:val="{F4A273D6-8BBE-49AB-960E-C58070840A3C}"/>
      </w:docPartPr>
      <w:docPartBody>
        <w:p w:rsidR="00000000" w:rsidRDefault="00372B92">
          <w:pPr>
            <w:pStyle w:val="8E269C5E3EC4444191B061A349168DB8"/>
          </w:pPr>
          <w:r w:rsidRPr="00E334E2">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B92"/>
    <w:rsid w:val="00372B9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76DCA7D2F648D2B7287997A337E7FA">
    <w:name w:val="DB76DCA7D2F648D2B7287997A337E7FA"/>
  </w:style>
  <w:style w:type="paragraph" w:customStyle="1" w:styleId="9C7EC8E8CA104D0ABAC794A75674A9C8">
    <w:name w:val="9C7EC8E8CA104D0ABAC794A75674A9C8"/>
  </w:style>
  <w:style w:type="paragraph" w:customStyle="1" w:styleId="8E269C5E3EC4444191B061A349168DB8">
    <w:name w:val="8E269C5E3EC4444191B061A349168DB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poran FI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Obj14</b:Tag>
    <b:SourceType>InternetSite</b:SourceType>
    <b:Guid>{EC5D9656-E987-41D7-B879-7C44E1828245}</b:Guid>
    <b:Title>Business Process Model and Notation Resource Page</b:Title>
    <b:Year>2014</b:Year>
    <b:Author>
      <b:Author>
        <b:Corporate>Object Management Group</b:Corporate>
      </b:Author>
    </b:Author>
    <b:Month>June</b:Month>
    <b:Day>9</b:Day>
    <b:YearAccessed>2016</b:YearAccessed>
    <b:MonthAccessed>Jan</b:MonthAccessed>
    <b:DayAccessed>12</b:DayAccessed>
    <b:URL>http://www.omg.org/bpmn/index.htm</b:URL>
    <b:RefOrder>1</b:RefOrder>
  </b:Source>
  <b:Source>
    <b:Tag>Cla11</b:Tag>
    <b:SourceType>Book</b:SourceType>
    <b:Guid>{76D601E0-9B91-4527-8F41-421351F8BA24}</b:Guid>
    <b:Title>E-learning and the science of instruction: Proven guidelines for consumers and designers of multimedia learning</b:Title>
    <b:Year>2011</b:Year>
    <b:City>San Francisco, CA</b:City>
    <b:Publisher>Jossey-Bass</b:Publisher>
    <b:Author>
      <b:Author>
        <b:NameList>
          <b:Person>
            <b:Last>Clark</b:Last>
            <b:Middle>C</b:Middle>
            <b:First>R</b:First>
          </b:Person>
          <b:Person>
            <b:Last>Mayer</b:Last>
            <b:Middle>E</b:Middle>
            <b:First>R</b:First>
          </b:Person>
        </b:NameList>
      </b:Author>
    </b:Author>
    <b:Edition>3rd</b:Edition>
    <b:RefOrder>4</b:RefOrder>
  </b:Source>
  <b:Source>
    <b:Tag>Kro12</b:Tag>
    <b:SourceType>Book</b:SourceType>
    <b:Guid>{FD1EC666-1C3A-4D09-96D9-3E5EBF7741E0}</b:Guid>
    <b:Title>Database Processing: Fundamentals, Design, and Implementation</b:Title>
    <b:Year>2012</b:Year>
    <b:City>Upper Saddle River</b:City>
    <b:Publisher>Pearson Education, Inc.</b:Publisher>
    <b:Author>
      <b:Author>
        <b:NameList>
          <b:Person>
            <b:Last>Kroenke</b:Last>
            <b:Middle>M</b:Middle>
            <b:First>David</b:First>
          </b:Person>
          <b:Person>
            <b:Last>Auer</b:Last>
            <b:Middle>J</b:Middle>
            <b:First>David</b:First>
          </b:Person>
        </b:NameList>
      </b:Author>
    </b:Author>
    <b:StateProvince>New Jersey</b:StateProvince>
    <b:CountryRegion>USA</b:CountryRegion>
    <b:RefOrder>3</b:RefOrder>
  </b:Source>
  <b:Source>
    <b:Tag>Lau12</b:Tag>
    <b:SourceType>Book</b:SourceType>
    <b:Guid>{B688FC41-CBC4-4286-8D3A-83D866502303}</b:Guid>
    <b:Author>
      <b:Author>
        <b:NameList>
          <b:Person>
            <b:Last>Laudon</b:Last>
            <b:Middle>C</b:Middle>
            <b:First>Kenneth</b:First>
          </b:Person>
          <b:Person>
            <b:Last>Laudon</b:Last>
            <b:Middle>P</b:Middle>
            <b:First>Jane</b:First>
          </b:Person>
        </b:NameList>
      </b:Author>
    </b:Author>
    <b:Title>Management Information Systems: Managing the Digital Firms</b:Title>
    <b:Year>2012</b:Year>
    <b:City>Upple Saddle River, NJ</b:City>
    <b:Publisher>Prentice Hall</b:Publisher>
    <b:Edition>12th</b:Edition>
    <b:RefOrder>2</b:RefOrder>
  </b:Source>
  <b:Source>
    <b:Tag>Wan14</b:Tag>
    <b:SourceType>JournalArticle</b:SourceType>
    <b:Guid>{395A60B9-083B-4A85-A074-E742B373E142}</b:Guid>
    <b:Title>Developing an assessment-centered e-Learning system for improving student learning effectiveness</b:Title>
    <b:Year>2014</b:Year>
    <b:JournalName>Computers &amp; Education</b:JournalName>
    <b:Pages>189-203</b:Pages>
    <b:Volume>73</b:Volume>
    <b:Author>
      <b:Author>
        <b:NameList>
          <b:Person>
            <b:Last>Wang</b:Last>
            <b:First>Tzu-Hua</b:First>
          </b:Person>
        </b:NameList>
      </b:Author>
    </b:Author>
    <b:RefOrder>5</b:RefOrder>
  </b:Source>
  <b:Source>
    <b:Tag>Sha13</b:Tag>
    <b:SourceType>DocumentFromInternetSite</b:SourceType>
    <b:Guid>{E1C90472-3A91-4552-8949-8D7FCF8DDE2F}</b:Guid>
    <b:Title>Penerapan Data Mining untuk Memprediksi Fluktuasi Harga Saham Menggunakan Metode Classification dengan Teknik Decision Tree</b:Title>
    <b:YearAccessed>2013</b:YearAccessed>
    <b:MonthAccessed>Mar</b:MonthAccessed>
    <b:DayAccessed>1</b:DayAccessed>
    <b:URL>http://elib.unikom.ac.id/gdl.php?mod=browse&amp;op=read&amp;id=jbptunikompp-gdl-dadanshavk-26780</b:URL>
    <b:Author>
      <b:Author>
        <b:NameList>
          <b:Person>
            <b:Last>Shavkat</b:Last>
            <b:Middle>R</b:Middle>
            <b:First>Dadan</b:First>
          </b:Person>
        </b:NameList>
      </b:Author>
    </b:Author>
    <b:RefOrder>6</b:RefOrder>
  </b:Source>
</b:Sources>
</file>

<file path=customXml/itemProps1.xml><?xml version="1.0" encoding="utf-8"?>
<ds:datastoreItem xmlns:ds="http://schemas.openxmlformats.org/officeDocument/2006/customXml" ds:itemID="{CE41C919-6195-41E9-A448-A2F6210AA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Tempate Laporan Fakultas Teknologi Informasi</Template>
  <TotalTime>14</TotalTime>
  <Pages>29</Pages>
  <Words>3226</Words>
  <Characters>18393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Universitas Kristen Maranatha</Company>
  <LinksUpToDate>false</LinksUpToDate>
  <CharactersWithSpaces>21576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Marlina Juju</dc:creator>
  <cp:keywords/>
  <dc:description/>
  <cp:lastModifiedBy>Marlina Juju</cp:lastModifiedBy>
  <cp:revision>1</cp:revision>
  <dcterms:created xsi:type="dcterms:W3CDTF">2017-03-27T14:21:00Z</dcterms:created>
  <dcterms:modified xsi:type="dcterms:W3CDTF">2017-03-27T14:35:00Z</dcterms:modified>
</cp:coreProperties>
</file>