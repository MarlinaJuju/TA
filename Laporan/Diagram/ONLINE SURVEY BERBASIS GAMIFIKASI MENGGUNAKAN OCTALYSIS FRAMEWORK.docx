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58CEA" w14:textId="77777777" w:rsidR="0006017B" w:rsidRDefault="00E47D57" w:rsidP="005130A4">
      <w:pPr>
        <w:pStyle w:val="Title"/>
      </w:pPr>
      <w:r w:rsidRPr="000B3DE0">
        <w:rPr>
          <w:i/>
        </w:rPr>
        <w:t>ONLINE SURVEY</w:t>
      </w:r>
      <w:r>
        <w:t xml:space="preserve"> BERBASIS GAMIFIKASI MENGGUNAKAN </w:t>
      </w:r>
      <w:r w:rsidRPr="000B3DE0">
        <w:rPr>
          <w:i/>
        </w:rPr>
        <w:t>OCTALYSIS FRAMEWORK</w:t>
      </w:r>
    </w:p>
    <w:p w14:paraId="631BC69F" w14:textId="77777777" w:rsidR="005130A4" w:rsidRDefault="005130A4" w:rsidP="0006017B"/>
    <w:p w14:paraId="3B9FA4E4" w14:textId="77777777" w:rsidR="005130A4" w:rsidRDefault="005130A4" w:rsidP="0006017B"/>
    <w:p w14:paraId="7685A494" w14:textId="77777777" w:rsidR="005130A4" w:rsidRPr="005130A4" w:rsidRDefault="005130A4" w:rsidP="005130A4">
      <w:pPr>
        <w:jc w:val="center"/>
        <w:rPr>
          <w:sz w:val="28"/>
        </w:rPr>
      </w:pPr>
      <w:r w:rsidRPr="005130A4">
        <w:rPr>
          <w:sz w:val="28"/>
        </w:rPr>
        <w:t>TUGAS AKHIR</w:t>
      </w:r>
    </w:p>
    <w:p w14:paraId="0007B53C" w14:textId="77777777" w:rsidR="005130A4" w:rsidRDefault="005130A4" w:rsidP="0006017B"/>
    <w:p w14:paraId="42C06ED3" w14:textId="77777777" w:rsidR="005130A4" w:rsidRDefault="005130A4" w:rsidP="0006017B"/>
    <w:p w14:paraId="6B687F0D" w14:textId="77777777" w:rsidR="005130A4" w:rsidRPr="005130A4" w:rsidRDefault="005130A4" w:rsidP="005130A4">
      <w:pPr>
        <w:jc w:val="center"/>
        <w:rPr>
          <w:sz w:val="28"/>
        </w:rPr>
      </w:pPr>
      <w:r w:rsidRPr="005130A4">
        <w:rPr>
          <w:sz w:val="28"/>
        </w:rPr>
        <w:t>Diajukan untuk Memenuhi Persyaratan Akademik dalam</w:t>
      </w:r>
    </w:p>
    <w:p w14:paraId="22DEFA81" w14:textId="77777777" w:rsidR="005130A4" w:rsidRPr="005130A4" w:rsidRDefault="005130A4" w:rsidP="005130A4">
      <w:pPr>
        <w:jc w:val="center"/>
        <w:rPr>
          <w:sz w:val="28"/>
        </w:rPr>
      </w:pPr>
      <w:r w:rsidRPr="005130A4">
        <w:rPr>
          <w:sz w:val="28"/>
        </w:rPr>
        <w:t>Menyelesaikan Pendidikan pada Program Studi</w:t>
      </w:r>
    </w:p>
    <w:p w14:paraId="5F3CE62D" w14:textId="77777777" w:rsidR="005130A4" w:rsidRPr="005130A4" w:rsidRDefault="005130A4" w:rsidP="005130A4">
      <w:pPr>
        <w:jc w:val="center"/>
        <w:rPr>
          <w:sz w:val="28"/>
        </w:rPr>
      </w:pPr>
      <w:r w:rsidRPr="005130A4">
        <w:rPr>
          <w:sz w:val="28"/>
        </w:rPr>
        <w:t xml:space="preserve">S1 </w:t>
      </w:r>
      <w:r w:rsidR="00E47D57">
        <w:rPr>
          <w:sz w:val="28"/>
        </w:rPr>
        <w:t>Teknik Informatika</w:t>
      </w:r>
      <w:r w:rsidRPr="005130A4">
        <w:rPr>
          <w:sz w:val="28"/>
        </w:rPr>
        <w:t xml:space="preserve"> Universitas Kristen Maranatha</w:t>
      </w:r>
    </w:p>
    <w:p w14:paraId="3E5738D8" w14:textId="77777777" w:rsidR="005130A4" w:rsidRDefault="005130A4" w:rsidP="0006017B"/>
    <w:p w14:paraId="332C90E9" w14:textId="77777777" w:rsidR="005130A4" w:rsidRDefault="005130A4" w:rsidP="005130A4">
      <w:pPr>
        <w:jc w:val="center"/>
        <w:rPr>
          <w:sz w:val="28"/>
        </w:rPr>
      </w:pPr>
      <w:r w:rsidRPr="005130A4">
        <w:rPr>
          <w:sz w:val="28"/>
        </w:rPr>
        <w:t>Oleh</w:t>
      </w:r>
    </w:p>
    <w:p w14:paraId="4FBFF756" w14:textId="77777777" w:rsidR="005130A4" w:rsidRPr="007503F7" w:rsidRDefault="00E47D57" w:rsidP="005130A4">
      <w:pPr>
        <w:jc w:val="center"/>
        <w:rPr>
          <w:b/>
          <w:sz w:val="28"/>
        </w:rPr>
      </w:pPr>
      <w:r>
        <w:rPr>
          <w:b/>
          <w:sz w:val="28"/>
        </w:rPr>
        <w:t>Marlina</w:t>
      </w:r>
    </w:p>
    <w:p w14:paraId="12807D08" w14:textId="77777777" w:rsidR="005130A4" w:rsidRPr="007503F7" w:rsidRDefault="00E47D57" w:rsidP="005130A4">
      <w:pPr>
        <w:jc w:val="center"/>
        <w:rPr>
          <w:b/>
          <w:sz w:val="28"/>
        </w:rPr>
      </w:pPr>
      <w:r>
        <w:rPr>
          <w:b/>
          <w:sz w:val="28"/>
        </w:rPr>
        <w:t>1472005</w:t>
      </w:r>
    </w:p>
    <w:p w14:paraId="664946C3" w14:textId="77777777" w:rsidR="005130A4" w:rsidRDefault="005130A4" w:rsidP="005130A4"/>
    <w:p w14:paraId="242CA326" w14:textId="77777777" w:rsidR="005130A4" w:rsidRPr="005130A4" w:rsidRDefault="005130A4" w:rsidP="005130A4"/>
    <w:p w14:paraId="5F7BA964" w14:textId="77777777" w:rsidR="005130A4" w:rsidRDefault="005130A4" w:rsidP="005130A4">
      <w:pPr>
        <w:jc w:val="center"/>
      </w:pPr>
      <w:r>
        <w:rPr>
          <w:noProof/>
          <w:lang w:eastAsia="id-ID"/>
        </w:rPr>
        <w:drawing>
          <wp:inline distT="0" distB="0" distL="0" distR="0" wp14:anchorId="1CEB7FF9" wp14:editId="119928CF">
            <wp:extent cx="2124460" cy="21610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Universitas Kristen Maranath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4460" cy="2161036"/>
                    </a:xfrm>
                    <a:prstGeom prst="rect">
                      <a:avLst/>
                    </a:prstGeom>
                  </pic:spPr>
                </pic:pic>
              </a:graphicData>
            </a:graphic>
          </wp:inline>
        </w:drawing>
      </w:r>
    </w:p>
    <w:p w14:paraId="261E5133" w14:textId="77777777" w:rsidR="005130A4" w:rsidRDefault="005130A4" w:rsidP="0006017B"/>
    <w:p w14:paraId="741DCC45" w14:textId="77777777" w:rsidR="005130A4" w:rsidRDefault="005130A4" w:rsidP="005130A4">
      <w:pPr>
        <w:jc w:val="center"/>
        <w:rPr>
          <w:b/>
          <w:sz w:val="28"/>
        </w:rPr>
      </w:pPr>
      <w:r>
        <w:rPr>
          <w:b/>
          <w:sz w:val="28"/>
        </w:rPr>
        <w:t xml:space="preserve">PROGRAM STUDI S1 </w:t>
      </w:r>
      <w:r w:rsidR="00E47D57">
        <w:rPr>
          <w:b/>
          <w:sz w:val="28"/>
        </w:rPr>
        <w:t>TEKNIK INFORMATIKA</w:t>
      </w:r>
    </w:p>
    <w:p w14:paraId="36325C7E" w14:textId="77777777" w:rsidR="005130A4" w:rsidRDefault="005130A4" w:rsidP="005130A4">
      <w:pPr>
        <w:jc w:val="center"/>
        <w:rPr>
          <w:b/>
          <w:sz w:val="28"/>
        </w:rPr>
      </w:pPr>
      <w:r>
        <w:rPr>
          <w:b/>
          <w:sz w:val="28"/>
        </w:rPr>
        <w:t>FAKULTAS TEKNOLOGI INFORMASI</w:t>
      </w:r>
    </w:p>
    <w:p w14:paraId="45131721" w14:textId="77777777" w:rsidR="005130A4" w:rsidRDefault="005130A4" w:rsidP="005130A4">
      <w:pPr>
        <w:jc w:val="center"/>
        <w:rPr>
          <w:b/>
          <w:sz w:val="28"/>
        </w:rPr>
      </w:pPr>
      <w:r>
        <w:rPr>
          <w:b/>
          <w:sz w:val="28"/>
        </w:rPr>
        <w:t>UNIVERSITAS KRISTEN MARANATHA</w:t>
      </w:r>
    </w:p>
    <w:p w14:paraId="086B202A" w14:textId="77777777" w:rsidR="005130A4" w:rsidRDefault="005130A4" w:rsidP="005130A4">
      <w:pPr>
        <w:jc w:val="center"/>
        <w:rPr>
          <w:b/>
          <w:sz w:val="28"/>
        </w:rPr>
      </w:pPr>
      <w:r>
        <w:rPr>
          <w:b/>
          <w:sz w:val="28"/>
        </w:rPr>
        <w:t>BANDUNG</w:t>
      </w:r>
    </w:p>
    <w:p w14:paraId="10BD9033" w14:textId="77777777" w:rsidR="005130A4" w:rsidRPr="004E347A" w:rsidRDefault="000B3DE0" w:rsidP="005130A4">
      <w:pPr>
        <w:jc w:val="center"/>
        <w:sectPr w:rsidR="005130A4" w:rsidRPr="004E347A" w:rsidSect="0006017B">
          <w:headerReference w:type="first" r:id="rId9"/>
          <w:footerReference w:type="first" r:id="rId10"/>
          <w:pgSz w:w="11906" w:h="16838"/>
          <w:pgMar w:top="1701" w:right="1701" w:bottom="1701" w:left="2268" w:header="720" w:footer="720" w:gutter="0"/>
          <w:cols w:space="720"/>
          <w:docGrid w:linePitch="360"/>
        </w:sectPr>
      </w:pPr>
      <w:r>
        <w:rPr>
          <w:b/>
          <w:sz w:val="28"/>
        </w:rPr>
        <w:t>2017</w:t>
      </w:r>
    </w:p>
    <w:p w14:paraId="5351BD0F" w14:textId="77777777" w:rsidR="00213FBC" w:rsidRPr="004E347A" w:rsidRDefault="0006017B" w:rsidP="0006017B">
      <w:pPr>
        <w:pStyle w:val="Heading1"/>
        <w:numPr>
          <w:ilvl w:val="0"/>
          <w:numId w:val="0"/>
        </w:numPr>
      </w:pPr>
      <w:bookmarkStart w:id="0" w:name="_Toc480274015"/>
      <w:r w:rsidRPr="004E347A">
        <w:lastRenderedPageBreak/>
        <w:t>LEMBAR PENGESAHAN</w:t>
      </w:r>
      <w:bookmarkEnd w:id="0"/>
    </w:p>
    <w:p w14:paraId="01CEBBB3" w14:textId="77777777" w:rsidR="0006017B" w:rsidRPr="004E347A" w:rsidRDefault="0006017B" w:rsidP="0006017B"/>
    <w:p w14:paraId="73036DEF" w14:textId="7D0364C7" w:rsidR="0006017B" w:rsidRPr="004E347A" w:rsidRDefault="00935772" w:rsidP="00BE1C2A">
      <w:pPr>
        <w:jc w:val="center"/>
        <w:rPr>
          <w:b/>
        </w:rPr>
      </w:pPr>
      <w:r w:rsidRPr="00935772">
        <w:rPr>
          <w:b/>
          <w:i/>
        </w:rPr>
        <w:t>Online Survey</w:t>
      </w:r>
      <w:r w:rsidR="00E47D57">
        <w:rPr>
          <w:b/>
        </w:rPr>
        <w:t xml:space="preserve"> Berbasis Gamifikasi Menggunakan</w:t>
      </w:r>
      <w:r w:rsidR="00E47D57" w:rsidRPr="00E47D57">
        <w:rPr>
          <w:b/>
          <w:i/>
        </w:rPr>
        <w:t xml:space="preserve"> </w:t>
      </w:r>
      <w:r w:rsidR="006A502F" w:rsidRPr="006A502F">
        <w:rPr>
          <w:b/>
          <w:i/>
        </w:rPr>
        <w:t>Octalysis Framework</w:t>
      </w:r>
    </w:p>
    <w:p w14:paraId="659D5499" w14:textId="77777777" w:rsidR="00BE1C2A" w:rsidRPr="004E347A" w:rsidRDefault="00BE1C2A" w:rsidP="00BE1C2A">
      <w:pPr>
        <w:jc w:val="center"/>
      </w:pPr>
    </w:p>
    <w:p w14:paraId="5FC35C34" w14:textId="77777777" w:rsidR="00BE1C2A" w:rsidRPr="004E347A" w:rsidRDefault="00BE1C2A" w:rsidP="00BE1C2A">
      <w:pPr>
        <w:jc w:val="center"/>
        <w:rPr>
          <w:b/>
        </w:rPr>
      </w:pPr>
      <w:r w:rsidRPr="004E347A">
        <w:rPr>
          <w:b/>
        </w:rPr>
        <w:t>Dengan ini, saya menyatakan bahwa</w:t>
      </w:r>
      <w:r w:rsidRPr="004E347A">
        <w:rPr>
          <w:b/>
        </w:rPr>
        <w:br/>
        <w:t>isi CD ROM Laporan Penelitian sama dengan hasil revisi akhir</w:t>
      </w:r>
    </w:p>
    <w:p w14:paraId="64B522EF" w14:textId="77777777" w:rsidR="00BE1C2A" w:rsidRPr="004E347A" w:rsidRDefault="00BE1C2A" w:rsidP="00BE1C2A">
      <w:pPr>
        <w:jc w:val="center"/>
      </w:pPr>
    </w:p>
    <w:p w14:paraId="140A282F" w14:textId="77777777" w:rsidR="00BE1C2A" w:rsidRPr="004E347A" w:rsidRDefault="00BE1C2A" w:rsidP="00BE1C2A">
      <w:pPr>
        <w:jc w:val="center"/>
        <w:rPr>
          <w:b/>
        </w:rPr>
      </w:pPr>
      <w:r w:rsidRPr="004E347A">
        <w:rPr>
          <w:b/>
        </w:rPr>
        <w:t xml:space="preserve">Bandung, </w:t>
      </w:r>
      <w:r w:rsidR="00E47D57">
        <w:rPr>
          <w:b/>
        </w:rPr>
        <w:t>27 Maret 2017</w:t>
      </w:r>
    </w:p>
    <w:p w14:paraId="64B44221" w14:textId="77777777" w:rsidR="00BE1C2A" w:rsidRPr="004E347A" w:rsidRDefault="00BE1C2A" w:rsidP="00BE1C2A">
      <w:pPr>
        <w:jc w:val="center"/>
      </w:pPr>
    </w:p>
    <w:p w14:paraId="7259C886" w14:textId="77777777" w:rsidR="00BE1C2A" w:rsidRPr="004E347A" w:rsidRDefault="00BE1C2A" w:rsidP="00BE1C2A">
      <w:pPr>
        <w:jc w:val="center"/>
      </w:pPr>
    </w:p>
    <w:p w14:paraId="796EA307" w14:textId="77777777" w:rsidR="00BE1C2A" w:rsidRPr="004E347A" w:rsidRDefault="00E47D57" w:rsidP="00BE1C2A">
      <w:pPr>
        <w:jc w:val="center"/>
        <w:rPr>
          <w:b/>
        </w:rPr>
      </w:pPr>
      <w:r>
        <w:rPr>
          <w:b/>
        </w:rPr>
        <w:t>Marlina</w:t>
      </w:r>
    </w:p>
    <w:p w14:paraId="2471488B" w14:textId="77777777" w:rsidR="00BE1C2A" w:rsidRPr="004E347A" w:rsidRDefault="00E47D57" w:rsidP="00BE1C2A">
      <w:pPr>
        <w:jc w:val="center"/>
        <w:rPr>
          <w:b/>
        </w:rPr>
      </w:pPr>
      <w:r>
        <w:rPr>
          <w:b/>
        </w:rPr>
        <w:t>1472005</w:t>
      </w:r>
    </w:p>
    <w:p w14:paraId="28F8BFDC" w14:textId="77777777" w:rsidR="00BE1C2A" w:rsidRPr="004E347A" w:rsidRDefault="00BE1C2A" w:rsidP="00BE1C2A">
      <w:pPr>
        <w:jc w:val="center"/>
      </w:pPr>
    </w:p>
    <w:p w14:paraId="69E519B6" w14:textId="77777777" w:rsidR="00BE1C2A" w:rsidRPr="004E347A" w:rsidRDefault="00BE1C2A" w:rsidP="00BE1C2A">
      <w:pPr>
        <w:jc w:val="center"/>
        <w:rPr>
          <w:b/>
        </w:rPr>
      </w:pPr>
      <w:r w:rsidRPr="004E347A">
        <w:rPr>
          <w:b/>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1C2A" w:rsidRPr="004E347A" w14:paraId="72FB8235" w14:textId="77777777" w:rsidTr="00BE1C2A">
        <w:tc>
          <w:tcPr>
            <w:tcW w:w="3963" w:type="dxa"/>
          </w:tcPr>
          <w:p w14:paraId="15183D34" w14:textId="77777777" w:rsidR="00BE1C2A" w:rsidRPr="004E347A" w:rsidRDefault="00BE1C2A" w:rsidP="00BE1C2A">
            <w:pPr>
              <w:spacing w:line="360" w:lineRule="auto"/>
              <w:jc w:val="center"/>
              <w:rPr>
                <w:b/>
              </w:rPr>
            </w:pPr>
            <w:r w:rsidRPr="004E347A">
              <w:rPr>
                <w:b/>
              </w:rPr>
              <w:t>Pembimbing I</w:t>
            </w:r>
          </w:p>
        </w:tc>
        <w:tc>
          <w:tcPr>
            <w:tcW w:w="3964" w:type="dxa"/>
          </w:tcPr>
          <w:p w14:paraId="5DF09E73" w14:textId="77777777" w:rsidR="00BE1C2A" w:rsidRPr="004E347A" w:rsidRDefault="00BE1C2A" w:rsidP="00BE1C2A">
            <w:pPr>
              <w:spacing w:line="360" w:lineRule="auto"/>
              <w:jc w:val="center"/>
              <w:rPr>
                <w:b/>
              </w:rPr>
            </w:pPr>
            <w:r w:rsidRPr="004E347A">
              <w:rPr>
                <w:b/>
              </w:rPr>
              <w:t>Pembimbing II (Jika Ada)</w:t>
            </w:r>
          </w:p>
        </w:tc>
      </w:tr>
      <w:tr w:rsidR="00BE1C2A" w:rsidRPr="004E347A" w14:paraId="0C191A11" w14:textId="77777777" w:rsidTr="00BE1C2A">
        <w:tc>
          <w:tcPr>
            <w:tcW w:w="3963" w:type="dxa"/>
          </w:tcPr>
          <w:p w14:paraId="35BF22B1" w14:textId="77777777" w:rsidR="00BE1C2A" w:rsidRPr="004E347A" w:rsidRDefault="00BE1C2A" w:rsidP="00BE1C2A">
            <w:pPr>
              <w:spacing w:line="360" w:lineRule="auto"/>
              <w:jc w:val="center"/>
            </w:pPr>
          </w:p>
          <w:p w14:paraId="00A2A876" w14:textId="77777777" w:rsidR="00BE1C2A" w:rsidRPr="004E347A" w:rsidRDefault="00BE1C2A" w:rsidP="00BE1C2A">
            <w:pPr>
              <w:spacing w:line="360" w:lineRule="auto"/>
              <w:jc w:val="center"/>
            </w:pPr>
          </w:p>
        </w:tc>
        <w:tc>
          <w:tcPr>
            <w:tcW w:w="3964" w:type="dxa"/>
          </w:tcPr>
          <w:p w14:paraId="7B256745" w14:textId="77777777" w:rsidR="00BE1C2A" w:rsidRPr="004E347A" w:rsidRDefault="00BE1C2A" w:rsidP="00BE1C2A">
            <w:pPr>
              <w:spacing w:line="360" w:lineRule="auto"/>
              <w:jc w:val="center"/>
            </w:pPr>
          </w:p>
          <w:p w14:paraId="64F7A8F1" w14:textId="77777777" w:rsidR="00BE1C2A" w:rsidRPr="004E347A" w:rsidRDefault="00BE1C2A" w:rsidP="00BE1C2A">
            <w:pPr>
              <w:spacing w:line="360" w:lineRule="auto"/>
              <w:jc w:val="center"/>
            </w:pPr>
          </w:p>
        </w:tc>
      </w:tr>
      <w:tr w:rsidR="00BE1C2A" w:rsidRPr="004E347A" w14:paraId="5FBBE0BD" w14:textId="77777777" w:rsidTr="00BE1C2A">
        <w:tc>
          <w:tcPr>
            <w:tcW w:w="3963" w:type="dxa"/>
          </w:tcPr>
          <w:p w14:paraId="3A09C2F6" w14:textId="77777777" w:rsidR="00BE1C2A" w:rsidRPr="004E347A" w:rsidRDefault="00BE1C2A" w:rsidP="00BE1C2A">
            <w:pPr>
              <w:spacing w:line="360" w:lineRule="auto"/>
              <w:jc w:val="center"/>
              <w:rPr>
                <w:b/>
              </w:rPr>
            </w:pPr>
            <w:r w:rsidRPr="004E347A">
              <w:rPr>
                <w:b/>
              </w:rPr>
              <w:t>Nama dan Gelar Dosen</w:t>
            </w:r>
          </w:p>
        </w:tc>
        <w:tc>
          <w:tcPr>
            <w:tcW w:w="3964" w:type="dxa"/>
          </w:tcPr>
          <w:p w14:paraId="23892778" w14:textId="77777777" w:rsidR="00BE1C2A" w:rsidRPr="004E347A" w:rsidRDefault="00BE1C2A" w:rsidP="00BE1C2A">
            <w:pPr>
              <w:spacing w:line="360" w:lineRule="auto"/>
              <w:jc w:val="center"/>
              <w:rPr>
                <w:b/>
              </w:rPr>
            </w:pPr>
            <w:r w:rsidRPr="004E347A">
              <w:rPr>
                <w:b/>
              </w:rPr>
              <w:t>Nama dan Gelar Dosen</w:t>
            </w:r>
          </w:p>
        </w:tc>
      </w:tr>
      <w:tr w:rsidR="00BE1C2A" w:rsidRPr="004E347A" w14:paraId="31947000" w14:textId="77777777" w:rsidTr="00BE1C2A">
        <w:tc>
          <w:tcPr>
            <w:tcW w:w="3963" w:type="dxa"/>
          </w:tcPr>
          <w:p w14:paraId="45A98AB3" w14:textId="77777777" w:rsidR="00BE1C2A" w:rsidRPr="004E347A" w:rsidRDefault="00BE1C2A" w:rsidP="00BE1C2A">
            <w:pPr>
              <w:spacing w:line="360" w:lineRule="auto"/>
              <w:jc w:val="center"/>
              <w:rPr>
                <w:b/>
              </w:rPr>
            </w:pPr>
            <w:r w:rsidRPr="004E347A">
              <w:rPr>
                <w:b/>
              </w:rPr>
              <w:t>NIK: NIK Dosen</w:t>
            </w:r>
          </w:p>
        </w:tc>
        <w:tc>
          <w:tcPr>
            <w:tcW w:w="3964" w:type="dxa"/>
          </w:tcPr>
          <w:p w14:paraId="143ADF47" w14:textId="77777777" w:rsidR="00BE1C2A" w:rsidRPr="004E347A" w:rsidRDefault="00BE1C2A" w:rsidP="00BE1C2A">
            <w:pPr>
              <w:spacing w:line="360" w:lineRule="auto"/>
              <w:jc w:val="center"/>
              <w:rPr>
                <w:b/>
              </w:rPr>
            </w:pPr>
            <w:r w:rsidRPr="004E347A">
              <w:rPr>
                <w:b/>
              </w:rPr>
              <w:t>NIK: NIK Dosen</w:t>
            </w:r>
          </w:p>
        </w:tc>
      </w:tr>
      <w:tr w:rsidR="00BE1C2A" w:rsidRPr="004E347A" w14:paraId="13EAC1C1" w14:textId="77777777" w:rsidTr="00BE1C2A">
        <w:tc>
          <w:tcPr>
            <w:tcW w:w="3963" w:type="dxa"/>
          </w:tcPr>
          <w:p w14:paraId="2699753C" w14:textId="77777777" w:rsidR="00BE1C2A" w:rsidRPr="004E347A" w:rsidRDefault="00BE1C2A" w:rsidP="00BE1C2A">
            <w:pPr>
              <w:spacing w:line="360" w:lineRule="auto"/>
              <w:jc w:val="center"/>
              <w:rPr>
                <w:b/>
              </w:rPr>
            </w:pPr>
          </w:p>
        </w:tc>
        <w:tc>
          <w:tcPr>
            <w:tcW w:w="3964" w:type="dxa"/>
          </w:tcPr>
          <w:p w14:paraId="68335257" w14:textId="77777777" w:rsidR="00BE1C2A" w:rsidRPr="004E347A" w:rsidRDefault="00BE1C2A" w:rsidP="00BE1C2A">
            <w:pPr>
              <w:spacing w:line="360" w:lineRule="auto"/>
              <w:jc w:val="center"/>
              <w:rPr>
                <w:b/>
              </w:rPr>
            </w:pPr>
          </w:p>
        </w:tc>
      </w:tr>
      <w:tr w:rsidR="00BE1C2A" w:rsidRPr="004E347A" w14:paraId="5C0295C6" w14:textId="77777777" w:rsidTr="00BE1C2A">
        <w:tc>
          <w:tcPr>
            <w:tcW w:w="3963" w:type="dxa"/>
          </w:tcPr>
          <w:p w14:paraId="3017BD0A" w14:textId="77777777" w:rsidR="00BE1C2A" w:rsidRPr="004E347A" w:rsidRDefault="00BE1C2A" w:rsidP="00BE1C2A">
            <w:pPr>
              <w:spacing w:line="360" w:lineRule="auto"/>
              <w:jc w:val="center"/>
              <w:rPr>
                <w:b/>
              </w:rPr>
            </w:pPr>
            <w:r w:rsidRPr="004E347A">
              <w:rPr>
                <w:b/>
              </w:rPr>
              <w:t>Penguji I</w:t>
            </w:r>
          </w:p>
        </w:tc>
        <w:tc>
          <w:tcPr>
            <w:tcW w:w="3964" w:type="dxa"/>
          </w:tcPr>
          <w:p w14:paraId="19BBFDC1" w14:textId="77777777" w:rsidR="00BE1C2A" w:rsidRPr="004E347A" w:rsidRDefault="00BE1C2A" w:rsidP="00BE1C2A">
            <w:pPr>
              <w:spacing w:line="360" w:lineRule="auto"/>
              <w:jc w:val="center"/>
              <w:rPr>
                <w:b/>
              </w:rPr>
            </w:pPr>
            <w:r w:rsidRPr="004E347A">
              <w:rPr>
                <w:b/>
              </w:rPr>
              <w:t>Penguji II (Jika Ada)</w:t>
            </w:r>
          </w:p>
        </w:tc>
      </w:tr>
      <w:tr w:rsidR="00BE1C2A" w:rsidRPr="004E347A" w14:paraId="5BF34C54" w14:textId="77777777" w:rsidTr="00BE1C2A">
        <w:tc>
          <w:tcPr>
            <w:tcW w:w="3963" w:type="dxa"/>
          </w:tcPr>
          <w:p w14:paraId="6A38C3C4" w14:textId="77777777" w:rsidR="00BE1C2A" w:rsidRPr="004E347A" w:rsidRDefault="00BE1C2A" w:rsidP="00BE1C2A">
            <w:pPr>
              <w:spacing w:line="360" w:lineRule="auto"/>
              <w:jc w:val="center"/>
            </w:pPr>
          </w:p>
          <w:p w14:paraId="1EBB1331" w14:textId="77777777" w:rsidR="00BE1C2A" w:rsidRPr="004E347A" w:rsidRDefault="00BE1C2A" w:rsidP="00BE1C2A">
            <w:pPr>
              <w:spacing w:line="360" w:lineRule="auto"/>
              <w:jc w:val="center"/>
            </w:pPr>
          </w:p>
        </w:tc>
        <w:tc>
          <w:tcPr>
            <w:tcW w:w="3964" w:type="dxa"/>
          </w:tcPr>
          <w:p w14:paraId="09DC023D" w14:textId="77777777" w:rsidR="00BE1C2A" w:rsidRPr="004E347A" w:rsidRDefault="00BE1C2A" w:rsidP="00BE1C2A">
            <w:pPr>
              <w:spacing w:line="360" w:lineRule="auto"/>
              <w:jc w:val="center"/>
            </w:pPr>
          </w:p>
          <w:p w14:paraId="584EA3EB" w14:textId="77777777" w:rsidR="00BE1C2A" w:rsidRPr="004E347A" w:rsidRDefault="00BE1C2A" w:rsidP="00BE1C2A">
            <w:pPr>
              <w:spacing w:line="360" w:lineRule="auto"/>
              <w:jc w:val="center"/>
            </w:pPr>
          </w:p>
        </w:tc>
      </w:tr>
      <w:tr w:rsidR="00BE1C2A" w:rsidRPr="004E347A" w14:paraId="743F0FCE" w14:textId="77777777" w:rsidTr="00BE1C2A">
        <w:tc>
          <w:tcPr>
            <w:tcW w:w="3963" w:type="dxa"/>
          </w:tcPr>
          <w:p w14:paraId="1FC42A2E" w14:textId="77777777" w:rsidR="00BE1C2A" w:rsidRPr="004E347A" w:rsidRDefault="00BE1C2A" w:rsidP="00BE1C2A">
            <w:pPr>
              <w:spacing w:line="360" w:lineRule="auto"/>
              <w:jc w:val="center"/>
              <w:rPr>
                <w:b/>
              </w:rPr>
            </w:pPr>
            <w:r w:rsidRPr="004E347A">
              <w:rPr>
                <w:b/>
              </w:rPr>
              <w:t>Nama dan Gelar Dosen</w:t>
            </w:r>
          </w:p>
        </w:tc>
        <w:tc>
          <w:tcPr>
            <w:tcW w:w="3964" w:type="dxa"/>
          </w:tcPr>
          <w:p w14:paraId="4392DD42" w14:textId="77777777" w:rsidR="00BE1C2A" w:rsidRPr="004E347A" w:rsidRDefault="00BE1C2A" w:rsidP="00BE1C2A">
            <w:pPr>
              <w:spacing w:line="360" w:lineRule="auto"/>
              <w:jc w:val="center"/>
              <w:rPr>
                <w:b/>
              </w:rPr>
            </w:pPr>
            <w:r w:rsidRPr="004E347A">
              <w:rPr>
                <w:b/>
              </w:rPr>
              <w:t>Nama dan Gelar Dosen</w:t>
            </w:r>
          </w:p>
        </w:tc>
      </w:tr>
      <w:tr w:rsidR="00BE1C2A" w:rsidRPr="004E347A" w14:paraId="4EC9FDC1" w14:textId="77777777" w:rsidTr="00BE1C2A">
        <w:tc>
          <w:tcPr>
            <w:tcW w:w="3963" w:type="dxa"/>
          </w:tcPr>
          <w:p w14:paraId="324E4214" w14:textId="77777777" w:rsidR="00BE1C2A" w:rsidRPr="004E347A" w:rsidRDefault="00BE1C2A" w:rsidP="00BE1C2A">
            <w:pPr>
              <w:spacing w:line="360" w:lineRule="auto"/>
              <w:jc w:val="center"/>
              <w:rPr>
                <w:b/>
              </w:rPr>
            </w:pPr>
            <w:r w:rsidRPr="004E347A">
              <w:rPr>
                <w:b/>
              </w:rPr>
              <w:t>NIK: NIK Dosen</w:t>
            </w:r>
          </w:p>
        </w:tc>
        <w:tc>
          <w:tcPr>
            <w:tcW w:w="3964" w:type="dxa"/>
          </w:tcPr>
          <w:p w14:paraId="7F49D6FF" w14:textId="77777777" w:rsidR="00BE1C2A" w:rsidRPr="004E347A" w:rsidRDefault="00BE1C2A" w:rsidP="00BE1C2A">
            <w:pPr>
              <w:spacing w:line="360" w:lineRule="auto"/>
              <w:jc w:val="center"/>
              <w:rPr>
                <w:b/>
              </w:rPr>
            </w:pPr>
            <w:r w:rsidRPr="004E347A">
              <w:rPr>
                <w:b/>
              </w:rPr>
              <w:t>NIK: NIK Dosen</w:t>
            </w:r>
          </w:p>
        </w:tc>
      </w:tr>
    </w:tbl>
    <w:p w14:paraId="3618BE8A" w14:textId="77777777" w:rsidR="00BE1C2A" w:rsidRPr="004E347A" w:rsidRDefault="00BE1C2A" w:rsidP="00BE1C2A"/>
    <w:p w14:paraId="6E527D69" w14:textId="77777777" w:rsidR="00BE1C2A" w:rsidRPr="004E347A" w:rsidRDefault="00BE1C2A" w:rsidP="00BE1C2A">
      <w:pPr>
        <w:jc w:val="center"/>
        <w:rPr>
          <w:b/>
        </w:rPr>
      </w:pPr>
      <w:r w:rsidRPr="004E347A">
        <w:rPr>
          <w:b/>
        </w:rPr>
        <w:t>Mengetahui,</w:t>
      </w:r>
    </w:p>
    <w:p w14:paraId="6DA217B5" w14:textId="77777777" w:rsidR="00BE1C2A" w:rsidRPr="004E347A" w:rsidRDefault="00BE1C2A" w:rsidP="00BE1C2A">
      <w:pPr>
        <w:jc w:val="center"/>
        <w:rPr>
          <w:b/>
        </w:rPr>
      </w:pPr>
      <w:r w:rsidRPr="004E347A">
        <w:rPr>
          <w:b/>
        </w:rPr>
        <w:t xml:space="preserve">Ketua Program Studi </w:t>
      </w:r>
      <w:r w:rsidR="00E47D57">
        <w:rPr>
          <w:b/>
        </w:rPr>
        <w:t>Teknik Informatika</w:t>
      </w:r>
    </w:p>
    <w:p w14:paraId="7E74709D" w14:textId="77777777" w:rsidR="00BE1C2A" w:rsidRPr="004E347A" w:rsidRDefault="00BE1C2A" w:rsidP="00BE1C2A">
      <w:pPr>
        <w:jc w:val="center"/>
        <w:rPr>
          <w:b/>
        </w:rPr>
      </w:pPr>
    </w:p>
    <w:p w14:paraId="54112C99" w14:textId="77777777" w:rsidR="00BE1C2A" w:rsidRPr="004E347A" w:rsidRDefault="00BE1C2A" w:rsidP="00BE1C2A">
      <w:pPr>
        <w:jc w:val="center"/>
        <w:rPr>
          <w:b/>
        </w:rPr>
      </w:pPr>
    </w:p>
    <w:p w14:paraId="31E8C346" w14:textId="77777777" w:rsidR="00BE1C2A" w:rsidRPr="004E347A" w:rsidRDefault="00BE1C2A" w:rsidP="00BE1C2A">
      <w:pPr>
        <w:jc w:val="center"/>
        <w:rPr>
          <w:b/>
        </w:rPr>
      </w:pPr>
      <w:r w:rsidRPr="004E347A">
        <w:rPr>
          <w:b/>
        </w:rPr>
        <w:t>Nama dan Gelar Ka. Prodi</w:t>
      </w:r>
    </w:p>
    <w:p w14:paraId="4998182A" w14:textId="77777777" w:rsidR="00BE1C2A" w:rsidRPr="004E347A" w:rsidRDefault="00BE1C2A" w:rsidP="00BE1C2A">
      <w:pPr>
        <w:jc w:val="center"/>
        <w:rPr>
          <w:b/>
        </w:rPr>
      </w:pPr>
      <w:r w:rsidRPr="004E347A">
        <w:rPr>
          <w:b/>
        </w:rPr>
        <w:t>NIK: NIK Ka. Prodi</w:t>
      </w:r>
    </w:p>
    <w:p w14:paraId="6AE3E4E3" w14:textId="77777777" w:rsidR="00BE1C2A" w:rsidRPr="004E347A" w:rsidRDefault="00BE1C2A" w:rsidP="00BE1C2A">
      <w:pPr>
        <w:rPr>
          <w:b/>
        </w:rPr>
        <w:sectPr w:rsidR="00BE1C2A" w:rsidRPr="004E347A" w:rsidSect="00226B5C">
          <w:headerReference w:type="default" r:id="rId11"/>
          <w:footerReference w:type="default" r:id="rId12"/>
          <w:pgSz w:w="11906" w:h="16838"/>
          <w:pgMar w:top="1701" w:right="1701" w:bottom="1701" w:left="2268" w:header="720" w:footer="720" w:gutter="0"/>
          <w:pgNumType w:fmt="lowerRoman" w:start="1"/>
          <w:cols w:space="720"/>
          <w:docGrid w:linePitch="360"/>
        </w:sectPr>
      </w:pPr>
    </w:p>
    <w:p w14:paraId="43D0CC4E" w14:textId="77777777" w:rsidR="0006017B" w:rsidRPr="004E347A" w:rsidRDefault="0006017B" w:rsidP="0006017B">
      <w:pPr>
        <w:pStyle w:val="Heading1"/>
        <w:numPr>
          <w:ilvl w:val="0"/>
          <w:numId w:val="0"/>
        </w:numPr>
      </w:pPr>
      <w:bookmarkStart w:id="1" w:name="_Toc480274016"/>
      <w:r w:rsidRPr="004E347A">
        <w:lastRenderedPageBreak/>
        <w:t>PERNYATAAN ORISINALISTAS LAPORAN PENELITIAN</w:t>
      </w:r>
      <w:bookmarkEnd w:id="1"/>
    </w:p>
    <w:p w14:paraId="3C3A9F48" w14:textId="77777777" w:rsidR="00913AE2" w:rsidRPr="004E347A" w:rsidRDefault="00913AE2" w:rsidP="0006017B"/>
    <w:p w14:paraId="2FFD69EB" w14:textId="77777777" w:rsidR="0006017B" w:rsidRPr="004E347A" w:rsidRDefault="00913AE2" w:rsidP="0006017B">
      <w:r w:rsidRPr="004E347A">
        <w:t>Dengan ini, saya yang bertanda tangan di bawah ini: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5"/>
        <w:gridCol w:w="414"/>
        <w:gridCol w:w="5024"/>
      </w:tblGrid>
      <w:tr w:rsidR="00913AE2" w:rsidRPr="004E347A" w14:paraId="0C86CD47" w14:textId="77777777" w:rsidTr="00913AE2">
        <w:tc>
          <w:tcPr>
            <w:tcW w:w="1665" w:type="pct"/>
          </w:tcPr>
          <w:p w14:paraId="27D53144" w14:textId="77777777" w:rsidR="00913AE2" w:rsidRPr="004E347A" w:rsidRDefault="00913AE2" w:rsidP="00913AE2">
            <w:pPr>
              <w:spacing w:line="360" w:lineRule="auto"/>
            </w:pPr>
            <w:r w:rsidRPr="004E347A">
              <w:t>Nama</w:t>
            </w:r>
          </w:p>
        </w:tc>
        <w:tc>
          <w:tcPr>
            <w:tcW w:w="254" w:type="pct"/>
          </w:tcPr>
          <w:p w14:paraId="38CFCFD3" w14:textId="77777777" w:rsidR="00913AE2" w:rsidRPr="004E347A" w:rsidRDefault="00913AE2" w:rsidP="00913AE2">
            <w:pPr>
              <w:spacing w:line="360" w:lineRule="auto"/>
            </w:pPr>
            <w:r w:rsidRPr="004E347A">
              <w:t>:</w:t>
            </w:r>
          </w:p>
        </w:tc>
        <w:tc>
          <w:tcPr>
            <w:tcW w:w="3081" w:type="pct"/>
          </w:tcPr>
          <w:p w14:paraId="1764AE7E" w14:textId="77777777" w:rsidR="00913AE2" w:rsidRPr="004E347A" w:rsidRDefault="00E47D57" w:rsidP="00913AE2">
            <w:pPr>
              <w:spacing w:line="360" w:lineRule="auto"/>
            </w:pPr>
            <w:r>
              <w:t>Marlina</w:t>
            </w:r>
          </w:p>
        </w:tc>
      </w:tr>
      <w:tr w:rsidR="00913AE2" w:rsidRPr="004E347A" w14:paraId="511DB4E9" w14:textId="77777777" w:rsidTr="00913AE2">
        <w:tc>
          <w:tcPr>
            <w:tcW w:w="1665" w:type="pct"/>
          </w:tcPr>
          <w:p w14:paraId="2A7DC46F" w14:textId="77777777" w:rsidR="00913AE2" w:rsidRPr="004E347A" w:rsidRDefault="00913AE2" w:rsidP="00913AE2">
            <w:pPr>
              <w:spacing w:line="360" w:lineRule="auto"/>
            </w:pPr>
            <w:r w:rsidRPr="004E347A">
              <w:t>NRP</w:t>
            </w:r>
          </w:p>
        </w:tc>
        <w:tc>
          <w:tcPr>
            <w:tcW w:w="254" w:type="pct"/>
          </w:tcPr>
          <w:p w14:paraId="35E58D2C" w14:textId="77777777" w:rsidR="00913AE2" w:rsidRPr="004E347A" w:rsidRDefault="00913AE2" w:rsidP="00913AE2">
            <w:pPr>
              <w:spacing w:line="360" w:lineRule="auto"/>
            </w:pPr>
            <w:r w:rsidRPr="004E347A">
              <w:t>:</w:t>
            </w:r>
          </w:p>
        </w:tc>
        <w:tc>
          <w:tcPr>
            <w:tcW w:w="3081" w:type="pct"/>
          </w:tcPr>
          <w:p w14:paraId="4265A953" w14:textId="77777777" w:rsidR="00913AE2" w:rsidRPr="004E347A" w:rsidRDefault="00E47D57" w:rsidP="00913AE2">
            <w:pPr>
              <w:spacing w:line="360" w:lineRule="auto"/>
            </w:pPr>
            <w:r>
              <w:t>1472005</w:t>
            </w:r>
          </w:p>
        </w:tc>
      </w:tr>
      <w:tr w:rsidR="00913AE2" w:rsidRPr="004E347A" w14:paraId="055AD44B" w14:textId="77777777" w:rsidTr="00913AE2">
        <w:tc>
          <w:tcPr>
            <w:tcW w:w="1665" w:type="pct"/>
          </w:tcPr>
          <w:p w14:paraId="7BB22DBA" w14:textId="77777777" w:rsidR="00913AE2" w:rsidRPr="004E347A" w:rsidRDefault="00913AE2" w:rsidP="00913AE2">
            <w:pPr>
              <w:spacing w:line="360" w:lineRule="auto"/>
            </w:pPr>
            <w:r w:rsidRPr="004E347A">
              <w:t>Fakultas/ Program Studi</w:t>
            </w:r>
          </w:p>
        </w:tc>
        <w:tc>
          <w:tcPr>
            <w:tcW w:w="254" w:type="pct"/>
          </w:tcPr>
          <w:p w14:paraId="7D9125AA" w14:textId="77777777" w:rsidR="00913AE2" w:rsidRPr="004E347A" w:rsidRDefault="00913AE2" w:rsidP="00913AE2">
            <w:pPr>
              <w:spacing w:line="360" w:lineRule="auto"/>
            </w:pPr>
            <w:r w:rsidRPr="004E347A">
              <w:t>:</w:t>
            </w:r>
          </w:p>
        </w:tc>
        <w:tc>
          <w:tcPr>
            <w:tcW w:w="3081" w:type="pct"/>
          </w:tcPr>
          <w:p w14:paraId="445ED694" w14:textId="77777777" w:rsidR="00913AE2" w:rsidRPr="004E347A" w:rsidRDefault="00913AE2" w:rsidP="00913AE2">
            <w:pPr>
              <w:spacing w:line="360" w:lineRule="auto"/>
            </w:pPr>
            <w:r w:rsidRPr="004E347A">
              <w:t xml:space="preserve">Teknologi Informasi/ </w:t>
            </w:r>
            <w:r w:rsidR="00E47D57">
              <w:t>Teknik Informatika</w:t>
            </w:r>
          </w:p>
        </w:tc>
      </w:tr>
    </w:tbl>
    <w:p w14:paraId="088F03A3" w14:textId="77777777" w:rsidR="00913AE2" w:rsidRPr="004E347A" w:rsidRDefault="00913AE2" w:rsidP="0006017B"/>
    <w:p w14:paraId="718B3524" w14:textId="77777777" w:rsidR="00913AE2" w:rsidRPr="004E347A" w:rsidRDefault="00913AE2" w:rsidP="0006017B">
      <w:r w:rsidRPr="004E347A">
        <w:t>Menyatakan bahwa laporan penelitian ini adalah benar merupakan hasil karya saya sendiri dan bukan duplikasi dari orang lain.</w:t>
      </w:r>
    </w:p>
    <w:p w14:paraId="04829760" w14:textId="77777777" w:rsidR="00913AE2" w:rsidRPr="004E347A" w:rsidRDefault="00913AE2" w:rsidP="0006017B"/>
    <w:p w14:paraId="20F5E391" w14:textId="77777777" w:rsidR="00913AE2" w:rsidRPr="004E347A" w:rsidRDefault="00913AE2" w:rsidP="0006017B">
      <w:r w:rsidRPr="004E347A">
        <w:t>Apabila pada masa mendatang diketahui bahwa pernyataan ini tidak benar adanya, saya bersedia menerima sanksi yang diberikan dengan segala konsekuensinya.</w:t>
      </w:r>
    </w:p>
    <w:p w14:paraId="1427F32B" w14:textId="77777777" w:rsidR="00913AE2" w:rsidRPr="004E347A" w:rsidRDefault="00913AE2" w:rsidP="0006017B"/>
    <w:p w14:paraId="5BA862A8" w14:textId="77777777" w:rsidR="00913AE2" w:rsidRPr="004E347A" w:rsidRDefault="00913AE2" w:rsidP="0006017B">
      <w:r w:rsidRPr="004E347A">
        <w:t>Demikian pernyataan ini saya buat.</w:t>
      </w:r>
    </w:p>
    <w:p w14:paraId="65DD9D0C" w14:textId="77777777" w:rsidR="00913AE2" w:rsidRPr="004E347A" w:rsidRDefault="00913AE2" w:rsidP="0006017B"/>
    <w:p w14:paraId="01DEC349" w14:textId="77777777" w:rsidR="00913AE2" w:rsidRPr="004E347A" w:rsidRDefault="00913AE2" w:rsidP="0006017B"/>
    <w:p w14:paraId="59F6668A" w14:textId="77777777" w:rsidR="00913AE2" w:rsidRPr="004E347A" w:rsidRDefault="00913AE2" w:rsidP="0006017B"/>
    <w:p w14:paraId="5CC89D9E" w14:textId="77777777" w:rsidR="00913AE2" w:rsidRDefault="00913AE2" w:rsidP="0006017B">
      <w:r w:rsidRPr="004E347A">
        <w:t xml:space="preserve">Bandung, </w:t>
      </w:r>
      <w:r w:rsidR="00E47D57">
        <w:t>27 Maret 2017</w:t>
      </w:r>
    </w:p>
    <w:p w14:paraId="17538CF2" w14:textId="77777777" w:rsidR="00A54542" w:rsidRDefault="00A54542" w:rsidP="0006017B"/>
    <w:p w14:paraId="7B52CB85" w14:textId="77777777" w:rsidR="00A54542" w:rsidRDefault="00A54542" w:rsidP="0006017B"/>
    <w:p w14:paraId="3256A295" w14:textId="77777777" w:rsidR="00A54542" w:rsidRDefault="00A54542" w:rsidP="0006017B"/>
    <w:p w14:paraId="40A7EBF2" w14:textId="77777777" w:rsidR="00A54542" w:rsidRDefault="00A54542" w:rsidP="0006017B"/>
    <w:p w14:paraId="05137723" w14:textId="77777777" w:rsidR="00A54542" w:rsidRPr="00A54542" w:rsidRDefault="00E47D57" w:rsidP="0006017B">
      <w:pPr>
        <w:rPr>
          <w:u w:val="single"/>
        </w:rPr>
      </w:pPr>
      <w:r>
        <w:rPr>
          <w:u w:val="single"/>
        </w:rPr>
        <w:t>Marlina</w:t>
      </w:r>
    </w:p>
    <w:p w14:paraId="56CE337C" w14:textId="77777777" w:rsidR="00A54542" w:rsidRPr="004E347A" w:rsidRDefault="00A54542" w:rsidP="0006017B">
      <w:r>
        <w:t xml:space="preserve">NRP: </w:t>
      </w:r>
      <w:r w:rsidR="00E47D57">
        <w:t>1472005</w:t>
      </w:r>
    </w:p>
    <w:p w14:paraId="3F99F79C" w14:textId="77777777" w:rsidR="00913AE2" w:rsidRPr="004E347A" w:rsidRDefault="00913AE2" w:rsidP="0006017B"/>
    <w:p w14:paraId="10BCF42A"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3BEFB697" w14:textId="77777777" w:rsidR="0006017B" w:rsidRPr="004E347A" w:rsidRDefault="0006017B" w:rsidP="0006017B">
      <w:pPr>
        <w:pStyle w:val="Heading1"/>
        <w:numPr>
          <w:ilvl w:val="0"/>
          <w:numId w:val="0"/>
        </w:numPr>
      </w:pPr>
      <w:bookmarkStart w:id="2" w:name="_Toc480274017"/>
      <w:r w:rsidRPr="004E347A">
        <w:lastRenderedPageBreak/>
        <w:t>PERNYATAAN PUBLIKASI LAPORAN PENELITIAN</w:t>
      </w:r>
      <w:bookmarkEnd w:id="2"/>
    </w:p>
    <w:p w14:paraId="763C95B2" w14:textId="77777777" w:rsidR="0006017B" w:rsidRPr="004E347A" w:rsidRDefault="0006017B" w:rsidP="0006017B"/>
    <w:p w14:paraId="0D47BB83" w14:textId="77777777" w:rsidR="00AE396D" w:rsidRPr="004E347A" w:rsidRDefault="00AE396D" w:rsidP="0006017B">
      <w:r w:rsidRPr="004E347A">
        <w:t>Saya yang bertanda tangan di bawah ini: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0"/>
        <w:gridCol w:w="292"/>
        <w:gridCol w:w="5241"/>
      </w:tblGrid>
      <w:tr w:rsidR="00AE396D" w:rsidRPr="004E347A" w14:paraId="053235F2" w14:textId="77777777" w:rsidTr="00AE396D">
        <w:tc>
          <w:tcPr>
            <w:tcW w:w="1607" w:type="pct"/>
          </w:tcPr>
          <w:p w14:paraId="13F14F28" w14:textId="77777777" w:rsidR="00AE396D" w:rsidRPr="004E347A" w:rsidRDefault="00AE396D" w:rsidP="00AE396D">
            <w:pPr>
              <w:spacing w:line="360" w:lineRule="auto"/>
            </w:pPr>
            <w:r w:rsidRPr="004E347A">
              <w:t>Nama</w:t>
            </w:r>
          </w:p>
        </w:tc>
        <w:tc>
          <w:tcPr>
            <w:tcW w:w="179" w:type="pct"/>
          </w:tcPr>
          <w:p w14:paraId="2B767EB5" w14:textId="77777777" w:rsidR="00AE396D" w:rsidRPr="004E347A" w:rsidRDefault="00AE396D" w:rsidP="00AE396D">
            <w:pPr>
              <w:spacing w:line="360" w:lineRule="auto"/>
            </w:pPr>
            <w:r w:rsidRPr="004E347A">
              <w:t>:</w:t>
            </w:r>
          </w:p>
        </w:tc>
        <w:tc>
          <w:tcPr>
            <w:tcW w:w="3214" w:type="pct"/>
          </w:tcPr>
          <w:p w14:paraId="7BE7C309" w14:textId="77777777" w:rsidR="00AE396D" w:rsidRPr="004E347A" w:rsidRDefault="00E47D57" w:rsidP="00AE396D">
            <w:pPr>
              <w:spacing w:line="360" w:lineRule="auto"/>
            </w:pPr>
            <w:r>
              <w:t>Marlina</w:t>
            </w:r>
          </w:p>
        </w:tc>
      </w:tr>
      <w:tr w:rsidR="00AE396D" w:rsidRPr="004E347A" w14:paraId="1751BA3D" w14:textId="77777777" w:rsidTr="00AE396D">
        <w:tc>
          <w:tcPr>
            <w:tcW w:w="1607" w:type="pct"/>
          </w:tcPr>
          <w:p w14:paraId="724C3A2F" w14:textId="77777777" w:rsidR="00AE396D" w:rsidRPr="004E347A" w:rsidRDefault="00AE396D" w:rsidP="00AE396D">
            <w:pPr>
              <w:spacing w:line="360" w:lineRule="auto"/>
            </w:pPr>
            <w:r w:rsidRPr="004E347A">
              <w:t>NRP</w:t>
            </w:r>
          </w:p>
        </w:tc>
        <w:tc>
          <w:tcPr>
            <w:tcW w:w="179" w:type="pct"/>
          </w:tcPr>
          <w:p w14:paraId="716122E5" w14:textId="77777777" w:rsidR="00AE396D" w:rsidRPr="004E347A" w:rsidRDefault="00AE396D" w:rsidP="00AE396D">
            <w:pPr>
              <w:spacing w:line="360" w:lineRule="auto"/>
            </w:pPr>
            <w:r w:rsidRPr="004E347A">
              <w:t>:</w:t>
            </w:r>
          </w:p>
        </w:tc>
        <w:tc>
          <w:tcPr>
            <w:tcW w:w="3214" w:type="pct"/>
          </w:tcPr>
          <w:p w14:paraId="368494EB" w14:textId="77777777" w:rsidR="00AE396D" w:rsidRPr="004E347A" w:rsidRDefault="00E47D57" w:rsidP="00AE396D">
            <w:pPr>
              <w:spacing w:line="360" w:lineRule="auto"/>
            </w:pPr>
            <w:r>
              <w:t>1472005</w:t>
            </w:r>
          </w:p>
        </w:tc>
      </w:tr>
      <w:tr w:rsidR="00AE396D" w:rsidRPr="004E347A" w14:paraId="167D3CF3" w14:textId="77777777" w:rsidTr="00AE396D">
        <w:tc>
          <w:tcPr>
            <w:tcW w:w="1607" w:type="pct"/>
          </w:tcPr>
          <w:p w14:paraId="356278D9" w14:textId="77777777" w:rsidR="00AE396D" w:rsidRPr="004E347A" w:rsidRDefault="00AE396D" w:rsidP="00AE396D">
            <w:pPr>
              <w:spacing w:line="360" w:lineRule="auto"/>
            </w:pPr>
            <w:r w:rsidRPr="004E347A">
              <w:t>Fakultas/ Program Studi</w:t>
            </w:r>
          </w:p>
        </w:tc>
        <w:tc>
          <w:tcPr>
            <w:tcW w:w="179" w:type="pct"/>
          </w:tcPr>
          <w:p w14:paraId="1DC2E9A3" w14:textId="77777777" w:rsidR="00AE396D" w:rsidRPr="004E347A" w:rsidRDefault="00AE396D" w:rsidP="00AE396D">
            <w:pPr>
              <w:spacing w:line="360" w:lineRule="auto"/>
            </w:pPr>
            <w:r w:rsidRPr="004E347A">
              <w:t>:</w:t>
            </w:r>
          </w:p>
        </w:tc>
        <w:tc>
          <w:tcPr>
            <w:tcW w:w="3214" w:type="pct"/>
          </w:tcPr>
          <w:p w14:paraId="5989CCA8" w14:textId="77777777" w:rsidR="00AE396D" w:rsidRPr="004E347A" w:rsidRDefault="00AE396D" w:rsidP="00AE396D">
            <w:pPr>
              <w:spacing w:line="360" w:lineRule="auto"/>
            </w:pPr>
            <w:r w:rsidRPr="004E347A">
              <w:t xml:space="preserve">Teknologi Informasi/ </w:t>
            </w:r>
            <w:r w:rsidR="00E47D57">
              <w:t>Teknik Informatika</w:t>
            </w:r>
          </w:p>
        </w:tc>
      </w:tr>
    </w:tbl>
    <w:p w14:paraId="5D97E9AD" w14:textId="77777777" w:rsidR="00AE396D" w:rsidRPr="004E347A" w:rsidRDefault="00AE396D" w:rsidP="0006017B"/>
    <w:p w14:paraId="27EC82EB" w14:textId="77777777" w:rsidR="00AE396D" w:rsidRPr="004E347A" w:rsidRDefault="00AE396D" w:rsidP="0006017B">
      <w:r w:rsidRPr="004E347A">
        <w:t>Dengan ini, saya menyatakan bahwa:</w:t>
      </w:r>
    </w:p>
    <w:p w14:paraId="37672885" w14:textId="1B689017" w:rsidR="00AE396D" w:rsidRPr="004E347A" w:rsidRDefault="00AE396D" w:rsidP="00AE396D">
      <w:pPr>
        <w:pStyle w:val="ListNumber"/>
      </w:pPr>
      <w:r w:rsidRPr="004E347A">
        <w:t>Demi perkembangan ilmu pengetahuan, saya menyetujui untuk memberikan kepada Universitas Kristen Maranatha Hak Bebas Royalti non eksklusif (</w:t>
      </w:r>
      <w:r w:rsidRPr="004E347A">
        <w:rPr>
          <w:i/>
        </w:rPr>
        <w:t>Non</w:t>
      </w:r>
      <w:r w:rsidRPr="004E347A">
        <w:t xml:space="preserve"> </w:t>
      </w:r>
      <w:r w:rsidRPr="004E347A">
        <w:rPr>
          <w:i/>
        </w:rPr>
        <w:t>Exclusive</w:t>
      </w:r>
      <w:r w:rsidRPr="004E347A">
        <w:t xml:space="preserve"> </w:t>
      </w:r>
      <w:r w:rsidRPr="004E347A">
        <w:rPr>
          <w:i/>
        </w:rPr>
        <w:t>Royalty</w:t>
      </w:r>
      <w:r w:rsidRPr="004E347A">
        <w:t xml:space="preserve"> </w:t>
      </w:r>
      <w:r w:rsidRPr="004E347A">
        <w:rPr>
          <w:i/>
        </w:rPr>
        <w:t>Free</w:t>
      </w:r>
      <w:r w:rsidRPr="004E347A">
        <w:t xml:space="preserve"> </w:t>
      </w:r>
      <w:r w:rsidRPr="004E347A">
        <w:rPr>
          <w:i/>
        </w:rPr>
        <w:t>Right</w:t>
      </w:r>
      <w:r w:rsidRPr="004E347A">
        <w:t xml:space="preserve">) atas laporan penelitian saya yang berjudul </w:t>
      </w:r>
      <w:r w:rsidR="00935772" w:rsidRPr="00935772">
        <w:rPr>
          <w:i/>
        </w:rPr>
        <w:t>Online Survey</w:t>
      </w:r>
      <w:r w:rsidR="00E47D57">
        <w:t xml:space="preserve"> Berbasis Gamifikasi menggunakan</w:t>
      </w:r>
      <w:r w:rsidR="00E47D57" w:rsidRPr="00E47D57">
        <w:rPr>
          <w:i/>
        </w:rPr>
        <w:t xml:space="preserve"> </w:t>
      </w:r>
      <w:r w:rsidR="006A502F" w:rsidRPr="006A502F">
        <w:rPr>
          <w:i/>
        </w:rPr>
        <w:t>Octalysis Framework</w:t>
      </w:r>
      <w:r w:rsidR="00896D00" w:rsidRPr="004E347A">
        <w:t>.</w:t>
      </w:r>
    </w:p>
    <w:p w14:paraId="0B8A442C" w14:textId="77777777" w:rsidR="00AE396D" w:rsidRPr="004E347A" w:rsidRDefault="00AE396D" w:rsidP="00AE396D">
      <w:pPr>
        <w:pStyle w:val="ListNumber"/>
      </w:pPr>
      <w:r w:rsidRPr="004E347A">
        <w:t>Universitas Kristen Maranatha Bandung berhak menyimpan, mengalihmediakan/ mengalihformatkan, mengelola dalam bentuk pangkalan data (</w:t>
      </w:r>
      <w:r w:rsidRPr="004E347A">
        <w:rPr>
          <w:i/>
        </w:rPr>
        <w:t>database</w:t>
      </w:r>
      <w:r w:rsidRPr="004E347A">
        <w:t xml:space="preserve">), mendistribusikannya, serta menampilkannya dalam bentuk </w:t>
      </w:r>
      <w:r w:rsidRPr="004E347A">
        <w:rPr>
          <w:i/>
        </w:rPr>
        <w:t>softcopy</w:t>
      </w:r>
      <w:r w:rsidRPr="004E347A">
        <w:t xml:space="preserve"> untuk kepentingan akademis tanpa perlu meminta izin dari saya selama tetap mencantumkan nama saya sebagai penulis/ pencipta.</w:t>
      </w:r>
    </w:p>
    <w:p w14:paraId="5265F4E5" w14:textId="77777777" w:rsidR="00AE396D" w:rsidRPr="004E347A" w:rsidRDefault="00AE396D" w:rsidP="00AE396D">
      <w:pPr>
        <w:pStyle w:val="ListNumber"/>
      </w:pPr>
      <w:r w:rsidRPr="004E347A">
        <w:t>Saya bersedia dan menjamin untuk menanggung secara pribadi tanpa melibatkan pihak Universitas Kristen Maranatha Bandung, segala bentuk tuntutan hukum yang timbul atas pelanggaran hak cipta dalam karya ilmiah saya ini.</w:t>
      </w:r>
    </w:p>
    <w:p w14:paraId="2C70D5C7" w14:textId="77777777" w:rsidR="00AE396D" w:rsidRPr="004E347A" w:rsidRDefault="00AE396D" w:rsidP="00AE396D"/>
    <w:p w14:paraId="7FC5EBEF" w14:textId="77777777" w:rsidR="00AE396D" w:rsidRDefault="00AE396D" w:rsidP="00AE396D">
      <w:r w:rsidRPr="004E347A">
        <w:t>Demikian pernyataan ini saya buat dengan sebenarnya dan untuk dapat dipergunakan sebagaimana mestinya.</w:t>
      </w:r>
    </w:p>
    <w:p w14:paraId="66F93C50" w14:textId="77777777" w:rsidR="00A54542" w:rsidRDefault="00A54542" w:rsidP="00AE396D"/>
    <w:p w14:paraId="028BB916" w14:textId="77777777" w:rsidR="00A54542" w:rsidRDefault="00A54542" w:rsidP="00A54542">
      <w:r w:rsidRPr="004E347A">
        <w:t xml:space="preserve">Bandung, </w:t>
      </w:r>
      <w:r w:rsidR="00E47D57">
        <w:t>27 Maret 2017</w:t>
      </w:r>
    </w:p>
    <w:p w14:paraId="4548234F" w14:textId="77777777" w:rsidR="00A54542" w:rsidRDefault="00A54542" w:rsidP="00A54542"/>
    <w:p w14:paraId="7B7F6EE1" w14:textId="77777777" w:rsidR="00A54542" w:rsidRDefault="00A54542" w:rsidP="00A54542"/>
    <w:p w14:paraId="62CDB522" w14:textId="77777777" w:rsidR="00A54542" w:rsidRDefault="00A54542" w:rsidP="00A54542"/>
    <w:p w14:paraId="08AABBE3" w14:textId="77777777" w:rsidR="00A54542" w:rsidRDefault="00A54542" w:rsidP="00A54542"/>
    <w:p w14:paraId="18F6A179" w14:textId="77777777" w:rsidR="00A54542" w:rsidRPr="00A54542" w:rsidRDefault="00E47D57" w:rsidP="00A54542">
      <w:pPr>
        <w:rPr>
          <w:u w:val="single"/>
        </w:rPr>
      </w:pPr>
      <w:r>
        <w:rPr>
          <w:u w:val="single"/>
        </w:rPr>
        <w:t>Marlina</w:t>
      </w:r>
    </w:p>
    <w:p w14:paraId="489D66AA" w14:textId="77777777" w:rsidR="00A54542" w:rsidRPr="004E347A" w:rsidRDefault="00A54542" w:rsidP="00AE396D">
      <w:r>
        <w:t xml:space="preserve">NRP: </w:t>
      </w:r>
      <w:r w:rsidR="00E47D57">
        <w:t>1472005</w:t>
      </w:r>
    </w:p>
    <w:p w14:paraId="59785B14"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794AE781" w14:textId="77777777" w:rsidR="0006017B" w:rsidRPr="004E347A" w:rsidRDefault="0006017B" w:rsidP="0006017B">
      <w:pPr>
        <w:pStyle w:val="Heading1"/>
        <w:numPr>
          <w:ilvl w:val="0"/>
          <w:numId w:val="0"/>
        </w:numPr>
      </w:pPr>
      <w:bookmarkStart w:id="3" w:name="_Toc480274018"/>
      <w:r w:rsidRPr="004E347A">
        <w:lastRenderedPageBreak/>
        <w:t>PRAKATA</w:t>
      </w:r>
      <w:bookmarkEnd w:id="3"/>
    </w:p>
    <w:p w14:paraId="49A02684" w14:textId="77777777" w:rsidR="0006017B" w:rsidRPr="004E347A" w:rsidRDefault="0006017B" w:rsidP="0006017B"/>
    <w:p w14:paraId="1FF26A1A" w14:textId="77777777" w:rsidR="00E47D57" w:rsidRDefault="00E47D57" w:rsidP="00896D00">
      <w:r w:rsidRPr="00E47D57">
        <w:t>Puji dan syukur penulis panjatkan kepada Tuhan Yang Maha Esa karena telah</w:t>
      </w:r>
      <w:r w:rsidRPr="00E47D57">
        <w:br/>
        <w:t>memberikan rahmat dan karunia-Nya kepada penulis sehingga dapat</w:t>
      </w:r>
      <w:r w:rsidRPr="00E47D57">
        <w:br/>
        <w:t xml:space="preserve">menyelesaikan penelitian </w:t>
      </w:r>
      <w:r w:rsidR="000C2D42">
        <w:t>Seminar Tugas Akhir</w:t>
      </w:r>
      <w:r w:rsidRPr="00E47D57">
        <w:t xml:space="preserve"> dengan lancar.</w:t>
      </w:r>
    </w:p>
    <w:p w14:paraId="31DD1A3F" w14:textId="77777777" w:rsidR="00E47D57" w:rsidRDefault="00E47D57" w:rsidP="00896D00">
      <w:r w:rsidRPr="00E47D57">
        <w:t xml:space="preserve">Selesainya penelitian </w:t>
      </w:r>
      <w:r w:rsidR="000C2D42">
        <w:t>Seminar Tugas Akhir</w:t>
      </w:r>
      <w:r w:rsidRPr="00E47D57">
        <w:t xml:space="preserve"> ini tidak terle</w:t>
      </w:r>
      <w:r w:rsidR="000C2D42">
        <w:t xml:space="preserve">pas dari bimbingan dan dukungan </w:t>
      </w:r>
      <w:r w:rsidRPr="00E47D57">
        <w:t>dari berbagai pihak. Dukungan secara langsung</w:t>
      </w:r>
      <w:r w:rsidR="000C2D42">
        <w:t xml:space="preserve"> maupun tidak langsung membantu </w:t>
      </w:r>
      <w:r w:rsidRPr="00E47D57">
        <w:t xml:space="preserve">penulis dalam menyelesaikan penelitian </w:t>
      </w:r>
      <w:r w:rsidR="000C2D42">
        <w:t xml:space="preserve">Seminar Tugas Akhir ini. Penulis mengucapkan </w:t>
      </w:r>
      <w:r w:rsidRPr="00E47D57">
        <w:t>terima kasih kepada:</w:t>
      </w:r>
    </w:p>
    <w:p w14:paraId="0A44C293" w14:textId="77777777" w:rsidR="00E47D57" w:rsidRDefault="00E47D57" w:rsidP="00896D00">
      <w:r w:rsidRPr="00E47D57">
        <w:t>Tuhan Yesus Kristus yang selalu memberikan rahmat dan karunia-Nya sehingga</w:t>
      </w:r>
      <w:r w:rsidRPr="00E47D57">
        <w:br/>
        <w:t>selesainya penelitian ini.</w:t>
      </w:r>
    </w:p>
    <w:p w14:paraId="0AE93329" w14:textId="77777777" w:rsidR="00E47D57" w:rsidRDefault="00E47D57" w:rsidP="00C57E27">
      <w:pPr>
        <w:pStyle w:val="ListParagraph"/>
        <w:numPr>
          <w:ilvl w:val="0"/>
          <w:numId w:val="8"/>
        </w:numPr>
      </w:pPr>
      <w:r w:rsidRPr="00E47D57">
        <w:t>Bapak Dr. Hapnes Toba, M. SC selaku Dekan Fakultas Teknologi</w:t>
      </w:r>
      <w:r w:rsidRPr="00E47D57">
        <w:br/>
        <w:t>Informasi;</w:t>
      </w:r>
    </w:p>
    <w:p w14:paraId="2F5C5063" w14:textId="77777777" w:rsidR="00E47D57" w:rsidRDefault="00E47D57" w:rsidP="00C57E27">
      <w:pPr>
        <w:pStyle w:val="ListParagraph"/>
        <w:numPr>
          <w:ilvl w:val="0"/>
          <w:numId w:val="8"/>
        </w:numPr>
      </w:pPr>
      <w:r w:rsidRPr="00E47D57">
        <w:t>Bapak Robby Tan, S.T., M. Kom selaku Ketua Jurusan Teknik Informatika;</w:t>
      </w:r>
    </w:p>
    <w:p w14:paraId="0384AB0E" w14:textId="77777777" w:rsidR="000C2D42" w:rsidRDefault="00E47D57" w:rsidP="00C57E27">
      <w:pPr>
        <w:pStyle w:val="ListParagraph"/>
        <w:numPr>
          <w:ilvl w:val="0"/>
          <w:numId w:val="8"/>
        </w:numPr>
      </w:pPr>
      <w:r>
        <w:t>Ibu Meliana Christianti J.,</w:t>
      </w:r>
      <w:r w:rsidR="000C2D42">
        <w:t xml:space="preserve"> S.Kom</w:t>
      </w:r>
      <w:r w:rsidRPr="00E47D57">
        <w:t xml:space="preserve">., M.T selaku koordinator </w:t>
      </w:r>
      <w:r w:rsidR="000C2D42">
        <w:t>TA</w:t>
      </w:r>
      <w:r w:rsidRPr="00E47D57">
        <w:t>;</w:t>
      </w:r>
    </w:p>
    <w:p w14:paraId="13A2D756" w14:textId="77777777" w:rsidR="000C2D42" w:rsidRDefault="00E47D57" w:rsidP="00C57E27">
      <w:pPr>
        <w:pStyle w:val="ListParagraph"/>
        <w:numPr>
          <w:ilvl w:val="0"/>
          <w:numId w:val="8"/>
        </w:numPr>
      </w:pPr>
      <w:r w:rsidRPr="00E47D57">
        <w:t>Bapak Oscar Wongso, S.Kom., M.T selaku pembimbing utama KP;</w:t>
      </w:r>
      <w:r w:rsidR="000C2D42" w:rsidRPr="00E47D57">
        <w:t xml:space="preserve"> </w:t>
      </w:r>
    </w:p>
    <w:p w14:paraId="692BA7E6" w14:textId="77777777" w:rsidR="000C2D42" w:rsidRDefault="000C2D42" w:rsidP="00C57E27">
      <w:pPr>
        <w:pStyle w:val="ListParagraph"/>
        <w:numPr>
          <w:ilvl w:val="0"/>
          <w:numId w:val="8"/>
        </w:numPr>
      </w:pPr>
      <w:r>
        <w:t>Teman-teman yang sudah membantu</w:t>
      </w:r>
    </w:p>
    <w:p w14:paraId="4AD52275" w14:textId="77777777" w:rsidR="000C2D42" w:rsidRDefault="00E47D57" w:rsidP="000C2D42">
      <w:r w:rsidRPr="00E47D57">
        <w:t>Penelitian ini masih me</w:t>
      </w:r>
      <w:r w:rsidR="00887FB2">
        <w:t>miliki banyak kekurangan, oleh k</w:t>
      </w:r>
      <w:r w:rsidRPr="00E47D57">
        <w:t>arena itu dengan hati</w:t>
      </w:r>
      <w:r w:rsidRPr="00E47D57">
        <w:br/>
        <w:t>lapang dan sikap terbuka penulis bersedia meneri</w:t>
      </w:r>
      <w:r w:rsidR="000C2D42">
        <w:t xml:space="preserve">ma kritik dan saran semata-mata </w:t>
      </w:r>
      <w:r w:rsidRPr="00E47D57">
        <w:t>de</w:t>
      </w:r>
      <w:r w:rsidR="000C2D42">
        <w:t>mi kesempurnaan penelitian ini.</w:t>
      </w:r>
    </w:p>
    <w:p w14:paraId="6D97BEAA" w14:textId="77777777" w:rsidR="00896D00" w:rsidRPr="004E347A" w:rsidRDefault="00E47D57" w:rsidP="000C2D42">
      <w:r w:rsidRPr="00E47D57">
        <w:t>Diharapkan hasil penelitian ini dapat dijadikan panduan bagi penelitian-penelitian</w:t>
      </w:r>
      <w:r w:rsidRPr="00E47D57">
        <w:br/>
        <w:t>selanjutnya. Dan penelitian ini dapat diteruskan untuk menjadi bahan penelitian</w:t>
      </w:r>
      <w:r w:rsidRPr="00E47D57">
        <w:br/>
        <w:t>oleh pihak lain</w:t>
      </w:r>
    </w:p>
    <w:p w14:paraId="717A69A1" w14:textId="77777777" w:rsidR="00896D00" w:rsidRPr="004E347A" w:rsidRDefault="00896D00" w:rsidP="00896D00"/>
    <w:p w14:paraId="003338A8" w14:textId="77777777" w:rsidR="00896D00" w:rsidRPr="004E347A" w:rsidRDefault="00896D00" w:rsidP="00896D00">
      <w:pPr>
        <w:pStyle w:val="Signature"/>
      </w:pPr>
      <w:r w:rsidRPr="004E347A">
        <w:t xml:space="preserve">Bandung, </w:t>
      </w:r>
      <w:r w:rsidR="000C2D42">
        <w:t>27 Maret 2017</w:t>
      </w:r>
    </w:p>
    <w:p w14:paraId="48113F8D" w14:textId="77777777" w:rsidR="00896D00" w:rsidRPr="004E347A" w:rsidRDefault="00896D00" w:rsidP="00896D00">
      <w:pPr>
        <w:pStyle w:val="Signature"/>
      </w:pPr>
    </w:p>
    <w:p w14:paraId="58BFD8BE" w14:textId="77777777" w:rsidR="00896D00" w:rsidRPr="004E347A" w:rsidRDefault="00896D00" w:rsidP="00896D00">
      <w:pPr>
        <w:pStyle w:val="Signature"/>
      </w:pPr>
    </w:p>
    <w:p w14:paraId="52EAD50D" w14:textId="77777777" w:rsidR="00896D00" w:rsidRPr="004E347A" w:rsidRDefault="00896D00" w:rsidP="00896D00">
      <w:pPr>
        <w:pStyle w:val="Signature"/>
      </w:pPr>
    </w:p>
    <w:p w14:paraId="15FC405F" w14:textId="77777777" w:rsidR="00896D00" w:rsidRPr="004E347A" w:rsidRDefault="00896D00" w:rsidP="00896D00">
      <w:pPr>
        <w:pStyle w:val="Signature"/>
      </w:pPr>
    </w:p>
    <w:p w14:paraId="093E3E87" w14:textId="77777777" w:rsidR="00896D00" w:rsidRPr="004E347A" w:rsidRDefault="000C2D42" w:rsidP="00896D00">
      <w:pPr>
        <w:pStyle w:val="Signature"/>
      </w:pPr>
      <w:r>
        <w:t>Marlina</w:t>
      </w:r>
    </w:p>
    <w:p w14:paraId="33F1757E"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5135424E" w14:textId="77777777" w:rsidR="0006017B" w:rsidRPr="004E347A" w:rsidRDefault="0006017B" w:rsidP="0006017B">
      <w:pPr>
        <w:pStyle w:val="Heading1"/>
        <w:numPr>
          <w:ilvl w:val="0"/>
          <w:numId w:val="0"/>
        </w:numPr>
      </w:pPr>
      <w:bookmarkStart w:id="4" w:name="_Toc480274019"/>
      <w:r w:rsidRPr="004E347A">
        <w:lastRenderedPageBreak/>
        <w:t>ABSTRAK</w:t>
      </w:r>
      <w:bookmarkEnd w:id="4"/>
    </w:p>
    <w:p w14:paraId="033D9AE2" w14:textId="77777777" w:rsidR="00896D00" w:rsidRPr="004E347A" w:rsidRDefault="00896D00" w:rsidP="00896D00">
      <w:pPr>
        <w:rPr>
          <w:rStyle w:val="BookTitle"/>
          <w:b w:val="0"/>
          <w:i w:val="0"/>
        </w:rPr>
      </w:pPr>
    </w:p>
    <w:p w14:paraId="70D6F1DD" w14:textId="7737F5A7" w:rsidR="00F057B7" w:rsidRPr="005C61F3" w:rsidRDefault="00F057B7" w:rsidP="00594D64">
      <w:pPr>
        <w:pStyle w:val="Abstrak"/>
        <w:rPr>
          <w:rStyle w:val="BookTitle"/>
          <w:b w:val="0"/>
          <w:bCs w:val="0"/>
          <w:i/>
          <w:iCs w:val="0"/>
          <w:spacing w:val="0"/>
        </w:rPr>
      </w:pPr>
      <w:r>
        <w:rPr>
          <w:rStyle w:val="BookTitle"/>
          <w:b w:val="0"/>
          <w:bCs w:val="0"/>
          <w:i/>
          <w:iCs w:val="0"/>
          <w:spacing w:val="0"/>
        </w:rPr>
        <w:t>Survei mengumpulkan informasi lewat pengambilan dan pengelolaan data sampel. Pada penerapannya survei dapat dilakukan melalui media lisan, tulisan, atau kombinasi dari keduanya.</w:t>
      </w:r>
      <w:r w:rsidR="00E12C8E">
        <w:rPr>
          <w:rStyle w:val="BookTitle"/>
          <w:b w:val="0"/>
          <w:bCs w:val="0"/>
          <w:i/>
          <w:iCs w:val="0"/>
          <w:spacing w:val="0"/>
        </w:rPr>
        <w:t xml:space="preserve"> Penerapan survei lewat media tulisan mengalami perkembangan dengan hadirnya </w:t>
      </w:r>
      <w:r w:rsidR="006A502F" w:rsidRPr="006A502F">
        <w:rPr>
          <w:rStyle w:val="BookTitle"/>
          <w:b w:val="0"/>
          <w:bCs w:val="0"/>
          <w:i/>
          <w:iCs w:val="0"/>
          <w:spacing w:val="0"/>
        </w:rPr>
        <w:t>online survey</w:t>
      </w:r>
      <w:r w:rsidR="00E12C8E">
        <w:rPr>
          <w:rStyle w:val="BookTitle"/>
          <w:b w:val="0"/>
          <w:bCs w:val="0"/>
          <w:i/>
          <w:iCs w:val="0"/>
          <w:spacing w:val="0"/>
        </w:rPr>
        <w:t>. Selama proses penerapan survei, terdap</w:t>
      </w:r>
      <w:r w:rsidR="009F64BE">
        <w:rPr>
          <w:rStyle w:val="BookTitle"/>
          <w:b w:val="0"/>
          <w:bCs w:val="0"/>
          <w:i/>
          <w:iCs w:val="0"/>
          <w:spacing w:val="0"/>
        </w:rPr>
        <w:t>at masalah kualitas data survei yang salah satu penyebabnya adalah kurangnya motivasi responden dalam mengisi survei. Motivasi responden dapat ditingkatkan dengan teknik gamifikasi</w:t>
      </w:r>
      <w:r w:rsidR="003B793E">
        <w:rPr>
          <w:rStyle w:val="BookTitle"/>
          <w:b w:val="0"/>
          <w:bCs w:val="0"/>
          <w:i/>
          <w:iCs w:val="0"/>
          <w:spacing w:val="0"/>
        </w:rPr>
        <w:t xml:space="preserve"> yang memadukan unsur-unsur permainan pada lingkungan dan sistem</w:t>
      </w:r>
      <w:r w:rsidR="009F64BE">
        <w:rPr>
          <w:rStyle w:val="BookTitle"/>
          <w:b w:val="0"/>
          <w:bCs w:val="0"/>
          <w:i/>
          <w:iCs w:val="0"/>
          <w:spacing w:val="0"/>
        </w:rPr>
        <w:t xml:space="preserve">. </w:t>
      </w:r>
      <w:r w:rsidR="004D37A3">
        <w:rPr>
          <w:rStyle w:val="BookTitle"/>
          <w:b w:val="0"/>
          <w:bCs w:val="0"/>
          <w:i/>
          <w:iCs w:val="0"/>
          <w:spacing w:val="0"/>
        </w:rPr>
        <w:t>Implementasi teknik</w:t>
      </w:r>
      <w:r w:rsidR="00120CCF">
        <w:rPr>
          <w:rStyle w:val="BookTitle"/>
          <w:b w:val="0"/>
          <w:bCs w:val="0"/>
          <w:i/>
          <w:iCs w:val="0"/>
          <w:spacing w:val="0"/>
        </w:rPr>
        <w:t xml:space="preserve"> gamifikasi </w:t>
      </w:r>
      <w:r w:rsidR="003B793E">
        <w:rPr>
          <w:rStyle w:val="BookTitle"/>
          <w:b w:val="0"/>
          <w:bCs w:val="0"/>
          <w:i/>
          <w:iCs w:val="0"/>
          <w:spacing w:val="0"/>
        </w:rPr>
        <w:t xml:space="preserve">pada </w:t>
      </w:r>
      <w:r w:rsidR="003B793E">
        <w:rPr>
          <w:rStyle w:val="BookTitle"/>
          <w:b w:val="0"/>
          <w:bCs w:val="0"/>
          <w:iCs w:val="0"/>
          <w:spacing w:val="0"/>
        </w:rPr>
        <w:t>onlines survey</w:t>
      </w:r>
      <w:r w:rsidR="003B793E">
        <w:rPr>
          <w:rStyle w:val="BookTitle"/>
          <w:b w:val="0"/>
          <w:bCs w:val="0"/>
          <w:i/>
          <w:iCs w:val="0"/>
          <w:spacing w:val="0"/>
        </w:rPr>
        <w:t xml:space="preserve"> menggunakan </w:t>
      </w:r>
      <w:r w:rsidR="006A502F" w:rsidRPr="006A502F">
        <w:rPr>
          <w:rStyle w:val="BookTitle"/>
          <w:b w:val="0"/>
          <w:bCs w:val="0"/>
          <w:i/>
          <w:iCs w:val="0"/>
          <w:spacing w:val="0"/>
        </w:rPr>
        <w:t>Octalysis Framework</w:t>
      </w:r>
      <w:r w:rsidR="003B793E">
        <w:rPr>
          <w:rStyle w:val="BookTitle"/>
          <w:b w:val="0"/>
          <w:bCs w:val="0"/>
          <w:iCs w:val="0"/>
          <w:spacing w:val="0"/>
        </w:rPr>
        <w:t xml:space="preserve"> </w:t>
      </w:r>
      <w:r w:rsidR="003B793E">
        <w:rPr>
          <w:rStyle w:val="BookTitle"/>
          <w:b w:val="0"/>
          <w:bCs w:val="0"/>
          <w:i/>
          <w:iCs w:val="0"/>
          <w:spacing w:val="0"/>
        </w:rPr>
        <w:t xml:space="preserve">dengan fokus pada peningkatan motivasi responden lewat 8 (delapan) </w:t>
      </w:r>
      <w:r w:rsidR="00CA75F7">
        <w:rPr>
          <w:rStyle w:val="BookTitle"/>
          <w:b w:val="0"/>
          <w:bCs w:val="0"/>
          <w:iCs w:val="0"/>
          <w:spacing w:val="0"/>
        </w:rPr>
        <w:t>Core Drives</w:t>
      </w:r>
      <w:r w:rsidR="004C2020">
        <w:rPr>
          <w:rStyle w:val="BookTitle"/>
          <w:b w:val="0"/>
          <w:bCs w:val="0"/>
          <w:iCs w:val="0"/>
          <w:spacing w:val="0"/>
        </w:rPr>
        <w:t xml:space="preserve"> </w:t>
      </w:r>
      <w:r w:rsidR="004C2020">
        <w:rPr>
          <w:rStyle w:val="BookTitle"/>
          <w:b w:val="0"/>
          <w:bCs w:val="0"/>
          <w:i/>
          <w:iCs w:val="0"/>
          <w:spacing w:val="0"/>
        </w:rPr>
        <w:t>yang mewakili dorongan motivasi manusia</w:t>
      </w:r>
      <w:r w:rsidR="003B793E">
        <w:rPr>
          <w:rStyle w:val="BookTitle"/>
          <w:b w:val="0"/>
          <w:bCs w:val="0"/>
          <w:i/>
          <w:iCs w:val="0"/>
          <w:spacing w:val="0"/>
        </w:rPr>
        <w:t xml:space="preserve">. </w:t>
      </w:r>
      <w:r w:rsidR="006A502F" w:rsidRPr="006A502F">
        <w:rPr>
          <w:rStyle w:val="BookTitle"/>
          <w:b w:val="0"/>
          <w:bCs w:val="0"/>
          <w:i/>
          <w:iCs w:val="0"/>
          <w:spacing w:val="0"/>
        </w:rPr>
        <w:t>Octalysis Framework</w:t>
      </w:r>
      <w:r w:rsidR="003B793E">
        <w:rPr>
          <w:rStyle w:val="BookTitle"/>
          <w:b w:val="0"/>
          <w:bCs w:val="0"/>
          <w:iCs w:val="0"/>
          <w:spacing w:val="0"/>
        </w:rPr>
        <w:t xml:space="preserve"> </w:t>
      </w:r>
      <w:r w:rsidR="003B793E">
        <w:rPr>
          <w:rStyle w:val="BookTitle"/>
          <w:b w:val="0"/>
          <w:bCs w:val="0"/>
          <w:i/>
          <w:iCs w:val="0"/>
          <w:spacing w:val="0"/>
        </w:rPr>
        <w:t>memiliki 5 (lima) level kedalaman dan analisa dalam penerapannya, namun pada umumnya penerapan dilakukan sampai pada level 2 (dua</w:t>
      </w:r>
      <w:r w:rsidR="00B33487">
        <w:rPr>
          <w:rStyle w:val="BookTitle"/>
          <w:b w:val="0"/>
          <w:bCs w:val="0"/>
          <w:i/>
          <w:iCs w:val="0"/>
          <w:spacing w:val="0"/>
        </w:rPr>
        <w:t xml:space="preserve">) dengan analisa pada setiap fase pengguna dalam permainan. Penerapan </w:t>
      </w:r>
      <w:r w:rsidR="006A502F" w:rsidRPr="006A502F">
        <w:rPr>
          <w:rStyle w:val="BookTitle"/>
          <w:b w:val="0"/>
          <w:bCs w:val="0"/>
          <w:i/>
          <w:iCs w:val="0"/>
          <w:spacing w:val="0"/>
        </w:rPr>
        <w:t>Octalysis Framework</w:t>
      </w:r>
      <w:r w:rsidR="00B33487">
        <w:rPr>
          <w:rStyle w:val="BookTitle"/>
          <w:b w:val="0"/>
          <w:bCs w:val="0"/>
          <w:iCs w:val="0"/>
          <w:spacing w:val="0"/>
        </w:rPr>
        <w:t xml:space="preserve"> </w:t>
      </w:r>
      <w:r w:rsidR="00B33487">
        <w:rPr>
          <w:rStyle w:val="BookTitle"/>
          <w:b w:val="0"/>
          <w:bCs w:val="0"/>
          <w:i/>
          <w:iCs w:val="0"/>
          <w:spacing w:val="0"/>
        </w:rPr>
        <w:t xml:space="preserve">pada </w:t>
      </w:r>
      <w:r w:rsidR="006A502F" w:rsidRPr="006A502F">
        <w:rPr>
          <w:rStyle w:val="BookTitle"/>
          <w:b w:val="0"/>
          <w:bCs w:val="0"/>
          <w:i/>
          <w:iCs w:val="0"/>
          <w:spacing w:val="0"/>
        </w:rPr>
        <w:t>online survey</w:t>
      </w:r>
      <w:r w:rsidR="00B33487">
        <w:rPr>
          <w:rStyle w:val="BookTitle"/>
          <w:b w:val="0"/>
          <w:bCs w:val="0"/>
          <w:iCs w:val="0"/>
          <w:spacing w:val="0"/>
        </w:rPr>
        <w:t xml:space="preserve"> </w:t>
      </w:r>
      <w:r w:rsidR="00B33487">
        <w:rPr>
          <w:rStyle w:val="BookTitle"/>
          <w:b w:val="0"/>
          <w:bCs w:val="0"/>
          <w:i/>
          <w:iCs w:val="0"/>
          <w:spacing w:val="0"/>
        </w:rPr>
        <w:t>difokuskan untuk pengembangan lingkungan sistem.</w:t>
      </w:r>
      <w:r w:rsidR="00D921C3">
        <w:rPr>
          <w:rStyle w:val="BookTitle"/>
          <w:b w:val="0"/>
          <w:bCs w:val="0"/>
          <w:i/>
          <w:iCs w:val="0"/>
          <w:spacing w:val="0"/>
        </w:rPr>
        <w:t xml:space="preserve"> </w:t>
      </w:r>
      <w:r w:rsidR="003A64F5">
        <w:rPr>
          <w:rStyle w:val="BookTitle"/>
          <w:b w:val="0"/>
          <w:bCs w:val="0"/>
          <w:i/>
          <w:iCs w:val="0"/>
          <w:spacing w:val="0"/>
        </w:rPr>
        <w:t>Pada prosesnya</w:t>
      </w:r>
      <w:r w:rsidR="006B7BA8">
        <w:rPr>
          <w:rStyle w:val="BookTitle"/>
          <w:b w:val="0"/>
          <w:bCs w:val="0"/>
          <w:i/>
          <w:iCs w:val="0"/>
          <w:spacing w:val="0"/>
        </w:rPr>
        <w:t xml:space="preserve">, perlu dilakukan pemahaman teori, analisa, perancangan, </w:t>
      </w:r>
      <w:r w:rsidR="003A64F5">
        <w:rPr>
          <w:rStyle w:val="BookTitle"/>
          <w:b w:val="0"/>
          <w:bCs w:val="0"/>
          <w:i/>
          <w:iCs w:val="0"/>
          <w:spacing w:val="0"/>
        </w:rPr>
        <w:t xml:space="preserve">desain sistem, lalu dilanjutkan dengan implementasi dan pengujian. Pengambilan kesimpulan </w:t>
      </w:r>
      <w:r w:rsidR="005C61F3">
        <w:rPr>
          <w:rStyle w:val="BookTitle"/>
          <w:b w:val="0"/>
          <w:bCs w:val="0"/>
          <w:i/>
          <w:iCs w:val="0"/>
          <w:spacing w:val="0"/>
        </w:rPr>
        <w:t xml:space="preserve">dilihat dari keberhasilan penerapan </w:t>
      </w:r>
      <w:r w:rsidR="006A502F" w:rsidRPr="006A502F">
        <w:rPr>
          <w:rStyle w:val="BookTitle"/>
          <w:b w:val="0"/>
          <w:bCs w:val="0"/>
          <w:i/>
          <w:iCs w:val="0"/>
          <w:spacing w:val="0"/>
        </w:rPr>
        <w:t>Octalysis Framework</w:t>
      </w:r>
      <w:r w:rsidR="005C61F3">
        <w:rPr>
          <w:rStyle w:val="BookTitle"/>
          <w:b w:val="0"/>
          <w:bCs w:val="0"/>
          <w:iCs w:val="0"/>
          <w:spacing w:val="0"/>
        </w:rPr>
        <w:t xml:space="preserve"> </w:t>
      </w:r>
      <w:r w:rsidR="005C61F3">
        <w:rPr>
          <w:rStyle w:val="BookTitle"/>
          <w:b w:val="0"/>
          <w:bCs w:val="0"/>
          <w:i/>
          <w:iCs w:val="0"/>
          <w:spacing w:val="0"/>
        </w:rPr>
        <w:t>untuk memotivasi responden mengisi survei.</w:t>
      </w:r>
      <w:r w:rsidR="00594D64">
        <w:rPr>
          <w:rStyle w:val="BookTitle"/>
          <w:b w:val="0"/>
          <w:bCs w:val="0"/>
          <w:i/>
          <w:iCs w:val="0"/>
          <w:spacing w:val="0"/>
        </w:rPr>
        <w:t xml:space="preserve"> Hal ini diharapkan dapat mengatasi permasalahan kualitas data survei.</w:t>
      </w:r>
    </w:p>
    <w:p w14:paraId="4FA0E214" w14:textId="77777777" w:rsidR="00E55130" w:rsidRPr="004E347A" w:rsidRDefault="00E55130" w:rsidP="00E55130"/>
    <w:p w14:paraId="6A0DFCFE" w14:textId="7F444347" w:rsidR="00E55130" w:rsidRPr="004E347A" w:rsidRDefault="00E55130" w:rsidP="00E55130">
      <w:r w:rsidRPr="004E347A">
        <w:t xml:space="preserve">Kata kunci: </w:t>
      </w:r>
      <w:r w:rsidR="00594D64">
        <w:rPr>
          <w:lang w:val="en-US"/>
        </w:rPr>
        <w:t>Gamifikasi</w:t>
      </w:r>
      <w:r w:rsidRPr="004E347A">
        <w:t xml:space="preserve">, </w:t>
      </w:r>
      <w:r w:rsidR="006A502F" w:rsidRPr="006A502F">
        <w:rPr>
          <w:i/>
          <w:lang w:val="en-US"/>
        </w:rPr>
        <w:t>Octalysis Framework</w:t>
      </w:r>
      <w:r w:rsidRPr="004E347A">
        <w:t>,</w:t>
      </w:r>
      <w:r w:rsidR="005554F3" w:rsidRPr="005554F3">
        <w:rPr>
          <w:i/>
          <w:lang w:val="en-US"/>
        </w:rPr>
        <w:t xml:space="preserve"> </w:t>
      </w:r>
      <w:r w:rsidR="00935772" w:rsidRPr="00935772">
        <w:rPr>
          <w:i/>
          <w:lang w:val="en-US"/>
        </w:rPr>
        <w:t>Online Survey</w:t>
      </w:r>
      <w:r w:rsidR="005554F3">
        <w:rPr>
          <w:i/>
          <w:lang w:val="en-US"/>
        </w:rPr>
        <w:t>,</w:t>
      </w:r>
      <w:r w:rsidR="00594D64">
        <w:rPr>
          <w:lang w:val="en-US"/>
        </w:rPr>
        <w:t xml:space="preserve"> </w:t>
      </w:r>
      <w:r w:rsidR="005554F3">
        <w:rPr>
          <w:lang w:val="en-US"/>
        </w:rPr>
        <w:t>Survei</w:t>
      </w:r>
    </w:p>
    <w:p w14:paraId="35AF9369" w14:textId="77777777" w:rsidR="0006017B" w:rsidRPr="004E347A" w:rsidRDefault="0006017B" w:rsidP="00896D00">
      <w:pPr>
        <w:sectPr w:rsidR="0006017B" w:rsidRPr="004E347A" w:rsidSect="00226B5C">
          <w:footerReference w:type="default" r:id="rId13"/>
          <w:pgSz w:w="11906" w:h="16838"/>
          <w:pgMar w:top="1701" w:right="1701" w:bottom="1701" w:left="2268" w:header="720" w:footer="720" w:gutter="0"/>
          <w:pgNumType w:fmt="lowerRoman"/>
          <w:cols w:space="720"/>
          <w:docGrid w:linePitch="360"/>
        </w:sectPr>
      </w:pPr>
    </w:p>
    <w:p w14:paraId="2BB6F5A4" w14:textId="77777777" w:rsidR="0006017B" w:rsidRPr="004E347A" w:rsidRDefault="0006017B" w:rsidP="0006017B">
      <w:pPr>
        <w:pStyle w:val="Heading1"/>
        <w:numPr>
          <w:ilvl w:val="0"/>
          <w:numId w:val="0"/>
        </w:numPr>
      </w:pPr>
      <w:bookmarkStart w:id="5" w:name="_Toc480274020"/>
      <w:r w:rsidRPr="004E347A">
        <w:lastRenderedPageBreak/>
        <w:t>ABSTRACT</w:t>
      </w:r>
      <w:bookmarkEnd w:id="5"/>
    </w:p>
    <w:p w14:paraId="24FA6DE5" w14:textId="77777777" w:rsidR="0006017B" w:rsidRDefault="0006017B" w:rsidP="0006017B"/>
    <w:p w14:paraId="6FC7059B" w14:textId="0EE08553" w:rsidR="00767FEE" w:rsidRDefault="00767FEE" w:rsidP="00D51EDC">
      <w:pPr>
        <w:pStyle w:val="Abstrak"/>
      </w:pPr>
      <w:r w:rsidRPr="00767FEE">
        <w:t xml:space="preserve">Survey collecting information by retrieval and processing data sample. Survey applicated through interview, questionnaire, and both. The questionnaire has developed into </w:t>
      </w:r>
      <w:r w:rsidR="006A502F" w:rsidRPr="006A502F">
        <w:t>online survey</w:t>
      </w:r>
      <w:r w:rsidRPr="00767FEE">
        <w:t xml:space="preserve">. During sampling process, there is a problem in data quality that caused by the lack of respondent's motivation in filling questionnaire. Respondent's motivation can be improved by </w:t>
      </w:r>
      <w:r w:rsidR="00A54E99" w:rsidRPr="00A54E99">
        <w:rPr>
          <w:i w:val="0"/>
        </w:rPr>
        <w:t>gamifikasi</w:t>
      </w:r>
      <w:r w:rsidRPr="00767FEE">
        <w:t xml:space="preserve"> techniques which implemented game's element to real world. Implementation of </w:t>
      </w:r>
      <w:r w:rsidR="00A54E99" w:rsidRPr="00A54E99">
        <w:rPr>
          <w:i w:val="0"/>
        </w:rPr>
        <w:t>gamifikasi</w:t>
      </w:r>
      <w:r w:rsidRPr="00767FEE">
        <w:t xml:space="preserve"> in the system using </w:t>
      </w:r>
      <w:r w:rsidR="006A502F" w:rsidRPr="006A502F">
        <w:t>Octalysis Framework</w:t>
      </w:r>
      <w:r w:rsidRPr="00767FEE">
        <w:t xml:space="preserve"> that focus on improving respondent's motivation using 8 (eight) </w:t>
      </w:r>
      <w:r w:rsidR="00CA75F7" w:rsidRPr="00CA75F7">
        <w:t>Core Drives</w:t>
      </w:r>
      <w:r w:rsidRPr="00767FEE">
        <w:t xml:space="preserve"> represent human's motivation triggers. </w:t>
      </w:r>
      <w:r w:rsidR="006A502F" w:rsidRPr="006A502F">
        <w:t>Octalysis Framework</w:t>
      </w:r>
      <w:r w:rsidRPr="00767FEE">
        <w:t xml:space="preserve"> contains 5 (five) level implementation, but implementing 2 (two) level of </w:t>
      </w:r>
      <w:r w:rsidR="006A502F" w:rsidRPr="006A502F">
        <w:t>Octalysis Framework</w:t>
      </w:r>
      <w:r w:rsidRPr="00767FEE">
        <w:t xml:space="preserve"> is sufficient. </w:t>
      </w:r>
      <w:r w:rsidR="006A502F" w:rsidRPr="006A502F">
        <w:t>Octalysis Framework</w:t>
      </w:r>
      <w:r w:rsidRPr="00767FEE">
        <w:t xml:space="preserve"> implemented in system environment. Process begin with the studying theory, analysis, development, system design, then continued with implementation and testing. Conclusions seen from the successful application of </w:t>
      </w:r>
      <w:r w:rsidR="006A502F" w:rsidRPr="006A502F">
        <w:t>Octalysis Framework</w:t>
      </w:r>
      <w:r w:rsidRPr="00767FEE">
        <w:t xml:space="preserve"> to motivated respondent. This is expected to solving data quality's problem in survey.</w:t>
      </w:r>
    </w:p>
    <w:p w14:paraId="36E258A7" w14:textId="77777777" w:rsidR="00AA2DAC" w:rsidRDefault="00AA2DAC" w:rsidP="00AA2DAC">
      <w:pPr>
        <w:rPr>
          <w:lang w:val="en-US"/>
        </w:rPr>
      </w:pPr>
    </w:p>
    <w:p w14:paraId="246FCA46" w14:textId="429DCABC" w:rsidR="00AA2DAC" w:rsidRPr="00AA2DAC" w:rsidRDefault="00AA2DAC" w:rsidP="00AA2DAC">
      <w:pPr>
        <w:pStyle w:val="Abstrak"/>
      </w:pPr>
      <w:r>
        <w:t xml:space="preserve">Keywords: </w:t>
      </w:r>
      <w:r w:rsidR="00767FEE">
        <w:t>Gamification</w:t>
      </w:r>
      <w:r>
        <w:t xml:space="preserve">, </w:t>
      </w:r>
      <w:r w:rsidR="006A502F" w:rsidRPr="006A502F">
        <w:t>Octalysis Framework</w:t>
      </w:r>
      <w:r w:rsidR="00767FEE">
        <w:t xml:space="preserve">, </w:t>
      </w:r>
      <w:r w:rsidR="00935772" w:rsidRPr="00935772">
        <w:t>Online Survey</w:t>
      </w:r>
      <w:r w:rsidR="00767FEE">
        <w:t>, Survey</w:t>
      </w:r>
    </w:p>
    <w:p w14:paraId="6FAF9D78" w14:textId="77777777" w:rsidR="00E72427" w:rsidRPr="004E347A" w:rsidRDefault="00E72427" w:rsidP="0006017B"/>
    <w:p w14:paraId="3F38EDB8"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06047FB1" w14:textId="77777777" w:rsidR="0006017B" w:rsidRPr="004E347A" w:rsidRDefault="0006017B" w:rsidP="0006017B">
      <w:pPr>
        <w:pStyle w:val="Heading1"/>
        <w:numPr>
          <w:ilvl w:val="0"/>
          <w:numId w:val="0"/>
        </w:numPr>
      </w:pPr>
      <w:bookmarkStart w:id="6" w:name="_Toc480274021"/>
      <w:r w:rsidRPr="004E347A">
        <w:lastRenderedPageBreak/>
        <w:t>DAFTAR ISI</w:t>
      </w:r>
      <w:bookmarkEnd w:id="6"/>
    </w:p>
    <w:p w14:paraId="75A36697" w14:textId="77777777" w:rsidR="0006017B" w:rsidRPr="004E347A" w:rsidRDefault="0006017B" w:rsidP="0006017B"/>
    <w:p w14:paraId="22DB0F29" w14:textId="50DA150B" w:rsidR="00F264D2" w:rsidRDefault="002B2264">
      <w:pPr>
        <w:pStyle w:val="TOC1"/>
        <w:tabs>
          <w:tab w:val="right" w:leader="dot" w:pos="7927"/>
        </w:tabs>
        <w:rPr>
          <w:rFonts w:eastAsiaTheme="minorEastAsia"/>
          <w:noProof/>
          <w:sz w:val="22"/>
          <w:szCs w:val="22"/>
          <w:lang w:eastAsia="id-ID"/>
        </w:rPr>
      </w:pPr>
      <w:r w:rsidRPr="004E347A">
        <w:fldChar w:fldCharType="begin"/>
      </w:r>
      <w:r w:rsidR="00213FBC" w:rsidRPr="004E347A">
        <w:instrText xml:space="preserve"> TOC \o "1-6" \f \h \z \t "Heading 9,1" </w:instrText>
      </w:r>
      <w:r w:rsidRPr="004E347A">
        <w:fldChar w:fldCharType="separate"/>
      </w:r>
      <w:hyperlink w:anchor="_Toc480274015" w:history="1">
        <w:r w:rsidR="00F264D2" w:rsidRPr="007E1142">
          <w:rPr>
            <w:rStyle w:val="Hyperlink"/>
            <w:noProof/>
          </w:rPr>
          <w:t>LEMBAR PENGESAHAN</w:t>
        </w:r>
        <w:r w:rsidR="00F264D2">
          <w:rPr>
            <w:noProof/>
            <w:webHidden/>
          </w:rPr>
          <w:tab/>
        </w:r>
        <w:r w:rsidR="00F264D2">
          <w:rPr>
            <w:noProof/>
            <w:webHidden/>
          </w:rPr>
          <w:fldChar w:fldCharType="begin"/>
        </w:r>
        <w:r w:rsidR="00F264D2">
          <w:rPr>
            <w:noProof/>
            <w:webHidden/>
          </w:rPr>
          <w:instrText xml:space="preserve"> PAGEREF _Toc480274015 \h </w:instrText>
        </w:r>
        <w:r w:rsidR="00F264D2">
          <w:rPr>
            <w:noProof/>
            <w:webHidden/>
          </w:rPr>
        </w:r>
        <w:r w:rsidR="00F264D2">
          <w:rPr>
            <w:noProof/>
            <w:webHidden/>
          </w:rPr>
          <w:fldChar w:fldCharType="separate"/>
        </w:r>
        <w:r w:rsidR="00F264D2">
          <w:rPr>
            <w:noProof/>
            <w:webHidden/>
          </w:rPr>
          <w:t>i</w:t>
        </w:r>
        <w:r w:rsidR="00F264D2">
          <w:rPr>
            <w:noProof/>
            <w:webHidden/>
          </w:rPr>
          <w:fldChar w:fldCharType="end"/>
        </w:r>
      </w:hyperlink>
    </w:p>
    <w:p w14:paraId="48E16645" w14:textId="49AB3769" w:rsidR="00F264D2" w:rsidRDefault="000C605B">
      <w:pPr>
        <w:pStyle w:val="TOC1"/>
        <w:tabs>
          <w:tab w:val="right" w:leader="dot" w:pos="7927"/>
        </w:tabs>
        <w:rPr>
          <w:rFonts w:eastAsiaTheme="minorEastAsia"/>
          <w:noProof/>
          <w:sz w:val="22"/>
          <w:szCs w:val="22"/>
          <w:lang w:eastAsia="id-ID"/>
        </w:rPr>
      </w:pPr>
      <w:hyperlink w:anchor="_Toc480274016" w:history="1">
        <w:r w:rsidR="00F264D2" w:rsidRPr="007E1142">
          <w:rPr>
            <w:rStyle w:val="Hyperlink"/>
            <w:noProof/>
          </w:rPr>
          <w:t>PERNYATAAN ORISINALISTAS LAPORAN PENELITIAN</w:t>
        </w:r>
        <w:r w:rsidR="00F264D2">
          <w:rPr>
            <w:noProof/>
            <w:webHidden/>
          </w:rPr>
          <w:tab/>
        </w:r>
        <w:r w:rsidR="00F264D2">
          <w:rPr>
            <w:noProof/>
            <w:webHidden/>
          </w:rPr>
          <w:fldChar w:fldCharType="begin"/>
        </w:r>
        <w:r w:rsidR="00F264D2">
          <w:rPr>
            <w:noProof/>
            <w:webHidden/>
          </w:rPr>
          <w:instrText xml:space="preserve"> PAGEREF _Toc480274016 \h </w:instrText>
        </w:r>
        <w:r w:rsidR="00F264D2">
          <w:rPr>
            <w:noProof/>
            <w:webHidden/>
          </w:rPr>
        </w:r>
        <w:r w:rsidR="00F264D2">
          <w:rPr>
            <w:noProof/>
            <w:webHidden/>
          </w:rPr>
          <w:fldChar w:fldCharType="separate"/>
        </w:r>
        <w:r w:rsidR="00F264D2">
          <w:rPr>
            <w:noProof/>
            <w:webHidden/>
          </w:rPr>
          <w:t>ii</w:t>
        </w:r>
        <w:r w:rsidR="00F264D2">
          <w:rPr>
            <w:noProof/>
            <w:webHidden/>
          </w:rPr>
          <w:fldChar w:fldCharType="end"/>
        </w:r>
      </w:hyperlink>
    </w:p>
    <w:p w14:paraId="0A1D3EC2" w14:textId="2ED12469" w:rsidR="00F264D2" w:rsidRDefault="000C605B">
      <w:pPr>
        <w:pStyle w:val="TOC1"/>
        <w:tabs>
          <w:tab w:val="right" w:leader="dot" w:pos="7927"/>
        </w:tabs>
        <w:rPr>
          <w:rFonts w:eastAsiaTheme="minorEastAsia"/>
          <w:noProof/>
          <w:sz w:val="22"/>
          <w:szCs w:val="22"/>
          <w:lang w:eastAsia="id-ID"/>
        </w:rPr>
      </w:pPr>
      <w:hyperlink w:anchor="_Toc480274017" w:history="1">
        <w:r w:rsidR="00F264D2" w:rsidRPr="007E1142">
          <w:rPr>
            <w:rStyle w:val="Hyperlink"/>
            <w:noProof/>
          </w:rPr>
          <w:t>PERNYATAAN PUBLIKASI LAPORAN PENELITIAN</w:t>
        </w:r>
        <w:r w:rsidR="00F264D2">
          <w:rPr>
            <w:noProof/>
            <w:webHidden/>
          </w:rPr>
          <w:tab/>
        </w:r>
        <w:r w:rsidR="00F264D2">
          <w:rPr>
            <w:noProof/>
            <w:webHidden/>
          </w:rPr>
          <w:fldChar w:fldCharType="begin"/>
        </w:r>
        <w:r w:rsidR="00F264D2">
          <w:rPr>
            <w:noProof/>
            <w:webHidden/>
          </w:rPr>
          <w:instrText xml:space="preserve"> PAGEREF _Toc480274017 \h </w:instrText>
        </w:r>
        <w:r w:rsidR="00F264D2">
          <w:rPr>
            <w:noProof/>
            <w:webHidden/>
          </w:rPr>
        </w:r>
        <w:r w:rsidR="00F264D2">
          <w:rPr>
            <w:noProof/>
            <w:webHidden/>
          </w:rPr>
          <w:fldChar w:fldCharType="separate"/>
        </w:r>
        <w:r w:rsidR="00F264D2">
          <w:rPr>
            <w:noProof/>
            <w:webHidden/>
          </w:rPr>
          <w:t>iii</w:t>
        </w:r>
        <w:r w:rsidR="00F264D2">
          <w:rPr>
            <w:noProof/>
            <w:webHidden/>
          </w:rPr>
          <w:fldChar w:fldCharType="end"/>
        </w:r>
      </w:hyperlink>
    </w:p>
    <w:p w14:paraId="1EFD5C37" w14:textId="087D8868" w:rsidR="00F264D2" w:rsidRDefault="000C605B">
      <w:pPr>
        <w:pStyle w:val="TOC1"/>
        <w:tabs>
          <w:tab w:val="right" w:leader="dot" w:pos="7927"/>
        </w:tabs>
        <w:rPr>
          <w:rFonts w:eastAsiaTheme="minorEastAsia"/>
          <w:noProof/>
          <w:sz w:val="22"/>
          <w:szCs w:val="22"/>
          <w:lang w:eastAsia="id-ID"/>
        </w:rPr>
      </w:pPr>
      <w:hyperlink w:anchor="_Toc480274018" w:history="1">
        <w:r w:rsidR="00F264D2" w:rsidRPr="007E1142">
          <w:rPr>
            <w:rStyle w:val="Hyperlink"/>
            <w:noProof/>
          </w:rPr>
          <w:t>PRAKATA</w:t>
        </w:r>
        <w:r w:rsidR="00F264D2">
          <w:rPr>
            <w:noProof/>
            <w:webHidden/>
          </w:rPr>
          <w:tab/>
        </w:r>
        <w:r w:rsidR="00F264D2">
          <w:rPr>
            <w:noProof/>
            <w:webHidden/>
          </w:rPr>
          <w:fldChar w:fldCharType="begin"/>
        </w:r>
        <w:r w:rsidR="00F264D2">
          <w:rPr>
            <w:noProof/>
            <w:webHidden/>
          </w:rPr>
          <w:instrText xml:space="preserve"> PAGEREF _Toc480274018 \h </w:instrText>
        </w:r>
        <w:r w:rsidR="00F264D2">
          <w:rPr>
            <w:noProof/>
            <w:webHidden/>
          </w:rPr>
        </w:r>
        <w:r w:rsidR="00F264D2">
          <w:rPr>
            <w:noProof/>
            <w:webHidden/>
          </w:rPr>
          <w:fldChar w:fldCharType="separate"/>
        </w:r>
        <w:r w:rsidR="00F264D2">
          <w:rPr>
            <w:noProof/>
            <w:webHidden/>
          </w:rPr>
          <w:t>iv</w:t>
        </w:r>
        <w:r w:rsidR="00F264D2">
          <w:rPr>
            <w:noProof/>
            <w:webHidden/>
          </w:rPr>
          <w:fldChar w:fldCharType="end"/>
        </w:r>
      </w:hyperlink>
    </w:p>
    <w:p w14:paraId="78C7653F" w14:textId="164AF8DE" w:rsidR="00F264D2" w:rsidRDefault="000C605B">
      <w:pPr>
        <w:pStyle w:val="TOC1"/>
        <w:tabs>
          <w:tab w:val="right" w:leader="dot" w:pos="7927"/>
        </w:tabs>
        <w:rPr>
          <w:rFonts w:eastAsiaTheme="minorEastAsia"/>
          <w:noProof/>
          <w:sz w:val="22"/>
          <w:szCs w:val="22"/>
          <w:lang w:eastAsia="id-ID"/>
        </w:rPr>
      </w:pPr>
      <w:hyperlink w:anchor="_Toc480274019" w:history="1">
        <w:r w:rsidR="00F264D2" w:rsidRPr="007E1142">
          <w:rPr>
            <w:rStyle w:val="Hyperlink"/>
            <w:noProof/>
          </w:rPr>
          <w:t>ABSTRAK</w:t>
        </w:r>
        <w:r w:rsidR="00F264D2">
          <w:rPr>
            <w:noProof/>
            <w:webHidden/>
          </w:rPr>
          <w:tab/>
        </w:r>
        <w:r w:rsidR="00F264D2">
          <w:rPr>
            <w:noProof/>
            <w:webHidden/>
          </w:rPr>
          <w:fldChar w:fldCharType="begin"/>
        </w:r>
        <w:r w:rsidR="00F264D2">
          <w:rPr>
            <w:noProof/>
            <w:webHidden/>
          </w:rPr>
          <w:instrText xml:space="preserve"> PAGEREF _Toc480274019 \h </w:instrText>
        </w:r>
        <w:r w:rsidR="00F264D2">
          <w:rPr>
            <w:noProof/>
            <w:webHidden/>
          </w:rPr>
        </w:r>
        <w:r w:rsidR="00F264D2">
          <w:rPr>
            <w:noProof/>
            <w:webHidden/>
          </w:rPr>
          <w:fldChar w:fldCharType="separate"/>
        </w:r>
        <w:r w:rsidR="00F264D2">
          <w:rPr>
            <w:noProof/>
            <w:webHidden/>
          </w:rPr>
          <w:t>v</w:t>
        </w:r>
        <w:r w:rsidR="00F264D2">
          <w:rPr>
            <w:noProof/>
            <w:webHidden/>
          </w:rPr>
          <w:fldChar w:fldCharType="end"/>
        </w:r>
      </w:hyperlink>
    </w:p>
    <w:p w14:paraId="148415BB" w14:textId="1575DAB2" w:rsidR="00F264D2" w:rsidRDefault="000C605B">
      <w:pPr>
        <w:pStyle w:val="TOC1"/>
        <w:tabs>
          <w:tab w:val="right" w:leader="dot" w:pos="7927"/>
        </w:tabs>
        <w:rPr>
          <w:rFonts w:eastAsiaTheme="minorEastAsia"/>
          <w:noProof/>
          <w:sz w:val="22"/>
          <w:szCs w:val="22"/>
          <w:lang w:eastAsia="id-ID"/>
        </w:rPr>
      </w:pPr>
      <w:hyperlink w:anchor="_Toc480274020" w:history="1">
        <w:r w:rsidR="00F264D2" w:rsidRPr="007E1142">
          <w:rPr>
            <w:rStyle w:val="Hyperlink"/>
            <w:noProof/>
          </w:rPr>
          <w:t>ABSTRACT</w:t>
        </w:r>
        <w:r w:rsidR="00F264D2">
          <w:rPr>
            <w:noProof/>
            <w:webHidden/>
          </w:rPr>
          <w:tab/>
        </w:r>
        <w:r w:rsidR="00F264D2">
          <w:rPr>
            <w:noProof/>
            <w:webHidden/>
          </w:rPr>
          <w:fldChar w:fldCharType="begin"/>
        </w:r>
        <w:r w:rsidR="00F264D2">
          <w:rPr>
            <w:noProof/>
            <w:webHidden/>
          </w:rPr>
          <w:instrText xml:space="preserve"> PAGEREF _Toc480274020 \h </w:instrText>
        </w:r>
        <w:r w:rsidR="00F264D2">
          <w:rPr>
            <w:noProof/>
            <w:webHidden/>
          </w:rPr>
        </w:r>
        <w:r w:rsidR="00F264D2">
          <w:rPr>
            <w:noProof/>
            <w:webHidden/>
          </w:rPr>
          <w:fldChar w:fldCharType="separate"/>
        </w:r>
        <w:r w:rsidR="00F264D2">
          <w:rPr>
            <w:noProof/>
            <w:webHidden/>
          </w:rPr>
          <w:t>vi</w:t>
        </w:r>
        <w:r w:rsidR="00F264D2">
          <w:rPr>
            <w:noProof/>
            <w:webHidden/>
          </w:rPr>
          <w:fldChar w:fldCharType="end"/>
        </w:r>
      </w:hyperlink>
    </w:p>
    <w:p w14:paraId="2A425385" w14:textId="703774F5" w:rsidR="00F264D2" w:rsidRDefault="000C605B">
      <w:pPr>
        <w:pStyle w:val="TOC1"/>
        <w:tabs>
          <w:tab w:val="right" w:leader="dot" w:pos="7927"/>
        </w:tabs>
        <w:rPr>
          <w:rFonts w:eastAsiaTheme="minorEastAsia"/>
          <w:noProof/>
          <w:sz w:val="22"/>
          <w:szCs w:val="22"/>
          <w:lang w:eastAsia="id-ID"/>
        </w:rPr>
      </w:pPr>
      <w:hyperlink w:anchor="_Toc480274021" w:history="1">
        <w:r w:rsidR="00F264D2" w:rsidRPr="007E1142">
          <w:rPr>
            <w:rStyle w:val="Hyperlink"/>
            <w:noProof/>
          </w:rPr>
          <w:t>DAFTAR ISI</w:t>
        </w:r>
        <w:r w:rsidR="00F264D2">
          <w:rPr>
            <w:noProof/>
            <w:webHidden/>
          </w:rPr>
          <w:tab/>
        </w:r>
        <w:r w:rsidR="00F264D2">
          <w:rPr>
            <w:noProof/>
            <w:webHidden/>
          </w:rPr>
          <w:fldChar w:fldCharType="begin"/>
        </w:r>
        <w:r w:rsidR="00F264D2">
          <w:rPr>
            <w:noProof/>
            <w:webHidden/>
          </w:rPr>
          <w:instrText xml:space="preserve"> PAGEREF _Toc480274021 \h </w:instrText>
        </w:r>
        <w:r w:rsidR="00F264D2">
          <w:rPr>
            <w:noProof/>
            <w:webHidden/>
          </w:rPr>
        </w:r>
        <w:r w:rsidR="00F264D2">
          <w:rPr>
            <w:noProof/>
            <w:webHidden/>
          </w:rPr>
          <w:fldChar w:fldCharType="separate"/>
        </w:r>
        <w:r w:rsidR="00F264D2">
          <w:rPr>
            <w:noProof/>
            <w:webHidden/>
          </w:rPr>
          <w:t>vii</w:t>
        </w:r>
        <w:r w:rsidR="00F264D2">
          <w:rPr>
            <w:noProof/>
            <w:webHidden/>
          </w:rPr>
          <w:fldChar w:fldCharType="end"/>
        </w:r>
      </w:hyperlink>
    </w:p>
    <w:p w14:paraId="4D8ACBB7" w14:textId="1CDCEEFB" w:rsidR="00F264D2" w:rsidRDefault="000C605B">
      <w:pPr>
        <w:pStyle w:val="TOC1"/>
        <w:tabs>
          <w:tab w:val="right" w:leader="dot" w:pos="7927"/>
        </w:tabs>
        <w:rPr>
          <w:rFonts w:eastAsiaTheme="minorEastAsia"/>
          <w:noProof/>
          <w:sz w:val="22"/>
          <w:szCs w:val="22"/>
          <w:lang w:eastAsia="id-ID"/>
        </w:rPr>
      </w:pPr>
      <w:hyperlink w:anchor="_Toc480274022" w:history="1">
        <w:r w:rsidR="00F264D2" w:rsidRPr="007E1142">
          <w:rPr>
            <w:rStyle w:val="Hyperlink"/>
            <w:noProof/>
          </w:rPr>
          <w:t>DAFTAR GAMBAR</w:t>
        </w:r>
        <w:r w:rsidR="00F264D2">
          <w:rPr>
            <w:noProof/>
            <w:webHidden/>
          </w:rPr>
          <w:tab/>
        </w:r>
        <w:r w:rsidR="00F264D2">
          <w:rPr>
            <w:noProof/>
            <w:webHidden/>
          </w:rPr>
          <w:fldChar w:fldCharType="begin"/>
        </w:r>
        <w:r w:rsidR="00F264D2">
          <w:rPr>
            <w:noProof/>
            <w:webHidden/>
          </w:rPr>
          <w:instrText xml:space="preserve"> PAGEREF _Toc480274022 \h </w:instrText>
        </w:r>
        <w:r w:rsidR="00F264D2">
          <w:rPr>
            <w:noProof/>
            <w:webHidden/>
          </w:rPr>
        </w:r>
        <w:r w:rsidR="00F264D2">
          <w:rPr>
            <w:noProof/>
            <w:webHidden/>
          </w:rPr>
          <w:fldChar w:fldCharType="separate"/>
        </w:r>
        <w:r w:rsidR="00F264D2">
          <w:rPr>
            <w:noProof/>
            <w:webHidden/>
          </w:rPr>
          <w:t>xvi</w:t>
        </w:r>
        <w:r w:rsidR="00F264D2">
          <w:rPr>
            <w:noProof/>
            <w:webHidden/>
          </w:rPr>
          <w:fldChar w:fldCharType="end"/>
        </w:r>
      </w:hyperlink>
    </w:p>
    <w:p w14:paraId="60B6005F" w14:textId="3A8324AD" w:rsidR="00F264D2" w:rsidRDefault="000C605B">
      <w:pPr>
        <w:pStyle w:val="TOC1"/>
        <w:tabs>
          <w:tab w:val="right" w:leader="dot" w:pos="7927"/>
        </w:tabs>
        <w:rPr>
          <w:rFonts w:eastAsiaTheme="minorEastAsia"/>
          <w:noProof/>
          <w:sz w:val="22"/>
          <w:szCs w:val="22"/>
          <w:lang w:eastAsia="id-ID"/>
        </w:rPr>
      </w:pPr>
      <w:hyperlink w:anchor="_Toc480274023" w:history="1">
        <w:r w:rsidR="00F264D2" w:rsidRPr="007E1142">
          <w:rPr>
            <w:rStyle w:val="Hyperlink"/>
            <w:noProof/>
          </w:rPr>
          <w:t>DAFTAR TABEL</w:t>
        </w:r>
        <w:r w:rsidR="00F264D2">
          <w:rPr>
            <w:noProof/>
            <w:webHidden/>
          </w:rPr>
          <w:tab/>
        </w:r>
        <w:r w:rsidR="00F264D2">
          <w:rPr>
            <w:noProof/>
            <w:webHidden/>
          </w:rPr>
          <w:fldChar w:fldCharType="begin"/>
        </w:r>
        <w:r w:rsidR="00F264D2">
          <w:rPr>
            <w:noProof/>
            <w:webHidden/>
          </w:rPr>
          <w:instrText xml:space="preserve"> PAGEREF _Toc480274023 \h </w:instrText>
        </w:r>
        <w:r w:rsidR="00F264D2">
          <w:rPr>
            <w:noProof/>
            <w:webHidden/>
          </w:rPr>
        </w:r>
        <w:r w:rsidR="00F264D2">
          <w:rPr>
            <w:noProof/>
            <w:webHidden/>
          </w:rPr>
          <w:fldChar w:fldCharType="separate"/>
        </w:r>
        <w:r w:rsidR="00F264D2">
          <w:rPr>
            <w:noProof/>
            <w:webHidden/>
          </w:rPr>
          <w:t>xx</w:t>
        </w:r>
        <w:r w:rsidR="00F264D2">
          <w:rPr>
            <w:noProof/>
            <w:webHidden/>
          </w:rPr>
          <w:fldChar w:fldCharType="end"/>
        </w:r>
      </w:hyperlink>
    </w:p>
    <w:p w14:paraId="413934FF" w14:textId="368DF22A" w:rsidR="00F264D2" w:rsidRDefault="000C605B">
      <w:pPr>
        <w:pStyle w:val="TOC1"/>
        <w:tabs>
          <w:tab w:val="right" w:leader="dot" w:pos="7927"/>
        </w:tabs>
        <w:rPr>
          <w:rFonts w:eastAsiaTheme="minorEastAsia"/>
          <w:noProof/>
          <w:sz w:val="22"/>
          <w:szCs w:val="22"/>
          <w:lang w:eastAsia="id-ID"/>
        </w:rPr>
      </w:pPr>
      <w:hyperlink w:anchor="_Toc480274024" w:history="1">
        <w:r w:rsidR="00F264D2" w:rsidRPr="007E1142">
          <w:rPr>
            <w:rStyle w:val="Hyperlink"/>
            <w:noProof/>
          </w:rPr>
          <w:t>DAFTAR NOTASI/ LAMBANG</w:t>
        </w:r>
        <w:r w:rsidR="00F264D2">
          <w:rPr>
            <w:noProof/>
            <w:webHidden/>
          </w:rPr>
          <w:tab/>
        </w:r>
        <w:r w:rsidR="00F264D2">
          <w:rPr>
            <w:noProof/>
            <w:webHidden/>
          </w:rPr>
          <w:fldChar w:fldCharType="begin"/>
        </w:r>
        <w:r w:rsidR="00F264D2">
          <w:rPr>
            <w:noProof/>
            <w:webHidden/>
          </w:rPr>
          <w:instrText xml:space="preserve"> PAGEREF _Toc480274024 \h </w:instrText>
        </w:r>
        <w:r w:rsidR="00F264D2">
          <w:rPr>
            <w:noProof/>
            <w:webHidden/>
          </w:rPr>
        </w:r>
        <w:r w:rsidR="00F264D2">
          <w:rPr>
            <w:noProof/>
            <w:webHidden/>
          </w:rPr>
          <w:fldChar w:fldCharType="separate"/>
        </w:r>
        <w:r w:rsidR="00F264D2">
          <w:rPr>
            <w:noProof/>
            <w:webHidden/>
          </w:rPr>
          <w:t>xxi</w:t>
        </w:r>
        <w:r w:rsidR="00F264D2">
          <w:rPr>
            <w:noProof/>
            <w:webHidden/>
          </w:rPr>
          <w:fldChar w:fldCharType="end"/>
        </w:r>
      </w:hyperlink>
    </w:p>
    <w:p w14:paraId="4AB2F779" w14:textId="0F14FB91" w:rsidR="00F264D2" w:rsidRDefault="000C605B">
      <w:pPr>
        <w:pStyle w:val="TOC1"/>
        <w:tabs>
          <w:tab w:val="right" w:leader="dot" w:pos="7927"/>
        </w:tabs>
        <w:rPr>
          <w:rFonts w:eastAsiaTheme="minorEastAsia"/>
          <w:noProof/>
          <w:sz w:val="22"/>
          <w:szCs w:val="22"/>
          <w:lang w:eastAsia="id-ID"/>
        </w:rPr>
      </w:pPr>
      <w:hyperlink w:anchor="_Toc480274025" w:history="1">
        <w:r w:rsidR="00F264D2" w:rsidRPr="007E1142">
          <w:rPr>
            <w:rStyle w:val="Hyperlink"/>
            <w:noProof/>
          </w:rPr>
          <w:t>DAFTAR SINGKATAN</w:t>
        </w:r>
        <w:r w:rsidR="00F264D2">
          <w:rPr>
            <w:noProof/>
            <w:webHidden/>
          </w:rPr>
          <w:tab/>
        </w:r>
        <w:r w:rsidR="00F264D2">
          <w:rPr>
            <w:noProof/>
            <w:webHidden/>
          </w:rPr>
          <w:fldChar w:fldCharType="begin"/>
        </w:r>
        <w:r w:rsidR="00F264D2">
          <w:rPr>
            <w:noProof/>
            <w:webHidden/>
          </w:rPr>
          <w:instrText xml:space="preserve"> PAGEREF _Toc480274025 \h </w:instrText>
        </w:r>
        <w:r w:rsidR="00F264D2">
          <w:rPr>
            <w:noProof/>
            <w:webHidden/>
          </w:rPr>
        </w:r>
        <w:r w:rsidR="00F264D2">
          <w:rPr>
            <w:noProof/>
            <w:webHidden/>
          </w:rPr>
          <w:fldChar w:fldCharType="separate"/>
        </w:r>
        <w:r w:rsidR="00F264D2">
          <w:rPr>
            <w:noProof/>
            <w:webHidden/>
          </w:rPr>
          <w:t>xxiii</w:t>
        </w:r>
        <w:r w:rsidR="00F264D2">
          <w:rPr>
            <w:noProof/>
            <w:webHidden/>
          </w:rPr>
          <w:fldChar w:fldCharType="end"/>
        </w:r>
      </w:hyperlink>
    </w:p>
    <w:p w14:paraId="4ECCB8D2" w14:textId="6B4DFBC4" w:rsidR="00F264D2" w:rsidRDefault="000C605B">
      <w:pPr>
        <w:pStyle w:val="TOC1"/>
        <w:tabs>
          <w:tab w:val="right" w:leader="dot" w:pos="7927"/>
        </w:tabs>
        <w:rPr>
          <w:rFonts w:eastAsiaTheme="minorEastAsia"/>
          <w:noProof/>
          <w:sz w:val="22"/>
          <w:szCs w:val="22"/>
          <w:lang w:eastAsia="id-ID"/>
        </w:rPr>
      </w:pPr>
      <w:hyperlink w:anchor="_Toc480274026" w:history="1">
        <w:r w:rsidR="00F264D2" w:rsidRPr="007E1142">
          <w:rPr>
            <w:rStyle w:val="Hyperlink"/>
            <w:noProof/>
          </w:rPr>
          <w:t>DAFTAR ISTILAH</w:t>
        </w:r>
        <w:r w:rsidR="00F264D2">
          <w:rPr>
            <w:noProof/>
            <w:webHidden/>
          </w:rPr>
          <w:tab/>
        </w:r>
        <w:r w:rsidR="00F264D2">
          <w:rPr>
            <w:noProof/>
            <w:webHidden/>
          </w:rPr>
          <w:fldChar w:fldCharType="begin"/>
        </w:r>
        <w:r w:rsidR="00F264D2">
          <w:rPr>
            <w:noProof/>
            <w:webHidden/>
          </w:rPr>
          <w:instrText xml:space="preserve"> PAGEREF _Toc480274026 \h </w:instrText>
        </w:r>
        <w:r w:rsidR="00F264D2">
          <w:rPr>
            <w:noProof/>
            <w:webHidden/>
          </w:rPr>
        </w:r>
        <w:r w:rsidR="00F264D2">
          <w:rPr>
            <w:noProof/>
            <w:webHidden/>
          </w:rPr>
          <w:fldChar w:fldCharType="separate"/>
        </w:r>
        <w:r w:rsidR="00F264D2">
          <w:rPr>
            <w:noProof/>
            <w:webHidden/>
          </w:rPr>
          <w:t>xxiv</w:t>
        </w:r>
        <w:r w:rsidR="00F264D2">
          <w:rPr>
            <w:noProof/>
            <w:webHidden/>
          </w:rPr>
          <w:fldChar w:fldCharType="end"/>
        </w:r>
      </w:hyperlink>
    </w:p>
    <w:p w14:paraId="1EDB1E4B" w14:textId="7D9D15F9" w:rsidR="00F264D2" w:rsidRDefault="000C605B">
      <w:pPr>
        <w:pStyle w:val="TOC1"/>
        <w:tabs>
          <w:tab w:val="right" w:leader="dot" w:pos="7927"/>
        </w:tabs>
        <w:rPr>
          <w:rFonts w:eastAsiaTheme="minorEastAsia"/>
          <w:noProof/>
          <w:sz w:val="22"/>
          <w:szCs w:val="22"/>
          <w:lang w:eastAsia="id-ID"/>
        </w:rPr>
      </w:pPr>
      <w:hyperlink w:anchor="_Toc480274027" w:history="1">
        <w:r w:rsidR="00F264D2" w:rsidRPr="007E1142">
          <w:rPr>
            <w:rStyle w:val="Hyperlink"/>
            <w:noProof/>
          </w:rPr>
          <w:t>BAB 1 PENDAHULUAN</w:t>
        </w:r>
        <w:r w:rsidR="00F264D2">
          <w:rPr>
            <w:noProof/>
            <w:webHidden/>
          </w:rPr>
          <w:tab/>
        </w:r>
        <w:r w:rsidR="00F264D2">
          <w:rPr>
            <w:noProof/>
            <w:webHidden/>
          </w:rPr>
          <w:fldChar w:fldCharType="begin"/>
        </w:r>
        <w:r w:rsidR="00F264D2">
          <w:rPr>
            <w:noProof/>
            <w:webHidden/>
          </w:rPr>
          <w:instrText xml:space="preserve"> PAGEREF _Toc480274027 \h </w:instrText>
        </w:r>
        <w:r w:rsidR="00F264D2">
          <w:rPr>
            <w:noProof/>
            <w:webHidden/>
          </w:rPr>
        </w:r>
        <w:r w:rsidR="00F264D2">
          <w:rPr>
            <w:noProof/>
            <w:webHidden/>
          </w:rPr>
          <w:fldChar w:fldCharType="separate"/>
        </w:r>
        <w:r w:rsidR="00F264D2">
          <w:rPr>
            <w:noProof/>
            <w:webHidden/>
          </w:rPr>
          <w:t>1</w:t>
        </w:r>
        <w:r w:rsidR="00F264D2">
          <w:rPr>
            <w:noProof/>
            <w:webHidden/>
          </w:rPr>
          <w:fldChar w:fldCharType="end"/>
        </w:r>
      </w:hyperlink>
    </w:p>
    <w:p w14:paraId="5725DA18" w14:textId="2F00C0FC" w:rsidR="00F264D2" w:rsidRDefault="000C605B">
      <w:pPr>
        <w:pStyle w:val="TOC2"/>
        <w:tabs>
          <w:tab w:val="right" w:leader="dot" w:pos="7927"/>
        </w:tabs>
        <w:rPr>
          <w:rFonts w:eastAsiaTheme="minorEastAsia"/>
          <w:noProof/>
          <w:sz w:val="22"/>
          <w:szCs w:val="22"/>
          <w:lang w:eastAsia="id-ID"/>
        </w:rPr>
      </w:pPr>
      <w:hyperlink w:anchor="_Toc480274028" w:history="1">
        <w:r w:rsidR="00F264D2" w:rsidRPr="007E1142">
          <w:rPr>
            <w:rStyle w:val="Hyperlink"/>
            <w:noProof/>
          </w:rPr>
          <w:t>1.1 Latar Belakang</w:t>
        </w:r>
        <w:r w:rsidR="00F264D2">
          <w:rPr>
            <w:noProof/>
            <w:webHidden/>
          </w:rPr>
          <w:tab/>
        </w:r>
        <w:r w:rsidR="00F264D2">
          <w:rPr>
            <w:noProof/>
            <w:webHidden/>
          </w:rPr>
          <w:fldChar w:fldCharType="begin"/>
        </w:r>
        <w:r w:rsidR="00F264D2">
          <w:rPr>
            <w:noProof/>
            <w:webHidden/>
          </w:rPr>
          <w:instrText xml:space="preserve"> PAGEREF _Toc480274028 \h </w:instrText>
        </w:r>
        <w:r w:rsidR="00F264D2">
          <w:rPr>
            <w:noProof/>
            <w:webHidden/>
          </w:rPr>
        </w:r>
        <w:r w:rsidR="00F264D2">
          <w:rPr>
            <w:noProof/>
            <w:webHidden/>
          </w:rPr>
          <w:fldChar w:fldCharType="separate"/>
        </w:r>
        <w:r w:rsidR="00F264D2">
          <w:rPr>
            <w:noProof/>
            <w:webHidden/>
          </w:rPr>
          <w:t>1</w:t>
        </w:r>
        <w:r w:rsidR="00F264D2">
          <w:rPr>
            <w:noProof/>
            <w:webHidden/>
          </w:rPr>
          <w:fldChar w:fldCharType="end"/>
        </w:r>
      </w:hyperlink>
    </w:p>
    <w:p w14:paraId="622CA30F" w14:textId="3A725452" w:rsidR="00F264D2" w:rsidRDefault="000C605B">
      <w:pPr>
        <w:pStyle w:val="TOC2"/>
        <w:tabs>
          <w:tab w:val="right" w:leader="dot" w:pos="7927"/>
        </w:tabs>
        <w:rPr>
          <w:rFonts w:eastAsiaTheme="minorEastAsia"/>
          <w:noProof/>
          <w:sz w:val="22"/>
          <w:szCs w:val="22"/>
          <w:lang w:eastAsia="id-ID"/>
        </w:rPr>
      </w:pPr>
      <w:hyperlink w:anchor="_Toc480274029" w:history="1">
        <w:r w:rsidR="00F264D2" w:rsidRPr="007E1142">
          <w:rPr>
            <w:rStyle w:val="Hyperlink"/>
            <w:noProof/>
          </w:rPr>
          <w:t>1.2 Rumusan Masalah</w:t>
        </w:r>
        <w:r w:rsidR="00F264D2">
          <w:rPr>
            <w:noProof/>
            <w:webHidden/>
          </w:rPr>
          <w:tab/>
        </w:r>
        <w:r w:rsidR="00F264D2">
          <w:rPr>
            <w:noProof/>
            <w:webHidden/>
          </w:rPr>
          <w:fldChar w:fldCharType="begin"/>
        </w:r>
        <w:r w:rsidR="00F264D2">
          <w:rPr>
            <w:noProof/>
            <w:webHidden/>
          </w:rPr>
          <w:instrText xml:space="preserve"> PAGEREF _Toc480274029 \h </w:instrText>
        </w:r>
        <w:r w:rsidR="00F264D2">
          <w:rPr>
            <w:noProof/>
            <w:webHidden/>
          </w:rPr>
        </w:r>
        <w:r w:rsidR="00F264D2">
          <w:rPr>
            <w:noProof/>
            <w:webHidden/>
          </w:rPr>
          <w:fldChar w:fldCharType="separate"/>
        </w:r>
        <w:r w:rsidR="00F264D2">
          <w:rPr>
            <w:noProof/>
            <w:webHidden/>
          </w:rPr>
          <w:t>2</w:t>
        </w:r>
        <w:r w:rsidR="00F264D2">
          <w:rPr>
            <w:noProof/>
            <w:webHidden/>
          </w:rPr>
          <w:fldChar w:fldCharType="end"/>
        </w:r>
      </w:hyperlink>
    </w:p>
    <w:p w14:paraId="65785635" w14:textId="35D3A35C" w:rsidR="00F264D2" w:rsidRDefault="000C605B">
      <w:pPr>
        <w:pStyle w:val="TOC2"/>
        <w:tabs>
          <w:tab w:val="right" w:leader="dot" w:pos="7927"/>
        </w:tabs>
        <w:rPr>
          <w:rFonts w:eastAsiaTheme="minorEastAsia"/>
          <w:noProof/>
          <w:sz w:val="22"/>
          <w:szCs w:val="22"/>
          <w:lang w:eastAsia="id-ID"/>
        </w:rPr>
      </w:pPr>
      <w:hyperlink w:anchor="_Toc480274030" w:history="1">
        <w:r w:rsidR="00F264D2" w:rsidRPr="007E1142">
          <w:rPr>
            <w:rStyle w:val="Hyperlink"/>
            <w:noProof/>
          </w:rPr>
          <w:t>1.3 Tujuan Pembahasan</w:t>
        </w:r>
        <w:r w:rsidR="00F264D2">
          <w:rPr>
            <w:noProof/>
            <w:webHidden/>
          </w:rPr>
          <w:tab/>
        </w:r>
        <w:r w:rsidR="00F264D2">
          <w:rPr>
            <w:noProof/>
            <w:webHidden/>
          </w:rPr>
          <w:fldChar w:fldCharType="begin"/>
        </w:r>
        <w:r w:rsidR="00F264D2">
          <w:rPr>
            <w:noProof/>
            <w:webHidden/>
          </w:rPr>
          <w:instrText xml:space="preserve"> PAGEREF _Toc480274030 \h </w:instrText>
        </w:r>
        <w:r w:rsidR="00F264D2">
          <w:rPr>
            <w:noProof/>
            <w:webHidden/>
          </w:rPr>
        </w:r>
        <w:r w:rsidR="00F264D2">
          <w:rPr>
            <w:noProof/>
            <w:webHidden/>
          </w:rPr>
          <w:fldChar w:fldCharType="separate"/>
        </w:r>
        <w:r w:rsidR="00F264D2">
          <w:rPr>
            <w:noProof/>
            <w:webHidden/>
          </w:rPr>
          <w:t>2</w:t>
        </w:r>
        <w:r w:rsidR="00F264D2">
          <w:rPr>
            <w:noProof/>
            <w:webHidden/>
          </w:rPr>
          <w:fldChar w:fldCharType="end"/>
        </w:r>
      </w:hyperlink>
    </w:p>
    <w:p w14:paraId="54900E56" w14:textId="136DD61D" w:rsidR="00F264D2" w:rsidRDefault="000C605B">
      <w:pPr>
        <w:pStyle w:val="TOC2"/>
        <w:tabs>
          <w:tab w:val="right" w:leader="dot" w:pos="7927"/>
        </w:tabs>
        <w:rPr>
          <w:rFonts w:eastAsiaTheme="minorEastAsia"/>
          <w:noProof/>
          <w:sz w:val="22"/>
          <w:szCs w:val="22"/>
          <w:lang w:eastAsia="id-ID"/>
        </w:rPr>
      </w:pPr>
      <w:hyperlink w:anchor="_Toc480274031" w:history="1">
        <w:r w:rsidR="00F264D2" w:rsidRPr="007E1142">
          <w:rPr>
            <w:rStyle w:val="Hyperlink"/>
            <w:noProof/>
          </w:rPr>
          <w:t>1.4 Ruang Lingkup</w:t>
        </w:r>
        <w:r w:rsidR="00F264D2">
          <w:rPr>
            <w:noProof/>
            <w:webHidden/>
          </w:rPr>
          <w:tab/>
        </w:r>
        <w:r w:rsidR="00F264D2">
          <w:rPr>
            <w:noProof/>
            <w:webHidden/>
          </w:rPr>
          <w:fldChar w:fldCharType="begin"/>
        </w:r>
        <w:r w:rsidR="00F264D2">
          <w:rPr>
            <w:noProof/>
            <w:webHidden/>
          </w:rPr>
          <w:instrText xml:space="preserve"> PAGEREF _Toc480274031 \h </w:instrText>
        </w:r>
        <w:r w:rsidR="00F264D2">
          <w:rPr>
            <w:noProof/>
            <w:webHidden/>
          </w:rPr>
        </w:r>
        <w:r w:rsidR="00F264D2">
          <w:rPr>
            <w:noProof/>
            <w:webHidden/>
          </w:rPr>
          <w:fldChar w:fldCharType="separate"/>
        </w:r>
        <w:r w:rsidR="00F264D2">
          <w:rPr>
            <w:noProof/>
            <w:webHidden/>
          </w:rPr>
          <w:t>3</w:t>
        </w:r>
        <w:r w:rsidR="00F264D2">
          <w:rPr>
            <w:noProof/>
            <w:webHidden/>
          </w:rPr>
          <w:fldChar w:fldCharType="end"/>
        </w:r>
      </w:hyperlink>
    </w:p>
    <w:p w14:paraId="3582E657" w14:textId="781E913A" w:rsidR="00F264D2" w:rsidRDefault="000C605B">
      <w:pPr>
        <w:pStyle w:val="TOC2"/>
        <w:tabs>
          <w:tab w:val="right" w:leader="dot" w:pos="7927"/>
        </w:tabs>
        <w:rPr>
          <w:rFonts w:eastAsiaTheme="minorEastAsia"/>
          <w:noProof/>
          <w:sz w:val="22"/>
          <w:szCs w:val="22"/>
          <w:lang w:eastAsia="id-ID"/>
        </w:rPr>
      </w:pPr>
      <w:hyperlink w:anchor="_Toc480274032" w:history="1">
        <w:r w:rsidR="00F264D2" w:rsidRPr="007E1142">
          <w:rPr>
            <w:rStyle w:val="Hyperlink"/>
            <w:noProof/>
          </w:rPr>
          <w:t>1.5 Sumber Data</w:t>
        </w:r>
        <w:r w:rsidR="00F264D2">
          <w:rPr>
            <w:noProof/>
            <w:webHidden/>
          </w:rPr>
          <w:tab/>
        </w:r>
        <w:r w:rsidR="00F264D2">
          <w:rPr>
            <w:noProof/>
            <w:webHidden/>
          </w:rPr>
          <w:fldChar w:fldCharType="begin"/>
        </w:r>
        <w:r w:rsidR="00F264D2">
          <w:rPr>
            <w:noProof/>
            <w:webHidden/>
          </w:rPr>
          <w:instrText xml:space="preserve"> PAGEREF _Toc480274032 \h </w:instrText>
        </w:r>
        <w:r w:rsidR="00F264D2">
          <w:rPr>
            <w:noProof/>
            <w:webHidden/>
          </w:rPr>
        </w:r>
        <w:r w:rsidR="00F264D2">
          <w:rPr>
            <w:noProof/>
            <w:webHidden/>
          </w:rPr>
          <w:fldChar w:fldCharType="separate"/>
        </w:r>
        <w:r w:rsidR="00F264D2">
          <w:rPr>
            <w:noProof/>
            <w:webHidden/>
          </w:rPr>
          <w:t>3</w:t>
        </w:r>
        <w:r w:rsidR="00F264D2">
          <w:rPr>
            <w:noProof/>
            <w:webHidden/>
          </w:rPr>
          <w:fldChar w:fldCharType="end"/>
        </w:r>
      </w:hyperlink>
    </w:p>
    <w:p w14:paraId="79CB5D10" w14:textId="7ED1A81C" w:rsidR="00F264D2" w:rsidRDefault="000C605B">
      <w:pPr>
        <w:pStyle w:val="TOC2"/>
        <w:tabs>
          <w:tab w:val="right" w:leader="dot" w:pos="7927"/>
        </w:tabs>
        <w:rPr>
          <w:rFonts w:eastAsiaTheme="minorEastAsia"/>
          <w:noProof/>
          <w:sz w:val="22"/>
          <w:szCs w:val="22"/>
          <w:lang w:eastAsia="id-ID"/>
        </w:rPr>
      </w:pPr>
      <w:hyperlink w:anchor="_Toc480274033" w:history="1">
        <w:r w:rsidR="00F264D2" w:rsidRPr="007E1142">
          <w:rPr>
            <w:rStyle w:val="Hyperlink"/>
            <w:noProof/>
          </w:rPr>
          <w:t>1.6 Sistematika Penyajian</w:t>
        </w:r>
        <w:r w:rsidR="00F264D2">
          <w:rPr>
            <w:noProof/>
            <w:webHidden/>
          </w:rPr>
          <w:tab/>
        </w:r>
        <w:r w:rsidR="00F264D2">
          <w:rPr>
            <w:noProof/>
            <w:webHidden/>
          </w:rPr>
          <w:fldChar w:fldCharType="begin"/>
        </w:r>
        <w:r w:rsidR="00F264D2">
          <w:rPr>
            <w:noProof/>
            <w:webHidden/>
          </w:rPr>
          <w:instrText xml:space="preserve"> PAGEREF _Toc480274033 \h </w:instrText>
        </w:r>
        <w:r w:rsidR="00F264D2">
          <w:rPr>
            <w:noProof/>
            <w:webHidden/>
          </w:rPr>
        </w:r>
        <w:r w:rsidR="00F264D2">
          <w:rPr>
            <w:noProof/>
            <w:webHidden/>
          </w:rPr>
          <w:fldChar w:fldCharType="separate"/>
        </w:r>
        <w:r w:rsidR="00F264D2">
          <w:rPr>
            <w:noProof/>
            <w:webHidden/>
          </w:rPr>
          <w:t>4</w:t>
        </w:r>
        <w:r w:rsidR="00F264D2">
          <w:rPr>
            <w:noProof/>
            <w:webHidden/>
          </w:rPr>
          <w:fldChar w:fldCharType="end"/>
        </w:r>
      </w:hyperlink>
    </w:p>
    <w:p w14:paraId="09BE1744" w14:textId="6530310D" w:rsidR="00F264D2" w:rsidRDefault="000C605B">
      <w:pPr>
        <w:pStyle w:val="TOC1"/>
        <w:tabs>
          <w:tab w:val="right" w:leader="dot" w:pos="7927"/>
        </w:tabs>
        <w:rPr>
          <w:rFonts w:eastAsiaTheme="minorEastAsia"/>
          <w:noProof/>
          <w:sz w:val="22"/>
          <w:szCs w:val="22"/>
          <w:lang w:eastAsia="id-ID"/>
        </w:rPr>
      </w:pPr>
      <w:hyperlink w:anchor="_Toc480274034" w:history="1">
        <w:r w:rsidR="00F264D2" w:rsidRPr="007E1142">
          <w:rPr>
            <w:rStyle w:val="Hyperlink"/>
            <w:noProof/>
          </w:rPr>
          <w:t>BAB 2 KAJIAN TEORI</w:t>
        </w:r>
        <w:r w:rsidR="00F264D2">
          <w:rPr>
            <w:noProof/>
            <w:webHidden/>
          </w:rPr>
          <w:tab/>
        </w:r>
        <w:r w:rsidR="00F264D2">
          <w:rPr>
            <w:noProof/>
            <w:webHidden/>
          </w:rPr>
          <w:fldChar w:fldCharType="begin"/>
        </w:r>
        <w:r w:rsidR="00F264D2">
          <w:rPr>
            <w:noProof/>
            <w:webHidden/>
          </w:rPr>
          <w:instrText xml:space="preserve"> PAGEREF _Toc480274034 \h </w:instrText>
        </w:r>
        <w:r w:rsidR="00F264D2">
          <w:rPr>
            <w:noProof/>
            <w:webHidden/>
          </w:rPr>
        </w:r>
        <w:r w:rsidR="00F264D2">
          <w:rPr>
            <w:noProof/>
            <w:webHidden/>
          </w:rPr>
          <w:fldChar w:fldCharType="separate"/>
        </w:r>
        <w:r w:rsidR="00F264D2">
          <w:rPr>
            <w:noProof/>
            <w:webHidden/>
          </w:rPr>
          <w:t>5</w:t>
        </w:r>
        <w:r w:rsidR="00F264D2">
          <w:rPr>
            <w:noProof/>
            <w:webHidden/>
          </w:rPr>
          <w:fldChar w:fldCharType="end"/>
        </w:r>
      </w:hyperlink>
    </w:p>
    <w:p w14:paraId="5C8F4745" w14:textId="7D772083" w:rsidR="00F264D2" w:rsidRDefault="000C605B">
      <w:pPr>
        <w:pStyle w:val="TOC2"/>
        <w:tabs>
          <w:tab w:val="right" w:leader="dot" w:pos="7927"/>
        </w:tabs>
        <w:rPr>
          <w:rFonts w:eastAsiaTheme="minorEastAsia"/>
          <w:noProof/>
          <w:sz w:val="22"/>
          <w:szCs w:val="22"/>
          <w:lang w:eastAsia="id-ID"/>
        </w:rPr>
      </w:pPr>
      <w:hyperlink w:anchor="_Toc480274035" w:history="1">
        <w:r w:rsidR="00F264D2" w:rsidRPr="007E1142">
          <w:rPr>
            <w:rStyle w:val="Hyperlink"/>
            <w:noProof/>
          </w:rPr>
          <w:t>2.1 Survei</w:t>
        </w:r>
        <w:r w:rsidR="00F264D2">
          <w:rPr>
            <w:noProof/>
            <w:webHidden/>
          </w:rPr>
          <w:tab/>
        </w:r>
        <w:r w:rsidR="00F264D2">
          <w:rPr>
            <w:noProof/>
            <w:webHidden/>
          </w:rPr>
          <w:fldChar w:fldCharType="begin"/>
        </w:r>
        <w:r w:rsidR="00F264D2">
          <w:rPr>
            <w:noProof/>
            <w:webHidden/>
          </w:rPr>
          <w:instrText xml:space="preserve"> PAGEREF _Toc480274035 \h </w:instrText>
        </w:r>
        <w:r w:rsidR="00F264D2">
          <w:rPr>
            <w:noProof/>
            <w:webHidden/>
          </w:rPr>
        </w:r>
        <w:r w:rsidR="00F264D2">
          <w:rPr>
            <w:noProof/>
            <w:webHidden/>
          </w:rPr>
          <w:fldChar w:fldCharType="separate"/>
        </w:r>
        <w:r w:rsidR="00F264D2">
          <w:rPr>
            <w:noProof/>
            <w:webHidden/>
          </w:rPr>
          <w:t>5</w:t>
        </w:r>
        <w:r w:rsidR="00F264D2">
          <w:rPr>
            <w:noProof/>
            <w:webHidden/>
          </w:rPr>
          <w:fldChar w:fldCharType="end"/>
        </w:r>
      </w:hyperlink>
    </w:p>
    <w:p w14:paraId="7FAE0B69" w14:textId="473F57A3" w:rsidR="00F264D2" w:rsidRDefault="000C605B">
      <w:pPr>
        <w:pStyle w:val="TOC2"/>
        <w:tabs>
          <w:tab w:val="right" w:leader="dot" w:pos="7927"/>
        </w:tabs>
        <w:rPr>
          <w:rFonts w:eastAsiaTheme="minorEastAsia"/>
          <w:noProof/>
          <w:sz w:val="22"/>
          <w:szCs w:val="22"/>
          <w:lang w:eastAsia="id-ID"/>
        </w:rPr>
      </w:pPr>
      <w:hyperlink w:anchor="_Toc480274036" w:history="1">
        <w:r w:rsidR="00F264D2" w:rsidRPr="007E1142">
          <w:rPr>
            <w:rStyle w:val="Hyperlink"/>
            <w:noProof/>
          </w:rPr>
          <w:t>2.2</w:t>
        </w:r>
        <w:r w:rsidR="00F264D2" w:rsidRPr="007E1142">
          <w:rPr>
            <w:rStyle w:val="Hyperlink"/>
            <w:rFonts w:ascii="Times New Roman" w:hAnsi="Times New Roman" w:cs="Times New Roman"/>
            <w:noProof/>
          </w:rPr>
          <w:t xml:space="preserve"> Online Survey</w:t>
        </w:r>
        <w:r w:rsidR="00F264D2">
          <w:rPr>
            <w:noProof/>
            <w:webHidden/>
          </w:rPr>
          <w:tab/>
        </w:r>
        <w:r w:rsidR="00F264D2">
          <w:rPr>
            <w:noProof/>
            <w:webHidden/>
          </w:rPr>
          <w:fldChar w:fldCharType="begin"/>
        </w:r>
        <w:r w:rsidR="00F264D2">
          <w:rPr>
            <w:noProof/>
            <w:webHidden/>
          </w:rPr>
          <w:instrText xml:space="preserve"> PAGEREF _Toc480274036 \h </w:instrText>
        </w:r>
        <w:r w:rsidR="00F264D2">
          <w:rPr>
            <w:noProof/>
            <w:webHidden/>
          </w:rPr>
        </w:r>
        <w:r w:rsidR="00F264D2">
          <w:rPr>
            <w:noProof/>
            <w:webHidden/>
          </w:rPr>
          <w:fldChar w:fldCharType="separate"/>
        </w:r>
        <w:r w:rsidR="00F264D2">
          <w:rPr>
            <w:noProof/>
            <w:webHidden/>
          </w:rPr>
          <w:t>6</w:t>
        </w:r>
        <w:r w:rsidR="00F264D2">
          <w:rPr>
            <w:noProof/>
            <w:webHidden/>
          </w:rPr>
          <w:fldChar w:fldCharType="end"/>
        </w:r>
      </w:hyperlink>
    </w:p>
    <w:p w14:paraId="52F8CA2F" w14:textId="2990CAA9" w:rsidR="00F264D2" w:rsidRDefault="000C605B">
      <w:pPr>
        <w:pStyle w:val="TOC3"/>
        <w:tabs>
          <w:tab w:val="right" w:leader="dot" w:pos="7927"/>
        </w:tabs>
        <w:rPr>
          <w:rFonts w:eastAsiaTheme="minorEastAsia"/>
          <w:noProof/>
          <w:sz w:val="22"/>
          <w:szCs w:val="22"/>
          <w:lang w:eastAsia="id-ID"/>
        </w:rPr>
      </w:pPr>
      <w:hyperlink w:anchor="_Toc480274037" w:history="1">
        <w:r w:rsidR="00F264D2" w:rsidRPr="007E1142">
          <w:rPr>
            <w:rStyle w:val="Hyperlink"/>
            <w:noProof/>
          </w:rPr>
          <w:t>2.2.1 Kelebihan Online Survey</w:t>
        </w:r>
        <w:r w:rsidR="00F264D2">
          <w:rPr>
            <w:noProof/>
            <w:webHidden/>
          </w:rPr>
          <w:tab/>
        </w:r>
        <w:r w:rsidR="00F264D2">
          <w:rPr>
            <w:noProof/>
            <w:webHidden/>
          </w:rPr>
          <w:fldChar w:fldCharType="begin"/>
        </w:r>
        <w:r w:rsidR="00F264D2">
          <w:rPr>
            <w:noProof/>
            <w:webHidden/>
          </w:rPr>
          <w:instrText xml:space="preserve"> PAGEREF _Toc480274037 \h </w:instrText>
        </w:r>
        <w:r w:rsidR="00F264D2">
          <w:rPr>
            <w:noProof/>
            <w:webHidden/>
          </w:rPr>
        </w:r>
        <w:r w:rsidR="00F264D2">
          <w:rPr>
            <w:noProof/>
            <w:webHidden/>
          </w:rPr>
          <w:fldChar w:fldCharType="separate"/>
        </w:r>
        <w:r w:rsidR="00F264D2">
          <w:rPr>
            <w:noProof/>
            <w:webHidden/>
          </w:rPr>
          <w:t>6</w:t>
        </w:r>
        <w:r w:rsidR="00F264D2">
          <w:rPr>
            <w:noProof/>
            <w:webHidden/>
          </w:rPr>
          <w:fldChar w:fldCharType="end"/>
        </w:r>
      </w:hyperlink>
    </w:p>
    <w:p w14:paraId="2D713D79" w14:textId="707EA3BD" w:rsidR="00F264D2" w:rsidRDefault="000C605B">
      <w:pPr>
        <w:pStyle w:val="TOC4"/>
        <w:tabs>
          <w:tab w:val="right" w:leader="dot" w:pos="7927"/>
        </w:tabs>
        <w:rPr>
          <w:rFonts w:eastAsiaTheme="minorEastAsia"/>
          <w:noProof/>
          <w:sz w:val="22"/>
          <w:szCs w:val="22"/>
          <w:lang w:eastAsia="id-ID"/>
        </w:rPr>
      </w:pPr>
      <w:hyperlink w:anchor="_Toc480274038" w:history="1">
        <w:r w:rsidR="00F264D2" w:rsidRPr="007E1142">
          <w:rPr>
            <w:rStyle w:val="Hyperlink"/>
            <w:noProof/>
            <w:lang w:val="en-GB"/>
          </w:rPr>
          <w:t>2.2.1.1 Sampling</w:t>
        </w:r>
        <w:r w:rsidR="00F264D2">
          <w:rPr>
            <w:noProof/>
            <w:webHidden/>
          </w:rPr>
          <w:tab/>
        </w:r>
        <w:r w:rsidR="00F264D2">
          <w:rPr>
            <w:noProof/>
            <w:webHidden/>
          </w:rPr>
          <w:fldChar w:fldCharType="begin"/>
        </w:r>
        <w:r w:rsidR="00F264D2">
          <w:rPr>
            <w:noProof/>
            <w:webHidden/>
          </w:rPr>
          <w:instrText xml:space="preserve"> PAGEREF _Toc480274038 \h </w:instrText>
        </w:r>
        <w:r w:rsidR="00F264D2">
          <w:rPr>
            <w:noProof/>
            <w:webHidden/>
          </w:rPr>
        </w:r>
        <w:r w:rsidR="00F264D2">
          <w:rPr>
            <w:noProof/>
            <w:webHidden/>
          </w:rPr>
          <w:fldChar w:fldCharType="separate"/>
        </w:r>
        <w:r w:rsidR="00F264D2">
          <w:rPr>
            <w:noProof/>
            <w:webHidden/>
          </w:rPr>
          <w:t>6</w:t>
        </w:r>
        <w:r w:rsidR="00F264D2">
          <w:rPr>
            <w:noProof/>
            <w:webHidden/>
          </w:rPr>
          <w:fldChar w:fldCharType="end"/>
        </w:r>
      </w:hyperlink>
    </w:p>
    <w:p w14:paraId="6C5020F9" w14:textId="4F10FE68" w:rsidR="00F264D2" w:rsidRDefault="000C605B">
      <w:pPr>
        <w:pStyle w:val="TOC4"/>
        <w:tabs>
          <w:tab w:val="right" w:leader="dot" w:pos="7927"/>
        </w:tabs>
        <w:rPr>
          <w:rFonts w:eastAsiaTheme="minorEastAsia"/>
          <w:noProof/>
          <w:sz w:val="22"/>
          <w:szCs w:val="22"/>
          <w:lang w:eastAsia="id-ID"/>
        </w:rPr>
      </w:pPr>
      <w:hyperlink w:anchor="_Toc480274039" w:history="1">
        <w:r w:rsidR="00F264D2" w:rsidRPr="007E1142">
          <w:rPr>
            <w:rStyle w:val="Hyperlink"/>
            <w:noProof/>
            <w:lang w:val="en-GB"/>
          </w:rPr>
          <w:t>2.2.1.2 Potensi penghematan</w:t>
        </w:r>
        <w:r w:rsidR="00F264D2">
          <w:rPr>
            <w:noProof/>
            <w:webHidden/>
          </w:rPr>
          <w:tab/>
        </w:r>
        <w:r w:rsidR="00F264D2">
          <w:rPr>
            <w:noProof/>
            <w:webHidden/>
          </w:rPr>
          <w:fldChar w:fldCharType="begin"/>
        </w:r>
        <w:r w:rsidR="00F264D2">
          <w:rPr>
            <w:noProof/>
            <w:webHidden/>
          </w:rPr>
          <w:instrText xml:space="preserve"> PAGEREF _Toc480274039 \h </w:instrText>
        </w:r>
        <w:r w:rsidR="00F264D2">
          <w:rPr>
            <w:noProof/>
            <w:webHidden/>
          </w:rPr>
        </w:r>
        <w:r w:rsidR="00F264D2">
          <w:rPr>
            <w:noProof/>
            <w:webHidden/>
          </w:rPr>
          <w:fldChar w:fldCharType="separate"/>
        </w:r>
        <w:r w:rsidR="00F264D2">
          <w:rPr>
            <w:noProof/>
            <w:webHidden/>
          </w:rPr>
          <w:t>7</w:t>
        </w:r>
        <w:r w:rsidR="00F264D2">
          <w:rPr>
            <w:noProof/>
            <w:webHidden/>
          </w:rPr>
          <w:fldChar w:fldCharType="end"/>
        </w:r>
      </w:hyperlink>
    </w:p>
    <w:p w14:paraId="590DDE60" w14:textId="494889ED" w:rsidR="00F264D2" w:rsidRDefault="000C605B">
      <w:pPr>
        <w:pStyle w:val="TOC4"/>
        <w:tabs>
          <w:tab w:val="right" w:leader="dot" w:pos="7927"/>
        </w:tabs>
        <w:rPr>
          <w:rFonts w:eastAsiaTheme="minorEastAsia"/>
          <w:noProof/>
          <w:sz w:val="22"/>
          <w:szCs w:val="22"/>
          <w:lang w:eastAsia="id-ID"/>
        </w:rPr>
      </w:pPr>
      <w:hyperlink w:anchor="_Toc480274040" w:history="1">
        <w:r w:rsidR="00F264D2" w:rsidRPr="007E1142">
          <w:rPr>
            <w:rStyle w:val="Hyperlink"/>
            <w:noProof/>
            <w:lang w:val="en-GB"/>
          </w:rPr>
          <w:t>2.2.1.3 Kemampuan khusus</w:t>
        </w:r>
        <w:r w:rsidR="00F264D2">
          <w:rPr>
            <w:noProof/>
            <w:webHidden/>
          </w:rPr>
          <w:tab/>
        </w:r>
        <w:r w:rsidR="00F264D2">
          <w:rPr>
            <w:noProof/>
            <w:webHidden/>
          </w:rPr>
          <w:fldChar w:fldCharType="begin"/>
        </w:r>
        <w:r w:rsidR="00F264D2">
          <w:rPr>
            <w:noProof/>
            <w:webHidden/>
          </w:rPr>
          <w:instrText xml:space="preserve"> PAGEREF _Toc480274040 \h </w:instrText>
        </w:r>
        <w:r w:rsidR="00F264D2">
          <w:rPr>
            <w:noProof/>
            <w:webHidden/>
          </w:rPr>
        </w:r>
        <w:r w:rsidR="00F264D2">
          <w:rPr>
            <w:noProof/>
            <w:webHidden/>
          </w:rPr>
          <w:fldChar w:fldCharType="separate"/>
        </w:r>
        <w:r w:rsidR="00F264D2">
          <w:rPr>
            <w:noProof/>
            <w:webHidden/>
          </w:rPr>
          <w:t>7</w:t>
        </w:r>
        <w:r w:rsidR="00F264D2">
          <w:rPr>
            <w:noProof/>
            <w:webHidden/>
          </w:rPr>
          <w:fldChar w:fldCharType="end"/>
        </w:r>
      </w:hyperlink>
    </w:p>
    <w:p w14:paraId="0418F4B3" w14:textId="3A75B354" w:rsidR="00F264D2" w:rsidRDefault="000C605B">
      <w:pPr>
        <w:pStyle w:val="TOC4"/>
        <w:tabs>
          <w:tab w:val="right" w:leader="dot" w:pos="7927"/>
        </w:tabs>
        <w:rPr>
          <w:rFonts w:eastAsiaTheme="minorEastAsia"/>
          <w:noProof/>
          <w:sz w:val="22"/>
          <w:szCs w:val="22"/>
          <w:lang w:eastAsia="id-ID"/>
        </w:rPr>
      </w:pPr>
      <w:hyperlink w:anchor="_Toc480274041" w:history="1">
        <w:r w:rsidR="00F264D2" w:rsidRPr="007E1142">
          <w:rPr>
            <w:rStyle w:val="Hyperlink"/>
            <w:noProof/>
            <w:lang w:val="en-GB"/>
          </w:rPr>
          <w:t>2.2.1.4 Reduksi kesalahan</w:t>
        </w:r>
        <w:r w:rsidR="00F264D2">
          <w:rPr>
            <w:noProof/>
            <w:webHidden/>
          </w:rPr>
          <w:tab/>
        </w:r>
        <w:r w:rsidR="00F264D2">
          <w:rPr>
            <w:noProof/>
            <w:webHidden/>
          </w:rPr>
          <w:fldChar w:fldCharType="begin"/>
        </w:r>
        <w:r w:rsidR="00F264D2">
          <w:rPr>
            <w:noProof/>
            <w:webHidden/>
          </w:rPr>
          <w:instrText xml:space="preserve"> PAGEREF _Toc480274041 \h </w:instrText>
        </w:r>
        <w:r w:rsidR="00F264D2">
          <w:rPr>
            <w:noProof/>
            <w:webHidden/>
          </w:rPr>
        </w:r>
        <w:r w:rsidR="00F264D2">
          <w:rPr>
            <w:noProof/>
            <w:webHidden/>
          </w:rPr>
          <w:fldChar w:fldCharType="separate"/>
        </w:r>
        <w:r w:rsidR="00F264D2">
          <w:rPr>
            <w:noProof/>
            <w:webHidden/>
          </w:rPr>
          <w:t>7</w:t>
        </w:r>
        <w:r w:rsidR="00F264D2">
          <w:rPr>
            <w:noProof/>
            <w:webHidden/>
          </w:rPr>
          <w:fldChar w:fldCharType="end"/>
        </w:r>
      </w:hyperlink>
    </w:p>
    <w:p w14:paraId="4C70391D" w14:textId="5531C9EE" w:rsidR="00F264D2" w:rsidRDefault="000C605B">
      <w:pPr>
        <w:pStyle w:val="TOC4"/>
        <w:tabs>
          <w:tab w:val="right" w:leader="dot" w:pos="7927"/>
        </w:tabs>
        <w:rPr>
          <w:rFonts w:eastAsiaTheme="minorEastAsia"/>
          <w:noProof/>
          <w:sz w:val="22"/>
          <w:szCs w:val="22"/>
          <w:lang w:eastAsia="id-ID"/>
        </w:rPr>
      </w:pPr>
      <w:hyperlink w:anchor="_Toc480274042" w:history="1">
        <w:r w:rsidR="00F264D2" w:rsidRPr="007E1142">
          <w:rPr>
            <w:rStyle w:val="Hyperlink"/>
            <w:noProof/>
            <w:lang w:val="en-GB"/>
          </w:rPr>
          <w:t>2.2.1.5 Keuntungan responden</w:t>
        </w:r>
        <w:r w:rsidR="00F264D2">
          <w:rPr>
            <w:noProof/>
            <w:webHidden/>
          </w:rPr>
          <w:tab/>
        </w:r>
        <w:r w:rsidR="00F264D2">
          <w:rPr>
            <w:noProof/>
            <w:webHidden/>
          </w:rPr>
          <w:fldChar w:fldCharType="begin"/>
        </w:r>
        <w:r w:rsidR="00F264D2">
          <w:rPr>
            <w:noProof/>
            <w:webHidden/>
          </w:rPr>
          <w:instrText xml:space="preserve"> PAGEREF _Toc480274042 \h </w:instrText>
        </w:r>
        <w:r w:rsidR="00F264D2">
          <w:rPr>
            <w:noProof/>
            <w:webHidden/>
          </w:rPr>
        </w:r>
        <w:r w:rsidR="00F264D2">
          <w:rPr>
            <w:noProof/>
            <w:webHidden/>
          </w:rPr>
          <w:fldChar w:fldCharType="separate"/>
        </w:r>
        <w:r w:rsidR="00F264D2">
          <w:rPr>
            <w:noProof/>
            <w:webHidden/>
          </w:rPr>
          <w:t>7</w:t>
        </w:r>
        <w:r w:rsidR="00F264D2">
          <w:rPr>
            <w:noProof/>
            <w:webHidden/>
          </w:rPr>
          <w:fldChar w:fldCharType="end"/>
        </w:r>
      </w:hyperlink>
    </w:p>
    <w:p w14:paraId="084BEF52" w14:textId="0CDEE806" w:rsidR="00F264D2" w:rsidRDefault="000C605B">
      <w:pPr>
        <w:pStyle w:val="TOC3"/>
        <w:tabs>
          <w:tab w:val="right" w:leader="dot" w:pos="7927"/>
        </w:tabs>
        <w:rPr>
          <w:rFonts w:eastAsiaTheme="minorEastAsia"/>
          <w:noProof/>
          <w:sz w:val="22"/>
          <w:szCs w:val="22"/>
          <w:lang w:eastAsia="id-ID"/>
        </w:rPr>
      </w:pPr>
      <w:hyperlink w:anchor="_Toc480274043" w:history="1">
        <w:r w:rsidR="00F264D2" w:rsidRPr="007E1142">
          <w:rPr>
            <w:rStyle w:val="Hyperlink"/>
            <w:noProof/>
          </w:rPr>
          <w:t>2.2.2 Kekurangan Online Survey</w:t>
        </w:r>
        <w:r w:rsidR="00F264D2">
          <w:rPr>
            <w:noProof/>
            <w:webHidden/>
          </w:rPr>
          <w:tab/>
        </w:r>
        <w:r w:rsidR="00F264D2">
          <w:rPr>
            <w:noProof/>
            <w:webHidden/>
          </w:rPr>
          <w:fldChar w:fldCharType="begin"/>
        </w:r>
        <w:r w:rsidR="00F264D2">
          <w:rPr>
            <w:noProof/>
            <w:webHidden/>
          </w:rPr>
          <w:instrText xml:space="preserve"> PAGEREF _Toc480274043 \h </w:instrText>
        </w:r>
        <w:r w:rsidR="00F264D2">
          <w:rPr>
            <w:noProof/>
            <w:webHidden/>
          </w:rPr>
        </w:r>
        <w:r w:rsidR="00F264D2">
          <w:rPr>
            <w:noProof/>
            <w:webHidden/>
          </w:rPr>
          <w:fldChar w:fldCharType="separate"/>
        </w:r>
        <w:r w:rsidR="00F264D2">
          <w:rPr>
            <w:noProof/>
            <w:webHidden/>
          </w:rPr>
          <w:t>7</w:t>
        </w:r>
        <w:r w:rsidR="00F264D2">
          <w:rPr>
            <w:noProof/>
            <w:webHidden/>
          </w:rPr>
          <w:fldChar w:fldCharType="end"/>
        </w:r>
      </w:hyperlink>
    </w:p>
    <w:p w14:paraId="6428D1D6" w14:textId="3D7BB2AF" w:rsidR="00F264D2" w:rsidRDefault="000C605B">
      <w:pPr>
        <w:pStyle w:val="TOC4"/>
        <w:tabs>
          <w:tab w:val="right" w:leader="dot" w:pos="7927"/>
        </w:tabs>
        <w:rPr>
          <w:rFonts w:eastAsiaTheme="minorEastAsia"/>
          <w:noProof/>
          <w:sz w:val="22"/>
          <w:szCs w:val="22"/>
          <w:lang w:eastAsia="id-ID"/>
        </w:rPr>
      </w:pPr>
      <w:hyperlink w:anchor="_Toc480274044" w:history="1">
        <w:r w:rsidR="00F264D2" w:rsidRPr="007E1142">
          <w:rPr>
            <w:rStyle w:val="Hyperlink"/>
            <w:noProof/>
            <w:lang w:val="en-GB"/>
          </w:rPr>
          <w:t>2.2.2.1 Hasil yang tidak tergeneralisasi</w:t>
        </w:r>
        <w:r w:rsidR="00F264D2">
          <w:rPr>
            <w:noProof/>
            <w:webHidden/>
          </w:rPr>
          <w:tab/>
        </w:r>
        <w:r w:rsidR="00F264D2">
          <w:rPr>
            <w:noProof/>
            <w:webHidden/>
          </w:rPr>
          <w:fldChar w:fldCharType="begin"/>
        </w:r>
        <w:r w:rsidR="00F264D2">
          <w:rPr>
            <w:noProof/>
            <w:webHidden/>
          </w:rPr>
          <w:instrText xml:space="preserve"> PAGEREF _Toc480274044 \h </w:instrText>
        </w:r>
        <w:r w:rsidR="00F264D2">
          <w:rPr>
            <w:noProof/>
            <w:webHidden/>
          </w:rPr>
        </w:r>
        <w:r w:rsidR="00F264D2">
          <w:rPr>
            <w:noProof/>
            <w:webHidden/>
          </w:rPr>
          <w:fldChar w:fldCharType="separate"/>
        </w:r>
        <w:r w:rsidR="00F264D2">
          <w:rPr>
            <w:noProof/>
            <w:webHidden/>
          </w:rPr>
          <w:t>8</w:t>
        </w:r>
        <w:r w:rsidR="00F264D2">
          <w:rPr>
            <w:noProof/>
            <w:webHidden/>
          </w:rPr>
          <w:fldChar w:fldCharType="end"/>
        </w:r>
      </w:hyperlink>
    </w:p>
    <w:p w14:paraId="0D06EFAA" w14:textId="7166D015" w:rsidR="00F264D2" w:rsidRDefault="000C605B">
      <w:pPr>
        <w:pStyle w:val="TOC4"/>
        <w:tabs>
          <w:tab w:val="right" w:leader="dot" w:pos="7927"/>
        </w:tabs>
        <w:rPr>
          <w:rFonts w:eastAsiaTheme="minorEastAsia"/>
          <w:noProof/>
          <w:sz w:val="22"/>
          <w:szCs w:val="22"/>
          <w:lang w:eastAsia="id-ID"/>
        </w:rPr>
      </w:pPr>
      <w:hyperlink w:anchor="_Toc480274045" w:history="1">
        <w:r w:rsidR="00F264D2" w:rsidRPr="007E1142">
          <w:rPr>
            <w:rStyle w:val="Hyperlink"/>
            <w:noProof/>
            <w:lang w:val="en-GB"/>
          </w:rPr>
          <w:t xml:space="preserve">2.2.2.2 Kualitas </w:t>
        </w:r>
        <w:r w:rsidR="00F264D2" w:rsidRPr="007E1142">
          <w:rPr>
            <w:rStyle w:val="Hyperlink"/>
            <w:noProof/>
          </w:rPr>
          <w:t>data survei</w:t>
        </w:r>
        <w:r w:rsidR="00F264D2" w:rsidRPr="007E1142">
          <w:rPr>
            <w:rStyle w:val="Hyperlink"/>
            <w:noProof/>
            <w:lang w:val="en-GB"/>
          </w:rPr>
          <w:t xml:space="preserve"> yang rendah</w:t>
        </w:r>
        <w:r w:rsidR="00F264D2">
          <w:rPr>
            <w:noProof/>
            <w:webHidden/>
          </w:rPr>
          <w:tab/>
        </w:r>
        <w:r w:rsidR="00F264D2">
          <w:rPr>
            <w:noProof/>
            <w:webHidden/>
          </w:rPr>
          <w:fldChar w:fldCharType="begin"/>
        </w:r>
        <w:r w:rsidR="00F264D2">
          <w:rPr>
            <w:noProof/>
            <w:webHidden/>
          </w:rPr>
          <w:instrText xml:space="preserve"> PAGEREF _Toc480274045 \h </w:instrText>
        </w:r>
        <w:r w:rsidR="00F264D2">
          <w:rPr>
            <w:noProof/>
            <w:webHidden/>
          </w:rPr>
        </w:r>
        <w:r w:rsidR="00F264D2">
          <w:rPr>
            <w:noProof/>
            <w:webHidden/>
          </w:rPr>
          <w:fldChar w:fldCharType="separate"/>
        </w:r>
        <w:r w:rsidR="00F264D2">
          <w:rPr>
            <w:noProof/>
            <w:webHidden/>
          </w:rPr>
          <w:t>8</w:t>
        </w:r>
        <w:r w:rsidR="00F264D2">
          <w:rPr>
            <w:noProof/>
            <w:webHidden/>
          </w:rPr>
          <w:fldChar w:fldCharType="end"/>
        </w:r>
      </w:hyperlink>
    </w:p>
    <w:p w14:paraId="5E24F5F8" w14:textId="321D0AB8" w:rsidR="00F264D2" w:rsidRDefault="000C605B">
      <w:pPr>
        <w:pStyle w:val="TOC4"/>
        <w:tabs>
          <w:tab w:val="right" w:leader="dot" w:pos="7927"/>
        </w:tabs>
        <w:rPr>
          <w:rFonts w:eastAsiaTheme="minorEastAsia"/>
          <w:noProof/>
          <w:sz w:val="22"/>
          <w:szCs w:val="22"/>
          <w:lang w:eastAsia="id-ID"/>
        </w:rPr>
      </w:pPr>
      <w:hyperlink w:anchor="_Toc480274046" w:history="1">
        <w:r w:rsidR="00F264D2" w:rsidRPr="007E1142">
          <w:rPr>
            <w:rStyle w:val="Hyperlink"/>
            <w:noProof/>
            <w:lang w:val="en-GB"/>
          </w:rPr>
          <w:t xml:space="preserve">2.2.2.3 Kemungkinan pengukuran yang </w:t>
        </w:r>
        <w:r w:rsidR="00F264D2" w:rsidRPr="007E1142">
          <w:rPr>
            <w:rStyle w:val="Hyperlink"/>
            <w:noProof/>
          </w:rPr>
          <w:t>kurang</w:t>
        </w:r>
        <w:r w:rsidR="00F264D2" w:rsidRPr="007E1142">
          <w:rPr>
            <w:rStyle w:val="Hyperlink"/>
            <w:noProof/>
            <w:lang w:val="en-GB"/>
          </w:rPr>
          <w:t xml:space="preserve"> </w:t>
        </w:r>
        <w:r w:rsidR="00F264D2" w:rsidRPr="007E1142">
          <w:rPr>
            <w:rStyle w:val="Hyperlink"/>
            <w:noProof/>
          </w:rPr>
          <w:t>tepat</w:t>
        </w:r>
        <w:r w:rsidR="00F264D2">
          <w:rPr>
            <w:noProof/>
            <w:webHidden/>
          </w:rPr>
          <w:tab/>
        </w:r>
        <w:r w:rsidR="00F264D2">
          <w:rPr>
            <w:noProof/>
            <w:webHidden/>
          </w:rPr>
          <w:fldChar w:fldCharType="begin"/>
        </w:r>
        <w:r w:rsidR="00F264D2">
          <w:rPr>
            <w:noProof/>
            <w:webHidden/>
          </w:rPr>
          <w:instrText xml:space="preserve"> PAGEREF _Toc480274046 \h </w:instrText>
        </w:r>
        <w:r w:rsidR="00F264D2">
          <w:rPr>
            <w:noProof/>
            <w:webHidden/>
          </w:rPr>
        </w:r>
        <w:r w:rsidR="00F264D2">
          <w:rPr>
            <w:noProof/>
            <w:webHidden/>
          </w:rPr>
          <w:fldChar w:fldCharType="separate"/>
        </w:r>
        <w:r w:rsidR="00F264D2">
          <w:rPr>
            <w:noProof/>
            <w:webHidden/>
          </w:rPr>
          <w:t>8</w:t>
        </w:r>
        <w:r w:rsidR="00F264D2">
          <w:rPr>
            <w:noProof/>
            <w:webHidden/>
          </w:rPr>
          <w:fldChar w:fldCharType="end"/>
        </w:r>
      </w:hyperlink>
    </w:p>
    <w:p w14:paraId="4AFD0130" w14:textId="50A19ACF" w:rsidR="00F264D2" w:rsidRDefault="000C605B">
      <w:pPr>
        <w:pStyle w:val="TOC4"/>
        <w:tabs>
          <w:tab w:val="right" w:leader="dot" w:pos="7927"/>
        </w:tabs>
        <w:rPr>
          <w:rFonts w:eastAsiaTheme="minorEastAsia"/>
          <w:noProof/>
          <w:sz w:val="22"/>
          <w:szCs w:val="22"/>
          <w:lang w:eastAsia="id-ID"/>
        </w:rPr>
      </w:pPr>
      <w:hyperlink w:anchor="_Toc480274047" w:history="1">
        <w:r w:rsidR="00F264D2" w:rsidRPr="007E1142">
          <w:rPr>
            <w:rStyle w:val="Hyperlink"/>
            <w:noProof/>
            <w:lang w:val="en-GB"/>
          </w:rPr>
          <w:t>2.2.2.4</w:t>
        </w:r>
        <w:r w:rsidR="00F264D2" w:rsidRPr="007E1142">
          <w:rPr>
            <w:rStyle w:val="Hyperlink"/>
            <w:noProof/>
          </w:rPr>
          <w:t xml:space="preserve"> Kurangnya pengontrolan</w:t>
        </w:r>
        <w:r w:rsidR="00F264D2">
          <w:rPr>
            <w:noProof/>
            <w:webHidden/>
          </w:rPr>
          <w:tab/>
        </w:r>
        <w:r w:rsidR="00F264D2">
          <w:rPr>
            <w:noProof/>
            <w:webHidden/>
          </w:rPr>
          <w:fldChar w:fldCharType="begin"/>
        </w:r>
        <w:r w:rsidR="00F264D2">
          <w:rPr>
            <w:noProof/>
            <w:webHidden/>
          </w:rPr>
          <w:instrText xml:space="preserve"> PAGEREF _Toc480274047 \h </w:instrText>
        </w:r>
        <w:r w:rsidR="00F264D2">
          <w:rPr>
            <w:noProof/>
            <w:webHidden/>
          </w:rPr>
        </w:r>
        <w:r w:rsidR="00F264D2">
          <w:rPr>
            <w:noProof/>
            <w:webHidden/>
          </w:rPr>
          <w:fldChar w:fldCharType="separate"/>
        </w:r>
        <w:r w:rsidR="00F264D2">
          <w:rPr>
            <w:noProof/>
            <w:webHidden/>
          </w:rPr>
          <w:t>8</w:t>
        </w:r>
        <w:r w:rsidR="00F264D2">
          <w:rPr>
            <w:noProof/>
            <w:webHidden/>
          </w:rPr>
          <w:fldChar w:fldCharType="end"/>
        </w:r>
      </w:hyperlink>
    </w:p>
    <w:p w14:paraId="67235CF6" w14:textId="15826C88" w:rsidR="00F264D2" w:rsidRDefault="000C605B">
      <w:pPr>
        <w:pStyle w:val="TOC4"/>
        <w:tabs>
          <w:tab w:val="right" w:leader="dot" w:pos="7927"/>
        </w:tabs>
        <w:rPr>
          <w:rFonts w:eastAsiaTheme="minorEastAsia"/>
          <w:noProof/>
          <w:sz w:val="22"/>
          <w:szCs w:val="22"/>
          <w:lang w:eastAsia="id-ID"/>
        </w:rPr>
      </w:pPr>
      <w:hyperlink w:anchor="_Toc480274048" w:history="1">
        <w:r w:rsidR="00F264D2" w:rsidRPr="007E1142">
          <w:rPr>
            <w:rStyle w:val="Hyperlink"/>
            <w:noProof/>
            <w:lang w:val="en-GB"/>
          </w:rPr>
          <w:t>2.2.2.5 Keterbatasan teknologi</w:t>
        </w:r>
        <w:r w:rsidR="00F264D2">
          <w:rPr>
            <w:noProof/>
            <w:webHidden/>
          </w:rPr>
          <w:tab/>
        </w:r>
        <w:r w:rsidR="00F264D2">
          <w:rPr>
            <w:noProof/>
            <w:webHidden/>
          </w:rPr>
          <w:fldChar w:fldCharType="begin"/>
        </w:r>
        <w:r w:rsidR="00F264D2">
          <w:rPr>
            <w:noProof/>
            <w:webHidden/>
          </w:rPr>
          <w:instrText xml:space="preserve"> PAGEREF _Toc480274048 \h </w:instrText>
        </w:r>
        <w:r w:rsidR="00F264D2">
          <w:rPr>
            <w:noProof/>
            <w:webHidden/>
          </w:rPr>
        </w:r>
        <w:r w:rsidR="00F264D2">
          <w:rPr>
            <w:noProof/>
            <w:webHidden/>
          </w:rPr>
          <w:fldChar w:fldCharType="separate"/>
        </w:r>
        <w:r w:rsidR="00F264D2">
          <w:rPr>
            <w:noProof/>
            <w:webHidden/>
          </w:rPr>
          <w:t>8</w:t>
        </w:r>
        <w:r w:rsidR="00F264D2">
          <w:rPr>
            <w:noProof/>
            <w:webHidden/>
          </w:rPr>
          <w:fldChar w:fldCharType="end"/>
        </w:r>
      </w:hyperlink>
    </w:p>
    <w:p w14:paraId="52B230FE" w14:textId="06FF6E16" w:rsidR="00F264D2" w:rsidRDefault="000C605B">
      <w:pPr>
        <w:pStyle w:val="TOC4"/>
        <w:tabs>
          <w:tab w:val="right" w:leader="dot" w:pos="7927"/>
        </w:tabs>
        <w:rPr>
          <w:rFonts w:eastAsiaTheme="minorEastAsia"/>
          <w:noProof/>
          <w:sz w:val="22"/>
          <w:szCs w:val="22"/>
          <w:lang w:eastAsia="id-ID"/>
        </w:rPr>
      </w:pPr>
      <w:hyperlink w:anchor="_Toc480274049" w:history="1">
        <w:r w:rsidR="00F264D2" w:rsidRPr="007E1142">
          <w:rPr>
            <w:rStyle w:val="Hyperlink"/>
            <w:noProof/>
            <w:lang w:val="en-GB"/>
          </w:rPr>
          <w:t>2.2.2.6 Keterbatasan pelayanan</w:t>
        </w:r>
        <w:r w:rsidR="00F264D2">
          <w:rPr>
            <w:noProof/>
            <w:webHidden/>
          </w:rPr>
          <w:tab/>
        </w:r>
        <w:r w:rsidR="00F264D2">
          <w:rPr>
            <w:noProof/>
            <w:webHidden/>
          </w:rPr>
          <w:fldChar w:fldCharType="begin"/>
        </w:r>
        <w:r w:rsidR="00F264D2">
          <w:rPr>
            <w:noProof/>
            <w:webHidden/>
          </w:rPr>
          <w:instrText xml:space="preserve"> PAGEREF _Toc480274049 \h </w:instrText>
        </w:r>
        <w:r w:rsidR="00F264D2">
          <w:rPr>
            <w:noProof/>
            <w:webHidden/>
          </w:rPr>
        </w:r>
        <w:r w:rsidR="00F264D2">
          <w:rPr>
            <w:noProof/>
            <w:webHidden/>
          </w:rPr>
          <w:fldChar w:fldCharType="separate"/>
        </w:r>
        <w:r w:rsidR="00F264D2">
          <w:rPr>
            <w:noProof/>
            <w:webHidden/>
          </w:rPr>
          <w:t>8</w:t>
        </w:r>
        <w:r w:rsidR="00F264D2">
          <w:rPr>
            <w:noProof/>
            <w:webHidden/>
          </w:rPr>
          <w:fldChar w:fldCharType="end"/>
        </w:r>
      </w:hyperlink>
    </w:p>
    <w:p w14:paraId="190E6222" w14:textId="6125483E" w:rsidR="00F264D2" w:rsidRDefault="000C605B">
      <w:pPr>
        <w:pStyle w:val="TOC4"/>
        <w:tabs>
          <w:tab w:val="right" w:leader="dot" w:pos="7927"/>
        </w:tabs>
        <w:rPr>
          <w:rFonts w:eastAsiaTheme="minorEastAsia"/>
          <w:noProof/>
          <w:sz w:val="22"/>
          <w:szCs w:val="22"/>
          <w:lang w:eastAsia="id-ID"/>
        </w:rPr>
      </w:pPr>
      <w:hyperlink w:anchor="_Toc480274050" w:history="1">
        <w:r w:rsidR="00F264D2" w:rsidRPr="007E1142">
          <w:rPr>
            <w:rStyle w:val="Hyperlink"/>
            <w:noProof/>
            <w:lang w:val="en-GB"/>
          </w:rPr>
          <w:t>2.2.2.7 Keterbatasan responden</w:t>
        </w:r>
        <w:r w:rsidR="00F264D2">
          <w:rPr>
            <w:noProof/>
            <w:webHidden/>
          </w:rPr>
          <w:tab/>
        </w:r>
        <w:r w:rsidR="00F264D2">
          <w:rPr>
            <w:noProof/>
            <w:webHidden/>
          </w:rPr>
          <w:fldChar w:fldCharType="begin"/>
        </w:r>
        <w:r w:rsidR="00F264D2">
          <w:rPr>
            <w:noProof/>
            <w:webHidden/>
          </w:rPr>
          <w:instrText xml:space="preserve"> PAGEREF _Toc480274050 \h </w:instrText>
        </w:r>
        <w:r w:rsidR="00F264D2">
          <w:rPr>
            <w:noProof/>
            <w:webHidden/>
          </w:rPr>
        </w:r>
        <w:r w:rsidR="00F264D2">
          <w:rPr>
            <w:noProof/>
            <w:webHidden/>
          </w:rPr>
          <w:fldChar w:fldCharType="separate"/>
        </w:r>
        <w:r w:rsidR="00F264D2">
          <w:rPr>
            <w:noProof/>
            <w:webHidden/>
          </w:rPr>
          <w:t>9</w:t>
        </w:r>
        <w:r w:rsidR="00F264D2">
          <w:rPr>
            <w:noProof/>
            <w:webHidden/>
          </w:rPr>
          <w:fldChar w:fldCharType="end"/>
        </w:r>
      </w:hyperlink>
    </w:p>
    <w:p w14:paraId="57D76E5E" w14:textId="06A61ED4" w:rsidR="00F264D2" w:rsidRDefault="000C605B">
      <w:pPr>
        <w:pStyle w:val="TOC3"/>
        <w:tabs>
          <w:tab w:val="right" w:leader="dot" w:pos="7927"/>
        </w:tabs>
        <w:rPr>
          <w:rFonts w:eastAsiaTheme="minorEastAsia"/>
          <w:noProof/>
          <w:sz w:val="22"/>
          <w:szCs w:val="22"/>
          <w:lang w:eastAsia="id-ID"/>
        </w:rPr>
      </w:pPr>
      <w:hyperlink w:anchor="_Toc480274051" w:history="1">
        <w:r w:rsidR="00F264D2" w:rsidRPr="007E1142">
          <w:rPr>
            <w:rStyle w:val="Hyperlink"/>
            <w:noProof/>
          </w:rPr>
          <w:t>2.2.3 Langkah-langkah Pembuatan Online Survey</w:t>
        </w:r>
        <w:r w:rsidR="00F264D2">
          <w:rPr>
            <w:noProof/>
            <w:webHidden/>
          </w:rPr>
          <w:tab/>
        </w:r>
        <w:r w:rsidR="00F264D2">
          <w:rPr>
            <w:noProof/>
            <w:webHidden/>
          </w:rPr>
          <w:fldChar w:fldCharType="begin"/>
        </w:r>
        <w:r w:rsidR="00F264D2">
          <w:rPr>
            <w:noProof/>
            <w:webHidden/>
          </w:rPr>
          <w:instrText xml:space="preserve"> PAGEREF _Toc480274051 \h </w:instrText>
        </w:r>
        <w:r w:rsidR="00F264D2">
          <w:rPr>
            <w:noProof/>
            <w:webHidden/>
          </w:rPr>
        </w:r>
        <w:r w:rsidR="00F264D2">
          <w:rPr>
            <w:noProof/>
            <w:webHidden/>
          </w:rPr>
          <w:fldChar w:fldCharType="separate"/>
        </w:r>
        <w:r w:rsidR="00F264D2">
          <w:rPr>
            <w:noProof/>
            <w:webHidden/>
          </w:rPr>
          <w:t>9</w:t>
        </w:r>
        <w:r w:rsidR="00F264D2">
          <w:rPr>
            <w:noProof/>
            <w:webHidden/>
          </w:rPr>
          <w:fldChar w:fldCharType="end"/>
        </w:r>
      </w:hyperlink>
    </w:p>
    <w:p w14:paraId="7EB1F8F1" w14:textId="376AE8BE" w:rsidR="00F264D2" w:rsidRDefault="000C605B">
      <w:pPr>
        <w:pStyle w:val="TOC4"/>
        <w:tabs>
          <w:tab w:val="right" w:leader="dot" w:pos="7927"/>
        </w:tabs>
        <w:rPr>
          <w:rFonts w:eastAsiaTheme="minorEastAsia"/>
          <w:noProof/>
          <w:sz w:val="22"/>
          <w:szCs w:val="22"/>
          <w:lang w:eastAsia="id-ID"/>
        </w:rPr>
      </w:pPr>
      <w:hyperlink w:anchor="_Toc480274052" w:history="1">
        <w:r w:rsidR="00F264D2" w:rsidRPr="007E1142">
          <w:rPr>
            <w:rStyle w:val="Hyperlink"/>
            <w:noProof/>
            <w:lang w:val="en-GB"/>
          </w:rPr>
          <w:t>2.2.3.1 Menetapkan pertanyaan survei</w:t>
        </w:r>
        <w:r w:rsidR="00F264D2">
          <w:rPr>
            <w:noProof/>
            <w:webHidden/>
          </w:rPr>
          <w:tab/>
        </w:r>
        <w:r w:rsidR="00F264D2">
          <w:rPr>
            <w:noProof/>
            <w:webHidden/>
          </w:rPr>
          <w:fldChar w:fldCharType="begin"/>
        </w:r>
        <w:r w:rsidR="00F264D2">
          <w:rPr>
            <w:noProof/>
            <w:webHidden/>
          </w:rPr>
          <w:instrText xml:space="preserve"> PAGEREF _Toc480274052 \h </w:instrText>
        </w:r>
        <w:r w:rsidR="00F264D2">
          <w:rPr>
            <w:noProof/>
            <w:webHidden/>
          </w:rPr>
        </w:r>
        <w:r w:rsidR="00F264D2">
          <w:rPr>
            <w:noProof/>
            <w:webHidden/>
          </w:rPr>
          <w:fldChar w:fldCharType="separate"/>
        </w:r>
        <w:r w:rsidR="00F264D2">
          <w:rPr>
            <w:noProof/>
            <w:webHidden/>
          </w:rPr>
          <w:t>9</w:t>
        </w:r>
        <w:r w:rsidR="00F264D2">
          <w:rPr>
            <w:noProof/>
            <w:webHidden/>
          </w:rPr>
          <w:fldChar w:fldCharType="end"/>
        </w:r>
      </w:hyperlink>
    </w:p>
    <w:p w14:paraId="0CA82BDE" w14:textId="4C3BA3E3" w:rsidR="00F264D2" w:rsidRDefault="000C605B">
      <w:pPr>
        <w:pStyle w:val="TOC4"/>
        <w:tabs>
          <w:tab w:val="right" w:leader="dot" w:pos="7927"/>
        </w:tabs>
        <w:rPr>
          <w:rFonts w:eastAsiaTheme="minorEastAsia"/>
          <w:noProof/>
          <w:sz w:val="22"/>
          <w:szCs w:val="22"/>
          <w:lang w:eastAsia="id-ID"/>
        </w:rPr>
      </w:pPr>
      <w:hyperlink w:anchor="_Toc480274053" w:history="1">
        <w:r w:rsidR="00F264D2" w:rsidRPr="007E1142">
          <w:rPr>
            <w:rStyle w:val="Hyperlink"/>
            <w:noProof/>
            <w:lang w:val="en-GB"/>
          </w:rPr>
          <w:t>2.2.3.2 Desain dan implementasi konten</w:t>
        </w:r>
        <w:r w:rsidR="00F264D2">
          <w:rPr>
            <w:noProof/>
            <w:webHidden/>
          </w:rPr>
          <w:tab/>
        </w:r>
        <w:r w:rsidR="00F264D2">
          <w:rPr>
            <w:noProof/>
            <w:webHidden/>
          </w:rPr>
          <w:fldChar w:fldCharType="begin"/>
        </w:r>
        <w:r w:rsidR="00F264D2">
          <w:rPr>
            <w:noProof/>
            <w:webHidden/>
          </w:rPr>
          <w:instrText xml:space="preserve"> PAGEREF _Toc480274053 \h </w:instrText>
        </w:r>
        <w:r w:rsidR="00F264D2">
          <w:rPr>
            <w:noProof/>
            <w:webHidden/>
          </w:rPr>
        </w:r>
        <w:r w:rsidR="00F264D2">
          <w:rPr>
            <w:noProof/>
            <w:webHidden/>
          </w:rPr>
          <w:fldChar w:fldCharType="separate"/>
        </w:r>
        <w:r w:rsidR="00F264D2">
          <w:rPr>
            <w:noProof/>
            <w:webHidden/>
          </w:rPr>
          <w:t>9</w:t>
        </w:r>
        <w:r w:rsidR="00F264D2">
          <w:rPr>
            <w:noProof/>
            <w:webHidden/>
          </w:rPr>
          <w:fldChar w:fldCharType="end"/>
        </w:r>
      </w:hyperlink>
    </w:p>
    <w:p w14:paraId="2AA78FEF" w14:textId="36ABBCE9" w:rsidR="00F264D2" w:rsidRDefault="000C605B">
      <w:pPr>
        <w:pStyle w:val="TOC4"/>
        <w:tabs>
          <w:tab w:val="right" w:leader="dot" w:pos="7927"/>
        </w:tabs>
        <w:rPr>
          <w:rFonts w:eastAsiaTheme="minorEastAsia"/>
          <w:noProof/>
          <w:sz w:val="22"/>
          <w:szCs w:val="22"/>
          <w:lang w:eastAsia="id-ID"/>
        </w:rPr>
      </w:pPr>
      <w:hyperlink w:anchor="_Toc480274054" w:history="1">
        <w:r w:rsidR="00F264D2" w:rsidRPr="007E1142">
          <w:rPr>
            <w:rStyle w:val="Hyperlink"/>
            <w:noProof/>
            <w:lang w:val="en-GB"/>
          </w:rPr>
          <w:t>2.2.3.3 Melakukan pilot tes</w:t>
        </w:r>
        <w:r w:rsidR="00F264D2" w:rsidRPr="007E1142">
          <w:rPr>
            <w:rStyle w:val="Hyperlink"/>
            <w:noProof/>
          </w:rPr>
          <w:t>t</w:t>
        </w:r>
        <w:r w:rsidR="00F264D2" w:rsidRPr="007E1142">
          <w:rPr>
            <w:rStyle w:val="Hyperlink"/>
            <w:noProof/>
            <w:lang w:val="en-GB"/>
          </w:rPr>
          <w:t xml:space="preserve"> pada survei</w:t>
        </w:r>
        <w:r w:rsidR="00F264D2">
          <w:rPr>
            <w:noProof/>
            <w:webHidden/>
          </w:rPr>
          <w:tab/>
        </w:r>
        <w:r w:rsidR="00F264D2">
          <w:rPr>
            <w:noProof/>
            <w:webHidden/>
          </w:rPr>
          <w:fldChar w:fldCharType="begin"/>
        </w:r>
        <w:r w:rsidR="00F264D2">
          <w:rPr>
            <w:noProof/>
            <w:webHidden/>
          </w:rPr>
          <w:instrText xml:space="preserve"> PAGEREF _Toc480274054 \h </w:instrText>
        </w:r>
        <w:r w:rsidR="00F264D2">
          <w:rPr>
            <w:noProof/>
            <w:webHidden/>
          </w:rPr>
        </w:r>
        <w:r w:rsidR="00F264D2">
          <w:rPr>
            <w:noProof/>
            <w:webHidden/>
          </w:rPr>
          <w:fldChar w:fldCharType="separate"/>
        </w:r>
        <w:r w:rsidR="00F264D2">
          <w:rPr>
            <w:noProof/>
            <w:webHidden/>
          </w:rPr>
          <w:t>9</w:t>
        </w:r>
        <w:r w:rsidR="00F264D2">
          <w:rPr>
            <w:noProof/>
            <w:webHidden/>
          </w:rPr>
          <w:fldChar w:fldCharType="end"/>
        </w:r>
      </w:hyperlink>
    </w:p>
    <w:p w14:paraId="794984B5" w14:textId="09DD7242" w:rsidR="00F264D2" w:rsidRDefault="000C605B">
      <w:pPr>
        <w:pStyle w:val="TOC4"/>
        <w:tabs>
          <w:tab w:val="right" w:leader="dot" w:pos="7927"/>
        </w:tabs>
        <w:rPr>
          <w:rFonts w:eastAsiaTheme="minorEastAsia"/>
          <w:noProof/>
          <w:sz w:val="22"/>
          <w:szCs w:val="22"/>
          <w:lang w:eastAsia="id-ID"/>
        </w:rPr>
      </w:pPr>
      <w:hyperlink w:anchor="_Toc480274055" w:history="1">
        <w:r w:rsidR="00F264D2" w:rsidRPr="007E1142">
          <w:rPr>
            <w:rStyle w:val="Hyperlink"/>
            <w:noProof/>
            <w:lang w:val="en-GB"/>
          </w:rPr>
          <w:t>2.2.3.4 Pengelolaan survei</w:t>
        </w:r>
        <w:r w:rsidR="00F264D2">
          <w:rPr>
            <w:noProof/>
            <w:webHidden/>
          </w:rPr>
          <w:tab/>
        </w:r>
        <w:r w:rsidR="00F264D2">
          <w:rPr>
            <w:noProof/>
            <w:webHidden/>
          </w:rPr>
          <w:fldChar w:fldCharType="begin"/>
        </w:r>
        <w:r w:rsidR="00F264D2">
          <w:rPr>
            <w:noProof/>
            <w:webHidden/>
          </w:rPr>
          <w:instrText xml:space="preserve"> PAGEREF _Toc480274055 \h </w:instrText>
        </w:r>
        <w:r w:rsidR="00F264D2">
          <w:rPr>
            <w:noProof/>
            <w:webHidden/>
          </w:rPr>
        </w:r>
        <w:r w:rsidR="00F264D2">
          <w:rPr>
            <w:noProof/>
            <w:webHidden/>
          </w:rPr>
          <w:fldChar w:fldCharType="separate"/>
        </w:r>
        <w:r w:rsidR="00F264D2">
          <w:rPr>
            <w:noProof/>
            <w:webHidden/>
          </w:rPr>
          <w:t>10</w:t>
        </w:r>
        <w:r w:rsidR="00F264D2">
          <w:rPr>
            <w:noProof/>
            <w:webHidden/>
          </w:rPr>
          <w:fldChar w:fldCharType="end"/>
        </w:r>
      </w:hyperlink>
    </w:p>
    <w:p w14:paraId="14751F80" w14:textId="4186C981" w:rsidR="00F264D2" w:rsidRDefault="000C605B">
      <w:pPr>
        <w:pStyle w:val="TOC2"/>
        <w:tabs>
          <w:tab w:val="right" w:leader="dot" w:pos="7927"/>
        </w:tabs>
        <w:rPr>
          <w:rFonts w:eastAsiaTheme="minorEastAsia"/>
          <w:noProof/>
          <w:sz w:val="22"/>
          <w:szCs w:val="22"/>
          <w:lang w:eastAsia="id-ID"/>
        </w:rPr>
      </w:pPr>
      <w:hyperlink w:anchor="_Toc480274056" w:history="1">
        <w:r w:rsidR="00F264D2" w:rsidRPr="007E1142">
          <w:rPr>
            <w:rStyle w:val="Hyperlink"/>
            <w:noProof/>
            <w:lang w:val="en-GB"/>
          </w:rPr>
          <w:t>2.3 Tipe-tipe Pertanyaan Survei</w:t>
        </w:r>
        <w:r w:rsidR="00F264D2">
          <w:rPr>
            <w:noProof/>
            <w:webHidden/>
          </w:rPr>
          <w:tab/>
        </w:r>
        <w:r w:rsidR="00F264D2">
          <w:rPr>
            <w:noProof/>
            <w:webHidden/>
          </w:rPr>
          <w:fldChar w:fldCharType="begin"/>
        </w:r>
        <w:r w:rsidR="00F264D2">
          <w:rPr>
            <w:noProof/>
            <w:webHidden/>
          </w:rPr>
          <w:instrText xml:space="preserve"> PAGEREF _Toc480274056 \h </w:instrText>
        </w:r>
        <w:r w:rsidR="00F264D2">
          <w:rPr>
            <w:noProof/>
            <w:webHidden/>
          </w:rPr>
        </w:r>
        <w:r w:rsidR="00F264D2">
          <w:rPr>
            <w:noProof/>
            <w:webHidden/>
          </w:rPr>
          <w:fldChar w:fldCharType="separate"/>
        </w:r>
        <w:r w:rsidR="00F264D2">
          <w:rPr>
            <w:noProof/>
            <w:webHidden/>
          </w:rPr>
          <w:t>10</w:t>
        </w:r>
        <w:r w:rsidR="00F264D2">
          <w:rPr>
            <w:noProof/>
            <w:webHidden/>
          </w:rPr>
          <w:fldChar w:fldCharType="end"/>
        </w:r>
      </w:hyperlink>
    </w:p>
    <w:p w14:paraId="6C461BD5" w14:textId="1E115D14" w:rsidR="00F264D2" w:rsidRDefault="000C605B">
      <w:pPr>
        <w:pStyle w:val="TOC3"/>
        <w:tabs>
          <w:tab w:val="right" w:leader="dot" w:pos="7927"/>
        </w:tabs>
        <w:rPr>
          <w:rFonts w:eastAsiaTheme="minorEastAsia"/>
          <w:noProof/>
          <w:sz w:val="22"/>
          <w:szCs w:val="22"/>
          <w:lang w:eastAsia="id-ID"/>
        </w:rPr>
      </w:pPr>
      <w:hyperlink w:anchor="_Toc480274057" w:history="1">
        <w:r w:rsidR="00F264D2" w:rsidRPr="007E1142">
          <w:rPr>
            <w:rStyle w:val="Hyperlink"/>
            <w:noProof/>
            <w:lang w:val="en-GB"/>
          </w:rPr>
          <w:t>2.3.1 Matrix Questions</w:t>
        </w:r>
        <w:r w:rsidR="00F264D2">
          <w:rPr>
            <w:noProof/>
            <w:webHidden/>
          </w:rPr>
          <w:tab/>
        </w:r>
        <w:r w:rsidR="00F264D2">
          <w:rPr>
            <w:noProof/>
            <w:webHidden/>
          </w:rPr>
          <w:fldChar w:fldCharType="begin"/>
        </w:r>
        <w:r w:rsidR="00F264D2">
          <w:rPr>
            <w:noProof/>
            <w:webHidden/>
          </w:rPr>
          <w:instrText xml:space="preserve"> PAGEREF _Toc480274057 \h </w:instrText>
        </w:r>
        <w:r w:rsidR="00F264D2">
          <w:rPr>
            <w:noProof/>
            <w:webHidden/>
          </w:rPr>
        </w:r>
        <w:r w:rsidR="00F264D2">
          <w:rPr>
            <w:noProof/>
            <w:webHidden/>
          </w:rPr>
          <w:fldChar w:fldCharType="separate"/>
        </w:r>
        <w:r w:rsidR="00F264D2">
          <w:rPr>
            <w:noProof/>
            <w:webHidden/>
          </w:rPr>
          <w:t>10</w:t>
        </w:r>
        <w:r w:rsidR="00F264D2">
          <w:rPr>
            <w:noProof/>
            <w:webHidden/>
          </w:rPr>
          <w:fldChar w:fldCharType="end"/>
        </w:r>
      </w:hyperlink>
    </w:p>
    <w:p w14:paraId="58A6AC45" w14:textId="2CBE6B11" w:rsidR="00F264D2" w:rsidRDefault="000C605B">
      <w:pPr>
        <w:pStyle w:val="TOC3"/>
        <w:tabs>
          <w:tab w:val="right" w:leader="dot" w:pos="7927"/>
        </w:tabs>
        <w:rPr>
          <w:rFonts w:eastAsiaTheme="minorEastAsia"/>
          <w:noProof/>
          <w:sz w:val="22"/>
          <w:szCs w:val="22"/>
          <w:lang w:eastAsia="id-ID"/>
        </w:rPr>
      </w:pPr>
      <w:hyperlink w:anchor="_Toc480274058" w:history="1">
        <w:r w:rsidR="00F264D2" w:rsidRPr="007E1142">
          <w:rPr>
            <w:rStyle w:val="Hyperlink"/>
            <w:noProof/>
            <w:lang w:val="en-GB"/>
          </w:rPr>
          <w:t>2.3.2 Drop-down Boxes</w:t>
        </w:r>
        <w:r w:rsidR="00F264D2">
          <w:rPr>
            <w:noProof/>
            <w:webHidden/>
          </w:rPr>
          <w:tab/>
        </w:r>
        <w:r w:rsidR="00F264D2">
          <w:rPr>
            <w:noProof/>
            <w:webHidden/>
          </w:rPr>
          <w:fldChar w:fldCharType="begin"/>
        </w:r>
        <w:r w:rsidR="00F264D2">
          <w:rPr>
            <w:noProof/>
            <w:webHidden/>
          </w:rPr>
          <w:instrText xml:space="preserve"> PAGEREF _Toc480274058 \h </w:instrText>
        </w:r>
        <w:r w:rsidR="00F264D2">
          <w:rPr>
            <w:noProof/>
            <w:webHidden/>
          </w:rPr>
        </w:r>
        <w:r w:rsidR="00F264D2">
          <w:rPr>
            <w:noProof/>
            <w:webHidden/>
          </w:rPr>
          <w:fldChar w:fldCharType="separate"/>
        </w:r>
        <w:r w:rsidR="00F264D2">
          <w:rPr>
            <w:noProof/>
            <w:webHidden/>
          </w:rPr>
          <w:t>11</w:t>
        </w:r>
        <w:r w:rsidR="00F264D2">
          <w:rPr>
            <w:noProof/>
            <w:webHidden/>
          </w:rPr>
          <w:fldChar w:fldCharType="end"/>
        </w:r>
      </w:hyperlink>
    </w:p>
    <w:p w14:paraId="0D2BB081" w14:textId="002D9C35" w:rsidR="00F264D2" w:rsidRDefault="000C605B">
      <w:pPr>
        <w:pStyle w:val="TOC3"/>
        <w:tabs>
          <w:tab w:val="right" w:leader="dot" w:pos="7927"/>
        </w:tabs>
        <w:rPr>
          <w:rFonts w:eastAsiaTheme="minorEastAsia"/>
          <w:noProof/>
          <w:sz w:val="22"/>
          <w:szCs w:val="22"/>
          <w:lang w:eastAsia="id-ID"/>
        </w:rPr>
      </w:pPr>
      <w:hyperlink w:anchor="_Toc480274059" w:history="1">
        <w:r w:rsidR="00F264D2" w:rsidRPr="007E1142">
          <w:rPr>
            <w:rStyle w:val="Hyperlink"/>
            <w:noProof/>
            <w:lang w:val="en-GB"/>
          </w:rPr>
          <w:t>2.3.3 Radio Buttons</w:t>
        </w:r>
        <w:r w:rsidR="00F264D2">
          <w:rPr>
            <w:noProof/>
            <w:webHidden/>
          </w:rPr>
          <w:tab/>
        </w:r>
        <w:r w:rsidR="00F264D2">
          <w:rPr>
            <w:noProof/>
            <w:webHidden/>
          </w:rPr>
          <w:fldChar w:fldCharType="begin"/>
        </w:r>
        <w:r w:rsidR="00F264D2">
          <w:rPr>
            <w:noProof/>
            <w:webHidden/>
          </w:rPr>
          <w:instrText xml:space="preserve"> PAGEREF _Toc480274059 \h </w:instrText>
        </w:r>
        <w:r w:rsidR="00F264D2">
          <w:rPr>
            <w:noProof/>
            <w:webHidden/>
          </w:rPr>
        </w:r>
        <w:r w:rsidR="00F264D2">
          <w:rPr>
            <w:noProof/>
            <w:webHidden/>
          </w:rPr>
          <w:fldChar w:fldCharType="separate"/>
        </w:r>
        <w:r w:rsidR="00F264D2">
          <w:rPr>
            <w:noProof/>
            <w:webHidden/>
          </w:rPr>
          <w:t>11</w:t>
        </w:r>
        <w:r w:rsidR="00F264D2">
          <w:rPr>
            <w:noProof/>
            <w:webHidden/>
          </w:rPr>
          <w:fldChar w:fldCharType="end"/>
        </w:r>
      </w:hyperlink>
    </w:p>
    <w:p w14:paraId="601F0BBE" w14:textId="7CCA4982" w:rsidR="00F264D2" w:rsidRDefault="000C605B">
      <w:pPr>
        <w:pStyle w:val="TOC3"/>
        <w:tabs>
          <w:tab w:val="right" w:leader="dot" w:pos="7927"/>
        </w:tabs>
        <w:rPr>
          <w:rFonts w:eastAsiaTheme="minorEastAsia"/>
          <w:noProof/>
          <w:sz w:val="22"/>
          <w:szCs w:val="22"/>
          <w:lang w:eastAsia="id-ID"/>
        </w:rPr>
      </w:pPr>
      <w:hyperlink w:anchor="_Toc480274060" w:history="1">
        <w:r w:rsidR="00F264D2" w:rsidRPr="007E1142">
          <w:rPr>
            <w:rStyle w:val="Hyperlink"/>
            <w:noProof/>
            <w:lang w:val="en-GB"/>
          </w:rPr>
          <w:t>2.3.4 Checkboxes</w:t>
        </w:r>
        <w:r w:rsidR="00F264D2">
          <w:rPr>
            <w:noProof/>
            <w:webHidden/>
          </w:rPr>
          <w:tab/>
        </w:r>
        <w:r w:rsidR="00F264D2">
          <w:rPr>
            <w:noProof/>
            <w:webHidden/>
          </w:rPr>
          <w:fldChar w:fldCharType="begin"/>
        </w:r>
        <w:r w:rsidR="00F264D2">
          <w:rPr>
            <w:noProof/>
            <w:webHidden/>
          </w:rPr>
          <w:instrText xml:space="preserve"> PAGEREF _Toc480274060 \h </w:instrText>
        </w:r>
        <w:r w:rsidR="00F264D2">
          <w:rPr>
            <w:noProof/>
            <w:webHidden/>
          </w:rPr>
        </w:r>
        <w:r w:rsidR="00F264D2">
          <w:rPr>
            <w:noProof/>
            <w:webHidden/>
          </w:rPr>
          <w:fldChar w:fldCharType="separate"/>
        </w:r>
        <w:r w:rsidR="00F264D2">
          <w:rPr>
            <w:noProof/>
            <w:webHidden/>
          </w:rPr>
          <w:t>11</w:t>
        </w:r>
        <w:r w:rsidR="00F264D2">
          <w:rPr>
            <w:noProof/>
            <w:webHidden/>
          </w:rPr>
          <w:fldChar w:fldCharType="end"/>
        </w:r>
      </w:hyperlink>
    </w:p>
    <w:p w14:paraId="221271C9" w14:textId="48DB8264" w:rsidR="00F264D2" w:rsidRDefault="000C605B">
      <w:pPr>
        <w:pStyle w:val="TOC2"/>
        <w:tabs>
          <w:tab w:val="right" w:leader="dot" w:pos="7927"/>
        </w:tabs>
        <w:rPr>
          <w:rFonts w:eastAsiaTheme="minorEastAsia"/>
          <w:noProof/>
          <w:sz w:val="22"/>
          <w:szCs w:val="22"/>
          <w:lang w:eastAsia="id-ID"/>
        </w:rPr>
      </w:pPr>
      <w:hyperlink w:anchor="_Toc480274061" w:history="1">
        <w:r w:rsidR="00F264D2" w:rsidRPr="007E1142">
          <w:rPr>
            <w:rStyle w:val="Hyperlink"/>
            <w:noProof/>
          </w:rPr>
          <w:t>2.4 Implementasi Tipe-tipe Pertanyaan pada Online Survey</w:t>
        </w:r>
        <w:r w:rsidR="00F264D2">
          <w:rPr>
            <w:noProof/>
            <w:webHidden/>
          </w:rPr>
          <w:tab/>
        </w:r>
        <w:r w:rsidR="00F264D2">
          <w:rPr>
            <w:noProof/>
            <w:webHidden/>
          </w:rPr>
          <w:fldChar w:fldCharType="begin"/>
        </w:r>
        <w:r w:rsidR="00F264D2">
          <w:rPr>
            <w:noProof/>
            <w:webHidden/>
          </w:rPr>
          <w:instrText xml:space="preserve"> PAGEREF _Toc480274061 \h </w:instrText>
        </w:r>
        <w:r w:rsidR="00F264D2">
          <w:rPr>
            <w:noProof/>
            <w:webHidden/>
          </w:rPr>
        </w:r>
        <w:r w:rsidR="00F264D2">
          <w:rPr>
            <w:noProof/>
            <w:webHidden/>
          </w:rPr>
          <w:fldChar w:fldCharType="separate"/>
        </w:r>
        <w:r w:rsidR="00F264D2">
          <w:rPr>
            <w:noProof/>
            <w:webHidden/>
          </w:rPr>
          <w:t>12</w:t>
        </w:r>
        <w:r w:rsidR="00F264D2">
          <w:rPr>
            <w:noProof/>
            <w:webHidden/>
          </w:rPr>
          <w:fldChar w:fldCharType="end"/>
        </w:r>
      </w:hyperlink>
    </w:p>
    <w:p w14:paraId="38A3E5DD" w14:textId="0D4EBA5F" w:rsidR="00F264D2" w:rsidRDefault="000C605B">
      <w:pPr>
        <w:pStyle w:val="TOC3"/>
        <w:tabs>
          <w:tab w:val="right" w:leader="dot" w:pos="7927"/>
        </w:tabs>
        <w:rPr>
          <w:rFonts w:eastAsiaTheme="minorEastAsia"/>
          <w:noProof/>
          <w:sz w:val="22"/>
          <w:szCs w:val="22"/>
          <w:lang w:eastAsia="id-ID"/>
        </w:rPr>
      </w:pPr>
      <w:hyperlink w:anchor="_Toc480274062" w:history="1">
        <w:r w:rsidR="00F264D2" w:rsidRPr="007E1142">
          <w:rPr>
            <w:rStyle w:val="Hyperlink"/>
            <w:noProof/>
          </w:rPr>
          <w:t>2.4.1 Implementasi Tipe-tipe Pertanyaan pada SurveyMonkey</w:t>
        </w:r>
        <w:r w:rsidR="00F264D2">
          <w:rPr>
            <w:noProof/>
            <w:webHidden/>
          </w:rPr>
          <w:tab/>
        </w:r>
        <w:r w:rsidR="00F264D2">
          <w:rPr>
            <w:noProof/>
            <w:webHidden/>
          </w:rPr>
          <w:fldChar w:fldCharType="begin"/>
        </w:r>
        <w:r w:rsidR="00F264D2">
          <w:rPr>
            <w:noProof/>
            <w:webHidden/>
          </w:rPr>
          <w:instrText xml:space="preserve"> PAGEREF _Toc480274062 \h </w:instrText>
        </w:r>
        <w:r w:rsidR="00F264D2">
          <w:rPr>
            <w:noProof/>
            <w:webHidden/>
          </w:rPr>
        </w:r>
        <w:r w:rsidR="00F264D2">
          <w:rPr>
            <w:noProof/>
            <w:webHidden/>
          </w:rPr>
          <w:fldChar w:fldCharType="separate"/>
        </w:r>
        <w:r w:rsidR="00F264D2">
          <w:rPr>
            <w:noProof/>
            <w:webHidden/>
          </w:rPr>
          <w:t>12</w:t>
        </w:r>
        <w:r w:rsidR="00F264D2">
          <w:rPr>
            <w:noProof/>
            <w:webHidden/>
          </w:rPr>
          <w:fldChar w:fldCharType="end"/>
        </w:r>
      </w:hyperlink>
    </w:p>
    <w:p w14:paraId="02B631D2" w14:textId="62AB4537" w:rsidR="00F264D2" w:rsidRDefault="000C605B">
      <w:pPr>
        <w:pStyle w:val="TOC3"/>
        <w:tabs>
          <w:tab w:val="right" w:leader="dot" w:pos="7927"/>
        </w:tabs>
        <w:rPr>
          <w:rFonts w:eastAsiaTheme="minorEastAsia"/>
          <w:noProof/>
          <w:sz w:val="22"/>
          <w:szCs w:val="22"/>
          <w:lang w:eastAsia="id-ID"/>
        </w:rPr>
      </w:pPr>
      <w:hyperlink w:anchor="_Toc480274063" w:history="1">
        <w:r w:rsidR="00F264D2" w:rsidRPr="007E1142">
          <w:rPr>
            <w:rStyle w:val="Hyperlink"/>
            <w:noProof/>
            <w:lang w:val="en-GB"/>
          </w:rPr>
          <w:t>2.4.2</w:t>
        </w:r>
        <w:r w:rsidR="00F264D2" w:rsidRPr="007E1142">
          <w:rPr>
            <w:rStyle w:val="Hyperlink"/>
            <w:noProof/>
          </w:rPr>
          <w:t xml:space="preserve"> Implementasi Tipe-tipe Pertanyaan pada TypeForm</w:t>
        </w:r>
        <w:r w:rsidR="00F264D2">
          <w:rPr>
            <w:noProof/>
            <w:webHidden/>
          </w:rPr>
          <w:tab/>
        </w:r>
        <w:r w:rsidR="00F264D2">
          <w:rPr>
            <w:noProof/>
            <w:webHidden/>
          </w:rPr>
          <w:fldChar w:fldCharType="begin"/>
        </w:r>
        <w:r w:rsidR="00F264D2">
          <w:rPr>
            <w:noProof/>
            <w:webHidden/>
          </w:rPr>
          <w:instrText xml:space="preserve"> PAGEREF _Toc480274063 \h </w:instrText>
        </w:r>
        <w:r w:rsidR="00F264D2">
          <w:rPr>
            <w:noProof/>
            <w:webHidden/>
          </w:rPr>
        </w:r>
        <w:r w:rsidR="00F264D2">
          <w:rPr>
            <w:noProof/>
            <w:webHidden/>
          </w:rPr>
          <w:fldChar w:fldCharType="separate"/>
        </w:r>
        <w:r w:rsidR="00F264D2">
          <w:rPr>
            <w:noProof/>
            <w:webHidden/>
          </w:rPr>
          <w:t>14</w:t>
        </w:r>
        <w:r w:rsidR="00F264D2">
          <w:rPr>
            <w:noProof/>
            <w:webHidden/>
          </w:rPr>
          <w:fldChar w:fldCharType="end"/>
        </w:r>
      </w:hyperlink>
    </w:p>
    <w:p w14:paraId="22A1F34C" w14:textId="2F4D5DFC" w:rsidR="00F264D2" w:rsidRDefault="000C605B">
      <w:pPr>
        <w:pStyle w:val="TOC3"/>
        <w:tabs>
          <w:tab w:val="right" w:leader="dot" w:pos="7927"/>
        </w:tabs>
        <w:rPr>
          <w:rFonts w:eastAsiaTheme="minorEastAsia"/>
          <w:noProof/>
          <w:sz w:val="22"/>
          <w:szCs w:val="22"/>
          <w:lang w:eastAsia="id-ID"/>
        </w:rPr>
      </w:pPr>
      <w:hyperlink w:anchor="_Toc480274064" w:history="1">
        <w:r w:rsidR="00F264D2" w:rsidRPr="007E1142">
          <w:rPr>
            <w:rStyle w:val="Hyperlink"/>
            <w:noProof/>
          </w:rPr>
          <w:t>2.4.3 Implementasi Tipe-tipe Pertanyaan pada Google Forms</w:t>
        </w:r>
        <w:r w:rsidR="00F264D2">
          <w:rPr>
            <w:noProof/>
            <w:webHidden/>
          </w:rPr>
          <w:tab/>
        </w:r>
        <w:r w:rsidR="00F264D2">
          <w:rPr>
            <w:noProof/>
            <w:webHidden/>
          </w:rPr>
          <w:fldChar w:fldCharType="begin"/>
        </w:r>
        <w:r w:rsidR="00F264D2">
          <w:rPr>
            <w:noProof/>
            <w:webHidden/>
          </w:rPr>
          <w:instrText xml:space="preserve"> PAGEREF _Toc480274064 \h </w:instrText>
        </w:r>
        <w:r w:rsidR="00F264D2">
          <w:rPr>
            <w:noProof/>
            <w:webHidden/>
          </w:rPr>
        </w:r>
        <w:r w:rsidR="00F264D2">
          <w:rPr>
            <w:noProof/>
            <w:webHidden/>
          </w:rPr>
          <w:fldChar w:fldCharType="separate"/>
        </w:r>
        <w:r w:rsidR="00F264D2">
          <w:rPr>
            <w:noProof/>
            <w:webHidden/>
          </w:rPr>
          <w:t>17</w:t>
        </w:r>
        <w:r w:rsidR="00F264D2">
          <w:rPr>
            <w:noProof/>
            <w:webHidden/>
          </w:rPr>
          <w:fldChar w:fldCharType="end"/>
        </w:r>
      </w:hyperlink>
    </w:p>
    <w:p w14:paraId="39FF7252" w14:textId="4686892C" w:rsidR="00F264D2" w:rsidRDefault="000C605B">
      <w:pPr>
        <w:pStyle w:val="TOC2"/>
        <w:tabs>
          <w:tab w:val="right" w:leader="dot" w:pos="7927"/>
        </w:tabs>
        <w:rPr>
          <w:rFonts w:eastAsiaTheme="minorEastAsia"/>
          <w:noProof/>
          <w:sz w:val="22"/>
          <w:szCs w:val="22"/>
          <w:lang w:eastAsia="id-ID"/>
        </w:rPr>
      </w:pPr>
      <w:hyperlink w:anchor="_Toc480274065" w:history="1">
        <w:r w:rsidR="00F264D2" w:rsidRPr="007E1142">
          <w:rPr>
            <w:rStyle w:val="Hyperlink"/>
            <w:noProof/>
          </w:rPr>
          <w:t>2.5</w:t>
        </w:r>
        <w:r w:rsidR="00F264D2" w:rsidRPr="007E1142">
          <w:rPr>
            <w:rStyle w:val="Hyperlink"/>
            <w:noProof/>
            <w:lang w:val="en-GB"/>
          </w:rPr>
          <w:t xml:space="preserve"> Gamifikasi</w:t>
        </w:r>
        <w:r w:rsidR="00F264D2">
          <w:rPr>
            <w:noProof/>
            <w:webHidden/>
          </w:rPr>
          <w:tab/>
        </w:r>
        <w:r w:rsidR="00F264D2">
          <w:rPr>
            <w:noProof/>
            <w:webHidden/>
          </w:rPr>
          <w:fldChar w:fldCharType="begin"/>
        </w:r>
        <w:r w:rsidR="00F264D2">
          <w:rPr>
            <w:noProof/>
            <w:webHidden/>
          </w:rPr>
          <w:instrText xml:space="preserve"> PAGEREF _Toc480274065 \h </w:instrText>
        </w:r>
        <w:r w:rsidR="00F264D2">
          <w:rPr>
            <w:noProof/>
            <w:webHidden/>
          </w:rPr>
        </w:r>
        <w:r w:rsidR="00F264D2">
          <w:rPr>
            <w:noProof/>
            <w:webHidden/>
          </w:rPr>
          <w:fldChar w:fldCharType="separate"/>
        </w:r>
        <w:r w:rsidR="00F264D2">
          <w:rPr>
            <w:noProof/>
            <w:webHidden/>
          </w:rPr>
          <w:t>18</w:t>
        </w:r>
        <w:r w:rsidR="00F264D2">
          <w:rPr>
            <w:noProof/>
            <w:webHidden/>
          </w:rPr>
          <w:fldChar w:fldCharType="end"/>
        </w:r>
      </w:hyperlink>
    </w:p>
    <w:p w14:paraId="17D177C0" w14:textId="67014BB4" w:rsidR="00F264D2" w:rsidRDefault="000C605B">
      <w:pPr>
        <w:pStyle w:val="TOC2"/>
        <w:tabs>
          <w:tab w:val="right" w:leader="dot" w:pos="7927"/>
        </w:tabs>
        <w:rPr>
          <w:rFonts w:eastAsiaTheme="minorEastAsia"/>
          <w:noProof/>
          <w:sz w:val="22"/>
          <w:szCs w:val="22"/>
          <w:lang w:eastAsia="id-ID"/>
        </w:rPr>
      </w:pPr>
      <w:hyperlink w:anchor="_Toc480274066" w:history="1">
        <w:r w:rsidR="00F264D2" w:rsidRPr="007E1142">
          <w:rPr>
            <w:rStyle w:val="Hyperlink"/>
            <w:noProof/>
            <w:lang w:val="en-GB"/>
          </w:rPr>
          <w:t>2.6 MDA Framework</w:t>
        </w:r>
        <w:r w:rsidR="00F264D2">
          <w:rPr>
            <w:noProof/>
            <w:webHidden/>
          </w:rPr>
          <w:tab/>
        </w:r>
        <w:r w:rsidR="00F264D2">
          <w:rPr>
            <w:noProof/>
            <w:webHidden/>
          </w:rPr>
          <w:fldChar w:fldCharType="begin"/>
        </w:r>
        <w:r w:rsidR="00F264D2">
          <w:rPr>
            <w:noProof/>
            <w:webHidden/>
          </w:rPr>
          <w:instrText xml:space="preserve"> PAGEREF _Toc480274066 \h </w:instrText>
        </w:r>
        <w:r w:rsidR="00F264D2">
          <w:rPr>
            <w:noProof/>
            <w:webHidden/>
          </w:rPr>
        </w:r>
        <w:r w:rsidR="00F264D2">
          <w:rPr>
            <w:noProof/>
            <w:webHidden/>
          </w:rPr>
          <w:fldChar w:fldCharType="separate"/>
        </w:r>
        <w:r w:rsidR="00F264D2">
          <w:rPr>
            <w:noProof/>
            <w:webHidden/>
          </w:rPr>
          <w:t>19</w:t>
        </w:r>
        <w:r w:rsidR="00F264D2">
          <w:rPr>
            <w:noProof/>
            <w:webHidden/>
          </w:rPr>
          <w:fldChar w:fldCharType="end"/>
        </w:r>
      </w:hyperlink>
    </w:p>
    <w:p w14:paraId="59EBD0EC" w14:textId="5DE33F9F" w:rsidR="00F264D2" w:rsidRDefault="000C605B">
      <w:pPr>
        <w:pStyle w:val="TOC3"/>
        <w:tabs>
          <w:tab w:val="right" w:leader="dot" w:pos="7927"/>
        </w:tabs>
        <w:rPr>
          <w:rFonts w:eastAsiaTheme="minorEastAsia"/>
          <w:noProof/>
          <w:sz w:val="22"/>
          <w:szCs w:val="22"/>
          <w:lang w:eastAsia="id-ID"/>
        </w:rPr>
      </w:pPr>
      <w:hyperlink w:anchor="_Toc480274067" w:history="1">
        <w:r w:rsidR="00F264D2" w:rsidRPr="007E1142">
          <w:rPr>
            <w:rStyle w:val="Hyperlink"/>
            <w:noProof/>
          </w:rPr>
          <w:t>2.6.1 Mekanika</w:t>
        </w:r>
        <w:r w:rsidR="00F264D2">
          <w:rPr>
            <w:noProof/>
            <w:webHidden/>
          </w:rPr>
          <w:tab/>
        </w:r>
        <w:r w:rsidR="00F264D2">
          <w:rPr>
            <w:noProof/>
            <w:webHidden/>
          </w:rPr>
          <w:fldChar w:fldCharType="begin"/>
        </w:r>
        <w:r w:rsidR="00F264D2">
          <w:rPr>
            <w:noProof/>
            <w:webHidden/>
          </w:rPr>
          <w:instrText xml:space="preserve"> PAGEREF _Toc480274067 \h </w:instrText>
        </w:r>
        <w:r w:rsidR="00F264D2">
          <w:rPr>
            <w:noProof/>
            <w:webHidden/>
          </w:rPr>
        </w:r>
        <w:r w:rsidR="00F264D2">
          <w:rPr>
            <w:noProof/>
            <w:webHidden/>
          </w:rPr>
          <w:fldChar w:fldCharType="separate"/>
        </w:r>
        <w:r w:rsidR="00F264D2">
          <w:rPr>
            <w:noProof/>
            <w:webHidden/>
          </w:rPr>
          <w:t>19</w:t>
        </w:r>
        <w:r w:rsidR="00F264D2">
          <w:rPr>
            <w:noProof/>
            <w:webHidden/>
          </w:rPr>
          <w:fldChar w:fldCharType="end"/>
        </w:r>
      </w:hyperlink>
    </w:p>
    <w:p w14:paraId="46BAD536" w14:textId="7C21F995" w:rsidR="00F264D2" w:rsidRDefault="000C605B">
      <w:pPr>
        <w:pStyle w:val="TOC4"/>
        <w:tabs>
          <w:tab w:val="right" w:leader="dot" w:pos="7927"/>
        </w:tabs>
        <w:rPr>
          <w:rFonts w:eastAsiaTheme="minorEastAsia"/>
          <w:noProof/>
          <w:sz w:val="22"/>
          <w:szCs w:val="22"/>
          <w:lang w:eastAsia="id-ID"/>
        </w:rPr>
      </w:pPr>
      <w:hyperlink w:anchor="_Toc480274068" w:history="1">
        <w:r w:rsidR="00F264D2" w:rsidRPr="007E1142">
          <w:rPr>
            <w:rStyle w:val="Hyperlink"/>
            <w:noProof/>
            <w:lang w:val="en-GB"/>
          </w:rPr>
          <w:t>2.6.1.1</w:t>
        </w:r>
        <w:r w:rsidR="00F264D2" w:rsidRPr="007E1142">
          <w:rPr>
            <w:rStyle w:val="Hyperlink"/>
            <w:noProof/>
          </w:rPr>
          <w:t xml:space="preserve"> Points</w:t>
        </w:r>
        <w:r w:rsidR="00F264D2">
          <w:rPr>
            <w:noProof/>
            <w:webHidden/>
          </w:rPr>
          <w:tab/>
        </w:r>
        <w:r w:rsidR="00F264D2">
          <w:rPr>
            <w:noProof/>
            <w:webHidden/>
          </w:rPr>
          <w:fldChar w:fldCharType="begin"/>
        </w:r>
        <w:r w:rsidR="00F264D2">
          <w:rPr>
            <w:noProof/>
            <w:webHidden/>
          </w:rPr>
          <w:instrText xml:space="preserve"> PAGEREF _Toc480274068 \h </w:instrText>
        </w:r>
        <w:r w:rsidR="00F264D2">
          <w:rPr>
            <w:noProof/>
            <w:webHidden/>
          </w:rPr>
        </w:r>
        <w:r w:rsidR="00F264D2">
          <w:rPr>
            <w:noProof/>
            <w:webHidden/>
          </w:rPr>
          <w:fldChar w:fldCharType="separate"/>
        </w:r>
        <w:r w:rsidR="00F264D2">
          <w:rPr>
            <w:noProof/>
            <w:webHidden/>
          </w:rPr>
          <w:t>19</w:t>
        </w:r>
        <w:r w:rsidR="00F264D2">
          <w:rPr>
            <w:noProof/>
            <w:webHidden/>
          </w:rPr>
          <w:fldChar w:fldCharType="end"/>
        </w:r>
      </w:hyperlink>
    </w:p>
    <w:p w14:paraId="08924C8A" w14:textId="2B85B34D" w:rsidR="00F264D2" w:rsidRDefault="000C605B">
      <w:pPr>
        <w:pStyle w:val="TOC4"/>
        <w:tabs>
          <w:tab w:val="right" w:leader="dot" w:pos="7927"/>
        </w:tabs>
        <w:rPr>
          <w:rFonts w:eastAsiaTheme="minorEastAsia"/>
          <w:noProof/>
          <w:sz w:val="22"/>
          <w:szCs w:val="22"/>
          <w:lang w:eastAsia="id-ID"/>
        </w:rPr>
      </w:pPr>
      <w:hyperlink w:anchor="_Toc480274069" w:history="1">
        <w:r w:rsidR="00F264D2" w:rsidRPr="007E1142">
          <w:rPr>
            <w:rStyle w:val="Hyperlink"/>
            <w:noProof/>
            <w:lang w:val="en-GB"/>
          </w:rPr>
          <w:t>2.6.1.2</w:t>
        </w:r>
        <w:r w:rsidR="00F264D2" w:rsidRPr="007E1142">
          <w:rPr>
            <w:rStyle w:val="Hyperlink"/>
            <w:noProof/>
          </w:rPr>
          <w:t xml:space="preserve"> Levels</w:t>
        </w:r>
        <w:r w:rsidR="00F264D2">
          <w:rPr>
            <w:noProof/>
            <w:webHidden/>
          </w:rPr>
          <w:tab/>
        </w:r>
        <w:r w:rsidR="00F264D2">
          <w:rPr>
            <w:noProof/>
            <w:webHidden/>
          </w:rPr>
          <w:fldChar w:fldCharType="begin"/>
        </w:r>
        <w:r w:rsidR="00F264D2">
          <w:rPr>
            <w:noProof/>
            <w:webHidden/>
          </w:rPr>
          <w:instrText xml:space="preserve"> PAGEREF _Toc480274069 \h </w:instrText>
        </w:r>
        <w:r w:rsidR="00F264D2">
          <w:rPr>
            <w:noProof/>
            <w:webHidden/>
          </w:rPr>
        </w:r>
        <w:r w:rsidR="00F264D2">
          <w:rPr>
            <w:noProof/>
            <w:webHidden/>
          </w:rPr>
          <w:fldChar w:fldCharType="separate"/>
        </w:r>
        <w:r w:rsidR="00F264D2">
          <w:rPr>
            <w:noProof/>
            <w:webHidden/>
          </w:rPr>
          <w:t>20</w:t>
        </w:r>
        <w:r w:rsidR="00F264D2">
          <w:rPr>
            <w:noProof/>
            <w:webHidden/>
          </w:rPr>
          <w:fldChar w:fldCharType="end"/>
        </w:r>
      </w:hyperlink>
    </w:p>
    <w:p w14:paraId="6F8F0E64" w14:textId="78A2C575" w:rsidR="00F264D2" w:rsidRDefault="000C605B">
      <w:pPr>
        <w:pStyle w:val="TOC4"/>
        <w:tabs>
          <w:tab w:val="right" w:leader="dot" w:pos="7927"/>
        </w:tabs>
        <w:rPr>
          <w:rFonts w:eastAsiaTheme="minorEastAsia"/>
          <w:noProof/>
          <w:sz w:val="22"/>
          <w:szCs w:val="22"/>
          <w:lang w:eastAsia="id-ID"/>
        </w:rPr>
      </w:pPr>
      <w:hyperlink w:anchor="_Toc480274070" w:history="1">
        <w:r w:rsidR="00F264D2" w:rsidRPr="007E1142">
          <w:rPr>
            <w:rStyle w:val="Hyperlink"/>
            <w:noProof/>
            <w:lang w:val="en-GB"/>
          </w:rPr>
          <w:t>2.6.1.3</w:t>
        </w:r>
        <w:r w:rsidR="00F264D2" w:rsidRPr="007E1142">
          <w:rPr>
            <w:rStyle w:val="Hyperlink"/>
            <w:noProof/>
          </w:rPr>
          <w:t xml:space="preserve"> Leaderboards</w:t>
        </w:r>
        <w:r w:rsidR="00F264D2">
          <w:rPr>
            <w:noProof/>
            <w:webHidden/>
          </w:rPr>
          <w:tab/>
        </w:r>
        <w:r w:rsidR="00F264D2">
          <w:rPr>
            <w:noProof/>
            <w:webHidden/>
          </w:rPr>
          <w:fldChar w:fldCharType="begin"/>
        </w:r>
        <w:r w:rsidR="00F264D2">
          <w:rPr>
            <w:noProof/>
            <w:webHidden/>
          </w:rPr>
          <w:instrText xml:space="preserve"> PAGEREF _Toc480274070 \h </w:instrText>
        </w:r>
        <w:r w:rsidR="00F264D2">
          <w:rPr>
            <w:noProof/>
            <w:webHidden/>
          </w:rPr>
        </w:r>
        <w:r w:rsidR="00F264D2">
          <w:rPr>
            <w:noProof/>
            <w:webHidden/>
          </w:rPr>
          <w:fldChar w:fldCharType="separate"/>
        </w:r>
        <w:r w:rsidR="00F264D2">
          <w:rPr>
            <w:noProof/>
            <w:webHidden/>
          </w:rPr>
          <w:t>20</w:t>
        </w:r>
        <w:r w:rsidR="00F264D2">
          <w:rPr>
            <w:noProof/>
            <w:webHidden/>
          </w:rPr>
          <w:fldChar w:fldCharType="end"/>
        </w:r>
      </w:hyperlink>
    </w:p>
    <w:p w14:paraId="5E27FE60" w14:textId="2437076B" w:rsidR="00F264D2" w:rsidRDefault="000C605B">
      <w:pPr>
        <w:pStyle w:val="TOC4"/>
        <w:tabs>
          <w:tab w:val="right" w:leader="dot" w:pos="7927"/>
        </w:tabs>
        <w:rPr>
          <w:rFonts w:eastAsiaTheme="minorEastAsia"/>
          <w:noProof/>
          <w:sz w:val="22"/>
          <w:szCs w:val="22"/>
          <w:lang w:eastAsia="id-ID"/>
        </w:rPr>
      </w:pPr>
      <w:hyperlink w:anchor="_Toc480274071" w:history="1">
        <w:r w:rsidR="00F264D2" w:rsidRPr="007E1142">
          <w:rPr>
            <w:rStyle w:val="Hyperlink"/>
            <w:noProof/>
            <w:lang w:val="en-GB"/>
          </w:rPr>
          <w:t>2.6.1.4</w:t>
        </w:r>
        <w:r w:rsidR="00F264D2" w:rsidRPr="007E1142">
          <w:rPr>
            <w:rStyle w:val="Hyperlink"/>
            <w:noProof/>
          </w:rPr>
          <w:t xml:space="preserve"> Badges</w:t>
        </w:r>
        <w:r w:rsidR="00F264D2">
          <w:rPr>
            <w:noProof/>
            <w:webHidden/>
          </w:rPr>
          <w:tab/>
        </w:r>
        <w:r w:rsidR="00F264D2">
          <w:rPr>
            <w:noProof/>
            <w:webHidden/>
          </w:rPr>
          <w:fldChar w:fldCharType="begin"/>
        </w:r>
        <w:r w:rsidR="00F264D2">
          <w:rPr>
            <w:noProof/>
            <w:webHidden/>
          </w:rPr>
          <w:instrText xml:space="preserve"> PAGEREF _Toc480274071 \h </w:instrText>
        </w:r>
        <w:r w:rsidR="00F264D2">
          <w:rPr>
            <w:noProof/>
            <w:webHidden/>
          </w:rPr>
        </w:r>
        <w:r w:rsidR="00F264D2">
          <w:rPr>
            <w:noProof/>
            <w:webHidden/>
          </w:rPr>
          <w:fldChar w:fldCharType="separate"/>
        </w:r>
        <w:r w:rsidR="00F264D2">
          <w:rPr>
            <w:noProof/>
            <w:webHidden/>
          </w:rPr>
          <w:t>21</w:t>
        </w:r>
        <w:r w:rsidR="00F264D2">
          <w:rPr>
            <w:noProof/>
            <w:webHidden/>
          </w:rPr>
          <w:fldChar w:fldCharType="end"/>
        </w:r>
      </w:hyperlink>
    </w:p>
    <w:p w14:paraId="3F568004" w14:textId="5464C4B1" w:rsidR="00F264D2" w:rsidRDefault="000C605B">
      <w:pPr>
        <w:pStyle w:val="TOC4"/>
        <w:tabs>
          <w:tab w:val="right" w:leader="dot" w:pos="7927"/>
        </w:tabs>
        <w:rPr>
          <w:rFonts w:eastAsiaTheme="minorEastAsia"/>
          <w:noProof/>
          <w:sz w:val="22"/>
          <w:szCs w:val="22"/>
          <w:lang w:eastAsia="id-ID"/>
        </w:rPr>
      </w:pPr>
      <w:hyperlink w:anchor="_Toc480274072" w:history="1">
        <w:r w:rsidR="00F264D2" w:rsidRPr="007E1142">
          <w:rPr>
            <w:rStyle w:val="Hyperlink"/>
            <w:noProof/>
            <w:lang w:val="en-GB"/>
          </w:rPr>
          <w:t>2.6.1.5</w:t>
        </w:r>
        <w:r w:rsidR="00F264D2" w:rsidRPr="007E1142">
          <w:rPr>
            <w:rStyle w:val="Hyperlink"/>
            <w:noProof/>
          </w:rPr>
          <w:t xml:space="preserve"> Onboarding</w:t>
        </w:r>
        <w:r w:rsidR="00F264D2">
          <w:rPr>
            <w:noProof/>
            <w:webHidden/>
          </w:rPr>
          <w:tab/>
        </w:r>
        <w:r w:rsidR="00F264D2">
          <w:rPr>
            <w:noProof/>
            <w:webHidden/>
          </w:rPr>
          <w:fldChar w:fldCharType="begin"/>
        </w:r>
        <w:r w:rsidR="00F264D2">
          <w:rPr>
            <w:noProof/>
            <w:webHidden/>
          </w:rPr>
          <w:instrText xml:space="preserve"> PAGEREF _Toc480274072 \h </w:instrText>
        </w:r>
        <w:r w:rsidR="00F264D2">
          <w:rPr>
            <w:noProof/>
            <w:webHidden/>
          </w:rPr>
        </w:r>
        <w:r w:rsidR="00F264D2">
          <w:rPr>
            <w:noProof/>
            <w:webHidden/>
          </w:rPr>
          <w:fldChar w:fldCharType="separate"/>
        </w:r>
        <w:r w:rsidR="00F264D2">
          <w:rPr>
            <w:noProof/>
            <w:webHidden/>
          </w:rPr>
          <w:t>21</w:t>
        </w:r>
        <w:r w:rsidR="00F264D2">
          <w:rPr>
            <w:noProof/>
            <w:webHidden/>
          </w:rPr>
          <w:fldChar w:fldCharType="end"/>
        </w:r>
      </w:hyperlink>
    </w:p>
    <w:p w14:paraId="7479FCCE" w14:textId="63B3FE61" w:rsidR="00F264D2" w:rsidRDefault="000C605B">
      <w:pPr>
        <w:pStyle w:val="TOC4"/>
        <w:tabs>
          <w:tab w:val="right" w:leader="dot" w:pos="7927"/>
        </w:tabs>
        <w:rPr>
          <w:rFonts w:eastAsiaTheme="minorEastAsia"/>
          <w:noProof/>
          <w:sz w:val="22"/>
          <w:szCs w:val="22"/>
          <w:lang w:eastAsia="id-ID"/>
        </w:rPr>
      </w:pPr>
      <w:hyperlink w:anchor="_Toc480274073" w:history="1">
        <w:r w:rsidR="00F264D2" w:rsidRPr="007E1142">
          <w:rPr>
            <w:rStyle w:val="Hyperlink"/>
            <w:noProof/>
            <w:lang w:val="en-GB"/>
          </w:rPr>
          <w:t>2.6.1.6</w:t>
        </w:r>
        <w:r w:rsidR="00F264D2" w:rsidRPr="007E1142">
          <w:rPr>
            <w:rStyle w:val="Hyperlink"/>
            <w:noProof/>
          </w:rPr>
          <w:t xml:space="preserve"> Challenges dan Quests</w:t>
        </w:r>
        <w:r w:rsidR="00F264D2">
          <w:rPr>
            <w:noProof/>
            <w:webHidden/>
          </w:rPr>
          <w:tab/>
        </w:r>
        <w:r w:rsidR="00F264D2">
          <w:rPr>
            <w:noProof/>
            <w:webHidden/>
          </w:rPr>
          <w:fldChar w:fldCharType="begin"/>
        </w:r>
        <w:r w:rsidR="00F264D2">
          <w:rPr>
            <w:noProof/>
            <w:webHidden/>
          </w:rPr>
          <w:instrText xml:space="preserve"> PAGEREF _Toc480274073 \h </w:instrText>
        </w:r>
        <w:r w:rsidR="00F264D2">
          <w:rPr>
            <w:noProof/>
            <w:webHidden/>
          </w:rPr>
        </w:r>
        <w:r w:rsidR="00F264D2">
          <w:rPr>
            <w:noProof/>
            <w:webHidden/>
          </w:rPr>
          <w:fldChar w:fldCharType="separate"/>
        </w:r>
        <w:r w:rsidR="00F264D2">
          <w:rPr>
            <w:noProof/>
            <w:webHidden/>
          </w:rPr>
          <w:t>21</w:t>
        </w:r>
        <w:r w:rsidR="00F264D2">
          <w:rPr>
            <w:noProof/>
            <w:webHidden/>
          </w:rPr>
          <w:fldChar w:fldCharType="end"/>
        </w:r>
      </w:hyperlink>
    </w:p>
    <w:p w14:paraId="06E4657F" w14:textId="170B6848" w:rsidR="00F264D2" w:rsidRDefault="000C605B">
      <w:pPr>
        <w:pStyle w:val="TOC4"/>
        <w:tabs>
          <w:tab w:val="right" w:leader="dot" w:pos="7927"/>
        </w:tabs>
        <w:rPr>
          <w:rFonts w:eastAsiaTheme="minorEastAsia"/>
          <w:noProof/>
          <w:sz w:val="22"/>
          <w:szCs w:val="22"/>
          <w:lang w:eastAsia="id-ID"/>
        </w:rPr>
      </w:pPr>
      <w:hyperlink w:anchor="_Toc480274074" w:history="1">
        <w:r w:rsidR="00F264D2" w:rsidRPr="007E1142">
          <w:rPr>
            <w:rStyle w:val="Hyperlink"/>
            <w:noProof/>
            <w:lang w:val="en-GB"/>
          </w:rPr>
          <w:t>2.6.1.7</w:t>
        </w:r>
        <w:r w:rsidR="00F264D2" w:rsidRPr="007E1142">
          <w:rPr>
            <w:rStyle w:val="Hyperlink"/>
            <w:noProof/>
          </w:rPr>
          <w:t xml:space="preserve"> Social Engagement Loops</w:t>
        </w:r>
        <w:r w:rsidR="00F264D2">
          <w:rPr>
            <w:noProof/>
            <w:webHidden/>
          </w:rPr>
          <w:tab/>
        </w:r>
        <w:r w:rsidR="00F264D2">
          <w:rPr>
            <w:noProof/>
            <w:webHidden/>
          </w:rPr>
          <w:fldChar w:fldCharType="begin"/>
        </w:r>
        <w:r w:rsidR="00F264D2">
          <w:rPr>
            <w:noProof/>
            <w:webHidden/>
          </w:rPr>
          <w:instrText xml:space="preserve"> PAGEREF _Toc480274074 \h </w:instrText>
        </w:r>
        <w:r w:rsidR="00F264D2">
          <w:rPr>
            <w:noProof/>
            <w:webHidden/>
          </w:rPr>
        </w:r>
        <w:r w:rsidR="00F264D2">
          <w:rPr>
            <w:noProof/>
            <w:webHidden/>
          </w:rPr>
          <w:fldChar w:fldCharType="separate"/>
        </w:r>
        <w:r w:rsidR="00F264D2">
          <w:rPr>
            <w:noProof/>
            <w:webHidden/>
          </w:rPr>
          <w:t>21</w:t>
        </w:r>
        <w:r w:rsidR="00F264D2">
          <w:rPr>
            <w:noProof/>
            <w:webHidden/>
          </w:rPr>
          <w:fldChar w:fldCharType="end"/>
        </w:r>
      </w:hyperlink>
    </w:p>
    <w:p w14:paraId="031679F4" w14:textId="51270E91" w:rsidR="00F264D2" w:rsidRDefault="000C605B">
      <w:pPr>
        <w:pStyle w:val="TOC3"/>
        <w:tabs>
          <w:tab w:val="right" w:leader="dot" w:pos="7927"/>
        </w:tabs>
        <w:rPr>
          <w:rFonts w:eastAsiaTheme="minorEastAsia"/>
          <w:noProof/>
          <w:sz w:val="22"/>
          <w:szCs w:val="22"/>
          <w:lang w:eastAsia="id-ID"/>
        </w:rPr>
      </w:pPr>
      <w:hyperlink w:anchor="_Toc480274075" w:history="1">
        <w:r w:rsidR="00F264D2" w:rsidRPr="007E1142">
          <w:rPr>
            <w:rStyle w:val="Hyperlink"/>
            <w:noProof/>
            <w:lang w:val="en-GB"/>
          </w:rPr>
          <w:t>2.6.2 Dinamika</w:t>
        </w:r>
        <w:r w:rsidR="00F264D2">
          <w:rPr>
            <w:noProof/>
            <w:webHidden/>
          </w:rPr>
          <w:tab/>
        </w:r>
        <w:r w:rsidR="00F264D2">
          <w:rPr>
            <w:noProof/>
            <w:webHidden/>
          </w:rPr>
          <w:fldChar w:fldCharType="begin"/>
        </w:r>
        <w:r w:rsidR="00F264D2">
          <w:rPr>
            <w:noProof/>
            <w:webHidden/>
          </w:rPr>
          <w:instrText xml:space="preserve"> PAGEREF _Toc480274075 \h </w:instrText>
        </w:r>
        <w:r w:rsidR="00F264D2">
          <w:rPr>
            <w:noProof/>
            <w:webHidden/>
          </w:rPr>
        </w:r>
        <w:r w:rsidR="00F264D2">
          <w:rPr>
            <w:noProof/>
            <w:webHidden/>
          </w:rPr>
          <w:fldChar w:fldCharType="separate"/>
        </w:r>
        <w:r w:rsidR="00F264D2">
          <w:rPr>
            <w:noProof/>
            <w:webHidden/>
          </w:rPr>
          <w:t>22</w:t>
        </w:r>
        <w:r w:rsidR="00F264D2">
          <w:rPr>
            <w:noProof/>
            <w:webHidden/>
          </w:rPr>
          <w:fldChar w:fldCharType="end"/>
        </w:r>
      </w:hyperlink>
    </w:p>
    <w:p w14:paraId="10513DB1" w14:textId="081D1B1A" w:rsidR="00F264D2" w:rsidRDefault="000C605B">
      <w:pPr>
        <w:pStyle w:val="TOC4"/>
        <w:tabs>
          <w:tab w:val="right" w:leader="dot" w:pos="7927"/>
        </w:tabs>
        <w:rPr>
          <w:rFonts w:eastAsiaTheme="minorEastAsia"/>
          <w:noProof/>
          <w:sz w:val="22"/>
          <w:szCs w:val="22"/>
          <w:lang w:eastAsia="id-ID"/>
        </w:rPr>
      </w:pPr>
      <w:hyperlink w:anchor="_Toc480274076" w:history="1">
        <w:r w:rsidR="00F264D2" w:rsidRPr="007E1142">
          <w:rPr>
            <w:rStyle w:val="Hyperlink"/>
            <w:noProof/>
            <w:lang w:val="en-GB"/>
          </w:rPr>
          <w:t>2.6.2.1</w:t>
        </w:r>
        <w:r w:rsidR="00F264D2" w:rsidRPr="007E1142">
          <w:rPr>
            <w:rStyle w:val="Hyperlink"/>
            <w:noProof/>
          </w:rPr>
          <w:t xml:space="preserve"> Pattern Recognition</w:t>
        </w:r>
        <w:r w:rsidR="00F264D2">
          <w:rPr>
            <w:noProof/>
            <w:webHidden/>
          </w:rPr>
          <w:tab/>
        </w:r>
        <w:r w:rsidR="00F264D2">
          <w:rPr>
            <w:noProof/>
            <w:webHidden/>
          </w:rPr>
          <w:fldChar w:fldCharType="begin"/>
        </w:r>
        <w:r w:rsidR="00F264D2">
          <w:rPr>
            <w:noProof/>
            <w:webHidden/>
          </w:rPr>
          <w:instrText xml:space="preserve"> PAGEREF _Toc480274076 \h </w:instrText>
        </w:r>
        <w:r w:rsidR="00F264D2">
          <w:rPr>
            <w:noProof/>
            <w:webHidden/>
          </w:rPr>
        </w:r>
        <w:r w:rsidR="00F264D2">
          <w:rPr>
            <w:noProof/>
            <w:webHidden/>
          </w:rPr>
          <w:fldChar w:fldCharType="separate"/>
        </w:r>
        <w:r w:rsidR="00F264D2">
          <w:rPr>
            <w:noProof/>
            <w:webHidden/>
          </w:rPr>
          <w:t>22</w:t>
        </w:r>
        <w:r w:rsidR="00F264D2">
          <w:rPr>
            <w:noProof/>
            <w:webHidden/>
          </w:rPr>
          <w:fldChar w:fldCharType="end"/>
        </w:r>
      </w:hyperlink>
    </w:p>
    <w:p w14:paraId="17B85DB0" w14:textId="57DC878E" w:rsidR="00F264D2" w:rsidRDefault="000C605B">
      <w:pPr>
        <w:pStyle w:val="TOC4"/>
        <w:tabs>
          <w:tab w:val="right" w:leader="dot" w:pos="7927"/>
        </w:tabs>
        <w:rPr>
          <w:rFonts w:eastAsiaTheme="minorEastAsia"/>
          <w:noProof/>
          <w:sz w:val="22"/>
          <w:szCs w:val="22"/>
          <w:lang w:eastAsia="id-ID"/>
        </w:rPr>
      </w:pPr>
      <w:hyperlink w:anchor="_Toc480274077" w:history="1">
        <w:r w:rsidR="00F264D2" w:rsidRPr="007E1142">
          <w:rPr>
            <w:rStyle w:val="Hyperlink"/>
            <w:noProof/>
            <w:lang w:val="en-GB"/>
          </w:rPr>
          <w:t>2.6.2.2</w:t>
        </w:r>
        <w:r w:rsidR="00F264D2" w:rsidRPr="007E1142">
          <w:rPr>
            <w:rStyle w:val="Hyperlink"/>
            <w:noProof/>
          </w:rPr>
          <w:t xml:space="preserve"> Collecting</w:t>
        </w:r>
        <w:r w:rsidR="00F264D2">
          <w:rPr>
            <w:noProof/>
            <w:webHidden/>
          </w:rPr>
          <w:tab/>
        </w:r>
        <w:r w:rsidR="00F264D2">
          <w:rPr>
            <w:noProof/>
            <w:webHidden/>
          </w:rPr>
          <w:fldChar w:fldCharType="begin"/>
        </w:r>
        <w:r w:rsidR="00F264D2">
          <w:rPr>
            <w:noProof/>
            <w:webHidden/>
          </w:rPr>
          <w:instrText xml:space="preserve"> PAGEREF _Toc480274077 \h </w:instrText>
        </w:r>
        <w:r w:rsidR="00F264D2">
          <w:rPr>
            <w:noProof/>
            <w:webHidden/>
          </w:rPr>
        </w:r>
        <w:r w:rsidR="00F264D2">
          <w:rPr>
            <w:noProof/>
            <w:webHidden/>
          </w:rPr>
          <w:fldChar w:fldCharType="separate"/>
        </w:r>
        <w:r w:rsidR="00F264D2">
          <w:rPr>
            <w:noProof/>
            <w:webHidden/>
          </w:rPr>
          <w:t>22</w:t>
        </w:r>
        <w:r w:rsidR="00F264D2">
          <w:rPr>
            <w:noProof/>
            <w:webHidden/>
          </w:rPr>
          <w:fldChar w:fldCharType="end"/>
        </w:r>
      </w:hyperlink>
    </w:p>
    <w:p w14:paraId="16EEDDC4" w14:textId="22D15EBB" w:rsidR="00F264D2" w:rsidRDefault="000C605B">
      <w:pPr>
        <w:pStyle w:val="TOC4"/>
        <w:tabs>
          <w:tab w:val="right" w:leader="dot" w:pos="7927"/>
        </w:tabs>
        <w:rPr>
          <w:rFonts w:eastAsiaTheme="minorEastAsia"/>
          <w:noProof/>
          <w:sz w:val="22"/>
          <w:szCs w:val="22"/>
          <w:lang w:eastAsia="id-ID"/>
        </w:rPr>
      </w:pPr>
      <w:hyperlink w:anchor="_Toc480274078" w:history="1">
        <w:r w:rsidR="00F264D2" w:rsidRPr="007E1142">
          <w:rPr>
            <w:rStyle w:val="Hyperlink"/>
            <w:noProof/>
            <w:lang w:val="en-GB"/>
          </w:rPr>
          <w:t>2.6.2.3</w:t>
        </w:r>
        <w:r w:rsidR="00F264D2" w:rsidRPr="007E1142">
          <w:rPr>
            <w:rStyle w:val="Hyperlink"/>
            <w:noProof/>
          </w:rPr>
          <w:t xml:space="preserve"> Suprise and Unexpected Delight</w:t>
        </w:r>
        <w:r w:rsidR="00F264D2">
          <w:rPr>
            <w:noProof/>
            <w:webHidden/>
          </w:rPr>
          <w:tab/>
        </w:r>
        <w:r w:rsidR="00F264D2">
          <w:rPr>
            <w:noProof/>
            <w:webHidden/>
          </w:rPr>
          <w:fldChar w:fldCharType="begin"/>
        </w:r>
        <w:r w:rsidR="00F264D2">
          <w:rPr>
            <w:noProof/>
            <w:webHidden/>
          </w:rPr>
          <w:instrText xml:space="preserve"> PAGEREF _Toc480274078 \h </w:instrText>
        </w:r>
        <w:r w:rsidR="00F264D2">
          <w:rPr>
            <w:noProof/>
            <w:webHidden/>
          </w:rPr>
        </w:r>
        <w:r w:rsidR="00F264D2">
          <w:rPr>
            <w:noProof/>
            <w:webHidden/>
          </w:rPr>
          <w:fldChar w:fldCharType="separate"/>
        </w:r>
        <w:r w:rsidR="00F264D2">
          <w:rPr>
            <w:noProof/>
            <w:webHidden/>
          </w:rPr>
          <w:t>23</w:t>
        </w:r>
        <w:r w:rsidR="00F264D2">
          <w:rPr>
            <w:noProof/>
            <w:webHidden/>
          </w:rPr>
          <w:fldChar w:fldCharType="end"/>
        </w:r>
      </w:hyperlink>
    </w:p>
    <w:p w14:paraId="64BE5DDA" w14:textId="144EBE1A" w:rsidR="00F264D2" w:rsidRDefault="000C605B">
      <w:pPr>
        <w:pStyle w:val="TOC4"/>
        <w:tabs>
          <w:tab w:val="right" w:leader="dot" w:pos="7927"/>
        </w:tabs>
        <w:rPr>
          <w:rFonts w:eastAsiaTheme="minorEastAsia"/>
          <w:noProof/>
          <w:sz w:val="22"/>
          <w:szCs w:val="22"/>
          <w:lang w:eastAsia="id-ID"/>
        </w:rPr>
      </w:pPr>
      <w:hyperlink w:anchor="_Toc480274079" w:history="1">
        <w:r w:rsidR="00F264D2" w:rsidRPr="007E1142">
          <w:rPr>
            <w:rStyle w:val="Hyperlink"/>
            <w:noProof/>
            <w:lang w:val="en-GB"/>
          </w:rPr>
          <w:t>2.6.2.4</w:t>
        </w:r>
        <w:r w:rsidR="00F264D2" w:rsidRPr="007E1142">
          <w:rPr>
            <w:rStyle w:val="Hyperlink"/>
            <w:noProof/>
          </w:rPr>
          <w:t xml:space="preserve"> Organizing and Creating Order</w:t>
        </w:r>
        <w:r w:rsidR="00F264D2">
          <w:rPr>
            <w:noProof/>
            <w:webHidden/>
          </w:rPr>
          <w:tab/>
        </w:r>
        <w:r w:rsidR="00F264D2">
          <w:rPr>
            <w:noProof/>
            <w:webHidden/>
          </w:rPr>
          <w:fldChar w:fldCharType="begin"/>
        </w:r>
        <w:r w:rsidR="00F264D2">
          <w:rPr>
            <w:noProof/>
            <w:webHidden/>
          </w:rPr>
          <w:instrText xml:space="preserve"> PAGEREF _Toc480274079 \h </w:instrText>
        </w:r>
        <w:r w:rsidR="00F264D2">
          <w:rPr>
            <w:noProof/>
            <w:webHidden/>
          </w:rPr>
        </w:r>
        <w:r w:rsidR="00F264D2">
          <w:rPr>
            <w:noProof/>
            <w:webHidden/>
          </w:rPr>
          <w:fldChar w:fldCharType="separate"/>
        </w:r>
        <w:r w:rsidR="00F264D2">
          <w:rPr>
            <w:noProof/>
            <w:webHidden/>
          </w:rPr>
          <w:t>23</w:t>
        </w:r>
        <w:r w:rsidR="00F264D2">
          <w:rPr>
            <w:noProof/>
            <w:webHidden/>
          </w:rPr>
          <w:fldChar w:fldCharType="end"/>
        </w:r>
      </w:hyperlink>
    </w:p>
    <w:p w14:paraId="76235021" w14:textId="0C6F0E93" w:rsidR="00F264D2" w:rsidRDefault="000C605B">
      <w:pPr>
        <w:pStyle w:val="TOC4"/>
        <w:tabs>
          <w:tab w:val="right" w:leader="dot" w:pos="7927"/>
        </w:tabs>
        <w:rPr>
          <w:rFonts w:eastAsiaTheme="minorEastAsia"/>
          <w:noProof/>
          <w:sz w:val="22"/>
          <w:szCs w:val="22"/>
          <w:lang w:eastAsia="id-ID"/>
        </w:rPr>
      </w:pPr>
      <w:hyperlink w:anchor="_Toc480274080" w:history="1">
        <w:r w:rsidR="00F264D2" w:rsidRPr="007E1142">
          <w:rPr>
            <w:rStyle w:val="Hyperlink"/>
            <w:noProof/>
            <w:lang w:val="en-GB"/>
          </w:rPr>
          <w:t>2.6.2.5</w:t>
        </w:r>
        <w:r w:rsidR="00F264D2" w:rsidRPr="007E1142">
          <w:rPr>
            <w:rStyle w:val="Hyperlink"/>
            <w:noProof/>
          </w:rPr>
          <w:t xml:space="preserve"> Gifting</w:t>
        </w:r>
        <w:r w:rsidR="00F264D2">
          <w:rPr>
            <w:noProof/>
            <w:webHidden/>
          </w:rPr>
          <w:tab/>
        </w:r>
        <w:r w:rsidR="00F264D2">
          <w:rPr>
            <w:noProof/>
            <w:webHidden/>
          </w:rPr>
          <w:fldChar w:fldCharType="begin"/>
        </w:r>
        <w:r w:rsidR="00F264D2">
          <w:rPr>
            <w:noProof/>
            <w:webHidden/>
          </w:rPr>
          <w:instrText xml:space="preserve"> PAGEREF _Toc480274080 \h </w:instrText>
        </w:r>
        <w:r w:rsidR="00F264D2">
          <w:rPr>
            <w:noProof/>
            <w:webHidden/>
          </w:rPr>
        </w:r>
        <w:r w:rsidR="00F264D2">
          <w:rPr>
            <w:noProof/>
            <w:webHidden/>
          </w:rPr>
          <w:fldChar w:fldCharType="separate"/>
        </w:r>
        <w:r w:rsidR="00F264D2">
          <w:rPr>
            <w:noProof/>
            <w:webHidden/>
          </w:rPr>
          <w:t>23</w:t>
        </w:r>
        <w:r w:rsidR="00F264D2">
          <w:rPr>
            <w:noProof/>
            <w:webHidden/>
          </w:rPr>
          <w:fldChar w:fldCharType="end"/>
        </w:r>
      </w:hyperlink>
    </w:p>
    <w:p w14:paraId="43C5FD52" w14:textId="15532092" w:rsidR="00F264D2" w:rsidRDefault="000C605B">
      <w:pPr>
        <w:pStyle w:val="TOC4"/>
        <w:tabs>
          <w:tab w:val="right" w:leader="dot" w:pos="7927"/>
        </w:tabs>
        <w:rPr>
          <w:rFonts w:eastAsiaTheme="minorEastAsia"/>
          <w:noProof/>
          <w:sz w:val="22"/>
          <w:szCs w:val="22"/>
          <w:lang w:eastAsia="id-ID"/>
        </w:rPr>
      </w:pPr>
      <w:hyperlink w:anchor="_Toc480274081" w:history="1">
        <w:r w:rsidR="00F264D2" w:rsidRPr="007E1142">
          <w:rPr>
            <w:rStyle w:val="Hyperlink"/>
            <w:noProof/>
            <w:lang w:val="en-GB"/>
          </w:rPr>
          <w:t>2.6.2.6</w:t>
        </w:r>
        <w:r w:rsidR="00F264D2" w:rsidRPr="007E1142">
          <w:rPr>
            <w:rStyle w:val="Hyperlink"/>
            <w:noProof/>
          </w:rPr>
          <w:t xml:space="preserve"> Flirtation and Romance</w:t>
        </w:r>
        <w:r w:rsidR="00F264D2">
          <w:rPr>
            <w:noProof/>
            <w:webHidden/>
          </w:rPr>
          <w:tab/>
        </w:r>
        <w:r w:rsidR="00F264D2">
          <w:rPr>
            <w:noProof/>
            <w:webHidden/>
          </w:rPr>
          <w:fldChar w:fldCharType="begin"/>
        </w:r>
        <w:r w:rsidR="00F264D2">
          <w:rPr>
            <w:noProof/>
            <w:webHidden/>
          </w:rPr>
          <w:instrText xml:space="preserve"> PAGEREF _Toc480274081 \h </w:instrText>
        </w:r>
        <w:r w:rsidR="00F264D2">
          <w:rPr>
            <w:noProof/>
            <w:webHidden/>
          </w:rPr>
        </w:r>
        <w:r w:rsidR="00F264D2">
          <w:rPr>
            <w:noProof/>
            <w:webHidden/>
          </w:rPr>
          <w:fldChar w:fldCharType="separate"/>
        </w:r>
        <w:r w:rsidR="00F264D2">
          <w:rPr>
            <w:noProof/>
            <w:webHidden/>
          </w:rPr>
          <w:t>24</w:t>
        </w:r>
        <w:r w:rsidR="00F264D2">
          <w:rPr>
            <w:noProof/>
            <w:webHidden/>
          </w:rPr>
          <w:fldChar w:fldCharType="end"/>
        </w:r>
      </w:hyperlink>
    </w:p>
    <w:p w14:paraId="1D940C08" w14:textId="49A0463A" w:rsidR="00F264D2" w:rsidRDefault="000C605B">
      <w:pPr>
        <w:pStyle w:val="TOC4"/>
        <w:tabs>
          <w:tab w:val="right" w:leader="dot" w:pos="7927"/>
        </w:tabs>
        <w:rPr>
          <w:rFonts w:eastAsiaTheme="minorEastAsia"/>
          <w:noProof/>
          <w:sz w:val="22"/>
          <w:szCs w:val="22"/>
          <w:lang w:eastAsia="id-ID"/>
        </w:rPr>
      </w:pPr>
      <w:hyperlink w:anchor="_Toc480274082" w:history="1">
        <w:r w:rsidR="00F264D2" w:rsidRPr="007E1142">
          <w:rPr>
            <w:rStyle w:val="Hyperlink"/>
            <w:noProof/>
            <w:lang w:val="en-GB"/>
          </w:rPr>
          <w:t>2.6.2.7</w:t>
        </w:r>
        <w:r w:rsidR="00F264D2" w:rsidRPr="007E1142">
          <w:rPr>
            <w:rStyle w:val="Hyperlink"/>
            <w:noProof/>
          </w:rPr>
          <w:t xml:space="preserve"> Recognition for Achievement</w:t>
        </w:r>
        <w:r w:rsidR="00F264D2">
          <w:rPr>
            <w:noProof/>
            <w:webHidden/>
          </w:rPr>
          <w:tab/>
        </w:r>
        <w:r w:rsidR="00F264D2">
          <w:rPr>
            <w:noProof/>
            <w:webHidden/>
          </w:rPr>
          <w:fldChar w:fldCharType="begin"/>
        </w:r>
        <w:r w:rsidR="00F264D2">
          <w:rPr>
            <w:noProof/>
            <w:webHidden/>
          </w:rPr>
          <w:instrText xml:space="preserve"> PAGEREF _Toc480274082 \h </w:instrText>
        </w:r>
        <w:r w:rsidR="00F264D2">
          <w:rPr>
            <w:noProof/>
            <w:webHidden/>
          </w:rPr>
        </w:r>
        <w:r w:rsidR="00F264D2">
          <w:rPr>
            <w:noProof/>
            <w:webHidden/>
          </w:rPr>
          <w:fldChar w:fldCharType="separate"/>
        </w:r>
        <w:r w:rsidR="00F264D2">
          <w:rPr>
            <w:noProof/>
            <w:webHidden/>
          </w:rPr>
          <w:t>24</w:t>
        </w:r>
        <w:r w:rsidR="00F264D2">
          <w:rPr>
            <w:noProof/>
            <w:webHidden/>
          </w:rPr>
          <w:fldChar w:fldCharType="end"/>
        </w:r>
      </w:hyperlink>
    </w:p>
    <w:p w14:paraId="539E4F32" w14:textId="1B8C4B37" w:rsidR="00F264D2" w:rsidRDefault="000C605B">
      <w:pPr>
        <w:pStyle w:val="TOC4"/>
        <w:tabs>
          <w:tab w:val="right" w:leader="dot" w:pos="7927"/>
        </w:tabs>
        <w:rPr>
          <w:rFonts w:eastAsiaTheme="minorEastAsia"/>
          <w:noProof/>
          <w:sz w:val="22"/>
          <w:szCs w:val="22"/>
          <w:lang w:eastAsia="id-ID"/>
        </w:rPr>
      </w:pPr>
      <w:hyperlink w:anchor="_Toc480274083" w:history="1">
        <w:r w:rsidR="00F264D2" w:rsidRPr="007E1142">
          <w:rPr>
            <w:rStyle w:val="Hyperlink"/>
            <w:noProof/>
            <w:lang w:val="en-GB"/>
          </w:rPr>
          <w:t>2.6.2.8</w:t>
        </w:r>
        <w:r w:rsidR="00F264D2" w:rsidRPr="007E1142">
          <w:rPr>
            <w:rStyle w:val="Hyperlink"/>
            <w:noProof/>
          </w:rPr>
          <w:t xml:space="preserve"> Leading Others</w:t>
        </w:r>
        <w:r w:rsidR="00F264D2">
          <w:rPr>
            <w:noProof/>
            <w:webHidden/>
          </w:rPr>
          <w:tab/>
        </w:r>
        <w:r w:rsidR="00F264D2">
          <w:rPr>
            <w:noProof/>
            <w:webHidden/>
          </w:rPr>
          <w:fldChar w:fldCharType="begin"/>
        </w:r>
        <w:r w:rsidR="00F264D2">
          <w:rPr>
            <w:noProof/>
            <w:webHidden/>
          </w:rPr>
          <w:instrText xml:space="preserve"> PAGEREF _Toc480274083 \h </w:instrText>
        </w:r>
        <w:r w:rsidR="00F264D2">
          <w:rPr>
            <w:noProof/>
            <w:webHidden/>
          </w:rPr>
        </w:r>
        <w:r w:rsidR="00F264D2">
          <w:rPr>
            <w:noProof/>
            <w:webHidden/>
          </w:rPr>
          <w:fldChar w:fldCharType="separate"/>
        </w:r>
        <w:r w:rsidR="00F264D2">
          <w:rPr>
            <w:noProof/>
            <w:webHidden/>
          </w:rPr>
          <w:t>24</w:t>
        </w:r>
        <w:r w:rsidR="00F264D2">
          <w:rPr>
            <w:noProof/>
            <w:webHidden/>
          </w:rPr>
          <w:fldChar w:fldCharType="end"/>
        </w:r>
      </w:hyperlink>
    </w:p>
    <w:p w14:paraId="7B510528" w14:textId="584FE2B2" w:rsidR="00F264D2" w:rsidRDefault="000C605B">
      <w:pPr>
        <w:pStyle w:val="TOC4"/>
        <w:tabs>
          <w:tab w:val="right" w:leader="dot" w:pos="7927"/>
        </w:tabs>
        <w:rPr>
          <w:rFonts w:eastAsiaTheme="minorEastAsia"/>
          <w:noProof/>
          <w:sz w:val="22"/>
          <w:szCs w:val="22"/>
          <w:lang w:eastAsia="id-ID"/>
        </w:rPr>
      </w:pPr>
      <w:hyperlink w:anchor="_Toc480274084" w:history="1">
        <w:r w:rsidR="00F264D2" w:rsidRPr="007E1142">
          <w:rPr>
            <w:rStyle w:val="Hyperlink"/>
            <w:noProof/>
            <w:lang w:val="en-GB"/>
          </w:rPr>
          <w:t>2.6.2.9</w:t>
        </w:r>
        <w:r w:rsidR="00F264D2" w:rsidRPr="007E1142">
          <w:rPr>
            <w:rStyle w:val="Hyperlink"/>
            <w:noProof/>
          </w:rPr>
          <w:t xml:space="preserve"> Fame, Getting Attention</w:t>
        </w:r>
        <w:r w:rsidR="00F264D2">
          <w:rPr>
            <w:noProof/>
            <w:webHidden/>
          </w:rPr>
          <w:tab/>
        </w:r>
        <w:r w:rsidR="00F264D2">
          <w:rPr>
            <w:noProof/>
            <w:webHidden/>
          </w:rPr>
          <w:fldChar w:fldCharType="begin"/>
        </w:r>
        <w:r w:rsidR="00F264D2">
          <w:rPr>
            <w:noProof/>
            <w:webHidden/>
          </w:rPr>
          <w:instrText xml:space="preserve"> PAGEREF _Toc480274084 \h </w:instrText>
        </w:r>
        <w:r w:rsidR="00F264D2">
          <w:rPr>
            <w:noProof/>
            <w:webHidden/>
          </w:rPr>
        </w:r>
        <w:r w:rsidR="00F264D2">
          <w:rPr>
            <w:noProof/>
            <w:webHidden/>
          </w:rPr>
          <w:fldChar w:fldCharType="separate"/>
        </w:r>
        <w:r w:rsidR="00F264D2">
          <w:rPr>
            <w:noProof/>
            <w:webHidden/>
          </w:rPr>
          <w:t>24</w:t>
        </w:r>
        <w:r w:rsidR="00F264D2">
          <w:rPr>
            <w:noProof/>
            <w:webHidden/>
          </w:rPr>
          <w:fldChar w:fldCharType="end"/>
        </w:r>
      </w:hyperlink>
    </w:p>
    <w:p w14:paraId="6E3FC11F" w14:textId="0B084B3B" w:rsidR="00F264D2" w:rsidRDefault="000C605B">
      <w:pPr>
        <w:pStyle w:val="TOC4"/>
        <w:tabs>
          <w:tab w:val="right" w:leader="dot" w:pos="7927"/>
        </w:tabs>
        <w:rPr>
          <w:rFonts w:eastAsiaTheme="minorEastAsia"/>
          <w:noProof/>
          <w:sz w:val="22"/>
          <w:szCs w:val="22"/>
          <w:lang w:eastAsia="id-ID"/>
        </w:rPr>
      </w:pPr>
      <w:hyperlink w:anchor="_Toc480274085" w:history="1">
        <w:r w:rsidR="00F264D2" w:rsidRPr="007E1142">
          <w:rPr>
            <w:rStyle w:val="Hyperlink"/>
            <w:noProof/>
            <w:lang w:val="en-GB"/>
          </w:rPr>
          <w:t>2.6.2.10</w:t>
        </w:r>
        <w:r w:rsidR="00F264D2" w:rsidRPr="007E1142">
          <w:rPr>
            <w:rStyle w:val="Hyperlink"/>
            <w:noProof/>
          </w:rPr>
          <w:t xml:space="preserve"> Being the Hero</w:t>
        </w:r>
        <w:r w:rsidR="00F264D2">
          <w:rPr>
            <w:noProof/>
            <w:webHidden/>
          </w:rPr>
          <w:tab/>
        </w:r>
        <w:r w:rsidR="00F264D2">
          <w:rPr>
            <w:noProof/>
            <w:webHidden/>
          </w:rPr>
          <w:fldChar w:fldCharType="begin"/>
        </w:r>
        <w:r w:rsidR="00F264D2">
          <w:rPr>
            <w:noProof/>
            <w:webHidden/>
          </w:rPr>
          <w:instrText xml:space="preserve"> PAGEREF _Toc480274085 \h </w:instrText>
        </w:r>
        <w:r w:rsidR="00F264D2">
          <w:rPr>
            <w:noProof/>
            <w:webHidden/>
          </w:rPr>
        </w:r>
        <w:r w:rsidR="00F264D2">
          <w:rPr>
            <w:noProof/>
            <w:webHidden/>
          </w:rPr>
          <w:fldChar w:fldCharType="separate"/>
        </w:r>
        <w:r w:rsidR="00F264D2">
          <w:rPr>
            <w:noProof/>
            <w:webHidden/>
          </w:rPr>
          <w:t>25</w:t>
        </w:r>
        <w:r w:rsidR="00F264D2">
          <w:rPr>
            <w:noProof/>
            <w:webHidden/>
          </w:rPr>
          <w:fldChar w:fldCharType="end"/>
        </w:r>
      </w:hyperlink>
    </w:p>
    <w:p w14:paraId="1EE0AA31" w14:textId="5D031697" w:rsidR="00F264D2" w:rsidRDefault="000C605B">
      <w:pPr>
        <w:pStyle w:val="TOC4"/>
        <w:tabs>
          <w:tab w:val="right" w:leader="dot" w:pos="7927"/>
        </w:tabs>
        <w:rPr>
          <w:rFonts w:eastAsiaTheme="minorEastAsia"/>
          <w:noProof/>
          <w:sz w:val="22"/>
          <w:szCs w:val="22"/>
          <w:lang w:eastAsia="id-ID"/>
        </w:rPr>
      </w:pPr>
      <w:hyperlink w:anchor="_Toc480274086" w:history="1">
        <w:r w:rsidR="00F264D2" w:rsidRPr="007E1142">
          <w:rPr>
            <w:rStyle w:val="Hyperlink"/>
            <w:noProof/>
            <w:lang w:val="en-GB"/>
          </w:rPr>
          <w:t>2.6.2.11</w:t>
        </w:r>
        <w:r w:rsidR="00F264D2" w:rsidRPr="007E1142">
          <w:rPr>
            <w:rStyle w:val="Hyperlink"/>
            <w:noProof/>
          </w:rPr>
          <w:t xml:space="preserve"> Gaining Status</w:t>
        </w:r>
        <w:r w:rsidR="00F264D2">
          <w:rPr>
            <w:noProof/>
            <w:webHidden/>
          </w:rPr>
          <w:tab/>
        </w:r>
        <w:r w:rsidR="00F264D2">
          <w:rPr>
            <w:noProof/>
            <w:webHidden/>
          </w:rPr>
          <w:fldChar w:fldCharType="begin"/>
        </w:r>
        <w:r w:rsidR="00F264D2">
          <w:rPr>
            <w:noProof/>
            <w:webHidden/>
          </w:rPr>
          <w:instrText xml:space="preserve"> PAGEREF _Toc480274086 \h </w:instrText>
        </w:r>
        <w:r w:rsidR="00F264D2">
          <w:rPr>
            <w:noProof/>
            <w:webHidden/>
          </w:rPr>
        </w:r>
        <w:r w:rsidR="00F264D2">
          <w:rPr>
            <w:noProof/>
            <w:webHidden/>
          </w:rPr>
          <w:fldChar w:fldCharType="separate"/>
        </w:r>
        <w:r w:rsidR="00F264D2">
          <w:rPr>
            <w:noProof/>
            <w:webHidden/>
          </w:rPr>
          <w:t>25</w:t>
        </w:r>
        <w:r w:rsidR="00F264D2">
          <w:rPr>
            <w:noProof/>
            <w:webHidden/>
          </w:rPr>
          <w:fldChar w:fldCharType="end"/>
        </w:r>
      </w:hyperlink>
    </w:p>
    <w:p w14:paraId="2BEDCAE1" w14:textId="45C5676E" w:rsidR="00F264D2" w:rsidRDefault="000C605B">
      <w:pPr>
        <w:pStyle w:val="TOC4"/>
        <w:tabs>
          <w:tab w:val="right" w:leader="dot" w:pos="7927"/>
        </w:tabs>
        <w:rPr>
          <w:rFonts w:eastAsiaTheme="minorEastAsia"/>
          <w:noProof/>
          <w:sz w:val="22"/>
          <w:szCs w:val="22"/>
          <w:lang w:eastAsia="id-ID"/>
        </w:rPr>
      </w:pPr>
      <w:hyperlink w:anchor="_Toc480274087" w:history="1">
        <w:r w:rsidR="00F264D2" w:rsidRPr="007E1142">
          <w:rPr>
            <w:rStyle w:val="Hyperlink"/>
            <w:noProof/>
            <w:lang w:val="en-GB"/>
          </w:rPr>
          <w:t>2.6.2.12</w:t>
        </w:r>
        <w:r w:rsidR="00F264D2" w:rsidRPr="007E1142">
          <w:rPr>
            <w:rStyle w:val="Hyperlink"/>
            <w:noProof/>
          </w:rPr>
          <w:t xml:space="preserve"> Nurturing, Growing</w:t>
        </w:r>
        <w:r w:rsidR="00F264D2">
          <w:rPr>
            <w:noProof/>
            <w:webHidden/>
          </w:rPr>
          <w:tab/>
        </w:r>
        <w:r w:rsidR="00F264D2">
          <w:rPr>
            <w:noProof/>
            <w:webHidden/>
          </w:rPr>
          <w:fldChar w:fldCharType="begin"/>
        </w:r>
        <w:r w:rsidR="00F264D2">
          <w:rPr>
            <w:noProof/>
            <w:webHidden/>
          </w:rPr>
          <w:instrText xml:space="preserve"> PAGEREF _Toc480274087 \h </w:instrText>
        </w:r>
        <w:r w:rsidR="00F264D2">
          <w:rPr>
            <w:noProof/>
            <w:webHidden/>
          </w:rPr>
        </w:r>
        <w:r w:rsidR="00F264D2">
          <w:rPr>
            <w:noProof/>
            <w:webHidden/>
          </w:rPr>
          <w:fldChar w:fldCharType="separate"/>
        </w:r>
        <w:r w:rsidR="00F264D2">
          <w:rPr>
            <w:noProof/>
            <w:webHidden/>
          </w:rPr>
          <w:t>25</w:t>
        </w:r>
        <w:r w:rsidR="00F264D2">
          <w:rPr>
            <w:noProof/>
            <w:webHidden/>
          </w:rPr>
          <w:fldChar w:fldCharType="end"/>
        </w:r>
      </w:hyperlink>
    </w:p>
    <w:p w14:paraId="5C8CF29A" w14:textId="2507D812" w:rsidR="00F264D2" w:rsidRDefault="000C605B">
      <w:pPr>
        <w:pStyle w:val="TOC3"/>
        <w:tabs>
          <w:tab w:val="right" w:leader="dot" w:pos="7927"/>
        </w:tabs>
        <w:rPr>
          <w:rFonts w:eastAsiaTheme="minorEastAsia"/>
          <w:noProof/>
          <w:sz w:val="22"/>
          <w:szCs w:val="22"/>
          <w:lang w:eastAsia="id-ID"/>
        </w:rPr>
      </w:pPr>
      <w:hyperlink w:anchor="_Toc480274088" w:history="1">
        <w:r w:rsidR="00F264D2" w:rsidRPr="007E1142">
          <w:rPr>
            <w:rStyle w:val="Hyperlink"/>
            <w:noProof/>
            <w:lang w:val="en-GB"/>
          </w:rPr>
          <w:t>2.6.3 Estetika</w:t>
        </w:r>
        <w:r w:rsidR="00F264D2">
          <w:rPr>
            <w:noProof/>
            <w:webHidden/>
          </w:rPr>
          <w:tab/>
        </w:r>
        <w:r w:rsidR="00F264D2">
          <w:rPr>
            <w:noProof/>
            <w:webHidden/>
          </w:rPr>
          <w:fldChar w:fldCharType="begin"/>
        </w:r>
        <w:r w:rsidR="00F264D2">
          <w:rPr>
            <w:noProof/>
            <w:webHidden/>
          </w:rPr>
          <w:instrText xml:space="preserve"> PAGEREF _Toc480274088 \h </w:instrText>
        </w:r>
        <w:r w:rsidR="00F264D2">
          <w:rPr>
            <w:noProof/>
            <w:webHidden/>
          </w:rPr>
        </w:r>
        <w:r w:rsidR="00F264D2">
          <w:rPr>
            <w:noProof/>
            <w:webHidden/>
          </w:rPr>
          <w:fldChar w:fldCharType="separate"/>
        </w:r>
        <w:r w:rsidR="00F264D2">
          <w:rPr>
            <w:noProof/>
            <w:webHidden/>
          </w:rPr>
          <w:t>25</w:t>
        </w:r>
        <w:r w:rsidR="00F264D2">
          <w:rPr>
            <w:noProof/>
            <w:webHidden/>
          </w:rPr>
          <w:fldChar w:fldCharType="end"/>
        </w:r>
      </w:hyperlink>
    </w:p>
    <w:p w14:paraId="2643E81F" w14:textId="191D75BE" w:rsidR="00F264D2" w:rsidRDefault="000C605B">
      <w:pPr>
        <w:pStyle w:val="TOC2"/>
        <w:tabs>
          <w:tab w:val="right" w:leader="dot" w:pos="7927"/>
        </w:tabs>
        <w:rPr>
          <w:rFonts w:eastAsiaTheme="minorEastAsia"/>
          <w:noProof/>
          <w:sz w:val="22"/>
          <w:szCs w:val="22"/>
          <w:lang w:eastAsia="id-ID"/>
        </w:rPr>
      </w:pPr>
      <w:hyperlink w:anchor="_Toc480274089" w:history="1">
        <w:r w:rsidR="00F264D2" w:rsidRPr="007E1142">
          <w:rPr>
            <w:rStyle w:val="Hyperlink"/>
            <w:noProof/>
          </w:rPr>
          <w:t>2.7 Octalysis Framework</w:t>
        </w:r>
        <w:r w:rsidR="00F264D2">
          <w:rPr>
            <w:noProof/>
            <w:webHidden/>
          </w:rPr>
          <w:tab/>
        </w:r>
        <w:r w:rsidR="00F264D2">
          <w:rPr>
            <w:noProof/>
            <w:webHidden/>
          </w:rPr>
          <w:fldChar w:fldCharType="begin"/>
        </w:r>
        <w:r w:rsidR="00F264D2">
          <w:rPr>
            <w:noProof/>
            <w:webHidden/>
          </w:rPr>
          <w:instrText xml:space="preserve"> PAGEREF _Toc480274089 \h </w:instrText>
        </w:r>
        <w:r w:rsidR="00F264D2">
          <w:rPr>
            <w:noProof/>
            <w:webHidden/>
          </w:rPr>
        </w:r>
        <w:r w:rsidR="00F264D2">
          <w:rPr>
            <w:noProof/>
            <w:webHidden/>
          </w:rPr>
          <w:fldChar w:fldCharType="separate"/>
        </w:r>
        <w:r w:rsidR="00F264D2">
          <w:rPr>
            <w:noProof/>
            <w:webHidden/>
          </w:rPr>
          <w:t>25</w:t>
        </w:r>
        <w:r w:rsidR="00F264D2">
          <w:rPr>
            <w:noProof/>
            <w:webHidden/>
          </w:rPr>
          <w:fldChar w:fldCharType="end"/>
        </w:r>
      </w:hyperlink>
    </w:p>
    <w:p w14:paraId="162CAF80" w14:textId="65B881B8" w:rsidR="00F264D2" w:rsidRDefault="000C605B">
      <w:pPr>
        <w:pStyle w:val="TOC3"/>
        <w:tabs>
          <w:tab w:val="right" w:leader="dot" w:pos="7927"/>
        </w:tabs>
        <w:rPr>
          <w:rFonts w:eastAsiaTheme="minorEastAsia"/>
          <w:noProof/>
          <w:sz w:val="22"/>
          <w:szCs w:val="22"/>
          <w:lang w:eastAsia="id-ID"/>
        </w:rPr>
      </w:pPr>
      <w:hyperlink w:anchor="_Toc480274090" w:history="1">
        <w:r w:rsidR="00F264D2" w:rsidRPr="007E1142">
          <w:rPr>
            <w:rStyle w:val="Hyperlink"/>
            <w:noProof/>
          </w:rPr>
          <w:t xml:space="preserve">2.7.1 Core Drives </w:t>
        </w:r>
        <w:r w:rsidR="00F264D2" w:rsidRPr="007E1142">
          <w:rPr>
            <w:rStyle w:val="Hyperlink"/>
            <w:noProof/>
            <w:lang w:val="en-US"/>
          </w:rPr>
          <w:t>1</w:t>
        </w:r>
        <w:r w:rsidR="00F264D2" w:rsidRPr="007E1142">
          <w:rPr>
            <w:rStyle w:val="Hyperlink"/>
            <w:noProof/>
          </w:rPr>
          <w:t xml:space="preserve"> : “Epic Meaning and Calling”</w:t>
        </w:r>
        <w:r w:rsidR="00F264D2">
          <w:rPr>
            <w:noProof/>
            <w:webHidden/>
          </w:rPr>
          <w:tab/>
        </w:r>
        <w:r w:rsidR="00F264D2">
          <w:rPr>
            <w:noProof/>
            <w:webHidden/>
          </w:rPr>
          <w:fldChar w:fldCharType="begin"/>
        </w:r>
        <w:r w:rsidR="00F264D2">
          <w:rPr>
            <w:noProof/>
            <w:webHidden/>
          </w:rPr>
          <w:instrText xml:space="preserve"> PAGEREF _Toc480274090 \h </w:instrText>
        </w:r>
        <w:r w:rsidR="00F264D2">
          <w:rPr>
            <w:noProof/>
            <w:webHidden/>
          </w:rPr>
        </w:r>
        <w:r w:rsidR="00F264D2">
          <w:rPr>
            <w:noProof/>
            <w:webHidden/>
          </w:rPr>
          <w:fldChar w:fldCharType="separate"/>
        </w:r>
        <w:r w:rsidR="00F264D2">
          <w:rPr>
            <w:noProof/>
            <w:webHidden/>
          </w:rPr>
          <w:t>26</w:t>
        </w:r>
        <w:r w:rsidR="00F264D2">
          <w:rPr>
            <w:noProof/>
            <w:webHidden/>
          </w:rPr>
          <w:fldChar w:fldCharType="end"/>
        </w:r>
      </w:hyperlink>
    </w:p>
    <w:p w14:paraId="4B558ADB" w14:textId="15911DBC" w:rsidR="00F264D2" w:rsidRDefault="000C605B">
      <w:pPr>
        <w:pStyle w:val="TOC4"/>
        <w:tabs>
          <w:tab w:val="left" w:pos="1320"/>
          <w:tab w:val="right" w:leader="dot" w:pos="7927"/>
        </w:tabs>
        <w:rPr>
          <w:rFonts w:eastAsiaTheme="minorEastAsia"/>
          <w:noProof/>
          <w:sz w:val="22"/>
          <w:szCs w:val="22"/>
          <w:lang w:eastAsia="id-ID"/>
        </w:rPr>
      </w:pPr>
      <w:hyperlink w:anchor="_Toc480274091" w:history="1">
        <w:r w:rsidR="00F264D2" w:rsidRPr="007E1142">
          <w:rPr>
            <w:rStyle w:val="Hyperlink"/>
            <w:noProof/>
          </w:rPr>
          <w:t>a.</w:t>
        </w:r>
        <w:r w:rsidR="00F264D2">
          <w:rPr>
            <w:rFonts w:eastAsiaTheme="minorEastAsia"/>
            <w:noProof/>
            <w:sz w:val="22"/>
            <w:szCs w:val="22"/>
            <w:lang w:eastAsia="id-ID"/>
          </w:rPr>
          <w:tab/>
        </w:r>
        <w:r w:rsidR="00F264D2" w:rsidRPr="007E1142">
          <w:rPr>
            <w:rStyle w:val="Hyperlink"/>
            <w:noProof/>
          </w:rPr>
          <w:t>Narative</w:t>
        </w:r>
        <w:r w:rsidR="00F264D2">
          <w:rPr>
            <w:noProof/>
            <w:webHidden/>
          </w:rPr>
          <w:tab/>
        </w:r>
        <w:r w:rsidR="00F264D2">
          <w:rPr>
            <w:noProof/>
            <w:webHidden/>
          </w:rPr>
          <w:fldChar w:fldCharType="begin"/>
        </w:r>
        <w:r w:rsidR="00F264D2">
          <w:rPr>
            <w:noProof/>
            <w:webHidden/>
          </w:rPr>
          <w:instrText xml:space="preserve"> PAGEREF _Toc480274091 \h </w:instrText>
        </w:r>
        <w:r w:rsidR="00F264D2">
          <w:rPr>
            <w:noProof/>
            <w:webHidden/>
          </w:rPr>
        </w:r>
        <w:r w:rsidR="00F264D2">
          <w:rPr>
            <w:noProof/>
            <w:webHidden/>
          </w:rPr>
          <w:fldChar w:fldCharType="separate"/>
        </w:r>
        <w:r w:rsidR="00F264D2">
          <w:rPr>
            <w:noProof/>
            <w:webHidden/>
          </w:rPr>
          <w:t>26</w:t>
        </w:r>
        <w:r w:rsidR="00F264D2">
          <w:rPr>
            <w:noProof/>
            <w:webHidden/>
          </w:rPr>
          <w:fldChar w:fldCharType="end"/>
        </w:r>
      </w:hyperlink>
    </w:p>
    <w:p w14:paraId="2BBCC6BB" w14:textId="1ADCC31E" w:rsidR="00F264D2" w:rsidRDefault="000C605B">
      <w:pPr>
        <w:pStyle w:val="TOC4"/>
        <w:tabs>
          <w:tab w:val="left" w:pos="1320"/>
          <w:tab w:val="right" w:leader="dot" w:pos="7927"/>
        </w:tabs>
        <w:rPr>
          <w:rFonts w:eastAsiaTheme="minorEastAsia"/>
          <w:noProof/>
          <w:sz w:val="22"/>
          <w:szCs w:val="22"/>
          <w:lang w:eastAsia="id-ID"/>
        </w:rPr>
      </w:pPr>
      <w:hyperlink w:anchor="_Toc480274092" w:history="1">
        <w:r w:rsidR="00F264D2" w:rsidRPr="007E1142">
          <w:rPr>
            <w:rStyle w:val="Hyperlink"/>
            <w:noProof/>
          </w:rPr>
          <w:t>b.</w:t>
        </w:r>
        <w:r w:rsidR="00F264D2">
          <w:rPr>
            <w:rFonts w:eastAsiaTheme="minorEastAsia"/>
            <w:noProof/>
            <w:sz w:val="22"/>
            <w:szCs w:val="22"/>
            <w:lang w:eastAsia="id-ID"/>
          </w:rPr>
          <w:tab/>
        </w:r>
        <w:r w:rsidR="00F264D2" w:rsidRPr="007E1142">
          <w:rPr>
            <w:rStyle w:val="Hyperlink"/>
            <w:noProof/>
          </w:rPr>
          <w:t>Humanity Hero</w:t>
        </w:r>
        <w:r w:rsidR="00F264D2">
          <w:rPr>
            <w:noProof/>
            <w:webHidden/>
          </w:rPr>
          <w:tab/>
        </w:r>
        <w:r w:rsidR="00F264D2">
          <w:rPr>
            <w:noProof/>
            <w:webHidden/>
          </w:rPr>
          <w:fldChar w:fldCharType="begin"/>
        </w:r>
        <w:r w:rsidR="00F264D2">
          <w:rPr>
            <w:noProof/>
            <w:webHidden/>
          </w:rPr>
          <w:instrText xml:space="preserve"> PAGEREF _Toc480274092 \h </w:instrText>
        </w:r>
        <w:r w:rsidR="00F264D2">
          <w:rPr>
            <w:noProof/>
            <w:webHidden/>
          </w:rPr>
        </w:r>
        <w:r w:rsidR="00F264D2">
          <w:rPr>
            <w:noProof/>
            <w:webHidden/>
          </w:rPr>
          <w:fldChar w:fldCharType="separate"/>
        </w:r>
        <w:r w:rsidR="00F264D2">
          <w:rPr>
            <w:noProof/>
            <w:webHidden/>
          </w:rPr>
          <w:t>27</w:t>
        </w:r>
        <w:r w:rsidR="00F264D2">
          <w:rPr>
            <w:noProof/>
            <w:webHidden/>
          </w:rPr>
          <w:fldChar w:fldCharType="end"/>
        </w:r>
      </w:hyperlink>
    </w:p>
    <w:p w14:paraId="0420BF3E" w14:textId="3833983D" w:rsidR="00F264D2" w:rsidRDefault="000C605B">
      <w:pPr>
        <w:pStyle w:val="TOC4"/>
        <w:tabs>
          <w:tab w:val="left" w:pos="1320"/>
          <w:tab w:val="right" w:leader="dot" w:pos="7927"/>
        </w:tabs>
        <w:rPr>
          <w:rFonts w:eastAsiaTheme="minorEastAsia"/>
          <w:noProof/>
          <w:sz w:val="22"/>
          <w:szCs w:val="22"/>
          <w:lang w:eastAsia="id-ID"/>
        </w:rPr>
      </w:pPr>
      <w:hyperlink w:anchor="_Toc480274093" w:history="1">
        <w:r w:rsidR="00F264D2" w:rsidRPr="007E1142">
          <w:rPr>
            <w:rStyle w:val="Hyperlink"/>
            <w:noProof/>
          </w:rPr>
          <w:t>c.</w:t>
        </w:r>
        <w:r w:rsidR="00F264D2">
          <w:rPr>
            <w:rFonts w:eastAsiaTheme="minorEastAsia"/>
            <w:noProof/>
            <w:sz w:val="22"/>
            <w:szCs w:val="22"/>
            <w:lang w:eastAsia="id-ID"/>
          </w:rPr>
          <w:tab/>
        </w:r>
        <w:r w:rsidR="00F264D2" w:rsidRPr="007E1142">
          <w:rPr>
            <w:rStyle w:val="Hyperlink"/>
            <w:noProof/>
          </w:rPr>
          <w:t>Elitism</w:t>
        </w:r>
        <w:r w:rsidR="00F264D2">
          <w:rPr>
            <w:noProof/>
            <w:webHidden/>
          </w:rPr>
          <w:tab/>
        </w:r>
        <w:r w:rsidR="00F264D2">
          <w:rPr>
            <w:noProof/>
            <w:webHidden/>
          </w:rPr>
          <w:fldChar w:fldCharType="begin"/>
        </w:r>
        <w:r w:rsidR="00F264D2">
          <w:rPr>
            <w:noProof/>
            <w:webHidden/>
          </w:rPr>
          <w:instrText xml:space="preserve"> PAGEREF _Toc480274093 \h </w:instrText>
        </w:r>
        <w:r w:rsidR="00F264D2">
          <w:rPr>
            <w:noProof/>
            <w:webHidden/>
          </w:rPr>
        </w:r>
        <w:r w:rsidR="00F264D2">
          <w:rPr>
            <w:noProof/>
            <w:webHidden/>
          </w:rPr>
          <w:fldChar w:fldCharType="separate"/>
        </w:r>
        <w:r w:rsidR="00F264D2">
          <w:rPr>
            <w:noProof/>
            <w:webHidden/>
          </w:rPr>
          <w:t>27</w:t>
        </w:r>
        <w:r w:rsidR="00F264D2">
          <w:rPr>
            <w:noProof/>
            <w:webHidden/>
          </w:rPr>
          <w:fldChar w:fldCharType="end"/>
        </w:r>
      </w:hyperlink>
    </w:p>
    <w:p w14:paraId="77554FB0" w14:textId="2E71C62A" w:rsidR="00F264D2" w:rsidRDefault="000C605B">
      <w:pPr>
        <w:pStyle w:val="TOC4"/>
        <w:tabs>
          <w:tab w:val="left" w:pos="1320"/>
          <w:tab w:val="right" w:leader="dot" w:pos="7927"/>
        </w:tabs>
        <w:rPr>
          <w:rFonts w:eastAsiaTheme="minorEastAsia"/>
          <w:noProof/>
          <w:sz w:val="22"/>
          <w:szCs w:val="22"/>
          <w:lang w:eastAsia="id-ID"/>
        </w:rPr>
      </w:pPr>
      <w:hyperlink w:anchor="_Toc480274094" w:history="1">
        <w:r w:rsidR="00F264D2" w:rsidRPr="007E1142">
          <w:rPr>
            <w:rStyle w:val="Hyperlink"/>
            <w:noProof/>
          </w:rPr>
          <w:t>d.</w:t>
        </w:r>
        <w:r w:rsidR="00F264D2">
          <w:rPr>
            <w:rFonts w:eastAsiaTheme="minorEastAsia"/>
            <w:noProof/>
            <w:sz w:val="22"/>
            <w:szCs w:val="22"/>
            <w:lang w:eastAsia="id-ID"/>
          </w:rPr>
          <w:tab/>
        </w:r>
        <w:r w:rsidR="00F264D2" w:rsidRPr="007E1142">
          <w:rPr>
            <w:rStyle w:val="Hyperlink"/>
            <w:noProof/>
            <w:lang w:val="en-US"/>
          </w:rPr>
          <w:t>Beginner’s luck</w:t>
        </w:r>
        <w:r w:rsidR="00F264D2">
          <w:rPr>
            <w:noProof/>
            <w:webHidden/>
          </w:rPr>
          <w:tab/>
        </w:r>
        <w:r w:rsidR="00F264D2">
          <w:rPr>
            <w:noProof/>
            <w:webHidden/>
          </w:rPr>
          <w:fldChar w:fldCharType="begin"/>
        </w:r>
        <w:r w:rsidR="00F264D2">
          <w:rPr>
            <w:noProof/>
            <w:webHidden/>
          </w:rPr>
          <w:instrText xml:space="preserve"> PAGEREF _Toc480274094 \h </w:instrText>
        </w:r>
        <w:r w:rsidR="00F264D2">
          <w:rPr>
            <w:noProof/>
            <w:webHidden/>
          </w:rPr>
        </w:r>
        <w:r w:rsidR="00F264D2">
          <w:rPr>
            <w:noProof/>
            <w:webHidden/>
          </w:rPr>
          <w:fldChar w:fldCharType="separate"/>
        </w:r>
        <w:r w:rsidR="00F264D2">
          <w:rPr>
            <w:noProof/>
            <w:webHidden/>
          </w:rPr>
          <w:t>27</w:t>
        </w:r>
        <w:r w:rsidR="00F264D2">
          <w:rPr>
            <w:noProof/>
            <w:webHidden/>
          </w:rPr>
          <w:fldChar w:fldCharType="end"/>
        </w:r>
      </w:hyperlink>
    </w:p>
    <w:p w14:paraId="1EDF0C8C" w14:textId="0D3E976B" w:rsidR="00F264D2" w:rsidRDefault="000C605B">
      <w:pPr>
        <w:pStyle w:val="TOC4"/>
        <w:tabs>
          <w:tab w:val="left" w:pos="1320"/>
          <w:tab w:val="right" w:leader="dot" w:pos="7927"/>
        </w:tabs>
        <w:rPr>
          <w:rFonts w:eastAsiaTheme="minorEastAsia"/>
          <w:noProof/>
          <w:sz w:val="22"/>
          <w:szCs w:val="22"/>
          <w:lang w:eastAsia="id-ID"/>
        </w:rPr>
      </w:pPr>
      <w:hyperlink w:anchor="_Toc480274095" w:history="1">
        <w:r w:rsidR="00F264D2" w:rsidRPr="007E1142">
          <w:rPr>
            <w:rStyle w:val="Hyperlink"/>
            <w:noProof/>
          </w:rPr>
          <w:t>e.</w:t>
        </w:r>
        <w:r w:rsidR="00F264D2">
          <w:rPr>
            <w:rFonts w:eastAsiaTheme="minorEastAsia"/>
            <w:noProof/>
            <w:sz w:val="22"/>
            <w:szCs w:val="22"/>
            <w:lang w:eastAsia="id-ID"/>
          </w:rPr>
          <w:tab/>
        </w:r>
        <w:r w:rsidR="00F264D2" w:rsidRPr="007E1142">
          <w:rPr>
            <w:rStyle w:val="Hyperlink"/>
            <w:noProof/>
          </w:rPr>
          <w:t>Free Lunch</w:t>
        </w:r>
        <w:r w:rsidR="00F264D2">
          <w:rPr>
            <w:noProof/>
            <w:webHidden/>
          </w:rPr>
          <w:tab/>
        </w:r>
        <w:r w:rsidR="00F264D2">
          <w:rPr>
            <w:noProof/>
            <w:webHidden/>
          </w:rPr>
          <w:fldChar w:fldCharType="begin"/>
        </w:r>
        <w:r w:rsidR="00F264D2">
          <w:rPr>
            <w:noProof/>
            <w:webHidden/>
          </w:rPr>
          <w:instrText xml:space="preserve"> PAGEREF _Toc480274095 \h </w:instrText>
        </w:r>
        <w:r w:rsidR="00F264D2">
          <w:rPr>
            <w:noProof/>
            <w:webHidden/>
          </w:rPr>
        </w:r>
        <w:r w:rsidR="00F264D2">
          <w:rPr>
            <w:noProof/>
            <w:webHidden/>
          </w:rPr>
          <w:fldChar w:fldCharType="separate"/>
        </w:r>
        <w:r w:rsidR="00F264D2">
          <w:rPr>
            <w:noProof/>
            <w:webHidden/>
          </w:rPr>
          <w:t>27</w:t>
        </w:r>
        <w:r w:rsidR="00F264D2">
          <w:rPr>
            <w:noProof/>
            <w:webHidden/>
          </w:rPr>
          <w:fldChar w:fldCharType="end"/>
        </w:r>
      </w:hyperlink>
    </w:p>
    <w:p w14:paraId="6DF12934" w14:textId="37580CCE" w:rsidR="00F264D2" w:rsidRDefault="000C605B">
      <w:pPr>
        <w:pStyle w:val="TOC3"/>
        <w:tabs>
          <w:tab w:val="right" w:leader="dot" w:pos="7927"/>
        </w:tabs>
        <w:rPr>
          <w:rFonts w:eastAsiaTheme="minorEastAsia"/>
          <w:noProof/>
          <w:sz w:val="22"/>
          <w:szCs w:val="22"/>
          <w:lang w:eastAsia="id-ID"/>
        </w:rPr>
      </w:pPr>
      <w:hyperlink w:anchor="_Toc480274096" w:history="1">
        <w:r w:rsidR="00F264D2" w:rsidRPr="007E1142">
          <w:rPr>
            <w:rStyle w:val="Hyperlink"/>
            <w:noProof/>
          </w:rPr>
          <w:t xml:space="preserve">2.7.2 Core Drives </w:t>
        </w:r>
        <w:r w:rsidR="00F264D2" w:rsidRPr="007E1142">
          <w:rPr>
            <w:rStyle w:val="Hyperlink"/>
            <w:noProof/>
            <w:lang w:val="en-US"/>
          </w:rPr>
          <w:t>2</w:t>
        </w:r>
        <w:r w:rsidR="00F264D2" w:rsidRPr="007E1142">
          <w:rPr>
            <w:rStyle w:val="Hyperlink"/>
            <w:noProof/>
          </w:rPr>
          <w:t xml:space="preserve"> : “Development and Accomplishment”</w:t>
        </w:r>
        <w:r w:rsidR="00F264D2">
          <w:rPr>
            <w:noProof/>
            <w:webHidden/>
          </w:rPr>
          <w:tab/>
        </w:r>
        <w:r w:rsidR="00F264D2">
          <w:rPr>
            <w:noProof/>
            <w:webHidden/>
          </w:rPr>
          <w:fldChar w:fldCharType="begin"/>
        </w:r>
        <w:r w:rsidR="00F264D2">
          <w:rPr>
            <w:noProof/>
            <w:webHidden/>
          </w:rPr>
          <w:instrText xml:space="preserve"> PAGEREF _Toc480274096 \h </w:instrText>
        </w:r>
        <w:r w:rsidR="00F264D2">
          <w:rPr>
            <w:noProof/>
            <w:webHidden/>
          </w:rPr>
        </w:r>
        <w:r w:rsidR="00F264D2">
          <w:rPr>
            <w:noProof/>
            <w:webHidden/>
          </w:rPr>
          <w:fldChar w:fldCharType="separate"/>
        </w:r>
        <w:r w:rsidR="00F264D2">
          <w:rPr>
            <w:noProof/>
            <w:webHidden/>
          </w:rPr>
          <w:t>27</w:t>
        </w:r>
        <w:r w:rsidR="00F264D2">
          <w:rPr>
            <w:noProof/>
            <w:webHidden/>
          </w:rPr>
          <w:fldChar w:fldCharType="end"/>
        </w:r>
      </w:hyperlink>
    </w:p>
    <w:p w14:paraId="57C6A1A1" w14:textId="73B0FB72" w:rsidR="00F264D2" w:rsidRDefault="000C605B">
      <w:pPr>
        <w:pStyle w:val="TOC4"/>
        <w:tabs>
          <w:tab w:val="left" w:pos="1320"/>
          <w:tab w:val="right" w:leader="dot" w:pos="7927"/>
        </w:tabs>
        <w:rPr>
          <w:rFonts w:eastAsiaTheme="minorEastAsia"/>
          <w:noProof/>
          <w:sz w:val="22"/>
          <w:szCs w:val="22"/>
          <w:lang w:eastAsia="id-ID"/>
        </w:rPr>
      </w:pPr>
      <w:hyperlink w:anchor="_Toc480274097" w:history="1">
        <w:r w:rsidR="00F264D2" w:rsidRPr="007E1142">
          <w:rPr>
            <w:rStyle w:val="Hyperlink"/>
            <w:noProof/>
          </w:rPr>
          <w:t>a.</w:t>
        </w:r>
        <w:r w:rsidR="00F264D2">
          <w:rPr>
            <w:rFonts w:eastAsiaTheme="minorEastAsia"/>
            <w:noProof/>
            <w:sz w:val="22"/>
            <w:szCs w:val="22"/>
            <w:lang w:eastAsia="id-ID"/>
          </w:rPr>
          <w:tab/>
        </w:r>
        <w:r w:rsidR="00F264D2" w:rsidRPr="007E1142">
          <w:rPr>
            <w:rStyle w:val="Hyperlink"/>
            <w:noProof/>
          </w:rPr>
          <w:t>The Rockstar Effect</w:t>
        </w:r>
        <w:r w:rsidR="00F264D2">
          <w:rPr>
            <w:noProof/>
            <w:webHidden/>
          </w:rPr>
          <w:tab/>
        </w:r>
        <w:r w:rsidR="00F264D2">
          <w:rPr>
            <w:noProof/>
            <w:webHidden/>
          </w:rPr>
          <w:fldChar w:fldCharType="begin"/>
        </w:r>
        <w:r w:rsidR="00F264D2">
          <w:rPr>
            <w:noProof/>
            <w:webHidden/>
          </w:rPr>
          <w:instrText xml:space="preserve"> PAGEREF _Toc480274097 \h </w:instrText>
        </w:r>
        <w:r w:rsidR="00F264D2">
          <w:rPr>
            <w:noProof/>
            <w:webHidden/>
          </w:rPr>
        </w:r>
        <w:r w:rsidR="00F264D2">
          <w:rPr>
            <w:noProof/>
            <w:webHidden/>
          </w:rPr>
          <w:fldChar w:fldCharType="separate"/>
        </w:r>
        <w:r w:rsidR="00F264D2">
          <w:rPr>
            <w:noProof/>
            <w:webHidden/>
          </w:rPr>
          <w:t>28</w:t>
        </w:r>
        <w:r w:rsidR="00F264D2">
          <w:rPr>
            <w:noProof/>
            <w:webHidden/>
          </w:rPr>
          <w:fldChar w:fldCharType="end"/>
        </w:r>
      </w:hyperlink>
    </w:p>
    <w:p w14:paraId="7A33937F" w14:textId="129FD2E1" w:rsidR="00F264D2" w:rsidRDefault="000C605B">
      <w:pPr>
        <w:pStyle w:val="TOC4"/>
        <w:tabs>
          <w:tab w:val="left" w:pos="1320"/>
          <w:tab w:val="right" w:leader="dot" w:pos="7927"/>
        </w:tabs>
        <w:rPr>
          <w:rFonts w:eastAsiaTheme="minorEastAsia"/>
          <w:noProof/>
          <w:sz w:val="22"/>
          <w:szCs w:val="22"/>
          <w:lang w:eastAsia="id-ID"/>
        </w:rPr>
      </w:pPr>
      <w:hyperlink w:anchor="_Toc480274098" w:history="1">
        <w:r w:rsidR="00F264D2" w:rsidRPr="007E1142">
          <w:rPr>
            <w:rStyle w:val="Hyperlink"/>
            <w:noProof/>
          </w:rPr>
          <w:t>b.</w:t>
        </w:r>
        <w:r w:rsidR="00F264D2">
          <w:rPr>
            <w:rFonts w:eastAsiaTheme="minorEastAsia"/>
            <w:noProof/>
            <w:sz w:val="22"/>
            <w:szCs w:val="22"/>
            <w:lang w:eastAsia="id-ID"/>
          </w:rPr>
          <w:tab/>
        </w:r>
        <w:r w:rsidR="00F264D2" w:rsidRPr="007E1142">
          <w:rPr>
            <w:rStyle w:val="Hyperlink"/>
            <w:noProof/>
          </w:rPr>
          <w:t>Achievement Symbols</w:t>
        </w:r>
        <w:r w:rsidR="00F264D2">
          <w:rPr>
            <w:noProof/>
            <w:webHidden/>
          </w:rPr>
          <w:tab/>
        </w:r>
        <w:r w:rsidR="00F264D2">
          <w:rPr>
            <w:noProof/>
            <w:webHidden/>
          </w:rPr>
          <w:fldChar w:fldCharType="begin"/>
        </w:r>
        <w:r w:rsidR="00F264D2">
          <w:rPr>
            <w:noProof/>
            <w:webHidden/>
          </w:rPr>
          <w:instrText xml:space="preserve"> PAGEREF _Toc480274098 \h </w:instrText>
        </w:r>
        <w:r w:rsidR="00F264D2">
          <w:rPr>
            <w:noProof/>
            <w:webHidden/>
          </w:rPr>
        </w:r>
        <w:r w:rsidR="00F264D2">
          <w:rPr>
            <w:noProof/>
            <w:webHidden/>
          </w:rPr>
          <w:fldChar w:fldCharType="separate"/>
        </w:r>
        <w:r w:rsidR="00F264D2">
          <w:rPr>
            <w:noProof/>
            <w:webHidden/>
          </w:rPr>
          <w:t>28</w:t>
        </w:r>
        <w:r w:rsidR="00F264D2">
          <w:rPr>
            <w:noProof/>
            <w:webHidden/>
          </w:rPr>
          <w:fldChar w:fldCharType="end"/>
        </w:r>
      </w:hyperlink>
    </w:p>
    <w:p w14:paraId="27AE7290" w14:textId="7A5B84C6" w:rsidR="00F264D2" w:rsidRDefault="000C605B">
      <w:pPr>
        <w:pStyle w:val="TOC4"/>
        <w:tabs>
          <w:tab w:val="left" w:pos="1320"/>
          <w:tab w:val="right" w:leader="dot" w:pos="7927"/>
        </w:tabs>
        <w:rPr>
          <w:rFonts w:eastAsiaTheme="minorEastAsia"/>
          <w:noProof/>
          <w:sz w:val="22"/>
          <w:szCs w:val="22"/>
          <w:lang w:eastAsia="id-ID"/>
        </w:rPr>
      </w:pPr>
      <w:hyperlink w:anchor="_Toc480274099" w:history="1">
        <w:r w:rsidR="00F264D2" w:rsidRPr="007E1142">
          <w:rPr>
            <w:rStyle w:val="Hyperlink"/>
            <w:noProof/>
          </w:rPr>
          <w:t>c.</w:t>
        </w:r>
        <w:r w:rsidR="00F264D2">
          <w:rPr>
            <w:rFonts w:eastAsiaTheme="minorEastAsia"/>
            <w:noProof/>
            <w:sz w:val="22"/>
            <w:szCs w:val="22"/>
            <w:lang w:eastAsia="id-ID"/>
          </w:rPr>
          <w:tab/>
        </w:r>
        <w:r w:rsidR="00F264D2" w:rsidRPr="007E1142">
          <w:rPr>
            <w:rStyle w:val="Hyperlink"/>
            <w:noProof/>
          </w:rPr>
          <w:t>Leaderboards</w:t>
        </w:r>
        <w:r w:rsidR="00F264D2">
          <w:rPr>
            <w:noProof/>
            <w:webHidden/>
          </w:rPr>
          <w:tab/>
        </w:r>
        <w:r w:rsidR="00F264D2">
          <w:rPr>
            <w:noProof/>
            <w:webHidden/>
          </w:rPr>
          <w:fldChar w:fldCharType="begin"/>
        </w:r>
        <w:r w:rsidR="00F264D2">
          <w:rPr>
            <w:noProof/>
            <w:webHidden/>
          </w:rPr>
          <w:instrText xml:space="preserve"> PAGEREF _Toc480274099 \h </w:instrText>
        </w:r>
        <w:r w:rsidR="00F264D2">
          <w:rPr>
            <w:noProof/>
            <w:webHidden/>
          </w:rPr>
        </w:r>
        <w:r w:rsidR="00F264D2">
          <w:rPr>
            <w:noProof/>
            <w:webHidden/>
          </w:rPr>
          <w:fldChar w:fldCharType="separate"/>
        </w:r>
        <w:r w:rsidR="00F264D2">
          <w:rPr>
            <w:noProof/>
            <w:webHidden/>
          </w:rPr>
          <w:t>28</w:t>
        </w:r>
        <w:r w:rsidR="00F264D2">
          <w:rPr>
            <w:noProof/>
            <w:webHidden/>
          </w:rPr>
          <w:fldChar w:fldCharType="end"/>
        </w:r>
      </w:hyperlink>
    </w:p>
    <w:p w14:paraId="6A6DC8DD" w14:textId="337574B4" w:rsidR="00F264D2" w:rsidRDefault="000C605B">
      <w:pPr>
        <w:pStyle w:val="TOC3"/>
        <w:tabs>
          <w:tab w:val="right" w:leader="dot" w:pos="7927"/>
        </w:tabs>
        <w:rPr>
          <w:rFonts w:eastAsiaTheme="minorEastAsia"/>
          <w:noProof/>
          <w:sz w:val="22"/>
          <w:szCs w:val="22"/>
          <w:lang w:eastAsia="id-ID"/>
        </w:rPr>
      </w:pPr>
      <w:hyperlink w:anchor="_Toc480274100" w:history="1">
        <w:r w:rsidR="00F264D2" w:rsidRPr="007E1142">
          <w:rPr>
            <w:rStyle w:val="Hyperlink"/>
            <w:noProof/>
          </w:rPr>
          <w:t xml:space="preserve">2.7.3 Core Drives </w:t>
        </w:r>
        <w:r w:rsidR="00F264D2" w:rsidRPr="007E1142">
          <w:rPr>
            <w:rStyle w:val="Hyperlink"/>
            <w:noProof/>
            <w:lang w:val="en-US"/>
          </w:rPr>
          <w:t>3</w:t>
        </w:r>
        <w:r w:rsidR="00F264D2" w:rsidRPr="007E1142">
          <w:rPr>
            <w:rStyle w:val="Hyperlink"/>
            <w:noProof/>
          </w:rPr>
          <w:t xml:space="preserve"> : “Empowerment of Creativity and Feedback”</w:t>
        </w:r>
        <w:r w:rsidR="00F264D2">
          <w:rPr>
            <w:noProof/>
            <w:webHidden/>
          </w:rPr>
          <w:tab/>
        </w:r>
        <w:r w:rsidR="00F264D2">
          <w:rPr>
            <w:noProof/>
            <w:webHidden/>
          </w:rPr>
          <w:fldChar w:fldCharType="begin"/>
        </w:r>
        <w:r w:rsidR="00F264D2">
          <w:rPr>
            <w:noProof/>
            <w:webHidden/>
          </w:rPr>
          <w:instrText xml:space="preserve"> PAGEREF _Toc480274100 \h </w:instrText>
        </w:r>
        <w:r w:rsidR="00F264D2">
          <w:rPr>
            <w:noProof/>
            <w:webHidden/>
          </w:rPr>
        </w:r>
        <w:r w:rsidR="00F264D2">
          <w:rPr>
            <w:noProof/>
            <w:webHidden/>
          </w:rPr>
          <w:fldChar w:fldCharType="separate"/>
        </w:r>
        <w:r w:rsidR="00F264D2">
          <w:rPr>
            <w:noProof/>
            <w:webHidden/>
          </w:rPr>
          <w:t>28</w:t>
        </w:r>
        <w:r w:rsidR="00F264D2">
          <w:rPr>
            <w:noProof/>
            <w:webHidden/>
          </w:rPr>
          <w:fldChar w:fldCharType="end"/>
        </w:r>
      </w:hyperlink>
    </w:p>
    <w:p w14:paraId="10BFBC3A" w14:textId="0C9C0686" w:rsidR="00F264D2" w:rsidRDefault="000C605B">
      <w:pPr>
        <w:pStyle w:val="TOC4"/>
        <w:tabs>
          <w:tab w:val="left" w:pos="1320"/>
          <w:tab w:val="right" w:leader="dot" w:pos="7927"/>
        </w:tabs>
        <w:rPr>
          <w:rFonts w:eastAsiaTheme="minorEastAsia"/>
          <w:noProof/>
          <w:sz w:val="22"/>
          <w:szCs w:val="22"/>
          <w:lang w:eastAsia="id-ID"/>
        </w:rPr>
      </w:pPr>
      <w:hyperlink w:anchor="_Toc480274101" w:history="1">
        <w:r w:rsidR="00F264D2" w:rsidRPr="007E1142">
          <w:rPr>
            <w:rStyle w:val="Hyperlink"/>
            <w:noProof/>
          </w:rPr>
          <w:t>a.</w:t>
        </w:r>
        <w:r w:rsidR="00F264D2">
          <w:rPr>
            <w:rFonts w:eastAsiaTheme="minorEastAsia"/>
            <w:noProof/>
            <w:sz w:val="22"/>
            <w:szCs w:val="22"/>
            <w:lang w:eastAsia="id-ID"/>
          </w:rPr>
          <w:tab/>
        </w:r>
        <w:r w:rsidR="00F264D2" w:rsidRPr="007E1142">
          <w:rPr>
            <w:rStyle w:val="Hyperlink"/>
            <w:noProof/>
          </w:rPr>
          <w:t>Boosters</w:t>
        </w:r>
        <w:r w:rsidR="00F264D2">
          <w:rPr>
            <w:noProof/>
            <w:webHidden/>
          </w:rPr>
          <w:tab/>
        </w:r>
        <w:r w:rsidR="00F264D2">
          <w:rPr>
            <w:noProof/>
            <w:webHidden/>
          </w:rPr>
          <w:fldChar w:fldCharType="begin"/>
        </w:r>
        <w:r w:rsidR="00F264D2">
          <w:rPr>
            <w:noProof/>
            <w:webHidden/>
          </w:rPr>
          <w:instrText xml:space="preserve"> PAGEREF _Toc480274101 \h </w:instrText>
        </w:r>
        <w:r w:rsidR="00F264D2">
          <w:rPr>
            <w:noProof/>
            <w:webHidden/>
          </w:rPr>
        </w:r>
        <w:r w:rsidR="00F264D2">
          <w:rPr>
            <w:noProof/>
            <w:webHidden/>
          </w:rPr>
          <w:fldChar w:fldCharType="separate"/>
        </w:r>
        <w:r w:rsidR="00F264D2">
          <w:rPr>
            <w:noProof/>
            <w:webHidden/>
          </w:rPr>
          <w:t>29</w:t>
        </w:r>
        <w:r w:rsidR="00F264D2">
          <w:rPr>
            <w:noProof/>
            <w:webHidden/>
          </w:rPr>
          <w:fldChar w:fldCharType="end"/>
        </w:r>
      </w:hyperlink>
    </w:p>
    <w:p w14:paraId="26A4ACCD" w14:textId="6A242D3C" w:rsidR="00F264D2" w:rsidRDefault="000C605B">
      <w:pPr>
        <w:pStyle w:val="TOC4"/>
        <w:tabs>
          <w:tab w:val="left" w:pos="1320"/>
          <w:tab w:val="right" w:leader="dot" w:pos="7927"/>
        </w:tabs>
        <w:rPr>
          <w:rFonts w:eastAsiaTheme="minorEastAsia"/>
          <w:noProof/>
          <w:sz w:val="22"/>
          <w:szCs w:val="22"/>
          <w:lang w:eastAsia="id-ID"/>
        </w:rPr>
      </w:pPr>
      <w:hyperlink w:anchor="_Toc480274102" w:history="1">
        <w:r w:rsidR="00F264D2" w:rsidRPr="007E1142">
          <w:rPr>
            <w:rStyle w:val="Hyperlink"/>
            <w:noProof/>
          </w:rPr>
          <w:t>b.</w:t>
        </w:r>
        <w:r w:rsidR="00F264D2">
          <w:rPr>
            <w:rFonts w:eastAsiaTheme="minorEastAsia"/>
            <w:noProof/>
            <w:sz w:val="22"/>
            <w:szCs w:val="22"/>
            <w:lang w:eastAsia="id-ID"/>
          </w:rPr>
          <w:tab/>
        </w:r>
        <w:r w:rsidR="00F264D2" w:rsidRPr="007E1142">
          <w:rPr>
            <w:rStyle w:val="Hyperlink"/>
            <w:noProof/>
          </w:rPr>
          <w:t>Poison Picker dan Choice Perception</w:t>
        </w:r>
        <w:r w:rsidR="00F264D2">
          <w:rPr>
            <w:noProof/>
            <w:webHidden/>
          </w:rPr>
          <w:tab/>
        </w:r>
        <w:r w:rsidR="00F264D2">
          <w:rPr>
            <w:noProof/>
            <w:webHidden/>
          </w:rPr>
          <w:fldChar w:fldCharType="begin"/>
        </w:r>
        <w:r w:rsidR="00F264D2">
          <w:rPr>
            <w:noProof/>
            <w:webHidden/>
          </w:rPr>
          <w:instrText xml:space="preserve"> PAGEREF _Toc480274102 \h </w:instrText>
        </w:r>
        <w:r w:rsidR="00F264D2">
          <w:rPr>
            <w:noProof/>
            <w:webHidden/>
          </w:rPr>
        </w:r>
        <w:r w:rsidR="00F264D2">
          <w:rPr>
            <w:noProof/>
            <w:webHidden/>
          </w:rPr>
          <w:fldChar w:fldCharType="separate"/>
        </w:r>
        <w:r w:rsidR="00F264D2">
          <w:rPr>
            <w:noProof/>
            <w:webHidden/>
          </w:rPr>
          <w:t>29</w:t>
        </w:r>
        <w:r w:rsidR="00F264D2">
          <w:rPr>
            <w:noProof/>
            <w:webHidden/>
          </w:rPr>
          <w:fldChar w:fldCharType="end"/>
        </w:r>
      </w:hyperlink>
    </w:p>
    <w:p w14:paraId="16860300" w14:textId="760B10A6" w:rsidR="00F264D2" w:rsidRDefault="000C605B">
      <w:pPr>
        <w:pStyle w:val="TOC4"/>
        <w:tabs>
          <w:tab w:val="left" w:pos="1320"/>
          <w:tab w:val="right" w:leader="dot" w:pos="7927"/>
        </w:tabs>
        <w:rPr>
          <w:rFonts w:eastAsiaTheme="minorEastAsia"/>
          <w:noProof/>
          <w:sz w:val="22"/>
          <w:szCs w:val="22"/>
          <w:lang w:eastAsia="id-ID"/>
        </w:rPr>
      </w:pPr>
      <w:hyperlink w:anchor="_Toc480274103" w:history="1">
        <w:r w:rsidR="00F264D2" w:rsidRPr="007E1142">
          <w:rPr>
            <w:rStyle w:val="Hyperlink"/>
            <w:noProof/>
          </w:rPr>
          <w:t>c.</w:t>
        </w:r>
        <w:r w:rsidR="00F264D2">
          <w:rPr>
            <w:rFonts w:eastAsiaTheme="minorEastAsia"/>
            <w:noProof/>
            <w:sz w:val="22"/>
            <w:szCs w:val="22"/>
            <w:lang w:eastAsia="id-ID"/>
          </w:rPr>
          <w:tab/>
        </w:r>
        <w:r w:rsidR="00F264D2" w:rsidRPr="007E1142">
          <w:rPr>
            <w:rStyle w:val="Hyperlink"/>
            <w:noProof/>
          </w:rPr>
          <w:t>Plant Picker dan Meaningful Choice</w:t>
        </w:r>
        <w:r w:rsidR="00F264D2">
          <w:rPr>
            <w:noProof/>
            <w:webHidden/>
          </w:rPr>
          <w:tab/>
        </w:r>
        <w:r w:rsidR="00F264D2">
          <w:rPr>
            <w:noProof/>
            <w:webHidden/>
          </w:rPr>
          <w:fldChar w:fldCharType="begin"/>
        </w:r>
        <w:r w:rsidR="00F264D2">
          <w:rPr>
            <w:noProof/>
            <w:webHidden/>
          </w:rPr>
          <w:instrText xml:space="preserve"> PAGEREF _Toc480274103 \h </w:instrText>
        </w:r>
        <w:r w:rsidR="00F264D2">
          <w:rPr>
            <w:noProof/>
            <w:webHidden/>
          </w:rPr>
        </w:r>
        <w:r w:rsidR="00F264D2">
          <w:rPr>
            <w:noProof/>
            <w:webHidden/>
          </w:rPr>
          <w:fldChar w:fldCharType="separate"/>
        </w:r>
        <w:r w:rsidR="00F264D2">
          <w:rPr>
            <w:noProof/>
            <w:webHidden/>
          </w:rPr>
          <w:t>29</w:t>
        </w:r>
        <w:r w:rsidR="00F264D2">
          <w:rPr>
            <w:noProof/>
            <w:webHidden/>
          </w:rPr>
          <w:fldChar w:fldCharType="end"/>
        </w:r>
      </w:hyperlink>
    </w:p>
    <w:p w14:paraId="2E2DD844" w14:textId="1DAFD3E3" w:rsidR="00F264D2" w:rsidRDefault="000C605B">
      <w:pPr>
        <w:pStyle w:val="TOC3"/>
        <w:tabs>
          <w:tab w:val="right" w:leader="dot" w:pos="7927"/>
        </w:tabs>
        <w:rPr>
          <w:rFonts w:eastAsiaTheme="minorEastAsia"/>
          <w:noProof/>
          <w:sz w:val="22"/>
          <w:szCs w:val="22"/>
          <w:lang w:eastAsia="id-ID"/>
        </w:rPr>
      </w:pPr>
      <w:hyperlink w:anchor="_Toc480274104" w:history="1">
        <w:r w:rsidR="00F264D2" w:rsidRPr="007E1142">
          <w:rPr>
            <w:rStyle w:val="Hyperlink"/>
            <w:noProof/>
          </w:rPr>
          <w:t xml:space="preserve">2.7.4 Core Drives </w:t>
        </w:r>
        <w:r w:rsidR="00F264D2" w:rsidRPr="007E1142">
          <w:rPr>
            <w:rStyle w:val="Hyperlink"/>
            <w:noProof/>
            <w:lang w:val="en-US"/>
          </w:rPr>
          <w:t>4</w:t>
        </w:r>
        <w:r w:rsidR="00F264D2" w:rsidRPr="007E1142">
          <w:rPr>
            <w:rStyle w:val="Hyperlink"/>
            <w:noProof/>
          </w:rPr>
          <w:t xml:space="preserve"> : “Ownership and Possession”</w:t>
        </w:r>
        <w:r w:rsidR="00F264D2">
          <w:rPr>
            <w:noProof/>
            <w:webHidden/>
          </w:rPr>
          <w:tab/>
        </w:r>
        <w:r w:rsidR="00F264D2">
          <w:rPr>
            <w:noProof/>
            <w:webHidden/>
          </w:rPr>
          <w:fldChar w:fldCharType="begin"/>
        </w:r>
        <w:r w:rsidR="00F264D2">
          <w:rPr>
            <w:noProof/>
            <w:webHidden/>
          </w:rPr>
          <w:instrText xml:space="preserve"> PAGEREF _Toc480274104 \h </w:instrText>
        </w:r>
        <w:r w:rsidR="00F264D2">
          <w:rPr>
            <w:noProof/>
            <w:webHidden/>
          </w:rPr>
        </w:r>
        <w:r w:rsidR="00F264D2">
          <w:rPr>
            <w:noProof/>
            <w:webHidden/>
          </w:rPr>
          <w:fldChar w:fldCharType="separate"/>
        </w:r>
        <w:r w:rsidR="00F264D2">
          <w:rPr>
            <w:noProof/>
            <w:webHidden/>
          </w:rPr>
          <w:t>30</w:t>
        </w:r>
        <w:r w:rsidR="00F264D2">
          <w:rPr>
            <w:noProof/>
            <w:webHidden/>
          </w:rPr>
          <w:fldChar w:fldCharType="end"/>
        </w:r>
      </w:hyperlink>
    </w:p>
    <w:p w14:paraId="2FCE6433" w14:textId="29AB0730" w:rsidR="00F264D2" w:rsidRDefault="000C605B">
      <w:pPr>
        <w:pStyle w:val="TOC4"/>
        <w:tabs>
          <w:tab w:val="left" w:pos="1320"/>
          <w:tab w:val="right" w:leader="dot" w:pos="7927"/>
        </w:tabs>
        <w:rPr>
          <w:rFonts w:eastAsiaTheme="minorEastAsia"/>
          <w:noProof/>
          <w:sz w:val="22"/>
          <w:szCs w:val="22"/>
          <w:lang w:eastAsia="id-ID"/>
        </w:rPr>
      </w:pPr>
      <w:hyperlink w:anchor="_Toc480274105" w:history="1">
        <w:r w:rsidR="00F264D2" w:rsidRPr="007E1142">
          <w:rPr>
            <w:rStyle w:val="Hyperlink"/>
            <w:noProof/>
          </w:rPr>
          <w:t>a.</w:t>
        </w:r>
        <w:r w:rsidR="00F264D2">
          <w:rPr>
            <w:rFonts w:eastAsiaTheme="minorEastAsia"/>
            <w:noProof/>
            <w:sz w:val="22"/>
            <w:szCs w:val="22"/>
            <w:lang w:eastAsia="id-ID"/>
          </w:rPr>
          <w:tab/>
        </w:r>
        <w:r w:rsidR="00F264D2" w:rsidRPr="007E1142">
          <w:rPr>
            <w:rStyle w:val="Hyperlink"/>
            <w:noProof/>
          </w:rPr>
          <w:t>Build form Scratch</w:t>
        </w:r>
        <w:r w:rsidR="00F264D2">
          <w:rPr>
            <w:noProof/>
            <w:webHidden/>
          </w:rPr>
          <w:tab/>
        </w:r>
        <w:r w:rsidR="00F264D2">
          <w:rPr>
            <w:noProof/>
            <w:webHidden/>
          </w:rPr>
          <w:fldChar w:fldCharType="begin"/>
        </w:r>
        <w:r w:rsidR="00F264D2">
          <w:rPr>
            <w:noProof/>
            <w:webHidden/>
          </w:rPr>
          <w:instrText xml:space="preserve"> PAGEREF _Toc480274105 \h </w:instrText>
        </w:r>
        <w:r w:rsidR="00F264D2">
          <w:rPr>
            <w:noProof/>
            <w:webHidden/>
          </w:rPr>
        </w:r>
        <w:r w:rsidR="00F264D2">
          <w:rPr>
            <w:noProof/>
            <w:webHidden/>
          </w:rPr>
          <w:fldChar w:fldCharType="separate"/>
        </w:r>
        <w:r w:rsidR="00F264D2">
          <w:rPr>
            <w:noProof/>
            <w:webHidden/>
          </w:rPr>
          <w:t>30</w:t>
        </w:r>
        <w:r w:rsidR="00F264D2">
          <w:rPr>
            <w:noProof/>
            <w:webHidden/>
          </w:rPr>
          <w:fldChar w:fldCharType="end"/>
        </w:r>
      </w:hyperlink>
    </w:p>
    <w:p w14:paraId="1BE6B48C" w14:textId="307B628D" w:rsidR="00F264D2" w:rsidRDefault="000C605B">
      <w:pPr>
        <w:pStyle w:val="TOC4"/>
        <w:tabs>
          <w:tab w:val="left" w:pos="1320"/>
          <w:tab w:val="right" w:leader="dot" w:pos="7927"/>
        </w:tabs>
        <w:rPr>
          <w:rFonts w:eastAsiaTheme="minorEastAsia"/>
          <w:noProof/>
          <w:sz w:val="22"/>
          <w:szCs w:val="22"/>
          <w:lang w:eastAsia="id-ID"/>
        </w:rPr>
      </w:pPr>
      <w:hyperlink w:anchor="_Toc480274106" w:history="1">
        <w:r w:rsidR="00F264D2" w:rsidRPr="007E1142">
          <w:rPr>
            <w:rStyle w:val="Hyperlink"/>
            <w:noProof/>
          </w:rPr>
          <w:t>b.</w:t>
        </w:r>
        <w:r w:rsidR="00F264D2">
          <w:rPr>
            <w:rFonts w:eastAsiaTheme="minorEastAsia"/>
            <w:noProof/>
            <w:sz w:val="22"/>
            <w:szCs w:val="22"/>
            <w:lang w:eastAsia="id-ID"/>
          </w:rPr>
          <w:tab/>
        </w:r>
        <w:r w:rsidR="00F264D2" w:rsidRPr="007E1142">
          <w:rPr>
            <w:rStyle w:val="Hyperlink"/>
            <w:noProof/>
          </w:rPr>
          <w:t>Collection Set</w:t>
        </w:r>
        <w:r w:rsidR="00F264D2">
          <w:rPr>
            <w:noProof/>
            <w:webHidden/>
          </w:rPr>
          <w:tab/>
        </w:r>
        <w:r w:rsidR="00F264D2">
          <w:rPr>
            <w:noProof/>
            <w:webHidden/>
          </w:rPr>
          <w:fldChar w:fldCharType="begin"/>
        </w:r>
        <w:r w:rsidR="00F264D2">
          <w:rPr>
            <w:noProof/>
            <w:webHidden/>
          </w:rPr>
          <w:instrText xml:space="preserve"> PAGEREF _Toc480274106 \h </w:instrText>
        </w:r>
        <w:r w:rsidR="00F264D2">
          <w:rPr>
            <w:noProof/>
            <w:webHidden/>
          </w:rPr>
        </w:r>
        <w:r w:rsidR="00F264D2">
          <w:rPr>
            <w:noProof/>
            <w:webHidden/>
          </w:rPr>
          <w:fldChar w:fldCharType="separate"/>
        </w:r>
        <w:r w:rsidR="00F264D2">
          <w:rPr>
            <w:noProof/>
            <w:webHidden/>
          </w:rPr>
          <w:t>30</w:t>
        </w:r>
        <w:r w:rsidR="00F264D2">
          <w:rPr>
            <w:noProof/>
            <w:webHidden/>
          </w:rPr>
          <w:fldChar w:fldCharType="end"/>
        </w:r>
      </w:hyperlink>
    </w:p>
    <w:p w14:paraId="7CA9254A" w14:textId="52500A52" w:rsidR="00F264D2" w:rsidRDefault="000C605B">
      <w:pPr>
        <w:pStyle w:val="TOC4"/>
        <w:tabs>
          <w:tab w:val="left" w:pos="1320"/>
          <w:tab w:val="right" w:leader="dot" w:pos="7927"/>
        </w:tabs>
        <w:rPr>
          <w:rFonts w:eastAsiaTheme="minorEastAsia"/>
          <w:noProof/>
          <w:sz w:val="22"/>
          <w:szCs w:val="22"/>
          <w:lang w:eastAsia="id-ID"/>
        </w:rPr>
      </w:pPr>
      <w:hyperlink w:anchor="_Toc480274107" w:history="1">
        <w:r w:rsidR="00F264D2" w:rsidRPr="007E1142">
          <w:rPr>
            <w:rStyle w:val="Hyperlink"/>
            <w:noProof/>
          </w:rPr>
          <w:t>c.</w:t>
        </w:r>
        <w:r w:rsidR="00F264D2">
          <w:rPr>
            <w:rFonts w:eastAsiaTheme="minorEastAsia"/>
            <w:noProof/>
            <w:sz w:val="22"/>
            <w:szCs w:val="22"/>
            <w:lang w:eastAsia="id-ID"/>
          </w:rPr>
          <w:tab/>
        </w:r>
        <w:r w:rsidR="00F264D2" w:rsidRPr="007E1142">
          <w:rPr>
            <w:rStyle w:val="Hyperlink"/>
            <w:noProof/>
          </w:rPr>
          <w:t>Monitor attachment</w:t>
        </w:r>
        <w:r w:rsidR="00F264D2">
          <w:rPr>
            <w:noProof/>
            <w:webHidden/>
          </w:rPr>
          <w:tab/>
        </w:r>
        <w:r w:rsidR="00F264D2">
          <w:rPr>
            <w:noProof/>
            <w:webHidden/>
          </w:rPr>
          <w:fldChar w:fldCharType="begin"/>
        </w:r>
        <w:r w:rsidR="00F264D2">
          <w:rPr>
            <w:noProof/>
            <w:webHidden/>
          </w:rPr>
          <w:instrText xml:space="preserve"> PAGEREF _Toc480274107 \h </w:instrText>
        </w:r>
        <w:r w:rsidR="00F264D2">
          <w:rPr>
            <w:noProof/>
            <w:webHidden/>
          </w:rPr>
        </w:r>
        <w:r w:rsidR="00F264D2">
          <w:rPr>
            <w:noProof/>
            <w:webHidden/>
          </w:rPr>
          <w:fldChar w:fldCharType="separate"/>
        </w:r>
        <w:r w:rsidR="00F264D2">
          <w:rPr>
            <w:noProof/>
            <w:webHidden/>
          </w:rPr>
          <w:t>30</w:t>
        </w:r>
        <w:r w:rsidR="00F264D2">
          <w:rPr>
            <w:noProof/>
            <w:webHidden/>
          </w:rPr>
          <w:fldChar w:fldCharType="end"/>
        </w:r>
      </w:hyperlink>
    </w:p>
    <w:p w14:paraId="00087E33" w14:textId="67EC7DD9" w:rsidR="00F264D2" w:rsidRDefault="000C605B">
      <w:pPr>
        <w:pStyle w:val="TOC4"/>
        <w:tabs>
          <w:tab w:val="left" w:pos="1320"/>
          <w:tab w:val="right" w:leader="dot" w:pos="7927"/>
        </w:tabs>
        <w:rPr>
          <w:rFonts w:eastAsiaTheme="minorEastAsia"/>
          <w:noProof/>
          <w:sz w:val="22"/>
          <w:szCs w:val="22"/>
          <w:lang w:eastAsia="id-ID"/>
        </w:rPr>
      </w:pPr>
      <w:hyperlink w:anchor="_Toc480274108" w:history="1">
        <w:r w:rsidR="00F264D2" w:rsidRPr="007E1142">
          <w:rPr>
            <w:rStyle w:val="Hyperlink"/>
            <w:noProof/>
          </w:rPr>
          <w:t>d.</w:t>
        </w:r>
        <w:r w:rsidR="00F264D2">
          <w:rPr>
            <w:rFonts w:eastAsiaTheme="minorEastAsia"/>
            <w:noProof/>
            <w:sz w:val="22"/>
            <w:szCs w:val="22"/>
            <w:lang w:eastAsia="id-ID"/>
          </w:rPr>
          <w:tab/>
        </w:r>
        <w:r w:rsidR="00F264D2" w:rsidRPr="007E1142">
          <w:rPr>
            <w:rStyle w:val="Hyperlink"/>
            <w:noProof/>
          </w:rPr>
          <w:t>Alfred Effect</w:t>
        </w:r>
        <w:r w:rsidR="00F264D2">
          <w:rPr>
            <w:noProof/>
            <w:webHidden/>
          </w:rPr>
          <w:tab/>
        </w:r>
        <w:r w:rsidR="00F264D2">
          <w:rPr>
            <w:noProof/>
            <w:webHidden/>
          </w:rPr>
          <w:fldChar w:fldCharType="begin"/>
        </w:r>
        <w:r w:rsidR="00F264D2">
          <w:rPr>
            <w:noProof/>
            <w:webHidden/>
          </w:rPr>
          <w:instrText xml:space="preserve"> PAGEREF _Toc480274108 \h </w:instrText>
        </w:r>
        <w:r w:rsidR="00F264D2">
          <w:rPr>
            <w:noProof/>
            <w:webHidden/>
          </w:rPr>
        </w:r>
        <w:r w:rsidR="00F264D2">
          <w:rPr>
            <w:noProof/>
            <w:webHidden/>
          </w:rPr>
          <w:fldChar w:fldCharType="separate"/>
        </w:r>
        <w:r w:rsidR="00F264D2">
          <w:rPr>
            <w:noProof/>
            <w:webHidden/>
          </w:rPr>
          <w:t>31</w:t>
        </w:r>
        <w:r w:rsidR="00F264D2">
          <w:rPr>
            <w:noProof/>
            <w:webHidden/>
          </w:rPr>
          <w:fldChar w:fldCharType="end"/>
        </w:r>
      </w:hyperlink>
    </w:p>
    <w:p w14:paraId="60DE16CF" w14:textId="00BE3A24" w:rsidR="00F264D2" w:rsidRDefault="000C605B">
      <w:pPr>
        <w:pStyle w:val="TOC3"/>
        <w:tabs>
          <w:tab w:val="right" w:leader="dot" w:pos="7927"/>
        </w:tabs>
        <w:rPr>
          <w:rFonts w:eastAsiaTheme="minorEastAsia"/>
          <w:noProof/>
          <w:sz w:val="22"/>
          <w:szCs w:val="22"/>
          <w:lang w:eastAsia="id-ID"/>
        </w:rPr>
      </w:pPr>
      <w:hyperlink w:anchor="_Toc480274109" w:history="1">
        <w:r w:rsidR="00F264D2" w:rsidRPr="007E1142">
          <w:rPr>
            <w:rStyle w:val="Hyperlink"/>
            <w:noProof/>
          </w:rPr>
          <w:t xml:space="preserve">2.7.5 Core Drives </w:t>
        </w:r>
        <w:r w:rsidR="00F264D2" w:rsidRPr="007E1142">
          <w:rPr>
            <w:rStyle w:val="Hyperlink"/>
            <w:noProof/>
            <w:lang w:val="en-US"/>
          </w:rPr>
          <w:t>5</w:t>
        </w:r>
        <w:r w:rsidR="00F264D2" w:rsidRPr="007E1142">
          <w:rPr>
            <w:rStyle w:val="Hyperlink"/>
            <w:noProof/>
          </w:rPr>
          <w:t xml:space="preserve"> : “Social Influence and Relatedness”</w:t>
        </w:r>
        <w:r w:rsidR="00F264D2">
          <w:rPr>
            <w:noProof/>
            <w:webHidden/>
          </w:rPr>
          <w:tab/>
        </w:r>
        <w:r w:rsidR="00F264D2">
          <w:rPr>
            <w:noProof/>
            <w:webHidden/>
          </w:rPr>
          <w:fldChar w:fldCharType="begin"/>
        </w:r>
        <w:r w:rsidR="00F264D2">
          <w:rPr>
            <w:noProof/>
            <w:webHidden/>
          </w:rPr>
          <w:instrText xml:space="preserve"> PAGEREF _Toc480274109 \h </w:instrText>
        </w:r>
        <w:r w:rsidR="00F264D2">
          <w:rPr>
            <w:noProof/>
            <w:webHidden/>
          </w:rPr>
        </w:r>
        <w:r w:rsidR="00F264D2">
          <w:rPr>
            <w:noProof/>
            <w:webHidden/>
          </w:rPr>
          <w:fldChar w:fldCharType="separate"/>
        </w:r>
        <w:r w:rsidR="00F264D2">
          <w:rPr>
            <w:noProof/>
            <w:webHidden/>
          </w:rPr>
          <w:t>31</w:t>
        </w:r>
        <w:r w:rsidR="00F264D2">
          <w:rPr>
            <w:noProof/>
            <w:webHidden/>
          </w:rPr>
          <w:fldChar w:fldCharType="end"/>
        </w:r>
      </w:hyperlink>
    </w:p>
    <w:p w14:paraId="431DEA74" w14:textId="2BD0E0FA" w:rsidR="00F264D2" w:rsidRDefault="000C605B">
      <w:pPr>
        <w:pStyle w:val="TOC4"/>
        <w:tabs>
          <w:tab w:val="left" w:pos="1320"/>
          <w:tab w:val="right" w:leader="dot" w:pos="7927"/>
        </w:tabs>
        <w:rPr>
          <w:rFonts w:eastAsiaTheme="minorEastAsia"/>
          <w:noProof/>
          <w:sz w:val="22"/>
          <w:szCs w:val="22"/>
          <w:lang w:eastAsia="id-ID"/>
        </w:rPr>
      </w:pPr>
      <w:hyperlink w:anchor="_Toc480274110" w:history="1">
        <w:r w:rsidR="00F264D2" w:rsidRPr="007E1142">
          <w:rPr>
            <w:rStyle w:val="Hyperlink"/>
            <w:noProof/>
          </w:rPr>
          <w:t>a.</w:t>
        </w:r>
        <w:r w:rsidR="00F264D2">
          <w:rPr>
            <w:rFonts w:eastAsiaTheme="minorEastAsia"/>
            <w:noProof/>
            <w:sz w:val="22"/>
            <w:szCs w:val="22"/>
            <w:lang w:eastAsia="id-ID"/>
          </w:rPr>
          <w:tab/>
        </w:r>
        <w:r w:rsidR="00F264D2" w:rsidRPr="007E1142">
          <w:rPr>
            <w:rStyle w:val="Hyperlink"/>
            <w:noProof/>
          </w:rPr>
          <w:t>Mentorship</w:t>
        </w:r>
        <w:r w:rsidR="00F264D2">
          <w:rPr>
            <w:noProof/>
            <w:webHidden/>
          </w:rPr>
          <w:tab/>
        </w:r>
        <w:r w:rsidR="00F264D2">
          <w:rPr>
            <w:noProof/>
            <w:webHidden/>
          </w:rPr>
          <w:fldChar w:fldCharType="begin"/>
        </w:r>
        <w:r w:rsidR="00F264D2">
          <w:rPr>
            <w:noProof/>
            <w:webHidden/>
          </w:rPr>
          <w:instrText xml:space="preserve"> PAGEREF _Toc480274110 \h </w:instrText>
        </w:r>
        <w:r w:rsidR="00F264D2">
          <w:rPr>
            <w:noProof/>
            <w:webHidden/>
          </w:rPr>
        </w:r>
        <w:r w:rsidR="00F264D2">
          <w:rPr>
            <w:noProof/>
            <w:webHidden/>
          </w:rPr>
          <w:fldChar w:fldCharType="separate"/>
        </w:r>
        <w:r w:rsidR="00F264D2">
          <w:rPr>
            <w:noProof/>
            <w:webHidden/>
          </w:rPr>
          <w:t>31</w:t>
        </w:r>
        <w:r w:rsidR="00F264D2">
          <w:rPr>
            <w:noProof/>
            <w:webHidden/>
          </w:rPr>
          <w:fldChar w:fldCharType="end"/>
        </w:r>
      </w:hyperlink>
    </w:p>
    <w:p w14:paraId="6DB830CA" w14:textId="7904491E" w:rsidR="00F264D2" w:rsidRDefault="000C605B">
      <w:pPr>
        <w:pStyle w:val="TOC4"/>
        <w:tabs>
          <w:tab w:val="left" w:pos="1320"/>
          <w:tab w:val="right" w:leader="dot" w:pos="7927"/>
        </w:tabs>
        <w:rPr>
          <w:rFonts w:eastAsiaTheme="minorEastAsia"/>
          <w:noProof/>
          <w:sz w:val="22"/>
          <w:szCs w:val="22"/>
          <w:lang w:eastAsia="id-ID"/>
        </w:rPr>
      </w:pPr>
      <w:hyperlink w:anchor="_Toc480274111" w:history="1">
        <w:r w:rsidR="00F264D2" w:rsidRPr="007E1142">
          <w:rPr>
            <w:rStyle w:val="Hyperlink"/>
            <w:noProof/>
          </w:rPr>
          <w:t>b.</w:t>
        </w:r>
        <w:r w:rsidR="00F264D2">
          <w:rPr>
            <w:rFonts w:eastAsiaTheme="minorEastAsia"/>
            <w:noProof/>
            <w:sz w:val="22"/>
            <w:szCs w:val="22"/>
            <w:lang w:eastAsia="id-ID"/>
          </w:rPr>
          <w:tab/>
        </w:r>
        <w:r w:rsidR="00F264D2" w:rsidRPr="007E1142">
          <w:rPr>
            <w:rStyle w:val="Hyperlink"/>
            <w:noProof/>
          </w:rPr>
          <w:t>Brag Buttons dan Trophy Shelves</w:t>
        </w:r>
        <w:r w:rsidR="00F264D2">
          <w:rPr>
            <w:noProof/>
            <w:webHidden/>
          </w:rPr>
          <w:tab/>
        </w:r>
        <w:r w:rsidR="00F264D2">
          <w:rPr>
            <w:noProof/>
            <w:webHidden/>
          </w:rPr>
          <w:fldChar w:fldCharType="begin"/>
        </w:r>
        <w:r w:rsidR="00F264D2">
          <w:rPr>
            <w:noProof/>
            <w:webHidden/>
          </w:rPr>
          <w:instrText xml:space="preserve"> PAGEREF _Toc480274111 \h </w:instrText>
        </w:r>
        <w:r w:rsidR="00F264D2">
          <w:rPr>
            <w:noProof/>
            <w:webHidden/>
          </w:rPr>
        </w:r>
        <w:r w:rsidR="00F264D2">
          <w:rPr>
            <w:noProof/>
            <w:webHidden/>
          </w:rPr>
          <w:fldChar w:fldCharType="separate"/>
        </w:r>
        <w:r w:rsidR="00F264D2">
          <w:rPr>
            <w:noProof/>
            <w:webHidden/>
          </w:rPr>
          <w:t>31</w:t>
        </w:r>
        <w:r w:rsidR="00F264D2">
          <w:rPr>
            <w:noProof/>
            <w:webHidden/>
          </w:rPr>
          <w:fldChar w:fldCharType="end"/>
        </w:r>
      </w:hyperlink>
    </w:p>
    <w:p w14:paraId="4E34AE9E" w14:textId="0A2DADA3" w:rsidR="00F264D2" w:rsidRDefault="000C605B">
      <w:pPr>
        <w:pStyle w:val="TOC4"/>
        <w:tabs>
          <w:tab w:val="left" w:pos="1320"/>
          <w:tab w:val="right" w:leader="dot" w:pos="7927"/>
        </w:tabs>
        <w:rPr>
          <w:rFonts w:eastAsiaTheme="minorEastAsia"/>
          <w:noProof/>
          <w:sz w:val="22"/>
          <w:szCs w:val="22"/>
          <w:lang w:eastAsia="id-ID"/>
        </w:rPr>
      </w:pPr>
      <w:hyperlink w:anchor="_Toc480274112" w:history="1">
        <w:r w:rsidR="00F264D2" w:rsidRPr="007E1142">
          <w:rPr>
            <w:rStyle w:val="Hyperlink"/>
            <w:noProof/>
          </w:rPr>
          <w:t>c.</w:t>
        </w:r>
        <w:r w:rsidR="00F264D2">
          <w:rPr>
            <w:rFonts w:eastAsiaTheme="minorEastAsia"/>
            <w:noProof/>
            <w:sz w:val="22"/>
            <w:szCs w:val="22"/>
            <w:lang w:eastAsia="id-ID"/>
          </w:rPr>
          <w:tab/>
        </w:r>
        <w:r w:rsidR="00F264D2" w:rsidRPr="007E1142">
          <w:rPr>
            <w:rStyle w:val="Hyperlink"/>
            <w:noProof/>
          </w:rPr>
          <w:t>Social Treasures</w:t>
        </w:r>
        <w:r w:rsidR="00F264D2">
          <w:rPr>
            <w:noProof/>
            <w:webHidden/>
          </w:rPr>
          <w:tab/>
        </w:r>
        <w:r w:rsidR="00F264D2">
          <w:rPr>
            <w:noProof/>
            <w:webHidden/>
          </w:rPr>
          <w:fldChar w:fldCharType="begin"/>
        </w:r>
        <w:r w:rsidR="00F264D2">
          <w:rPr>
            <w:noProof/>
            <w:webHidden/>
          </w:rPr>
          <w:instrText xml:space="preserve"> PAGEREF _Toc480274112 \h </w:instrText>
        </w:r>
        <w:r w:rsidR="00F264D2">
          <w:rPr>
            <w:noProof/>
            <w:webHidden/>
          </w:rPr>
        </w:r>
        <w:r w:rsidR="00F264D2">
          <w:rPr>
            <w:noProof/>
            <w:webHidden/>
          </w:rPr>
          <w:fldChar w:fldCharType="separate"/>
        </w:r>
        <w:r w:rsidR="00F264D2">
          <w:rPr>
            <w:noProof/>
            <w:webHidden/>
          </w:rPr>
          <w:t>31</w:t>
        </w:r>
        <w:r w:rsidR="00F264D2">
          <w:rPr>
            <w:noProof/>
            <w:webHidden/>
          </w:rPr>
          <w:fldChar w:fldCharType="end"/>
        </w:r>
      </w:hyperlink>
    </w:p>
    <w:p w14:paraId="561BB957" w14:textId="45804F3F" w:rsidR="00F264D2" w:rsidRDefault="000C605B">
      <w:pPr>
        <w:pStyle w:val="TOC4"/>
        <w:tabs>
          <w:tab w:val="left" w:pos="1320"/>
          <w:tab w:val="right" w:leader="dot" w:pos="7927"/>
        </w:tabs>
        <w:rPr>
          <w:rFonts w:eastAsiaTheme="minorEastAsia"/>
          <w:noProof/>
          <w:sz w:val="22"/>
          <w:szCs w:val="22"/>
          <w:lang w:eastAsia="id-ID"/>
        </w:rPr>
      </w:pPr>
      <w:hyperlink w:anchor="_Toc480274113" w:history="1">
        <w:r w:rsidR="00F264D2" w:rsidRPr="007E1142">
          <w:rPr>
            <w:rStyle w:val="Hyperlink"/>
            <w:noProof/>
          </w:rPr>
          <w:t>d.</w:t>
        </w:r>
        <w:r w:rsidR="00F264D2">
          <w:rPr>
            <w:rFonts w:eastAsiaTheme="minorEastAsia"/>
            <w:noProof/>
            <w:sz w:val="22"/>
            <w:szCs w:val="22"/>
            <w:lang w:eastAsia="id-ID"/>
          </w:rPr>
          <w:tab/>
        </w:r>
        <w:r w:rsidR="00F264D2" w:rsidRPr="007E1142">
          <w:rPr>
            <w:rStyle w:val="Hyperlink"/>
            <w:noProof/>
          </w:rPr>
          <w:t>Social Prods</w:t>
        </w:r>
        <w:r w:rsidR="00F264D2">
          <w:rPr>
            <w:noProof/>
            <w:webHidden/>
          </w:rPr>
          <w:tab/>
        </w:r>
        <w:r w:rsidR="00F264D2">
          <w:rPr>
            <w:noProof/>
            <w:webHidden/>
          </w:rPr>
          <w:fldChar w:fldCharType="begin"/>
        </w:r>
        <w:r w:rsidR="00F264D2">
          <w:rPr>
            <w:noProof/>
            <w:webHidden/>
          </w:rPr>
          <w:instrText xml:space="preserve"> PAGEREF _Toc480274113 \h </w:instrText>
        </w:r>
        <w:r w:rsidR="00F264D2">
          <w:rPr>
            <w:noProof/>
            <w:webHidden/>
          </w:rPr>
        </w:r>
        <w:r w:rsidR="00F264D2">
          <w:rPr>
            <w:noProof/>
            <w:webHidden/>
          </w:rPr>
          <w:fldChar w:fldCharType="separate"/>
        </w:r>
        <w:r w:rsidR="00F264D2">
          <w:rPr>
            <w:noProof/>
            <w:webHidden/>
          </w:rPr>
          <w:t>31</w:t>
        </w:r>
        <w:r w:rsidR="00F264D2">
          <w:rPr>
            <w:noProof/>
            <w:webHidden/>
          </w:rPr>
          <w:fldChar w:fldCharType="end"/>
        </w:r>
      </w:hyperlink>
    </w:p>
    <w:p w14:paraId="00A22590" w14:textId="35370C3C" w:rsidR="00F264D2" w:rsidRDefault="000C605B">
      <w:pPr>
        <w:pStyle w:val="TOC4"/>
        <w:tabs>
          <w:tab w:val="left" w:pos="1320"/>
          <w:tab w:val="right" w:leader="dot" w:pos="7927"/>
        </w:tabs>
        <w:rPr>
          <w:rFonts w:eastAsiaTheme="minorEastAsia"/>
          <w:noProof/>
          <w:sz w:val="22"/>
          <w:szCs w:val="22"/>
          <w:lang w:eastAsia="id-ID"/>
        </w:rPr>
      </w:pPr>
      <w:hyperlink w:anchor="_Toc480274114" w:history="1">
        <w:r w:rsidR="00F264D2" w:rsidRPr="007E1142">
          <w:rPr>
            <w:rStyle w:val="Hyperlink"/>
            <w:noProof/>
          </w:rPr>
          <w:t>e.</w:t>
        </w:r>
        <w:r w:rsidR="00F264D2">
          <w:rPr>
            <w:rFonts w:eastAsiaTheme="minorEastAsia"/>
            <w:noProof/>
            <w:sz w:val="22"/>
            <w:szCs w:val="22"/>
            <w:lang w:eastAsia="id-ID"/>
          </w:rPr>
          <w:tab/>
        </w:r>
        <w:r w:rsidR="00F264D2" w:rsidRPr="007E1142">
          <w:rPr>
            <w:rStyle w:val="Hyperlink"/>
            <w:noProof/>
          </w:rPr>
          <w:t>Conformity Anchor</w:t>
        </w:r>
        <w:r w:rsidR="00F264D2">
          <w:rPr>
            <w:noProof/>
            <w:webHidden/>
          </w:rPr>
          <w:tab/>
        </w:r>
        <w:r w:rsidR="00F264D2">
          <w:rPr>
            <w:noProof/>
            <w:webHidden/>
          </w:rPr>
          <w:fldChar w:fldCharType="begin"/>
        </w:r>
        <w:r w:rsidR="00F264D2">
          <w:rPr>
            <w:noProof/>
            <w:webHidden/>
          </w:rPr>
          <w:instrText xml:space="preserve"> PAGEREF _Toc480274114 \h </w:instrText>
        </w:r>
        <w:r w:rsidR="00F264D2">
          <w:rPr>
            <w:noProof/>
            <w:webHidden/>
          </w:rPr>
        </w:r>
        <w:r w:rsidR="00F264D2">
          <w:rPr>
            <w:noProof/>
            <w:webHidden/>
          </w:rPr>
          <w:fldChar w:fldCharType="separate"/>
        </w:r>
        <w:r w:rsidR="00F264D2">
          <w:rPr>
            <w:noProof/>
            <w:webHidden/>
          </w:rPr>
          <w:t>32</w:t>
        </w:r>
        <w:r w:rsidR="00F264D2">
          <w:rPr>
            <w:noProof/>
            <w:webHidden/>
          </w:rPr>
          <w:fldChar w:fldCharType="end"/>
        </w:r>
      </w:hyperlink>
    </w:p>
    <w:p w14:paraId="6787A874" w14:textId="7DA16048" w:rsidR="00F264D2" w:rsidRDefault="000C605B">
      <w:pPr>
        <w:pStyle w:val="TOC4"/>
        <w:tabs>
          <w:tab w:val="left" w:pos="1100"/>
          <w:tab w:val="right" w:leader="dot" w:pos="7927"/>
        </w:tabs>
        <w:rPr>
          <w:rFonts w:eastAsiaTheme="minorEastAsia"/>
          <w:noProof/>
          <w:sz w:val="22"/>
          <w:szCs w:val="22"/>
          <w:lang w:eastAsia="id-ID"/>
        </w:rPr>
      </w:pPr>
      <w:hyperlink w:anchor="_Toc480274115" w:history="1">
        <w:r w:rsidR="00F264D2" w:rsidRPr="007E1142">
          <w:rPr>
            <w:rStyle w:val="Hyperlink"/>
            <w:noProof/>
          </w:rPr>
          <w:t>f.</w:t>
        </w:r>
        <w:r w:rsidR="00F264D2">
          <w:rPr>
            <w:rFonts w:eastAsiaTheme="minorEastAsia"/>
            <w:noProof/>
            <w:sz w:val="22"/>
            <w:szCs w:val="22"/>
            <w:lang w:eastAsia="id-ID"/>
          </w:rPr>
          <w:tab/>
        </w:r>
        <w:r w:rsidR="00F264D2" w:rsidRPr="007E1142">
          <w:rPr>
            <w:rStyle w:val="Hyperlink"/>
            <w:noProof/>
          </w:rPr>
          <w:t>Water Coolers</w:t>
        </w:r>
        <w:r w:rsidR="00F264D2">
          <w:rPr>
            <w:noProof/>
            <w:webHidden/>
          </w:rPr>
          <w:tab/>
        </w:r>
        <w:r w:rsidR="00F264D2">
          <w:rPr>
            <w:noProof/>
            <w:webHidden/>
          </w:rPr>
          <w:fldChar w:fldCharType="begin"/>
        </w:r>
        <w:r w:rsidR="00F264D2">
          <w:rPr>
            <w:noProof/>
            <w:webHidden/>
          </w:rPr>
          <w:instrText xml:space="preserve"> PAGEREF _Toc480274115 \h </w:instrText>
        </w:r>
        <w:r w:rsidR="00F264D2">
          <w:rPr>
            <w:noProof/>
            <w:webHidden/>
          </w:rPr>
        </w:r>
        <w:r w:rsidR="00F264D2">
          <w:rPr>
            <w:noProof/>
            <w:webHidden/>
          </w:rPr>
          <w:fldChar w:fldCharType="separate"/>
        </w:r>
        <w:r w:rsidR="00F264D2">
          <w:rPr>
            <w:noProof/>
            <w:webHidden/>
          </w:rPr>
          <w:t>32</w:t>
        </w:r>
        <w:r w:rsidR="00F264D2">
          <w:rPr>
            <w:noProof/>
            <w:webHidden/>
          </w:rPr>
          <w:fldChar w:fldCharType="end"/>
        </w:r>
      </w:hyperlink>
    </w:p>
    <w:p w14:paraId="5A564B3F" w14:textId="72BC976D" w:rsidR="00F264D2" w:rsidRDefault="000C605B">
      <w:pPr>
        <w:pStyle w:val="TOC3"/>
        <w:tabs>
          <w:tab w:val="right" w:leader="dot" w:pos="7927"/>
        </w:tabs>
        <w:rPr>
          <w:rFonts w:eastAsiaTheme="minorEastAsia"/>
          <w:noProof/>
          <w:sz w:val="22"/>
          <w:szCs w:val="22"/>
          <w:lang w:eastAsia="id-ID"/>
        </w:rPr>
      </w:pPr>
      <w:hyperlink w:anchor="_Toc480274116" w:history="1">
        <w:r w:rsidR="00F264D2" w:rsidRPr="007E1142">
          <w:rPr>
            <w:rStyle w:val="Hyperlink"/>
            <w:noProof/>
          </w:rPr>
          <w:t>2.7.6 Core Drives 6 : “Scarcity and Impatience”</w:t>
        </w:r>
        <w:r w:rsidR="00F264D2">
          <w:rPr>
            <w:noProof/>
            <w:webHidden/>
          </w:rPr>
          <w:tab/>
        </w:r>
        <w:r w:rsidR="00F264D2">
          <w:rPr>
            <w:noProof/>
            <w:webHidden/>
          </w:rPr>
          <w:fldChar w:fldCharType="begin"/>
        </w:r>
        <w:r w:rsidR="00F264D2">
          <w:rPr>
            <w:noProof/>
            <w:webHidden/>
          </w:rPr>
          <w:instrText xml:space="preserve"> PAGEREF _Toc480274116 \h </w:instrText>
        </w:r>
        <w:r w:rsidR="00F264D2">
          <w:rPr>
            <w:noProof/>
            <w:webHidden/>
          </w:rPr>
        </w:r>
        <w:r w:rsidR="00F264D2">
          <w:rPr>
            <w:noProof/>
            <w:webHidden/>
          </w:rPr>
          <w:fldChar w:fldCharType="separate"/>
        </w:r>
        <w:r w:rsidR="00F264D2">
          <w:rPr>
            <w:noProof/>
            <w:webHidden/>
          </w:rPr>
          <w:t>32</w:t>
        </w:r>
        <w:r w:rsidR="00F264D2">
          <w:rPr>
            <w:noProof/>
            <w:webHidden/>
          </w:rPr>
          <w:fldChar w:fldCharType="end"/>
        </w:r>
      </w:hyperlink>
    </w:p>
    <w:p w14:paraId="3B91A4C7" w14:textId="719A0574" w:rsidR="00F264D2" w:rsidRDefault="000C605B">
      <w:pPr>
        <w:pStyle w:val="TOC4"/>
        <w:tabs>
          <w:tab w:val="left" w:pos="1320"/>
          <w:tab w:val="right" w:leader="dot" w:pos="7927"/>
        </w:tabs>
        <w:rPr>
          <w:rFonts w:eastAsiaTheme="minorEastAsia"/>
          <w:noProof/>
          <w:sz w:val="22"/>
          <w:szCs w:val="22"/>
          <w:lang w:eastAsia="id-ID"/>
        </w:rPr>
      </w:pPr>
      <w:hyperlink w:anchor="_Toc480274117" w:history="1">
        <w:r w:rsidR="00F264D2" w:rsidRPr="007E1142">
          <w:rPr>
            <w:rStyle w:val="Hyperlink"/>
            <w:noProof/>
          </w:rPr>
          <w:t>a.</w:t>
        </w:r>
        <w:r w:rsidR="00F264D2">
          <w:rPr>
            <w:rFonts w:eastAsiaTheme="minorEastAsia"/>
            <w:noProof/>
            <w:sz w:val="22"/>
            <w:szCs w:val="22"/>
            <w:lang w:eastAsia="id-ID"/>
          </w:rPr>
          <w:tab/>
        </w:r>
        <w:r w:rsidR="00F264D2" w:rsidRPr="007E1142">
          <w:rPr>
            <w:rStyle w:val="Hyperlink"/>
            <w:noProof/>
          </w:rPr>
          <w:t>Dangling</w:t>
        </w:r>
        <w:r w:rsidR="00F264D2">
          <w:rPr>
            <w:noProof/>
            <w:webHidden/>
          </w:rPr>
          <w:tab/>
        </w:r>
        <w:r w:rsidR="00F264D2">
          <w:rPr>
            <w:noProof/>
            <w:webHidden/>
          </w:rPr>
          <w:fldChar w:fldCharType="begin"/>
        </w:r>
        <w:r w:rsidR="00F264D2">
          <w:rPr>
            <w:noProof/>
            <w:webHidden/>
          </w:rPr>
          <w:instrText xml:space="preserve"> PAGEREF _Toc480274117 \h </w:instrText>
        </w:r>
        <w:r w:rsidR="00F264D2">
          <w:rPr>
            <w:noProof/>
            <w:webHidden/>
          </w:rPr>
        </w:r>
        <w:r w:rsidR="00F264D2">
          <w:rPr>
            <w:noProof/>
            <w:webHidden/>
          </w:rPr>
          <w:fldChar w:fldCharType="separate"/>
        </w:r>
        <w:r w:rsidR="00F264D2">
          <w:rPr>
            <w:noProof/>
            <w:webHidden/>
          </w:rPr>
          <w:t>32</w:t>
        </w:r>
        <w:r w:rsidR="00F264D2">
          <w:rPr>
            <w:noProof/>
            <w:webHidden/>
          </w:rPr>
          <w:fldChar w:fldCharType="end"/>
        </w:r>
      </w:hyperlink>
    </w:p>
    <w:p w14:paraId="5D6B278E" w14:textId="5FD0878F" w:rsidR="00F264D2" w:rsidRDefault="000C605B">
      <w:pPr>
        <w:pStyle w:val="TOC4"/>
        <w:tabs>
          <w:tab w:val="left" w:pos="1320"/>
          <w:tab w:val="right" w:leader="dot" w:pos="7927"/>
        </w:tabs>
        <w:rPr>
          <w:rFonts w:eastAsiaTheme="minorEastAsia"/>
          <w:noProof/>
          <w:sz w:val="22"/>
          <w:szCs w:val="22"/>
          <w:lang w:eastAsia="id-ID"/>
        </w:rPr>
      </w:pPr>
      <w:hyperlink w:anchor="_Toc480274118" w:history="1">
        <w:r w:rsidR="00F264D2" w:rsidRPr="007E1142">
          <w:rPr>
            <w:rStyle w:val="Hyperlink"/>
            <w:noProof/>
          </w:rPr>
          <w:t>b.</w:t>
        </w:r>
        <w:r w:rsidR="00F264D2">
          <w:rPr>
            <w:rFonts w:eastAsiaTheme="minorEastAsia"/>
            <w:noProof/>
            <w:sz w:val="22"/>
            <w:szCs w:val="22"/>
            <w:lang w:eastAsia="id-ID"/>
          </w:rPr>
          <w:tab/>
        </w:r>
        <w:r w:rsidR="00F264D2" w:rsidRPr="007E1142">
          <w:rPr>
            <w:rStyle w:val="Hyperlink"/>
            <w:noProof/>
          </w:rPr>
          <w:t>Appointment Dynamics</w:t>
        </w:r>
        <w:r w:rsidR="00F264D2">
          <w:rPr>
            <w:noProof/>
            <w:webHidden/>
          </w:rPr>
          <w:tab/>
        </w:r>
        <w:r w:rsidR="00F264D2">
          <w:rPr>
            <w:noProof/>
            <w:webHidden/>
          </w:rPr>
          <w:fldChar w:fldCharType="begin"/>
        </w:r>
        <w:r w:rsidR="00F264D2">
          <w:rPr>
            <w:noProof/>
            <w:webHidden/>
          </w:rPr>
          <w:instrText xml:space="preserve"> PAGEREF _Toc480274118 \h </w:instrText>
        </w:r>
        <w:r w:rsidR="00F264D2">
          <w:rPr>
            <w:noProof/>
            <w:webHidden/>
          </w:rPr>
        </w:r>
        <w:r w:rsidR="00F264D2">
          <w:rPr>
            <w:noProof/>
            <w:webHidden/>
          </w:rPr>
          <w:fldChar w:fldCharType="separate"/>
        </w:r>
        <w:r w:rsidR="00F264D2">
          <w:rPr>
            <w:noProof/>
            <w:webHidden/>
          </w:rPr>
          <w:t>32</w:t>
        </w:r>
        <w:r w:rsidR="00F264D2">
          <w:rPr>
            <w:noProof/>
            <w:webHidden/>
          </w:rPr>
          <w:fldChar w:fldCharType="end"/>
        </w:r>
      </w:hyperlink>
    </w:p>
    <w:p w14:paraId="72D95471" w14:textId="58A6CBBB" w:rsidR="00F264D2" w:rsidRDefault="000C605B">
      <w:pPr>
        <w:pStyle w:val="TOC3"/>
        <w:tabs>
          <w:tab w:val="right" w:leader="dot" w:pos="7927"/>
        </w:tabs>
        <w:rPr>
          <w:rFonts w:eastAsiaTheme="minorEastAsia"/>
          <w:noProof/>
          <w:sz w:val="22"/>
          <w:szCs w:val="22"/>
          <w:lang w:eastAsia="id-ID"/>
        </w:rPr>
      </w:pPr>
      <w:hyperlink w:anchor="_Toc480274119" w:history="1">
        <w:r w:rsidR="00F264D2" w:rsidRPr="007E1142">
          <w:rPr>
            <w:rStyle w:val="Hyperlink"/>
            <w:noProof/>
          </w:rPr>
          <w:t xml:space="preserve">2.7.7 Core Drives </w:t>
        </w:r>
        <w:r w:rsidR="00F264D2" w:rsidRPr="007E1142">
          <w:rPr>
            <w:rStyle w:val="Hyperlink"/>
            <w:noProof/>
            <w:lang w:val="en-US"/>
          </w:rPr>
          <w:t>7</w:t>
        </w:r>
        <w:r w:rsidR="00F264D2" w:rsidRPr="007E1142">
          <w:rPr>
            <w:rStyle w:val="Hyperlink"/>
            <w:noProof/>
          </w:rPr>
          <w:t xml:space="preserve"> : “Unpredictability and Curiosity”</w:t>
        </w:r>
        <w:r w:rsidR="00F264D2">
          <w:rPr>
            <w:noProof/>
            <w:webHidden/>
          </w:rPr>
          <w:tab/>
        </w:r>
        <w:r w:rsidR="00F264D2">
          <w:rPr>
            <w:noProof/>
            <w:webHidden/>
          </w:rPr>
          <w:fldChar w:fldCharType="begin"/>
        </w:r>
        <w:r w:rsidR="00F264D2">
          <w:rPr>
            <w:noProof/>
            <w:webHidden/>
          </w:rPr>
          <w:instrText xml:space="preserve"> PAGEREF _Toc480274119 \h </w:instrText>
        </w:r>
        <w:r w:rsidR="00F264D2">
          <w:rPr>
            <w:noProof/>
            <w:webHidden/>
          </w:rPr>
        </w:r>
        <w:r w:rsidR="00F264D2">
          <w:rPr>
            <w:noProof/>
            <w:webHidden/>
          </w:rPr>
          <w:fldChar w:fldCharType="separate"/>
        </w:r>
        <w:r w:rsidR="00F264D2">
          <w:rPr>
            <w:noProof/>
            <w:webHidden/>
          </w:rPr>
          <w:t>33</w:t>
        </w:r>
        <w:r w:rsidR="00F264D2">
          <w:rPr>
            <w:noProof/>
            <w:webHidden/>
          </w:rPr>
          <w:fldChar w:fldCharType="end"/>
        </w:r>
      </w:hyperlink>
    </w:p>
    <w:p w14:paraId="1689556F" w14:textId="6CD384E4" w:rsidR="00F264D2" w:rsidRDefault="000C605B">
      <w:pPr>
        <w:pStyle w:val="TOC4"/>
        <w:tabs>
          <w:tab w:val="left" w:pos="1320"/>
          <w:tab w:val="right" w:leader="dot" w:pos="7927"/>
        </w:tabs>
        <w:rPr>
          <w:rFonts w:eastAsiaTheme="minorEastAsia"/>
          <w:noProof/>
          <w:sz w:val="22"/>
          <w:szCs w:val="22"/>
          <w:lang w:eastAsia="id-ID"/>
        </w:rPr>
      </w:pPr>
      <w:hyperlink w:anchor="_Toc480274120" w:history="1">
        <w:r w:rsidR="00F264D2" w:rsidRPr="007E1142">
          <w:rPr>
            <w:rStyle w:val="Hyperlink"/>
            <w:noProof/>
          </w:rPr>
          <w:t>a.</w:t>
        </w:r>
        <w:r w:rsidR="00F264D2">
          <w:rPr>
            <w:rFonts w:eastAsiaTheme="minorEastAsia"/>
            <w:noProof/>
            <w:sz w:val="22"/>
            <w:szCs w:val="22"/>
            <w:lang w:eastAsia="id-ID"/>
          </w:rPr>
          <w:tab/>
        </w:r>
        <w:r w:rsidR="00F264D2" w:rsidRPr="007E1142">
          <w:rPr>
            <w:rStyle w:val="Hyperlink"/>
            <w:noProof/>
          </w:rPr>
          <w:t>Mystery Boxes dan Random Rewards</w:t>
        </w:r>
        <w:r w:rsidR="00F264D2">
          <w:rPr>
            <w:noProof/>
            <w:webHidden/>
          </w:rPr>
          <w:tab/>
        </w:r>
        <w:r w:rsidR="00F264D2">
          <w:rPr>
            <w:noProof/>
            <w:webHidden/>
          </w:rPr>
          <w:fldChar w:fldCharType="begin"/>
        </w:r>
        <w:r w:rsidR="00F264D2">
          <w:rPr>
            <w:noProof/>
            <w:webHidden/>
          </w:rPr>
          <w:instrText xml:space="preserve"> PAGEREF _Toc480274120 \h </w:instrText>
        </w:r>
        <w:r w:rsidR="00F264D2">
          <w:rPr>
            <w:noProof/>
            <w:webHidden/>
          </w:rPr>
        </w:r>
        <w:r w:rsidR="00F264D2">
          <w:rPr>
            <w:noProof/>
            <w:webHidden/>
          </w:rPr>
          <w:fldChar w:fldCharType="separate"/>
        </w:r>
        <w:r w:rsidR="00F264D2">
          <w:rPr>
            <w:noProof/>
            <w:webHidden/>
          </w:rPr>
          <w:t>33</w:t>
        </w:r>
        <w:r w:rsidR="00F264D2">
          <w:rPr>
            <w:noProof/>
            <w:webHidden/>
          </w:rPr>
          <w:fldChar w:fldCharType="end"/>
        </w:r>
      </w:hyperlink>
    </w:p>
    <w:p w14:paraId="2D9F49D5" w14:textId="6D19409F" w:rsidR="00F264D2" w:rsidRDefault="000C605B">
      <w:pPr>
        <w:pStyle w:val="TOC4"/>
        <w:tabs>
          <w:tab w:val="left" w:pos="1320"/>
          <w:tab w:val="right" w:leader="dot" w:pos="7927"/>
        </w:tabs>
        <w:rPr>
          <w:rFonts w:eastAsiaTheme="minorEastAsia"/>
          <w:noProof/>
          <w:sz w:val="22"/>
          <w:szCs w:val="22"/>
          <w:lang w:eastAsia="id-ID"/>
        </w:rPr>
      </w:pPr>
      <w:hyperlink w:anchor="_Toc480274121" w:history="1">
        <w:r w:rsidR="00F264D2" w:rsidRPr="007E1142">
          <w:rPr>
            <w:rStyle w:val="Hyperlink"/>
            <w:noProof/>
          </w:rPr>
          <w:t>b.</w:t>
        </w:r>
        <w:r w:rsidR="00F264D2">
          <w:rPr>
            <w:rFonts w:eastAsiaTheme="minorEastAsia"/>
            <w:noProof/>
            <w:sz w:val="22"/>
            <w:szCs w:val="22"/>
            <w:lang w:eastAsia="id-ID"/>
          </w:rPr>
          <w:tab/>
        </w:r>
        <w:r w:rsidR="00F264D2" w:rsidRPr="007E1142">
          <w:rPr>
            <w:rStyle w:val="Hyperlink"/>
            <w:noProof/>
          </w:rPr>
          <w:t>Easter Eggs dan Sudden Rewards</w:t>
        </w:r>
        <w:r w:rsidR="00F264D2">
          <w:rPr>
            <w:noProof/>
            <w:webHidden/>
          </w:rPr>
          <w:tab/>
        </w:r>
        <w:r w:rsidR="00F264D2">
          <w:rPr>
            <w:noProof/>
            <w:webHidden/>
          </w:rPr>
          <w:fldChar w:fldCharType="begin"/>
        </w:r>
        <w:r w:rsidR="00F264D2">
          <w:rPr>
            <w:noProof/>
            <w:webHidden/>
          </w:rPr>
          <w:instrText xml:space="preserve"> PAGEREF _Toc480274121 \h </w:instrText>
        </w:r>
        <w:r w:rsidR="00F264D2">
          <w:rPr>
            <w:noProof/>
            <w:webHidden/>
          </w:rPr>
        </w:r>
        <w:r w:rsidR="00F264D2">
          <w:rPr>
            <w:noProof/>
            <w:webHidden/>
          </w:rPr>
          <w:fldChar w:fldCharType="separate"/>
        </w:r>
        <w:r w:rsidR="00F264D2">
          <w:rPr>
            <w:noProof/>
            <w:webHidden/>
          </w:rPr>
          <w:t>33</w:t>
        </w:r>
        <w:r w:rsidR="00F264D2">
          <w:rPr>
            <w:noProof/>
            <w:webHidden/>
          </w:rPr>
          <w:fldChar w:fldCharType="end"/>
        </w:r>
      </w:hyperlink>
    </w:p>
    <w:p w14:paraId="52E0474B" w14:textId="34912C22" w:rsidR="00F264D2" w:rsidRDefault="000C605B">
      <w:pPr>
        <w:pStyle w:val="TOC3"/>
        <w:tabs>
          <w:tab w:val="right" w:leader="dot" w:pos="7927"/>
        </w:tabs>
        <w:rPr>
          <w:rFonts w:eastAsiaTheme="minorEastAsia"/>
          <w:noProof/>
          <w:sz w:val="22"/>
          <w:szCs w:val="22"/>
          <w:lang w:eastAsia="id-ID"/>
        </w:rPr>
      </w:pPr>
      <w:hyperlink w:anchor="_Toc480274122" w:history="1">
        <w:r w:rsidR="00F264D2" w:rsidRPr="007E1142">
          <w:rPr>
            <w:rStyle w:val="Hyperlink"/>
            <w:noProof/>
          </w:rPr>
          <w:t xml:space="preserve">2.7.8 Core Drives </w:t>
        </w:r>
        <w:r w:rsidR="00F264D2" w:rsidRPr="007E1142">
          <w:rPr>
            <w:rStyle w:val="Hyperlink"/>
            <w:noProof/>
            <w:lang w:val="en-US"/>
          </w:rPr>
          <w:t>8</w:t>
        </w:r>
        <w:r w:rsidR="00F264D2" w:rsidRPr="007E1142">
          <w:rPr>
            <w:rStyle w:val="Hyperlink"/>
            <w:noProof/>
          </w:rPr>
          <w:t xml:space="preserve"> : “Loss and Avoidance”</w:t>
        </w:r>
        <w:r w:rsidR="00F264D2">
          <w:rPr>
            <w:noProof/>
            <w:webHidden/>
          </w:rPr>
          <w:tab/>
        </w:r>
        <w:r w:rsidR="00F264D2">
          <w:rPr>
            <w:noProof/>
            <w:webHidden/>
          </w:rPr>
          <w:fldChar w:fldCharType="begin"/>
        </w:r>
        <w:r w:rsidR="00F264D2">
          <w:rPr>
            <w:noProof/>
            <w:webHidden/>
          </w:rPr>
          <w:instrText xml:space="preserve"> PAGEREF _Toc480274122 \h </w:instrText>
        </w:r>
        <w:r w:rsidR="00F264D2">
          <w:rPr>
            <w:noProof/>
            <w:webHidden/>
          </w:rPr>
        </w:r>
        <w:r w:rsidR="00F264D2">
          <w:rPr>
            <w:noProof/>
            <w:webHidden/>
          </w:rPr>
          <w:fldChar w:fldCharType="separate"/>
        </w:r>
        <w:r w:rsidR="00F264D2">
          <w:rPr>
            <w:noProof/>
            <w:webHidden/>
          </w:rPr>
          <w:t>33</w:t>
        </w:r>
        <w:r w:rsidR="00F264D2">
          <w:rPr>
            <w:noProof/>
            <w:webHidden/>
          </w:rPr>
          <w:fldChar w:fldCharType="end"/>
        </w:r>
      </w:hyperlink>
    </w:p>
    <w:p w14:paraId="011BFD10" w14:textId="69A96E80" w:rsidR="00F264D2" w:rsidRDefault="000C605B">
      <w:pPr>
        <w:pStyle w:val="TOC4"/>
        <w:tabs>
          <w:tab w:val="left" w:pos="1320"/>
          <w:tab w:val="right" w:leader="dot" w:pos="7927"/>
        </w:tabs>
        <w:rPr>
          <w:rFonts w:eastAsiaTheme="minorEastAsia"/>
          <w:noProof/>
          <w:sz w:val="22"/>
          <w:szCs w:val="22"/>
          <w:lang w:eastAsia="id-ID"/>
        </w:rPr>
      </w:pPr>
      <w:hyperlink w:anchor="_Toc480274123" w:history="1">
        <w:r w:rsidR="00F264D2" w:rsidRPr="007E1142">
          <w:rPr>
            <w:rStyle w:val="Hyperlink"/>
            <w:noProof/>
          </w:rPr>
          <w:t>a.</w:t>
        </w:r>
        <w:r w:rsidR="00F264D2">
          <w:rPr>
            <w:rFonts w:eastAsiaTheme="minorEastAsia"/>
            <w:noProof/>
            <w:sz w:val="22"/>
            <w:szCs w:val="22"/>
            <w:lang w:eastAsia="id-ID"/>
          </w:rPr>
          <w:tab/>
        </w:r>
        <w:r w:rsidR="00F264D2" w:rsidRPr="007E1142">
          <w:rPr>
            <w:rStyle w:val="Hyperlink"/>
            <w:noProof/>
          </w:rPr>
          <w:t>Rightful Heritage</w:t>
        </w:r>
        <w:r w:rsidR="00F264D2">
          <w:rPr>
            <w:noProof/>
            <w:webHidden/>
          </w:rPr>
          <w:tab/>
        </w:r>
        <w:r w:rsidR="00F264D2">
          <w:rPr>
            <w:noProof/>
            <w:webHidden/>
          </w:rPr>
          <w:fldChar w:fldCharType="begin"/>
        </w:r>
        <w:r w:rsidR="00F264D2">
          <w:rPr>
            <w:noProof/>
            <w:webHidden/>
          </w:rPr>
          <w:instrText xml:space="preserve"> PAGEREF _Toc480274123 \h </w:instrText>
        </w:r>
        <w:r w:rsidR="00F264D2">
          <w:rPr>
            <w:noProof/>
            <w:webHidden/>
          </w:rPr>
        </w:r>
        <w:r w:rsidR="00F264D2">
          <w:rPr>
            <w:noProof/>
            <w:webHidden/>
          </w:rPr>
          <w:fldChar w:fldCharType="separate"/>
        </w:r>
        <w:r w:rsidR="00F264D2">
          <w:rPr>
            <w:noProof/>
            <w:webHidden/>
          </w:rPr>
          <w:t>34</w:t>
        </w:r>
        <w:r w:rsidR="00F264D2">
          <w:rPr>
            <w:noProof/>
            <w:webHidden/>
          </w:rPr>
          <w:fldChar w:fldCharType="end"/>
        </w:r>
      </w:hyperlink>
    </w:p>
    <w:p w14:paraId="29C8091C" w14:textId="5C54A7F2" w:rsidR="00F264D2" w:rsidRDefault="000C605B">
      <w:pPr>
        <w:pStyle w:val="TOC4"/>
        <w:tabs>
          <w:tab w:val="left" w:pos="1320"/>
          <w:tab w:val="right" w:leader="dot" w:pos="7927"/>
        </w:tabs>
        <w:rPr>
          <w:rFonts w:eastAsiaTheme="minorEastAsia"/>
          <w:noProof/>
          <w:sz w:val="22"/>
          <w:szCs w:val="22"/>
          <w:lang w:eastAsia="id-ID"/>
        </w:rPr>
      </w:pPr>
      <w:hyperlink w:anchor="_Toc480274124" w:history="1">
        <w:r w:rsidR="00F264D2" w:rsidRPr="007E1142">
          <w:rPr>
            <w:rStyle w:val="Hyperlink"/>
            <w:noProof/>
          </w:rPr>
          <w:t>b.</w:t>
        </w:r>
        <w:r w:rsidR="00F264D2">
          <w:rPr>
            <w:rFonts w:eastAsiaTheme="minorEastAsia"/>
            <w:noProof/>
            <w:sz w:val="22"/>
            <w:szCs w:val="22"/>
            <w:lang w:eastAsia="id-ID"/>
          </w:rPr>
          <w:tab/>
        </w:r>
        <w:r w:rsidR="00F264D2" w:rsidRPr="007E1142">
          <w:rPr>
            <w:rStyle w:val="Hyperlink"/>
            <w:noProof/>
          </w:rPr>
          <w:t>Evanescent Opportunities</w:t>
        </w:r>
        <w:r w:rsidR="00F264D2">
          <w:rPr>
            <w:noProof/>
            <w:webHidden/>
          </w:rPr>
          <w:tab/>
        </w:r>
        <w:r w:rsidR="00F264D2">
          <w:rPr>
            <w:noProof/>
            <w:webHidden/>
          </w:rPr>
          <w:fldChar w:fldCharType="begin"/>
        </w:r>
        <w:r w:rsidR="00F264D2">
          <w:rPr>
            <w:noProof/>
            <w:webHidden/>
          </w:rPr>
          <w:instrText xml:space="preserve"> PAGEREF _Toc480274124 \h </w:instrText>
        </w:r>
        <w:r w:rsidR="00F264D2">
          <w:rPr>
            <w:noProof/>
            <w:webHidden/>
          </w:rPr>
        </w:r>
        <w:r w:rsidR="00F264D2">
          <w:rPr>
            <w:noProof/>
            <w:webHidden/>
          </w:rPr>
          <w:fldChar w:fldCharType="separate"/>
        </w:r>
        <w:r w:rsidR="00F264D2">
          <w:rPr>
            <w:noProof/>
            <w:webHidden/>
          </w:rPr>
          <w:t>34</w:t>
        </w:r>
        <w:r w:rsidR="00F264D2">
          <w:rPr>
            <w:noProof/>
            <w:webHidden/>
          </w:rPr>
          <w:fldChar w:fldCharType="end"/>
        </w:r>
      </w:hyperlink>
    </w:p>
    <w:p w14:paraId="7A1236C9" w14:textId="2C313CFA" w:rsidR="00F264D2" w:rsidRDefault="000C605B">
      <w:pPr>
        <w:pStyle w:val="TOC4"/>
        <w:tabs>
          <w:tab w:val="left" w:pos="1320"/>
          <w:tab w:val="right" w:leader="dot" w:pos="7927"/>
        </w:tabs>
        <w:rPr>
          <w:rFonts w:eastAsiaTheme="minorEastAsia"/>
          <w:noProof/>
          <w:sz w:val="22"/>
          <w:szCs w:val="22"/>
          <w:lang w:eastAsia="id-ID"/>
        </w:rPr>
      </w:pPr>
      <w:hyperlink w:anchor="_Toc480274125" w:history="1">
        <w:r w:rsidR="00F264D2" w:rsidRPr="007E1142">
          <w:rPr>
            <w:rStyle w:val="Hyperlink"/>
            <w:noProof/>
          </w:rPr>
          <w:t>c.</w:t>
        </w:r>
        <w:r w:rsidR="00F264D2">
          <w:rPr>
            <w:rFonts w:eastAsiaTheme="minorEastAsia"/>
            <w:noProof/>
            <w:sz w:val="22"/>
            <w:szCs w:val="22"/>
            <w:lang w:eastAsia="id-ID"/>
          </w:rPr>
          <w:tab/>
        </w:r>
        <w:r w:rsidR="00F264D2" w:rsidRPr="007E1142">
          <w:rPr>
            <w:rStyle w:val="Hyperlink"/>
            <w:noProof/>
          </w:rPr>
          <w:t>Status Quo Sloth dan FOMO Punch</w:t>
        </w:r>
        <w:r w:rsidR="00F264D2">
          <w:rPr>
            <w:noProof/>
            <w:webHidden/>
          </w:rPr>
          <w:tab/>
        </w:r>
        <w:r w:rsidR="00F264D2">
          <w:rPr>
            <w:noProof/>
            <w:webHidden/>
          </w:rPr>
          <w:fldChar w:fldCharType="begin"/>
        </w:r>
        <w:r w:rsidR="00F264D2">
          <w:rPr>
            <w:noProof/>
            <w:webHidden/>
          </w:rPr>
          <w:instrText xml:space="preserve"> PAGEREF _Toc480274125 \h </w:instrText>
        </w:r>
        <w:r w:rsidR="00F264D2">
          <w:rPr>
            <w:noProof/>
            <w:webHidden/>
          </w:rPr>
        </w:r>
        <w:r w:rsidR="00F264D2">
          <w:rPr>
            <w:noProof/>
            <w:webHidden/>
          </w:rPr>
          <w:fldChar w:fldCharType="separate"/>
        </w:r>
        <w:r w:rsidR="00F264D2">
          <w:rPr>
            <w:noProof/>
            <w:webHidden/>
          </w:rPr>
          <w:t>34</w:t>
        </w:r>
        <w:r w:rsidR="00F264D2">
          <w:rPr>
            <w:noProof/>
            <w:webHidden/>
          </w:rPr>
          <w:fldChar w:fldCharType="end"/>
        </w:r>
      </w:hyperlink>
    </w:p>
    <w:p w14:paraId="27CCAA87" w14:textId="3889B3A0" w:rsidR="00F264D2" w:rsidRDefault="000C605B">
      <w:pPr>
        <w:pStyle w:val="TOC4"/>
        <w:tabs>
          <w:tab w:val="left" w:pos="1320"/>
          <w:tab w:val="right" w:leader="dot" w:pos="7927"/>
        </w:tabs>
        <w:rPr>
          <w:rFonts w:eastAsiaTheme="minorEastAsia"/>
          <w:noProof/>
          <w:sz w:val="22"/>
          <w:szCs w:val="22"/>
          <w:lang w:eastAsia="id-ID"/>
        </w:rPr>
      </w:pPr>
      <w:hyperlink w:anchor="_Toc480274126" w:history="1">
        <w:r w:rsidR="00F264D2" w:rsidRPr="007E1142">
          <w:rPr>
            <w:rStyle w:val="Hyperlink"/>
            <w:noProof/>
          </w:rPr>
          <w:t>d.</w:t>
        </w:r>
        <w:r w:rsidR="00F264D2">
          <w:rPr>
            <w:rFonts w:eastAsiaTheme="minorEastAsia"/>
            <w:noProof/>
            <w:sz w:val="22"/>
            <w:szCs w:val="22"/>
            <w:lang w:eastAsia="id-ID"/>
          </w:rPr>
          <w:tab/>
        </w:r>
        <w:r w:rsidR="00F264D2" w:rsidRPr="007E1142">
          <w:rPr>
            <w:rStyle w:val="Hyperlink"/>
            <w:noProof/>
          </w:rPr>
          <w:t>The Sunk Cost Prison</w:t>
        </w:r>
        <w:r w:rsidR="00F264D2">
          <w:rPr>
            <w:noProof/>
            <w:webHidden/>
          </w:rPr>
          <w:tab/>
        </w:r>
        <w:r w:rsidR="00F264D2">
          <w:rPr>
            <w:noProof/>
            <w:webHidden/>
          </w:rPr>
          <w:fldChar w:fldCharType="begin"/>
        </w:r>
        <w:r w:rsidR="00F264D2">
          <w:rPr>
            <w:noProof/>
            <w:webHidden/>
          </w:rPr>
          <w:instrText xml:space="preserve"> PAGEREF _Toc480274126 \h </w:instrText>
        </w:r>
        <w:r w:rsidR="00F264D2">
          <w:rPr>
            <w:noProof/>
            <w:webHidden/>
          </w:rPr>
        </w:r>
        <w:r w:rsidR="00F264D2">
          <w:rPr>
            <w:noProof/>
            <w:webHidden/>
          </w:rPr>
          <w:fldChar w:fldCharType="separate"/>
        </w:r>
        <w:r w:rsidR="00F264D2">
          <w:rPr>
            <w:noProof/>
            <w:webHidden/>
          </w:rPr>
          <w:t>34</w:t>
        </w:r>
        <w:r w:rsidR="00F264D2">
          <w:rPr>
            <w:noProof/>
            <w:webHidden/>
          </w:rPr>
          <w:fldChar w:fldCharType="end"/>
        </w:r>
      </w:hyperlink>
    </w:p>
    <w:p w14:paraId="71B6D5AE" w14:textId="7A1F0969" w:rsidR="00F264D2" w:rsidRDefault="000C605B">
      <w:pPr>
        <w:pStyle w:val="TOC3"/>
        <w:tabs>
          <w:tab w:val="right" w:leader="dot" w:pos="7927"/>
        </w:tabs>
        <w:rPr>
          <w:rFonts w:eastAsiaTheme="minorEastAsia"/>
          <w:noProof/>
          <w:sz w:val="22"/>
          <w:szCs w:val="22"/>
          <w:lang w:eastAsia="id-ID"/>
        </w:rPr>
      </w:pPr>
      <w:hyperlink w:anchor="_Toc480274127" w:history="1">
        <w:r w:rsidR="00F264D2" w:rsidRPr="007E1142">
          <w:rPr>
            <w:rStyle w:val="Hyperlink"/>
            <w:noProof/>
            <w:lang w:val="en-GB"/>
          </w:rPr>
          <w:t>2.7.9</w:t>
        </w:r>
        <w:r w:rsidR="00F264D2" w:rsidRPr="007E1142">
          <w:rPr>
            <w:rStyle w:val="Hyperlink"/>
            <w:noProof/>
          </w:rPr>
          <w:t xml:space="preserve"> Otak Kiri dan Otak Kanan</w:t>
        </w:r>
        <w:r w:rsidR="00F264D2">
          <w:rPr>
            <w:noProof/>
            <w:webHidden/>
          </w:rPr>
          <w:tab/>
        </w:r>
        <w:r w:rsidR="00F264D2">
          <w:rPr>
            <w:noProof/>
            <w:webHidden/>
          </w:rPr>
          <w:fldChar w:fldCharType="begin"/>
        </w:r>
        <w:r w:rsidR="00F264D2">
          <w:rPr>
            <w:noProof/>
            <w:webHidden/>
          </w:rPr>
          <w:instrText xml:space="preserve"> PAGEREF _Toc480274127 \h </w:instrText>
        </w:r>
        <w:r w:rsidR="00F264D2">
          <w:rPr>
            <w:noProof/>
            <w:webHidden/>
          </w:rPr>
        </w:r>
        <w:r w:rsidR="00F264D2">
          <w:rPr>
            <w:noProof/>
            <w:webHidden/>
          </w:rPr>
          <w:fldChar w:fldCharType="separate"/>
        </w:r>
        <w:r w:rsidR="00F264D2">
          <w:rPr>
            <w:noProof/>
            <w:webHidden/>
          </w:rPr>
          <w:t>35</w:t>
        </w:r>
        <w:r w:rsidR="00F264D2">
          <w:rPr>
            <w:noProof/>
            <w:webHidden/>
          </w:rPr>
          <w:fldChar w:fldCharType="end"/>
        </w:r>
      </w:hyperlink>
    </w:p>
    <w:p w14:paraId="0E306FD9" w14:textId="57D3E8C7" w:rsidR="00F264D2" w:rsidRDefault="000C605B">
      <w:pPr>
        <w:pStyle w:val="TOC3"/>
        <w:tabs>
          <w:tab w:val="right" w:leader="dot" w:pos="7927"/>
        </w:tabs>
        <w:rPr>
          <w:rFonts w:eastAsiaTheme="minorEastAsia"/>
          <w:noProof/>
          <w:sz w:val="22"/>
          <w:szCs w:val="22"/>
          <w:lang w:eastAsia="id-ID"/>
        </w:rPr>
      </w:pPr>
      <w:hyperlink w:anchor="_Toc480274128" w:history="1">
        <w:r w:rsidR="00F264D2" w:rsidRPr="007E1142">
          <w:rPr>
            <w:rStyle w:val="Hyperlink"/>
            <w:noProof/>
            <w:lang w:val="en-GB"/>
          </w:rPr>
          <w:t>2.7.10</w:t>
        </w:r>
        <w:r w:rsidR="00F264D2" w:rsidRPr="007E1142">
          <w:rPr>
            <w:rStyle w:val="Hyperlink"/>
            <w:noProof/>
          </w:rPr>
          <w:t xml:space="preserve"> Black Hat vs White Hat</w:t>
        </w:r>
        <w:r w:rsidR="00F264D2">
          <w:rPr>
            <w:noProof/>
            <w:webHidden/>
          </w:rPr>
          <w:tab/>
        </w:r>
        <w:r w:rsidR="00F264D2">
          <w:rPr>
            <w:noProof/>
            <w:webHidden/>
          </w:rPr>
          <w:fldChar w:fldCharType="begin"/>
        </w:r>
        <w:r w:rsidR="00F264D2">
          <w:rPr>
            <w:noProof/>
            <w:webHidden/>
          </w:rPr>
          <w:instrText xml:space="preserve"> PAGEREF _Toc480274128 \h </w:instrText>
        </w:r>
        <w:r w:rsidR="00F264D2">
          <w:rPr>
            <w:noProof/>
            <w:webHidden/>
          </w:rPr>
        </w:r>
        <w:r w:rsidR="00F264D2">
          <w:rPr>
            <w:noProof/>
            <w:webHidden/>
          </w:rPr>
          <w:fldChar w:fldCharType="separate"/>
        </w:r>
        <w:r w:rsidR="00F264D2">
          <w:rPr>
            <w:noProof/>
            <w:webHidden/>
          </w:rPr>
          <w:t>36</w:t>
        </w:r>
        <w:r w:rsidR="00F264D2">
          <w:rPr>
            <w:noProof/>
            <w:webHidden/>
          </w:rPr>
          <w:fldChar w:fldCharType="end"/>
        </w:r>
      </w:hyperlink>
    </w:p>
    <w:p w14:paraId="733F8037" w14:textId="2006F085" w:rsidR="00F264D2" w:rsidRDefault="000C605B">
      <w:pPr>
        <w:pStyle w:val="TOC3"/>
        <w:tabs>
          <w:tab w:val="right" w:leader="dot" w:pos="7927"/>
        </w:tabs>
        <w:rPr>
          <w:rFonts w:eastAsiaTheme="minorEastAsia"/>
          <w:noProof/>
          <w:sz w:val="22"/>
          <w:szCs w:val="22"/>
          <w:lang w:eastAsia="id-ID"/>
        </w:rPr>
      </w:pPr>
      <w:hyperlink w:anchor="_Toc480274129" w:history="1">
        <w:r w:rsidR="00F264D2" w:rsidRPr="007E1142">
          <w:rPr>
            <w:rStyle w:val="Hyperlink"/>
            <w:noProof/>
          </w:rPr>
          <w:t>2.7.11 Merancang Gamifikasi menggunakan Octalysis Framework</w:t>
        </w:r>
        <w:r w:rsidR="00F264D2">
          <w:rPr>
            <w:noProof/>
            <w:webHidden/>
          </w:rPr>
          <w:tab/>
        </w:r>
        <w:r w:rsidR="00F264D2">
          <w:rPr>
            <w:noProof/>
            <w:webHidden/>
          </w:rPr>
          <w:fldChar w:fldCharType="begin"/>
        </w:r>
        <w:r w:rsidR="00F264D2">
          <w:rPr>
            <w:noProof/>
            <w:webHidden/>
          </w:rPr>
          <w:instrText xml:space="preserve"> PAGEREF _Toc480274129 \h </w:instrText>
        </w:r>
        <w:r w:rsidR="00F264D2">
          <w:rPr>
            <w:noProof/>
            <w:webHidden/>
          </w:rPr>
        </w:r>
        <w:r w:rsidR="00F264D2">
          <w:rPr>
            <w:noProof/>
            <w:webHidden/>
          </w:rPr>
          <w:fldChar w:fldCharType="separate"/>
        </w:r>
        <w:r w:rsidR="00F264D2">
          <w:rPr>
            <w:noProof/>
            <w:webHidden/>
          </w:rPr>
          <w:t>38</w:t>
        </w:r>
        <w:r w:rsidR="00F264D2">
          <w:rPr>
            <w:noProof/>
            <w:webHidden/>
          </w:rPr>
          <w:fldChar w:fldCharType="end"/>
        </w:r>
      </w:hyperlink>
    </w:p>
    <w:p w14:paraId="6626BA82" w14:textId="5AEEB554" w:rsidR="00F264D2" w:rsidRDefault="000C605B">
      <w:pPr>
        <w:pStyle w:val="TOC1"/>
        <w:tabs>
          <w:tab w:val="right" w:leader="dot" w:pos="7927"/>
        </w:tabs>
        <w:rPr>
          <w:rFonts w:eastAsiaTheme="minorEastAsia"/>
          <w:noProof/>
          <w:sz w:val="22"/>
          <w:szCs w:val="22"/>
          <w:lang w:eastAsia="id-ID"/>
        </w:rPr>
      </w:pPr>
      <w:hyperlink w:anchor="_Toc480274130" w:history="1">
        <w:r w:rsidR="00F264D2" w:rsidRPr="007E1142">
          <w:rPr>
            <w:rStyle w:val="Hyperlink"/>
            <w:noProof/>
          </w:rPr>
          <w:t>BAB 3 ANALISIS DAN RANCANGAN SISTEM</w:t>
        </w:r>
        <w:r w:rsidR="00F264D2">
          <w:rPr>
            <w:noProof/>
            <w:webHidden/>
          </w:rPr>
          <w:tab/>
        </w:r>
        <w:r w:rsidR="00F264D2">
          <w:rPr>
            <w:noProof/>
            <w:webHidden/>
          </w:rPr>
          <w:fldChar w:fldCharType="begin"/>
        </w:r>
        <w:r w:rsidR="00F264D2">
          <w:rPr>
            <w:noProof/>
            <w:webHidden/>
          </w:rPr>
          <w:instrText xml:space="preserve"> PAGEREF _Toc480274130 \h </w:instrText>
        </w:r>
        <w:r w:rsidR="00F264D2">
          <w:rPr>
            <w:noProof/>
            <w:webHidden/>
          </w:rPr>
        </w:r>
        <w:r w:rsidR="00F264D2">
          <w:rPr>
            <w:noProof/>
            <w:webHidden/>
          </w:rPr>
          <w:fldChar w:fldCharType="separate"/>
        </w:r>
        <w:r w:rsidR="00F264D2">
          <w:rPr>
            <w:noProof/>
            <w:webHidden/>
          </w:rPr>
          <w:t>41</w:t>
        </w:r>
        <w:r w:rsidR="00F264D2">
          <w:rPr>
            <w:noProof/>
            <w:webHidden/>
          </w:rPr>
          <w:fldChar w:fldCharType="end"/>
        </w:r>
      </w:hyperlink>
    </w:p>
    <w:p w14:paraId="76CE093B" w14:textId="3829893E" w:rsidR="00F264D2" w:rsidRDefault="000C605B">
      <w:pPr>
        <w:pStyle w:val="TOC2"/>
        <w:tabs>
          <w:tab w:val="right" w:leader="dot" w:pos="7927"/>
        </w:tabs>
        <w:rPr>
          <w:rFonts w:eastAsiaTheme="minorEastAsia"/>
          <w:noProof/>
          <w:sz w:val="22"/>
          <w:szCs w:val="22"/>
          <w:lang w:eastAsia="id-ID"/>
        </w:rPr>
      </w:pPr>
      <w:hyperlink w:anchor="_Toc480274131" w:history="1">
        <w:r w:rsidR="00F264D2" w:rsidRPr="007E1142">
          <w:rPr>
            <w:rStyle w:val="Hyperlink"/>
            <w:noProof/>
          </w:rPr>
          <w:t>3.1 Octalysis Strategy Dashboard</w:t>
        </w:r>
        <w:r w:rsidR="00F264D2">
          <w:rPr>
            <w:noProof/>
            <w:webHidden/>
          </w:rPr>
          <w:tab/>
        </w:r>
        <w:r w:rsidR="00F264D2">
          <w:rPr>
            <w:noProof/>
            <w:webHidden/>
          </w:rPr>
          <w:fldChar w:fldCharType="begin"/>
        </w:r>
        <w:r w:rsidR="00F264D2">
          <w:rPr>
            <w:noProof/>
            <w:webHidden/>
          </w:rPr>
          <w:instrText xml:space="preserve"> PAGEREF _Toc480274131 \h </w:instrText>
        </w:r>
        <w:r w:rsidR="00F264D2">
          <w:rPr>
            <w:noProof/>
            <w:webHidden/>
          </w:rPr>
        </w:r>
        <w:r w:rsidR="00F264D2">
          <w:rPr>
            <w:noProof/>
            <w:webHidden/>
          </w:rPr>
          <w:fldChar w:fldCharType="separate"/>
        </w:r>
        <w:r w:rsidR="00F264D2">
          <w:rPr>
            <w:noProof/>
            <w:webHidden/>
          </w:rPr>
          <w:t>41</w:t>
        </w:r>
        <w:r w:rsidR="00F264D2">
          <w:rPr>
            <w:noProof/>
            <w:webHidden/>
          </w:rPr>
          <w:fldChar w:fldCharType="end"/>
        </w:r>
      </w:hyperlink>
    </w:p>
    <w:p w14:paraId="59450DE0" w14:textId="3DC624F7" w:rsidR="00F264D2" w:rsidRDefault="000C605B">
      <w:pPr>
        <w:pStyle w:val="TOC3"/>
        <w:tabs>
          <w:tab w:val="right" w:leader="dot" w:pos="7927"/>
        </w:tabs>
        <w:rPr>
          <w:rFonts w:eastAsiaTheme="minorEastAsia"/>
          <w:noProof/>
          <w:sz w:val="22"/>
          <w:szCs w:val="22"/>
          <w:lang w:eastAsia="id-ID"/>
        </w:rPr>
      </w:pPr>
      <w:hyperlink w:anchor="_Toc480274132" w:history="1">
        <w:r w:rsidR="00F264D2" w:rsidRPr="007E1142">
          <w:rPr>
            <w:rStyle w:val="Hyperlink"/>
            <w:noProof/>
          </w:rPr>
          <w:t>3.1.1 Business Metrics</w:t>
        </w:r>
        <w:r w:rsidR="00F264D2">
          <w:rPr>
            <w:noProof/>
            <w:webHidden/>
          </w:rPr>
          <w:tab/>
        </w:r>
        <w:r w:rsidR="00F264D2">
          <w:rPr>
            <w:noProof/>
            <w:webHidden/>
          </w:rPr>
          <w:fldChar w:fldCharType="begin"/>
        </w:r>
        <w:r w:rsidR="00F264D2">
          <w:rPr>
            <w:noProof/>
            <w:webHidden/>
          </w:rPr>
          <w:instrText xml:space="preserve"> PAGEREF _Toc480274132 \h </w:instrText>
        </w:r>
        <w:r w:rsidR="00F264D2">
          <w:rPr>
            <w:noProof/>
            <w:webHidden/>
          </w:rPr>
        </w:r>
        <w:r w:rsidR="00F264D2">
          <w:rPr>
            <w:noProof/>
            <w:webHidden/>
          </w:rPr>
          <w:fldChar w:fldCharType="separate"/>
        </w:r>
        <w:r w:rsidR="00F264D2">
          <w:rPr>
            <w:noProof/>
            <w:webHidden/>
          </w:rPr>
          <w:t>41</w:t>
        </w:r>
        <w:r w:rsidR="00F264D2">
          <w:rPr>
            <w:noProof/>
            <w:webHidden/>
          </w:rPr>
          <w:fldChar w:fldCharType="end"/>
        </w:r>
      </w:hyperlink>
    </w:p>
    <w:p w14:paraId="49322483" w14:textId="6DC4AA41" w:rsidR="00F264D2" w:rsidRDefault="000C605B">
      <w:pPr>
        <w:pStyle w:val="TOC3"/>
        <w:tabs>
          <w:tab w:val="right" w:leader="dot" w:pos="7927"/>
        </w:tabs>
        <w:rPr>
          <w:rFonts w:eastAsiaTheme="minorEastAsia"/>
          <w:noProof/>
          <w:sz w:val="22"/>
          <w:szCs w:val="22"/>
          <w:lang w:eastAsia="id-ID"/>
        </w:rPr>
      </w:pPr>
      <w:hyperlink w:anchor="_Toc480274133" w:history="1">
        <w:r w:rsidR="00F264D2" w:rsidRPr="007E1142">
          <w:rPr>
            <w:rStyle w:val="Hyperlink"/>
            <w:noProof/>
          </w:rPr>
          <w:t>3.1.2 User Types</w:t>
        </w:r>
        <w:r w:rsidR="00F264D2">
          <w:rPr>
            <w:noProof/>
            <w:webHidden/>
          </w:rPr>
          <w:tab/>
        </w:r>
        <w:r w:rsidR="00F264D2">
          <w:rPr>
            <w:noProof/>
            <w:webHidden/>
          </w:rPr>
          <w:fldChar w:fldCharType="begin"/>
        </w:r>
        <w:r w:rsidR="00F264D2">
          <w:rPr>
            <w:noProof/>
            <w:webHidden/>
          </w:rPr>
          <w:instrText xml:space="preserve"> PAGEREF _Toc480274133 \h </w:instrText>
        </w:r>
        <w:r w:rsidR="00F264D2">
          <w:rPr>
            <w:noProof/>
            <w:webHidden/>
          </w:rPr>
        </w:r>
        <w:r w:rsidR="00F264D2">
          <w:rPr>
            <w:noProof/>
            <w:webHidden/>
          </w:rPr>
          <w:fldChar w:fldCharType="separate"/>
        </w:r>
        <w:r w:rsidR="00F264D2">
          <w:rPr>
            <w:noProof/>
            <w:webHidden/>
          </w:rPr>
          <w:t>41</w:t>
        </w:r>
        <w:r w:rsidR="00F264D2">
          <w:rPr>
            <w:noProof/>
            <w:webHidden/>
          </w:rPr>
          <w:fldChar w:fldCharType="end"/>
        </w:r>
      </w:hyperlink>
    </w:p>
    <w:p w14:paraId="23AFA323" w14:textId="6FD08D4F" w:rsidR="00F264D2" w:rsidRDefault="000C605B">
      <w:pPr>
        <w:pStyle w:val="TOC3"/>
        <w:tabs>
          <w:tab w:val="right" w:leader="dot" w:pos="7927"/>
        </w:tabs>
        <w:rPr>
          <w:rFonts w:eastAsiaTheme="minorEastAsia"/>
          <w:noProof/>
          <w:sz w:val="22"/>
          <w:szCs w:val="22"/>
          <w:lang w:eastAsia="id-ID"/>
        </w:rPr>
      </w:pPr>
      <w:hyperlink w:anchor="_Toc480274134" w:history="1">
        <w:r w:rsidR="00F264D2" w:rsidRPr="007E1142">
          <w:rPr>
            <w:rStyle w:val="Hyperlink"/>
            <w:noProof/>
          </w:rPr>
          <w:t>3.1.3 Desired Actions</w:t>
        </w:r>
        <w:r w:rsidR="00F264D2">
          <w:rPr>
            <w:noProof/>
            <w:webHidden/>
          </w:rPr>
          <w:tab/>
        </w:r>
        <w:r w:rsidR="00F264D2">
          <w:rPr>
            <w:noProof/>
            <w:webHidden/>
          </w:rPr>
          <w:fldChar w:fldCharType="begin"/>
        </w:r>
        <w:r w:rsidR="00F264D2">
          <w:rPr>
            <w:noProof/>
            <w:webHidden/>
          </w:rPr>
          <w:instrText xml:space="preserve"> PAGEREF _Toc480274134 \h </w:instrText>
        </w:r>
        <w:r w:rsidR="00F264D2">
          <w:rPr>
            <w:noProof/>
            <w:webHidden/>
          </w:rPr>
        </w:r>
        <w:r w:rsidR="00F264D2">
          <w:rPr>
            <w:noProof/>
            <w:webHidden/>
          </w:rPr>
          <w:fldChar w:fldCharType="separate"/>
        </w:r>
        <w:r w:rsidR="00F264D2">
          <w:rPr>
            <w:noProof/>
            <w:webHidden/>
          </w:rPr>
          <w:t>42</w:t>
        </w:r>
        <w:r w:rsidR="00F264D2">
          <w:rPr>
            <w:noProof/>
            <w:webHidden/>
          </w:rPr>
          <w:fldChar w:fldCharType="end"/>
        </w:r>
      </w:hyperlink>
    </w:p>
    <w:p w14:paraId="24123E9F" w14:textId="61EE92B1" w:rsidR="00F264D2" w:rsidRDefault="000C605B">
      <w:pPr>
        <w:pStyle w:val="TOC3"/>
        <w:tabs>
          <w:tab w:val="right" w:leader="dot" w:pos="7927"/>
        </w:tabs>
        <w:rPr>
          <w:rFonts w:eastAsiaTheme="minorEastAsia"/>
          <w:noProof/>
          <w:sz w:val="22"/>
          <w:szCs w:val="22"/>
          <w:lang w:eastAsia="id-ID"/>
        </w:rPr>
      </w:pPr>
      <w:hyperlink w:anchor="_Toc480274135" w:history="1">
        <w:r w:rsidR="00F264D2" w:rsidRPr="007E1142">
          <w:rPr>
            <w:rStyle w:val="Hyperlink"/>
            <w:noProof/>
          </w:rPr>
          <w:t>3.1.4 Feedback Mechanics</w:t>
        </w:r>
        <w:r w:rsidR="00F264D2">
          <w:rPr>
            <w:noProof/>
            <w:webHidden/>
          </w:rPr>
          <w:tab/>
        </w:r>
        <w:r w:rsidR="00F264D2">
          <w:rPr>
            <w:noProof/>
            <w:webHidden/>
          </w:rPr>
          <w:fldChar w:fldCharType="begin"/>
        </w:r>
        <w:r w:rsidR="00F264D2">
          <w:rPr>
            <w:noProof/>
            <w:webHidden/>
          </w:rPr>
          <w:instrText xml:space="preserve"> PAGEREF _Toc480274135 \h </w:instrText>
        </w:r>
        <w:r w:rsidR="00F264D2">
          <w:rPr>
            <w:noProof/>
            <w:webHidden/>
          </w:rPr>
        </w:r>
        <w:r w:rsidR="00F264D2">
          <w:rPr>
            <w:noProof/>
            <w:webHidden/>
          </w:rPr>
          <w:fldChar w:fldCharType="separate"/>
        </w:r>
        <w:r w:rsidR="00F264D2">
          <w:rPr>
            <w:noProof/>
            <w:webHidden/>
          </w:rPr>
          <w:t>43</w:t>
        </w:r>
        <w:r w:rsidR="00F264D2">
          <w:rPr>
            <w:noProof/>
            <w:webHidden/>
          </w:rPr>
          <w:fldChar w:fldCharType="end"/>
        </w:r>
      </w:hyperlink>
    </w:p>
    <w:p w14:paraId="6AF9297C" w14:textId="0E7EC118" w:rsidR="00F264D2" w:rsidRDefault="000C605B">
      <w:pPr>
        <w:pStyle w:val="TOC3"/>
        <w:tabs>
          <w:tab w:val="right" w:leader="dot" w:pos="7927"/>
        </w:tabs>
        <w:rPr>
          <w:rFonts w:eastAsiaTheme="minorEastAsia"/>
          <w:noProof/>
          <w:sz w:val="22"/>
          <w:szCs w:val="22"/>
          <w:lang w:eastAsia="id-ID"/>
        </w:rPr>
      </w:pPr>
      <w:hyperlink w:anchor="_Toc480274136" w:history="1">
        <w:r w:rsidR="00F264D2" w:rsidRPr="007E1142">
          <w:rPr>
            <w:rStyle w:val="Hyperlink"/>
            <w:noProof/>
          </w:rPr>
          <w:t>3.1.5 Incentives / Rewards</w:t>
        </w:r>
        <w:r w:rsidR="00F264D2">
          <w:rPr>
            <w:noProof/>
            <w:webHidden/>
          </w:rPr>
          <w:tab/>
        </w:r>
        <w:r w:rsidR="00F264D2">
          <w:rPr>
            <w:noProof/>
            <w:webHidden/>
          </w:rPr>
          <w:fldChar w:fldCharType="begin"/>
        </w:r>
        <w:r w:rsidR="00F264D2">
          <w:rPr>
            <w:noProof/>
            <w:webHidden/>
          </w:rPr>
          <w:instrText xml:space="preserve"> PAGEREF _Toc480274136 \h </w:instrText>
        </w:r>
        <w:r w:rsidR="00F264D2">
          <w:rPr>
            <w:noProof/>
            <w:webHidden/>
          </w:rPr>
        </w:r>
        <w:r w:rsidR="00F264D2">
          <w:rPr>
            <w:noProof/>
            <w:webHidden/>
          </w:rPr>
          <w:fldChar w:fldCharType="separate"/>
        </w:r>
        <w:r w:rsidR="00F264D2">
          <w:rPr>
            <w:noProof/>
            <w:webHidden/>
          </w:rPr>
          <w:t>44</w:t>
        </w:r>
        <w:r w:rsidR="00F264D2">
          <w:rPr>
            <w:noProof/>
            <w:webHidden/>
          </w:rPr>
          <w:fldChar w:fldCharType="end"/>
        </w:r>
      </w:hyperlink>
    </w:p>
    <w:p w14:paraId="73B95E13" w14:textId="08A55A12" w:rsidR="00F264D2" w:rsidRDefault="000C605B">
      <w:pPr>
        <w:pStyle w:val="TOC3"/>
        <w:tabs>
          <w:tab w:val="right" w:leader="dot" w:pos="7927"/>
        </w:tabs>
        <w:rPr>
          <w:rFonts w:eastAsiaTheme="minorEastAsia"/>
          <w:noProof/>
          <w:sz w:val="22"/>
          <w:szCs w:val="22"/>
          <w:lang w:eastAsia="id-ID"/>
        </w:rPr>
      </w:pPr>
      <w:hyperlink w:anchor="_Toc480274137" w:history="1">
        <w:r w:rsidR="00F264D2" w:rsidRPr="007E1142">
          <w:rPr>
            <w:rStyle w:val="Hyperlink"/>
            <w:noProof/>
          </w:rPr>
          <w:t>3.1.6 Level 1 Octalysis Ideation Process</w:t>
        </w:r>
        <w:r w:rsidR="00F264D2">
          <w:rPr>
            <w:noProof/>
            <w:webHidden/>
          </w:rPr>
          <w:tab/>
        </w:r>
        <w:r w:rsidR="00F264D2">
          <w:rPr>
            <w:noProof/>
            <w:webHidden/>
          </w:rPr>
          <w:fldChar w:fldCharType="begin"/>
        </w:r>
        <w:r w:rsidR="00F264D2">
          <w:rPr>
            <w:noProof/>
            <w:webHidden/>
          </w:rPr>
          <w:instrText xml:space="preserve"> PAGEREF _Toc480274137 \h </w:instrText>
        </w:r>
        <w:r w:rsidR="00F264D2">
          <w:rPr>
            <w:noProof/>
            <w:webHidden/>
          </w:rPr>
        </w:r>
        <w:r w:rsidR="00F264D2">
          <w:rPr>
            <w:noProof/>
            <w:webHidden/>
          </w:rPr>
          <w:fldChar w:fldCharType="separate"/>
        </w:r>
        <w:r w:rsidR="00F264D2">
          <w:rPr>
            <w:noProof/>
            <w:webHidden/>
          </w:rPr>
          <w:t>44</w:t>
        </w:r>
        <w:r w:rsidR="00F264D2">
          <w:rPr>
            <w:noProof/>
            <w:webHidden/>
          </w:rPr>
          <w:fldChar w:fldCharType="end"/>
        </w:r>
      </w:hyperlink>
    </w:p>
    <w:p w14:paraId="295AEBA0" w14:textId="216E7A00" w:rsidR="00F264D2" w:rsidRDefault="000C605B">
      <w:pPr>
        <w:pStyle w:val="TOC4"/>
        <w:tabs>
          <w:tab w:val="right" w:leader="dot" w:pos="7927"/>
        </w:tabs>
        <w:rPr>
          <w:rFonts w:eastAsiaTheme="minorEastAsia"/>
          <w:noProof/>
          <w:sz w:val="22"/>
          <w:szCs w:val="22"/>
          <w:lang w:eastAsia="id-ID"/>
        </w:rPr>
      </w:pPr>
      <w:hyperlink w:anchor="_Toc480274138" w:history="1">
        <w:r w:rsidR="00F264D2" w:rsidRPr="007E1142">
          <w:rPr>
            <w:rStyle w:val="Hyperlink"/>
            <w:noProof/>
          </w:rPr>
          <w:t>3.1.6.1 Core Drives 1: Epic Meaning and Calling</w:t>
        </w:r>
        <w:r w:rsidR="00F264D2">
          <w:rPr>
            <w:noProof/>
            <w:webHidden/>
          </w:rPr>
          <w:tab/>
        </w:r>
        <w:r w:rsidR="00F264D2">
          <w:rPr>
            <w:noProof/>
            <w:webHidden/>
          </w:rPr>
          <w:fldChar w:fldCharType="begin"/>
        </w:r>
        <w:r w:rsidR="00F264D2">
          <w:rPr>
            <w:noProof/>
            <w:webHidden/>
          </w:rPr>
          <w:instrText xml:space="preserve"> PAGEREF _Toc480274138 \h </w:instrText>
        </w:r>
        <w:r w:rsidR="00F264D2">
          <w:rPr>
            <w:noProof/>
            <w:webHidden/>
          </w:rPr>
        </w:r>
        <w:r w:rsidR="00F264D2">
          <w:rPr>
            <w:noProof/>
            <w:webHidden/>
          </w:rPr>
          <w:fldChar w:fldCharType="separate"/>
        </w:r>
        <w:r w:rsidR="00F264D2">
          <w:rPr>
            <w:noProof/>
            <w:webHidden/>
          </w:rPr>
          <w:t>45</w:t>
        </w:r>
        <w:r w:rsidR="00F264D2">
          <w:rPr>
            <w:noProof/>
            <w:webHidden/>
          </w:rPr>
          <w:fldChar w:fldCharType="end"/>
        </w:r>
      </w:hyperlink>
    </w:p>
    <w:p w14:paraId="200E222F" w14:textId="3E91F5BA" w:rsidR="00F264D2" w:rsidRDefault="000C605B">
      <w:pPr>
        <w:pStyle w:val="TOC4"/>
        <w:tabs>
          <w:tab w:val="right" w:leader="dot" w:pos="7927"/>
        </w:tabs>
        <w:rPr>
          <w:rFonts w:eastAsiaTheme="minorEastAsia"/>
          <w:noProof/>
          <w:sz w:val="22"/>
          <w:szCs w:val="22"/>
          <w:lang w:eastAsia="id-ID"/>
        </w:rPr>
      </w:pPr>
      <w:hyperlink w:anchor="_Toc480274139" w:history="1">
        <w:r w:rsidR="00F264D2" w:rsidRPr="007E1142">
          <w:rPr>
            <w:rStyle w:val="Hyperlink"/>
            <w:noProof/>
          </w:rPr>
          <w:t>3.1.6.2 Core Drives 2: Development and Accomplishment</w:t>
        </w:r>
        <w:r w:rsidR="00F264D2">
          <w:rPr>
            <w:noProof/>
            <w:webHidden/>
          </w:rPr>
          <w:tab/>
        </w:r>
        <w:r w:rsidR="00F264D2">
          <w:rPr>
            <w:noProof/>
            <w:webHidden/>
          </w:rPr>
          <w:fldChar w:fldCharType="begin"/>
        </w:r>
        <w:r w:rsidR="00F264D2">
          <w:rPr>
            <w:noProof/>
            <w:webHidden/>
          </w:rPr>
          <w:instrText xml:space="preserve"> PAGEREF _Toc480274139 \h </w:instrText>
        </w:r>
        <w:r w:rsidR="00F264D2">
          <w:rPr>
            <w:noProof/>
            <w:webHidden/>
          </w:rPr>
        </w:r>
        <w:r w:rsidR="00F264D2">
          <w:rPr>
            <w:noProof/>
            <w:webHidden/>
          </w:rPr>
          <w:fldChar w:fldCharType="separate"/>
        </w:r>
        <w:r w:rsidR="00F264D2">
          <w:rPr>
            <w:noProof/>
            <w:webHidden/>
          </w:rPr>
          <w:t>47</w:t>
        </w:r>
        <w:r w:rsidR="00F264D2">
          <w:rPr>
            <w:noProof/>
            <w:webHidden/>
          </w:rPr>
          <w:fldChar w:fldCharType="end"/>
        </w:r>
      </w:hyperlink>
    </w:p>
    <w:p w14:paraId="59421C5F" w14:textId="1DC54337" w:rsidR="00F264D2" w:rsidRDefault="000C605B">
      <w:pPr>
        <w:pStyle w:val="TOC4"/>
        <w:tabs>
          <w:tab w:val="right" w:leader="dot" w:pos="7927"/>
        </w:tabs>
        <w:rPr>
          <w:rFonts w:eastAsiaTheme="minorEastAsia"/>
          <w:noProof/>
          <w:sz w:val="22"/>
          <w:szCs w:val="22"/>
          <w:lang w:eastAsia="id-ID"/>
        </w:rPr>
      </w:pPr>
      <w:hyperlink w:anchor="_Toc480274140" w:history="1">
        <w:r w:rsidR="00F264D2" w:rsidRPr="007E1142">
          <w:rPr>
            <w:rStyle w:val="Hyperlink"/>
            <w:noProof/>
          </w:rPr>
          <w:t>3.1.6.3 Core Drives 3: Empowerment of Creativity and Feedback</w:t>
        </w:r>
        <w:r w:rsidR="00F264D2">
          <w:rPr>
            <w:noProof/>
            <w:webHidden/>
          </w:rPr>
          <w:tab/>
        </w:r>
        <w:r w:rsidR="00F264D2">
          <w:rPr>
            <w:noProof/>
            <w:webHidden/>
          </w:rPr>
          <w:fldChar w:fldCharType="begin"/>
        </w:r>
        <w:r w:rsidR="00F264D2">
          <w:rPr>
            <w:noProof/>
            <w:webHidden/>
          </w:rPr>
          <w:instrText xml:space="preserve"> PAGEREF _Toc480274140 \h </w:instrText>
        </w:r>
        <w:r w:rsidR="00F264D2">
          <w:rPr>
            <w:noProof/>
            <w:webHidden/>
          </w:rPr>
        </w:r>
        <w:r w:rsidR="00F264D2">
          <w:rPr>
            <w:noProof/>
            <w:webHidden/>
          </w:rPr>
          <w:fldChar w:fldCharType="separate"/>
        </w:r>
        <w:r w:rsidR="00F264D2">
          <w:rPr>
            <w:noProof/>
            <w:webHidden/>
          </w:rPr>
          <w:t>47</w:t>
        </w:r>
        <w:r w:rsidR="00F264D2">
          <w:rPr>
            <w:noProof/>
            <w:webHidden/>
          </w:rPr>
          <w:fldChar w:fldCharType="end"/>
        </w:r>
      </w:hyperlink>
    </w:p>
    <w:p w14:paraId="5847444C" w14:textId="4B516114" w:rsidR="00F264D2" w:rsidRDefault="000C605B">
      <w:pPr>
        <w:pStyle w:val="TOC4"/>
        <w:tabs>
          <w:tab w:val="right" w:leader="dot" w:pos="7927"/>
        </w:tabs>
        <w:rPr>
          <w:rFonts w:eastAsiaTheme="minorEastAsia"/>
          <w:noProof/>
          <w:sz w:val="22"/>
          <w:szCs w:val="22"/>
          <w:lang w:eastAsia="id-ID"/>
        </w:rPr>
      </w:pPr>
      <w:hyperlink w:anchor="_Toc480274141" w:history="1">
        <w:r w:rsidR="00F264D2" w:rsidRPr="007E1142">
          <w:rPr>
            <w:rStyle w:val="Hyperlink"/>
            <w:noProof/>
          </w:rPr>
          <w:t>3.1.6.4 Core Drive 4: Ownership and Possession</w:t>
        </w:r>
        <w:r w:rsidR="00F264D2">
          <w:rPr>
            <w:noProof/>
            <w:webHidden/>
          </w:rPr>
          <w:tab/>
        </w:r>
        <w:r w:rsidR="00F264D2">
          <w:rPr>
            <w:noProof/>
            <w:webHidden/>
          </w:rPr>
          <w:fldChar w:fldCharType="begin"/>
        </w:r>
        <w:r w:rsidR="00F264D2">
          <w:rPr>
            <w:noProof/>
            <w:webHidden/>
          </w:rPr>
          <w:instrText xml:space="preserve"> PAGEREF _Toc480274141 \h </w:instrText>
        </w:r>
        <w:r w:rsidR="00F264D2">
          <w:rPr>
            <w:noProof/>
            <w:webHidden/>
          </w:rPr>
        </w:r>
        <w:r w:rsidR="00F264D2">
          <w:rPr>
            <w:noProof/>
            <w:webHidden/>
          </w:rPr>
          <w:fldChar w:fldCharType="separate"/>
        </w:r>
        <w:r w:rsidR="00F264D2">
          <w:rPr>
            <w:noProof/>
            <w:webHidden/>
          </w:rPr>
          <w:t>48</w:t>
        </w:r>
        <w:r w:rsidR="00F264D2">
          <w:rPr>
            <w:noProof/>
            <w:webHidden/>
          </w:rPr>
          <w:fldChar w:fldCharType="end"/>
        </w:r>
      </w:hyperlink>
    </w:p>
    <w:p w14:paraId="41140501" w14:textId="62089E2E" w:rsidR="00F264D2" w:rsidRDefault="000C605B">
      <w:pPr>
        <w:pStyle w:val="TOC4"/>
        <w:tabs>
          <w:tab w:val="right" w:leader="dot" w:pos="7927"/>
        </w:tabs>
        <w:rPr>
          <w:rFonts w:eastAsiaTheme="minorEastAsia"/>
          <w:noProof/>
          <w:sz w:val="22"/>
          <w:szCs w:val="22"/>
          <w:lang w:eastAsia="id-ID"/>
        </w:rPr>
      </w:pPr>
      <w:hyperlink w:anchor="_Toc480274142" w:history="1">
        <w:r w:rsidR="00F264D2" w:rsidRPr="007E1142">
          <w:rPr>
            <w:rStyle w:val="Hyperlink"/>
            <w:noProof/>
          </w:rPr>
          <w:t>3.1.6.5 Core Drive 5: Social Influence and Relatedness</w:t>
        </w:r>
        <w:r w:rsidR="00F264D2">
          <w:rPr>
            <w:noProof/>
            <w:webHidden/>
          </w:rPr>
          <w:tab/>
        </w:r>
        <w:r w:rsidR="00F264D2">
          <w:rPr>
            <w:noProof/>
            <w:webHidden/>
          </w:rPr>
          <w:fldChar w:fldCharType="begin"/>
        </w:r>
        <w:r w:rsidR="00F264D2">
          <w:rPr>
            <w:noProof/>
            <w:webHidden/>
          </w:rPr>
          <w:instrText xml:space="preserve"> PAGEREF _Toc480274142 \h </w:instrText>
        </w:r>
        <w:r w:rsidR="00F264D2">
          <w:rPr>
            <w:noProof/>
            <w:webHidden/>
          </w:rPr>
        </w:r>
        <w:r w:rsidR="00F264D2">
          <w:rPr>
            <w:noProof/>
            <w:webHidden/>
          </w:rPr>
          <w:fldChar w:fldCharType="separate"/>
        </w:r>
        <w:r w:rsidR="00F264D2">
          <w:rPr>
            <w:noProof/>
            <w:webHidden/>
          </w:rPr>
          <w:t>49</w:t>
        </w:r>
        <w:r w:rsidR="00F264D2">
          <w:rPr>
            <w:noProof/>
            <w:webHidden/>
          </w:rPr>
          <w:fldChar w:fldCharType="end"/>
        </w:r>
      </w:hyperlink>
    </w:p>
    <w:p w14:paraId="3810D8B2" w14:textId="2C12B165" w:rsidR="00F264D2" w:rsidRDefault="000C605B">
      <w:pPr>
        <w:pStyle w:val="TOC4"/>
        <w:tabs>
          <w:tab w:val="right" w:leader="dot" w:pos="7927"/>
        </w:tabs>
        <w:rPr>
          <w:rFonts w:eastAsiaTheme="minorEastAsia"/>
          <w:noProof/>
          <w:sz w:val="22"/>
          <w:szCs w:val="22"/>
          <w:lang w:eastAsia="id-ID"/>
        </w:rPr>
      </w:pPr>
      <w:hyperlink w:anchor="_Toc480274143" w:history="1">
        <w:r w:rsidR="00F264D2" w:rsidRPr="007E1142">
          <w:rPr>
            <w:rStyle w:val="Hyperlink"/>
            <w:noProof/>
          </w:rPr>
          <w:t>3.1.6.6 Core Drive 6: Scarcity and Impatience</w:t>
        </w:r>
        <w:r w:rsidR="00F264D2">
          <w:rPr>
            <w:noProof/>
            <w:webHidden/>
          </w:rPr>
          <w:tab/>
        </w:r>
        <w:r w:rsidR="00F264D2">
          <w:rPr>
            <w:noProof/>
            <w:webHidden/>
          </w:rPr>
          <w:fldChar w:fldCharType="begin"/>
        </w:r>
        <w:r w:rsidR="00F264D2">
          <w:rPr>
            <w:noProof/>
            <w:webHidden/>
          </w:rPr>
          <w:instrText xml:space="preserve"> PAGEREF _Toc480274143 \h </w:instrText>
        </w:r>
        <w:r w:rsidR="00F264D2">
          <w:rPr>
            <w:noProof/>
            <w:webHidden/>
          </w:rPr>
        </w:r>
        <w:r w:rsidR="00F264D2">
          <w:rPr>
            <w:noProof/>
            <w:webHidden/>
          </w:rPr>
          <w:fldChar w:fldCharType="separate"/>
        </w:r>
        <w:r w:rsidR="00F264D2">
          <w:rPr>
            <w:noProof/>
            <w:webHidden/>
          </w:rPr>
          <w:t>51</w:t>
        </w:r>
        <w:r w:rsidR="00F264D2">
          <w:rPr>
            <w:noProof/>
            <w:webHidden/>
          </w:rPr>
          <w:fldChar w:fldCharType="end"/>
        </w:r>
      </w:hyperlink>
    </w:p>
    <w:p w14:paraId="7955FCA0" w14:textId="6C6D4A51" w:rsidR="00F264D2" w:rsidRDefault="000C605B">
      <w:pPr>
        <w:pStyle w:val="TOC4"/>
        <w:tabs>
          <w:tab w:val="right" w:leader="dot" w:pos="7927"/>
        </w:tabs>
        <w:rPr>
          <w:rFonts w:eastAsiaTheme="minorEastAsia"/>
          <w:noProof/>
          <w:sz w:val="22"/>
          <w:szCs w:val="22"/>
          <w:lang w:eastAsia="id-ID"/>
        </w:rPr>
      </w:pPr>
      <w:hyperlink w:anchor="_Toc480274144" w:history="1">
        <w:r w:rsidR="00F264D2" w:rsidRPr="007E1142">
          <w:rPr>
            <w:rStyle w:val="Hyperlink"/>
            <w:noProof/>
          </w:rPr>
          <w:t>3.1.6.7 Core Drive 7: Unpredictability and Curiosity</w:t>
        </w:r>
        <w:r w:rsidR="00F264D2">
          <w:rPr>
            <w:noProof/>
            <w:webHidden/>
          </w:rPr>
          <w:tab/>
        </w:r>
        <w:r w:rsidR="00F264D2">
          <w:rPr>
            <w:noProof/>
            <w:webHidden/>
          </w:rPr>
          <w:fldChar w:fldCharType="begin"/>
        </w:r>
        <w:r w:rsidR="00F264D2">
          <w:rPr>
            <w:noProof/>
            <w:webHidden/>
          </w:rPr>
          <w:instrText xml:space="preserve"> PAGEREF _Toc480274144 \h </w:instrText>
        </w:r>
        <w:r w:rsidR="00F264D2">
          <w:rPr>
            <w:noProof/>
            <w:webHidden/>
          </w:rPr>
        </w:r>
        <w:r w:rsidR="00F264D2">
          <w:rPr>
            <w:noProof/>
            <w:webHidden/>
          </w:rPr>
          <w:fldChar w:fldCharType="separate"/>
        </w:r>
        <w:r w:rsidR="00F264D2">
          <w:rPr>
            <w:noProof/>
            <w:webHidden/>
          </w:rPr>
          <w:t>51</w:t>
        </w:r>
        <w:r w:rsidR="00F264D2">
          <w:rPr>
            <w:noProof/>
            <w:webHidden/>
          </w:rPr>
          <w:fldChar w:fldCharType="end"/>
        </w:r>
      </w:hyperlink>
    </w:p>
    <w:p w14:paraId="72C98FC4" w14:textId="420DA70C" w:rsidR="00F264D2" w:rsidRDefault="000C605B">
      <w:pPr>
        <w:pStyle w:val="TOC4"/>
        <w:tabs>
          <w:tab w:val="right" w:leader="dot" w:pos="7927"/>
        </w:tabs>
        <w:rPr>
          <w:rFonts w:eastAsiaTheme="minorEastAsia"/>
          <w:noProof/>
          <w:sz w:val="22"/>
          <w:szCs w:val="22"/>
          <w:lang w:eastAsia="id-ID"/>
        </w:rPr>
      </w:pPr>
      <w:hyperlink w:anchor="_Toc480274145" w:history="1">
        <w:r w:rsidR="00F264D2" w:rsidRPr="007E1142">
          <w:rPr>
            <w:rStyle w:val="Hyperlink"/>
            <w:noProof/>
          </w:rPr>
          <w:t>3.1.6.8 Core Drive 8: Loss and Avoidance</w:t>
        </w:r>
        <w:r w:rsidR="00F264D2">
          <w:rPr>
            <w:noProof/>
            <w:webHidden/>
          </w:rPr>
          <w:tab/>
        </w:r>
        <w:r w:rsidR="00F264D2">
          <w:rPr>
            <w:noProof/>
            <w:webHidden/>
          </w:rPr>
          <w:fldChar w:fldCharType="begin"/>
        </w:r>
        <w:r w:rsidR="00F264D2">
          <w:rPr>
            <w:noProof/>
            <w:webHidden/>
          </w:rPr>
          <w:instrText xml:space="preserve"> PAGEREF _Toc480274145 \h </w:instrText>
        </w:r>
        <w:r w:rsidR="00F264D2">
          <w:rPr>
            <w:noProof/>
            <w:webHidden/>
          </w:rPr>
        </w:r>
        <w:r w:rsidR="00F264D2">
          <w:rPr>
            <w:noProof/>
            <w:webHidden/>
          </w:rPr>
          <w:fldChar w:fldCharType="separate"/>
        </w:r>
        <w:r w:rsidR="00F264D2">
          <w:rPr>
            <w:noProof/>
            <w:webHidden/>
          </w:rPr>
          <w:t>52</w:t>
        </w:r>
        <w:r w:rsidR="00F264D2">
          <w:rPr>
            <w:noProof/>
            <w:webHidden/>
          </w:rPr>
          <w:fldChar w:fldCharType="end"/>
        </w:r>
      </w:hyperlink>
    </w:p>
    <w:p w14:paraId="399D45F8" w14:textId="33648F04" w:rsidR="00F264D2" w:rsidRDefault="000C605B">
      <w:pPr>
        <w:pStyle w:val="TOC3"/>
        <w:tabs>
          <w:tab w:val="right" w:leader="dot" w:pos="7927"/>
        </w:tabs>
        <w:rPr>
          <w:rFonts w:eastAsiaTheme="minorEastAsia"/>
          <w:noProof/>
          <w:sz w:val="22"/>
          <w:szCs w:val="22"/>
          <w:lang w:eastAsia="id-ID"/>
        </w:rPr>
      </w:pPr>
      <w:hyperlink w:anchor="_Toc480274146" w:history="1">
        <w:r w:rsidR="00F264D2" w:rsidRPr="007E1142">
          <w:rPr>
            <w:rStyle w:val="Hyperlink"/>
            <w:noProof/>
          </w:rPr>
          <w:t>3.1.7 Level 2 Octalysis Ideation Process</w:t>
        </w:r>
        <w:r w:rsidR="00F264D2">
          <w:rPr>
            <w:noProof/>
            <w:webHidden/>
          </w:rPr>
          <w:tab/>
        </w:r>
        <w:r w:rsidR="00F264D2">
          <w:rPr>
            <w:noProof/>
            <w:webHidden/>
          </w:rPr>
          <w:fldChar w:fldCharType="begin"/>
        </w:r>
        <w:r w:rsidR="00F264D2">
          <w:rPr>
            <w:noProof/>
            <w:webHidden/>
          </w:rPr>
          <w:instrText xml:space="preserve"> PAGEREF _Toc480274146 \h </w:instrText>
        </w:r>
        <w:r w:rsidR="00F264D2">
          <w:rPr>
            <w:noProof/>
            <w:webHidden/>
          </w:rPr>
        </w:r>
        <w:r w:rsidR="00F264D2">
          <w:rPr>
            <w:noProof/>
            <w:webHidden/>
          </w:rPr>
          <w:fldChar w:fldCharType="separate"/>
        </w:r>
        <w:r w:rsidR="00F264D2">
          <w:rPr>
            <w:noProof/>
            <w:webHidden/>
          </w:rPr>
          <w:t>53</w:t>
        </w:r>
        <w:r w:rsidR="00F264D2">
          <w:rPr>
            <w:noProof/>
            <w:webHidden/>
          </w:rPr>
          <w:fldChar w:fldCharType="end"/>
        </w:r>
      </w:hyperlink>
    </w:p>
    <w:p w14:paraId="619206FF" w14:textId="391B9D77" w:rsidR="00F264D2" w:rsidRDefault="000C605B">
      <w:pPr>
        <w:pStyle w:val="TOC4"/>
        <w:tabs>
          <w:tab w:val="right" w:leader="dot" w:pos="7927"/>
        </w:tabs>
        <w:rPr>
          <w:rFonts w:eastAsiaTheme="minorEastAsia"/>
          <w:noProof/>
          <w:sz w:val="22"/>
          <w:szCs w:val="22"/>
          <w:lang w:eastAsia="id-ID"/>
        </w:rPr>
      </w:pPr>
      <w:hyperlink w:anchor="_Toc480274147" w:history="1">
        <w:r w:rsidR="00F264D2" w:rsidRPr="007E1142">
          <w:rPr>
            <w:rStyle w:val="Hyperlink"/>
            <w:noProof/>
          </w:rPr>
          <w:t>3.1.7.1 Fase Discovery</w:t>
        </w:r>
        <w:r w:rsidR="00F264D2">
          <w:rPr>
            <w:noProof/>
            <w:webHidden/>
          </w:rPr>
          <w:tab/>
        </w:r>
        <w:r w:rsidR="00F264D2">
          <w:rPr>
            <w:noProof/>
            <w:webHidden/>
          </w:rPr>
          <w:fldChar w:fldCharType="begin"/>
        </w:r>
        <w:r w:rsidR="00F264D2">
          <w:rPr>
            <w:noProof/>
            <w:webHidden/>
          </w:rPr>
          <w:instrText xml:space="preserve"> PAGEREF _Toc480274147 \h </w:instrText>
        </w:r>
        <w:r w:rsidR="00F264D2">
          <w:rPr>
            <w:noProof/>
            <w:webHidden/>
          </w:rPr>
        </w:r>
        <w:r w:rsidR="00F264D2">
          <w:rPr>
            <w:noProof/>
            <w:webHidden/>
          </w:rPr>
          <w:fldChar w:fldCharType="separate"/>
        </w:r>
        <w:r w:rsidR="00F264D2">
          <w:rPr>
            <w:noProof/>
            <w:webHidden/>
          </w:rPr>
          <w:t>56</w:t>
        </w:r>
        <w:r w:rsidR="00F264D2">
          <w:rPr>
            <w:noProof/>
            <w:webHidden/>
          </w:rPr>
          <w:fldChar w:fldCharType="end"/>
        </w:r>
      </w:hyperlink>
    </w:p>
    <w:p w14:paraId="3A233E8D" w14:textId="0979CA6F" w:rsidR="00F264D2" w:rsidRDefault="000C605B">
      <w:pPr>
        <w:pStyle w:val="TOC4"/>
        <w:tabs>
          <w:tab w:val="right" w:leader="dot" w:pos="7927"/>
        </w:tabs>
        <w:rPr>
          <w:rFonts w:eastAsiaTheme="minorEastAsia"/>
          <w:noProof/>
          <w:sz w:val="22"/>
          <w:szCs w:val="22"/>
          <w:lang w:eastAsia="id-ID"/>
        </w:rPr>
      </w:pPr>
      <w:hyperlink w:anchor="_Toc480274148" w:history="1">
        <w:r w:rsidR="00F264D2" w:rsidRPr="007E1142">
          <w:rPr>
            <w:rStyle w:val="Hyperlink"/>
            <w:noProof/>
          </w:rPr>
          <w:t xml:space="preserve">3.1.7.2 Fase </w:t>
        </w:r>
        <w:r w:rsidR="00F264D2" w:rsidRPr="007E1142">
          <w:rPr>
            <w:rStyle w:val="Hyperlink"/>
            <w:noProof/>
            <w:lang w:val="en-US"/>
          </w:rPr>
          <w:t>Onboarding</w:t>
        </w:r>
        <w:r w:rsidR="00F264D2">
          <w:rPr>
            <w:noProof/>
            <w:webHidden/>
          </w:rPr>
          <w:tab/>
        </w:r>
        <w:r w:rsidR="00F264D2">
          <w:rPr>
            <w:noProof/>
            <w:webHidden/>
          </w:rPr>
          <w:fldChar w:fldCharType="begin"/>
        </w:r>
        <w:r w:rsidR="00F264D2">
          <w:rPr>
            <w:noProof/>
            <w:webHidden/>
          </w:rPr>
          <w:instrText xml:space="preserve"> PAGEREF _Toc480274148 \h </w:instrText>
        </w:r>
        <w:r w:rsidR="00F264D2">
          <w:rPr>
            <w:noProof/>
            <w:webHidden/>
          </w:rPr>
        </w:r>
        <w:r w:rsidR="00F264D2">
          <w:rPr>
            <w:noProof/>
            <w:webHidden/>
          </w:rPr>
          <w:fldChar w:fldCharType="separate"/>
        </w:r>
        <w:r w:rsidR="00F264D2">
          <w:rPr>
            <w:noProof/>
            <w:webHidden/>
          </w:rPr>
          <w:t>57</w:t>
        </w:r>
        <w:r w:rsidR="00F264D2">
          <w:rPr>
            <w:noProof/>
            <w:webHidden/>
          </w:rPr>
          <w:fldChar w:fldCharType="end"/>
        </w:r>
      </w:hyperlink>
    </w:p>
    <w:p w14:paraId="75237FDC" w14:textId="59EFF7BA" w:rsidR="00F264D2" w:rsidRDefault="000C605B">
      <w:pPr>
        <w:pStyle w:val="TOC4"/>
        <w:tabs>
          <w:tab w:val="right" w:leader="dot" w:pos="7927"/>
        </w:tabs>
        <w:rPr>
          <w:rFonts w:eastAsiaTheme="minorEastAsia"/>
          <w:noProof/>
          <w:sz w:val="22"/>
          <w:szCs w:val="22"/>
          <w:lang w:eastAsia="id-ID"/>
        </w:rPr>
      </w:pPr>
      <w:hyperlink w:anchor="_Toc480274149" w:history="1">
        <w:r w:rsidR="00F264D2" w:rsidRPr="007E1142">
          <w:rPr>
            <w:rStyle w:val="Hyperlink"/>
            <w:noProof/>
          </w:rPr>
          <w:t xml:space="preserve">3.1.7.3 Fase </w:t>
        </w:r>
        <w:r w:rsidR="00F264D2" w:rsidRPr="007E1142">
          <w:rPr>
            <w:rStyle w:val="Hyperlink"/>
            <w:noProof/>
            <w:lang w:val="en-US"/>
          </w:rPr>
          <w:t>Scaffolding</w:t>
        </w:r>
        <w:r w:rsidR="00F264D2">
          <w:rPr>
            <w:noProof/>
            <w:webHidden/>
          </w:rPr>
          <w:tab/>
        </w:r>
        <w:r w:rsidR="00F264D2">
          <w:rPr>
            <w:noProof/>
            <w:webHidden/>
          </w:rPr>
          <w:fldChar w:fldCharType="begin"/>
        </w:r>
        <w:r w:rsidR="00F264D2">
          <w:rPr>
            <w:noProof/>
            <w:webHidden/>
          </w:rPr>
          <w:instrText xml:space="preserve"> PAGEREF _Toc480274149 \h </w:instrText>
        </w:r>
        <w:r w:rsidR="00F264D2">
          <w:rPr>
            <w:noProof/>
            <w:webHidden/>
          </w:rPr>
        </w:r>
        <w:r w:rsidR="00F264D2">
          <w:rPr>
            <w:noProof/>
            <w:webHidden/>
          </w:rPr>
          <w:fldChar w:fldCharType="separate"/>
        </w:r>
        <w:r w:rsidR="00F264D2">
          <w:rPr>
            <w:noProof/>
            <w:webHidden/>
          </w:rPr>
          <w:t>58</w:t>
        </w:r>
        <w:r w:rsidR="00F264D2">
          <w:rPr>
            <w:noProof/>
            <w:webHidden/>
          </w:rPr>
          <w:fldChar w:fldCharType="end"/>
        </w:r>
      </w:hyperlink>
    </w:p>
    <w:p w14:paraId="6DED168D" w14:textId="47ED57D8" w:rsidR="00F264D2" w:rsidRDefault="000C605B">
      <w:pPr>
        <w:pStyle w:val="TOC4"/>
        <w:tabs>
          <w:tab w:val="right" w:leader="dot" w:pos="7927"/>
        </w:tabs>
        <w:rPr>
          <w:rFonts w:eastAsiaTheme="minorEastAsia"/>
          <w:noProof/>
          <w:sz w:val="22"/>
          <w:szCs w:val="22"/>
          <w:lang w:eastAsia="id-ID"/>
        </w:rPr>
      </w:pPr>
      <w:hyperlink w:anchor="_Toc480274150" w:history="1">
        <w:r w:rsidR="00F264D2" w:rsidRPr="007E1142">
          <w:rPr>
            <w:rStyle w:val="Hyperlink"/>
            <w:noProof/>
          </w:rPr>
          <w:t xml:space="preserve">3.1.7.4 Fase </w:t>
        </w:r>
        <w:r w:rsidR="00F264D2" w:rsidRPr="007E1142">
          <w:rPr>
            <w:rStyle w:val="Hyperlink"/>
            <w:noProof/>
            <w:lang w:val="en-US"/>
          </w:rPr>
          <w:t>Endgame</w:t>
        </w:r>
        <w:r w:rsidR="00F264D2">
          <w:rPr>
            <w:noProof/>
            <w:webHidden/>
          </w:rPr>
          <w:tab/>
        </w:r>
        <w:r w:rsidR="00F264D2">
          <w:rPr>
            <w:noProof/>
            <w:webHidden/>
          </w:rPr>
          <w:fldChar w:fldCharType="begin"/>
        </w:r>
        <w:r w:rsidR="00F264D2">
          <w:rPr>
            <w:noProof/>
            <w:webHidden/>
          </w:rPr>
          <w:instrText xml:space="preserve"> PAGEREF _Toc480274150 \h </w:instrText>
        </w:r>
        <w:r w:rsidR="00F264D2">
          <w:rPr>
            <w:noProof/>
            <w:webHidden/>
          </w:rPr>
        </w:r>
        <w:r w:rsidR="00F264D2">
          <w:rPr>
            <w:noProof/>
            <w:webHidden/>
          </w:rPr>
          <w:fldChar w:fldCharType="separate"/>
        </w:r>
        <w:r w:rsidR="00F264D2">
          <w:rPr>
            <w:noProof/>
            <w:webHidden/>
          </w:rPr>
          <w:t>60</w:t>
        </w:r>
        <w:r w:rsidR="00F264D2">
          <w:rPr>
            <w:noProof/>
            <w:webHidden/>
          </w:rPr>
          <w:fldChar w:fldCharType="end"/>
        </w:r>
      </w:hyperlink>
    </w:p>
    <w:p w14:paraId="3B871456" w14:textId="207F20F4" w:rsidR="00F264D2" w:rsidRDefault="000C605B">
      <w:pPr>
        <w:pStyle w:val="TOC2"/>
        <w:tabs>
          <w:tab w:val="right" w:leader="dot" w:pos="7927"/>
        </w:tabs>
        <w:rPr>
          <w:rFonts w:eastAsiaTheme="minorEastAsia"/>
          <w:noProof/>
          <w:sz w:val="22"/>
          <w:szCs w:val="22"/>
          <w:lang w:eastAsia="id-ID"/>
        </w:rPr>
      </w:pPr>
      <w:hyperlink w:anchor="_Toc480274151" w:history="1">
        <w:r w:rsidR="00F264D2" w:rsidRPr="007E1142">
          <w:rPr>
            <w:rStyle w:val="Hyperlink"/>
            <w:noProof/>
            <w:lang w:val="en-US"/>
          </w:rPr>
          <w:t>3.2 Implementasi Fitur Gamifikasi</w:t>
        </w:r>
        <w:r w:rsidR="00F264D2">
          <w:rPr>
            <w:noProof/>
            <w:webHidden/>
          </w:rPr>
          <w:tab/>
        </w:r>
        <w:r w:rsidR="00F264D2">
          <w:rPr>
            <w:noProof/>
            <w:webHidden/>
          </w:rPr>
          <w:fldChar w:fldCharType="begin"/>
        </w:r>
        <w:r w:rsidR="00F264D2">
          <w:rPr>
            <w:noProof/>
            <w:webHidden/>
          </w:rPr>
          <w:instrText xml:space="preserve"> PAGEREF _Toc480274151 \h </w:instrText>
        </w:r>
        <w:r w:rsidR="00F264D2">
          <w:rPr>
            <w:noProof/>
            <w:webHidden/>
          </w:rPr>
        </w:r>
        <w:r w:rsidR="00F264D2">
          <w:rPr>
            <w:noProof/>
            <w:webHidden/>
          </w:rPr>
          <w:fldChar w:fldCharType="separate"/>
        </w:r>
        <w:r w:rsidR="00F264D2">
          <w:rPr>
            <w:noProof/>
            <w:webHidden/>
          </w:rPr>
          <w:t>61</w:t>
        </w:r>
        <w:r w:rsidR="00F264D2">
          <w:rPr>
            <w:noProof/>
            <w:webHidden/>
          </w:rPr>
          <w:fldChar w:fldCharType="end"/>
        </w:r>
      </w:hyperlink>
    </w:p>
    <w:p w14:paraId="4823FD7C" w14:textId="16D55974" w:rsidR="00F264D2" w:rsidRDefault="000C605B">
      <w:pPr>
        <w:pStyle w:val="TOC3"/>
        <w:tabs>
          <w:tab w:val="right" w:leader="dot" w:pos="7927"/>
        </w:tabs>
        <w:rPr>
          <w:rFonts w:eastAsiaTheme="minorEastAsia"/>
          <w:noProof/>
          <w:sz w:val="22"/>
          <w:szCs w:val="22"/>
          <w:lang w:eastAsia="id-ID"/>
        </w:rPr>
      </w:pPr>
      <w:hyperlink w:anchor="_Toc480274152" w:history="1">
        <w:r w:rsidR="00F264D2" w:rsidRPr="007E1142">
          <w:rPr>
            <w:rStyle w:val="Hyperlink"/>
            <w:noProof/>
            <w:lang w:val="en-US"/>
          </w:rPr>
          <w:t>3.2.1 Badges</w:t>
        </w:r>
        <w:r w:rsidR="00F264D2">
          <w:rPr>
            <w:noProof/>
            <w:webHidden/>
          </w:rPr>
          <w:tab/>
        </w:r>
        <w:r w:rsidR="00F264D2">
          <w:rPr>
            <w:noProof/>
            <w:webHidden/>
          </w:rPr>
          <w:fldChar w:fldCharType="begin"/>
        </w:r>
        <w:r w:rsidR="00F264D2">
          <w:rPr>
            <w:noProof/>
            <w:webHidden/>
          </w:rPr>
          <w:instrText xml:space="preserve"> PAGEREF _Toc480274152 \h </w:instrText>
        </w:r>
        <w:r w:rsidR="00F264D2">
          <w:rPr>
            <w:noProof/>
            <w:webHidden/>
          </w:rPr>
        </w:r>
        <w:r w:rsidR="00F264D2">
          <w:rPr>
            <w:noProof/>
            <w:webHidden/>
          </w:rPr>
          <w:fldChar w:fldCharType="separate"/>
        </w:r>
        <w:r w:rsidR="00F264D2">
          <w:rPr>
            <w:noProof/>
            <w:webHidden/>
          </w:rPr>
          <w:t>61</w:t>
        </w:r>
        <w:r w:rsidR="00F264D2">
          <w:rPr>
            <w:noProof/>
            <w:webHidden/>
          </w:rPr>
          <w:fldChar w:fldCharType="end"/>
        </w:r>
      </w:hyperlink>
    </w:p>
    <w:p w14:paraId="27C05A83" w14:textId="6DA5C7C9" w:rsidR="00F264D2" w:rsidRDefault="000C605B">
      <w:pPr>
        <w:pStyle w:val="TOC3"/>
        <w:tabs>
          <w:tab w:val="right" w:leader="dot" w:pos="7927"/>
        </w:tabs>
        <w:rPr>
          <w:rFonts w:eastAsiaTheme="minorEastAsia"/>
          <w:noProof/>
          <w:sz w:val="22"/>
          <w:szCs w:val="22"/>
          <w:lang w:eastAsia="id-ID"/>
        </w:rPr>
      </w:pPr>
      <w:hyperlink w:anchor="_Toc480274153" w:history="1">
        <w:r w:rsidR="00F264D2" w:rsidRPr="007E1142">
          <w:rPr>
            <w:rStyle w:val="Hyperlink"/>
            <w:noProof/>
            <w:lang w:val="en-US"/>
          </w:rPr>
          <w:t>3.2.2 Event</w:t>
        </w:r>
        <w:r w:rsidR="00F264D2">
          <w:rPr>
            <w:noProof/>
            <w:webHidden/>
          </w:rPr>
          <w:tab/>
        </w:r>
        <w:r w:rsidR="00F264D2">
          <w:rPr>
            <w:noProof/>
            <w:webHidden/>
          </w:rPr>
          <w:fldChar w:fldCharType="begin"/>
        </w:r>
        <w:r w:rsidR="00F264D2">
          <w:rPr>
            <w:noProof/>
            <w:webHidden/>
          </w:rPr>
          <w:instrText xml:space="preserve"> PAGEREF _Toc480274153 \h </w:instrText>
        </w:r>
        <w:r w:rsidR="00F264D2">
          <w:rPr>
            <w:noProof/>
            <w:webHidden/>
          </w:rPr>
        </w:r>
        <w:r w:rsidR="00F264D2">
          <w:rPr>
            <w:noProof/>
            <w:webHidden/>
          </w:rPr>
          <w:fldChar w:fldCharType="separate"/>
        </w:r>
        <w:r w:rsidR="00F264D2">
          <w:rPr>
            <w:noProof/>
            <w:webHidden/>
          </w:rPr>
          <w:t>62</w:t>
        </w:r>
        <w:r w:rsidR="00F264D2">
          <w:rPr>
            <w:noProof/>
            <w:webHidden/>
          </w:rPr>
          <w:fldChar w:fldCharType="end"/>
        </w:r>
      </w:hyperlink>
    </w:p>
    <w:p w14:paraId="195D0C9D" w14:textId="4B091966" w:rsidR="00F264D2" w:rsidRDefault="000C605B">
      <w:pPr>
        <w:pStyle w:val="TOC3"/>
        <w:tabs>
          <w:tab w:val="right" w:leader="dot" w:pos="7927"/>
        </w:tabs>
        <w:rPr>
          <w:rFonts w:eastAsiaTheme="minorEastAsia"/>
          <w:noProof/>
          <w:sz w:val="22"/>
          <w:szCs w:val="22"/>
          <w:lang w:eastAsia="id-ID"/>
        </w:rPr>
      </w:pPr>
      <w:hyperlink w:anchor="_Toc480274154" w:history="1">
        <w:r w:rsidR="00F264D2" w:rsidRPr="007E1142">
          <w:rPr>
            <w:rStyle w:val="Hyperlink"/>
            <w:noProof/>
            <w:lang w:val="en-US"/>
          </w:rPr>
          <w:t>3.2.3 Mystery Box</w:t>
        </w:r>
        <w:r w:rsidR="00F264D2">
          <w:rPr>
            <w:noProof/>
            <w:webHidden/>
          </w:rPr>
          <w:tab/>
        </w:r>
        <w:r w:rsidR="00F264D2">
          <w:rPr>
            <w:noProof/>
            <w:webHidden/>
          </w:rPr>
          <w:fldChar w:fldCharType="begin"/>
        </w:r>
        <w:r w:rsidR="00F264D2">
          <w:rPr>
            <w:noProof/>
            <w:webHidden/>
          </w:rPr>
          <w:instrText xml:space="preserve"> PAGEREF _Toc480274154 \h </w:instrText>
        </w:r>
        <w:r w:rsidR="00F264D2">
          <w:rPr>
            <w:noProof/>
            <w:webHidden/>
          </w:rPr>
        </w:r>
        <w:r w:rsidR="00F264D2">
          <w:rPr>
            <w:noProof/>
            <w:webHidden/>
          </w:rPr>
          <w:fldChar w:fldCharType="separate"/>
        </w:r>
        <w:r w:rsidR="00F264D2">
          <w:rPr>
            <w:noProof/>
            <w:webHidden/>
          </w:rPr>
          <w:t>62</w:t>
        </w:r>
        <w:r w:rsidR="00F264D2">
          <w:rPr>
            <w:noProof/>
            <w:webHidden/>
          </w:rPr>
          <w:fldChar w:fldCharType="end"/>
        </w:r>
      </w:hyperlink>
    </w:p>
    <w:p w14:paraId="21B99F48" w14:textId="048D88D3" w:rsidR="00F264D2" w:rsidRDefault="000C605B">
      <w:pPr>
        <w:pStyle w:val="TOC3"/>
        <w:tabs>
          <w:tab w:val="right" w:leader="dot" w:pos="7927"/>
        </w:tabs>
        <w:rPr>
          <w:rFonts w:eastAsiaTheme="minorEastAsia"/>
          <w:noProof/>
          <w:sz w:val="22"/>
          <w:szCs w:val="22"/>
          <w:lang w:eastAsia="id-ID"/>
        </w:rPr>
      </w:pPr>
      <w:hyperlink w:anchor="_Toc480274155" w:history="1">
        <w:r w:rsidR="00F264D2" w:rsidRPr="007E1142">
          <w:rPr>
            <w:rStyle w:val="Hyperlink"/>
            <w:noProof/>
            <w:lang w:val="en-US"/>
          </w:rPr>
          <w:t>3.2.4 Kategori Survei</w:t>
        </w:r>
        <w:r w:rsidR="00F264D2">
          <w:rPr>
            <w:noProof/>
            <w:webHidden/>
          </w:rPr>
          <w:tab/>
        </w:r>
        <w:r w:rsidR="00F264D2">
          <w:rPr>
            <w:noProof/>
            <w:webHidden/>
          </w:rPr>
          <w:fldChar w:fldCharType="begin"/>
        </w:r>
        <w:r w:rsidR="00F264D2">
          <w:rPr>
            <w:noProof/>
            <w:webHidden/>
          </w:rPr>
          <w:instrText xml:space="preserve"> PAGEREF _Toc480274155 \h </w:instrText>
        </w:r>
        <w:r w:rsidR="00F264D2">
          <w:rPr>
            <w:noProof/>
            <w:webHidden/>
          </w:rPr>
        </w:r>
        <w:r w:rsidR="00F264D2">
          <w:rPr>
            <w:noProof/>
            <w:webHidden/>
          </w:rPr>
          <w:fldChar w:fldCharType="separate"/>
        </w:r>
        <w:r w:rsidR="00F264D2">
          <w:rPr>
            <w:noProof/>
            <w:webHidden/>
          </w:rPr>
          <w:t>62</w:t>
        </w:r>
        <w:r w:rsidR="00F264D2">
          <w:rPr>
            <w:noProof/>
            <w:webHidden/>
          </w:rPr>
          <w:fldChar w:fldCharType="end"/>
        </w:r>
      </w:hyperlink>
    </w:p>
    <w:p w14:paraId="69204221" w14:textId="4E17693F" w:rsidR="00F264D2" w:rsidRDefault="000C605B">
      <w:pPr>
        <w:pStyle w:val="TOC3"/>
        <w:tabs>
          <w:tab w:val="right" w:leader="dot" w:pos="7927"/>
        </w:tabs>
        <w:rPr>
          <w:rFonts w:eastAsiaTheme="minorEastAsia"/>
          <w:noProof/>
          <w:sz w:val="22"/>
          <w:szCs w:val="22"/>
          <w:lang w:eastAsia="id-ID"/>
        </w:rPr>
      </w:pPr>
      <w:hyperlink w:anchor="_Toc480274156" w:history="1">
        <w:r w:rsidR="00F264D2" w:rsidRPr="007E1142">
          <w:rPr>
            <w:rStyle w:val="Hyperlink"/>
            <w:noProof/>
            <w:lang w:val="en-US"/>
          </w:rPr>
          <w:t>3.2.5 Chat Group</w:t>
        </w:r>
        <w:r w:rsidR="00F264D2">
          <w:rPr>
            <w:noProof/>
            <w:webHidden/>
          </w:rPr>
          <w:tab/>
        </w:r>
        <w:r w:rsidR="00F264D2">
          <w:rPr>
            <w:noProof/>
            <w:webHidden/>
          </w:rPr>
          <w:fldChar w:fldCharType="begin"/>
        </w:r>
        <w:r w:rsidR="00F264D2">
          <w:rPr>
            <w:noProof/>
            <w:webHidden/>
          </w:rPr>
          <w:instrText xml:space="preserve"> PAGEREF _Toc480274156 \h </w:instrText>
        </w:r>
        <w:r w:rsidR="00F264D2">
          <w:rPr>
            <w:noProof/>
            <w:webHidden/>
          </w:rPr>
        </w:r>
        <w:r w:rsidR="00F264D2">
          <w:rPr>
            <w:noProof/>
            <w:webHidden/>
          </w:rPr>
          <w:fldChar w:fldCharType="separate"/>
        </w:r>
        <w:r w:rsidR="00F264D2">
          <w:rPr>
            <w:noProof/>
            <w:webHidden/>
          </w:rPr>
          <w:t>62</w:t>
        </w:r>
        <w:r w:rsidR="00F264D2">
          <w:rPr>
            <w:noProof/>
            <w:webHidden/>
          </w:rPr>
          <w:fldChar w:fldCharType="end"/>
        </w:r>
      </w:hyperlink>
    </w:p>
    <w:p w14:paraId="1595D5F1" w14:textId="116C22B8" w:rsidR="00F264D2" w:rsidRDefault="000C605B">
      <w:pPr>
        <w:pStyle w:val="TOC3"/>
        <w:tabs>
          <w:tab w:val="right" w:leader="dot" w:pos="7927"/>
        </w:tabs>
        <w:rPr>
          <w:rFonts w:eastAsiaTheme="minorEastAsia"/>
          <w:noProof/>
          <w:sz w:val="22"/>
          <w:szCs w:val="22"/>
          <w:lang w:eastAsia="id-ID"/>
        </w:rPr>
      </w:pPr>
      <w:hyperlink w:anchor="_Toc480274157" w:history="1">
        <w:r w:rsidR="00F264D2" w:rsidRPr="007E1142">
          <w:rPr>
            <w:rStyle w:val="Hyperlink"/>
            <w:noProof/>
            <w:lang w:val="en-US"/>
          </w:rPr>
          <w:t>3.2.6 Leaderboard</w:t>
        </w:r>
        <w:r w:rsidR="00F264D2">
          <w:rPr>
            <w:noProof/>
            <w:webHidden/>
          </w:rPr>
          <w:tab/>
        </w:r>
        <w:r w:rsidR="00F264D2">
          <w:rPr>
            <w:noProof/>
            <w:webHidden/>
          </w:rPr>
          <w:fldChar w:fldCharType="begin"/>
        </w:r>
        <w:r w:rsidR="00F264D2">
          <w:rPr>
            <w:noProof/>
            <w:webHidden/>
          </w:rPr>
          <w:instrText xml:space="preserve"> PAGEREF _Toc480274157 \h </w:instrText>
        </w:r>
        <w:r w:rsidR="00F264D2">
          <w:rPr>
            <w:noProof/>
            <w:webHidden/>
          </w:rPr>
        </w:r>
        <w:r w:rsidR="00F264D2">
          <w:rPr>
            <w:noProof/>
            <w:webHidden/>
          </w:rPr>
          <w:fldChar w:fldCharType="separate"/>
        </w:r>
        <w:r w:rsidR="00F264D2">
          <w:rPr>
            <w:noProof/>
            <w:webHidden/>
          </w:rPr>
          <w:t>63</w:t>
        </w:r>
        <w:r w:rsidR="00F264D2">
          <w:rPr>
            <w:noProof/>
            <w:webHidden/>
          </w:rPr>
          <w:fldChar w:fldCharType="end"/>
        </w:r>
      </w:hyperlink>
    </w:p>
    <w:p w14:paraId="303D2BE2" w14:textId="4C6DEB0B" w:rsidR="00F264D2" w:rsidRDefault="000C605B">
      <w:pPr>
        <w:pStyle w:val="TOC3"/>
        <w:tabs>
          <w:tab w:val="right" w:leader="dot" w:pos="7927"/>
        </w:tabs>
        <w:rPr>
          <w:rFonts w:eastAsiaTheme="minorEastAsia"/>
          <w:noProof/>
          <w:sz w:val="22"/>
          <w:szCs w:val="22"/>
          <w:lang w:eastAsia="id-ID"/>
        </w:rPr>
      </w:pPr>
      <w:hyperlink w:anchor="_Toc480274158" w:history="1">
        <w:r w:rsidR="00F264D2" w:rsidRPr="007E1142">
          <w:rPr>
            <w:rStyle w:val="Hyperlink"/>
            <w:noProof/>
            <w:lang w:val="en-US"/>
          </w:rPr>
          <w:t>3.2.7 Pesan Selamat Datang</w:t>
        </w:r>
        <w:r w:rsidR="00F264D2">
          <w:rPr>
            <w:noProof/>
            <w:webHidden/>
          </w:rPr>
          <w:tab/>
        </w:r>
        <w:r w:rsidR="00F264D2">
          <w:rPr>
            <w:noProof/>
            <w:webHidden/>
          </w:rPr>
          <w:fldChar w:fldCharType="begin"/>
        </w:r>
        <w:r w:rsidR="00F264D2">
          <w:rPr>
            <w:noProof/>
            <w:webHidden/>
          </w:rPr>
          <w:instrText xml:space="preserve"> PAGEREF _Toc480274158 \h </w:instrText>
        </w:r>
        <w:r w:rsidR="00F264D2">
          <w:rPr>
            <w:noProof/>
            <w:webHidden/>
          </w:rPr>
        </w:r>
        <w:r w:rsidR="00F264D2">
          <w:rPr>
            <w:noProof/>
            <w:webHidden/>
          </w:rPr>
          <w:fldChar w:fldCharType="separate"/>
        </w:r>
        <w:r w:rsidR="00F264D2">
          <w:rPr>
            <w:noProof/>
            <w:webHidden/>
          </w:rPr>
          <w:t>63</w:t>
        </w:r>
        <w:r w:rsidR="00F264D2">
          <w:rPr>
            <w:noProof/>
            <w:webHidden/>
          </w:rPr>
          <w:fldChar w:fldCharType="end"/>
        </w:r>
      </w:hyperlink>
    </w:p>
    <w:p w14:paraId="35C952D2" w14:textId="2F9EB2B7" w:rsidR="00F264D2" w:rsidRDefault="000C605B">
      <w:pPr>
        <w:pStyle w:val="TOC2"/>
        <w:tabs>
          <w:tab w:val="right" w:leader="dot" w:pos="7927"/>
        </w:tabs>
        <w:rPr>
          <w:rFonts w:eastAsiaTheme="minorEastAsia"/>
          <w:noProof/>
          <w:sz w:val="22"/>
          <w:szCs w:val="22"/>
          <w:lang w:eastAsia="id-ID"/>
        </w:rPr>
      </w:pPr>
      <w:hyperlink w:anchor="_Toc480274159" w:history="1">
        <w:r w:rsidR="00F264D2" w:rsidRPr="007E1142">
          <w:rPr>
            <w:rStyle w:val="Hyperlink"/>
            <w:noProof/>
            <w:lang w:val="en-US"/>
          </w:rPr>
          <w:t>3.3</w:t>
        </w:r>
        <w:r w:rsidR="00F264D2" w:rsidRPr="007E1142">
          <w:rPr>
            <w:rStyle w:val="Hyperlink"/>
            <w:noProof/>
          </w:rPr>
          <w:t xml:space="preserve"> Proses Bisnis</w:t>
        </w:r>
        <w:r w:rsidR="00F264D2">
          <w:rPr>
            <w:noProof/>
            <w:webHidden/>
          </w:rPr>
          <w:tab/>
        </w:r>
        <w:r w:rsidR="00F264D2">
          <w:rPr>
            <w:noProof/>
            <w:webHidden/>
          </w:rPr>
          <w:fldChar w:fldCharType="begin"/>
        </w:r>
        <w:r w:rsidR="00F264D2">
          <w:rPr>
            <w:noProof/>
            <w:webHidden/>
          </w:rPr>
          <w:instrText xml:space="preserve"> PAGEREF _Toc480274159 \h </w:instrText>
        </w:r>
        <w:r w:rsidR="00F264D2">
          <w:rPr>
            <w:noProof/>
            <w:webHidden/>
          </w:rPr>
        </w:r>
        <w:r w:rsidR="00F264D2">
          <w:rPr>
            <w:noProof/>
            <w:webHidden/>
          </w:rPr>
          <w:fldChar w:fldCharType="separate"/>
        </w:r>
        <w:r w:rsidR="00F264D2">
          <w:rPr>
            <w:noProof/>
            <w:webHidden/>
          </w:rPr>
          <w:t>63</w:t>
        </w:r>
        <w:r w:rsidR="00F264D2">
          <w:rPr>
            <w:noProof/>
            <w:webHidden/>
          </w:rPr>
          <w:fldChar w:fldCharType="end"/>
        </w:r>
      </w:hyperlink>
    </w:p>
    <w:p w14:paraId="077B1457" w14:textId="2EF6C011" w:rsidR="00F264D2" w:rsidRDefault="000C605B">
      <w:pPr>
        <w:pStyle w:val="TOC3"/>
        <w:tabs>
          <w:tab w:val="right" w:leader="dot" w:pos="7927"/>
        </w:tabs>
        <w:rPr>
          <w:rFonts w:eastAsiaTheme="minorEastAsia"/>
          <w:noProof/>
          <w:sz w:val="22"/>
          <w:szCs w:val="22"/>
          <w:lang w:eastAsia="id-ID"/>
        </w:rPr>
      </w:pPr>
      <w:hyperlink w:anchor="_Toc480274160" w:history="1">
        <w:r w:rsidR="00F264D2" w:rsidRPr="007E1142">
          <w:rPr>
            <w:rStyle w:val="Hyperlink"/>
            <w:noProof/>
          </w:rPr>
          <w:t>3.3.1 Proses Bisnis Leaderboard</w:t>
        </w:r>
        <w:r w:rsidR="00F264D2">
          <w:rPr>
            <w:noProof/>
            <w:webHidden/>
          </w:rPr>
          <w:tab/>
        </w:r>
        <w:r w:rsidR="00F264D2">
          <w:rPr>
            <w:noProof/>
            <w:webHidden/>
          </w:rPr>
          <w:fldChar w:fldCharType="begin"/>
        </w:r>
        <w:r w:rsidR="00F264D2">
          <w:rPr>
            <w:noProof/>
            <w:webHidden/>
          </w:rPr>
          <w:instrText xml:space="preserve"> PAGEREF _Toc480274160 \h </w:instrText>
        </w:r>
        <w:r w:rsidR="00F264D2">
          <w:rPr>
            <w:noProof/>
            <w:webHidden/>
          </w:rPr>
        </w:r>
        <w:r w:rsidR="00F264D2">
          <w:rPr>
            <w:noProof/>
            <w:webHidden/>
          </w:rPr>
          <w:fldChar w:fldCharType="separate"/>
        </w:r>
        <w:r w:rsidR="00F264D2">
          <w:rPr>
            <w:noProof/>
            <w:webHidden/>
          </w:rPr>
          <w:t>63</w:t>
        </w:r>
        <w:r w:rsidR="00F264D2">
          <w:rPr>
            <w:noProof/>
            <w:webHidden/>
          </w:rPr>
          <w:fldChar w:fldCharType="end"/>
        </w:r>
      </w:hyperlink>
    </w:p>
    <w:p w14:paraId="17C7FD1D" w14:textId="6DF72B20" w:rsidR="00F264D2" w:rsidRDefault="000C605B">
      <w:pPr>
        <w:pStyle w:val="TOC3"/>
        <w:tabs>
          <w:tab w:val="right" w:leader="dot" w:pos="7927"/>
        </w:tabs>
        <w:rPr>
          <w:rFonts w:eastAsiaTheme="minorEastAsia"/>
          <w:noProof/>
          <w:sz w:val="22"/>
          <w:szCs w:val="22"/>
          <w:lang w:eastAsia="id-ID"/>
        </w:rPr>
      </w:pPr>
      <w:hyperlink w:anchor="_Toc480274161" w:history="1">
        <w:r w:rsidR="00F264D2" w:rsidRPr="007E1142">
          <w:rPr>
            <w:rStyle w:val="Hyperlink"/>
            <w:noProof/>
          </w:rPr>
          <w:t>3.3.2 Proses Bisnis Badges</w:t>
        </w:r>
        <w:r w:rsidR="00F264D2">
          <w:rPr>
            <w:noProof/>
            <w:webHidden/>
          </w:rPr>
          <w:tab/>
        </w:r>
        <w:r w:rsidR="00F264D2">
          <w:rPr>
            <w:noProof/>
            <w:webHidden/>
          </w:rPr>
          <w:fldChar w:fldCharType="begin"/>
        </w:r>
        <w:r w:rsidR="00F264D2">
          <w:rPr>
            <w:noProof/>
            <w:webHidden/>
          </w:rPr>
          <w:instrText xml:space="preserve"> PAGEREF _Toc480274161 \h </w:instrText>
        </w:r>
        <w:r w:rsidR="00F264D2">
          <w:rPr>
            <w:noProof/>
            <w:webHidden/>
          </w:rPr>
        </w:r>
        <w:r w:rsidR="00F264D2">
          <w:rPr>
            <w:noProof/>
            <w:webHidden/>
          </w:rPr>
          <w:fldChar w:fldCharType="separate"/>
        </w:r>
        <w:r w:rsidR="00F264D2">
          <w:rPr>
            <w:noProof/>
            <w:webHidden/>
          </w:rPr>
          <w:t>64</w:t>
        </w:r>
        <w:r w:rsidR="00F264D2">
          <w:rPr>
            <w:noProof/>
            <w:webHidden/>
          </w:rPr>
          <w:fldChar w:fldCharType="end"/>
        </w:r>
      </w:hyperlink>
    </w:p>
    <w:p w14:paraId="6E45FB27" w14:textId="29142A56" w:rsidR="00F264D2" w:rsidRDefault="000C605B">
      <w:pPr>
        <w:pStyle w:val="TOC3"/>
        <w:tabs>
          <w:tab w:val="right" w:leader="dot" w:pos="7927"/>
        </w:tabs>
        <w:rPr>
          <w:rFonts w:eastAsiaTheme="minorEastAsia"/>
          <w:noProof/>
          <w:sz w:val="22"/>
          <w:szCs w:val="22"/>
          <w:lang w:eastAsia="id-ID"/>
        </w:rPr>
      </w:pPr>
      <w:hyperlink w:anchor="_Toc480274162" w:history="1">
        <w:r w:rsidR="00F264D2" w:rsidRPr="007E1142">
          <w:rPr>
            <w:rStyle w:val="Hyperlink"/>
            <w:noProof/>
          </w:rPr>
          <w:t>3.3.3 Proses Bisnis Event</w:t>
        </w:r>
        <w:r w:rsidR="00F264D2">
          <w:rPr>
            <w:noProof/>
            <w:webHidden/>
          </w:rPr>
          <w:tab/>
        </w:r>
        <w:r w:rsidR="00F264D2">
          <w:rPr>
            <w:noProof/>
            <w:webHidden/>
          </w:rPr>
          <w:fldChar w:fldCharType="begin"/>
        </w:r>
        <w:r w:rsidR="00F264D2">
          <w:rPr>
            <w:noProof/>
            <w:webHidden/>
          </w:rPr>
          <w:instrText xml:space="preserve"> PAGEREF _Toc480274162 \h </w:instrText>
        </w:r>
        <w:r w:rsidR="00F264D2">
          <w:rPr>
            <w:noProof/>
            <w:webHidden/>
          </w:rPr>
        </w:r>
        <w:r w:rsidR="00F264D2">
          <w:rPr>
            <w:noProof/>
            <w:webHidden/>
          </w:rPr>
          <w:fldChar w:fldCharType="separate"/>
        </w:r>
        <w:r w:rsidR="00F264D2">
          <w:rPr>
            <w:noProof/>
            <w:webHidden/>
          </w:rPr>
          <w:t>65</w:t>
        </w:r>
        <w:r w:rsidR="00F264D2">
          <w:rPr>
            <w:noProof/>
            <w:webHidden/>
          </w:rPr>
          <w:fldChar w:fldCharType="end"/>
        </w:r>
      </w:hyperlink>
    </w:p>
    <w:p w14:paraId="0DC0FB29" w14:textId="7FD9C901" w:rsidR="00F264D2" w:rsidRDefault="000C605B">
      <w:pPr>
        <w:pStyle w:val="TOC3"/>
        <w:tabs>
          <w:tab w:val="right" w:leader="dot" w:pos="7927"/>
        </w:tabs>
        <w:rPr>
          <w:rFonts w:eastAsiaTheme="minorEastAsia"/>
          <w:noProof/>
          <w:sz w:val="22"/>
          <w:szCs w:val="22"/>
          <w:lang w:eastAsia="id-ID"/>
        </w:rPr>
      </w:pPr>
      <w:hyperlink w:anchor="_Toc480274163" w:history="1">
        <w:r w:rsidR="00F264D2" w:rsidRPr="007E1142">
          <w:rPr>
            <w:rStyle w:val="Hyperlink"/>
            <w:noProof/>
          </w:rPr>
          <w:t>3.3.4 Proses Bisnis Mystery Box</w:t>
        </w:r>
        <w:r w:rsidR="00F264D2">
          <w:rPr>
            <w:noProof/>
            <w:webHidden/>
          </w:rPr>
          <w:tab/>
        </w:r>
        <w:r w:rsidR="00F264D2">
          <w:rPr>
            <w:noProof/>
            <w:webHidden/>
          </w:rPr>
          <w:fldChar w:fldCharType="begin"/>
        </w:r>
        <w:r w:rsidR="00F264D2">
          <w:rPr>
            <w:noProof/>
            <w:webHidden/>
          </w:rPr>
          <w:instrText xml:space="preserve"> PAGEREF _Toc480274163 \h </w:instrText>
        </w:r>
        <w:r w:rsidR="00F264D2">
          <w:rPr>
            <w:noProof/>
            <w:webHidden/>
          </w:rPr>
        </w:r>
        <w:r w:rsidR="00F264D2">
          <w:rPr>
            <w:noProof/>
            <w:webHidden/>
          </w:rPr>
          <w:fldChar w:fldCharType="separate"/>
        </w:r>
        <w:r w:rsidR="00F264D2">
          <w:rPr>
            <w:noProof/>
            <w:webHidden/>
          </w:rPr>
          <w:t>66</w:t>
        </w:r>
        <w:r w:rsidR="00F264D2">
          <w:rPr>
            <w:noProof/>
            <w:webHidden/>
          </w:rPr>
          <w:fldChar w:fldCharType="end"/>
        </w:r>
      </w:hyperlink>
    </w:p>
    <w:p w14:paraId="3F700E44" w14:textId="31C388A9" w:rsidR="00F264D2" w:rsidRDefault="000C605B">
      <w:pPr>
        <w:pStyle w:val="TOC3"/>
        <w:tabs>
          <w:tab w:val="right" w:leader="dot" w:pos="7927"/>
        </w:tabs>
        <w:rPr>
          <w:rFonts w:eastAsiaTheme="minorEastAsia"/>
          <w:noProof/>
          <w:sz w:val="22"/>
          <w:szCs w:val="22"/>
          <w:lang w:eastAsia="id-ID"/>
        </w:rPr>
      </w:pPr>
      <w:hyperlink w:anchor="_Toc480274164" w:history="1">
        <w:r w:rsidR="00F264D2" w:rsidRPr="007E1142">
          <w:rPr>
            <w:rStyle w:val="Hyperlink"/>
            <w:noProof/>
          </w:rPr>
          <w:t>3.3.5 Proses Bisnis Membuat Chat Group</w:t>
        </w:r>
        <w:r w:rsidR="00F264D2">
          <w:rPr>
            <w:noProof/>
            <w:webHidden/>
          </w:rPr>
          <w:tab/>
        </w:r>
        <w:r w:rsidR="00F264D2">
          <w:rPr>
            <w:noProof/>
            <w:webHidden/>
          </w:rPr>
          <w:fldChar w:fldCharType="begin"/>
        </w:r>
        <w:r w:rsidR="00F264D2">
          <w:rPr>
            <w:noProof/>
            <w:webHidden/>
          </w:rPr>
          <w:instrText xml:space="preserve"> PAGEREF _Toc480274164 \h </w:instrText>
        </w:r>
        <w:r w:rsidR="00F264D2">
          <w:rPr>
            <w:noProof/>
            <w:webHidden/>
          </w:rPr>
        </w:r>
        <w:r w:rsidR="00F264D2">
          <w:rPr>
            <w:noProof/>
            <w:webHidden/>
          </w:rPr>
          <w:fldChar w:fldCharType="separate"/>
        </w:r>
        <w:r w:rsidR="00F264D2">
          <w:rPr>
            <w:noProof/>
            <w:webHidden/>
          </w:rPr>
          <w:t>67</w:t>
        </w:r>
        <w:r w:rsidR="00F264D2">
          <w:rPr>
            <w:noProof/>
            <w:webHidden/>
          </w:rPr>
          <w:fldChar w:fldCharType="end"/>
        </w:r>
      </w:hyperlink>
    </w:p>
    <w:p w14:paraId="48E00D49" w14:textId="664FAE62" w:rsidR="00F264D2" w:rsidRDefault="000C605B">
      <w:pPr>
        <w:pStyle w:val="TOC3"/>
        <w:tabs>
          <w:tab w:val="right" w:leader="dot" w:pos="7927"/>
        </w:tabs>
        <w:rPr>
          <w:rFonts w:eastAsiaTheme="minorEastAsia"/>
          <w:noProof/>
          <w:sz w:val="22"/>
          <w:szCs w:val="22"/>
          <w:lang w:eastAsia="id-ID"/>
        </w:rPr>
      </w:pPr>
      <w:hyperlink w:anchor="_Toc480274165" w:history="1">
        <w:r w:rsidR="00F264D2" w:rsidRPr="007E1142">
          <w:rPr>
            <w:rStyle w:val="Hyperlink"/>
            <w:noProof/>
          </w:rPr>
          <w:t>3.3.6 Proses Bisnis Bergabung dengan Chat Group</w:t>
        </w:r>
        <w:r w:rsidR="00F264D2">
          <w:rPr>
            <w:noProof/>
            <w:webHidden/>
          </w:rPr>
          <w:tab/>
        </w:r>
        <w:r w:rsidR="00F264D2">
          <w:rPr>
            <w:noProof/>
            <w:webHidden/>
          </w:rPr>
          <w:fldChar w:fldCharType="begin"/>
        </w:r>
        <w:r w:rsidR="00F264D2">
          <w:rPr>
            <w:noProof/>
            <w:webHidden/>
          </w:rPr>
          <w:instrText xml:space="preserve"> PAGEREF _Toc480274165 \h </w:instrText>
        </w:r>
        <w:r w:rsidR="00F264D2">
          <w:rPr>
            <w:noProof/>
            <w:webHidden/>
          </w:rPr>
        </w:r>
        <w:r w:rsidR="00F264D2">
          <w:rPr>
            <w:noProof/>
            <w:webHidden/>
          </w:rPr>
          <w:fldChar w:fldCharType="separate"/>
        </w:r>
        <w:r w:rsidR="00F264D2">
          <w:rPr>
            <w:noProof/>
            <w:webHidden/>
          </w:rPr>
          <w:t>68</w:t>
        </w:r>
        <w:r w:rsidR="00F264D2">
          <w:rPr>
            <w:noProof/>
            <w:webHidden/>
          </w:rPr>
          <w:fldChar w:fldCharType="end"/>
        </w:r>
      </w:hyperlink>
    </w:p>
    <w:p w14:paraId="566A8767" w14:textId="2862FCC3" w:rsidR="00F264D2" w:rsidRDefault="000C605B">
      <w:pPr>
        <w:pStyle w:val="TOC2"/>
        <w:tabs>
          <w:tab w:val="right" w:leader="dot" w:pos="7927"/>
        </w:tabs>
        <w:rPr>
          <w:rFonts w:eastAsiaTheme="minorEastAsia"/>
          <w:noProof/>
          <w:sz w:val="22"/>
          <w:szCs w:val="22"/>
          <w:lang w:eastAsia="id-ID"/>
        </w:rPr>
      </w:pPr>
      <w:hyperlink w:anchor="_Toc480274166" w:history="1">
        <w:r w:rsidR="00F264D2" w:rsidRPr="007E1142">
          <w:rPr>
            <w:rStyle w:val="Hyperlink"/>
            <w:noProof/>
            <w:lang w:val="en-US"/>
          </w:rPr>
          <w:t>3.4 ERD</w:t>
        </w:r>
        <w:r w:rsidR="00F264D2">
          <w:rPr>
            <w:noProof/>
            <w:webHidden/>
          </w:rPr>
          <w:tab/>
        </w:r>
        <w:r w:rsidR="00F264D2">
          <w:rPr>
            <w:noProof/>
            <w:webHidden/>
          </w:rPr>
          <w:fldChar w:fldCharType="begin"/>
        </w:r>
        <w:r w:rsidR="00F264D2">
          <w:rPr>
            <w:noProof/>
            <w:webHidden/>
          </w:rPr>
          <w:instrText xml:space="preserve"> PAGEREF _Toc480274166 \h </w:instrText>
        </w:r>
        <w:r w:rsidR="00F264D2">
          <w:rPr>
            <w:noProof/>
            <w:webHidden/>
          </w:rPr>
        </w:r>
        <w:r w:rsidR="00F264D2">
          <w:rPr>
            <w:noProof/>
            <w:webHidden/>
          </w:rPr>
          <w:fldChar w:fldCharType="separate"/>
        </w:r>
        <w:r w:rsidR="00F264D2">
          <w:rPr>
            <w:noProof/>
            <w:webHidden/>
          </w:rPr>
          <w:t>69</w:t>
        </w:r>
        <w:r w:rsidR="00F264D2">
          <w:rPr>
            <w:noProof/>
            <w:webHidden/>
          </w:rPr>
          <w:fldChar w:fldCharType="end"/>
        </w:r>
      </w:hyperlink>
    </w:p>
    <w:p w14:paraId="4FD96B1C" w14:textId="3C5EF6F5" w:rsidR="00F264D2" w:rsidRDefault="000C605B">
      <w:pPr>
        <w:pStyle w:val="TOC2"/>
        <w:tabs>
          <w:tab w:val="right" w:leader="dot" w:pos="7927"/>
        </w:tabs>
        <w:rPr>
          <w:rFonts w:eastAsiaTheme="minorEastAsia"/>
          <w:noProof/>
          <w:sz w:val="22"/>
          <w:szCs w:val="22"/>
          <w:lang w:eastAsia="id-ID"/>
        </w:rPr>
      </w:pPr>
      <w:hyperlink w:anchor="_Toc480274167" w:history="1">
        <w:r w:rsidR="00F264D2" w:rsidRPr="007E1142">
          <w:rPr>
            <w:rStyle w:val="Hyperlink"/>
            <w:noProof/>
            <w:lang w:val="en-US"/>
          </w:rPr>
          <w:t>3.5 Use Case Diagram</w:t>
        </w:r>
        <w:r w:rsidR="00F264D2">
          <w:rPr>
            <w:noProof/>
            <w:webHidden/>
          </w:rPr>
          <w:tab/>
        </w:r>
        <w:r w:rsidR="00F264D2">
          <w:rPr>
            <w:noProof/>
            <w:webHidden/>
          </w:rPr>
          <w:fldChar w:fldCharType="begin"/>
        </w:r>
        <w:r w:rsidR="00F264D2">
          <w:rPr>
            <w:noProof/>
            <w:webHidden/>
          </w:rPr>
          <w:instrText xml:space="preserve"> PAGEREF _Toc480274167 \h </w:instrText>
        </w:r>
        <w:r w:rsidR="00F264D2">
          <w:rPr>
            <w:noProof/>
            <w:webHidden/>
          </w:rPr>
        </w:r>
        <w:r w:rsidR="00F264D2">
          <w:rPr>
            <w:noProof/>
            <w:webHidden/>
          </w:rPr>
          <w:fldChar w:fldCharType="separate"/>
        </w:r>
        <w:r w:rsidR="00F264D2">
          <w:rPr>
            <w:noProof/>
            <w:webHidden/>
          </w:rPr>
          <w:t>71</w:t>
        </w:r>
        <w:r w:rsidR="00F264D2">
          <w:rPr>
            <w:noProof/>
            <w:webHidden/>
          </w:rPr>
          <w:fldChar w:fldCharType="end"/>
        </w:r>
      </w:hyperlink>
    </w:p>
    <w:p w14:paraId="62EEF234" w14:textId="6F3845FC" w:rsidR="00F264D2" w:rsidRDefault="000C605B">
      <w:pPr>
        <w:pStyle w:val="TOC3"/>
        <w:tabs>
          <w:tab w:val="right" w:leader="dot" w:pos="7927"/>
        </w:tabs>
        <w:rPr>
          <w:rFonts w:eastAsiaTheme="minorEastAsia"/>
          <w:noProof/>
          <w:sz w:val="22"/>
          <w:szCs w:val="22"/>
          <w:lang w:eastAsia="id-ID"/>
        </w:rPr>
      </w:pPr>
      <w:hyperlink w:anchor="_Toc480274168" w:history="1">
        <w:r w:rsidR="00F264D2" w:rsidRPr="007E1142">
          <w:rPr>
            <w:rStyle w:val="Hyperlink"/>
            <w:noProof/>
          </w:rPr>
          <w:t>3.5.1 Use Case Diagram Badges</w:t>
        </w:r>
        <w:r w:rsidR="00F264D2">
          <w:rPr>
            <w:noProof/>
            <w:webHidden/>
          </w:rPr>
          <w:tab/>
        </w:r>
        <w:r w:rsidR="00F264D2">
          <w:rPr>
            <w:noProof/>
            <w:webHidden/>
          </w:rPr>
          <w:fldChar w:fldCharType="begin"/>
        </w:r>
        <w:r w:rsidR="00F264D2">
          <w:rPr>
            <w:noProof/>
            <w:webHidden/>
          </w:rPr>
          <w:instrText xml:space="preserve"> PAGEREF _Toc480274168 \h </w:instrText>
        </w:r>
        <w:r w:rsidR="00F264D2">
          <w:rPr>
            <w:noProof/>
            <w:webHidden/>
          </w:rPr>
        </w:r>
        <w:r w:rsidR="00F264D2">
          <w:rPr>
            <w:noProof/>
            <w:webHidden/>
          </w:rPr>
          <w:fldChar w:fldCharType="separate"/>
        </w:r>
        <w:r w:rsidR="00F264D2">
          <w:rPr>
            <w:noProof/>
            <w:webHidden/>
          </w:rPr>
          <w:t>71</w:t>
        </w:r>
        <w:r w:rsidR="00F264D2">
          <w:rPr>
            <w:noProof/>
            <w:webHidden/>
          </w:rPr>
          <w:fldChar w:fldCharType="end"/>
        </w:r>
      </w:hyperlink>
    </w:p>
    <w:p w14:paraId="03CE975A" w14:textId="2F43130F" w:rsidR="00F264D2" w:rsidRDefault="000C605B">
      <w:pPr>
        <w:pStyle w:val="TOC3"/>
        <w:tabs>
          <w:tab w:val="right" w:leader="dot" w:pos="7927"/>
        </w:tabs>
        <w:rPr>
          <w:rFonts w:eastAsiaTheme="minorEastAsia"/>
          <w:noProof/>
          <w:sz w:val="22"/>
          <w:szCs w:val="22"/>
          <w:lang w:eastAsia="id-ID"/>
        </w:rPr>
      </w:pPr>
      <w:hyperlink w:anchor="_Toc480274169" w:history="1">
        <w:r w:rsidR="00F264D2" w:rsidRPr="007E1142">
          <w:rPr>
            <w:rStyle w:val="Hyperlink"/>
            <w:noProof/>
          </w:rPr>
          <w:t>3.5.2 Use Case Diagram Event</w:t>
        </w:r>
        <w:r w:rsidR="00F264D2">
          <w:rPr>
            <w:noProof/>
            <w:webHidden/>
          </w:rPr>
          <w:tab/>
        </w:r>
        <w:r w:rsidR="00F264D2">
          <w:rPr>
            <w:noProof/>
            <w:webHidden/>
          </w:rPr>
          <w:fldChar w:fldCharType="begin"/>
        </w:r>
        <w:r w:rsidR="00F264D2">
          <w:rPr>
            <w:noProof/>
            <w:webHidden/>
          </w:rPr>
          <w:instrText xml:space="preserve"> PAGEREF _Toc480274169 \h </w:instrText>
        </w:r>
        <w:r w:rsidR="00F264D2">
          <w:rPr>
            <w:noProof/>
            <w:webHidden/>
          </w:rPr>
        </w:r>
        <w:r w:rsidR="00F264D2">
          <w:rPr>
            <w:noProof/>
            <w:webHidden/>
          </w:rPr>
          <w:fldChar w:fldCharType="separate"/>
        </w:r>
        <w:r w:rsidR="00F264D2">
          <w:rPr>
            <w:noProof/>
            <w:webHidden/>
          </w:rPr>
          <w:t>72</w:t>
        </w:r>
        <w:r w:rsidR="00F264D2">
          <w:rPr>
            <w:noProof/>
            <w:webHidden/>
          </w:rPr>
          <w:fldChar w:fldCharType="end"/>
        </w:r>
      </w:hyperlink>
    </w:p>
    <w:p w14:paraId="2790FEBC" w14:textId="69534DA5" w:rsidR="00F264D2" w:rsidRDefault="000C605B">
      <w:pPr>
        <w:pStyle w:val="TOC3"/>
        <w:tabs>
          <w:tab w:val="right" w:leader="dot" w:pos="7927"/>
        </w:tabs>
        <w:rPr>
          <w:rFonts w:eastAsiaTheme="minorEastAsia"/>
          <w:noProof/>
          <w:sz w:val="22"/>
          <w:szCs w:val="22"/>
          <w:lang w:eastAsia="id-ID"/>
        </w:rPr>
      </w:pPr>
      <w:hyperlink w:anchor="_Toc480274170" w:history="1">
        <w:r w:rsidR="00F264D2" w:rsidRPr="007E1142">
          <w:rPr>
            <w:rStyle w:val="Hyperlink"/>
            <w:noProof/>
          </w:rPr>
          <w:t>3.5.3 Use Case Diagram Mystery Box</w:t>
        </w:r>
        <w:r w:rsidR="00F264D2">
          <w:rPr>
            <w:noProof/>
            <w:webHidden/>
          </w:rPr>
          <w:tab/>
        </w:r>
        <w:r w:rsidR="00F264D2">
          <w:rPr>
            <w:noProof/>
            <w:webHidden/>
          </w:rPr>
          <w:fldChar w:fldCharType="begin"/>
        </w:r>
        <w:r w:rsidR="00F264D2">
          <w:rPr>
            <w:noProof/>
            <w:webHidden/>
          </w:rPr>
          <w:instrText xml:space="preserve"> PAGEREF _Toc480274170 \h </w:instrText>
        </w:r>
        <w:r w:rsidR="00F264D2">
          <w:rPr>
            <w:noProof/>
            <w:webHidden/>
          </w:rPr>
        </w:r>
        <w:r w:rsidR="00F264D2">
          <w:rPr>
            <w:noProof/>
            <w:webHidden/>
          </w:rPr>
          <w:fldChar w:fldCharType="separate"/>
        </w:r>
        <w:r w:rsidR="00F264D2">
          <w:rPr>
            <w:noProof/>
            <w:webHidden/>
          </w:rPr>
          <w:t>72</w:t>
        </w:r>
        <w:r w:rsidR="00F264D2">
          <w:rPr>
            <w:noProof/>
            <w:webHidden/>
          </w:rPr>
          <w:fldChar w:fldCharType="end"/>
        </w:r>
      </w:hyperlink>
    </w:p>
    <w:p w14:paraId="00893E21" w14:textId="0BE4E397" w:rsidR="00F264D2" w:rsidRDefault="000C605B">
      <w:pPr>
        <w:pStyle w:val="TOC3"/>
        <w:tabs>
          <w:tab w:val="right" w:leader="dot" w:pos="7927"/>
        </w:tabs>
        <w:rPr>
          <w:rFonts w:eastAsiaTheme="minorEastAsia"/>
          <w:noProof/>
          <w:sz w:val="22"/>
          <w:szCs w:val="22"/>
          <w:lang w:eastAsia="id-ID"/>
        </w:rPr>
      </w:pPr>
      <w:hyperlink w:anchor="_Toc480274171" w:history="1">
        <w:r w:rsidR="00F264D2" w:rsidRPr="007E1142">
          <w:rPr>
            <w:rStyle w:val="Hyperlink"/>
            <w:noProof/>
          </w:rPr>
          <w:t>3.5.4 Use Case Diagram Kategori Survei</w:t>
        </w:r>
        <w:r w:rsidR="00F264D2">
          <w:rPr>
            <w:noProof/>
            <w:webHidden/>
          </w:rPr>
          <w:tab/>
        </w:r>
        <w:r w:rsidR="00F264D2">
          <w:rPr>
            <w:noProof/>
            <w:webHidden/>
          </w:rPr>
          <w:fldChar w:fldCharType="begin"/>
        </w:r>
        <w:r w:rsidR="00F264D2">
          <w:rPr>
            <w:noProof/>
            <w:webHidden/>
          </w:rPr>
          <w:instrText xml:space="preserve"> PAGEREF _Toc480274171 \h </w:instrText>
        </w:r>
        <w:r w:rsidR="00F264D2">
          <w:rPr>
            <w:noProof/>
            <w:webHidden/>
          </w:rPr>
        </w:r>
        <w:r w:rsidR="00F264D2">
          <w:rPr>
            <w:noProof/>
            <w:webHidden/>
          </w:rPr>
          <w:fldChar w:fldCharType="separate"/>
        </w:r>
        <w:r w:rsidR="00F264D2">
          <w:rPr>
            <w:noProof/>
            <w:webHidden/>
          </w:rPr>
          <w:t>73</w:t>
        </w:r>
        <w:r w:rsidR="00F264D2">
          <w:rPr>
            <w:noProof/>
            <w:webHidden/>
          </w:rPr>
          <w:fldChar w:fldCharType="end"/>
        </w:r>
      </w:hyperlink>
    </w:p>
    <w:p w14:paraId="2C212492" w14:textId="734120A0" w:rsidR="00F264D2" w:rsidRDefault="000C605B">
      <w:pPr>
        <w:pStyle w:val="TOC3"/>
        <w:tabs>
          <w:tab w:val="right" w:leader="dot" w:pos="7927"/>
        </w:tabs>
        <w:rPr>
          <w:rFonts w:eastAsiaTheme="minorEastAsia"/>
          <w:noProof/>
          <w:sz w:val="22"/>
          <w:szCs w:val="22"/>
          <w:lang w:eastAsia="id-ID"/>
        </w:rPr>
      </w:pPr>
      <w:hyperlink w:anchor="_Toc480274172" w:history="1">
        <w:r w:rsidR="00F264D2" w:rsidRPr="007E1142">
          <w:rPr>
            <w:rStyle w:val="Hyperlink"/>
            <w:noProof/>
          </w:rPr>
          <w:t>3.5.5 Use Case Diagram Chat Group</w:t>
        </w:r>
        <w:r w:rsidR="00F264D2">
          <w:rPr>
            <w:noProof/>
            <w:webHidden/>
          </w:rPr>
          <w:tab/>
        </w:r>
        <w:r w:rsidR="00F264D2">
          <w:rPr>
            <w:noProof/>
            <w:webHidden/>
          </w:rPr>
          <w:fldChar w:fldCharType="begin"/>
        </w:r>
        <w:r w:rsidR="00F264D2">
          <w:rPr>
            <w:noProof/>
            <w:webHidden/>
          </w:rPr>
          <w:instrText xml:space="preserve"> PAGEREF _Toc480274172 \h </w:instrText>
        </w:r>
        <w:r w:rsidR="00F264D2">
          <w:rPr>
            <w:noProof/>
            <w:webHidden/>
          </w:rPr>
        </w:r>
        <w:r w:rsidR="00F264D2">
          <w:rPr>
            <w:noProof/>
            <w:webHidden/>
          </w:rPr>
          <w:fldChar w:fldCharType="separate"/>
        </w:r>
        <w:r w:rsidR="00F264D2">
          <w:rPr>
            <w:noProof/>
            <w:webHidden/>
          </w:rPr>
          <w:t>73</w:t>
        </w:r>
        <w:r w:rsidR="00F264D2">
          <w:rPr>
            <w:noProof/>
            <w:webHidden/>
          </w:rPr>
          <w:fldChar w:fldCharType="end"/>
        </w:r>
      </w:hyperlink>
    </w:p>
    <w:p w14:paraId="0E84D1CE" w14:textId="3E5F6084" w:rsidR="00F264D2" w:rsidRDefault="000C605B">
      <w:pPr>
        <w:pStyle w:val="TOC2"/>
        <w:tabs>
          <w:tab w:val="right" w:leader="dot" w:pos="7927"/>
        </w:tabs>
        <w:rPr>
          <w:rFonts w:eastAsiaTheme="minorEastAsia"/>
          <w:noProof/>
          <w:sz w:val="22"/>
          <w:szCs w:val="22"/>
          <w:lang w:eastAsia="id-ID"/>
        </w:rPr>
      </w:pPr>
      <w:hyperlink w:anchor="_Toc480274173" w:history="1">
        <w:r w:rsidR="00F264D2" w:rsidRPr="007E1142">
          <w:rPr>
            <w:rStyle w:val="Hyperlink"/>
            <w:noProof/>
            <w:lang w:val="en-US"/>
          </w:rPr>
          <w:t>3.6 Activity Diagram</w:t>
        </w:r>
        <w:r w:rsidR="00F264D2">
          <w:rPr>
            <w:noProof/>
            <w:webHidden/>
          </w:rPr>
          <w:tab/>
        </w:r>
        <w:r w:rsidR="00F264D2">
          <w:rPr>
            <w:noProof/>
            <w:webHidden/>
          </w:rPr>
          <w:fldChar w:fldCharType="begin"/>
        </w:r>
        <w:r w:rsidR="00F264D2">
          <w:rPr>
            <w:noProof/>
            <w:webHidden/>
          </w:rPr>
          <w:instrText xml:space="preserve"> PAGEREF _Toc480274173 \h </w:instrText>
        </w:r>
        <w:r w:rsidR="00F264D2">
          <w:rPr>
            <w:noProof/>
            <w:webHidden/>
          </w:rPr>
        </w:r>
        <w:r w:rsidR="00F264D2">
          <w:rPr>
            <w:noProof/>
            <w:webHidden/>
          </w:rPr>
          <w:fldChar w:fldCharType="separate"/>
        </w:r>
        <w:r w:rsidR="00F264D2">
          <w:rPr>
            <w:noProof/>
            <w:webHidden/>
          </w:rPr>
          <w:t>74</w:t>
        </w:r>
        <w:r w:rsidR="00F264D2">
          <w:rPr>
            <w:noProof/>
            <w:webHidden/>
          </w:rPr>
          <w:fldChar w:fldCharType="end"/>
        </w:r>
      </w:hyperlink>
    </w:p>
    <w:p w14:paraId="187185DF" w14:textId="37EF0A46" w:rsidR="00F264D2" w:rsidRDefault="000C605B">
      <w:pPr>
        <w:pStyle w:val="TOC3"/>
        <w:tabs>
          <w:tab w:val="right" w:leader="dot" w:pos="7927"/>
        </w:tabs>
        <w:rPr>
          <w:rFonts w:eastAsiaTheme="minorEastAsia"/>
          <w:noProof/>
          <w:sz w:val="22"/>
          <w:szCs w:val="22"/>
          <w:lang w:eastAsia="id-ID"/>
        </w:rPr>
      </w:pPr>
      <w:hyperlink w:anchor="_Toc480274174" w:history="1">
        <w:r w:rsidR="00F264D2" w:rsidRPr="007E1142">
          <w:rPr>
            <w:rStyle w:val="Hyperlink"/>
            <w:noProof/>
          </w:rPr>
          <w:t>3.6.1 Activity Diagram Melihat Badges</w:t>
        </w:r>
        <w:r w:rsidR="00F264D2">
          <w:rPr>
            <w:noProof/>
            <w:webHidden/>
          </w:rPr>
          <w:tab/>
        </w:r>
        <w:r w:rsidR="00F264D2">
          <w:rPr>
            <w:noProof/>
            <w:webHidden/>
          </w:rPr>
          <w:fldChar w:fldCharType="begin"/>
        </w:r>
        <w:r w:rsidR="00F264D2">
          <w:rPr>
            <w:noProof/>
            <w:webHidden/>
          </w:rPr>
          <w:instrText xml:space="preserve"> PAGEREF _Toc480274174 \h </w:instrText>
        </w:r>
        <w:r w:rsidR="00F264D2">
          <w:rPr>
            <w:noProof/>
            <w:webHidden/>
          </w:rPr>
        </w:r>
        <w:r w:rsidR="00F264D2">
          <w:rPr>
            <w:noProof/>
            <w:webHidden/>
          </w:rPr>
          <w:fldChar w:fldCharType="separate"/>
        </w:r>
        <w:r w:rsidR="00F264D2">
          <w:rPr>
            <w:noProof/>
            <w:webHidden/>
          </w:rPr>
          <w:t>74</w:t>
        </w:r>
        <w:r w:rsidR="00F264D2">
          <w:rPr>
            <w:noProof/>
            <w:webHidden/>
          </w:rPr>
          <w:fldChar w:fldCharType="end"/>
        </w:r>
      </w:hyperlink>
    </w:p>
    <w:p w14:paraId="5629766B" w14:textId="1438EB1D" w:rsidR="00F264D2" w:rsidRDefault="000C605B">
      <w:pPr>
        <w:pStyle w:val="TOC3"/>
        <w:tabs>
          <w:tab w:val="right" w:leader="dot" w:pos="7927"/>
        </w:tabs>
        <w:rPr>
          <w:rFonts w:eastAsiaTheme="minorEastAsia"/>
          <w:noProof/>
          <w:sz w:val="22"/>
          <w:szCs w:val="22"/>
          <w:lang w:eastAsia="id-ID"/>
        </w:rPr>
      </w:pPr>
      <w:hyperlink w:anchor="_Toc480274175" w:history="1">
        <w:r w:rsidR="00F264D2" w:rsidRPr="007E1142">
          <w:rPr>
            <w:rStyle w:val="Hyperlink"/>
            <w:noProof/>
          </w:rPr>
          <w:t>3.6.2 Activity Diagram Menambah Badges</w:t>
        </w:r>
        <w:r w:rsidR="00F264D2">
          <w:rPr>
            <w:noProof/>
            <w:webHidden/>
          </w:rPr>
          <w:tab/>
        </w:r>
        <w:r w:rsidR="00F264D2">
          <w:rPr>
            <w:noProof/>
            <w:webHidden/>
          </w:rPr>
          <w:fldChar w:fldCharType="begin"/>
        </w:r>
        <w:r w:rsidR="00F264D2">
          <w:rPr>
            <w:noProof/>
            <w:webHidden/>
          </w:rPr>
          <w:instrText xml:space="preserve"> PAGEREF _Toc480274175 \h </w:instrText>
        </w:r>
        <w:r w:rsidR="00F264D2">
          <w:rPr>
            <w:noProof/>
            <w:webHidden/>
          </w:rPr>
        </w:r>
        <w:r w:rsidR="00F264D2">
          <w:rPr>
            <w:noProof/>
            <w:webHidden/>
          </w:rPr>
          <w:fldChar w:fldCharType="separate"/>
        </w:r>
        <w:r w:rsidR="00F264D2">
          <w:rPr>
            <w:noProof/>
            <w:webHidden/>
          </w:rPr>
          <w:t>75</w:t>
        </w:r>
        <w:r w:rsidR="00F264D2">
          <w:rPr>
            <w:noProof/>
            <w:webHidden/>
          </w:rPr>
          <w:fldChar w:fldCharType="end"/>
        </w:r>
      </w:hyperlink>
    </w:p>
    <w:p w14:paraId="0FB0C41F" w14:textId="2B2EB981" w:rsidR="00F264D2" w:rsidRDefault="000C605B">
      <w:pPr>
        <w:pStyle w:val="TOC3"/>
        <w:tabs>
          <w:tab w:val="right" w:leader="dot" w:pos="7927"/>
        </w:tabs>
        <w:rPr>
          <w:rFonts w:eastAsiaTheme="minorEastAsia"/>
          <w:noProof/>
          <w:sz w:val="22"/>
          <w:szCs w:val="22"/>
          <w:lang w:eastAsia="id-ID"/>
        </w:rPr>
      </w:pPr>
      <w:hyperlink w:anchor="_Toc480274176" w:history="1">
        <w:r w:rsidR="00F264D2" w:rsidRPr="007E1142">
          <w:rPr>
            <w:rStyle w:val="Hyperlink"/>
            <w:noProof/>
          </w:rPr>
          <w:t>3.6.3 Activity Diagram Mengubah Badges</w:t>
        </w:r>
        <w:r w:rsidR="00F264D2">
          <w:rPr>
            <w:noProof/>
            <w:webHidden/>
          </w:rPr>
          <w:tab/>
        </w:r>
        <w:r w:rsidR="00F264D2">
          <w:rPr>
            <w:noProof/>
            <w:webHidden/>
          </w:rPr>
          <w:fldChar w:fldCharType="begin"/>
        </w:r>
        <w:r w:rsidR="00F264D2">
          <w:rPr>
            <w:noProof/>
            <w:webHidden/>
          </w:rPr>
          <w:instrText xml:space="preserve"> PAGEREF _Toc480274176 \h </w:instrText>
        </w:r>
        <w:r w:rsidR="00F264D2">
          <w:rPr>
            <w:noProof/>
            <w:webHidden/>
          </w:rPr>
        </w:r>
        <w:r w:rsidR="00F264D2">
          <w:rPr>
            <w:noProof/>
            <w:webHidden/>
          </w:rPr>
          <w:fldChar w:fldCharType="separate"/>
        </w:r>
        <w:r w:rsidR="00F264D2">
          <w:rPr>
            <w:noProof/>
            <w:webHidden/>
          </w:rPr>
          <w:t>75</w:t>
        </w:r>
        <w:r w:rsidR="00F264D2">
          <w:rPr>
            <w:noProof/>
            <w:webHidden/>
          </w:rPr>
          <w:fldChar w:fldCharType="end"/>
        </w:r>
      </w:hyperlink>
    </w:p>
    <w:p w14:paraId="0B60A1F2" w14:textId="0096716C" w:rsidR="00F264D2" w:rsidRDefault="000C605B">
      <w:pPr>
        <w:pStyle w:val="TOC3"/>
        <w:tabs>
          <w:tab w:val="right" w:leader="dot" w:pos="7927"/>
        </w:tabs>
        <w:rPr>
          <w:rFonts w:eastAsiaTheme="minorEastAsia"/>
          <w:noProof/>
          <w:sz w:val="22"/>
          <w:szCs w:val="22"/>
          <w:lang w:eastAsia="id-ID"/>
        </w:rPr>
      </w:pPr>
      <w:hyperlink w:anchor="_Toc480274177" w:history="1">
        <w:r w:rsidR="00F264D2" w:rsidRPr="007E1142">
          <w:rPr>
            <w:rStyle w:val="Hyperlink"/>
            <w:noProof/>
          </w:rPr>
          <w:t>3.6.4 Activity Diagram Menghapus Badges</w:t>
        </w:r>
        <w:r w:rsidR="00F264D2">
          <w:rPr>
            <w:noProof/>
            <w:webHidden/>
          </w:rPr>
          <w:tab/>
        </w:r>
        <w:r w:rsidR="00F264D2">
          <w:rPr>
            <w:noProof/>
            <w:webHidden/>
          </w:rPr>
          <w:fldChar w:fldCharType="begin"/>
        </w:r>
        <w:r w:rsidR="00F264D2">
          <w:rPr>
            <w:noProof/>
            <w:webHidden/>
          </w:rPr>
          <w:instrText xml:space="preserve"> PAGEREF _Toc480274177 \h </w:instrText>
        </w:r>
        <w:r w:rsidR="00F264D2">
          <w:rPr>
            <w:noProof/>
            <w:webHidden/>
          </w:rPr>
        </w:r>
        <w:r w:rsidR="00F264D2">
          <w:rPr>
            <w:noProof/>
            <w:webHidden/>
          </w:rPr>
          <w:fldChar w:fldCharType="separate"/>
        </w:r>
        <w:r w:rsidR="00F264D2">
          <w:rPr>
            <w:noProof/>
            <w:webHidden/>
          </w:rPr>
          <w:t>76</w:t>
        </w:r>
        <w:r w:rsidR="00F264D2">
          <w:rPr>
            <w:noProof/>
            <w:webHidden/>
          </w:rPr>
          <w:fldChar w:fldCharType="end"/>
        </w:r>
      </w:hyperlink>
    </w:p>
    <w:p w14:paraId="15317BBC" w14:textId="4503FC56" w:rsidR="00F264D2" w:rsidRDefault="000C605B">
      <w:pPr>
        <w:pStyle w:val="TOC3"/>
        <w:tabs>
          <w:tab w:val="right" w:leader="dot" w:pos="7927"/>
        </w:tabs>
        <w:rPr>
          <w:rFonts w:eastAsiaTheme="minorEastAsia"/>
          <w:noProof/>
          <w:sz w:val="22"/>
          <w:szCs w:val="22"/>
          <w:lang w:eastAsia="id-ID"/>
        </w:rPr>
      </w:pPr>
      <w:hyperlink w:anchor="_Toc480274178" w:history="1">
        <w:r w:rsidR="00F264D2" w:rsidRPr="007E1142">
          <w:rPr>
            <w:rStyle w:val="Hyperlink"/>
            <w:noProof/>
          </w:rPr>
          <w:t>3.6.5 Activity Diagram Menerima Badges</w:t>
        </w:r>
        <w:r w:rsidR="00F264D2">
          <w:rPr>
            <w:noProof/>
            <w:webHidden/>
          </w:rPr>
          <w:tab/>
        </w:r>
        <w:r w:rsidR="00F264D2">
          <w:rPr>
            <w:noProof/>
            <w:webHidden/>
          </w:rPr>
          <w:fldChar w:fldCharType="begin"/>
        </w:r>
        <w:r w:rsidR="00F264D2">
          <w:rPr>
            <w:noProof/>
            <w:webHidden/>
          </w:rPr>
          <w:instrText xml:space="preserve"> PAGEREF _Toc480274178 \h </w:instrText>
        </w:r>
        <w:r w:rsidR="00F264D2">
          <w:rPr>
            <w:noProof/>
            <w:webHidden/>
          </w:rPr>
        </w:r>
        <w:r w:rsidR="00F264D2">
          <w:rPr>
            <w:noProof/>
            <w:webHidden/>
          </w:rPr>
          <w:fldChar w:fldCharType="separate"/>
        </w:r>
        <w:r w:rsidR="00F264D2">
          <w:rPr>
            <w:noProof/>
            <w:webHidden/>
          </w:rPr>
          <w:t>77</w:t>
        </w:r>
        <w:r w:rsidR="00F264D2">
          <w:rPr>
            <w:noProof/>
            <w:webHidden/>
          </w:rPr>
          <w:fldChar w:fldCharType="end"/>
        </w:r>
      </w:hyperlink>
    </w:p>
    <w:p w14:paraId="2664A554" w14:textId="6AF54084" w:rsidR="00F264D2" w:rsidRDefault="000C605B">
      <w:pPr>
        <w:pStyle w:val="TOC3"/>
        <w:tabs>
          <w:tab w:val="right" w:leader="dot" w:pos="7927"/>
        </w:tabs>
        <w:rPr>
          <w:rFonts w:eastAsiaTheme="minorEastAsia"/>
          <w:noProof/>
          <w:sz w:val="22"/>
          <w:szCs w:val="22"/>
          <w:lang w:eastAsia="id-ID"/>
        </w:rPr>
      </w:pPr>
      <w:hyperlink w:anchor="_Toc480274179" w:history="1">
        <w:r w:rsidR="00F264D2" w:rsidRPr="007E1142">
          <w:rPr>
            <w:rStyle w:val="Hyperlink"/>
            <w:noProof/>
          </w:rPr>
          <w:t>3.6.6 Activity Diagram Melihat Event</w:t>
        </w:r>
        <w:r w:rsidR="00F264D2">
          <w:rPr>
            <w:noProof/>
            <w:webHidden/>
          </w:rPr>
          <w:tab/>
        </w:r>
        <w:r w:rsidR="00F264D2">
          <w:rPr>
            <w:noProof/>
            <w:webHidden/>
          </w:rPr>
          <w:fldChar w:fldCharType="begin"/>
        </w:r>
        <w:r w:rsidR="00F264D2">
          <w:rPr>
            <w:noProof/>
            <w:webHidden/>
          </w:rPr>
          <w:instrText xml:space="preserve"> PAGEREF _Toc480274179 \h </w:instrText>
        </w:r>
        <w:r w:rsidR="00F264D2">
          <w:rPr>
            <w:noProof/>
            <w:webHidden/>
          </w:rPr>
        </w:r>
        <w:r w:rsidR="00F264D2">
          <w:rPr>
            <w:noProof/>
            <w:webHidden/>
          </w:rPr>
          <w:fldChar w:fldCharType="separate"/>
        </w:r>
        <w:r w:rsidR="00F264D2">
          <w:rPr>
            <w:noProof/>
            <w:webHidden/>
          </w:rPr>
          <w:t>78</w:t>
        </w:r>
        <w:r w:rsidR="00F264D2">
          <w:rPr>
            <w:noProof/>
            <w:webHidden/>
          </w:rPr>
          <w:fldChar w:fldCharType="end"/>
        </w:r>
      </w:hyperlink>
    </w:p>
    <w:p w14:paraId="7E274CAC" w14:textId="7CB3B314" w:rsidR="00F264D2" w:rsidRDefault="000C605B">
      <w:pPr>
        <w:pStyle w:val="TOC3"/>
        <w:tabs>
          <w:tab w:val="right" w:leader="dot" w:pos="7927"/>
        </w:tabs>
        <w:rPr>
          <w:rFonts w:eastAsiaTheme="minorEastAsia"/>
          <w:noProof/>
          <w:sz w:val="22"/>
          <w:szCs w:val="22"/>
          <w:lang w:eastAsia="id-ID"/>
        </w:rPr>
      </w:pPr>
      <w:hyperlink w:anchor="_Toc480274180" w:history="1">
        <w:r w:rsidR="00F264D2" w:rsidRPr="007E1142">
          <w:rPr>
            <w:rStyle w:val="Hyperlink"/>
            <w:noProof/>
          </w:rPr>
          <w:t>3.6.7 Activity Diagram Menambah Event</w:t>
        </w:r>
        <w:r w:rsidR="00F264D2">
          <w:rPr>
            <w:noProof/>
            <w:webHidden/>
          </w:rPr>
          <w:tab/>
        </w:r>
        <w:r w:rsidR="00F264D2">
          <w:rPr>
            <w:noProof/>
            <w:webHidden/>
          </w:rPr>
          <w:fldChar w:fldCharType="begin"/>
        </w:r>
        <w:r w:rsidR="00F264D2">
          <w:rPr>
            <w:noProof/>
            <w:webHidden/>
          </w:rPr>
          <w:instrText xml:space="preserve"> PAGEREF _Toc480274180 \h </w:instrText>
        </w:r>
        <w:r w:rsidR="00F264D2">
          <w:rPr>
            <w:noProof/>
            <w:webHidden/>
          </w:rPr>
        </w:r>
        <w:r w:rsidR="00F264D2">
          <w:rPr>
            <w:noProof/>
            <w:webHidden/>
          </w:rPr>
          <w:fldChar w:fldCharType="separate"/>
        </w:r>
        <w:r w:rsidR="00F264D2">
          <w:rPr>
            <w:noProof/>
            <w:webHidden/>
          </w:rPr>
          <w:t>78</w:t>
        </w:r>
        <w:r w:rsidR="00F264D2">
          <w:rPr>
            <w:noProof/>
            <w:webHidden/>
          </w:rPr>
          <w:fldChar w:fldCharType="end"/>
        </w:r>
      </w:hyperlink>
    </w:p>
    <w:p w14:paraId="44B5556D" w14:textId="13054292" w:rsidR="00F264D2" w:rsidRDefault="000C605B">
      <w:pPr>
        <w:pStyle w:val="TOC3"/>
        <w:tabs>
          <w:tab w:val="right" w:leader="dot" w:pos="7927"/>
        </w:tabs>
        <w:rPr>
          <w:rFonts w:eastAsiaTheme="minorEastAsia"/>
          <w:noProof/>
          <w:sz w:val="22"/>
          <w:szCs w:val="22"/>
          <w:lang w:eastAsia="id-ID"/>
        </w:rPr>
      </w:pPr>
      <w:hyperlink w:anchor="_Toc480274181" w:history="1">
        <w:r w:rsidR="00F264D2" w:rsidRPr="007E1142">
          <w:rPr>
            <w:rStyle w:val="Hyperlink"/>
            <w:noProof/>
          </w:rPr>
          <w:t>3.6.8 Activity Diagram Mengubah Event</w:t>
        </w:r>
        <w:r w:rsidR="00F264D2">
          <w:rPr>
            <w:noProof/>
            <w:webHidden/>
          </w:rPr>
          <w:tab/>
        </w:r>
        <w:r w:rsidR="00F264D2">
          <w:rPr>
            <w:noProof/>
            <w:webHidden/>
          </w:rPr>
          <w:fldChar w:fldCharType="begin"/>
        </w:r>
        <w:r w:rsidR="00F264D2">
          <w:rPr>
            <w:noProof/>
            <w:webHidden/>
          </w:rPr>
          <w:instrText xml:space="preserve"> PAGEREF _Toc480274181 \h </w:instrText>
        </w:r>
        <w:r w:rsidR="00F264D2">
          <w:rPr>
            <w:noProof/>
            <w:webHidden/>
          </w:rPr>
        </w:r>
        <w:r w:rsidR="00F264D2">
          <w:rPr>
            <w:noProof/>
            <w:webHidden/>
          </w:rPr>
          <w:fldChar w:fldCharType="separate"/>
        </w:r>
        <w:r w:rsidR="00F264D2">
          <w:rPr>
            <w:noProof/>
            <w:webHidden/>
          </w:rPr>
          <w:t>79</w:t>
        </w:r>
        <w:r w:rsidR="00F264D2">
          <w:rPr>
            <w:noProof/>
            <w:webHidden/>
          </w:rPr>
          <w:fldChar w:fldCharType="end"/>
        </w:r>
      </w:hyperlink>
    </w:p>
    <w:p w14:paraId="7B9B02A6" w14:textId="35591EB1" w:rsidR="00F264D2" w:rsidRDefault="000C605B">
      <w:pPr>
        <w:pStyle w:val="TOC3"/>
        <w:tabs>
          <w:tab w:val="right" w:leader="dot" w:pos="7927"/>
        </w:tabs>
        <w:rPr>
          <w:rFonts w:eastAsiaTheme="minorEastAsia"/>
          <w:noProof/>
          <w:sz w:val="22"/>
          <w:szCs w:val="22"/>
          <w:lang w:eastAsia="id-ID"/>
        </w:rPr>
      </w:pPr>
      <w:hyperlink w:anchor="_Toc480274182" w:history="1">
        <w:r w:rsidR="00F264D2" w:rsidRPr="007E1142">
          <w:rPr>
            <w:rStyle w:val="Hyperlink"/>
            <w:noProof/>
          </w:rPr>
          <w:t>3.6.9 Activity Diagram Menghapus Event</w:t>
        </w:r>
        <w:r w:rsidR="00F264D2">
          <w:rPr>
            <w:noProof/>
            <w:webHidden/>
          </w:rPr>
          <w:tab/>
        </w:r>
        <w:r w:rsidR="00F264D2">
          <w:rPr>
            <w:noProof/>
            <w:webHidden/>
          </w:rPr>
          <w:fldChar w:fldCharType="begin"/>
        </w:r>
        <w:r w:rsidR="00F264D2">
          <w:rPr>
            <w:noProof/>
            <w:webHidden/>
          </w:rPr>
          <w:instrText xml:space="preserve"> PAGEREF _Toc480274182 \h </w:instrText>
        </w:r>
        <w:r w:rsidR="00F264D2">
          <w:rPr>
            <w:noProof/>
            <w:webHidden/>
          </w:rPr>
        </w:r>
        <w:r w:rsidR="00F264D2">
          <w:rPr>
            <w:noProof/>
            <w:webHidden/>
          </w:rPr>
          <w:fldChar w:fldCharType="separate"/>
        </w:r>
        <w:r w:rsidR="00F264D2">
          <w:rPr>
            <w:noProof/>
            <w:webHidden/>
          </w:rPr>
          <w:t>80</w:t>
        </w:r>
        <w:r w:rsidR="00F264D2">
          <w:rPr>
            <w:noProof/>
            <w:webHidden/>
          </w:rPr>
          <w:fldChar w:fldCharType="end"/>
        </w:r>
      </w:hyperlink>
    </w:p>
    <w:p w14:paraId="04C18229" w14:textId="4BAE9FEA" w:rsidR="00F264D2" w:rsidRDefault="000C605B">
      <w:pPr>
        <w:pStyle w:val="TOC3"/>
        <w:tabs>
          <w:tab w:val="right" w:leader="dot" w:pos="7927"/>
        </w:tabs>
        <w:rPr>
          <w:rFonts w:eastAsiaTheme="minorEastAsia"/>
          <w:noProof/>
          <w:sz w:val="22"/>
          <w:szCs w:val="22"/>
          <w:lang w:eastAsia="id-ID"/>
        </w:rPr>
      </w:pPr>
      <w:hyperlink w:anchor="_Toc480274183" w:history="1">
        <w:r w:rsidR="00F264D2" w:rsidRPr="007E1142">
          <w:rPr>
            <w:rStyle w:val="Hyperlink"/>
            <w:noProof/>
          </w:rPr>
          <w:t>3.6.10 Activity Diagram Menerima Event</w:t>
        </w:r>
        <w:r w:rsidR="00F264D2">
          <w:rPr>
            <w:noProof/>
            <w:webHidden/>
          </w:rPr>
          <w:tab/>
        </w:r>
        <w:r w:rsidR="00F264D2">
          <w:rPr>
            <w:noProof/>
            <w:webHidden/>
          </w:rPr>
          <w:fldChar w:fldCharType="begin"/>
        </w:r>
        <w:r w:rsidR="00F264D2">
          <w:rPr>
            <w:noProof/>
            <w:webHidden/>
          </w:rPr>
          <w:instrText xml:space="preserve"> PAGEREF _Toc480274183 \h </w:instrText>
        </w:r>
        <w:r w:rsidR="00F264D2">
          <w:rPr>
            <w:noProof/>
            <w:webHidden/>
          </w:rPr>
        </w:r>
        <w:r w:rsidR="00F264D2">
          <w:rPr>
            <w:noProof/>
            <w:webHidden/>
          </w:rPr>
          <w:fldChar w:fldCharType="separate"/>
        </w:r>
        <w:r w:rsidR="00F264D2">
          <w:rPr>
            <w:noProof/>
            <w:webHidden/>
          </w:rPr>
          <w:t>81</w:t>
        </w:r>
        <w:r w:rsidR="00F264D2">
          <w:rPr>
            <w:noProof/>
            <w:webHidden/>
          </w:rPr>
          <w:fldChar w:fldCharType="end"/>
        </w:r>
      </w:hyperlink>
    </w:p>
    <w:p w14:paraId="0EAB0915" w14:textId="778C80C7" w:rsidR="00F264D2" w:rsidRDefault="000C605B">
      <w:pPr>
        <w:pStyle w:val="TOC3"/>
        <w:tabs>
          <w:tab w:val="right" w:leader="dot" w:pos="7927"/>
        </w:tabs>
        <w:rPr>
          <w:rFonts w:eastAsiaTheme="minorEastAsia"/>
          <w:noProof/>
          <w:sz w:val="22"/>
          <w:szCs w:val="22"/>
          <w:lang w:eastAsia="id-ID"/>
        </w:rPr>
      </w:pPr>
      <w:hyperlink w:anchor="_Toc480274184" w:history="1">
        <w:r w:rsidR="00F264D2" w:rsidRPr="007E1142">
          <w:rPr>
            <w:rStyle w:val="Hyperlink"/>
            <w:noProof/>
          </w:rPr>
          <w:t>3.6.11 Activity Diagram Melihat Mystery Box</w:t>
        </w:r>
        <w:r w:rsidR="00F264D2">
          <w:rPr>
            <w:noProof/>
            <w:webHidden/>
          </w:rPr>
          <w:tab/>
        </w:r>
        <w:r w:rsidR="00F264D2">
          <w:rPr>
            <w:noProof/>
            <w:webHidden/>
          </w:rPr>
          <w:fldChar w:fldCharType="begin"/>
        </w:r>
        <w:r w:rsidR="00F264D2">
          <w:rPr>
            <w:noProof/>
            <w:webHidden/>
          </w:rPr>
          <w:instrText xml:space="preserve"> PAGEREF _Toc480274184 \h </w:instrText>
        </w:r>
        <w:r w:rsidR="00F264D2">
          <w:rPr>
            <w:noProof/>
            <w:webHidden/>
          </w:rPr>
        </w:r>
        <w:r w:rsidR="00F264D2">
          <w:rPr>
            <w:noProof/>
            <w:webHidden/>
          </w:rPr>
          <w:fldChar w:fldCharType="separate"/>
        </w:r>
        <w:r w:rsidR="00F264D2">
          <w:rPr>
            <w:noProof/>
            <w:webHidden/>
          </w:rPr>
          <w:t>81</w:t>
        </w:r>
        <w:r w:rsidR="00F264D2">
          <w:rPr>
            <w:noProof/>
            <w:webHidden/>
          </w:rPr>
          <w:fldChar w:fldCharType="end"/>
        </w:r>
      </w:hyperlink>
    </w:p>
    <w:p w14:paraId="52882838" w14:textId="3335728B" w:rsidR="00F264D2" w:rsidRDefault="000C605B">
      <w:pPr>
        <w:pStyle w:val="TOC3"/>
        <w:tabs>
          <w:tab w:val="right" w:leader="dot" w:pos="7927"/>
        </w:tabs>
        <w:rPr>
          <w:rFonts w:eastAsiaTheme="minorEastAsia"/>
          <w:noProof/>
          <w:sz w:val="22"/>
          <w:szCs w:val="22"/>
          <w:lang w:eastAsia="id-ID"/>
        </w:rPr>
      </w:pPr>
      <w:hyperlink w:anchor="_Toc480274185" w:history="1">
        <w:r w:rsidR="00F264D2" w:rsidRPr="007E1142">
          <w:rPr>
            <w:rStyle w:val="Hyperlink"/>
            <w:noProof/>
          </w:rPr>
          <w:t>3.6.12 Activity Diagram Menambah Mystery Box</w:t>
        </w:r>
        <w:r w:rsidR="00F264D2">
          <w:rPr>
            <w:noProof/>
            <w:webHidden/>
          </w:rPr>
          <w:tab/>
        </w:r>
        <w:r w:rsidR="00F264D2">
          <w:rPr>
            <w:noProof/>
            <w:webHidden/>
          </w:rPr>
          <w:fldChar w:fldCharType="begin"/>
        </w:r>
        <w:r w:rsidR="00F264D2">
          <w:rPr>
            <w:noProof/>
            <w:webHidden/>
          </w:rPr>
          <w:instrText xml:space="preserve"> PAGEREF _Toc480274185 \h </w:instrText>
        </w:r>
        <w:r w:rsidR="00F264D2">
          <w:rPr>
            <w:noProof/>
            <w:webHidden/>
          </w:rPr>
        </w:r>
        <w:r w:rsidR="00F264D2">
          <w:rPr>
            <w:noProof/>
            <w:webHidden/>
          </w:rPr>
          <w:fldChar w:fldCharType="separate"/>
        </w:r>
        <w:r w:rsidR="00F264D2">
          <w:rPr>
            <w:noProof/>
            <w:webHidden/>
          </w:rPr>
          <w:t>81</w:t>
        </w:r>
        <w:r w:rsidR="00F264D2">
          <w:rPr>
            <w:noProof/>
            <w:webHidden/>
          </w:rPr>
          <w:fldChar w:fldCharType="end"/>
        </w:r>
      </w:hyperlink>
    </w:p>
    <w:p w14:paraId="4C7BD205" w14:textId="102E146F" w:rsidR="00F264D2" w:rsidRDefault="000C605B">
      <w:pPr>
        <w:pStyle w:val="TOC3"/>
        <w:tabs>
          <w:tab w:val="right" w:leader="dot" w:pos="7927"/>
        </w:tabs>
        <w:rPr>
          <w:rFonts w:eastAsiaTheme="minorEastAsia"/>
          <w:noProof/>
          <w:sz w:val="22"/>
          <w:szCs w:val="22"/>
          <w:lang w:eastAsia="id-ID"/>
        </w:rPr>
      </w:pPr>
      <w:hyperlink w:anchor="_Toc480274186" w:history="1">
        <w:r w:rsidR="00F264D2" w:rsidRPr="007E1142">
          <w:rPr>
            <w:rStyle w:val="Hyperlink"/>
            <w:noProof/>
          </w:rPr>
          <w:t>3.6.13 Activity Diagram Mengubah Mystery Box</w:t>
        </w:r>
        <w:r w:rsidR="00F264D2">
          <w:rPr>
            <w:noProof/>
            <w:webHidden/>
          </w:rPr>
          <w:tab/>
        </w:r>
        <w:r w:rsidR="00F264D2">
          <w:rPr>
            <w:noProof/>
            <w:webHidden/>
          </w:rPr>
          <w:fldChar w:fldCharType="begin"/>
        </w:r>
        <w:r w:rsidR="00F264D2">
          <w:rPr>
            <w:noProof/>
            <w:webHidden/>
          </w:rPr>
          <w:instrText xml:space="preserve"> PAGEREF _Toc480274186 \h </w:instrText>
        </w:r>
        <w:r w:rsidR="00F264D2">
          <w:rPr>
            <w:noProof/>
            <w:webHidden/>
          </w:rPr>
        </w:r>
        <w:r w:rsidR="00F264D2">
          <w:rPr>
            <w:noProof/>
            <w:webHidden/>
          </w:rPr>
          <w:fldChar w:fldCharType="separate"/>
        </w:r>
        <w:r w:rsidR="00F264D2">
          <w:rPr>
            <w:noProof/>
            <w:webHidden/>
          </w:rPr>
          <w:t>82</w:t>
        </w:r>
        <w:r w:rsidR="00F264D2">
          <w:rPr>
            <w:noProof/>
            <w:webHidden/>
          </w:rPr>
          <w:fldChar w:fldCharType="end"/>
        </w:r>
      </w:hyperlink>
    </w:p>
    <w:p w14:paraId="4534F650" w14:textId="78BAE3F0" w:rsidR="00F264D2" w:rsidRDefault="000C605B">
      <w:pPr>
        <w:pStyle w:val="TOC3"/>
        <w:tabs>
          <w:tab w:val="right" w:leader="dot" w:pos="7927"/>
        </w:tabs>
        <w:rPr>
          <w:rFonts w:eastAsiaTheme="minorEastAsia"/>
          <w:noProof/>
          <w:sz w:val="22"/>
          <w:szCs w:val="22"/>
          <w:lang w:eastAsia="id-ID"/>
        </w:rPr>
      </w:pPr>
      <w:hyperlink w:anchor="_Toc480274187" w:history="1">
        <w:r w:rsidR="00F264D2" w:rsidRPr="007E1142">
          <w:rPr>
            <w:rStyle w:val="Hyperlink"/>
            <w:noProof/>
          </w:rPr>
          <w:t>3.6.14 Activity Diagram Menghapus Mystery Box</w:t>
        </w:r>
        <w:r w:rsidR="00F264D2">
          <w:rPr>
            <w:noProof/>
            <w:webHidden/>
          </w:rPr>
          <w:tab/>
        </w:r>
        <w:r w:rsidR="00F264D2">
          <w:rPr>
            <w:noProof/>
            <w:webHidden/>
          </w:rPr>
          <w:fldChar w:fldCharType="begin"/>
        </w:r>
        <w:r w:rsidR="00F264D2">
          <w:rPr>
            <w:noProof/>
            <w:webHidden/>
          </w:rPr>
          <w:instrText xml:space="preserve"> PAGEREF _Toc480274187 \h </w:instrText>
        </w:r>
        <w:r w:rsidR="00F264D2">
          <w:rPr>
            <w:noProof/>
            <w:webHidden/>
          </w:rPr>
        </w:r>
        <w:r w:rsidR="00F264D2">
          <w:rPr>
            <w:noProof/>
            <w:webHidden/>
          </w:rPr>
          <w:fldChar w:fldCharType="separate"/>
        </w:r>
        <w:r w:rsidR="00F264D2">
          <w:rPr>
            <w:noProof/>
            <w:webHidden/>
          </w:rPr>
          <w:t>83</w:t>
        </w:r>
        <w:r w:rsidR="00F264D2">
          <w:rPr>
            <w:noProof/>
            <w:webHidden/>
          </w:rPr>
          <w:fldChar w:fldCharType="end"/>
        </w:r>
      </w:hyperlink>
    </w:p>
    <w:p w14:paraId="1BDA3581" w14:textId="3AF70643" w:rsidR="00F264D2" w:rsidRDefault="000C605B">
      <w:pPr>
        <w:pStyle w:val="TOC3"/>
        <w:tabs>
          <w:tab w:val="right" w:leader="dot" w:pos="7927"/>
        </w:tabs>
        <w:rPr>
          <w:rFonts w:eastAsiaTheme="minorEastAsia"/>
          <w:noProof/>
          <w:sz w:val="22"/>
          <w:szCs w:val="22"/>
          <w:lang w:eastAsia="id-ID"/>
        </w:rPr>
      </w:pPr>
      <w:hyperlink w:anchor="_Toc480274188" w:history="1">
        <w:r w:rsidR="00F264D2" w:rsidRPr="007E1142">
          <w:rPr>
            <w:rStyle w:val="Hyperlink"/>
            <w:noProof/>
          </w:rPr>
          <w:t>3.6.15 Activity Diagram Menerima Mystery Box</w:t>
        </w:r>
        <w:r w:rsidR="00F264D2">
          <w:rPr>
            <w:noProof/>
            <w:webHidden/>
          </w:rPr>
          <w:tab/>
        </w:r>
        <w:r w:rsidR="00F264D2">
          <w:rPr>
            <w:noProof/>
            <w:webHidden/>
          </w:rPr>
          <w:fldChar w:fldCharType="begin"/>
        </w:r>
        <w:r w:rsidR="00F264D2">
          <w:rPr>
            <w:noProof/>
            <w:webHidden/>
          </w:rPr>
          <w:instrText xml:space="preserve"> PAGEREF _Toc480274188 \h </w:instrText>
        </w:r>
        <w:r w:rsidR="00F264D2">
          <w:rPr>
            <w:noProof/>
            <w:webHidden/>
          </w:rPr>
        </w:r>
        <w:r w:rsidR="00F264D2">
          <w:rPr>
            <w:noProof/>
            <w:webHidden/>
          </w:rPr>
          <w:fldChar w:fldCharType="separate"/>
        </w:r>
        <w:r w:rsidR="00F264D2">
          <w:rPr>
            <w:noProof/>
            <w:webHidden/>
          </w:rPr>
          <w:t>84</w:t>
        </w:r>
        <w:r w:rsidR="00F264D2">
          <w:rPr>
            <w:noProof/>
            <w:webHidden/>
          </w:rPr>
          <w:fldChar w:fldCharType="end"/>
        </w:r>
      </w:hyperlink>
    </w:p>
    <w:p w14:paraId="1D43528F" w14:textId="73AE881F" w:rsidR="00F264D2" w:rsidRDefault="000C605B">
      <w:pPr>
        <w:pStyle w:val="TOC3"/>
        <w:tabs>
          <w:tab w:val="right" w:leader="dot" w:pos="7927"/>
        </w:tabs>
        <w:rPr>
          <w:rFonts w:eastAsiaTheme="minorEastAsia"/>
          <w:noProof/>
          <w:sz w:val="22"/>
          <w:szCs w:val="22"/>
          <w:lang w:eastAsia="id-ID"/>
        </w:rPr>
      </w:pPr>
      <w:hyperlink w:anchor="_Toc480274189" w:history="1">
        <w:r w:rsidR="00F264D2" w:rsidRPr="007E1142">
          <w:rPr>
            <w:rStyle w:val="Hyperlink"/>
            <w:noProof/>
          </w:rPr>
          <w:t>3.6.16 Activity Diagram Melihat Kategori Survei</w:t>
        </w:r>
        <w:r w:rsidR="00F264D2">
          <w:rPr>
            <w:noProof/>
            <w:webHidden/>
          </w:rPr>
          <w:tab/>
        </w:r>
        <w:r w:rsidR="00F264D2">
          <w:rPr>
            <w:noProof/>
            <w:webHidden/>
          </w:rPr>
          <w:fldChar w:fldCharType="begin"/>
        </w:r>
        <w:r w:rsidR="00F264D2">
          <w:rPr>
            <w:noProof/>
            <w:webHidden/>
          </w:rPr>
          <w:instrText xml:space="preserve"> PAGEREF _Toc480274189 \h </w:instrText>
        </w:r>
        <w:r w:rsidR="00F264D2">
          <w:rPr>
            <w:noProof/>
            <w:webHidden/>
          </w:rPr>
        </w:r>
        <w:r w:rsidR="00F264D2">
          <w:rPr>
            <w:noProof/>
            <w:webHidden/>
          </w:rPr>
          <w:fldChar w:fldCharType="separate"/>
        </w:r>
        <w:r w:rsidR="00F264D2">
          <w:rPr>
            <w:noProof/>
            <w:webHidden/>
          </w:rPr>
          <w:t>84</w:t>
        </w:r>
        <w:r w:rsidR="00F264D2">
          <w:rPr>
            <w:noProof/>
            <w:webHidden/>
          </w:rPr>
          <w:fldChar w:fldCharType="end"/>
        </w:r>
      </w:hyperlink>
    </w:p>
    <w:p w14:paraId="3AC2F05F" w14:textId="66A5957E" w:rsidR="00F264D2" w:rsidRDefault="000C605B">
      <w:pPr>
        <w:pStyle w:val="TOC3"/>
        <w:tabs>
          <w:tab w:val="right" w:leader="dot" w:pos="7927"/>
        </w:tabs>
        <w:rPr>
          <w:rFonts w:eastAsiaTheme="minorEastAsia"/>
          <w:noProof/>
          <w:sz w:val="22"/>
          <w:szCs w:val="22"/>
          <w:lang w:eastAsia="id-ID"/>
        </w:rPr>
      </w:pPr>
      <w:hyperlink w:anchor="_Toc480274190" w:history="1">
        <w:r w:rsidR="00F264D2" w:rsidRPr="007E1142">
          <w:rPr>
            <w:rStyle w:val="Hyperlink"/>
            <w:noProof/>
          </w:rPr>
          <w:t>3.6.17 Activity Diagram Menambah Kategori Survei</w:t>
        </w:r>
        <w:r w:rsidR="00F264D2">
          <w:rPr>
            <w:noProof/>
            <w:webHidden/>
          </w:rPr>
          <w:tab/>
        </w:r>
        <w:r w:rsidR="00F264D2">
          <w:rPr>
            <w:noProof/>
            <w:webHidden/>
          </w:rPr>
          <w:fldChar w:fldCharType="begin"/>
        </w:r>
        <w:r w:rsidR="00F264D2">
          <w:rPr>
            <w:noProof/>
            <w:webHidden/>
          </w:rPr>
          <w:instrText xml:space="preserve"> PAGEREF _Toc480274190 \h </w:instrText>
        </w:r>
        <w:r w:rsidR="00F264D2">
          <w:rPr>
            <w:noProof/>
            <w:webHidden/>
          </w:rPr>
        </w:r>
        <w:r w:rsidR="00F264D2">
          <w:rPr>
            <w:noProof/>
            <w:webHidden/>
          </w:rPr>
          <w:fldChar w:fldCharType="separate"/>
        </w:r>
        <w:r w:rsidR="00F264D2">
          <w:rPr>
            <w:noProof/>
            <w:webHidden/>
          </w:rPr>
          <w:t>85</w:t>
        </w:r>
        <w:r w:rsidR="00F264D2">
          <w:rPr>
            <w:noProof/>
            <w:webHidden/>
          </w:rPr>
          <w:fldChar w:fldCharType="end"/>
        </w:r>
      </w:hyperlink>
    </w:p>
    <w:p w14:paraId="638C3DBB" w14:textId="48DF9743" w:rsidR="00F264D2" w:rsidRDefault="000C605B">
      <w:pPr>
        <w:pStyle w:val="TOC3"/>
        <w:tabs>
          <w:tab w:val="right" w:leader="dot" w:pos="7927"/>
        </w:tabs>
        <w:rPr>
          <w:rFonts w:eastAsiaTheme="minorEastAsia"/>
          <w:noProof/>
          <w:sz w:val="22"/>
          <w:szCs w:val="22"/>
          <w:lang w:eastAsia="id-ID"/>
        </w:rPr>
      </w:pPr>
      <w:hyperlink w:anchor="_Toc480274191" w:history="1">
        <w:r w:rsidR="00F264D2" w:rsidRPr="007E1142">
          <w:rPr>
            <w:rStyle w:val="Hyperlink"/>
            <w:noProof/>
          </w:rPr>
          <w:t>3.6.18 Activity Diagram Mengubah Kategori Survei</w:t>
        </w:r>
        <w:r w:rsidR="00F264D2">
          <w:rPr>
            <w:noProof/>
            <w:webHidden/>
          </w:rPr>
          <w:tab/>
        </w:r>
        <w:r w:rsidR="00F264D2">
          <w:rPr>
            <w:noProof/>
            <w:webHidden/>
          </w:rPr>
          <w:fldChar w:fldCharType="begin"/>
        </w:r>
        <w:r w:rsidR="00F264D2">
          <w:rPr>
            <w:noProof/>
            <w:webHidden/>
          </w:rPr>
          <w:instrText xml:space="preserve"> PAGEREF _Toc480274191 \h </w:instrText>
        </w:r>
        <w:r w:rsidR="00F264D2">
          <w:rPr>
            <w:noProof/>
            <w:webHidden/>
          </w:rPr>
        </w:r>
        <w:r w:rsidR="00F264D2">
          <w:rPr>
            <w:noProof/>
            <w:webHidden/>
          </w:rPr>
          <w:fldChar w:fldCharType="separate"/>
        </w:r>
        <w:r w:rsidR="00F264D2">
          <w:rPr>
            <w:noProof/>
            <w:webHidden/>
          </w:rPr>
          <w:t>86</w:t>
        </w:r>
        <w:r w:rsidR="00F264D2">
          <w:rPr>
            <w:noProof/>
            <w:webHidden/>
          </w:rPr>
          <w:fldChar w:fldCharType="end"/>
        </w:r>
      </w:hyperlink>
    </w:p>
    <w:p w14:paraId="16292B3E" w14:textId="522AED8D" w:rsidR="00F264D2" w:rsidRDefault="000C605B">
      <w:pPr>
        <w:pStyle w:val="TOC3"/>
        <w:tabs>
          <w:tab w:val="right" w:leader="dot" w:pos="7927"/>
        </w:tabs>
        <w:rPr>
          <w:rFonts w:eastAsiaTheme="minorEastAsia"/>
          <w:noProof/>
          <w:sz w:val="22"/>
          <w:szCs w:val="22"/>
          <w:lang w:eastAsia="id-ID"/>
        </w:rPr>
      </w:pPr>
      <w:hyperlink w:anchor="_Toc480274192" w:history="1">
        <w:r w:rsidR="00F264D2" w:rsidRPr="007E1142">
          <w:rPr>
            <w:rStyle w:val="Hyperlink"/>
            <w:noProof/>
          </w:rPr>
          <w:t>3.6.19 Activity Diagram Menghapus Kategori Survei</w:t>
        </w:r>
        <w:r w:rsidR="00F264D2">
          <w:rPr>
            <w:noProof/>
            <w:webHidden/>
          </w:rPr>
          <w:tab/>
        </w:r>
        <w:r w:rsidR="00F264D2">
          <w:rPr>
            <w:noProof/>
            <w:webHidden/>
          </w:rPr>
          <w:fldChar w:fldCharType="begin"/>
        </w:r>
        <w:r w:rsidR="00F264D2">
          <w:rPr>
            <w:noProof/>
            <w:webHidden/>
          </w:rPr>
          <w:instrText xml:space="preserve"> PAGEREF _Toc480274192 \h </w:instrText>
        </w:r>
        <w:r w:rsidR="00F264D2">
          <w:rPr>
            <w:noProof/>
            <w:webHidden/>
          </w:rPr>
        </w:r>
        <w:r w:rsidR="00F264D2">
          <w:rPr>
            <w:noProof/>
            <w:webHidden/>
          </w:rPr>
          <w:fldChar w:fldCharType="separate"/>
        </w:r>
        <w:r w:rsidR="00F264D2">
          <w:rPr>
            <w:noProof/>
            <w:webHidden/>
          </w:rPr>
          <w:t>86</w:t>
        </w:r>
        <w:r w:rsidR="00F264D2">
          <w:rPr>
            <w:noProof/>
            <w:webHidden/>
          </w:rPr>
          <w:fldChar w:fldCharType="end"/>
        </w:r>
      </w:hyperlink>
    </w:p>
    <w:p w14:paraId="446CAA1D" w14:textId="3F283901" w:rsidR="00F264D2" w:rsidRDefault="000C605B">
      <w:pPr>
        <w:pStyle w:val="TOC3"/>
        <w:tabs>
          <w:tab w:val="right" w:leader="dot" w:pos="7927"/>
        </w:tabs>
        <w:rPr>
          <w:rFonts w:eastAsiaTheme="minorEastAsia"/>
          <w:noProof/>
          <w:sz w:val="22"/>
          <w:szCs w:val="22"/>
          <w:lang w:eastAsia="id-ID"/>
        </w:rPr>
      </w:pPr>
      <w:hyperlink w:anchor="_Toc480274193" w:history="1">
        <w:r w:rsidR="00F264D2" w:rsidRPr="007E1142">
          <w:rPr>
            <w:rStyle w:val="Hyperlink"/>
            <w:noProof/>
          </w:rPr>
          <w:t>3.6.20 Activity Diagram Memilih Kategori Survei</w:t>
        </w:r>
        <w:r w:rsidR="00F264D2">
          <w:rPr>
            <w:noProof/>
            <w:webHidden/>
          </w:rPr>
          <w:tab/>
        </w:r>
        <w:r w:rsidR="00F264D2">
          <w:rPr>
            <w:noProof/>
            <w:webHidden/>
          </w:rPr>
          <w:fldChar w:fldCharType="begin"/>
        </w:r>
        <w:r w:rsidR="00F264D2">
          <w:rPr>
            <w:noProof/>
            <w:webHidden/>
          </w:rPr>
          <w:instrText xml:space="preserve"> PAGEREF _Toc480274193 \h </w:instrText>
        </w:r>
        <w:r w:rsidR="00F264D2">
          <w:rPr>
            <w:noProof/>
            <w:webHidden/>
          </w:rPr>
        </w:r>
        <w:r w:rsidR="00F264D2">
          <w:rPr>
            <w:noProof/>
            <w:webHidden/>
          </w:rPr>
          <w:fldChar w:fldCharType="separate"/>
        </w:r>
        <w:r w:rsidR="00F264D2">
          <w:rPr>
            <w:noProof/>
            <w:webHidden/>
          </w:rPr>
          <w:t>87</w:t>
        </w:r>
        <w:r w:rsidR="00F264D2">
          <w:rPr>
            <w:noProof/>
            <w:webHidden/>
          </w:rPr>
          <w:fldChar w:fldCharType="end"/>
        </w:r>
      </w:hyperlink>
    </w:p>
    <w:p w14:paraId="17C6E40B" w14:textId="5B036EF3" w:rsidR="00F264D2" w:rsidRDefault="000C605B">
      <w:pPr>
        <w:pStyle w:val="TOC3"/>
        <w:tabs>
          <w:tab w:val="right" w:leader="dot" w:pos="7927"/>
        </w:tabs>
        <w:rPr>
          <w:rFonts w:eastAsiaTheme="minorEastAsia"/>
          <w:noProof/>
          <w:sz w:val="22"/>
          <w:szCs w:val="22"/>
          <w:lang w:eastAsia="id-ID"/>
        </w:rPr>
      </w:pPr>
      <w:hyperlink w:anchor="_Toc480274194" w:history="1">
        <w:r w:rsidR="00F264D2" w:rsidRPr="007E1142">
          <w:rPr>
            <w:rStyle w:val="Hyperlink"/>
            <w:noProof/>
          </w:rPr>
          <w:t>3.6.21 Activity Diagram Melihat Leaderboard</w:t>
        </w:r>
        <w:r w:rsidR="00F264D2">
          <w:rPr>
            <w:noProof/>
            <w:webHidden/>
          </w:rPr>
          <w:tab/>
        </w:r>
        <w:r w:rsidR="00F264D2">
          <w:rPr>
            <w:noProof/>
            <w:webHidden/>
          </w:rPr>
          <w:fldChar w:fldCharType="begin"/>
        </w:r>
        <w:r w:rsidR="00F264D2">
          <w:rPr>
            <w:noProof/>
            <w:webHidden/>
          </w:rPr>
          <w:instrText xml:space="preserve"> PAGEREF _Toc480274194 \h </w:instrText>
        </w:r>
        <w:r w:rsidR="00F264D2">
          <w:rPr>
            <w:noProof/>
            <w:webHidden/>
          </w:rPr>
        </w:r>
        <w:r w:rsidR="00F264D2">
          <w:rPr>
            <w:noProof/>
            <w:webHidden/>
          </w:rPr>
          <w:fldChar w:fldCharType="separate"/>
        </w:r>
        <w:r w:rsidR="00F264D2">
          <w:rPr>
            <w:noProof/>
            <w:webHidden/>
          </w:rPr>
          <w:t>87</w:t>
        </w:r>
        <w:r w:rsidR="00F264D2">
          <w:rPr>
            <w:noProof/>
            <w:webHidden/>
          </w:rPr>
          <w:fldChar w:fldCharType="end"/>
        </w:r>
      </w:hyperlink>
    </w:p>
    <w:p w14:paraId="442734BD" w14:textId="5476F950" w:rsidR="00F264D2" w:rsidRDefault="000C605B">
      <w:pPr>
        <w:pStyle w:val="TOC3"/>
        <w:tabs>
          <w:tab w:val="right" w:leader="dot" w:pos="7927"/>
        </w:tabs>
        <w:rPr>
          <w:rFonts w:eastAsiaTheme="minorEastAsia"/>
          <w:noProof/>
          <w:sz w:val="22"/>
          <w:szCs w:val="22"/>
          <w:lang w:eastAsia="id-ID"/>
        </w:rPr>
      </w:pPr>
      <w:hyperlink w:anchor="_Toc480274195" w:history="1">
        <w:r w:rsidR="00F264D2" w:rsidRPr="007E1142">
          <w:rPr>
            <w:rStyle w:val="Hyperlink"/>
            <w:noProof/>
          </w:rPr>
          <w:t>3.6.22 Activity Diagram Melakukan Vote</w:t>
        </w:r>
        <w:r w:rsidR="00F264D2">
          <w:rPr>
            <w:noProof/>
            <w:webHidden/>
          </w:rPr>
          <w:tab/>
        </w:r>
        <w:r w:rsidR="00F264D2">
          <w:rPr>
            <w:noProof/>
            <w:webHidden/>
          </w:rPr>
          <w:fldChar w:fldCharType="begin"/>
        </w:r>
        <w:r w:rsidR="00F264D2">
          <w:rPr>
            <w:noProof/>
            <w:webHidden/>
          </w:rPr>
          <w:instrText xml:space="preserve"> PAGEREF _Toc480274195 \h </w:instrText>
        </w:r>
        <w:r w:rsidR="00F264D2">
          <w:rPr>
            <w:noProof/>
            <w:webHidden/>
          </w:rPr>
        </w:r>
        <w:r w:rsidR="00F264D2">
          <w:rPr>
            <w:noProof/>
            <w:webHidden/>
          </w:rPr>
          <w:fldChar w:fldCharType="separate"/>
        </w:r>
        <w:r w:rsidR="00F264D2">
          <w:rPr>
            <w:noProof/>
            <w:webHidden/>
          </w:rPr>
          <w:t>88</w:t>
        </w:r>
        <w:r w:rsidR="00F264D2">
          <w:rPr>
            <w:noProof/>
            <w:webHidden/>
          </w:rPr>
          <w:fldChar w:fldCharType="end"/>
        </w:r>
      </w:hyperlink>
    </w:p>
    <w:p w14:paraId="2F1F2016" w14:textId="28687CBD" w:rsidR="00F264D2" w:rsidRDefault="000C605B">
      <w:pPr>
        <w:pStyle w:val="TOC3"/>
        <w:tabs>
          <w:tab w:val="right" w:leader="dot" w:pos="7927"/>
        </w:tabs>
        <w:rPr>
          <w:rFonts w:eastAsiaTheme="minorEastAsia"/>
          <w:noProof/>
          <w:sz w:val="22"/>
          <w:szCs w:val="22"/>
          <w:lang w:eastAsia="id-ID"/>
        </w:rPr>
      </w:pPr>
      <w:hyperlink w:anchor="_Toc480274196" w:history="1">
        <w:r w:rsidR="00F264D2" w:rsidRPr="007E1142">
          <w:rPr>
            <w:rStyle w:val="Hyperlink"/>
            <w:noProof/>
          </w:rPr>
          <w:t>3.6.23 Activity Diagram Menambah Chat Group</w:t>
        </w:r>
        <w:r w:rsidR="00F264D2">
          <w:rPr>
            <w:noProof/>
            <w:webHidden/>
          </w:rPr>
          <w:tab/>
        </w:r>
        <w:r w:rsidR="00F264D2">
          <w:rPr>
            <w:noProof/>
            <w:webHidden/>
          </w:rPr>
          <w:fldChar w:fldCharType="begin"/>
        </w:r>
        <w:r w:rsidR="00F264D2">
          <w:rPr>
            <w:noProof/>
            <w:webHidden/>
          </w:rPr>
          <w:instrText xml:space="preserve"> PAGEREF _Toc480274196 \h </w:instrText>
        </w:r>
        <w:r w:rsidR="00F264D2">
          <w:rPr>
            <w:noProof/>
            <w:webHidden/>
          </w:rPr>
        </w:r>
        <w:r w:rsidR="00F264D2">
          <w:rPr>
            <w:noProof/>
            <w:webHidden/>
          </w:rPr>
          <w:fldChar w:fldCharType="separate"/>
        </w:r>
        <w:r w:rsidR="00F264D2">
          <w:rPr>
            <w:noProof/>
            <w:webHidden/>
          </w:rPr>
          <w:t>89</w:t>
        </w:r>
        <w:r w:rsidR="00F264D2">
          <w:rPr>
            <w:noProof/>
            <w:webHidden/>
          </w:rPr>
          <w:fldChar w:fldCharType="end"/>
        </w:r>
      </w:hyperlink>
    </w:p>
    <w:p w14:paraId="581EB545" w14:textId="164748BF" w:rsidR="00F264D2" w:rsidRDefault="000C605B">
      <w:pPr>
        <w:pStyle w:val="TOC3"/>
        <w:tabs>
          <w:tab w:val="right" w:leader="dot" w:pos="7927"/>
        </w:tabs>
        <w:rPr>
          <w:rFonts w:eastAsiaTheme="minorEastAsia"/>
          <w:noProof/>
          <w:sz w:val="22"/>
          <w:szCs w:val="22"/>
          <w:lang w:eastAsia="id-ID"/>
        </w:rPr>
      </w:pPr>
      <w:hyperlink w:anchor="_Toc480274197" w:history="1">
        <w:r w:rsidR="00F264D2" w:rsidRPr="007E1142">
          <w:rPr>
            <w:rStyle w:val="Hyperlink"/>
            <w:noProof/>
          </w:rPr>
          <w:t>3.6.24 Activity Diagram Menghapus Chat Group</w:t>
        </w:r>
        <w:r w:rsidR="00F264D2">
          <w:rPr>
            <w:noProof/>
            <w:webHidden/>
          </w:rPr>
          <w:tab/>
        </w:r>
        <w:r w:rsidR="00F264D2">
          <w:rPr>
            <w:noProof/>
            <w:webHidden/>
          </w:rPr>
          <w:fldChar w:fldCharType="begin"/>
        </w:r>
        <w:r w:rsidR="00F264D2">
          <w:rPr>
            <w:noProof/>
            <w:webHidden/>
          </w:rPr>
          <w:instrText xml:space="preserve"> PAGEREF _Toc480274197 \h </w:instrText>
        </w:r>
        <w:r w:rsidR="00F264D2">
          <w:rPr>
            <w:noProof/>
            <w:webHidden/>
          </w:rPr>
        </w:r>
        <w:r w:rsidR="00F264D2">
          <w:rPr>
            <w:noProof/>
            <w:webHidden/>
          </w:rPr>
          <w:fldChar w:fldCharType="separate"/>
        </w:r>
        <w:r w:rsidR="00F264D2">
          <w:rPr>
            <w:noProof/>
            <w:webHidden/>
          </w:rPr>
          <w:t>90</w:t>
        </w:r>
        <w:r w:rsidR="00F264D2">
          <w:rPr>
            <w:noProof/>
            <w:webHidden/>
          </w:rPr>
          <w:fldChar w:fldCharType="end"/>
        </w:r>
      </w:hyperlink>
    </w:p>
    <w:p w14:paraId="2D1D0AA2" w14:textId="4DCB7DAB" w:rsidR="00F264D2" w:rsidRDefault="000C605B">
      <w:pPr>
        <w:pStyle w:val="TOC3"/>
        <w:tabs>
          <w:tab w:val="right" w:leader="dot" w:pos="7927"/>
        </w:tabs>
        <w:rPr>
          <w:rFonts w:eastAsiaTheme="minorEastAsia"/>
          <w:noProof/>
          <w:sz w:val="22"/>
          <w:szCs w:val="22"/>
          <w:lang w:eastAsia="id-ID"/>
        </w:rPr>
      </w:pPr>
      <w:hyperlink w:anchor="_Toc480274198" w:history="1">
        <w:r w:rsidR="00F264D2" w:rsidRPr="007E1142">
          <w:rPr>
            <w:rStyle w:val="Hyperlink"/>
            <w:noProof/>
          </w:rPr>
          <w:t>3.6.25 Activity Diagram Mengikuti Chat Group</w:t>
        </w:r>
        <w:r w:rsidR="00F264D2">
          <w:rPr>
            <w:noProof/>
            <w:webHidden/>
          </w:rPr>
          <w:tab/>
        </w:r>
        <w:r w:rsidR="00F264D2">
          <w:rPr>
            <w:noProof/>
            <w:webHidden/>
          </w:rPr>
          <w:fldChar w:fldCharType="begin"/>
        </w:r>
        <w:r w:rsidR="00F264D2">
          <w:rPr>
            <w:noProof/>
            <w:webHidden/>
          </w:rPr>
          <w:instrText xml:space="preserve"> PAGEREF _Toc480274198 \h </w:instrText>
        </w:r>
        <w:r w:rsidR="00F264D2">
          <w:rPr>
            <w:noProof/>
            <w:webHidden/>
          </w:rPr>
        </w:r>
        <w:r w:rsidR="00F264D2">
          <w:rPr>
            <w:noProof/>
            <w:webHidden/>
          </w:rPr>
          <w:fldChar w:fldCharType="separate"/>
        </w:r>
        <w:r w:rsidR="00F264D2">
          <w:rPr>
            <w:noProof/>
            <w:webHidden/>
          </w:rPr>
          <w:t>91</w:t>
        </w:r>
        <w:r w:rsidR="00F264D2">
          <w:rPr>
            <w:noProof/>
            <w:webHidden/>
          </w:rPr>
          <w:fldChar w:fldCharType="end"/>
        </w:r>
      </w:hyperlink>
    </w:p>
    <w:p w14:paraId="4E2DB846" w14:textId="6379A73B" w:rsidR="00F264D2" w:rsidRDefault="000C605B">
      <w:pPr>
        <w:pStyle w:val="TOC3"/>
        <w:tabs>
          <w:tab w:val="right" w:leader="dot" w:pos="7927"/>
        </w:tabs>
        <w:rPr>
          <w:rFonts w:eastAsiaTheme="minorEastAsia"/>
          <w:noProof/>
          <w:sz w:val="22"/>
          <w:szCs w:val="22"/>
          <w:lang w:eastAsia="id-ID"/>
        </w:rPr>
      </w:pPr>
      <w:hyperlink w:anchor="_Toc480274199" w:history="1">
        <w:r w:rsidR="00F264D2" w:rsidRPr="007E1142">
          <w:rPr>
            <w:rStyle w:val="Hyperlink"/>
            <w:noProof/>
          </w:rPr>
          <w:t>3.6.26 Activity Diagram Mengonfirmasi Anggota</w:t>
        </w:r>
        <w:r w:rsidR="00F264D2">
          <w:rPr>
            <w:noProof/>
            <w:webHidden/>
          </w:rPr>
          <w:tab/>
        </w:r>
        <w:r w:rsidR="00F264D2">
          <w:rPr>
            <w:noProof/>
            <w:webHidden/>
          </w:rPr>
          <w:fldChar w:fldCharType="begin"/>
        </w:r>
        <w:r w:rsidR="00F264D2">
          <w:rPr>
            <w:noProof/>
            <w:webHidden/>
          </w:rPr>
          <w:instrText xml:space="preserve"> PAGEREF _Toc480274199 \h </w:instrText>
        </w:r>
        <w:r w:rsidR="00F264D2">
          <w:rPr>
            <w:noProof/>
            <w:webHidden/>
          </w:rPr>
        </w:r>
        <w:r w:rsidR="00F264D2">
          <w:rPr>
            <w:noProof/>
            <w:webHidden/>
          </w:rPr>
          <w:fldChar w:fldCharType="separate"/>
        </w:r>
        <w:r w:rsidR="00F264D2">
          <w:rPr>
            <w:noProof/>
            <w:webHidden/>
          </w:rPr>
          <w:t>91</w:t>
        </w:r>
        <w:r w:rsidR="00F264D2">
          <w:rPr>
            <w:noProof/>
            <w:webHidden/>
          </w:rPr>
          <w:fldChar w:fldCharType="end"/>
        </w:r>
      </w:hyperlink>
    </w:p>
    <w:p w14:paraId="4B0343F3" w14:textId="7179DB0C" w:rsidR="00F264D2" w:rsidRDefault="000C605B">
      <w:pPr>
        <w:pStyle w:val="TOC3"/>
        <w:tabs>
          <w:tab w:val="right" w:leader="dot" w:pos="7927"/>
        </w:tabs>
        <w:rPr>
          <w:rFonts w:eastAsiaTheme="minorEastAsia"/>
          <w:noProof/>
          <w:sz w:val="22"/>
          <w:szCs w:val="22"/>
          <w:lang w:eastAsia="id-ID"/>
        </w:rPr>
      </w:pPr>
      <w:hyperlink w:anchor="_Toc480274200" w:history="1">
        <w:r w:rsidR="00F264D2" w:rsidRPr="007E1142">
          <w:rPr>
            <w:rStyle w:val="Hyperlink"/>
            <w:noProof/>
          </w:rPr>
          <w:t>3.6.27 Activity Diagram Menuliskan Pesan</w:t>
        </w:r>
        <w:r w:rsidR="00F264D2">
          <w:rPr>
            <w:noProof/>
            <w:webHidden/>
          </w:rPr>
          <w:tab/>
        </w:r>
        <w:r w:rsidR="00F264D2">
          <w:rPr>
            <w:noProof/>
            <w:webHidden/>
          </w:rPr>
          <w:fldChar w:fldCharType="begin"/>
        </w:r>
        <w:r w:rsidR="00F264D2">
          <w:rPr>
            <w:noProof/>
            <w:webHidden/>
          </w:rPr>
          <w:instrText xml:space="preserve"> PAGEREF _Toc480274200 \h </w:instrText>
        </w:r>
        <w:r w:rsidR="00F264D2">
          <w:rPr>
            <w:noProof/>
            <w:webHidden/>
          </w:rPr>
        </w:r>
        <w:r w:rsidR="00F264D2">
          <w:rPr>
            <w:noProof/>
            <w:webHidden/>
          </w:rPr>
          <w:fldChar w:fldCharType="separate"/>
        </w:r>
        <w:r w:rsidR="00F264D2">
          <w:rPr>
            <w:noProof/>
            <w:webHidden/>
          </w:rPr>
          <w:t>92</w:t>
        </w:r>
        <w:r w:rsidR="00F264D2">
          <w:rPr>
            <w:noProof/>
            <w:webHidden/>
          </w:rPr>
          <w:fldChar w:fldCharType="end"/>
        </w:r>
      </w:hyperlink>
    </w:p>
    <w:p w14:paraId="5752980B" w14:textId="67DD05E2" w:rsidR="00F264D2" w:rsidRDefault="000C605B">
      <w:pPr>
        <w:pStyle w:val="TOC3"/>
        <w:tabs>
          <w:tab w:val="right" w:leader="dot" w:pos="7927"/>
        </w:tabs>
        <w:rPr>
          <w:rFonts w:eastAsiaTheme="minorEastAsia"/>
          <w:noProof/>
          <w:sz w:val="22"/>
          <w:szCs w:val="22"/>
          <w:lang w:eastAsia="id-ID"/>
        </w:rPr>
      </w:pPr>
      <w:hyperlink w:anchor="_Toc480274201" w:history="1">
        <w:r w:rsidR="00F264D2" w:rsidRPr="007E1142">
          <w:rPr>
            <w:rStyle w:val="Hyperlink"/>
            <w:noProof/>
            <w:lang w:val="en-US"/>
          </w:rPr>
          <w:t>3.6.28 Activity Diagram Menampilkan Pesan Selamat Datang</w:t>
        </w:r>
        <w:r w:rsidR="00F264D2">
          <w:rPr>
            <w:noProof/>
            <w:webHidden/>
          </w:rPr>
          <w:tab/>
        </w:r>
        <w:r w:rsidR="00F264D2">
          <w:rPr>
            <w:noProof/>
            <w:webHidden/>
          </w:rPr>
          <w:fldChar w:fldCharType="begin"/>
        </w:r>
        <w:r w:rsidR="00F264D2">
          <w:rPr>
            <w:noProof/>
            <w:webHidden/>
          </w:rPr>
          <w:instrText xml:space="preserve"> PAGEREF _Toc480274201 \h </w:instrText>
        </w:r>
        <w:r w:rsidR="00F264D2">
          <w:rPr>
            <w:noProof/>
            <w:webHidden/>
          </w:rPr>
        </w:r>
        <w:r w:rsidR="00F264D2">
          <w:rPr>
            <w:noProof/>
            <w:webHidden/>
          </w:rPr>
          <w:fldChar w:fldCharType="separate"/>
        </w:r>
        <w:r w:rsidR="00F264D2">
          <w:rPr>
            <w:noProof/>
            <w:webHidden/>
          </w:rPr>
          <w:t>93</w:t>
        </w:r>
        <w:r w:rsidR="00F264D2">
          <w:rPr>
            <w:noProof/>
            <w:webHidden/>
          </w:rPr>
          <w:fldChar w:fldCharType="end"/>
        </w:r>
      </w:hyperlink>
    </w:p>
    <w:p w14:paraId="169FC4E0" w14:textId="7D98BAEF" w:rsidR="00F264D2" w:rsidRDefault="000C605B">
      <w:pPr>
        <w:pStyle w:val="TOC2"/>
        <w:tabs>
          <w:tab w:val="right" w:leader="dot" w:pos="7927"/>
        </w:tabs>
        <w:rPr>
          <w:rFonts w:eastAsiaTheme="minorEastAsia"/>
          <w:noProof/>
          <w:sz w:val="22"/>
          <w:szCs w:val="22"/>
          <w:lang w:eastAsia="id-ID"/>
        </w:rPr>
      </w:pPr>
      <w:hyperlink w:anchor="_Toc480274202" w:history="1">
        <w:r w:rsidR="00F264D2" w:rsidRPr="007E1142">
          <w:rPr>
            <w:rStyle w:val="Hyperlink"/>
            <w:noProof/>
            <w:lang w:val="en-US"/>
          </w:rPr>
          <w:t>3.7 Class Diagram</w:t>
        </w:r>
        <w:r w:rsidR="00F264D2">
          <w:rPr>
            <w:noProof/>
            <w:webHidden/>
          </w:rPr>
          <w:tab/>
        </w:r>
        <w:r w:rsidR="00F264D2">
          <w:rPr>
            <w:noProof/>
            <w:webHidden/>
          </w:rPr>
          <w:fldChar w:fldCharType="begin"/>
        </w:r>
        <w:r w:rsidR="00F264D2">
          <w:rPr>
            <w:noProof/>
            <w:webHidden/>
          </w:rPr>
          <w:instrText xml:space="preserve"> PAGEREF _Toc480274202 \h </w:instrText>
        </w:r>
        <w:r w:rsidR="00F264D2">
          <w:rPr>
            <w:noProof/>
            <w:webHidden/>
          </w:rPr>
        </w:r>
        <w:r w:rsidR="00F264D2">
          <w:rPr>
            <w:noProof/>
            <w:webHidden/>
          </w:rPr>
          <w:fldChar w:fldCharType="separate"/>
        </w:r>
        <w:r w:rsidR="00F264D2">
          <w:rPr>
            <w:noProof/>
            <w:webHidden/>
          </w:rPr>
          <w:t>93</w:t>
        </w:r>
        <w:r w:rsidR="00F264D2">
          <w:rPr>
            <w:noProof/>
            <w:webHidden/>
          </w:rPr>
          <w:fldChar w:fldCharType="end"/>
        </w:r>
      </w:hyperlink>
    </w:p>
    <w:p w14:paraId="0A5087EA" w14:textId="76EDCB39" w:rsidR="00F264D2" w:rsidRDefault="000C605B">
      <w:pPr>
        <w:pStyle w:val="TOC3"/>
        <w:tabs>
          <w:tab w:val="right" w:leader="dot" w:pos="7927"/>
        </w:tabs>
        <w:rPr>
          <w:rFonts w:eastAsiaTheme="minorEastAsia"/>
          <w:noProof/>
          <w:sz w:val="22"/>
          <w:szCs w:val="22"/>
          <w:lang w:eastAsia="id-ID"/>
        </w:rPr>
      </w:pPr>
      <w:hyperlink w:anchor="_Toc480274203" w:history="1">
        <w:r w:rsidR="00F264D2" w:rsidRPr="007E1142">
          <w:rPr>
            <w:rStyle w:val="Hyperlink"/>
            <w:noProof/>
            <w:lang w:val="en-US"/>
          </w:rPr>
          <w:t>3.7.1 Class Diagram User</w:t>
        </w:r>
        <w:r w:rsidR="00F264D2">
          <w:rPr>
            <w:noProof/>
            <w:webHidden/>
          </w:rPr>
          <w:tab/>
        </w:r>
        <w:r w:rsidR="00F264D2">
          <w:rPr>
            <w:noProof/>
            <w:webHidden/>
          </w:rPr>
          <w:fldChar w:fldCharType="begin"/>
        </w:r>
        <w:r w:rsidR="00F264D2">
          <w:rPr>
            <w:noProof/>
            <w:webHidden/>
          </w:rPr>
          <w:instrText xml:space="preserve"> PAGEREF _Toc480274203 \h </w:instrText>
        </w:r>
        <w:r w:rsidR="00F264D2">
          <w:rPr>
            <w:noProof/>
            <w:webHidden/>
          </w:rPr>
        </w:r>
        <w:r w:rsidR="00F264D2">
          <w:rPr>
            <w:noProof/>
            <w:webHidden/>
          </w:rPr>
          <w:fldChar w:fldCharType="separate"/>
        </w:r>
        <w:r w:rsidR="00F264D2">
          <w:rPr>
            <w:noProof/>
            <w:webHidden/>
          </w:rPr>
          <w:t>95</w:t>
        </w:r>
        <w:r w:rsidR="00F264D2">
          <w:rPr>
            <w:noProof/>
            <w:webHidden/>
          </w:rPr>
          <w:fldChar w:fldCharType="end"/>
        </w:r>
      </w:hyperlink>
    </w:p>
    <w:p w14:paraId="4E7ADADF" w14:textId="038B4376" w:rsidR="00F264D2" w:rsidRDefault="000C605B">
      <w:pPr>
        <w:pStyle w:val="TOC3"/>
        <w:tabs>
          <w:tab w:val="right" w:leader="dot" w:pos="7927"/>
        </w:tabs>
        <w:rPr>
          <w:rFonts w:eastAsiaTheme="minorEastAsia"/>
          <w:noProof/>
          <w:sz w:val="22"/>
          <w:szCs w:val="22"/>
          <w:lang w:eastAsia="id-ID"/>
        </w:rPr>
      </w:pPr>
      <w:hyperlink w:anchor="_Toc480274204" w:history="1">
        <w:r w:rsidR="00F264D2" w:rsidRPr="007E1142">
          <w:rPr>
            <w:rStyle w:val="Hyperlink"/>
            <w:noProof/>
            <w:lang w:val="en-US"/>
          </w:rPr>
          <w:t>3.7.2 Class Diagram Survey</w:t>
        </w:r>
        <w:r w:rsidR="00F264D2">
          <w:rPr>
            <w:noProof/>
            <w:webHidden/>
          </w:rPr>
          <w:tab/>
        </w:r>
        <w:r w:rsidR="00F264D2">
          <w:rPr>
            <w:noProof/>
            <w:webHidden/>
          </w:rPr>
          <w:fldChar w:fldCharType="begin"/>
        </w:r>
        <w:r w:rsidR="00F264D2">
          <w:rPr>
            <w:noProof/>
            <w:webHidden/>
          </w:rPr>
          <w:instrText xml:space="preserve"> PAGEREF _Toc480274204 \h </w:instrText>
        </w:r>
        <w:r w:rsidR="00F264D2">
          <w:rPr>
            <w:noProof/>
            <w:webHidden/>
          </w:rPr>
        </w:r>
        <w:r w:rsidR="00F264D2">
          <w:rPr>
            <w:noProof/>
            <w:webHidden/>
          </w:rPr>
          <w:fldChar w:fldCharType="separate"/>
        </w:r>
        <w:r w:rsidR="00F264D2">
          <w:rPr>
            <w:noProof/>
            <w:webHidden/>
          </w:rPr>
          <w:t>95</w:t>
        </w:r>
        <w:r w:rsidR="00F264D2">
          <w:rPr>
            <w:noProof/>
            <w:webHidden/>
          </w:rPr>
          <w:fldChar w:fldCharType="end"/>
        </w:r>
      </w:hyperlink>
    </w:p>
    <w:p w14:paraId="5A2B860F" w14:textId="4581068E" w:rsidR="00F264D2" w:rsidRDefault="000C605B">
      <w:pPr>
        <w:pStyle w:val="TOC3"/>
        <w:tabs>
          <w:tab w:val="right" w:leader="dot" w:pos="7927"/>
        </w:tabs>
        <w:rPr>
          <w:rFonts w:eastAsiaTheme="minorEastAsia"/>
          <w:noProof/>
          <w:sz w:val="22"/>
          <w:szCs w:val="22"/>
          <w:lang w:eastAsia="id-ID"/>
        </w:rPr>
      </w:pPr>
      <w:hyperlink w:anchor="_Toc480274205" w:history="1">
        <w:r w:rsidR="00F264D2" w:rsidRPr="007E1142">
          <w:rPr>
            <w:rStyle w:val="Hyperlink"/>
            <w:noProof/>
            <w:lang w:val="en-US"/>
          </w:rPr>
          <w:t>3.7.3 Class Diagram SurveyCategory</w:t>
        </w:r>
        <w:r w:rsidR="00F264D2">
          <w:rPr>
            <w:noProof/>
            <w:webHidden/>
          </w:rPr>
          <w:tab/>
        </w:r>
        <w:r w:rsidR="00F264D2">
          <w:rPr>
            <w:noProof/>
            <w:webHidden/>
          </w:rPr>
          <w:fldChar w:fldCharType="begin"/>
        </w:r>
        <w:r w:rsidR="00F264D2">
          <w:rPr>
            <w:noProof/>
            <w:webHidden/>
          </w:rPr>
          <w:instrText xml:space="preserve"> PAGEREF _Toc480274205 \h </w:instrText>
        </w:r>
        <w:r w:rsidR="00F264D2">
          <w:rPr>
            <w:noProof/>
            <w:webHidden/>
          </w:rPr>
        </w:r>
        <w:r w:rsidR="00F264D2">
          <w:rPr>
            <w:noProof/>
            <w:webHidden/>
          </w:rPr>
          <w:fldChar w:fldCharType="separate"/>
        </w:r>
        <w:r w:rsidR="00F264D2">
          <w:rPr>
            <w:noProof/>
            <w:webHidden/>
          </w:rPr>
          <w:t>96</w:t>
        </w:r>
        <w:r w:rsidR="00F264D2">
          <w:rPr>
            <w:noProof/>
            <w:webHidden/>
          </w:rPr>
          <w:fldChar w:fldCharType="end"/>
        </w:r>
      </w:hyperlink>
    </w:p>
    <w:p w14:paraId="52C2E09D" w14:textId="2DED4524" w:rsidR="00F264D2" w:rsidRDefault="000C605B">
      <w:pPr>
        <w:pStyle w:val="TOC3"/>
        <w:tabs>
          <w:tab w:val="right" w:leader="dot" w:pos="7927"/>
        </w:tabs>
        <w:rPr>
          <w:rFonts w:eastAsiaTheme="minorEastAsia"/>
          <w:noProof/>
          <w:sz w:val="22"/>
          <w:szCs w:val="22"/>
          <w:lang w:eastAsia="id-ID"/>
        </w:rPr>
      </w:pPr>
      <w:hyperlink w:anchor="_Toc480274206" w:history="1">
        <w:r w:rsidR="00F264D2" w:rsidRPr="007E1142">
          <w:rPr>
            <w:rStyle w:val="Hyperlink"/>
            <w:noProof/>
            <w:lang w:val="en-US"/>
          </w:rPr>
          <w:t>3.7.4 Class Diagram Badge</w:t>
        </w:r>
        <w:r w:rsidR="00F264D2">
          <w:rPr>
            <w:noProof/>
            <w:webHidden/>
          </w:rPr>
          <w:tab/>
        </w:r>
        <w:r w:rsidR="00F264D2">
          <w:rPr>
            <w:noProof/>
            <w:webHidden/>
          </w:rPr>
          <w:fldChar w:fldCharType="begin"/>
        </w:r>
        <w:r w:rsidR="00F264D2">
          <w:rPr>
            <w:noProof/>
            <w:webHidden/>
          </w:rPr>
          <w:instrText xml:space="preserve"> PAGEREF _Toc480274206 \h </w:instrText>
        </w:r>
        <w:r w:rsidR="00F264D2">
          <w:rPr>
            <w:noProof/>
            <w:webHidden/>
          </w:rPr>
        </w:r>
        <w:r w:rsidR="00F264D2">
          <w:rPr>
            <w:noProof/>
            <w:webHidden/>
          </w:rPr>
          <w:fldChar w:fldCharType="separate"/>
        </w:r>
        <w:r w:rsidR="00F264D2">
          <w:rPr>
            <w:noProof/>
            <w:webHidden/>
          </w:rPr>
          <w:t>97</w:t>
        </w:r>
        <w:r w:rsidR="00F264D2">
          <w:rPr>
            <w:noProof/>
            <w:webHidden/>
          </w:rPr>
          <w:fldChar w:fldCharType="end"/>
        </w:r>
      </w:hyperlink>
    </w:p>
    <w:p w14:paraId="192FC7D8" w14:textId="6CB7BE3C" w:rsidR="00F264D2" w:rsidRDefault="000C605B">
      <w:pPr>
        <w:pStyle w:val="TOC3"/>
        <w:tabs>
          <w:tab w:val="right" w:leader="dot" w:pos="7927"/>
        </w:tabs>
        <w:rPr>
          <w:rFonts w:eastAsiaTheme="minorEastAsia"/>
          <w:noProof/>
          <w:sz w:val="22"/>
          <w:szCs w:val="22"/>
          <w:lang w:eastAsia="id-ID"/>
        </w:rPr>
      </w:pPr>
      <w:hyperlink w:anchor="_Toc480274207" w:history="1">
        <w:r w:rsidR="00F264D2" w:rsidRPr="007E1142">
          <w:rPr>
            <w:rStyle w:val="Hyperlink"/>
            <w:noProof/>
            <w:lang w:val="en-US"/>
          </w:rPr>
          <w:t>3.7.5 Class Diagram Collection</w:t>
        </w:r>
        <w:r w:rsidR="00F264D2">
          <w:rPr>
            <w:noProof/>
            <w:webHidden/>
          </w:rPr>
          <w:tab/>
        </w:r>
        <w:r w:rsidR="00F264D2">
          <w:rPr>
            <w:noProof/>
            <w:webHidden/>
          </w:rPr>
          <w:fldChar w:fldCharType="begin"/>
        </w:r>
        <w:r w:rsidR="00F264D2">
          <w:rPr>
            <w:noProof/>
            <w:webHidden/>
          </w:rPr>
          <w:instrText xml:space="preserve"> PAGEREF _Toc480274207 \h </w:instrText>
        </w:r>
        <w:r w:rsidR="00F264D2">
          <w:rPr>
            <w:noProof/>
            <w:webHidden/>
          </w:rPr>
        </w:r>
        <w:r w:rsidR="00F264D2">
          <w:rPr>
            <w:noProof/>
            <w:webHidden/>
          </w:rPr>
          <w:fldChar w:fldCharType="separate"/>
        </w:r>
        <w:r w:rsidR="00F264D2">
          <w:rPr>
            <w:noProof/>
            <w:webHidden/>
          </w:rPr>
          <w:t>97</w:t>
        </w:r>
        <w:r w:rsidR="00F264D2">
          <w:rPr>
            <w:noProof/>
            <w:webHidden/>
          </w:rPr>
          <w:fldChar w:fldCharType="end"/>
        </w:r>
      </w:hyperlink>
    </w:p>
    <w:p w14:paraId="59127705" w14:textId="2D6C1EBA" w:rsidR="00F264D2" w:rsidRDefault="000C605B">
      <w:pPr>
        <w:pStyle w:val="TOC3"/>
        <w:tabs>
          <w:tab w:val="right" w:leader="dot" w:pos="7927"/>
        </w:tabs>
        <w:rPr>
          <w:rFonts w:eastAsiaTheme="minorEastAsia"/>
          <w:noProof/>
          <w:sz w:val="22"/>
          <w:szCs w:val="22"/>
          <w:lang w:eastAsia="id-ID"/>
        </w:rPr>
      </w:pPr>
      <w:hyperlink w:anchor="_Toc480274208" w:history="1">
        <w:r w:rsidR="00F264D2" w:rsidRPr="007E1142">
          <w:rPr>
            <w:rStyle w:val="Hyperlink"/>
            <w:noProof/>
            <w:lang w:val="en-US"/>
          </w:rPr>
          <w:t>3.7.6 Class Diagram BadgeType</w:t>
        </w:r>
        <w:r w:rsidR="00F264D2">
          <w:rPr>
            <w:noProof/>
            <w:webHidden/>
          </w:rPr>
          <w:tab/>
        </w:r>
        <w:r w:rsidR="00F264D2">
          <w:rPr>
            <w:noProof/>
            <w:webHidden/>
          </w:rPr>
          <w:fldChar w:fldCharType="begin"/>
        </w:r>
        <w:r w:rsidR="00F264D2">
          <w:rPr>
            <w:noProof/>
            <w:webHidden/>
          </w:rPr>
          <w:instrText xml:space="preserve"> PAGEREF _Toc480274208 \h </w:instrText>
        </w:r>
        <w:r w:rsidR="00F264D2">
          <w:rPr>
            <w:noProof/>
            <w:webHidden/>
          </w:rPr>
        </w:r>
        <w:r w:rsidR="00F264D2">
          <w:rPr>
            <w:noProof/>
            <w:webHidden/>
          </w:rPr>
          <w:fldChar w:fldCharType="separate"/>
        </w:r>
        <w:r w:rsidR="00F264D2">
          <w:rPr>
            <w:noProof/>
            <w:webHidden/>
          </w:rPr>
          <w:t>97</w:t>
        </w:r>
        <w:r w:rsidR="00F264D2">
          <w:rPr>
            <w:noProof/>
            <w:webHidden/>
          </w:rPr>
          <w:fldChar w:fldCharType="end"/>
        </w:r>
      </w:hyperlink>
    </w:p>
    <w:p w14:paraId="346CD495" w14:textId="4C172C47" w:rsidR="00F264D2" w:rsidRDefault="000C605B">
      <w:pPr>
        <w:pStyle w:val="TOC3"/>
        <w:tabs>
          <w:tab w:val="right" w:leader="dot" w:pos="7927"/>
        </w:tabs>
        <w:rPr>
          <w:rFonts w:eastAsiaTheme="minorEastAsia"/>
          <w:noProof/>
          <w:sz w:val="22"/>
          <w:szCs w:val="22"/>
          <w:lang w:eastAsia="id-ID"/>
        </w:rPr>
      </w:pPr>
      <w:hyperlink w:anchor="_Toc480274209" w:history="1">
        <w:r w:rsidR="00F264D2" w:rsidRPr="007E1142">
          <w:rPr>
            <w:rStyle w:val="Hyperlink"/>
            <w:noProof/>
            <w:lang w:val="en-US"/>
          </w:rPr>
          <w:t>3.7.7 Class Diagram MysteryBox</w:t>
        </w:r>
        <w:r w:rsidR="00F264D2">
          <w:rPr>
            <w:noProof/>
            <w:webHidden/>
          </w:rPr>
          <w:tab/>
        </w:r>
        <w:r w:rsidR="00F264D2">
          <w:rPr>
            <w:noProof/>
            <w:webHidden/>
          </w:rPr>
          <w:fldChar w:fldCharType="begin"/>
        </w:r>
        <w:r w:rsidR="00F264D2">
          <w:rPr>
            <w:noProof/>
            <w:webHidden/>
          </w:rPr>
          <w:instrText xml:space="preserve"> PAGEREF _Toc480274209 \h </w:instrText>
        </w:r>
        <w:r w:rsidR="00F264D2">
          <w:rPr>
            <w:noProof/>
            <w:webHidden/>
          </w:rPr>
        </w:r>
        <w:r w:rsidR="00F264D2">
          <w:rPr>
            <w:noProof/>
            <w:webHidden/>
          </w:rPr>
          <w:fldChar w:fldCharType="separate"/>
        </w:r>
        <w:r w:rsidR="00F264D2">
          <w:rPr>
            <w:noProof/>
            <w:webHidden/>
          </w:rPr>
          <w:t>98</w:t>
        </w:r>
        <w:r w:rsidR="00F264D2">
          <w:rPr>
            <w:noProof/>
            <w:webHidden/>
          </w:rPr>
          <w:fldChar w:fldCharType="end"/>
        </w:r>
      </w:hyperlink>
    </w:p>
    <w:p w14:paraId="4E2422D5" w14:textId="4DE69A55" w:rsidR="00F264D2" w:rsidRDefault="000C605B">
      <w:pPr>
        <w:pStyle w:val="TOC3"/>
        <w:tabs>
          <w:tab w:val="right" w:leader="dot" w:pos="7927"/>
        </w:tabs>
        <w:rPr>
          <w:rFonts w:eastAsiaTheme="minorEastAsia"/>
          <w:noProof/>
          <w:sz w:val="22"/>
          <w:szCs w:val="22"/>
          <w:lang w:eastAsia="id-ID"/>
        </w:rPr>
      </w:pPr>
      <w:hyperlink w:anchor="_Toc480274210" w:history="1">
        <w:r w:rsidR="00F264D2" w:rsidRPr="007E1142">
          <w:rPr>
            <w:rStyle w:val="Hyperlink"/>
            <w:noProof/>
            <w:lang w:val="en-US"/>
          </w:rPr>
          <w:t>3.7.8 Class Diagram Event</w:t>
        </w:r>
        <w:r w:rsidR="00F264D2">
          <w:rPr>
            <w:noProof/>
            <w:webHidden/>
          </w:rPr>
          <w:tab/>
        </w:r>
        <w:r w:rsidR="00F264D2">
          <w:rPr>
            <w:noProof/>
            <w:webHidden/>
          </w:rPr>
          <w:fldChar w:fldCharType="begin"/>
        </w:r>
        <w:r w:rsidR="00F264D2">
          <w:rPr>
            <w:noProof/>
            <w:webHidden/>
          </w:rPr>
          <w:instrText xml:space="preserve"> PAGEREF _Toc480274210 \h </w:instrText>
        </w:r>
        <w:r w:rsidR="00F264D2">
          <w:rPr>
            <w:noProof/>
            <w:webHidden/>
          </w:rPr>
        </w:r>
        <w:r w:rsidR="00F264D2">
          <w:rPr>
            <w:noProof/>
            <w:webHidden/>
          </w:rPr>
          <w:fldChar w:fldCharType="separate"/>
        </w:r>
        <w:r w:rsidR="00F264D2">
          <w:rPr>
            <w:noProof/>
            <w:webHidden/>
          </w:rPr>
          <w:t>98</w:t>
        </w:r>
        <w:r w:rsidR="00F264D2">
          <w:rPr>
            <w:noProof/>
            <w:webHidden/>
          </w:rPr>
          <w:fldChar w:fldCharType="end"/>
        </w:r>
      </w:hyperlink>
    </w:p>
    <w:p w14:paraId="5B5922E3" w14:textId="23C35720" w:rsidR="00F264D2" w:rsidRDefault="000C605B">
      <w:pPr>
        <w:pStyle w:val="TOC3"/>
        <w:tabs>
          <w:tab w:val="right" w:leader="dot" w:pos="7927"/>
        </w:tabs>
        <w:rPr>
          <w:rFonts w:eastAsiaTheme="minorEastAsia"/>
          <w:noProof/>
          <w:sz w:val="22"/>
          <w:szCs w:val="22"/>
          <w:lang w:eastAsia="id-ID"/>
        </w:rPr>
      </w:pPr>
      <w:hyperlink w:anchor="_Toc480274211" w:history="1">
        <w:r w:rsidR="00F264D2" w:rsidRPr="007E1142">
          <w:rPr>
            <w:rStyle w:val="Hyperlink"/>
            <w:noProof/>
            <w:lang w:val="en-US"/>
          </w:rPr>
          <w:t>3.7.9 Class Diagram ChatGroup</w:t>
        </w:r>
        <w:r w:rsidR="00F264D2">
          <w:rPr>
            <w:noProof/>
            <w:webHidden/>
          </w:rPr>
          <w:tab/>
        </w:r>
        <w:r w:rsidR="00F264D2">
          <w:rPr>
            <w:noProof/>
            <w:webHidden/>
          </w:rPr>
          <w:fldChar w:fldCharType="begin"/>
        </w:r>
        <w:r w:rsidR="00F264D2">
          <w:rPr>
            <w:noProof/>
            <w:webHidden/>
          </w:rPr>
          <w:instrText xml:space="preserve"> PAGEREF _Toc480274211 \h </w:instrText>
        </w:r>
        <w:r w:rsidR="00F264D2">
          <w:rPr>
            <w:noProof/>
            <w:webHidden/>
          </w:rPr>
        </w:r>
        <w:r w:rsidR="00F264D2">
          <w:rPr>
            <w:noProof/>
            <w:webHidden/>
          </w:rPr>
          <w:fldChar w:fldCharType="separate"/>
        </w:r>
        <w:r w:rsidR="00F264D2">
          <w:rPr>
            <w:noProof/>
            <w:webHidden/>
          </w:rPr>
          <w:t>99</w:t>
        </w:r>
        <w:r w:rsidR="00F264D2">
          <w:rPr>
            <w:noProof/>
            <w:webHidden/>
          </w:rPr>
          <w:fldChar w:fldCharType="end"/>
        </w:r>
      </w:hyperlink>
    </w:p>
    <w:p w14:paraId="059C52AF" w14:textId="3E2A5151" w:rsidR="00F264D2" w:rsidRDefault="000C605B">
      <w:pPr>
        <w:pStyle w:val="TOC3"/>
        <w:tabs>
          <w:tab w:val="right" w:leader="dot" w:pos="7927"/>
        </w:tabs>
        <w:rPr>
          <w:rFonts w:eastAsiaTheme="minorEastAsia"/>
          <w:noProof/>
          <w:sz w:val="22"/>
          <w:szCs w:val="22"/>
          <w:lang w:eastAsia="id-ID"/>
        </w:rPr>
      </w:pPr>
      <w:hyperlink w:anchor="_Toc480274212" w:history="1">
        <w:r w:rsidR="00F264D2" w:rsidRPr="007E1142">
          <w:rPr>
            <w:rStyle w:val="Hyperlink"/>
            <w:noProof/>
            <w:lang w:val="en-US"/>
          </w:rPr>
          <w:t>3.7.10 Class Diagram ChatGroupType</w:t>
        </w:r>
        <w:r w:rsidR="00F264D2">
          <w:rPr>
            <w:noProof/>
            <w:webHidden/>
          </w:rPr>
          <w:tab/>
        </w:r>
        <w:r w:rsidR="00F264D2">
          <w:rPr>
            <w:noProof/>
            <w:webHidden/>
          </w:rPr>
          <w:fldChar w:fldCharType="begin"/>
        </w:r>
        <w:r w:rsidR="00F264D2">
          <w:rPr>
            <w:noProof/>
            <w:webHidden/>
          </w:rPr>
          <w:instrText xml:space="preserve"> PAGEREF _Toc480274212 \h </w:instrText>
        </w:r>
        <w:r w:rsidR="00F264D2">
          <w:rPr>
            <w:noProof/>
            <w:webHidden/>
          </w:rPr>
        </w:r>
        <w:r w:rsidR="00F264D2">
          <w:rPr>
            <w:noProof/>
            <w:webHidden/>
          </w:rPr>
          <w:fldChar w:fldCharType="separate"/>
        </w:r>
        <w:r w:rsidR="00F264D2">
          <w:rPr>
            <w:noProof/>
            <w:webHidden/>
          </w:rPr>
          <w:t>99</w:t>
        </w:r>
        <w:r w:rsidR="00F264D2">
          <w:rPr>
            <w:noProof/>
            <w:webHidden/>
          </w:rPr>
          <w:fldChar w:fldCharType="end"/>
        </w:r>
      </w:hyperlink>
    </w:p>
    <w:p w14:paraId="591CAC7C" w14:textId="58F87861" w:rsidR="00F264D2" w:rsidRDefault="000C605B">
      <w:pPr>
        <w:pStyle w:val="TOC3"/>
        <w:tabs>
          <w:tab w:val="right" w:leader="dot" w:pos="7927"/>
        </w:tabs>
        <w:rPr>
          <w:rFonts w:eastAsiaTheme="minorEastAsia"/>
          <w:noProof/>
          <w:sz w:val="22"/>
          <w:szCs w:val="22"/>
          <w:lang w:eastAsia="id-ID"/>
        </w:rPr>
      </w:pPr>
      <w:hyperlink w:anchor="_Toc480274213" w:history="1">
        <w:r w:rsidR="00F264D2" w:rsidRPr="007E1142">
          <w:rPr>
            <w:rStyle w:val="Hyperlink"/>
            <w:noProof/>
            <w:lang w:val="en-US"/>
          </w:rPr>
          <w:t>3.7.11 Class Diagram Member</w:t>
        </w:r>
        <w:r w:rsidR="00F264D2">
          <w:rPr>
            <w:noProof/>
            <w:webHidden/>
          </w:rPr>
          <w:tab/>
        </w:r>
        <w:r w:rsidR="00F264D2">
          <w:rPr>
            <w:noProof/>
            <w:webHidden/>
          </w:rPr>
          <w:fldChar w:fldCharType="begin"/>
        </w:r>
        <w:r w:rsidR="00F264D2">
          <w:rPr>
            <w:noProof/>
            <w:webHidden/>
          </w:rPr>
          <w:instrText xml:space="preserve"> PAGEREF _Toc480274213 \h </w:instrText>
        </w:r>
        <w:r w:rsidR="00F264D2">
          <w:rPr>
            <w:noProof/>
            <w:webHidden/>
          </w:rPr>
        </w:r>
        <w:r w:rsidR="00F264D2">
          <w:rPr>
            <w:noProof/>
            <w:webHidden/>
          </w:rPr>
          <w:fldChar w:fldCharType="separate"/>
        </w:r>
        <w:r w:rsidR="00F264D2">
          <w:rPr>
            <w:noProof/>
            <w:webHidden/>
          </w:rPr>
          <w:t>100</w:t>
        </w:r>
        <w:r w:rsidR="00F264D2">
          <w:rPr>
            <w:noProof/>
            <w:webHidden/>
          </w:rPr>
          <w:fldChar w:fldCharType="end"/>
        </w:r>
      </w:hyperlink>
    </w:p>
    <w:p w14:paraId="3C11F1A1" w14:textId="6365C0F3" w:rsidR="00F264D2" w:rsidRDefault="000C605B">
      <w:pPr>
        <w:pStyle w:val="TOC3"/>
        <w:tabs>
          <w:tab w:val="right" w:leader="dot" w:pos="7927"/>
        </w:tabs>
        <w:rPr>
          <w:rFonts w:eastAsiaTheme="minorEastAsia"/>
          <w:noProof/>
          <w:sz w:val="22"/>
          <w:szCs w:val="22"/>
          <w:lang w:eastAsia="id-ID"/>
        </w:rPr>
      </w:pPr>
      <w:hyperlink w:anchor="_Toc480274214" w:history="1">
        <w:r w:rsidR="00F264D2" w:rsidRPr="007E1142">
          <w:rPr>
            <w:rStyle w:val="Hyperlink"/>
            <w:noProof/>
            <w:lang w:val="en-US"/>
          </w:rPr>
          <w:t>3.7.12 Class Diagram Chat</w:t>
        </w:r>
        <w:r w:rsidR="00F264D2">
          <w:rPr>
            <w:noProof/>
            <w:webHidden/>
          </w:rPr>
          <w:tab/>
        </w:r>
        <w:r w:rsidR="00F264D2">
          <w:rPr>
            <w:noProof/>
            <w:webHidden/>
          </w:rPr>
          <w:fldChar w:fldCharType="begin"/>
        </w:r>
        <w:r w:rsidR="00F264D2">
          <w:rPr>
            <w:noProof/>
            <w:webHidden/>
          </w:rPr>
          <w:instrText xml:space="preserve"> PAGEREF _Toc480274214 \h </w:instrText>
        </w:r>
        <w:r w:rsidR="00F264D2">
          <w:rPr>
            <w:noProof/>
            <w:webHidden/>
          </w:rPr>
        </w:r>
        <w:r w:rsidR="00F264D2">
          <w:rPr>
            <w:noProof/>
            <w:webHidden/>
          </w:rPr>
          <w:fldChar w:fldCharType="separate"/>
        </w:r>
        <w:r w:rsidR="00F264D2">
          <w:rPr>
            <w:noProof/>
            <w:webHidden/>
          </w:rPr>
          <w:t>100</w:t>
        </w:r>
        <w:r w:rsidR="00F264D2">
          <w:rPr>
            <w:noProof/>
            <w:webHidden/>
          </w:rPr>
          <w:fldChar w:fldCharType="end"/>
        </w:r>
      </w:hyperlink>
    </w:p>
    <w:p w14:paraId="176F8C80" w14:textId="500963F3" w:rsidR="00F264D2" w:rsidRDefault="000C605B">
      <w:pPr>
        <w:pStyle w:val="TOC2"/>
        <w:tabs>
          <w:tab w:val="right" w:leader="dot" w:pos="7927"/>
        </w:tabs>
        <w:rPr>
          <w:rFonts w:eastAsiaTheme="minorEastAsia"/>
          <w:noProof/>
          <w:sz w:val="22"/>
          <w:szCs w:val="22"/>
          <w:lang w:eastAsia="id-ID"/>
        </w:rPr>
      </w:pPr>
      <w:hyperlink w:anchor="_Toc480274215" w:history="1">
        <w:r w:rsidR="00F264D2" w:rsidRPr="007E1142">
          <w:rPr>
            <w:rStyle w:val="Hyperlink"/>
            <w:noProof/>
            <w:lang w:val="en-US"/>
          </w:rPr>
          <w:t>3.8 Desain Tampilan</w:t>
        </w:r>
        <w:r w:rsidR="00F264D2">
          <w:rPr>
            <w:noProof/>
            <w:webHidden/>
          </w:rPr>
          <w:tab/>
        </w:r>
        <w:r w:rsidR="00F264D2">
          <w:rPr>
            <w:noProof/>
            <w:webHidden/>
          </w:rPr>
          <w:fldChar w:fldCharType="begin"/>
        </w:r>
        <w:r w:rsidR="00F264D2">
          <w:rPr>
            <w:noProof/>
            <w:webHidden/>
          </w:rPr>
          <w:instrText xml:space="preserve"> PAGEREF _Toc480274215 \h </w:instrText>
        </w:r>
        <w:r w:rsidR="00F264D2">
          <w:rPr>
            <w:noProof/>
            <w:webHidden/>
          </w:rPr>
        </w:r>
        <w:r w:rsidR="00F264D2">
          <w:rPr>
            <w:noProof/>
            <w:webHidden/>
          </w:rPr>
          <w:fldChar w:fldCharType="separate"/>
        </w:r>
        <w:r w:rsidR="00F264D2">
          <w:rPr>
            <w:noProof/>
            <w:webHidden/>
          </w:rPr>
          <w:t>101</w:t>
        </w:r>
        <w:r w:rsidR="00F264D2">
          <w:rPr>
            <w:noProof/>
            <w:webHidden/>
          </w:rPr>
          <w:fldChar w:fldCharType="end"/>
        </w:r>
      </w:hyperlink>
    </w:p>
    <w:p w14:paraId="2D6DCA44" w14:textId="50432876" w:rsidR="00F264D2" w:rsidRDefault="000C605B">
      <w:pPr>
        <w:pStyle w:val="TOC3"/>
        <w:tabs>
          <w:tab w:val="right" w:leader="dot" w:pos="7927"/>
        </w:tabs>
        <w:rPr>
          <w:rFonts w:eastAsiaTheme="minorEastAsia"/>
          <w:noProof/>
          <w:sz w:val="22"/>
          <w:szCs w:val="22"/>
          <w:lang w:eastAsia="id-ID"/>
        </w:rPr>
      </w:pPr>
      <w:hyperlink w:anchor="_Toc480274216" w:history="1">
        <w:r w:rsidR="00F264D2" w:rsidRPr="007E1142">
          <w:rPr>
            <w:rStyle w:val="Hyperlink"/>
            <w:noProof/>
          </w:rPr>
          <w:t>3.8.1</w:t>
        </w:r>
        <w:r w:rsidR="00F264D2" w:rsidRPr="007E1142">
          <w:rPr>
            <w:rStyle w:val="Hyperlink"/>
            <w:noProof/>
            <w:lang w:val="en-US"/>
          </w:rPr>
          <w:t xml:space="preserve"> Desain Menambah Badges</w:t>
        </w:r>
        <w:r w:rsidR="00F264D2">
          <w:rPr>
            <w:noProof/>
            <w:webHidden/>
          </w:rPr>
          <w:tab/>
        </w:r>
        <w:r w:rsidR="00F264D2">
          <w:rPr>
            <w:noProof/>
            <w:webHidden/>
          </w:rPr>
          <w:fldChar w:fldCharType="begin"/>
        </w:r>
        <w:r w:rsidR="00F264D2">
          <w:rPr>
            <w:noProof/>
            <w:webHidden/>
          </w:rPr>
          <w:instrText xml:space="preserve"> PAGEREF _Toc480274216 \h </w:instrText>
        </w:r>
        <w:r w:rsidR="00F264D2">
          <w:rPr>
            <w:noProof/>
            <w:webHidden/>
          </w:rPr>
        </w:r>
        <w:r w:rsidR="00F264D2">
          <w:rPr>
            <w:noProof/>
            <w:webHidden/>
          </w:rPr>
          <w:fldChar w:fldCharType="separate"/>
        </w:r>
        <w:r w:rsidR="00F264D2">
          <w:rPr>
            <w:noProof/>
            <w:webHidden/>
          </w:rPr>
          <w:t>101</w:t>
        </w:r>
        <w:r w:rsidR="00F264D2">
          <w:rPr>
            <w:noProof/>
            <w:webHidden/>
          </w:rPr>
          <w:fldChar w:fldCharType="end"/>
        </w:r>
      </w:hyperlink>
    </w:p>
    <w:p w14:paraId="67F55C48" w14:textId="6AA59B15" w:rsidR="00F264D2" w:rsidRDefault="000C605B">
      <w:pPr>
        <w:pStyle w:val="TOC3"/>
        <w:tabs>
          <w:tab w:val="right" w:leader="dot" w:pos="7927"/>
        </w:tabs>
        <w:rPr>
          <w:rFonts w:eastAsiaTheme="minorEastAsia"/>
          <w:noProof/>
          <w:sz w:val="22"/>
          <w:szCs w:val="22"/>
          <w:lang w:eastAsia="id-ID"/>
        </w:rPr>
      </w:pPr>
      <w:hyperlink w:anchor="_Toc480274217" w:history="1">
        <w:r w:rsidR="00F264D2" w:rsidRPr="007E1142">
          <w:rPr>
            <w:rStyle w:val="Hyperlink"/>
            <w:noProof/>
          </w:rPr>
          <w:t>3.8.2</w:t>
        </w:r>
        <w:r w:rsidR="00F264D2" w:rsidRPr="007E1142">
          <w:rPr>
            <w:rStyle w:val="Hyperlink"/>
            <w:noProof/>
            <w:lang w:val="en-US"/>
          </w:rPr>
          <w:t xml:space="preserve"> Desain Mengubah Badges</w:t>
        </w:r>
        <w:r w:rsidR="00F264D2">
          <w:rPr>
            <w:noProof/>
            <w:webHidden/>
          </w:rPr>
          <w:tab/>
        </w:r>
        <w:r w:rsidR="00F264D2">
          <w:rPr>
            <w:noProof/>
            <w:webHidden/>
          </w:rPr>
          <w:fldChar w:fldCharType="begin"/>
        </w:r>
        <w:r w:rsidR="00F264D2">
          <w:rPr>
            <w:noProof/>
            <w:webHidden/>
          </w:rPr>
          <w:instrText xml:space="preserve"> PAGEREF _Toc480274217 \h </w:instrText>
        </w:r>
        <w:r w:rsidR="00F264D2">
          <w:rPr>
            <w:noProof/>
            <w:webHidden/>
          </w:rPr>
        </w:r>
        <w:r w:rsidR="00F264D2">
          <w:rPr>
            <w:noProof/>
            <w:webHidden/>
          </w:rPr>
          <w:fldChar w:fldCharType="separate"/>
        </w:r>
        <w:r w:rsidR="00F264D2">
          <w:rPr>
            <w:noProof/>
            <w:webHidden/>
          </w:rPr>
          <w:t>102</w:t>
        </w:r>
        <w:r w:rsidR="00F264D2">
          <w:rPr>
            <w:noProof/>
            <w:webHidden/>
          </w:rPr>
          <w:fldChar w:fldCharType="end"/>
        </w:r>
      </w:hyperlink>
    </w:p>
    <w:p w14:paraId="4AE21E3B" w14:textId="11BE96FD" w:rsidR="00F264D2" w:rsidRDefault="000C605B">
      <w:pPr>
        <w:pStyle w:val="TOC3"/>
        <w:tabs>
          <w:tab w:val="right" w:leader="dot" w:pos="7927"/>
        </w:tabs>
        <w:rPr>
          <w:rFonts w:eastAsiaTheme="minorEastAsia"/>
          <w:noProof/>
          <w:sz w:val="22"/>
          <w:szCs w:val="22"/>
          <w:lang w:eastAsia="id-ID"/>
        </w:rPr>
      </w:pPr>
      <w:hyperlink w:anchor="_Toc480274218" w:history="1">
        <w:r w:rsidR="00F264D2" w:rsidRPr="007E1142">
          <w:rPr>
            <w:rStyle w:val="Hyperlink"/>
            <w:noProof/>
          </w:rPr>
          <w:t>3.8.3</w:t>
        </w:r>
        <w:r w:rsidR="00F264D2" w:rsidRPr="007E1142">
          <w:rPr>
            <w:rStyle w:val="Hyperlink"/>
            <w:noProof/>
            <w:lang w:val="en-US"/>
          </w:rPr>
          <w:t xml:space="preserve"> Desain Melihat Badges</w:t>
        </w:r>
        <w:r w:rsidR="00F264D2">
          <w:rPr>
            <w:noProof/>
            <w:webHidden/>
          </w:rPr>
          <w:tab/>
        </w:r>
        <w:r w:rsidR="00F264D2">
          <w:rPr>
            <w:noProof/>
            <w:webHidden/>
          </w:rPr>
          <w:fldChar w:fldCharType="begin"/>
        </w:r>
        <w:r w:rsidR="00F264D2">
          <w:rPr>
            <w:noProof/>
            <w:webHidden/>
          </w:rPr>
          <w:instrText xml:space="preserve"> PAGEREF _Toc480274218 \h </w:instrText>
        </w:r>
        <w:r w:rsidR="00F264D2">
          <w:rPr>
            <w:noProof/>
            <w:webHidden/>
          </w:rPr>
        </w:r>
        <w:r w:rsidR="00F264D2">
          <w:rPr>
            <w:noProof/>
            <w:webHidden/>
          </w:rPr>
          <w:fldChar w:fldCharType="separate"/>
        </w:r>
        <w:r w:rsidR="00F264D2">
          <w:rPr>
            <w:noProof/>
            <w:webHidden/>
          </w:rPr>
          <w:t>102</w:t>
        </w:r>
        <w:r w:rsidR="00F264D2">
          <w:rPr>
            <w:noProof/>
            <w:webHidden/>
          </w:rPr>
          <w:fldChar w:fldCharType="end"/>
        </w:r>
      </w:hyperlink>
    </w:p>
    <w:p w14:paraId="5FAEA2BC" w14:textId="24D59532" w:rsidR="00F264D2" w:rsidRDefault="000C605B">
      <w:pPr>
        <w:pStyle w:val="TOC3"/>
        <w:tabs>
          <w:tab w:val="right" w:leader="dot" w:pos="7927"/>
        </w:tabs>
        <w:rPr>
          <w:rFonts w:eastAsiaTheme="minorEastAsia"/>
          <w:noProof/>
          <w:sz w:val="22"/>
          <w:szCs w:val="22"/>
          <w:lang w:eastAsia="id-ID"/>
        </w:rPr>
      </w:pPr>
      <w:hyperlink w:anchor="_Toc480274219" w:history="1">
        <w:r w:rsidR="00F264D2" w:rsidRPr="007E1142">
          <w:rPr>
            <w:rStyle w:val="Hyperlink"/>
            <w:noProof/>
          </w:rPr>
          <w:t>3.8.4</w:t>
        </w:r>
        <w:r w:rsidR="00F264D2" w:rsidRPr="007E1142">
          <w:rPr>
            <w:rStyle w:val="Hyperlink"/>
            <w:noProof/>
            <w:lang w:val="en-US"/>
          </w:rPr>
          <w:t xml:space="preserve"> Desain Menghapus Badges</w:t>
        </w:r>
        <w:r w:rsidR="00F264D2">
          <w:rPr>
            <w:noProof/>
            <w:webHidden/>
          </w:rPr>
          <w:tab/>
        </w:r>
        <w:r w:rsidR="00F264D2">
          <w:rPr>
            <w:noProof/>
            <w:webHidden/>
          </w:rPr>
          <w:fldChar w:fldCharType="begin"/>
        </w:r>
        <w:r w:rsidR="00F264D2">
          <w:rPr>
            <w:noProof/>
            <w:webHidden/>
          </w:rPr>
          <w:instrText xml:space="preserve"> PAGEREF _Toc480274219 \h </w:instrText>
        </w:r>
        <w:r w:rsidR="00F264D2">
          <w:rPr>
            <w:noProof/>
            <w:webHidden/>
          </w:rPr>
        </w:r>
        <w:r w:rsidR="00F264D2">
          <w:rPr>
            <w:noProof/>
            <w:webHidden/>
          </w:rPr>
          <w:fldChar w:fldCharType="separate"/>
        </w:r>
        <w:r w:rsidR="00F264D2">
          <w:rPr>
            <w:noProof/>
            <w:webHidden/>
          </w:rPr>
          <w:t>103</w:t>
        </w:r>
        <w:r w:rsidR="00F264D2">
          <w:rPr>
            <w:noProof/>
            <w:webHidden/>
          </w:rPr>
          <w:fldChar w:fldCharType="end"/>
        </w:r>
      </w:hyperlink>
    </w:p>
    <w:p w14:paraId="49A5F650" w14:textId="1268D883" w:rsidR="00F264D2" w:rsidRDefault="000C605B">
      <w:pPr>
        <w:pStyle w:val="TOC3"/>
        <w:tabs>
          <w:tab w:val="right" w:leader="dot" w:pos="7927"/>
        </w:tabs>
        <w:rPr>
          <w:rFonts w:eastAsiaTheme="minorEastAsia"/>
          <w:noProof/>
          <w:sz w:val="22"/>
          <w:szCs w:val="22"/>
          <w:lang w:eastAsia="id-ID"/>
        </w:rPr>
      </w:pPr>
      <w:hyperlink w:anchor="_Toc480274220" w:history="1">
        <w:r w:rsidR="00F264D2" w:rsidRPr="007E1142">
          <w:rPr>
            <w:rStyle w:val="Hyperlink"/>
            <w:noProof/>
          </w:rPr>
          <w:t>3.8.5</w:t>
        </w:r>
        <w:r w:rsidR="00F264D2" w:rsidRPr="007E1142">
          <w:rPr>
            <w:rStyle w:val="Hyperlink"/>
            <w:noProof/>
            <w:lang w:val="en-US"/>
          </w:rPr>
          <w:t xml:space="preserve"> Desain Menerima Badges</w:t>
        </w:r>
        <w:r w:rsidR="00F264D2">
          <w:rPr>
            <w:noProof/>
            <w:webHidden/>
          </w:rPr>
          <w:tab/>
        </w:r>
        <w:r w:rsidR="00F264D2">
          <w:rPr>
            <w:noProof/>
            <w:webHidden/>
          </w:rPr>
          <w:fldChar w:fldCharType="begin"/>
        </w:r>
        <w:r w:rsidR="00F264D2">
          <w:rPr>
            <w:noProof/>
            <w:webHidden/>
          </w:rPr>
          <w:instrText xml:space="preserve"> PAGEREF _Toc480274220 \h </w:instrText>
        </w:r>
        <w:r w:rsidR="00F264D2">
          <w:rPr>
            <w:noProof/>
            <w:webHidden/>
          </w:rPr>
        </w:r>
        <w:r w:rsidR="00F264D2">
          <w:rPr>
            <w:noProof/>
            <w:webHidden/>
          </w:rPr>
          <w:fldChar w:fldCharType="separate"/>
        </w:r>
        <w:r w:rsidR="00F264D2">
          <w:rPr>
            <w:noProof/>
            <w:webHidden/>
          </w:rPr>
          <w:t>103</w:t>
        </w:r>
        <w:r w:rsidR="00F264D2">
          <w:rPr>
            <w:noProof/>
            <w:webHidden/>
          </w:rPr>
          <w:fldChar w:fldCharType="end"/>
        </w:r>
      </w:hyperlink>
    </w:p>
    <w:p w14:paraId="7EE74A1A" w14:textId="5FB2BD32" w:rsidR="00F264D2" w:rsidRDefault="000C605B">
      <w:pPr>
        <w:pStyle w:val="TOC3"/>
        <w:tabs>
          <w:tab w:val="right" w:leader="dot" w:pos="7927"/>
        </w:tabs>
        <w:rPr>
          <w:rFonts w:eastAsiaTheme="minorEastAsia"/>
          <w:noProof/>
          <w:sz w:val="22"/>
          <w:szCs w:val="22"/>
          <w:lang w:eastAsia="id-ID"/>
        </w:rPr>
      </w:pPr>
      <w:hyperlink w:anchor="_Toc480274221" w:history="1">
        <w:r w:rsidR="00F264D2" w:rsidRPr="007E1142">
          <w:rPr>
            <w:rStyle w:val="Hyperlink"/>
            <w:noProof/>
          </w:rPr>
          <w:t>3.8.6</w:t>
        </w:r>
        <w:r w:rsidR="00F264D2" w:rsidRPr="007E1142">
          <w:rPr>
            <w:rStyle w:val="Hyperlink"/>
            <w:noProof/>
            <w:lang w:val="en-US"/>
          </w:rPr>
          <w:t xml:space="preserve"> Desain Menambahkan Event</w:t>
        </w:r>
        <w:r w:rsidR="00F264D2">
          <w:rPr>
            <w:noProof/>
            <w:webHidden/>
          </w:rPr>
          <w:tab/>
        </w:r>
        <w:r w:rsidR="00F264D2">
          <w:rPr>
            <w:noProof/>
            <w:webHidden/>
          </w:rPr>
          <w:fldChar w:fldCharType="begin"/>
        </w:r>
        <w:r w:rsidR="00F264D2">
          <w:rPr>
            <w:noProof/>
            <w:webHidden/>
          </w:rPr>
          <w:instrText xml:space="preserve"> PAGEREF _Toc480274221 \h </w:instrText>
        </w:r>
        <w:r w:rsidR="00F264D2">
          <w:rPr>
            <w:noProof/>
            <w:webHidden/>
          </w:rPr>
        </w:r>
        <w:r w:rsidR="00F264D2">
          <w:rPr>
            <w:noProof/>
            <w:webHidden/>
          </w:rPr>
          <w:fldChar w:fldCharType="separate"/>
        </w:r>
        <w:r w:rsidR="00F264D2">
          <w:rPr>
            <w:noProof/>
            <w:webHidden/>
          </w:rPr>
          <w:t>104</w:t>
        </w:r>
        <w:r w:rsidR="00F264D2">
          <w:rPr>
            <w:noProof/>
            <w:webHidden/>
          </w:rPr>
          <w:fldChar w:fldCharType="end"/>
        </w:r>
      </w:hyperlink>
    </w:p>
    <w:p w14:paraId="0A12CEFF" w14:textId="68626BD6" w:rsidR="00F264D2" w:rsidRDefault="000C605B">
      <w:pPr>
        <w:pStyle w:val="TOC3"/>
        <w:tabs>
          <w:tab w:val="right" w:leader="dot" w:pos="7927"/>
        </w:tabs>
        <w:rPr>
          <w:rFonts w:eastAsiaTheme="minorEastAsia"/>
          <w:noProof/>
          <w:sz w:val="22"/>
          <w:szCs w:val="22"/>
          <w:lang w:eastAsia="id-ID"/>
        </w:rPr>
      </w:pPr>
      <w:hyperlink w:anchor="_Toc480274222" w:history="1">
        <w:r w:rsidR="00F264D2" w:rsidRPr="007E1142">
          <w:rPr>
            <w:rStyle w:val="Hyperlink"/>
            <w:noProof/>
          </w:rPr>
          <w:t>3.8.7</w:t>
        </w:r>
        <w:r w:rsidR="00F264D2" w:rsidRPr="007E1142">
          <w:rPr>
            <w:rStyle w:val="Hyperlink"/>
            <w:noProof/>
            <w:lang w:val="en-US"/>
          </w:rPr>
          <w:t xml:space="preserve"> Desain Mengubah Event</w:t>
        </w:r>
        <w:r w:rsidR="00F264D2">
          <w:rPr>
            <w:noProof/>
            <w:webHidden/>
          </w:rPr>
          <w:tab/>
        </w:r>
        <w:r w:rsidR="00F264D2">
          <w:rPr>
            <w:noProof/>
            <w:webHidden/>
          </w:rPr>
          <w:fldChar w:fldCharType="begin"/>
        </w:r>
        <w:r w:rsidR="00F264D2">
          <w:rPr>
            <w:noProof/>
            <w:webHidden/>
          </w:rPr>
          <w:instrText xml:space="preserve"> PAGEREF _Toc480274222 \h </w:instrText>
        </w:r>
        <w:r w:rsidR="00F264D2">
          <w:rPr>
            <w:noProof/>
            <w:webHidden/>
          </w:rPr>
        </w:r>
        <w:r w:rsidR="00F264D2">
          <w:rPr>
            <w:noProof/>
            <w:webHidden/>
          </w:rPr>
          <w:fldChar w:fldCharType="separate"/>
        </w:r>
        <w:r w:rsidR="00F264D2">
          <w:rPr>
            <w:noProof/>
            <w:webHidden/>
          </w:rPr>
          <w:t>104</w:t>
        </w:r>
        <w:r w:rsidR="00F264D2">
          <w:rPr>
            <w:noProof/>
            <w:webHidden/>
          </w:rPr>
          <w:fldChar w:fldCharType="end"/>
        </w:r>
      </w:hyperlink>
    </w:p>
    <w:p w14:paraId="0E9BB062" w14:textId="33E984A1" w:rsidR="00F264D2" w:rsidRDefault="000C605B">
      <w:pPr>
        <w:pStyle w:val="TOC3"/>
        <w:tabs>
          <w:tab w:val="right" w:leader="dot" w:pos="7927"/>
        </w:tabs>
        <w:rPr>
          <w:rFonts w:eastAsiaTheme="minorEastAsia"/>
          <w:noProof/>
          <w:sz w:val="22"/>
          <w:szCs w:val="22"/>
          <w:lang w:eastAsia="id-ID"/>
        </w:rPr>
      </w:pPr>
      <w:hyperlink w:anchor="_Toc480274223" w:history="1">
        <w:r w:rsidR="00F264D2" w:rsidRPr="007E1142">
          <w:rPr>
            <w:rStyle w:val="Hyperlink"/>
            <w:noProof/>
          </w:rPr>
          <w:t>3.8.8</w:t>
        </w:r>
        <w:r w:rsidR="00F264D2" w:rsidRPr="007E1142">
          <w:rPr>
            <w:rStyle w:val="Hyperlink"/>
            <w:noProof/>
            <w:lang w:val="en-US"/>
          </w:rPr>
          <w:t xml:space="preserve"> Desain Melihat Event</w:t>
        </w:r>
        <w:r w:rsidR="00F264D2">
          <w:rPr>
            <w:noProof/>
            <w:webHidden/>
          </w:rPr>
          <w:tab/>
        </w:r>
        <w:r w:rsidR="00F264D2">
          <w:rPr>
            <w:noProof/>
            <w:webHidden/>
          </w:rPr>
          <w:fldChar w:fldCharType="begin"/>
        </w:r>
        <w:r w:rsidR="00F264D2">
          <w:rPr>
            <w:noProof/>
            <w:webHidden/>
          </w:rPr>
          <w:instrText xml:space="preserve"> PAGEREF _Toc480274223 \h </w:instrText>
        </w:r>
        <w:r w:rsidR="00F264D2">
          <w:rPr>
            <w:noProof/>
            <w:webHidden/>
          </w:rPr>
        </w:r>
        <w:r w:rsidR="00F264D2">
          <w:rPr>
            <w:noProof/>
            <w:webHidden/>
          </w:rPr>
          <w:fldChar w:fldCharType="separate"/>
        </w:r>
        <w:r w:rsidR="00F264D2">
          <w:rPr>
            <w:noProof/>
            <w:webHidden/>
          </w:rPr>
          <w:t>105</w:t>
        </w:r>
        <w:r w:rsidR="00F264D2">
          <w:rPr>
            <w:noProof/>
            <w:webHidden/>
          </w:rPr>
          <w:fldChar w:fldCharType="end"/>
        </w:r>
      </w:hyperlink>
    </w:p>
    <w:p w14:paraId="05CA455F" w14:textId="3389FAA0" w:rsidR="00F264D2" w:rsidRDefault="000C605B">
      <w:pPr>
        <w:pStyle w:val="TOC3"/>
        <w:tabs>
          <w:tab w:val="right" w:leader="dot" w:pos="7927"/>
        </w:tabs>
        <w:rPr>
          <w:rFonts w:eastAsiaTheme="minorEastAsia"/>
          <w:noProof/>
          <w:sz w:val="22"/>
          <w:szCs w:val="22"/>
          <w:lang w:eastAsia="id-ID"/>
        </w:rPr>
      </w:pPr>
      <w:hyperlink w:anchor="_Toc480274224" w:history="1">
        <w:r w:rsidR="00F264D2" w:rsidRPr="007E1142">
          <w:rPr>
            <w:rStyle w:val="Hyperlink"/>
            <w:noProof/>
          </w:rPr>
          <w:t>3.8.9</w:t>
        </w:r>
        <w:r w:rsidR="00F264D2" w:rsidRPr="007E1142">
          <w:rPr>
            <w:rStyle w:val="Hyperlink"/>
            <w:noProof/>
            <w:lang w:val="en-US"/>
          </w:rPr>
          <w:t xml:space="preserve"> Desain Menghapus Event</w:t>
        </w:r>
        <w:r w:rsidR="00F264D2">
          <w:rPr>
            <w:noProof/>
            <w:webHidden/>
          </w:rPr>
          <w:tab/>
        </w:r>
        <w:r w:rsidR="00F264D2">
          <w:rPr>
            <w:noProof/>
            <w:webHidden/>
          </w:rPr>
          <w:fldChar w:fldCharType="begin"/>
        </w:r>
        <w:r w:rsidR="00F264D2">
          <w:rPr>
            <w:noProof/>
            <w:webHidden/>
          </w:rPr>
          <w:instrText xml:space="preserve"> PAGEREF _Toc480274224 \h </w:instrText>
        </w:r>
        <w:r w:rsidR="00F264D2">
          <w:rPr>
            <w:noProof/>
            <w:webHidden/>
          </w:rPr>
        </w:r>
        <w:r w:rsidR="00F264D2">
          <w:rPr>
            <w:noProof/>
            <w:webHidden/>
          </w:rPr>
          <w:fldChar w:fldCharType="separate"/>
        </w:r>
        <w:r w:rsidR="00F264D2">
          <w:rPr>
            <w:noProof/>
            <w:webHidden/>
          </w:rPr>
          <w:t>105</w:t>
        </w:r>
        <w:r w:rsidR="00F264D2">
          <w:rPr>
            <w:noProof/>
            <w:webHidden/>
          </w:rPr>
          <w:fldChar w:fldCharType="end"/>
        </w:r>
      </w:hyperlink>
    </w:p>
    <w:p w14:paraId="3BD3EF9B" w14:textId="157C6AAF" w:rsidR="00F264D2" w:rsidRDefault="000C605B">
      <w:pPr>
        <w:pStyle w:val="TOC3"/>
        <w:tabs>
          <w:tab w:val="right" w:leader="dot" w:pos="7927"/>
        </w:tabs>
        <w:rPr>
          <w:rFonts w:eastAsiaTheme="minorEastAsia"/>
          <w:noProof/>
          <w:sz w:val="22"/>
          <w:szCs w:val="22"/>
          <w:lang w:eastAsia="id-ID"/>
        </w:rPr>
      </w:pPr>
      <w:hyperlink w:anchor="_Toc480274225" w:history="1">
        <w:r w:rsidR="00F264D2" w:rsidRPr="007E1142">
          <w:rPr>
            <w:rStyle w:val="Hyperlink"/>
            <w:noProof/>
          </w:rPr>
          <w:t>3.8.10</w:t>
        </w:r>
        <w:r w:rsidR="00F264D2" w:rsidRPr="007E1142">
          <w:rPr>
            <w:rStyle w:val="Hyperlink"/>
            <w:noProof/>
            <w:lang w:val="en-US"/>
          </w:rPr>
          <w:t xml:space="preserve"> Desain Menerima Event</w:t>
        </w:r>
        <w:r w:rsidR="00F264D2">
          <w:rPr>
            <w:noProof/>
            <w:webHidden/>
          </w:rPr>
          <w:tab/>
        </w:r>
        <w:r w:rsidR="00F264D2">
          <w:rPr>
            <w:noProof/>
            <w:webHidden/>
          </w:rPr>
          <w:fldChar w:fldCharType="begin"/>
        </w:r>
        <w:r w:rsidR="00F264D2">
          <w:rPr>
            <w:noProof/>
            <w:webHidden/>
          </w:rPr>
          <w:instrText xml:space="preserve"> PAGEREF _Toc480274225 \h </w:instrText>
        </w:r>
        <w:r w:rsidR="00F264D2">
          <w:rPr>
            <w:noProof/>
            <w:webHidden/>
          </w:rPr>
        </w:r>
        <w:r w:rsidR="00F264D2">
          <w:rPr>
            <w:noProof/>
            <w:webHidden/>
          </w:rPr>
          <w:fldChar w:fldCharType="separate"/>
        </w:r>
        <w:r w:rsidR="00F264D2">
          <w:rPr>
            <w:noProof/>
            <w:webHidden/>
          </w:rPr>
          <w:t>106</w:t>
        </w:r>
        <w:r w:rsidR="00F264D2">
          <w:rPr>
            <w:noProof/>
            <w:webHidden/>
          </w:rPr>
          <w:fldChar w:fldCharType="end"/>
        </w:r>
      </w:hyperlink>
    </w:p>
    <w:p w14:paraId="4C9BD996" w14:textId="273306B1" w:rsidR="00F264D2" w:rsidRDefault="000C605B">
      <w:pPr>
        <w:pStyle w:val="TOC3"/>
        <w:tabs>
          <w:tab w:val="right" w:leader="dot" w:pos="7927"/>
        </w:tabs>
        <w:rPr>
          <w:rFonts w:eastAsiaTheme="minorEastAsia"/>
          <w:noProof/>
          <w:sz w:val="22"/>
          <w:szCs w:val="22"/>
          <w:lang w:eastAsia="id-ID"/>
        </w:rPr>
      </w:pPr>
      <w:hyperlink w:anchor="_Toc480274226" w:history="1">
        <w:r w:rsidR="00F264D2" w:rsidRPr="007E1142">
          <w:rPr>
            <w:rStyle w:val="Hyperlink"/>
            <w:noProof/>
          </w:rPr>
          <w:t>3.8.11</w:t>
        </w:r>
        <w:r w:rsidR="00F264D2" w:rsidRPr="007E1142">
          <w:rPr>
            <w:rStyle w:val="Hyperlink"/>
            <w:noProof/>
            <w:lang w:val="en-US"/>
          </w:rPr>
          <w:t xml:space="preserve"> Desain Menambahkan Mystery Box</w:t>
        </w:r>
        <w:r w:rsidR="00F264D2">
          <w:rPr>
            <w:noProof/>
            <w:webHidden/>
          </w:rPr>
          <w:tab/>
        </w:r>
        <w:r w:rsidR="00F264D2">
          <w:rPr>
            <w:noProof/>
            <w:webHidden/>
          </w:rPr>
          <w:fldChar w:fldCharType="begin"/>
        </w:r>
        <w:r w:rsidR="00F264D2">
          <w:rPr>
            <w:noProof/>
            <w:webHidden/>
          </w:rPr>
          <w:instrText xml:space="preserve"> PAGEREF _Toc480274226 \h </w:instrText>
        </w:r>
        <w:r w:rsidR="00F264D2">
          <w:rPr>
            <w:noProof/>
            <w:webHidden/>
          </w:rPr>
        </w:r>
        <w:r w:rsidR="00F264D2">
          <w:rPr>
            <w:noProof/>
            <w:webHidden/>
          </w:rPr>
          <w:fldChar w:fldCharType="separate"/>
        </w:r>
        <w:r w:rsidR="00F264D2">
          <w:rPr>
            <w:noProof/>
            <w:webHidden/>
          </w:rPr>
          <w:t>106</w:t>
        </w:r>
        <w:r w:rsidR="00F264D2">
          <w:rPr>
            <w:noProof/>
            <w:webHidden/>
          </w:rPr>
          <w:fldChar w:fldCharType="end"/>
        </w:r>
      </w:hyperlink>
    </w:p>
    <w:p w14:paraId="11F725E3" w14:textId="7F46A96B" w:rsidR="00F264D2" w:rsidRDefault="000C605B">
      <w:pPr>
        <w:pStyle w:val="TOC3"/>
        <w:tabs>
          <w:tab w:val="right" w:leader="dot" w:pos="7927"/>
        </w:tabs>
        <w:rPr>
          <w:rFonts w:eastAsiaTheme="minorEastAsia"/>
          <w:noProof/>
          <w:sz w:val="22"/>
          <w:szCs w:val="22"/>
          <w:lang w:eastAsia="id-ID"/>
        </w:rPr>
      </w:pPr>
      <w:hyperlink w:anchor="_Toc480274227" w:history="1">
        <w:r w:rsidR="00F264D2" w:rsidRPr="007E1142">
          <w:rPr>
            <w:rStyle w:val="Hyperlink"/>
            <w:noProof/>
          </w:rPr>
          <w:t>3.8.12</w:t>
        </w:r>
        <w:r w:rsidR="00F264D2" w:rsidRPr="007E1142">
          <w:rPr>
            <w:rStyle w:val="Hyperlink"/>
            <w:noProof/>
            <w:lang w:val="en-US"/>
          </w:rPr>
          <w:t xml:space="preserve"> Desain Mengubah Mystery Box</w:t>
        </w:r>
        <w:r w:rsidR="00F264D2">
          <w:rPr>
            <w:noProof/>
            <w:webHidden/>
          </w:rPr>
          <w:tab/>
        </w:r>
        <w:r w:rsidR="00F264D2">
          <w:rPr>
            <w:noProof/>
            <w:webHidden/>
          </w:rPr>
          <w:fldChar w:fldCharType="begin"/>
        </w:r>
        <w:r w:rsidR="00F264D2">
          <w:rPr>
            <w:noProof/>
            <w:webHidden/>
          </w:rPr>
          <w:instrText xml:space="preserve"> PAGEREF _Toc480274227 \h </w:instrText>
        </w:r>
        <w:r w:rsidR="00F264D2">
          <w:rPr>
            <w:noProof/>
            <w:webHidden/>
          </w:rPr>
        </w:r>
        <w:r w:rsidR="00F264D2">
          <w:rPr>
            <w:noProof/>
            <w:webHidden/>
          </w:rPr>
          <w:fldChar w:fldCharType="separate"/>
        </w:r>
        <w:r w:rsidR="00F264D2">
          <w:rPr>
            <w:noProof/>
            <w:webHidden/>
          </w:rPr>
          <w:t>107</w:t>
        </w:r>
        <w:r w:rsidR="00F264D2">
          <w:rPr>
            <w:noProof/>
            <w:webHidden/>
          </w:rPr>
          <w:fldChar w:fldCharType="end"/>
        </w:r>
      </w:hyperlink>
    </w:p>
    <w:p w14:paraId="51753980" w14:textId="09C5D421" w:rsidR="00F264D2" w:rsidRDefault="000C605B">
      <w:pPr>
        <w:pStyle w:val="TOC3"/>
        <w:tabs>
          <w:tab w:val="right" w:leader="dot" w:pos="7927"/>
        </w:tabs>
        <w:rPr>
          <w:rFonts w:eastAsiaTheme="minorEastAsia"/>
          <w:noProof/>
          <w:sz w:val="22"/>
          <w:szCs w:val="22"/>
          <w:lang w:eastAsia="id-ID"/>
        </w:rPr>
      </w:pPr>
      <w:hyperlink w:anchor="_Toc480274228" w:history="1">
        <w:r w:rsidR="00F264D2" w:rsidRPr="007E1142">
          <w:rPr>
            <w:rStyle w:val="Hyperlink"/>
            <w:noProof/>
          </w:rPr>
          <w:t>3.8.13</w:t>
        </w:r>
        <w:r w:rsidR="00F264D2" w:rsidRPr="007E1142">
          <w:rPr>
            <w:rStyle w:val="Hyperlink"/>
            <w:noProof/>
            <w:lang w:val="en-US"/>
          </w:rPr>
          <w:t xml:space="preserve"> Desain Melihat Mystery Box</w:t>
        </w:r>
        <w:r w:rsidR="00F264D2">
          <w:rPr>
            <w:noProof/>
            <w:webHidden/>
          </w:rPr>
          <w:tab/>
        </w:r>
        <w:r w:rsidR="00F264D2">
          <w:rPr>
            <w:noProof/>
            <w:webHidden/>
          </w:rPr>
          <w:fldChar w:fldCharType="begin"/>
        </w:r>
        <w:r w:rsidR="00F264D2">
          <w:rPr>
            <w:noProof/>
            <w:webHidden/>
          </w:rPr>
          <w:instrText xml:space="preserve"> PAGEREF _Toc480274228 \h </w:instrText>
        </w:r>
        <w:r w:rsidR="00F264D2">
          <w:rPr>
            <w:noProof/>
            <w:webHidden/>
          </w:rPr>
        </w:r>
        <w:r w:rsidR="00F264D2">
          <w:rPr>
            <w:noProof/>
            <w:webHidden/>
          </w:rPr>
          <w:fldChar w:fldCharType="separate"/>
        </w:r>
        <w:r w:rsidR="00F264D2">
          <w:rPr>
            <w:noProof/>
            <w:webHidden/>
          </w:rPr>
          <w:t>107</w:t>
        </w:r>
        <w:r w:rsidR="00F264D2">
          <w:rPr>
            <w:noProof/>
            <w:webHidden/>
          </w:rPr>
          <w:fldChar w:fldCharType="end"/>
        </w:r>
      </w:hyperlink>
    </w:p>
    <w:p w14:paraId="192BBAA5" w14:textId="58F82ED6" w:rsidR="00F264D2" w:rsidRDefault="000C605B">
      <w:pPr>
        <w:pStyle w:val="TOC3"/>
        <w:tabs>
          <w:tab w:val="right" w:leader="dot" w:pos="7927"/>
        </w:tabs>
        <w:rPr>
          <w:rFonts w:eastAsiaTheme="minorEastAsia"/>
          <w:noProof/>
          <w:sz w:val="22"/>
          <w:szCs w:val="22"/>
          <w:lang w:eastAsia="id-ID"/>
        </w:rPr>
      </w:pPr>
      <w:hyperlink w:anchor="_Toc480274229" w:history="1">
        <w:r w:rsidR="00F264D2" w:rsidRPr="007E1142">
          <w:rPr>
            <w:rStyle w:val="Hyperlink"/>
            <w:noProof/>
          </w:rPr>
          <w:t>3.8.14</w:t>
        </w:r>
        <w:r w:rsidR="00F264D2" w:rsidRPr="007E1142">
          <w:rPr>
            <w:rStyle w:val="Hyperlink"/>
            <w:noProof/>
            <w:lang w:val="en-US"/>
          </w:rPr>
          <w:t xml:space="preserve"> Desain Menghapus Mystery Box</w:t>
        </w:r>
        <w:r w:rsidR="00F264D2">
          <w:rPr>
            <w:noProof/>
            <w:webHidden/>
          </w:rPr>
          <w:tab/>
        </w:r>
        <w:r w:rsidR="00F264D2">
          <w:rPr>
            <w:noProof/>
            <w:webHidden/>
          </w:rPr>
          <w:fldChar w:fldCharType="begin"/>
        </w:r>
        <w:r w:rsidR="00F264D2">
          <w:rPr>
            <w:noProof/>
            <w:webHidden/>
          </w:rPr>
          <w:instrText xml:space="preserve"> PAGEREF _Toc480274229 \h </w:instrText>
        </w:r>
        <w:r w:rsidR="00F264D2">
          <w:rPr>
            <w:noProof/>
            <w:webHidden/>
          </w:rPr>
        </w:r>
        <w:r w:rsidR="00F264D2">
          <w:rPr>
            <w:noProof/>
            <w:webHidden/>
          </w:rPr>
          <w:fldChar w:fldCharType="separate"/>
        </w:r>
        <w:r w:rsidR="00F264D2">
          <w:rPr>
            <w:noProof/>
            <w:webHidden/>
          </w:rPr>
          <w:t>108</w:t>
        </w:r>
        <w:r w:rsidR="00F264D2">
          <w:rPr>
            <w:noProof/>
            <w:webHidden/>
          </w:rPr>
          <w:fldChar w:fldCharType="end"/>
        </w:r>
      </w:hyperlink>
    </w:p>
    <w:p w14:paraId="3DA408EF" w14:textId="1329E40C" w:rsidR="00F264D2" w:rsidRDefault="000C605B">
      <w:pPr>
        <w:pStyle w:val="TOC3"/>
        <w:tabs>
          <w:tab w:val="right" w:leader="dot" w:pos="7927"/>
        </w:tabs>
        <w:rPr>
          <w:rFonts w:eastAsiaTheme="minorEastAsia"/>
          <w:noProof/>
          <w:sz w:val="22"/>
          <w:szCs w:val="22"/>
          <w:lang w:eastAsia="id-ID"/>
        </w:rPr>
      </w:pPr>
      <w:hyperlink w:anchor="_Toc480274230" w:history="1">
        <w:r w:rsidR="00F264D2" w:rsidRPr="007E1142">
          <w:rPr>
            <w:rStyle w:val="Hyperlink"/>
            <w:noProof/>
          </w:rPr>
          <w:t>3.8.15</w:t>
        </w:r>
        <w:r w:rsidR="00F264D2" w:rsidRPr="007E1142">
          <w:rPr>
            <w:rStyle w:val="Hyperlink"/>
            <w:noProof/>
            <w:lang w:val="en-US"/>
          </w:rPr>
          <w:t xml:space="preserve"> Desain Menerima Mystery Box</w:t>
        </w:r>
        <w:r w:rsidR="00F264D2">
          <w:rPr>
            <w:noProof/>
            <w:webHidden/>
          </w:rPr>
          <w:tab/>
        </w:r>
        <w:r w:rsidR="00F264D2">
          <w:rPr>
            <w:noProof/>
            <w:webHidden/>
          </w:rPr>
          <w:fldChar w:fldCharType="begin"/>
        </w:r>
        <w:r w:rsidR="00F264D2">
          <w:rPr>
            <w:noProof/>
            <w:webHidden/>
          </w:rPr>
          <w:instrText xml:space="preserve"> PAGEREF _Toc480274230 \h </w:instrText>
        </w:r>
        <w:r w:rsidR="00F264D2">
          <w:rPr>
            <w:noProof/>
            <w:webHidden/>
          </w:rPr>
        </w:r>
        <w:r w:rsidR="00F264D2">
          <w:rPr>
            <w:noProof/>
            <w:webHidden/>
          </w:rPr>
          <w:fldChar w:fldCharType="separate"/>
        </w:r>
        <w:r w:rsidR="00F264D2">
          <w:rPr>
            <w:noProof/>
            <w:webHidden/>
          </w:rPr>
          <w:t>108</w:t>
        </w:r>
        <w:r w:rsidR="00F264D2">
          <w:rPr>
            <w:noProof/>
            <w:webHidden/>
          </w:rPr>
          <w:fldChar w:fldCharType="end"/>
        </w:r>
      </w:hyperlink>
    </w:p>
    <w:p w14:paraId="58F78D1E" w14:textId="3DFE391E" w:rsidR="00F264D2" w:rsidRDefault="000C605B">
      <w:pPr>
        <w:pStyle w:val="TOC3"/>
        <w:tabs>
          <w:tab w:val="right" w:leader="dot" w:pos="7927"/>
        </w:tabs>
        <w:rPr>
          <w:rFonts w:eastAsiaTheme="minorEastAsia"/>
          <w:noProof/>
          <w:sz w:val="22"/>
          <w:szCs w:val="22"/>
          <w:lang w:eastAsia="id-ID"/>
        </w:rPr>
      </w:pPr>
      <w:hyperlink w:anchor="_Toc480274231" w:history="1">
        <w:r w:rsidR="00F264D2" w:rsidRPr="007E1142">
          <w:rPr>
            <w:rStyle w:val="Hyperlink"/>
            <w:noProof/>
          </w:rPr>
          <w:t>3.8.16</w:t>
        </w:r>
        <w:r w:rsidR="00F264D2" w:rsidRPr="007E1142">
          <w:rPr>
            <w:rStyle w:val="Hyperlink"/>
            <w:noProof/>
            <w:lang w:val="en-US"/>
          </w:rPr>
          <w:t xml:space="preserve"> Desain Menambahkan Kategori Survei</w:t>
        </w:r>
        <w:r w:rsidR="00F264D2">
          <w:rPr>
            <w:noProof/>
            <w:webHidden/>
          </w:rPr>
          <w:tab/>
        </w:r>
        <w:r w:rsidR="00F264D2">
          <w:rPr>
            <w:noProof/>
            <w:webHidden/>
          </w:rPr>
          <w:fldChar w:fldCharType="begin"/>
        </w:r>
        <w:r w:rsidR="00F264D2">
          <w:rPr>
            <w:noProof/>
            <w:webHidden/>
          </w:rPr>
          <w:instrText xml:space="preserve"> PAGEREF _Toc480274231 \h </w:instrText>
        </w:r>
        <w:r w:rsidR="00F264D2">
          <w:rPr>
            <w:noProof/>
            <w:webHidden/>
          </w:rPr>
        </w:r>
        <w:r w:rsidR="00F264D2">
          <w:rPr>
            <w:noProof/>
            <w:webHidden/>
          </w:rPr>
          <w:fldChar w:fldCharType="separate"/>
        </w:r>
        <w:r w:rsidR="00F264D2">
          <w:rPr>
            <w:noProof/>
            <w:webHidden/>
          </w:rPr>
          <w:t>109</w:t>
        </w:r>
        <w:r w:rsidR="00F264D2">
          <w:rPr>
            <w:noProof/>
            <w:webHidden/>
          </w:rPr>
          <w:fldChar w:fldCharType="end"/>
        </w:r>
      </w:hyperlink>
    </w:p>
    <w:p w14:paraId="2BED9F00" w14:textId="334A1FFA" w:rsidR="00F264D2" w:rsidRDefault="000C605B">
      <w:pPr>
        <w:pStyle w:val="TOC3"/>
        <w:tabs>
          <w:tab w:val="right" w:leader="dot" w:pos="7927"/>
        </w:tabs>
        <w:rPr>
          <w:rFonts w:eastAsiaTheme="minorEastAsia"/>
          <w:noProof/>
          <w:sz w:val="22"/>
          <w:szCs w:val="22"/>
          <w:lang w:eastAsia="id-ID"/>
        </w:rPr>
      </w:pPr>
      <w:hyperlink w:anchor="_Toc480274232" w:history="1">
        <w:r w:rsidR="00F264D2" w:rsidRPr="007E1142">
          <w:rPr>
            <w:rStyle w:val="Hyperlink"/>
            <w:noProof/>
          </w:rPr>
          <w:t>3.8.17</w:t>
        </w:r>
        <w:r w:rsidR="00F264D2" w:rsidRPr="007E1142">
          <w:rPr>
            <w:rStyle w:val="Hyperlink"/>
            <w:noProof/>
            <w:lang w:val="en-US"/>
          </w:rPr>
          <w:t xml:space="preserve"> Desain Mengubah Kategori Survei</w:t>
        </w:r>
        <w:r w:rsidR="00F264D2">
          <w:rPr>
            <w:noProof/>
            <w:webHidden/>
          </w:rPr>
          <w:tab/>
        </w:r>
        <w:r w:rsidR="00F264D2">
          <w:rPr>
            <w:noProof/>
            <w:webHidden/>
          </w:rPr>
          <w:fldChar w:fldCharType="begin"/>
        </w:r>
        <w:r w:rsidR="00F264D2">
          <w:rPr>
            <w:noProof/>
            <w:webHidden/>
          </w:rPr>
          <w:instrText xml:space="preserve"> PAGEREF _Toc480274232 \h </w:instrText>
        </w:r>
        <w:r w:rsidR="00F264D2">
          <w:rPr>
            <w:noProof/>
            <w:webHidden/>
          </w:rPr>
        </w:r>
        <w:r w:rsidR="00F264D2">
          <w:rPr>
            <w:noProof/>
            <w:webHidden/>
          </w:rPr>
          <w:fldChar w:fldCharType="separate"/>
        </w:r>
        <w:r w:rsidR="00F264D2">
          <w:rPr>
            <w:noProof/>
            <w:webHidden/>
          </w:rPr>
          <w:t>109</w:t>
        </w:r>
        <w:r w:rsidR="00F264D2">
          <w:rPr>
            <w:noProof/>
            <w:webHidden/>
          </w:rPr>
          <w:fldChar w:fldCharType="end"/>
        </w:r>
      </w:hyperlink>
    </w:p>
    <w:p w14:paraId="55F99A71" w14:textId="642CA05B" w:rsidR="00F264D2" w:rsidRDefault="000C605B">
      <w:pPr>
        <w:pStyle w:val="TOC3"/>
        <w:tabs>
          <w:tab w:val="right" w:leader="dot" w:pos="7927"/>
        </w:tabs>
        <w:rPr>
          <w:rFonts w:eastAsiaTheme="minorEastAsia"/>
          <w:noProof/>
          <w:sz w:val="22"/>
          <w:szCs w:val="22"/>
          <w:lang w:eastAsia="id-ID"/>
        </w:rPr>
      </w:pPr>
      <w:hyperlink w:anchor="_Toc480274233" w:history="1">
        <w:r w:rsidR="00F264D2" w:rsidRPr="007E1142">
          <w:rPr>
            <w:rStyle w:val="Hyperlink"/>
            <w:noProof/>
          </w:rPr>
          <w:t>3.8.18</w:t>
        </w:r>
        <w:r w:rsidR="00F264D2" w:rsidRPr="007E1142">
          <w:rPr>
            <w:rStyle w:val="Hyperlink"/>
            <w:noProof/>
            <w:lang w:val="en-US"/>
          </w:rPr>
          <w:t xml:space="preserve"> Desain Melihat Kategori Survei</w:t>
        </w:r>
        <w:r w:rsidR="00F264D2">
          <w:rPr>
            <w:noProof/>
            <w:webHidden/>
          </w:rPr>
          <w:tab/>
        </w:r>
        <w:r w:rsidR="00F264D2">
          <w:rPr>
            <w:noProof/>
            <w:webHidden/>
          </w:rPr>
          <w:fldChar w:fldCharType="begin"/>
        </w:r>
        <w:r w:rsidR="00F264D2">
          <w:rPr>
            <w:noProof/>
            <w:webHidden/>
          </w:rPr>
          <w:instrText xml:space="preserve"> PAGEREF _Toc480274233 \h </w:instrText>
        </w:r>
        <w:r w:rsidR="00F264D2">
          <w:rPr>
            <w:noProof/>
            <w:webHidden/>
          </w:rPr>
        </w:r>
        <w:r w:rsidR="00F264D2">
          <w:rPr>
            <w:noProof/>
            <w:webHidden/>
          </w:rPr>
          <w:fldChar w:fldCharType="separate"/>
        </w:r>
        <w:r w:rsidR="00F264D2">
          <w:rPr>
            <w:noProof/>
            <w:webHidden/>
          </w:rPr>
          <w:t>110</w:t>
        </w:r>
        <w:r w:rsidR="00F264D2">
          <w:rPr>
            <w:noProof/>
            <w:webHidden/>
          </w:rPr>
          <w:fldChar w:fldCharType="end"/>
        </w:r>
      </w:hyperlink>
    </w:p>
    <w:p w14:paraId="63A6B9EA" w14:textId="4384E084" w:rsidR="00F264D2" w:rsidRDefault="000C605B">
      <w:pPr>
        <w:pStyle w:val="TOC3"/>
        <w:tabs>
          <w:tab w:val="right" w:leader="dot" w:pos="7927"/>
        </w:tabs>
        <w:rPr>
          <w:rFonts w:eastAsiaTheme="minorEastAsia"/>
          <w:noProof/>
          <w:sz w:val="22"/>
          <w:szCs w:val="22"/>
          <w:lang w:eastAsia="id-ID"/>
        </w:rPr>
      </w:pPr>
      <w:hyperlink w:anchor="_Toc480274234" w:history="1">
        <w:r w:rsidR="00F264D2" w:rsidRPr="007E1142">
          <w:rPr>
            <w:rStyle w:val="Hyperlink"/>
            <w:noProof/>
          </w:rPr>
          <w:t>3.8.19</w:t>
        </w:r>
        <w:r w:rsidR="00F264D2" w:rsidRPr="007E1142">
          <w:rPr>
            <w:rStyle w:val="Hyperlink"/>
            <w:noProof/>
            <w:lang w:val="en-US"/>
          </w:rPr>
          <w:t xml:space="preserve"> Desain Menghapus Kategori Survei</w:t>
        </w:r>
        <w:r w:rsidR="00F264D2">
          <w:rPr>
            <w:noProof/>
            <w:webHidden/>
          </w:rPr>
          <w:tab/>
        </w:r>
        <w:r w:rsidR="00F264D2">
          <w:rPr>
            <w:noProof/>
            <w:webHidden/>
          </w:rPr>
          <w:fldChar w:fldCharType="begin"/>
        </w:r>
        <w:r w:rsidR="00F264D2">
          <w:rPr>
            <w:noProof/>
            <w:webHidden/>
          </w:rPr>
          <w:instrText xml:space="preserve"> PAGEREF _Toc480274234 \h </w:instrText>
        </w:r>
        <w:r w:rsidR="00F264D2">
          <w:rPr>
            <w:noProof/>
            <w:webHidden/>
          </w:rPr>
        </w:r>
        <w:r w:rsidR="00F264D2">
          <w:rPr>
            <w:noProof/>
            <w:webHidden/>
          </w:rPr>
          <w:fldChar w:fldCharType="separate"/>
        </w:r>
        <w:r w:rsidR="00F264D2">
          <w:rPr>
            <w:noProof/>
            <w:webHidden/>
          </w:rPr>
          <w:t>110</w:t>
        </w:r>
        <w:r w:rsidR="00F264D2">
          <w:rPr>
            <w:noProof/>
            <w:webHidden/>
          </w:rPr>
          <w:fldChar w:fldCharType="end"/>
        </w:r>
      </w:hyperlink>
    </w:p>
    <w:p w14:paraId="0E37302F" w14:textId="75425C0A" w:rsidR="00F264D2" w:rsidRDefault="000C605B">
      <w:pPr>
        <w:pStyle w:val="TOC3"/>
        <w:tabs>
          <w:tab w:val="right" w:leader="dot" w:pos="7927"/>
        </w:tabs>
        <w:rPr>
          <w:rFonts w:eastAsiaTheme="minorEastAsia"/>
          <w:noProof/>
          <w:sz w:val="22"/>
          <w:szCs w:val="22"/>
          <w:lang w:eastAsia="id-ID"/>
        </w:rPr>
      </w:pPr>
      <w:hyperlink w:anchor="_Toc480274235" w:history="1">
        <w:r w:rsidR="00F264D2" w:rsidRPr="007E1142">
          <w:rPr>
            <w:rStyle w:val="Hyperlink"/>
            <w:noProof/>
          </w:rPr>
          <w:t>3.8.20</w:t>
        </w:r>
        <w:r w:rsidR="00F264D2" w:rsidRPr="007E1142">
          <w:rPr>
            <w:rStyle w:val="Hyperlink"/>
            <w:noProof/>
            <w:lang w:val="en-US"/>
          </w:rPr>
          <w:t xml:space="preserve"> Desain Memilih Kategori Survei</w:t>
        </w:r>
        <w:r w:rsidR="00F264D2">
          <w:rPr>
            <w:noProof/>
            <w:webHidden/>
          </w:rPr>
          <w:tab/>
        </w:r>
        <w:r w:rsidR="00F264D2">
          <w:rPr>
            <w:noProof/>
            <w:webHidden/>
          </w:rPr>
          <w:fldChar w:fldCharType="begin"/>
        </w:r>
        <w:r w:rsidR="00F264D2">
          <w:rPr>
            <w:noProof/>
            <w:webHidden/>
          </w:rPr>
          <w:instrText xml:space="preserve"> PAGEREF _Toc480274235 \h </w:instrText>
        </w:r>
        <w:r w:rsidR="00F264D2">
          <w:rPr>
            <w:noProof/>
            <w:webHidden/>
          </w:rPr>
        </w:r>
        <w:r w:rsidR="00F264D2">
          <w:rPr>
            <w:noProof/>
            <w:webHidden/>
          </w:rPr>
          <w:fldChar w:fldCharType="separate"/>
        </w:r>
        <w:r w:rsidR="00F264D2">
          <w:rPr>
            <w:noProof/>
            <w:webHidden/>
          </w:rPr>
          <w:t>111</w:t>
        </w:r>
        <w:r w:rsidR="00F264D2">
          <w:rPr>
            <w:noProof/>
            <w:webHidden/>
          </w:rPr>
          <w:fldChar w:fldCharType="end"/>
        </w:r>
      </w:hyperlink>
    </w:p>
    <w:p w14:paraId="76403D4F" w14:textId="60561DF8" w:rsidR="00F264D2" w:rsidRDefault="000C605B">
      <w:pPr>
        <w:pStyle w:val="TOC3"/>
        <w:tabs>
          <w:tab w:val="right" w:leader="dot" w:pos="7927"/>
        </w:tabs>
        <w:rPr>
          <w:rFonts w:eastAsiaTheme="minorEastAsia"/>
          <w:noProof/>
          <w:sz w:val="22"/>
          <w:szCs w:val="22"/>
          <w:lang w:eastAsia="id-ID"/>
        </w:rPr>
      </w:pPr>
      <w:hyperlink w:anchor="_Toc480274236" w:history="1">
        <w:r w:rsidR="00F264D2" w:rsidRPr="007E1142">
          <w:rPr>
            <w:rStyle w:val="Hyperlink"/>
            <w:noProof/>
          </w:rPr>
          <w:t>3.8.21</w:t>
        </w:r>
        <w:r w:rsidR="00F264D2" w:rsidRPr="007E1142">
          <w:rPr>
            <w:rStyle w:val="Hyperlink"/>
            <w:noProof/>
            <w:lang w:val="en-US"/>
          </w:rPr>
          <w:t xml:space="preserve"> Desain Menambahkan Chat Group</w:t>
        </w:r>
        <w:r w:rsidR="00F264D2">
          <w:rPr>
            <w:noProof/>
            <w:webHidden/>
          </w:rPr>
          <w:tab/>
        </w:r>
        <w:r w:rsidR="00F264D2">
          <w:rPr>
            <w:noProof/>
            <w:webHidden/>
          </w:rPr>
          <w:fldChar w:fldCharType="begin"/>
        </w:r>
        <w:r w:rsidR="00F264D2">
          <w:rPr>
            <w:noProof/>
            <w:webHidden/>
          </w:rPr>
          <w:instrText xml:space="preserve"> PAGEREF _Toc480274236 \h </w:instrText>
        </w:r>
        <w:r w:rsidR="00F264D2">
          <w:rPr>
            <w:noProof/>
            <w:webHidden/>
          </w:rPr>
        </w:r>
        <w:r w:rsidR="00F264D2">
          <w:rPr>
            <w:noProof/>
            <w:webHidden/>
          </w:rPr>
          <w:fldChar w:fldCharType="separate"/>
        </w:r>
        <w:r w:rsidR="00F264D2">
          <w:rPr>
            <w:noProof/>
            <w:webHidden/>
          </w:rPr>
          <w:t>111</w:t>
        </w:r>
        <w:r w:rsidR="00F264D2">
          <w:rPr>
            <w:noProof/>
            <w:webHidden/>
          </w:rPr>
          <w:fldChar w:fldCharType="end"/>
        </w:r>
      </w:hyperlink>
    </w:p>
    <w:p w14:paraId="197CEF6C" w14:textId="4D401168" w:rsidR="00F264D2" w:rsidRDefault="000C605B">
      <w:pPr>
        <w:pStyle w:val="TOC3"/>
        <w:tabs>
          <w:tab w:val="right" w:leader="dot" w:pos="7927"/>
        </w:tabs>
        <w:rPr>
          <w:rFonts w:eastAsiaTheme="minorEastAsia"/>
          <w:noProof/>
          <w:sz w:val="22"/>
          <w:szCs w:val="22"/>
          <w:lang w:eastAsia="id-ID"/>
        </w:rPr>
      </w:pPr>
      <w:hyperlink w:anchor="_Toc480274237" w:history="1">
        <w:r w:rsidR="00F264D2" w:rsidRPr="007E1142">
          <w:rPr>
            <w:rStyle w:val="Hyperlink"/>
            <w:noProof/>
          </w:rPr>
          <w:t>3.8.22</w:t>
        </w:r>
        <w:r w:rsidR="00F264D2" w:rsidRPr="007E1142">
          <w:rPr>
            <w:rStyle w:val="Hyperlink"/>
            <w:noProof/>
            <w:lang w:val="en-US"/>
          </w:rPr>
          <w:t xml:space="preserve"> Desain Menghapus Chat Group</w:t>
        </w:r>
        <w:r w:rsidR="00F264D2">
          <w:rPr>
            <w:noProof/>
            <w:webHidden/>
          </w:rPr>
          <w:tab/>
        </w:r>
        <w:r w:rsidR="00F264D2">
          <w:rPr>
            <w:noProof/>
            <w:webHidden/>
          </w:rPr>
          <w:fldChar w:fldCharType="begin"/>
        </w:r>
        <w:r w:rsidR="00F264D2">
          <w:rPr>
            <w:noProof/>
            <w:webHidden/>
          </w:rPr>
          <w:instrText xml:space="preserve"> PAGEREF _Toc480274237 \h </w:instrText>
        </w:r>
        <w:r w:rsidR="00F264D2">
          <w:rPr>
            <w:noProof/>
            <w:webHidden/>
          </w:rPr>
        </w:r>
        <w:r w:rsidR="00F264D2">
          <w:rPr>
            <w:noProof/>
            <w:webHidden/>
          </w:rPr>
          <w:fldChar w:fldCharType="separate"/>
        </w:r>
        <w:r w:rsidR="00F264D2">
          <w:rPr>
            <w:noProof/>
            <w:webHidden/>
          </w:rPr>
          <w:t>112</w:t>
        </w:r>
        <w:r w:rsidR="00F264D2">
          <w:rPr>
            <w:noProof/>
            <w:webHidden/>
          </w:rPr>
          <w:fldChar w:fldCharType="end"/>
        </w:r>
      </w:hyperlink>
    </w:p>
    <w:p w14:paraId="68F9AF1D" w14:textId="5EAFE9AB" w:rsidR="00F264D2" w:rsidRDefault="000C605B">
      <w:pPr>
        <w:pStyle w:val="TOC3"/>
        <w:tabs>
          <w:tab w:val="right" w:leader="dot" w:pos="7927"/>
        </w:tabs>
        <w:rPr>
          <w:rFonts w:eastAsiaTheme="minorEastAsia"/>
          <w:noProof/>
          <w:sz w:val="22"/>
          <w:szCs w:val="22"/>
          <w:lang w:eastAsia="id-ID"/>
        </w:rPr>
      </w:pPr>
      <w:hyperlink w:anchor="_Toc480274238" w:history="1">
        <w:r w:rsidR="00F264D2" w:rsidRPr="007E1142">
          <w:rPr>
            <w:rStyle w:val="Hyperlink"/>
            <w:noProof/>
          </w:rPr>
          <w:t>3.8.23</w:t>
        </w:r>
        <w:r w:rsidR="00F264D2" w:rsidRPr="007E1142">
          <w:rPr>
            <w:rStyle w:val="Hyperlink"/>
            <w:noProof/>
            <w:lang w:val="en-US"/>
          </w:rPr>
          <w:t xml:space="preserve"> Desain Mengikuti Chat Group</w:t>
        </w:r>
        <w:r w:rsidR="00F264D2">
          <w:rPr>
            <w:noProof/>
            <w:webHidden/>
          </w:rPr>
          <w:tab/>
        </w:r>
        <w:r w:rsidR="00F264D2">
          <w:rPr>
            <w:noProof/>
            <w:webHidden/>
          </w:rPr>
          <w:fldChar w:fldCharType="begin"/>
        </w:r>
        <w:r w:rsidR="00F264D2">
          <w:rPr>
            <w:noProof/>
            <w:webHidden/>
          </w:rPr>
          <w:instrText xml:space="preserve"> PAGEREF _Toc480274238 \h </w:instrText>
        </w:r>
        <w:r w:rsidR="00F264D2">
          <w:rPr>
            <w:noProof/>
            <w:webHidden/>
          </w:rPr>
        </w:r>
        <w:r w:rsidR="00F264D2">
          <w:rPr>
            <w:noProof/>
            <w:webHidden/>
          </w:rPr>
          <w:fldChar w:fldCharType="separate"/>
        </w:r>
        <w:r w:rsidR="00F264D2">
          <w:rPr>
            <w:noProof/>
            <w:webHidden/>
          </w:rPr>
          <w:t>112</w:t>
        </w:r>
        <w:r w:rsidR="00F264D2">
          <w:rPr>
            <w:noProof/>
            <w:webHidden/>
          </w:rPr>
          <w:fldChar w:fldCharType="end"/>
        </w:r>
      </w:hyperlink>
    </w:p>
    <w:p w14:paraId="4DBFE42B" w14:textId="3A78D9CE" w:rsidR="00F264D2" w:rsidRDefault="000C605B">
      <w:pPr>
        <w:pStyle w:val="TOC3"/>
        <w:tabs>
          <w:tab w:val="right" w:leader="dot" w:pos="7927"/>
        </w:tabs>
        <w:rPr>
          <w:rFonts w:eastAsiaTheme="minorEastAsia"/>
          <w:noProof/>
          <w:sz w:val="22"/>
          <w:szCs w:val="22"/>
          <w:lang w:eastAsia="id-ID"/>
        </w:rPr>
      </w:pPr>
      <w:hyperlink w:anchor="_Toc480274239" w:history="1">
        <w:r w:rsidR="00F264D2" w:rsidRPr="007E1142">
          <w:rPr>
            <w:rStyle w:val="Hyperlink"/>
            <w:noProof/>
          </w:rPr>
          <w:t>3.8.24</w:t>
        </w:r>
        <w:r w:rsidR="00F264D2" w:rsidRPr="007E1142">
          <w:rPr>
            <w:rStyle w:val="Hyperlink"/>
            <w:noProof/>
            <w:lang w:val="en-US"/>
          </w:rPr>
          <w:t xml:space="preserve"> Desain Mengonfirmasi Anggota</w:t>
        </w:r>
        <w:r w:rsidR="00F264D2">
          <w:rPr>
            <w:noProof/>
            <w:webHidden/>
          </w:rPr>
          <w:tab/>
        </w:r>
        <w:r w:rsidR="00F264D2">
          <w:rPr>
            <w:noProof/>
            <w:webHidden/>
          </w:rPr>
          <w:fldChar w:fldCharType="begin"/>
        </w:r>
        <w:r w:rsidR="00F264D2">
          <w:rPr>
            <w:noProof/>
            <w:webHidden/>
          </w:rPr>
          <w:instrText xml:space="preserve"> PAGEREF _Toc480274239 \h </w:instrText>
        </w:r>
        <w:r w:rsidR="00F264D2">
          <w:rPr>
            <w:noProof/>
            <w:webHidden/>
          </w:rPr>
        </w:r>
        <w:r w:rsidR="00F264D2">
          <w:rPr>
            <w:noProof/>
            <w:webHidden/>
          </w:rPr>
          <w:fldChar w:fldCharType="separate"/>
        </w:r>
        <w:r w:rsidR="00F264D2">
          <w:rPr>
            <w:noProof/>
            <w:webHidden/>
          </w:rPr>
          <w:t>113</w:t>
        </w:r>
        <w:r w:rsidR="00F264D2">
          <w:rPr>
            <w:noProof/>
            <w:webHidden/>
          </w:rPr>
          <w:fldChar w:fldCharType="end"/>
        </w:r>
      </w:hyperlink>
    </w:p>
    <w:p w14:paraId="55A13065" w14:textId="43FB8BB6" w:rsidR="00F264D2" w:rsidRDefault="000C605B">
      <w:pPr>
        <w:pStyle w:val="TOC3"/>
        <w:tabs>
          <w:tab w:val="right" w:leader="dot" w:pos="7927"/>
        </w:tabs>
        <w:rPr>
          <w:rFonts w:eastAsiaTheme="minorEastAsia"/>
          <w:noProof/>
          <w:sz w:val="22"/>
          <w:szCs w:val="22"/>
          <w:lang w:eastAsia="id-ID"/>
        </w:rPr>
      </w:pPr>
      <w:hyperlink w:anchor="_Toc480274240" w:history="1">
        <w:r w:rsidR="00F264D2" w:rsidRPr="007E1142">
          <w:rPr>
            <w:rStyle w:val="Hyperlink"/>
            <w:noProof/>
          </w:rPr>
          <w:t>3.8.25</w:t>
        </w:r>
        <w:r w:rsidR="00F264D2" w:rsidRPr="007E1142">
          <w:rPr>
            <w:rStyle w:val="Hyperlink"/>
            <w:noProof/>
            <w:lang w:val="en-US"/>
          </w:rPr>
          <w:t xml:space="preserve"> Desain Melihat Pesan</w:t>
        </w:r>
        <w:r w:rsidR="00F264D2">
          <w:rPr>
            <w:noProof/>
            <w:webHidden/>
          </w:rPr>
          <w:tab/>
        </w:r>
        <w:r w:rsidR="00F264D2">
          <w:rPr>
            <w:noProof/>
            <w:webHidden/>
          </w:rPr>
          <w:fldChar w:fldCharType="begin"/>
        </w:r>
        <w:r w:rsidR="00F264D2">
          <w:rPr>
            <w:noProof/>
            <w:webHidden/>
          </w:rPr>
          <w:instrText xml:space="preserve"> PAGEREF _Toc480274240 \h </w:instrText>
        </w:r>
        <w:r w:rsidR="00F264D2">
          <w:rPr>
            <w:noProof/>
            <w:webHidden/>
          </w:rPr>
        </w:r>
        <w:r w:rsidR="00F264D2">
          <w:rPr>
            <w:noProof/>
            <w:webHidden/>
          </w:rPr>
          <w:fldChar w:fldCharType="separate"/>
        </w:r>
        <w:r w:rsidR="00F264D2">
          <w:rPr>
            <w:noProof/>
            <w:webHidden/>
          </w:rPr>
          <w:t>113</w:t>
        </w:r>
        <w:r w:rsidR="00F264D2">
          <w:rPr>
            <w:noProof/>
            <w:webHidden/>
          </w:rPr>
          <w:fldChar w:fldCharType="end"/>
        </w:r>
      </w:hyperlink>
    </w:p>
    <w:p w14:paraId="23CA6650" w14:textId="5BE67096" w:rsidR="00F264D2" w:rsidRDefault="000C605B">
      <w:pPr>
        <w:pStyle w:val="TOC3"/>
        <w:tabs>
          <w:tab w:val="right" w:leader="dot" w:pos="7927"/>
        </w:tabs>
        <w:rPr>
          <w:rFonts w:eastAsiaTheme="minorEastAsia"/>
          <w:noProof/>
          <w:sz w:val="22"/>
          <w:szCs w:val="22"/>
          <w:lang w:eastAsia="id-ID"/>
        </w:rPr>
      </w:pPr>
      <w:hyperlink w:anchor="_Toc480274241" w:history="1">
        <w:r w:rsidR="00F264D2" w:rsidRPr="007E1142">
          <w:rPr>
            <w:rStyle w:val="Hyperlink"/>
            <w:noProof/>
          </w:rPr>
          <w:t>3.8.26</w:t>
        </w:r>
        <w:r w:rsidR="00F264D2" w:rsidRPr="007E1142">
          <w:rPr>
            <w:rStyle w:val="Hyperlink"/>
            <w:noProof/>
            <w:lang w:val="en-US"/>
          </w:rPr>
          <w:t xml:space="preserve"> Desain Menuliskan Pesan</w:t>
        </w:r>
        <w:r w:rsidR="00F264D2">
          <w:rPr>
            <w:noProof/>
            <w:webHidden/>
          </w:rPr>
          <w:tab/>
        </w:r>
        <w:r w:rsidR="00F264D2">
          <w:rPr>
            <w:noProof/>
            <w:webHidden/>
          </w:rPr>
          <w:fldChar w:fldCharType="begin"/>
        </w:r>
        <w:r w:rsidR="00F264D2">
          <w:rPr>
            <w:noProof/>
            <w:webHidden/>
          </w:rPr>
          <w:instrText xml:space="preserve"> PAGEREF _Toc480274241 \h </w:instrText>
        </w:r>
        <w:r w:rsidR="00F264D2">
          <w:rPr>
            <w:noProof/>
            <w:webHidden/>
          </w:rPr>
        </w:r>
        <w:r w:rsidR="00F264D2">
          <w:rPr>
            <w:noProof/>
            <w:webHidden/>
          </w:rPr>
          <w:fldChar w:fldCharType="separate"/>
        </w:r>
        <w:r w:rsidR="00F264D2">
          <w:rPr>
            <w:noProof/>
            <w:webHidden/>
          </w:rPr>
          <w:t>114</w:t>
        </w:r>
        <w:r w:rsidR="00F264D2">
          <w:rPr>
            <w:noProof/>
            <w:webHidden/>
          </w:rPr>
          <w:fldChar w:fldCharType="end"/>
        </w:r>
      </w:hyperlink>
    </w:p>
    <w:p w14:paraId="26C3D9D0" w14:textId="1A126950" w:rsidR="00F264D2" w:rsidRDefault="000C605B">
      <w:pPr>
        <w:pStyle w:val="TOC3"/>
        <w:tabs>
          <w:tab w:val="right" w:leader="dot" w:pos="7927"/>
        </w:tabs>
        <w:rPr>
          <w:rFonts w:eastAsiaTheme="minorEastAsia"/>
          <w:noProof/>
          <w:sz w:val="22"/>
          <w:szCs w:val="22"/>
          <w:lang w:eastAsia="id-ID"/>
        </w:rPr>
      </w:pPr>
      <w:hyperlink w:anchor="_Toc480274242" w:history="1">
        <w:r w:rsidR="00F264D2" w:rsidRPr="007E1142">
          <w:rPr>
            <w:rStyle w:val="Hyperlink"/>
            <w:noProof/>
          </w:rPr>
          <w:t>3.8.27</w:t>
        </w:r>
        <w:r w:rsidR="00F264D2" w:rsidRPr="007E1142">
          <w:rPr>
            <w:rStyle w:val="Hyperlink"/>
            <w:noProof/>
            <w:lang w:val="en-US"/>
          </w:rPr>
          <w:t xml:space="preserve"> Desain Melakukan Vote</w:t>
        </w:r>
        <w:r w:rsidR="00F264D2">
          <w:rPr>
            <w:noProof/>
            <w:webHidden/>
          </w:rPr>
          <w:tab/>
        </w:r>
        <w:r w:rsidR="00F264D2">
          <w:rPr>
            <w:noProof/>
            <w:webHidden/>
          </w:rPr>
          <w:fldChar w:fldCharType="begin"/>
        </w:r>
        <w:r w:rsidR="00F264D2">
          <w:rPr>
            <w:noProof/>
            <w:webHidden/>
          </w:rPr>
          <w:instrText xml:space="preserve"> PAGEREF _Toc480274242 \h </w:instrText>
        </w:r>
        <w:r w:rsidR="00F264D2">
          <w:rPr>
            <w:noProof/>
            <w:webHidden/>
          </w:rPr>
        </w:r>
        <w:r w:rsidR="00F264D2">
          <w:rPr>
            <w:noProof/>
            <w:webHidden/>
          </w:rPr>
          <w:fldChar w:fldCharType="separate"/>
        </w:r>
        <w:r w:rsidR="00F264D2">
          <w:rPr>
            <w:noProof/>
            <w:webHidden/>
          </w:rPr>
          <w:t>114</w:t>
        </w:r>
        <w:r w:rsidR="00F264D2">
          <w:rPr>
            <w:noProof/>
            <w:webHidden/>
          </w:rPr>
          <w:fldChar w:fldCharType="end"/>
        </w:r>
      </w:hyperlink>
    </w:p>
    <w:p w14:paraId="4287D6BB" w14:textId="2B6111EF" w:rsidR="00F264D2" w:rsidRDefault="000C605B">
      <w:pPr>
        <w:pStyle w:val="TOC3"/>
        <w:tabs>
          <w:tab w:val="right" w:leader="dot" w:pos="7927"/>
        </w:tabs>
        <w:rPr>
          <w:rFonts w:eastAsiaTheme="minorEastAsia"/>
          <w:noProof/>
          <w:sz w:val="22"/>
          <w:szCs w:val="22"/>
          <w:lang w:eastAsia="id-ID"/>
        </w:rPr>
      </w:pPr>
      <w:hyperlink w:anchor="_Toc480274243" w:history="1">
        <w:r w:rsidR="00F264D2" w:rsidRPr="007E1142">
          <w:rPr>
            <w:rStyle w:val="Hyperlink"/>
            <w:noProof/>
          </w:rPr>
          <w:t>3.8.28</w:t>
        </w:r>
        <w:r w:rsidR="00F264D2" w:rsidRPr="007E1142">
          <w:rPr>
            <w:rStyle w:val="Hyperlink"/>
            <w:noProof/>
            <w:lang w:val="en-US"/>
          </w:rPr>
          <w:t xml:space="preserve"> Desain Melihat Leaderboard</w:t>
        </w:r>
        <w:r w:rsidR="00F264D2">
          <w:rPr>
            <w:noProof/>
            <w:webHidden/>
          </w:rPr>
          <w:tab/>
        </w:r>
        <w:r w:rsidR="00F264D2">
          <w:rPr>
            <w:noProof/>
            <w:webHidden/>
          </w:rPr>
          <w:fldChar w:fldCharType="begin"/>
        </w:r>
        <w:r w:rsidR="00F264D2">
          <w:rPr>
            <w:noProof/>
            <w:webHidden/>
          </w:rPr>
          <w:instrText xml:space="preserve"> PAGEREF _Toc480274243 \h </w:instrText>
        </w:r>
        <w:r w:rsidR="00F264D2">
          <w:rPr>
            <w:noProof/>
            <w:webHidden/>
          </w:rPr>
        </w:r>
        <w:r w:rsidR="00F264D2">
          <w:rPr>
            <w:noProof/>
            <w:webHidden/>
          </w:rPr>
          <w:fldChar w:fldCharType="separate"/>
        </w:r>
        <w:r w:rsidR="00F264D2">
          <w:rPr>
            <w:noProof/>
            <w:webHidden/>
          </w:rPr>
          <w:t>115</w:t>
        </w:r>
        <w:r w:rsidR="00F264D2">
          <w:rPr>
            <w:noProof/>
            <w:webHidden/>
          </w:rPr>
          <w:fldChar w:fldCharType="end"/>
        </w:r>
      </w:hyperlink>
    </w:p>
    <w:p w14:paraId="7045996D" w14:textId="1E56F36E" w:rsidR="00F264D2" w:rsidRDefault="000C605B">
      <w:pPr>
        <w:pStyle w:val="TOC3"/>
        <w:tabs>
          <w:tab w:val="right" w:leader="dot" w:pos="7927"/>
        </w:tabs>
        <w:rPr>
          <w:rFonts w:eastAsiaTheme="minorEastAsia"/>
          <w:noProof/>
          <w:sz w:val="22"/>
          <w:szCs w:val="22"/>
          <w:lang w:eastAsia="id-ID"/>
        </w:rPr>
      </w:pPr>
      <w:hyperlink w:anchor="_Toc480274244" w:history="1">
        <w:r w:rsidR="00F264D2" w:rsidRPr="007E1142">
          <w:rPr>
            <w:rStyle w:val="Hyperlink"/>
            <w:noProof/>
            <w:lang w:val="en-US"/>
          </w:rPr>
          <w:t>3.8.29 Desain Melihat Pesan Selamat Datang</w:t>
        </w:r>
        <w:r w:rsidR="00F264D2">
          <w:rPr>
            <w:noProof/>
            <w:webHidden/>
          </w:rPr>
          <w:tab/>
        </w:r>
        <w:r w:rsidR="00F264D2">
          <w:rPr>
            <w:noProof/>
            <w:webHidden/>
          </w:rPr>
          <w:fldChar w:fldCharType="begin"/>
        </w:r>
        <w:r w:rsidR="00F264D2">
          <w:rPr>
            <w:noProof/>
            <w:webHidden/>
          </w:rPr>
          <w:instrText xml:space="preserve"> PAGEREF _Toc480274244 \h </w:instrText>
        </w:r>
        <w:r w:rsidR="00F264D2">
          <w:rPr>
            <w:noProof/>
            <w:webHidden/>
          </w:rPr>
        </w:r>
        <w:r w:rsidR="00F264D2">
          <w:rPr>
            <w:noProof/>
            <w:webHidden/>
          </w:rPr>
          <w:fldChar w:fldCharType="separate"/>
        </w:r>
        <w:r w:rsidR="00F264D2">
          <w:rPr>
            <w:noProof/>
            <w:webHidden/>
          </w:rPr>
          <w:t>115</w:t>
        </w:r>
        <w:r w:rsidR="00F264D2">
          <w:rPr>
            <w:noProof/>
            <w:webHidden/>
          </w:rPr>
          <w:fldChar w:fldCharType="end"/>
        </w:r>
      </w:hyperlink>
    </w:p>
    <w:p w14:paraId="391BCE1A" w14:textId="5D492E08" w:rsidR="00F264D2" w:rsidRDefault="000C605B">
      <w:pPr>
        <w:pStyle w:val="TOC1"/>
        <w:tabs>
          <w:tab w:val="right" w:leader="dot" w:pos="7927"/>
        </w:tabs>
        <w:rPr>
          <w:rFonts w:eastAsiaTheme="minorEastAsia"/>
          <w:noProof/>
          <w:sz w:val="22"/>
          <w:szCs w:val="22"/>
          <w:lang w:eastAsia="id-ID"/>
        </w:rPr>
      </w:pPr>
      <w:hyperlink w:anchor="_Toc480274245" w:history="1">
        <w:r w:rsidR="00F264D2" w:rsidRPr="007E1142">
          <w:rPr>
            <w:rStyle w:val="Hyperlink"/>
            <w:noProof/>
          </w:rPr>
          <w:t>DAFTAR PUSTAKA</w:t>
        </w:r>
        <w:r w:rsidR="00F264D2">
          <w:rPr>
            <w:noProof/>
            <w:webHidden/>
          </w:rPr>
          <w:tab/>
        </w:r>
        <w:r w:rsidR="00F264D2">
          <w:rPr>
            <w:noProof/>
            <w:webHidden/>
          </w:rPr>
          <w:fldChar w:fldCharType="begin"/>
        </w:r>
        <w:r w:rsidR="00F264D2">
          <w:rPr>
            <w:noProof/>
            <w:webHidden/>
          </w:rPr>
          <w:instrText xml:space="preserve"> PAGEREF _Toc480274245 \h </w:instrText>
        </w:r>
        <w:r w:rsidR="00F264D2">
          <w:rPr>
            <w:noProof/>
            <w:webHidden/>
          </w:rPr>
        </w:r>
        <w:r w:rsidR="00F264D2">
          <w:rPr>
            <w:noProof/>
            <w:webHidden/>
          </w:rPr>
          <w:fldChar w:fldCharType="separate"/>
        </w:r>
        <w:r w:rsidR="00F264D2">
          <w:rPr>
            <w:noProof/>
            <w:webHidden/>
          </w:rPr>
          <w:t>116</w:t>
        </w:r>
        <w:r w:rsidR="00F264D2">
          <w:rPr>
            <w:noProof/>
            <w:webHidden/>
          </w:rPr>
          <w:fldChar w:fldCharType="end"/>
        </w:r>
      </w:hyperlink>
    </w:p>
    <w:p w14:paraId="04045CD7" w14:textId="643D6866" w:rsidR="00213FBC" w:rsidRPr="004E347A" w:rsidRDefault="002B2264" w:rsidP="0006017B">
      <w:r w:rsidRPr="004E347A">
        <w:fldChar w:fldCharType="end"/>
      </w:r>
    </w:p>
    <w:p w14:paraId="366A4766"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2641DCBD" w14:textId="77777777" w:rsidR="0006017B" w:rsidRPr="004E347A" w:rsidRDefault="0006017B" w:rsidP="0006017B">
      <w:pPr>
        <w:pStyle w:val="Heading1"/>
        <w:numPr>
          <w:ilvl w:val="0"/>
          <w:numId w:val="0"/>
        </w:numPr>
      </w:pPr>
      <w:bookmarkStart w:id="7" w:name="_Toc480274022"/>
      <w:r w:rsidRPr="004E347A">
        <w:lastRenderedPageBreak/>
        <w:t>DAFTAR GAMBAR</w:t>
      </w:r>
      <w:bookmarkEnd w:id="7"/>
    </w:p>
    <w:p w14:paraId="47BDF97B" w14:textId="77777777" w:rsidR="0006017B" w:rsidRPr="004E347A" w:rsidRDefault="0006017B" w:rsidP="0006017B"/>
    <w:p w14:paraId="29DCBD47" w14:textId="192B01D8" w:rsidR="0063205D" w:rsidRDefault="002B2264">
      <w:pPr>
        <w:pStyle w:val="TableofFigures"/>
        <w:tabs>
          <w:tab w:val="right" w:leader="dot" w:pos="7927"/>
        </w:tabs>
        <w:rPr>
          <w:rFonts w:eastAsiaTheme="minorEastAsia"/>
          <w:noProof/>
          <w:sz w:val="22"/>
          <w:szCs w:val="22"/>
          <w:lang w:eastAsia="id-ID"/>
        </w:rPr>
      </w:pPr>
      <w:r w:rsidRPr="004E347A">
        <w:fldChar w:fldCharType="begin"/>
      </w:r>
      <w:r w:rsidR="00383A77" w:rsidRPr="004E347A">
        <w:instrText xml:space="preserve"> TOC \h \z \c "Gambar" </w:instrText>
      </w:r>
      <w:r w:rsidRPr="004E347A">
        <w:fldChar w:fldCharType="separate"/>
      </w:r>
      <w:hyperlink w:anchor="_Toc480239081" w:history="1">
        <w:r w:rsidR="0063205D" w:rsidRPr="00157FE1">
          <w:rPr>
            <w:rStyle w:val="Hyperlink"/>
            <w:noProof/>
          </w:rPr>
          <w:t>Gambar 2.1 Matrix Questions</w:t>
        </w:r>
        <w:r w:rsidR="0063205D">
          <w:rPr>
            <w:noProof/>
            <w:webHidden/>
          </w:rPr>
          <w:tab/>
        </w:r>
        <w:r w:rsidR="0063205D">
          <w:rPr>
            <w:noProof/>
            <w:webHidden/>
          </w:rPr>
          <w:fldChar w:fldCharType="begin"/>
        </w:r>
        <w:r w:rsidR="0063205D">
          <w:rPr>
            <w:noProof/>
            <w:webHidden/>
          </w:rPr>
          <w:instrText xml:space="preserve"> PAGEREF _Toc480239081 \h </w:instrText>
        </w:r>
        <w:r w:rsidR="0063205D">
          <w:rPr>
            <w:noProof/>
            <w:webHidden/>
          </w:rPr>
        </w:r>
        <w:r w:rsidR="0063205D">
          <w:rPr>
            <w:noProof/>
            <w:webHidden/>
          </w:rPr>
          <w:fldChar w:fldCharType="separate"/>
        </w:r>
        <w:r w:rsidR="0063205D">
          <w:rPr>
            <w:noProof/>
            <w:webHidden/>
          </w:rPr>
          <w:t>10</w:t>
        </w:r>
        <w:r w:rsidR="0063205D">
          <w:rPr>
            <w:noProof/>
            <w:webHidden/>
          </w:rPr>
          <w:fldChar w:fldCharType="end"/>
        </w:r>
      </w:hyperlink>
    </w:p>
    <w:p w14:paraId="14561C4B" w14:textId="5E196A68" w:rsidR="0063205D" w:rsidRDefault="000C605B">
      <w:pPr>
        <w:pStyle w:val="TableofFigures"/>
        <w:tabs>
          <w:tab w:val="right" w:leader="dot" w:pos="7927"/>
        </w:tabs>
        <w:rPr>
          <w:rFonts w:eastAsiaTheme="minorEastAsia"/>
          <w:noProof/>
          <w:sz w:val="22"/>
          <w:szCs w:val="22"/>
          <w:lang w:eastAsia="id-ID"/>
        </w:rPr>
      </w:pPr>
      <w:hyperlink w:anchor="_Toc480239082" w:history="1">
        <w:r w:rsidR="0063205D" w:rsidRPr="00157FE1">
          <w:rPr>
            <w:rStyle w:val="Hyperlink"/>
            <w:noProof/>
          </w:rPr>
          <w:t>Gambar 2.2 Drop-down boxes</w:t>
        </w:r>
        <w:r w:rsidR="0063205D">
          <w:rPr>
            <w:noProof/>
            <w:webHidden/>
          </w:rPr>
          <w:tab/>
        </w:r>
        <w:r w:rsidR="0063205D">
          <w:rPr>
            <w:noProof/>
            <w:webHidden/>
          </w:rPr>
          <w:fldChar w:fldCharType="begin"/>
        </w:r>
        <w:r w:rsidR="0063205D">
          <w:rPr>
            <w:noProof/>
            <w:webHidden/>
          </w:rPr>
          <w:instrText xml:space="preserve"> PAGEREF _Toc480239082 \h </w:instrText>
        </w:r>
        <w:r w:rsidR="0063205D">
          <w:rPr>
            <w:noProof/>
            <w:webHidden/>
          </w:rPr>
        </w:r>
        <w:r w:rsidR="0063205D">
          <w:rPr>
            <w:noProof/>
            <w:webHidden/>
          </w:rPr>
          <w:fldChar w:fldCharType="separate"/>
        </w:r>
        <w:r w:rsidR="0063205D">
          <w:rPr>
            <w:noProof/>
            <w:webHidden/>
          </w:rPr>
          <w:t>11</w:t>
        </w:r>
        <w:r w:rsidR="0063205D">
          <w:rPr>
            <w:noProof/>
            <w:webHidden/>
          </w:rPr>
          <w:fldChar w:fldCharType="end"/>
        </w:r>
      </w:hyperlink>
    </w:p>
    <w:p w14:paraId="4688385F" w14:textId="61A1D9C8" w:rsidR="0063205D" w:rsidRDefault="000C605B">
      <w:pPr>
        <w:pStyle w:val="TableofFigures"/>
        <w:tabs>
          <w:tab w:val="right" w:leader="dot" w:pos="7927"/>
        </w:tabs>
        <w:rPr>
          <w:rFonts w:eastAsiaTheme="minorEastAsia"/>
          <w:noProof/>
          <w:sz w:val="22"/>
          <w:szCs w:val="22"/>
          <w:lang w:eastAsia="id-ID"/>
        </w:rPr>
      </w:pPr>
      <w:hyperlink w:anchor="_Toc480239083" w:history="1">
        <w:r w:rsidR="0063205D" w:rsidRPr="00157FE1">
          <w:rPr>
            <w:rStyle w:val="Hyperlink"/>
            <w:noProof/>
          </w:rPr>
          <w:t>Gambar 2.3 Radio buttons</w:t>
        </w:r>
        <w:r w:rsidR="0063205D">
          <w:rPr>
            <w:noProof/>
            <w:webHidden/>
          </w:rPr>
          <w:tab/>
        </w:r>
        <w:r w:rsidR="0063205D">
          <w:rPr>
            <w:noProof/>
            <w:webHidden/>
          </w:rPr>
          <w:fldChar w:fldCharType="begin"/>
        </w:r>
        <w:r w:rsidR="0063205D">
          <w:rPr>
            <w:noProof/>
            <w:webHidden/>
          </w:rPr>
          <w:instrText xml:space="preserve"> PAGEREF _Toc480239083 \h </w:instrText>
        </w:r>
        <w:r w:rsidR="0063205D">
          <w:rPr>
            <w:noProof/>
            <w:webHidden/>
          </w:rPr>
        </w:r>
        <w:r w:rsidR="0063205D">
          <w:rPr>
            <w:noProof/>
            <w:webHidden/>
          </w:rPr>
          <w:fldChar w:fldCharType="separate"/>
        </w:r>
        <w:r w:rsidR="0063205D">
          <w:rPr>
            <w:noProof/>
            <w:webHidden/>
          </w:rPr>
          <w:t>11</w:t>
        </w:r>
        <w:r w:rsidR="0063205D">
          <w:rPr>
            <w:noProof/>
            <w:webHidden/>
          </w:rPr>
          <w:fldChar w:fldCharType="end"/>
        </w:r>
      </w:hyperlink>
    </w:p>
    <w:p w14:paraId="72E76728" w14:textId="5D6484D8" w:rsidR="0063205D" w:rsidRDefault="000C605B">
      <w:pPr>
        <w:pStyle w:val="TableofFigures"/>
        <w:tabs>
          <w:tab w:val="right" w:leader="dot" w:pos="7927"/>
        </w:tabs>
        <w:rPr>
          <w:rFonts w:eastAsiaTheme="minorEastAsia"/>
          <w:noProof/>
          <w:sz w:val="22"/>
          <w:szCs w:val="22"/>
          <w:lang w:eastAsia="id-ID"/>
        </w:rPr>
      </w:pPr>
      <w:hyperlink w:anchor="_Toc480239084" w:history="1">
        <w:r w:rsidR="0063205D" w:rsidRPr="00157FE1">
          <w:rPr>
            <w:rStyle w:val="Hyperlink"/>
            <w:noProof/>
          </w:rPr>
          <w:t>Gambar 2.4 Checkboxes</w:t>
        </w:r>
        <w:r w:rsidR="0063205D">
          <w:rPr>
            <w:noProof/>
            <w:webHidden/>
          </w:rPr>
          <w:tab/>
        </w:r>
        <w:r w:rsidR="0063205D">
          <w:rPr>
            <w:noProof/>
            <w:webHidden/>
          </w:rPr>
          <w:fldChar w:fldCharType="begin"/>
        </w:r>
        <w:r w:rsidR="0063205D">
          <w:rPr>
            <w:noProof/>
            <w:webHidden/>
          </w:rPr>
          <w:instrText xml:space="preserve"> PAGEREF _Toc480239084 \h </w:instrText>
        </w:r>
        <w:r w:rsidR="0063205D">
          <w:rPr>
            <w:noProof/>
            <w:webHidden/>
          </w:rPr>
        </w:r>
        <w:r w:rsidR="0063205D">
          <w:rPr>
            <w:noProof/>
            <w:webHidden/>
          </w:rPr>
          <w:fldChar w:fldCharType="separate"/>
        </w:r>
        <w:r w:rsidR="0063205D">
          <w:rPr>
            <w:noProof/>
            <w:webHidden/>
          </w:rPr>
          <w:t>11</w:t>
        </w:r>
        <w:r w:rsidR="0063205D">
          <w:rPr>
            <w:noProof/>
            <w:webHidden/>
          </w:rPr>
          <w:fldChar w:fldCharType="end"/>
        </w:r>
      </w:hyperlink>
    </w:p>
    <w:p w14:paraId="326D50C9" w14:textId="5F276948" w:rsidR="0063205D" w:rsidRDefault="000C605B">
      <w:pPr>
        <w:pStyle w:val="TableofFigures"/>
        <w:tabs>
          <w:tab w:val="right" w:leader="dot" w:pos="7927"/>
        </w:tabs>
        <w:rPr>
          <w:rFonts w:eastAsiaTheme="minorEastAsia"/>
          <w:noProof/>
          <w:sz w:val="22"/>
          <w:szCs w:val="22"/>
          <w:lang w:eastAsia="id-ID"/>
        </w:rPr>
      </w:pPr>
      <w:hyperlink w:anchor="_Toc480239085" w:history="1">
        <w:r w:rsidR="0063205D" w:rsidRPr="00157FE1">
          <w:rPr>
            <w:rStyle w:val="Hyperlink"/>
            <w:noProof/>
          </w:rPr>
          <w:t>Gambar 2.5 Siklus sociel engagement loops</w:t>
        </w:r>
        <w:r w:rsidR="0063205D">
          <w:rPr>
            <w:noProof/>
            <w:webHidden/>
          </w:rPr>
          <w:tab/>
        </w:r>
        <w:r w:rsidR="0063205D">
          <w:rPr>
            <w:noProof/>
            <w:webHidden/>
          </w:rPr>
          <w:fldChar w:fldCharType="begin"/>
        </w:r>
        <w:r w:rsidR="0063205D">
          <w:rPr>
            <w:noProof/>
            <w:webHidden/>
          </w:rPr>
          <w:instrText xml:space="preserve"> PAGEREF _Toc480239085 \h </w:instrText>
        </w:r>
        <w:r w:rsidR="0063205D">
          <w:rPr>
            <w:noProof/>
            <w:webHidden/>
          </w:rPr>
        </w:r>
        <w:r w:rsidR="0063205D">
          <w:rPr>
            <w:noProof/>
            <w:webHidden/>
          </w:rPr>
          <w:fldChar w:fldCharType="separate"/>
        </w:r>
        <w:r w:rsidR="0063205D">
          <w:rPr>
            <w:noProof/>
            <w:webHidden/>
          </w:rPr>
          <w:t>22</w:t>
        </w:r>
        <w:r w:rsidR="0063205D">
          <w:rPr>
            <w:noProof/>
            <w:webHidden/>
          </w:rPr>
          <w:fldChar w:fldCharType="end"/>
        </w:r>
      </w:hyperlink>
    </w:p>
    <w:p w14:paraId="26C0EE30" w14:textId="2FD1D2EA" w:rsidR="0063205D" w:rsidRDefault="000C605B">
      <w:pPr>
        <w:pStyle w:val="TableofFigures"/>
        <w:tabs>
          <w:tab w:val="right" w:leader="dot" w:pos="7927"/>
        </w:tabs>
        <w:rPr>
          <w:rFonts w:eastAsiaTheme="minorEastAsia"/>
          <w:noProof/>
          <w:sz w:val="22"/>
          <w:szCs w:val="22"/>
          <w:lang w:eastAsia="id-ID"/>
        </w:rPr>
      </w:pPr>
      <w:hyperlink w:anchor="_Toc480239086" w:history="1">
        <w:r w:rsidR="0063205D" w:rsidRPr="00157FE1">
          <w:rPr>
            <w:rStyle w:val="Hyperlink"/>
            <w:noProof/>
          </w:rPr>
          <w:t xml:space="preserve">Gambar 2.6 Diagram </w:t>
        </w:r>
        <w:r w:rsidR="006A502F" w:rsidRPr="006A502F">
          <w:rPr>
            <w:rStyle w:val="Hyperlink"/>
            <w:i/>
            <w:noProof/>
          </w:rPr>
          <w:t>Octalysis Framework</w:t>
        </w:r>
        <w:r w:rsidR="0063205D">
          <w:rPr>
            <w:noProof/>
            <w:webHidden/>
          </w:rPr>
          <w:tab/>
        </w:r>
        <w:r w:rsidR="0063205D">
          <w:rPr>
            <w:noProof/>
            <w:webHidden/>
          </w:rPr>
          <w:fldChar w:fldCharType="begin"/>
        </w:r>
        <w:r w:rsidR="0063205D">
          <w:rPr>
            <w:noProof/>
            <w:webHidden/>
          </w:rPr>
          <w:instrText xml:space="preserve"> PAGEREF _Toc480239086 \h </w:instrText>
        </w:r>
        <w:r w:rsidR="0063205D">
          <w:rPr>
            <w:noProof/>
            <w:webHidden/>
          </w:rPr>
        </w:r>
        <w:r w:rsidR="0063205D">
          <w:rPr>
            <w:noProof/>
            <w:webHidden/>
          </w:rPr>
          <w:fldChar w:fldCharType="separate"/>
        </w:r>
        <w:r w:rsidR="0063205D">
          <w:rPr>
            <w:noProof/>
            <w:webHidden/>
          </w:rPr>
          <w:t>26</w:t>
        </w:r>
        <w:r w:rsidR="0063205D">
          <w:rPr>
            <w:noProof/>
            <w:webHidden/>
          </w:rPr>
          <w:fldChar w:fldCharType="end"/>
        </w:r>
      </w:hyperlink>
    </w:p>
    <w:p w14:paraId="527E5FA2" w14:textId="5766208B" w:rsidR="0063205D" w:rsidRDefault="000C605B">
      <w:pPr>
        <w:pStyle w:val="TableofFigures"/>
        <w:tabs>
          <w:tab w:val="right" w:leader="dot" w:pos="7927"/>
        </w:tabs>
        <w:rPr>
          <w:rFonts w:eastAsiaTheme="minorEastAsia"/>
          <w:noProof/>
          <w:sz w:val="22"/>
          <w:szCs w:val="22"/>
          <w:lang w:eastAsia="id-ID"/>
        </w:rPr>
      </w:pPr>
      <w:hyperlink w:anchor="_Toc480239087" w:history="1">
        <w:r w:rsidR="0063205D" w:rsidRPr="00157FE1">
          <w:rPr>
            <w:rStyle w:val="Hyperlink"/>
            <w:noProof/>
          </w:rPr>
          <w:t>Gambar 2.7 Motivasi Intrinsik dan Motivasi Ekstrinsik pada Diagram Octalysis</w:t>
        </w:r>
        <w:r w:rsidR="0063205D">
          <w:rPr>
            <w:noProof/>
            <w:webHidden/>
          </w:rPr>
          <w:tab/>
        </w:r>
        <w:r w:rsidR="0063205D">
          <w:rPr>
            <w:noProof/>
            <w:webHidden/>
          </w:rPr>
          <w:fldChar w:fldCharType="begin"/>
        </w:r>
        <w:r w:rsidR="0063205D">
          <w:rPr>
            <w:noProof/>
            <w:webHidden/>
          </w:rPr>
          <w:instrText xml:space="preserve"> PAGEREF _Toc480239087 \h </w:instrText>
        </w:r>
        <w:r w:rsidR="0063205D">
          <w:rPr>
            <w:noProof/>
            <w:webHidden/>
          </w:rPr>
        </w:r>
        <w:r w:rsidR="0063205D">
          <w:rPr>
            <w:noProof/>
            <w:webHidden/>
          </w:rPr>
          <w:fldChar w:fldCharType="separate"/>
        </w:r>
        <w:r w:rsidR="0063205D">
          <w:rPr>
            <w:noProof/>
            <w:webHidden/>
          </w:rPr>
          <w:t>35</w:t>
        </w:r>
        <w:r w:rsidR="0063205D">
          <w:rPr>
            <w:noProof/>
            <w:webHidden/>
          </w:rPr>
          <w:fldChar w:fldCharType="end"/>
        </w:r>
      </w:hyperlink>
    </w:p>
    <w:p w14:paraId="5527AC88" w14:textId="562126EF" w:rsidR="0063205D" w:rsidRDefault="000C605B">
      <w:pPr>
        <w:pStyle w:val="TableofFigures"/>
        <w:tabs>
          <w:tab w:val="right" w:leader="dot" w:pos="7927"/>
        </w:tabs>
        <w:rPr>
          <w:rFonts w:eastAsiaTheme="minorEastAsia"/>
          <w:noProof/>
          <w:sz w:val="22"/>
          <w:szCs w:val="22"/>
          <w:lang w:eastAsia="id-ID"/>
        </w:rPr>
      </w:pPr>
      <w:hyperlink w:anchor="_Toc480239088" w:history="1">
        <w:r w:rsidR="0063205D" w:rsidRPr="00157FE1">
          <w:rPr>
            <w:rStyle w:val="Hyperlink"/>
            <w:noProof/>
          </w:rPr>
          <w:t>Gambar 2.8 Motivasi Positif dan Motivasi Negatif pada Diagram Octalysis</w:t>
        </w:r>
        <w:r w:rsidR="0063205D">
          <w:rPr>
            <w:noProof/>
            <w:webHidden/>
          </w:rPr>
          <w:tab/>
        </w:r>
        <w:r w:rsidR="0063205D">
          <w:rPr>
            <w:noProof/>
            <w:webHidden/>
          </w:rPr>
          <w:fldChar w:fldCharType="begin"/>
        </w:r>
        <w:r w:rsidR="0063205D">
          <w:rPr>
            <w:noProof/>
            <w:webHidden/>
          </w:rPr>
          <w:instrText xml:space="preserve"> PAGEREF _Toc480239088 \h </w:instrText>
        </w:r>
        <w:r w:rsidR="0063205D">
          <w:rPr>
            <w:noProof/>
            <w:webHidden/>
          </w:rPr>
        </w:r>
        <w:r w:rsidR="0063205D">
          <w:rPr>
            <w:noProof/>
            <w:webHidden/>
          </w:rPr>
          <w:fldChar w:fldCharType="separate"/>
        </w:r>
        <w:r w:rsidR="0063205D">
          <w:rPr>
            <w:noProof/>
            <w:webHidden/>
          </w:rPr>
          <w:t>37</w:t>
        </w:r>
        <w:r w:rsidR="0063205D">
          <w:rPr>
            <w:noProof/>
            <w:webHidden/>
          </w:rPr>
          <w:fldChar w:fldCharType="end"/>
        </w:r>
      </w:hyperlink>
    </w:p>
    <w:p w14:paraId="6E12BFB6" w14:textId="1EB75BA3" w:rsidR="0063205D" w:rsidRDefault="000C605B">
      <w:pPr>
        <w:pStyle w:val="TableofFigures"/>
        <w:tabs>
          <w:tab w:val="right" w:leader="dot" w:pos="7927"/>
        </w:tabs>
        <w:rPr>
          <w:rFonts w:eastAsiaTheme="minorEastAsia"/>
          <w:noProof/>
          <w:sz w:val="22"/>
          <w:szCs w:val="22"/>
          <w:lang w:eastAsia="id-ID"/>
        </w:rPr>
      </w:pPr>
      <w:hyperlink w:anchor="_Toc480239089" w:history="1">
        <w:r w:rsidR="0063205D" w:rsidRPr="00157FE1">
          <w:rPr>
            <w:rStyle w:val="Hyperlink"/>
            <w:noProof/>
          </w:rPr>
          <w:t>Gambar 2.9 Octalysis Level Satu</w:t>
        </w:r>
        <w:r w:rsidR="0063205D">
          <w:rPr>
            <w:noProof/>
            <w:webHidden/>
          </w:rPr>
          <w:tab/>
        </w:r>
        <w:r w:rsidR="0063205D">
          <w:rPr>
            <w:noProof/>
            <w:webHidden/>
          </w:rPr>
          <w:fldChar w:fldCharType="begin"/>
        </w:r>
        <w:r w:rsidR="0063205D">
          <w:rPr>
            <w:noProof/>
            <w:webHidden/>
          </w:rPr>
          <w:instrText xml:space="preserve"> PAGEREF _Toc480239089 \h </w:instrText>
        </w:r>
        <w:r w:rsidR="0063205D">
          <w:rPr>
            <w:noProof/>
            <w:webHidden/>
          </w:rPr>
        </w:r>
        <w:r w:rsidR="0063205D">
          <w:rPr>
            <w:noProof/>
            <w:webHidden/>
          </w:rPr>
          <w:fldChar w:fldCharType="separate"/>
        </w:r>
        <w:r w:rsidR="0063205D">
          <w:rPr>
            <w:noProof/>
            <w:webHidden/>
          </w:rPr>
          <w:t>38</w:t>
        </w:r>
        <w:r w:rsidR="0063205D">
          <w:rPr>
            <w:noProof/>
            <w:webHidden/>
          </w:rPr>
          <w:fldChar w:fldCharType="end"/>
        </w:r>
      </w:hyperlink>
    </w:p>
    <w:p w14:paraId="60518EF1" w14:textId="313B563B" w:rsidR="0063205D" w:rsidRDefault="000C605B">
      <w:pPr>
        <w:pStyle w:val="TableofFigures"/>
        <w:tabs>
          <w:tab w:val="right" w:leader="dot" w:pos="7927"/>
        </w:tabs>
        <w:rPr>
          <w:rFonts w:eastAsiaTheme="minorEastAsia"/>
          <w:noProof/>
          <w:sz w:val="22"/>
          <w:szCs w:val="22"/>
          <w:lang w:eastAsia="id-ID"/>
        </w:rPr>
      </w:pPr>
      <w:hyperlink w:anchor="_Toc480239090" w:history="1">
        <w:r w:rsidR="0063205D" w:rsidRPr="00157FE1">
          <w:rPr>
            <w:rStyle w:val="Hyperlink"/>
            <w:noProof/>
          </w:rPr>
          <w:t>Gambar 2.10 Octalysis Level Dua</w:t>
        </w:r>
        <w:r w:rsidR="0063205D">
          <w:rPr>
            <w:noProof/>
            <w:webHidden/>
          </w:rPr>
          <w:tab/>
        </w:r>
        <w:r w:rsidR="0063205D">
          <w:rPr>
            <w:noProof/>
            <w:webHidden/>
          </w:rPr>
          <w:fldChar w:fldCharType="begin"/>
        </w:r>
        <w:r w:rsidR="0063205D">
          <w:rPr>
            <w:noProof/>
            <w:webHidden/>
          </w:rPr>
          <w:instrText xml:space="preserve"> PAGEREF _Toc480239090 \h </w:instrText>
        </w:r>
        <w:r w:rsidR="0063205D">
          <w:rPr>
            <w:noProof/>
            <w:webHidden/>
          </w:rPr>
        </w:r>
        <w:r w:rsidR="0063205D">
          <w:rPr>
            <w:noProof/>
            <w:webHidden/>
          </w:rPr>
          <w:fldChar w:fldCharType="separate"/>
        </w:r>
        <w:r w:rsidR="0063205D">
          <w:rPr>
            <w:noProof/>
            <w:webHidden/>
          </w:rPr>
          <w:t>39</w:t>
        </w:r>
        <w:r w:rsidR="0063205D">
          <w:rPr>
            <w:noProof/>
            <w:webHidden/>
          </w:rPr>
          <w:fldChar w:fldCharType="end"/>
        </w:r>
      </w:hyperlink>
    </w:p>
    <w:p w14:paraId="33E5AE0F" w14:textId="24D9C463" w:rsidR="0063205D" w:rsidRDefault="000C605B">
      <w:pPr>
        <w:pStyle w:val="TableofFigures"/>
        <w:tabs>
          <w:tab w:val="right" w:leader="dot" w:pos="7927"/>
        </w:tabs>
        <w:rPr>
          <w:rFonts w:eastAsiaTheme="minorEastAsia"/>
          <w:noProof/>
          <w:sz w:val="22"/>
          <w:szCs w:val="22"/>
          <w:lang w:eastAsia="id-ID"/>
        </w:rPr>
      </w:pPr>
      <w:hyperlink w:anchor="_Toc480239091" w:history="1">
        <w:r w:rsidR="0063205D" w:rsidRPr="00157FE1">
          <w:rPr>
            <w:rStyle w:val="Hyperlink"/>
            <w:noProof/>
          </w:rPr>
          <w:t>Gambar 2.11 Octalysis Strategy Dashboard Flow</w:t>
        </w:r>
        <w:r w:rsidR="0063205D">
          <w:rPr>
            <w:noProof/>
            <w:webHidden/>
          </w:rPr>
          <w:tab/>
        </w:r>
        <w:r w:rsidR="0063205D">
          <w:rPr>
            <w:noProof/>
            <w:webHidden/>
          </w:rPr>
          <w:fldChar w:fldCharType="begin"/>
        </w:r>
        <w:r w:rsidR="0063205D">
          <w:rPr>
            <w:noProof/>
            <w:webHidden/>
          </w:rPr>
          <w:instrText xml:space="preserve"> PAGEREF _Toc480239091 \h </w:instrText>
        </w:r>
        <w:r w:rsidR="0063205D">
          <w:rPr>
            <w:noProof/>
            <w:webHidden/>
          </w:rPr>
        </w:r>
        <w:r w:rsidR="0063205D">
          <w:rPr>
            <w:noProof/>
            <w:webHidden/>
          </w:rPr>
          <w:fldChar w:fldCharType="separate"/>
        </w:r>
        <w:r w:rsidR="0063205D">
          <w:rPr>
            <w:noProof/>
            <w:webHidden/>
          </w:rPr>
          <w:t>39</w:t>
        </w:r>
        <w:r w:rsidR="0063205D">
          <w:rPr>
            <w:noProof/>
            <w:webHidden/>
          </w:rPr>
          <w:fldChar w:fldCharType="end"/>
        </w:r>
      </w:hyperlink>
    </w:p>
    <w:p w14:paraId="0D534E9E" w14:textId="1FCE7FEB" w:rsidR="0063205D" w:rsidRDefault="000C605B">
      <w:pPr>
        <w:pStyle w:val="TableofFigures"/>
        <w:tabs>
          <w:tab w:val="right" w:leader="dot" w:pos="7927"/>
        </w:tabs>
        <w:rPr>
          <w:rFonts w:eastAsiaTheme="minorEastAsia"/>
          <w:noProof/>
          <w:sz w:val="22"/>
          <w:szCs w:val="22"/>
          <w:lang w:eastAsia="id-ID"/>
        </w:rPr>
      </w:pPr>
      <w:hyperlink w:anchor="_Toc480239092" w:history="1">
        <w:r w:rsidR="0063205D" w:rsidRPr="00157FE1">
          <w:rPr>
            <w:rStyle w:val="Hyperlink"/>
            <w:noProof/>
          </w:rPr>
          <w:t xml:space="preserve">Gambar 3.1 Diagram Octalysis Level 1 Website </w:t>
        </w:r>
        <w:r w:rsidR="00935772" w:rsidRPr="00935772">
          <w:rPr>
            <w:rStyle w:val="Hyperlink"/>
            <w:i/>
            <w:noProof/>
          </w:rPr>
          <w:t>Online Survey</w:t>
        </w:r>
        <w:r w:rsidR="0063205D" w:rsidRPr="00157FE1">
          <w:rPr>
            <w:rStyle w:val="Hyperlink"/>
            <w:noProof/>
          </w:rPr>
          <w:t xml:space="preserve"> [20]</w:t>
        </w:r>
        <w:r w:rsidR="0063205D">
          <w:rPr>
            <w:noProof/>
            <w:webHidden/>
          </w:rPr>
          <w:tab/>
        </w:r>
        <w:r w:rsidR="0063205D">
          <w:rPr>
            <w:noProof/>
            <w:webHidden/>
          </w:rPr>
          <w:fldChar w:fldCharType="begin"/>
        </w:r>
        <w:r w:rsidR="0063205D">
          <w:rPr>
            <w:noProof/>
            <w:webHidden/>
          </w:rPr>
          <w:instrText xml:space="preserve"> PAGEREF _Toc480239092 \h </w:instrText>
        </w:r>
        <w:r w:rsidR="0063205D">
          <w:rPr>
            <w:noProof/>
            <w:webHidden/>
          </w:rPr>
        </w:r>
        <w:r w:rsidR="0063205D">
          <w:rPr>
            <w:noProof/>
            <w:webHidden/>
          </w:rPr>
          <w:fldChar w:fldCharType="separate"/>
        </w:r>
        <w:r w:rsidR="0063205D">
          <w:rPr>
            <w:noProof/>
            <w:webHidden/>
          </w:rPr>
          <w:t>53</w:t>
        </w:r>
        <w:r w:rsidR="0063205D">
          <w:rPr>
            <w:noProof/>
            <w:webHidden/>
          </w:rPr>
          <w:fldChar w:fldCharType="end"/>
        </w:r>
      </w:hyperlink>
    </w:p>
    <w:p w14:paraId="4FFBBCB8" w14:textId="47838080" w:rsidR="0063205D" w:rsidRDefault="000C605B">
      <w:pPr>
        <w:pStyle w:val="TableofFigures"/>
        <w:tabs>
          <w:tab w:val="right" w:leader="dot" w:pos="7927"/>
        </w:tabs>
        <w:rPr>
          <w:rFonts w:eastAsiaTheme="minorEastAsia"/>
          <w:noProof/>
          <w:sz w:val="22"/>
          <w:szCs w:val="22"/>
          <w:lang w:eastAsia="id-ID"/>
        </w:rPr>
      </w:pPr>
      <w:hyperlink w:anchor="_Toc480239093" w:history="1">
        <w:r w:rsidR="0063205D" w:rsidRPr="00157FE1">
          <w:rPr>
            <w:rStyle w:val="Hyperlink"/>
            <w:noProof/>
          </w:rPr>
          <w:t>Gambar 3.2</w:t>
        </w:r>
        <w:r w:rsidR="0063205D" w:rsidRPr="00157FE1">
          <w:rPr>
            <w:rStyle w:val="Hyperlink"/>
            <w:noProof/>
            <w:lang w:val="en-US"/>
          </w:rPr>
          <w:t xml:space="preserve"> </w:t>
        </w:r>
        <w:r w:rsidR="0063205D" w:rsidRPr="00157FE1">
          <w:rPr>
            <w:rStyle w:val="Hyperlink"/>
            <w:noProof/>
          </w:rPr>
          <w:t xml:space="preserve">Diagram Octalysis Level 2 fase </w:t>
        </w:r>
        <w:r w:rsidR="0063205D" w:rsidRPr="00157FE1">
          <w:rPr>
            <w:rStyle w:val="Hyperlink"/>
            <w:noProof/>
            <w:lang w:val="en-US"/>
          </w:rPr>
          <w:t>Discovery</w:t>
        </w:r>
        <w:r w:rsidR="0063205D" w:rsidRPr="00157FE1">
          <w:rPr>
            <w:rStyle w:val="Hyperlink"/>
            <w:noProof/>
          </w:rPr>
          <w:t xml:space="preserve"> Website </w:t>
        </w:r>
        <w:r w:rsidR="00935772" w:rsidRPr="00935772">
          <w:rPr>
            <w:rStyle w:val="Hyperlink"/>
            <w:i/>
            <w:noProof/>
          </w:rPr>
          <w:t>Online Survey</w:t>
        </w:r>
        <w:r w:rsidR="0063205D" w:rsidRPr="00157FE1">
          <w:rPr>
            <w:rStyle w:val="Hyperlink"/>
            <w:noProof/>
          </w:rPr>
          <w:t xml:space="preserve"> [20]</w:t>
        </w:r>
        <w:r w:rsidR="0063205D">
          <w:rPr>
            <w:noProof/>
            <w:webHidden/>
          </w:rPr>
          <w:tab/>
        </w:r>
        <w:r w:rsidR="0063205D">
          <w:rPr>
            <w:noProof/>
            <w:webHidden/>
          </w:rPr>
          <w:fldChar w:fldCharType="begin"/>
        </w:r>
        <w:r w:rsidR="0063205D">
          <w:rPr>
            <w:noProof/>
            <w:webHidden/>
          </w:rPr>
          <w:instrText xml:space="preserve"> PAGEREF _Toc480239093 \h </w:instrText>
        </w:r>
        <w:r w:rsidR="0063205D">
          <w:rPr>
            <w:noProof/>
            <w:webHidden/>
          </w:rPr>
        </w:r>
        <w:r w:rsidR="0063205D">
          <w:rPr>
            <w:noProof/>
            <w:webHidden/>
          </w:rPr>
          <w:fldChar w:fldCharType="separate"/>
        </w:r>
        <w:r w:rsidR="0063205D">
          <w:rPr>
            <w:noProof/>
            <w:webHidden/>
          </w:rPr>
          <w:t>56</w:t>
        </w:r>
        <w:r w:rsidR="0063205D">
          <w:rPr>
            <w:noProof/>
            <w:webHidden/>
          </w:rPr>
          <w:fldChar w:fldCharType="end"/>
        </w:r>
      </w:hyperlink>
    </w:p>
    <w:p w14:paraId="0783B6F7" w14:textId="75B4605B" w:rsidR="0063205D" w:rsidRDefault="000C605B">
      <w:pPr>
        <w:pStyle w:val="TableofFigures"/>
        <w:tabs>
          <w:tab w:val="right" w:leader="dot" w:pos="7927"/>
        </w:tabs>
        <w:rPr>
          <w:rFonts w:eastAsiaTheme="minorEastAsia"/>
          <w:noProof/>
          <w:sz w:val="22"/>
          <w:szCs w:val="22"/>
          <w:lang w:eastAsia="id-ID"/>
        </w:rPr>
      </w:pPr>
      <w:hyperlink w:anchor="_Toc480239094" w:history="1">
        <w:r w:rsidR="0063205D" w:rsidRPr="00157FE1">
          <w:rPr>
            <w:rStyle w:val="Hyperlink"/>
            <w:noProof/>
          </w:rPr>
          <w:t>Gambar 3.3</w:t>
        </w:r>
        <w:r w:rsidR="0063205D" w:rsidRPr="00157FE1">
          <w:rPr>
            <w:rStyle w:val="Hyperlink"/>
            <w:noProof/>
            <w:lang w:val="en-US"/>
          </w:rPr>
          <w:t xml:space="preserve"> </w:t>
        </w:r>
        <w:r w:rsidR="0063205D" w:rsidRPr="00157FE1">
          <w:rPr>
            <w:rStyle w:val="Hyperlink"/>
            <w:noProof/>
          </w:rPr>
          <w:t xml:space="preserve">Diagram Octalysis Level 2 fase </w:t>
        </w:r>
        <w:r w:rsidR="0063205D" w:rsidRPr="00157FE1">
          <w:rPr>
            <w:rStyle w:val="Hyperlink"/>
            <w:noProof/>
            <w:lang w:val="en-US"/>
          </w:rPr>
          <w:t>Onboarding</w:t>
        </w:r>
        <w:r w:rsidR="0063205D" w:rsidRPr="00157FE1">
          <w:rPr>
            <w:rStyle w:val="Hyperlink"/>
            <w:noProof/>
          </w:rPr>
          <w:t xml:space="preserve"> Website </w:t>
        </w:r>
        <w:r w:rsidR="00935772" w:rsidRPr="00935772">
          <w:rPr>
            <w:rStyle w:val="Hyperlink"/>
            <w:i/>
            <w:noProof/>
          </w:rPr>
          <w:t>Online Survey</w:t>
        </w:r>
        <w:r w:rsidR="0063205D" w:rsidRPr="00157FE1">
          <w:rPr>
            <w:rStyle w:val="Hyperlink"/>
            <w:noProof/>
          </w:rPr>
          <w:t xml:space="preserve"> [20]</w:t>
        </w:r>
        <w:r w:rsidR="0063205D">
          <w:rPr>
            <w:noProof/>
            <w:webHidden/>
          </w:rPr>
          <w:tab/>
        </w:r>
        <w:r w:rsidR="0063205D">
          <w:rPr>
            <w:noProof/>
            <w:webHidden/>
          </w:rPr>
          <w:fldChar w:fldCharType="begin"/>
        </w:r>
        <w:r w:rsidR="0063205D">
          <w:rPr>
            <w:noProof/>
            <w:webHidden/>
          </w:rPr>
          <w:instrText xml:space="preserve"> PAGEREF _Toc480239094 \h </w:instrText>
        </w:r>
        <w:r w:rsidR="0063205D">
          <w:rPr>
            <w:noProof/>
            <w:webHidden/>
          </w:rPr>
        </w:r>
        <w:r w:rsidR="0063205D">
          <w:rPr>
            <w:noProof/>
            <w:webHidden/>
          </w:rPr>
          <w:fldChar w:fldCharType="separate"/>
        </w:r>
        <w:r w:rsidR="0063205D">
          <w:rPr>
            <w:noProof/>
            <w:webHidden/>
          </w:rPr>
          <w:t>57</w:t>
        </w:r>
        <w:r w:rsidR="0063205D">
          <w:rPr>
            <w:noProof/>
            <w:webHidden/>
          </w:rPr>
          <w:fldChar w:fldCharType="end"/>
        </w:r>
      </w:hyperlink>
    </w:p>
    <w:p w14:paraId="630EC638" w14:textId="1D5E7420" w:rsidR="0063205D" w:rsidRDefault="000C605B">
      <w:pPr>
        <w:pStyle w:val="TableofFigures"/>
        <w:tabs>
          <w:tab w:val="right" w:leader="dot" w:pos="7927"/>
        </w:tabs>
        <w:rPr>
          <w:rFonts w:eastAsiaTheme="minorEastAsia"/>
          <w:noProof/>
          <w:sz w:val="22"/>
          <w:szCs w:val="22"/>
          <w:lang w:eastAsia="id-ID"/>
        </w:rPr>
      </w:pPr>
      <w:hyperlink w:anchor="_Toc480239095" w:history="1">
        <w:r w:rsidR="0063205D" w:rsidRPr="00157FE1">
          <w:rPr>
            <w:rStyle w:val="Hyperlink"/>
            <w:noProof/>
          </w:rPr>
          <w:t>Gambar 3.4</w:t>
        </w:r>
        <w:r w:rsidR="0063205D" w:rsidRPr="00157FE1">
          <w:rPr>
            <w:rStyle w:val="Hyperlink"/>
            <w:noProof/>
            <w:lang w:val="en-US"/>
          </w:rPr>
          <w:t xml:space="preserve"> </w:t>
        </w:r>
        <w:r w:rsidR="0063205D" w:rsidRPr="00157FE1">
          <w:rPr>
            <w:rStyle w:val="Hyperlink"/>
            <w:noProof/>
          </w:rPr>
          <w:t xml:space="preserve">Diagram Octalysis Level 2 fase </w:t>
        </w:r>
        <w:r w:rsidR="0063205D" w:rsidRPr="00157FE1">
          <w:rPr>
            <w:rStyle w:val="Hyperlink"/>
            <w:noProof/>
            <w:lang w:val="en-US"/>
          </w:rPr>
          <w:t>Scaffolding</w:t>
        </w:r>
        <w:r w:rsidR="0063205D" w:rsidRPr="00157FE1">
          <w:rPr>
            <w:rStyle w:val="Hyperlink"/>
            <w:noProof/>
          </w:rPr>
          <w:t xml:space="preserve"> Website </w:t>
        </w:r>
        <w:r w:rsidR="00935772" w:rsidRPr="00935772">
          <w:rPr>
            <w:rStyle w:val="Hyperlink"/>
            <w:i/>
            <w:noProof/>
          </w:rPr>
          <w:t>Online Survey</w:t>
        </w:r>
        <w:r w:rsidR="0063205D" w:rsidRPr="00157FE1">
          <w:rPr>
            <w:rStyle w:val="Hyperlink"/>
            <w:noProof/>
          </w:rPr>
          <w:t xml:space="preserve"> [20]</w:t>
        </w:r>
        <w:r w:rsidR="0063205D">
          <w:rPr>
            <w:noProof/>
            <w:webHidden/>
          </w:rPr>
          <w:tab/>
        </w:r>
        <w:r w:rsidR="0063205D">
          <w:rPr>
            <w:noProof/>
            <w:webHidden/>
          </w:rPr>
          <w:fldChar w:fldCharType="begin"/>
        </w:r>
        <w:r w:rsidR="0063205D">
          <w:rPr>
            <w:noProof/>
            <w:webHidden/>
          </w:rPr>
          <w:instrText xml:space="preserve"> PAGEREF _Toc480239095 \h </w:instrText>
        </w:r>
        <w:r w:rsidR="0063205D">
          <w:rPr>
            <w:noProof/>
            <w:webHidden/>
          </w:rPr>
        </w:r>
        <w:r w:rsidR="0063205D">
          <w:rPr>
            <w:noProof/>
            <w:webHidden/>
          </w:rPr>
          <w:fldChar w:fldCharType="separate"/>
        </w:r>
        <w:r w:rsidR="0063205D">
          <w:rPr>
            <w:noProof/>
            <w:webHidden/>
          </w:rPr>
          <w:t>58</w:t>
        </w:r>
        <w:r w:rsidR="0063205D">
          <w:rPr>
            <w:noProof/>
            <w:webHidden/>
          </w:rPr>
          <w:fldChar w:fldCharType="end"/>
        </w:r>
      </w:hyperlink>
    </w:p>
    <w:p w14:paraId="48D73DCA" w14:textId="603E0C2D" w:rsidR="0063205D" w:rsidRDefault="000C605B">
      <w:pPr>
        <w:pStyle w:val="TableofFigures"/>
        <w:tabs>
          <w:tab w:val="right" w:leader="dot" w:pos="7927"/>
        </w:tabs>
        <w:rPr>
          <w:rFonts w:eastAsiaTheme="minorEastAsia"/>
          <w:noProof/>
          <w:sz w:val="22"/>
          <w:szCs w:val="22"/>
          <w:lang w:eastAsia="id-ID"/>
        </w:rPr>
      </w:pPr>
      <w:hyperlink w:anchor="_Toc480239096" w:history="1">
        <w:r w:rsidR="0063205D" w:rsidRPr="00157FE1">
          <w:rPr>
            <w:rStyle w:val="Hyperlink"/>
            <w:noProof/>
          </w:rPr>
          <w:t>Gambar 3.5</w:t>
        </w:r>
        <w:r w:rsidR="0063205D" w:rsidRPr="00157FE1">
          <w:rPr>
            <w:rStyle w:val="Hyperlink"/>
            <w:noProof/>
            <w:lang w:val="en-US"/>
          </w:rPr>
          <w:t xml:space="preserve"> </w:t>
        </w:r>
        <w:r w:rsidR="0063205D" w:rsidRPr="00157FE1">
          <w:rPr>
            <w:rStyle w:val="Hyperlink"/>
            <w:noProof/>
          </w:rPr>
          <w:t xml:space="preserve">Diagram Octalysis Level 2 fase </w:t>
        </w:r>
        <w:r w:rsidR="0063205D" w:rsidRPr="00157FE1">
          <w:rPr>
            <w:rStyle w:val="Hyperlink"/>
            <w:noProof/>
            <w:lang w:val="en-US"/>
          </w:rPr>
          <w:t>Endgame</w:t>
        </w:r>
        <w:r w:rsidR="0063205D" w:rsidRPr="00157FE1">
          <w:rPr>
            <w:rStyle w:val="Hyperlink"/>
            <w:noProof/>
          </w:rPr>
          <w:t xml:space="preserve"> Website </w:t>
        </w:r>
        <w:r w:rsidR="00935772" w:rsidRPr="00935772">
          <w:rPr>
            <w:rStyle w:val="Hyperlink"/>
            <w:i/>
            <w:noProof/>
          </w:rPr>
          <w:t>Online Survey</w:t>
        </w:r>
        <w:r w:rsidR="0063205D" w:rsidRPr="00157FE1">
          <w:rPr>
            <w:rStyle w:val="Hyperlink"/>
            <w:noProof/>
          </w:rPr>
          <w:t xml:space="preserve"> [20]</w:t>
        </w:r>
        <w:r w:rsidR="0063205D">
          <w:rPr>
            <w:noProof/>
            <w:webHidden/>
          </w:rPr>
          <w:tab/>
        </w:r>
        <w:r w:rsidR="0063205D">
          <w:rPr>
            <w:noProof/>
            <w:webHidden/>
          </w:rPr>
          <w:fldChar w:fldCharType="begin"/>
        </w:r>
        <w:r w:rsidR="0063205D">
          <w:rPr>
            <w:noProof/>
            <w:webHidden/>
          </w:rPr>
          <w:instrText xml:space="preserve"> PAGEREF _Toc480239096 \h </w:instrText>
        </w:r>
        <w:r w:rsidR="0063205D">
          <w:rPr>
            <w:noProof/>
            <w:webHidden/>
          </w:rPr>
        </w:r>
        <w:r w:rsidR="0063205D">
          <w:rPr>
            <w:noProof/>
            <w:webHidden/>
          </w:rPr>
          <w:fldChar w:fldCharType="separate"/>
        </w:r>
        <w:r w:rsidR="0063205D">
          <w:rPr>
            <w:noProof/>
            <w:webHidden/>
          </w:rPr>
          <w:t>60</w:t>
        </w:r>
        <w:r w:rsidR="0063205D">
          <w:rPr>
            <w:noProof/>
            <w:webHidden/>
          </w:rPr>
          <w:fldChar w:fldCharType="end"/>
        </w:r>
      </w:hyperlink>
    </w:p>
    <w:p w14:paraId="046A5A5C" w14:textId="2F806E27" w:rsidR="0063205D" w:rsidRDefault="000C605B">
      <w:pPr>
        <w:pStyle w:val="TableofFigures"/>
        <w:tabs>
          <w:tab w:val="right" w:leader="dot" w:pos="7927"/>
        </w:tabs>
        <w:rPr>
          <w:rFonts w:eastAsiaTheme="minorEastAsia"/>
          <w:noProof/>
          <w:sz w:val="22"/>
          <w:szCs w:val="22"/>
          <w:lang w:eastAsia="id-ID"/>
        </w:rPr>
      </w:pPr>
      <w:hyperlink w:anchor="_Toc480239097" w:history="1">
        <w:r w:rsidR="0063205D" w:rsidRPr="00157FE1">
          <w:rPr>
            <w:rStyle w:val="Hyperlink"/>
            <w:noProof/>
          </w:rPr>
          <w:t>Gambar 3.6</w:t>
        </w:r>
        <w:r w:rsidR="0063205D" w:rsidRPr="00157FE1">
          <w:rPr>
            <w:rStyle w:val="Hyperlink"/>
            <w:noProof/>
            <w:lang w:val="en-US"/>
          </w:rPr>
          <w:t xml:space="preserve"> </w:t>
        </w:r>
        <w:r w:rsidR="0063205D" w:rsidRPr="00157FE1">
          <w:rPr>
            <w:rStyle w:val="Hyperlink"/>
            <w:noProof/>
          </w:rPr>
          <w:t xml:space="preserve">Diagram Octalysis Level 2 Website </w:t>
        </w:r>
        <w:r w:rsidR="00935772" w:rsidRPr="00935772">
          <w:rPr>
            <w:rStyle w:val="Hyperlink"/>
            <w:i/>
            <w:noProof/>
          </w:rPr>
          <w:t>Online Survey</w:t>
        </w:r>
        <w:r w:rsidR="0063205D" w:rsidRPr="00157FE1">
          <w:rPr>
            <w:rStyle w:val="Hyperlink"/>
            <w:noProof/>
          </w:rPr>
          <w:t xml:space="preserve"> [20]</w:t>
        </w:r>
        <w:r w:rsidR="0063205D">
          <w:rPr>
            <w:noProof/>
            <w:webHidden/>
          </w:rPr>
          <w:tab/>
        </w:r>
        <w:r w:rsidR="0063205D">
          <w:rPr>
            <w:noProof/>
            <w:webHidden/>
          </w:rPr>
          <w:fldChar w:fldCharType="begin"/>
        </w:r>
        <w:r w:rsidR="0063205D">
          <w:rPr>
            <w:noProof/>
            <w:webHidden/>
          </w:rPr>
          <w:instrText xml:space="preserve"> PAGEREF _Toc480239097 \h </w:instrText>
        </w:r>
        <w:r w:rsidR="0063205D">
          <w:rPr>
            <w:noProof/>
            <w:webHidden/>
          </w:rPr>
        </w:r>
        <w:r w:rsidR="0063205D">
          <w:rPr>
            <w:noProof/>
            <w:webHidden/>
          </w:rPr>
          <w:fldChar w:fldCharType="separate"/>
        </w:r>
        <w:r w:rsidR="0063205D">
          <w:rPr>
            <w:noProof/>
            <w:webHidden/>
          </w:rPr>
          <w:t>60</w:t>
        </w:r>
        <w:r w:rsidR="0063205D">
          <w:rPr>
            <w:noProof/>
            <w:webHidden/>
          </w:rPr>
          <w:fldChar w:fldCharType="end"/>
        </w:r>
      </w:hyperlink>
    </w:p>
    <w:p w14:paraId="7F192514" w14:textId="4582A2F5" w:rsidR="0063205D" w:rsidRDefault="000C605B">
      <w:pPr>
        <w:pStyle w:val="TableofFigures"/>
        <w:tabs>
          <w:tab w:val="right" w:leader="dot" w:pos="7927"/>
        </w:tabs>
        <w:rPr>
          <w:rFonts w:eastAsiaTheme="minorEastAsia"/>
          <w:noProof/>
          <w:sz w:val="22"/>
          <w:szCs w:val="22"/>
          <w:lang w:eastAsia="id-ID"/>
        </w:rPr>
      </w:pPr>
      <w:hyperlink w:anchor="_Toc480239098" w:history="1">
        <w:r w:rsidR="0063205D" w:rsidRPr="00157FE1">
          <w:rPr>
            <w:rStyle w:val="Hyperlink"/>
            <w:noProof/>
          </w:rPr>
          <w:t xml:space="preserve">Gambar 3.7 Flowchart </w:t>
        </w:r>
        <w:r w:rsidR="000C679A" w:rsidRPr="000C679A">
          <w:rPr>
            <w:rStyle w:val="Hyperlink"/>
            <w:i/>
            <w:noProof/>
          </w:rPr>
          <w:t>Leaderboard</w:t>
        </w:r>
        <w:r w:rsidR="0063205D">
          <w:rPr>
            <w:noProof/>
            <w:webHidden/>
          </w:rPr>
          <w:tab/>
        </w:r>
        <w:r w:rsidR="0063205D">
          <w:rPr>
            <w:noProof/>
            <w:webHidden/>
          </w:rPr>
          <w:fldChar w:fldCharType="begin"/>
        </w:r>
        <w:r w:rsidR="0063205D">
          <w:rPr>
            <w:noProof/>
            <w:webHidden/>
          </w:rPr>
          <w:instrText xml:space="preserve"> PAGEREF _Toc480239098 \h </w:instrText>
        </w:r>
        <w:r w:rsidR="0063205D">
          <w:rPr>
            <w:noProof/>
            <w:webHidden/>
          </w:rPr>
        </w:r>
        <w:r w:rsidR="0063205D">
          <w:rPr>
            <w:noProof/>
            <w:webHidden/>
          </w:rPr>
          <w:fldChar w:fldCharType="separate"/>
        </w:r>
        <w:r w:rsidR="0063205D">
          <w:rPr>
            <w:noProof/>
            <w:webHidden/>
          </w:rPr>
          <w:t>61</w:t>
        </w:r>
        <w:r w:rsidR="0063205D">
          <w:rPr>
            <w:noProof/>
            <w:webHidden/>
          </w:rPr>
          <w:fldChar w:fldCharType="end"/>
        </w:r>
      </w:hyperlink>
    </w:p>
    <w:p w14:paraId="02B0702C" w14:textId="4D759F2C" w:rsidR="0063205D" w:rsidRDefault="000C605B">
      <w:pPr>
        <w:pStyle w:val="TableofFigures"/>
        <w:tabs>
          <w:tab w:val="right" w:leader="dot" w:pos="7927"/>
        </w:tabs>
        <w:rPr>
          <w:rFonts w:eastAsiaTheme="minorEastAsia"/>
          <w:noProof/>
          <w:sz w:val="22"/>
          <w:szCs w:val="22"/>
          <w:lang w:eastAsia="id-ID"/>
        </w:rPr>
      </w:pPr>
      <w:hyperlink w:anchor="_Toc480239099" w:history="1">
        <w:r w:rsidR="0063205D" w:rsidRPr="00157FE1">
          <w:rPr>
            <w:rStyle w:val="Hyperlink"/>
            <w:noProof/>
          </w:rPr>
          <w:t xml:space="preserve">Gambar 3.8 Flowchart </w:t>
        </w:r>
        <w:r w:rsidR="00051DBD" w:rsidRPr="00051DBD">
          <w:rPr>
            <w:rStyle w:val="Hyperlink"/>
            <w:i/>
            <w:noProof/>
          </w:rPr>
          <w:t>Badges</w:t>
        </w:r>
        <w:r w:rsidR="0063205D">
          <w:rPr>
            <w:noProof/>
            <w:webHidden/>
          </w:rPr>
          <w:tab/>
        </w:r>
        <w:r w:rsidR="0063205D">
          <w:rPr>
            <w:noProof/>
            <w:webHidden/>
          </w:rPr>
          <w:fldChar w:fldCharType="begin"/>
        </w:r>
        <w:r w:rsidR="0063205D">
          <w:rPr>
            <w:noProof/>
            <w:webHidden/>
          </w:rPr>
          <w:instrText xml:space="preserve"> PAGEREF _Toc480239099 \h </w:instrText>
        </w:r>
        <w:r w:rsidR="0063205D">
          <w:rPr>
            <w:noProof/>
            <w:webHidden/>
          </w:rPr>
        </w:r>
        <w:r w:rsidR="0063205D">
          <w:rPr>
            <w:noProof/>
            <w:webHidden/>
          </w:rPr>
          <w:fldChar w:fldCharType="separate"/>
        </w:r>
        <w:r w:rsidR="0063205D">
          <w:rPr>
            <w:noProof/>
            <w:webHidden/>
          </w:rPr>
          <w:t>62</w:t>
        </w:r>
        <w:r w:rsidR="0063205D">
          <w:rPr>
            <w:noProof/>
            <w:webHidden/>
          </w:rPr>
          <w:fldChar w:fldCharType="end"/>
        </w:r>
      </w:hyperlink>
    </w:p>
    <w:p w14:paraId="45CBFDDC" w14:textId="46ACE27E" w:rsidR="0063205D" w:rsidRDefault="000C605B">
      <w:pPr>
        <w:pStyle w:val="TableofFigures"/>
        <w:tabs>
          <w:tab w:val="right" w:leader="dot" w:pos="7927"/>
        </w:tabs>
        <w:rPr>
          <w:rFonts w:eastAsiaTheme="minorEastAsia"/>
          <w:noProof/>
          <w:sz w:val="22"/>
          <w:szCs w:val="22"/>
          <w:lang w:eastAsia="id-ID"/>
        </w:rPr>
      </w:pPr>
      <w:hyperlink w:anchor="_Toc480239100" w:history="1">
        <w:r w:rsidR="0063205D" w:rsidRPr="00157FE1">
          <w:rPr>
            <w:rStyle w:val="Hyperlink"/>
            <w:noProof/>
          </w:rPr>
          <w:t xml:space="preserve">Gambar 3.9 Flowchart </w:t>
        </w:r>
        <w:r w:rsidR="00051DBD" w:rsidRPr="00051DBD">
          <w:rPr>
            <w:rStyle w:val="Hyperlink"/>
            <w:i/>
            <w:noProof/>
          </w:rPr>
          <w:t>Event</w:t>
        </w:r>
        <w:r w:rsidR="0063205D">
          <w:rPr>
            <w:noProof/>
            <w:webHidden/>
          </w:rPr>
          <w:tab/>
        </w:r>
        <w:r w:rsidR="0063205D">
          <w:rPr>
            <w:noProof/>
            <w:webHidden/>
          </w:rPr>
          <w:fldChar w:fldCharType="begin"/>
        </w:r>
        <w:r w:rsidR="0063205D">
          <w:rPr>
            <w:noProof/>
            <w:webHidden/>
          </w:rPr>
          <w:instrText xml:space="preserve"> PAGEREF _Toc480239100 \h </w:instrText>
        </w:r>
        <w:r w:rsidR="0063205D">
          <w:rPr>
            <w:noProof/>
            <w:webHidden/>
          </w:rPr>
        </w:r>
        <w:r w:rsidR="0063205D">
          <w:rPr>
            <w:noProof/>
            <w:webHidden/>
          </w:rPr>
          <w:fldChar w:fldCharType="separate"/>
        </w:r>
        <w:r w:rsidR="0063205D">
          <w:rPr>
            <w:noProof/>
            <w:webHidden/>
          </w:rPr>
          <w:t>63</w:t>
        </w:r>
        <w:r w:rsidR="0063205D">
          <w:rPr>
            <w:noProof/>
            <w:webHidden/>
          </w:rPr>
          <w:fldChar w:fldCharType="end"/>
        </w:r>
      </w:hyperlink>
    </w:p>
    <w:p w14:paraId="3DD6AB67" w14:textId="5DB51ECC" w:rsidR="0063205D" w:rsidRDefault="000C605B">
      <w:pPr>
        <w:pStyle w:val="TableofFigures"/>
        <w:tabs>
          <w:tab w:val="right" w:leader="dot" w:pos="7927"/>
        </w:tabs>
        <w:rPr>
          <w:rFonts w:eastAsiaTheme="minorEastAsia"/>
          <w:noProof/>
          <w:sz w:val="22"/>
          <w:szCs w:val="22"/>
          <w:lang w:eastAsia="id-ID"/>
        </w:rPr>
      </w:pPr>
      <w:hyperlink w:anchor="_Toc480239101" w:history="1">
        <w:r w:rsidR="0063205D" w:rsidRPr="00157FE1">
          <w:rPr>
            <w:rStyle w:val="Hyperlink"/>
            <w:noProof/>
          </w:rPr>
          <w:t xml:space="preserve">Gambar 3.10 Flowchart </w:t>
        </w:r>
        <w:r w:rsidR="00051DBD" w:rsidRPr="00051DBD">
          <w:rPr>
            <w:rStyle w:val="Hyperlink"/>
            <w:i/>
            <w:noProof/>
          </w:rPr>
          <w:t>Mystery Box</w:t>
        </w:r>
        <w:r w:rsidR="0063205D">
          <w:rPr>
            <w:noProof/>
            <w:webHidden/>
          </w:rPr>
          <w:tab/>
        </w:r>
        <w:r w:rsidR="0063205D">
          <w:rPr>
            <w:noProof/>
            <w:webHidden/>
          </w:rPr>
          <w:fldChar w:fldCharType="begin"/>
        </w:r>
        <w:r w:rsidR="0063205D">
          <w:rPr>
            <w:noProof/>
            <w:webHidden/>
          </w:rPr>
          <w:instrText xml:space="preserve"> PAGEREF _Toc480239101 \h </w:instrText>
        </w:r>
        <w:r w:rsidR="0063205D">
          <w:rPr>
            <w:noProof/>
            <w:webHidden/>
          </w:rPr>
        </w:r>
        <w:r w:rsidR="0063205D">
          <w:rPr>
            <w:noProof/>
            <w:webHidden/>
          </w:rPr>
          <w:fldChar w:fldCharType="separate"/>
        </w:r>
        <w:r w:rsidR="0063205D">
          <w:rPr>
            <w:noProof/>
            <w:webHidden/>
          </w:rPr>
          <w:t>64</w:t>
        </w:r>
        <w:r w:rsidR="0063205D">
          <w:rPr>
            <w:noProof/>
            <w:webHidden/>
          </w:rPr>
          <w:fldChar w:fldCharType="end"/>
        </w:r>
      </w:hyperlink>
    </w:p>
    <w:p w14:paraId="6F7A6E06" w14:textId="50A43F7E" w:rsidR="0063205D" w:rsidRDefault="000C605B">
      <w:pPr>
        <w:pStyle w:val="TableofFigures"/>
        <w:tabs>
          <w:tab w:val="right" w:leader="dot" w:pos="7927"/>
        </w:tabs>
        <w:rPr>
          <w:rFonts w:eastAsiaTheme="minorEastAsia"/>
          <w:noProof/>
          <w:sz w:val="22"/>
          <w:szCs w:val="22"/>
          <w:lang w:eastAsia="id-ID"/>
        </w:rPr>
      </w:pPr>
      <w:hyperlink w:anchor="_Toc480239102" w:history="1">
        <w:r w:rsidR="0063205D" w:rsidRPr="00157FE1">
          <w:rPr>
            <w:rStyle w:val="Hyperlink"/>
            <w:noProof/>
          </w:rPr>
          <w:t xml:space="preserve">Gambar 3.11 Flowchart Membuat </w:t>
        </w:r>
        <w:r w:rsidR="00051DBD" w:rsidRPr="00051DBD">
          <w:rPr>
            <w:rStyle w:val="Hyperlink"/>
            <w:i/>
            <w:noProof/>
          </w:rPr>
          <w:t>Chat Group</w:t>
        </w:r>
        <w:r w:rsidR="0063205D">
          <w:rPr>
            <w:noProof/>
            <w:webHidden/>
          </w:rPr>
          <w:tab/>
        </w:r>
        <w:r w:rsidR="0063205D">
          <w:rPr>
            <w:noProof/>
            <w:webHidden/>
          </w:rPr>
          <w:fldChar w:fldCharType="begin"/>
        </w:r>
        <w:r w:rsidR="0063205D">
          <w:rPr>
            <w:noProof/>
            <w:webHidden/>
          </w:rPr>
          <w:instrText xml:space="preserve"> PAGEREF _Toc480239102 \h </w:instrText>
        </w:r>
        <w:r w:rsidR="0063205D">
          <w:rPr>
            <w:noProof/>
            <w:webHidden/>
          </w:rPr>
        </w:r>
        <w:r w:rsidR="0063205D">
          <w:rPr>
            <w:noProof/>
            <w:webHidden/>
          </w:rPr>
          <w:fldChar w:fldCharType="separate"/>
        </w:r>
        <w:r w:rsidR="0063205D">
          <w:rPr>
            <w:noProof/>
            <w:webHidden/>
          </w:rPr>
          <w:t>65</w:t>
        </w:r>
        <w:r w:rsidR="0063205D">
          <w:rPr>
            <w:noProof/>
            <w:webHidden/>
          </w:rPr>
          <w:fldChar w:fldCharType="end"/>
        </w:r>
      </w:hyperlink>
    </w:p>
    <w:p w14:paraId="46DBD3B1" w14:textId="4110B142" w:rsidR="0063205D" w:rsidRDefault="000C605B">
      <w:pPr>
        <w:pStyle w:val="TableofFigures"/>
        <w:tabs>
          <w:tab w:val="right" w:leader="dot" w:pos="7927"/>
        </w:tabs>
        <w:rPr>
          <w:rFonts w:eastAsiaTheme="minorEastAsia"/>
          <w:noProof/>
          <w:sz w:val="22"/>
          <w:szCs w:val="22"/>
          <w:lang w:eastAsia="id-ID"/>
        </w:rPr>
      </w:pPr>
      <w:hyperlink w:anchor="_Toc480239103" w:history="1">
        <w:r w:rsidR="0063205D" w:rsidRPr="00157FE1">
          <w:rPr>
            <w:rStyle w:val="Hyperlink"/>
            <w:noProof/>
          </w:rPr>
          <w:t xml:space="preserve">Gambar 3.12 Flowchart Bergabung dengan </w:t>
        </w:r>
        <w:r w:rsidR="00051DBD" w:rsidRPr="00051DBD">
          <w:rPr>
            <w:rStyle w:val="Hyperlink"/>
            <w:i/>
            <w:noProof/>
          </w:rPr>
          <w:t>Chat Group</w:t>
        </w:r>
        <w:r w:rsidR="0063205D">
          <w:rPr>
            <w:noProof/>
            <w:webHidden/>
          </w:rPr>
          <w:tab/>
        </w:r>
        <w:r w:rsidR="0063205D">
          <w:rPr>
            <w:noProof/>
            <w:webHidden/>
          </w:rPr>
          <w:fldChar w:fldCharType="begin"/>
        </w:r>
        <w:r w:rsidR="0063205D">
          <w:rPr>
            <w:noProof/>
            <w:webHidden/>
          </w:rPr>
          <w:instrText xml:space="preserve"> PAGEREF _Toc480239103 \h </w:instrText>
        </w:r>
        <w:r w:rsidR="0063205D">
          <w:rPr>
            <w:noProof/>
            <w:webHidden/>
          </w:rPr>
        </w:r>
        <w:r w:rsidR="0063205D">
          <w:rPr>
            <w:noProof/>
            <w:webHidden/>
          </w:rPr>
          <w:fldChar w:fldCharType="separate"/>
        </w:r>
        <w:r w:rsidR="0063205D">
          <w:rPr>
            <w:noProof/>
            <w:webHidden/>
          </w:rPr>
          <w:t>66</w:t>
        </w:r>
        <w:r w:rsidR="0063205D">
          <w:rPr>
            <w:noProof/>
            <w:webHidden/>
          </w:rPr>
          <w:fldChar w:fldCharType="end"/>
        </w:r>
      </w:hyperlink>
    </w:p>
    <w:p w14:paraId="7A54FC59" w14:textId="6208F7AB" w:rsidR="0063205D" w:rsidRDefault="000C605B">
      <w:pPr>
        <w:pStyle w:val="TableofFigures"/>
        <w:tabs>
          <w:tab w:val="right" w:leader="dot" w:pos="7927"/>
        </w:tabs>
        <w:rPr>
          <w:rFonts w:eastAsiaTheme="minorEastAsia"/>
          <w:noProof/>
          <w:sz w:val="22"/>
          <w:szCs w:val="22"/>
          <w:lang w:eastAsia="id-ID"/>
        </w:rPr>
      </w:pPr>
      <w:hyperlink r:id="rId14" w:anchor="_Toc480239104" w:history="1">
        <w:r w:rsidR="0063205D" w:rsidRPr="00157FE1">
          <w:rPr>
            <w:rStyle w:val="Hyperlink"/>
            <w:noProof/>
          </w:rPr>
          <w:t>Gambar 3.13</w:t>
        </w:r>
        <w:r w:rsidR="0063205D" w:rsidRPr="00157FE1">
          <w:rPr>
            <w:rStyle w:val="Hyperlink"/>
            <w:noProof/>
            <w:lang w:val="en-US"/>
          </w:rPr>
          <w:t xml:space="preserve"> ERD Website </w:t>
        </w:r>
        <w:r w:rsidR="00935772" w:rsidRPr="00935772">
          <w:rPr>
            <w:rStyle w:val="Hyperlink"/>
            <w:i/>
            <w:noProof/>
            <w:lang w:val="en-US"/>
          </w:rPr>
          <w:t>Online Survey</w:t>
        </w:r>
        <w:r w:rsidR="0063205D" w:rsidRPr="00157FE1">
          <w:rPr>
            <w:rStyle w:val="Hyperlink"/>
            <w:noProof/>
            <w:lang w:val="en-US"/>
          </w:rPr>
          <w:t xml:space="preserve"> Showvey</w:t>
        </w:r>
        <w:r w:rsidR="0063205D">
          <w:rPr>
            <w:noProof/>
            <w:webHidden/>
          </w:rPr>
          <w:tab/>
        </w:r>
        <w:r w:rsidR="0063205D">
          <w:rPr>
            <w:noProof/>
            <w:webHidden/>
          </w:rPr>
          <w:fldChar w:fldCharType="begin"/>
        </w:r>
        <w:r w:rsidR="0063205D">
          <w:rPr>
            <w:noProof/>
            <w:webHidden/>
          </w:rPr>
          <w:instrText xml:space="preserve"> PAGEREF _Toc480239104 \h </w:instrText>
        </w:r>
        <w:r w:rsidR="0063205D">
          <w:rPr>
            <w:noProof/>
            <w:webHidden/>
          </w:rPr>
        </w:r>
        <w:r w:rsidR="0063205D">
          <w:rPr>
            <w:noProof/>
            <w:webHidden/>
          </w:rPr>
          <w:fldChar w:fldCharType="separate"/>
        </w:r>
        <w:r w:rsidR="0063205D">
          <w:rPr>
            <w:noProof/>
            <w:webHidden/>
          </w:rPr>
          <w:t>67</w:t>
        </w:r>
        <w:r w:rsidR="0063205D">
          <w:rPr>
            <w:noProof/>
            <w:webHidden/>
          </w:rPr>
          <w:fldChar w:fldCharType="end"/>
        </w:r>
      </w:hyperlink>
    </w:p>
    <w:p w14:paraId="2961D460" w14:textId="327516D9" w:rsidR="0063205D" w:rsidRDefault="000C605B">
      <w:pPr>
        <w:pStyle w:val="TableofFigures"/>
        <w:tabs>
          <w:tab w:val="right" w:leader="dot" w:pos="7927"/>
        </w:tabs>
        <w:rPr>
          <w:rFonts w:eastAsiaTheme="minorEastAsia"/>
          <w:noProof/>
          <w:sz w:val="22"/>
          <w:szCs w:val="22"/>
          <w:lang w:eastAsia="id-ID"/>
        </w:rPr>
      </w:pPr>
      <w:hyperlink w:anchor="_Toc480239105" w:history="1">
        <w:r w:rsidR="0063205D" w:rsidRPr="00157FE1">
          <w:rPr>
            <w:rStyle w:val="Hyperlink"/>
            <w:noProof/>
          </w:rPr>
          <w:t>Gambar 3.14 Use Case Diagram Sistem</w:t>
        </w:r>
        <w:r w:rsidR="0063205D">
          <w:rPr>
            <w:noProof/>
            <w:webHidden/>
          </w:rPr>
          <w:tab/>
        </w:r>
        <w:r w:rsidR="0063205D">
          <w:rPr>
            <w:noProof/>
            <w:webHidden/>
          </w:rPr>
          <w:fldChar w:fldCharType="begin"/>
        </w:r>
        <w:r w:rsidR="0063205D">
          <w:rPr>
            <w:noProof/>
            <w:webHidden/>
          </w:rPr>
          <w:instrText xml:space="preserve"> PAGEREF _Toc480239105 \h </w:instrText>
        </w:r>
        <w:r w:rsidR="0063205D">
          <w:rPr>
            <w:noProof/>
            <w:webHidden/>
          </w:rPr>
        </w:r>
        <w:r w:rsidR="0063205D">
          <w:rPr>
            <w:noProof/>
            <w:webHidden/>
          </w:rPr>
          <w:fldChar w:fldCharType="separate"/>
        </w:r>
        <w:r w:rsidR="0063205D">
          <w:rPr>
            <w:noProof/>
            <w:webHidden/>
          </w:rPr>
          <w:t>68</w:t>
        </w:r>
        <w:r w:rsidR="0063205D">
          <w:rPr>
            <w:noProof/>
            <w:webHidden/>
          </w:rPr>
          <w:fldChar w:fldCharType="end"/>
        </w:r>
      </w:hyperlink>
    </w:p>
    <w:p w14:paraId="291D2C09" w14:textId="1D5D6D37" w:rsidR="0063205D" w:rsidRDefault="000C605B">
      <w:pPr>
        <w:pStyle w:val="TableofFigures"/>
        <w:tabs>
          <w:tab w:val="right" w:leader="dot" w:pos="7927"/>
        </w:tabs>
        <w:rPr>
          <w:rFonts w:eastAsiaTheme="minorEastAsia"/>
          <w:noProof/>
          <w:sz w:val="22"/>
          <w:szCs w:val="22"/>
          <w:lang w:eastAsia="id-ID"/>
        </w:rPr>
      </w:pPr>
      <w:hyperlink w:anchor="_Toc480239106" w:history="1">
        <w:r w:rsidR="0063205D" w:rsidRPr="00157FE1">
          <w:rPr>
            <w:rStyle w:val="Hyperlink"/>
            <w:noProof/>
          </w:rPr>
          <w:t xml:space="preserve">Gambar 3.15 Use Case Diagram </w:t>
        </w:r>
        <w:r w:rsidR="00051DBD" w:rsidRPr="00051DBD">
          <w:rPr>
            <w:rStyle w:val="Hyperlink"/>
            <w:i/>
            <w:noProof/>
          </w:rPr>
          <w:t>Badges</w:t>
        </w:r>
        <w:r w:rsidR="0063205D">
          <w:rPr>
            <w:noProof/>
            <w:webHidden/>
          </w:rPr>
          <w:tab/>
        </w:r>
        <w:r w:rsidR="0063205D">
          <w:rPr>
            <w:noProof/>
            <w:webHidden/>
          </w:rPr>
          <w:fldChar w:fldCharType="begin"/>
        </w:r>
        <w:r w:rsidR="0063205D">
          <w:rPr>
            <w:noProof/>
            <w:webHidden/>
          </w:rPr>
          <w:instrText xml:space="preserve"> PAGEREF _Toc480239106 \h </w:instrText>
        </w:r>
        <w:r w:rsidR="0063205D">
          <w:rPr>
            <w:noProof/>
            <w:webHidden/>
          </w:rPr>
        </w:r>
        <w:r w:rsidR="0063205D">
          <w:rPr>
            <w:noProof/>
            <w:webHidden/>
          </w:rPr>
          <w:fldChar w:fldCharType="separate"/>
        </w:r>
        <w:r w:rsidR="0063205D">
          <w:rPr>
            <w:noProof/>
            <w:webHidden/>
          </w:rPr>
          <w:t>69</w:t>
        </w:r>
        <w:r w:rsidR="0063205D">
          <w:rPr>
            <w:noProof/>
            <w:webHidden/>
          </w:rPr>
          <w:fldChar w:fldCharType="end"/>
        </w:r>
      </w:hyperlink>
    </w:p>
    <w:p w14:paraId="5F2F21D8" w14:textId="6C775D83" w:rsidR="0063205D" w:rsidRDefault="000C605B">
      <w:pPr>
        <w:pStyle w:val="TableofFigures"/>
        <w:tabs>
          <w:tab w:val="right" w:leader="dot" w:pos="7927"/>
        </w:tabs>
        <w:rPr>
          <w:rFonts w:eastAsiaTheme="minorEastAsia"/>
          <w:noProof/>
          <w:sz w:val="22"/>
          <w:szCs w:val="22"/>
          <w:lang w:eastAsia="id-ID"/>
        </w:rPr>
      </w:pPr>
      <w:hyperlink w:anchor="_Toc480239107" w:history="1">
        <w:r w:rsidR="0063205D" w:rsidRPr="00157FE1">
          <w:rPr>
            <w:rStyle w:val="Hyperlink"/>
            <w:noProof/>
          </w:rPr>
          <w:t xml:space="preserve">Gambar 3.16 Use Case Diagram </w:t>
        </w:r>
        <w:r w:rsidR="00051DBD" w:rsidRPr="00051DBD">
          <w:rPr>
            <w:rStyle w:val="Hyperlink"/>
            <w:i/>
            <w:noProof/>
          </w:rPr>
          <w:t>Event</w:t>
        </w:r>
        <w:r w:rsidR="0063205D">
          <w:rPr>
            <w:noProof/>
            <w:webHidden/>
          </w:rPr>
          <w:tab/>
        </w:r>
        <w:r w:rsidR="0063205D">
          <w:rPr>
            <w:noProof/>
            <w:webHidden/>
          </w:rPr>
          <w:fldChar w:fldCharType="begin"/>
        </w:r>
        <w:r w:rsidR="0063205D">
          <w:rPr>
            <w:noProof/>
            <w:webHidden/>
          </w:rPr>
          <w:instrText xml:space="preserve"> PAGEREF _Toc480239107 \h </w:instrText>
        </w:r>
        <w:r w:rsidR="0063205D">
          <w:rPr>
            <w:noProof/>
            <w:webHidden/>
          </w:rPr>
        </w:r>
        <w:r w:rsidR="0063205D">
          <w:rPr>
            <w:noProof/>
            <w:webHidden/>
          </w:rPr>
          <w:fldChar w:fldCharType="separate"/>
        </w:r>
        <w:r w:rsidR="0063205D">
          <w:rPr>
            <w:noProof/>
            <w:webHidden/>
          </w:rPr>
          <w:t>69</w:t>
        </w:r>
        <w:r w:rsidR="0063205D">
          <w:rPr>
            <w:noProof/>
            <w:webHidden/>
          </w:rPr>
          <w:fldChar w:fldCharType="end"/>
        </w:r>
      </w:hyperlink>
    </w:p>
    <w:p w14:paraId="2E324DBC" w14:textId="19E44573" w:rsidR="0063205D" w:rsidRDefault="000C605B">
      <w:pPr>
        <w:pStyle w:val="TableofFigures"/>
        <w:tabs>
          <w:tab w:val="right" w:leader="dot" w:pos="7927"/>
        </w:tabs>
        <w:rPr>
          <w:rFonts w:eastAsiaTheme="minorEastAsia"/>
          <w:noProof/>
          <w:sz w:val="22"/>
          <w:szCs w:val="22"/>
          <w:lang w:eastAsia="id-ID"/>
        </w:rPr>
      </w:pPr>
      <w:hyperlink w:anchor="_Toc480239108" w:history="1">
        <w:r w:rsidR="0063205D" w:rsidRPr="00157FE1">
          <w:rPr>
            <w:rStyle w:val="Hyperlink"/>
            <w:noProof/>
          </w:rPr>
          <w:t xml:space="preserve">Gambar 3.17 Use Case Diagram </w:t>
        </w:r>
        <w:r w:rsidR="00051DBD" w:rsidRPr="00051DBD">
          <w:rPr>
            <w:rStyle w:val="Hyperlink"/>
            <w:i/>
            <w:noProof/>
          </w:rPr>
          <w:t>Mystery Box</w:t>
        </w:r>
        <w:r w:rsidR="0063205D">
          <w:rPr>
            <w:noProof/>
            <w:webHidden/>
          </w:rPr>
          <w:tab/>
        </w:r>
        <w:r w:rsidR="0063205D">
          <w:rPr>
            <w:noProof/>
            <w:webHidden/>
          </w:rPr>
          <w:fldChar w:fldCharType="begin"/>
        </w:r>
        <w:r w:rsidR="0063205D">
          <w:rPr>
            <w:noProof/>
            <w:webHidden/>
          </w:rPr>
          <w:instrText xml:space="preserve"> PAGEREF _Toc480239108 \h </w:instrText>
        </w:r>
        <w:r w:rsidR="0063205D">
          <w:rPr>
            <w:noProof/>
            <w:webHidden/>
          </w:rPr>
        </w:r>
        <w:r w:rsidR="0063205D">
          <w:rPr>
            <w:noProof/>
            <w:webHidden/>
          </w:rPr>
          <w:fldChar w:fldCharType="separate"/>
        </w:r>
        <w:r w:rsidR="0063205D">
          <w:rPr>
            <w:noProof/>
            <w:webHidden/>
          </w:rPr>
          <w:t>70</w:t>
        </w:r>
        <w:r w:rsidR="0063205D">
          <w:rPr>
            <w:noProof/>
            <w:webHidden/>
          </w:rPr>
          <w:fldChar w:fldCharType="end"/>
        </w:r>
      </w:hyperlink>
    </w:p>
    <w:p w14:paraId="5ADCFF36" w14:textId="7BE0AF83" w:rsidR="0063205D" w:rsidRDefault="000C605B">
      <w:pPr>
        <w:pStyle w:val="TableofFigures"/>
        <w:tabs>
          <w:tab w:val="right" w:leader="dot" w:pos="7927"/>
        </w:tabs>
        <w:rPr>
          <w:rFonts w:eastAsiaTheme="minorEastAsia"/>
          <w:noProof/>
          <w:sz w:val="22"/>
          <w:szCs w:val="22"/>
          <w:lang w:eastAsia="id-ID"/>
        </w:rPr>
      </w:pPr>
      <w:hyperlink w:anchor="_Toc480239109" w:history="1">
        <w:r w:rsidR="0063205D" w:rsidRPr="00157FE1">
          <w:rPr>
            <w:rStyle w:val="Hyperlink"/>
            <w:noProof/>
          </w:rPr>
          <w:t>Gambar 3.18 Use Case Diagram Kategori Survei</w:t>
        </w:r>
        <w:r w:rsidR="0063205D">
          <w:rPr>
            <w:noProof/>
            <w:webHidden/>
          </w:rPr>
          <w:tab/>
        </w:r>
        <w:r w:rsidR="0063205D">
          <w:rPr>
            <w:noProof/>
            <w:webHidden/>
          </w:rPr>
          <w:fldChar w:fldCharType="begin"/>
        </w:r>
        <w:r w:rsidR="0063205D">
          <w:rPr>
            <w:noProof/>
            <w:webHidden/>
          </w:rPr>
          <w:instrText xml:space="preserve"> PAGEREF _Toc480239109 \h </w:instrText>
        </w:r>
        <w:r w:rsidR="0063205D">
          <w:rPr>
            <w:noProof/>
            <w:webHidden/>
          </w:rPr>
        </w:r>
        <w:r w:rsidR="0063205D">
          <w:rPr>
            <w:noProof/>
            <w:webHidden/>
          </w:rPr>
          <w:fldChar w:fldCharType="separate"/>
        </w:r>
        <w:r w:rsidR="0063205D">
          <w:rPr>
            <w:noProof/>
            <w:webHidden/>
          </w:rPr>
          <w:t>70</w:t>
        </w:r>
        <w:r w:rsidR="0063205D">
          <w:rPr>
            <w:noProof/>
            <w:webHidden/>
          </w:rPr>
          <w:fldChar w:fldCharType="end"/>
        </w:r>
      </w:hyperlink>
    </w:p>
    <w:p w14:paraId="6B379341" w14:textId="493691C1" w:rsidR="0063205D" w:rsidRDefault="000C605B">
      <w:pPr>
        <w:pStyle w:val="TableofFigures"/>
        <w:tabs>
          <w:tab w:val="right" w:leader="dot" w:pos="7927"/>
        </w:tabs>
        <w:rPr>
          <w:rFonts w:eastAsiaTheme="minorEastAsia"/>
          <w:noProof/>
          <w:sz w:val="22"/>
          <w:szCs w:val="22"/>
          <w:lang w:eastAsia="id-ID"/>
        </w:rPr>
      </w:pPr>
      <w:hyperlink w:anchor="_Toc480239110" w:history="1">
        <w:r w:rsidR="0063205D" w:rsidRPr="00157FE1">
          <w:rPr>
            <w:rStyle w:val="Hyperlink"/>
            <w:noProof/>
          </w:rPr>
          <w:t xml:space="preserve">Gambar 3.19 Use Case Diagram </w:t>
        </w:r>
        <w:r w:rsidR="00051DBD" w:rsidRPr="00051DBD">
          <w:rPr>
            <w:rStyle w:val="Hyperlink"/>
            <w:i/>
            <w:noProof/>
          </w:rPr>
          <w:t>Chat Group</w:t>
        </w:r>
        <w:r w:rsidR="0063205D">
          <w:rPr>
            <w:noProof/>
            <w:webHidden/>
          </w:rPr>
          <w:tab/>
        </w:r>
        <w:r w:rsidR="0063205D">
          <w:rPr>
            <w:noProof/>
            <w:webHidden/>
          </w:rPr>
          <w:fldChar w:fldCharType="begin"/>
        </w:r>
        <w:r w:rsidR="0063205D">
          <w:rPr>
            <w:noProof/>
            <w:webHidden/>
          </w:rPr>
          <w:instrText xml:space="preserve"> PAGEREF _Toc480239110 \h </w:instrText>
        </w:r>
        <w:r w:rsidR="0063205D">
          <w:rPr>
            <w:noProof/>
            <w:webHidden/>
          </w:rPr>
        </w:r>
        <w:r w:rsidR="0063205D">
          <w:rPr>
            <w:noProof/>
            <w:webHidden/>
          </w:rPr>
          <w:fldChar w:fldCharType="separate"/>
        </w:r>
        <w:r w:rsidR="0063205D">
          <w:rPr>
            <w:noProof/>
            <w:webHidden/>
          </w:rPr>
          <w:t>71</w:t>
        </w:r>
        <w:r w:rsidR="0063205D">
          <w:rPr>
            <w:noProof/>
            <w:webHidden/>
          </w:rPr>
          <w:fldChar w:fldCharType="end"/>
        </w:r>
      </w:hyperlink>
    </w:p>
    <w:p w14:paraId="4E19203F" w14:textId="2C78089D" w:rsidR="0063205D" w:rsidRDefault="000C605B">
      <w:pPr>
        <w:pStyle w:val="TableofFigures"/>
        <w:tabs>
          <w:tab w:val="right" w:leader="dot" w:pos="7927"/>
        </w:tabs>
        <w:rPr>
          <w:rFonts w:eastAsiaTheme="minorEastAsia"/>
          <w:noProof/>
          <w:sz w:val="22"/>
          <w:szCs w:val="22"/>
          <w:lang w:eastAsia="id-ID"/>
        </w:rPr>
      </w:pPr>
      <w:hyperlink w:anchor="_Toc480239111" w:history="1">
        <w:r w:rsidR="0063205D" w:rsidRPr="00157FE1">
          <w:rPr>
            <w:rStyle w:val="Hyperlink"/>
            <w:noProof/>
          </w:rPr>
          <w:t xml:space="preserve">Gambar 3.20 </w:t>
        </w:r>
        <w:r w:rsidR="00164BD7" w:rsidRPr="00164BD7">
          <w:rPr>
            <w:rStyle w:val="Hyperlink"/>
            <w:i/>
            <w:noProof/>
          </w:rPr>
          <w:t>Activity Diagram</w:t>
        </w:r>
        <w:r w:rsidR="0063205D" w:rsidRPr="00157FE1">
          <w:rPr>
            <w:rStyle w:val="Hyperlink"/>
            <w:noProof/>
          </w:rPr>
          <w:t xml:space="preserve"> Melihat </w:t>
        </w:r>
        <w:r w:rsidR="00051DBD" w:rsidRPr="00051DBD">
          <w:rPr>
            <w:rStyle w:val="Hyperlink"/>
            <w:i/>
            <w:noProof/>
          </w:rPr>
          <w:t>Badges</w:t>
        </w:r>
        <w:r w:rsidR="0063205D">
          <w:rPr>
            <w:noProof/>
            <w:webHidden/>
          </w:rPr>
          <w:tab/>
        </w:r>
        <w:r w:rsidR="0063205D">
          <w:rPr>
            <w:noProof/>
            <w:webHidden/>
          </w:rPr>
          <w:fldChar w:fldCharType="begin"/>
        </w:r>
        <w:r w:rsidR="0063205D">
          <w:rPr>
            <w:noProof/>
            <w:webHidden/>
          </w:rPr>
          <w:instrText xml:space="preserve"> PAGEREF _Toc480239111 \h </w:instrText>
        </w:r>
        <w:r w:rsidR="0063205D">
          <w:rPr>
            <w:noProof/>
            <w:webHidden/>
          </w:rPr>
        </w:r>
        <w:r w:rsidR="0063205D">
          <w:rPr>
            <w:noProof/>
            <w:webHidden/>
          </w:rPr>
          <w:fldChar w:fldCharType="separate"/>
        </w:r>
        <w:r w:rsidR="0063205D">
          <w:rPr>
            <w:noProof/>
            <w:webHidden/>
          </w:rPr>
          <w:t>71</w:t>
        </w:r>
        <w:r w:rsidR="0063205D">
          <w:rPr>
            <w:noProof/>
            <w:webHidden/>
          </w:rPr>
          <w:fldChar w:fldCharType="end"/>
        </w:r>
      </w:hyperlink>
    </w:p>
    <w:p w14:paraId="34F6DFA3" w14:textId="59BDD9BB" w:rsidR="0063205D" w:rsidRDefault="000C605B">
      <w:pPr>
        <w:pStyle w:val="TableofFigures"/>
        <w:tabs>
          <w:tab w:val="right" w:leader="dot" w:pos="7927"/>
        </w:tabs>
        <w:rPr>
          <w:rFonts w:eastAsiaTheme="minorEastAsia"/>
          <w:noProof/>
          <w:sz w:val="22"/>
          <w:szCs w:val="22"/>
          <w:lang w:eastAsia="id-ID"/>
        </w:rPr>
      </w:pPr>
      <w:hyperlink w:anchor="_Toc480239112" w:history="1">
        <w:r w:rsidR="0063205D" w:rsidRPr="00157FE1">
          <w:rPr>
            <w:rStyle w:val="Hyperlink"/>
            <w:noProof/>
          </w:rPr>
          <w:t xml:space="preserve">Gambar 3.21 </w:t>
        </w:r>
        <w:r w:rsidR="00164BD7" w:rsidRPr="00164BD7">
          <w:rPr>
            <w:rStyle w:val="Hyperlink"/>
            <w:i/>
            <w:noProof/>
          </w:rPr>
          <w:t>Activity Diagram</w:t>
        </w:r>
        <w:r w:rsidR="0063205D" w:rsidRPr="00157FE1">
          <w:rPr>
            <w:rStyle w:val="Hyperlink"/>
            <w:noProof/>
          </w:rPr>
          <w:t xml:space="preserve"> Menambah </w:t>
        </w:r>
        <w:r w:rsidR="00051DBD" w:rsidRPr="00051DBD">
          <w:rPr>
            <w:rStyle w:val="Hyperlink"/>
            <w:i/>
            <w:noProof/>
          </w:rPr>
          <w:t>Badges</w:t>
        </w:r>
        <w:r w:rsidR="0063205D">
          <w:rPr>
            <w:noProof/>
            <w:webHidden/>
          </w:rPr>
          <w:tab/>
        </w:r>
        <w:r w:rsidR="0063205D">
          <w:rPr>
            <w:noProof/>
            <w:webHidden/>
          </w:rPr>
          <w:fldChar w:fldCharType="begin"/>
        </w:r>
        <w:r w:rsidR="0063205D">
          <w:rPr>
            <w:noProof/>
            <w:webHidden/>
          </w:rPr>
          <w:instrText xml:space="preserve"> PAGEREF _Toc480239112 \h </w:instrText>
        </w:r>
        <w:r w:rsidR="0063205D">
          <w:rPr>
            <w:noProof/>
            <w:webHidden/>
          </w:rPr>
        </w:r>
        <w:r w:rsidR="0063205D">
          <w:rPr>
            <w:noProof/>
            <w:webHidden/>
          </w:rPr>
          <w:fldChar w:fldCharType="separate"/>
        </w:r>
        <w:r w:rsidR="0063205D">
          <w:rPr>
            <w:noProof/>
            <w:webHidden/>
          </w:rPr>
          <w:t>72</w:t>
        </w:r>
        <w:r w:rsidR="0063205D">
          <w:rPr>
            <w:noProof/>
            <w:webHidden/>
          </w:rPr>
          <w:fldChar w:fldCharType="end"/>
        </w:r>
      </w:hyperlink>
    </w:p>
    <w:p w14:paraId="7DEE4661" w14:textId="14CB8EC8" w:rsidR="0063205D" w:rsidRDefault="000C605B">
      <w:pPr>
        <w:pStyle w:val="TableofFigures"/>
        <w:tabs>
          <w:tab w:val="right" w:leader="dot" w:pos="7927"/>
        </w:tabs>
        <w:rPr>
          <w:rFonts w:eastAsiaTheme="minorEastAsia"/>
          <w:noProof/>
          <w:sz w:val="22"/>
          <w:szCs w:val="22"/>
          <w:lang w:eastAsia="id-ID"/>
        </w:rPr>
      </w:pPr>
      <w:hyperlink w:anchor="_Toc480239113" w:history="1">
        <w:r w:rsidR="0063205D" w:rsidRPr="00157FE1">
          <w:rPr>
            <w:rStyle w:val="Hyperlink"/>
            <w:noProof/>
          </w:rPr>
          <w:t xml:space="preserve">Gambar 3.22 </w:t>
        </w:r>
        <w:r w:rsidR="00164BD7" w:rsidRPr="00164BD7">
          <w:rPr>
            <w:rStyle w:val="Hyperlink"/>
            <w:i/>
            <w:noProof/>
          </w:rPr>
          <w:t>Activity Diagram</w:t>
        </w:r>
        <w:r w:rsidR="0063205D" w:rsidRPr="00157FE1">
          <w:rPr>
            <w:rStyle w:val="Hyperlink"/>
            <w:noProof/>
          </w:rPr>
          <w:t xml:space="preserve"> Mengubah </w:t>
        </w:r>
        <w:r w:rsidR="00051DBD" w:rsidRPr="00051DBD">
          <w:rPr>
            <w:rStyle w:val="Hyperlink"/>
            <w:i/>
            <w:noProof/>
          </w:rPr>
          <w:t>Badges</w:t>
        </w:r>
        <w:r w:rsidR="0063205D">
          <w:rPr>
            <w:noProof/>
            <w:webHidden/>
          </w:rPr>
          <w:tab/>
        </w:r>
        <w:r w:rsidR="0063205D">
          <w:rPr>
            <w:noProof/>
            <w:webHidden/>
          </w:rPr>
          <w:fldChar w:fldCharType="begin"/>
        </w:r>
        <w:r w:rsidR="0063205D">
          <w:rPr>
            <w:noProof/>
            <w:webHidden/>
          </w:rPr>
          <w:instrText xml:space="preserve"> PAGEREF _Toc480239113 \h </w:instrText>
        </w:r>
        <w:r w:rsidR="0063205D">
          <w:rPr>
            <w:noProof/>
            <w:webHidden/>
          </w:rPr>
        </w:r>
        <w:r w:rsidR="0063205D">
          <w:rPr>
            <w:noProof/>
            <w:webHidden/>
          </w:rPr>
          <w:fldChar w:fldCharType="separate"/>
        </w:r>
        <w:r w:rsidR="0063205D">
          <w:rPr>
            <w:noProof/>
            <w:webHidden/>
          </w:rPr>
          <w:t>73</w:t>
        </w:r>
        <w:r w:rsidR="0063205D">
          <w:rPr>
            <w:noProof/>
            <w:webHidden/>
          </w:rPr>
          <w:fldChar w:fldCharType="end"/>
        </w:r>
      </w:hyperlink>
    </w:p>
    <w:p w14:paraId="390EF318" w14:textId="5B729327" w:rsidR="0063205D" w:rsidRDefault="000C605B">
      <w:pPr>
        <w:pStyle w:val="TableofFigures"/>
        <w:tabs>
          <w:tab w:val="right" w:leader="dot" w:pos="7927"/>
        </w:tabs>
        <w:rPr>
          <w:rFonts w:eastAsiaTheme="minorEastAsia"/>
          <w:noProof/>
          <w:sz w:val="22"/>
          <w:szCs w:val="22"/>
          <w:lang w:eastAsia="id-ID"/>
        </w:rPr>
      </w:pPr>
      <w:hyperlink w:anchor="_Toc480239114" w:history="1">
        <w:r w:rsidR="0063205D" w:rsidRPr="00157FE1">
          <w:rPr>
            <w:rStyle w:val="Hyperlink"/>
            <w:noProof/>
          </w:rPr>
          <w:t xml:space="preserve">Gambar 3.23 </w:t>
        </w:r>
        <w:r w:rsidR="00164BD7" w:rsidRPr="00164BD7">
          <w:rPr>
            <w:rStyle w:val="Hyperlink"/>
            <w:i/>
            <w:noProof/>
          </w:rPr>
          <w:t>Activity Diagram</w:t>
        </w:r>
        <w:r w:rsidR="0063205D" w:rsidRPr="00157FE1">
          <w:rPr>
            <w:rStyle w:val="Hyperlink"/>
            <w:noProof/>
          </w:rPr>
          <w:t xml:space="preserve"> Menghapus </w:t>
        </w:r>
        <w:r w:rsidR="00051DBD" w:rsidRPr="00051DBD">
          <w:rPr>
            <w:rStyle w:val="Hyperlink"/>
            <w:i/>
            <w:noProof/>
          </w:rPr>
          <w:t>Badges</w:t>
        </w:r>
        <w:r w:rsidR="0063205D">
          <w:rPr>
            <w:noProof/>
            <w:webHidden/>
          </w:rPr>
          <w:tab/>
        </w:r>
        <w:r w:rsidR="0063205D">
          <w:rPr>
            <w:noProof/>
            <w:webHidden/>
          </w:rPr>
          <w:fldChar w:fldCharType="begin"/>
        </w:r>
        <w:r w:rsidR="0063205D">
          <w:rPr>
            <w:noProof/>
            <w:webHidden/>
          </w:rPr>
          <w:instrText xml:space="preserve"> PAGEREF _Toc480239114 \h </w:instrText>
        </w:r>
        <w:r w:rsidR="0063205D">
          <w:rPr>
            <w:noProof/>
            <w:webHidden/>
          </w:rPr>
        </w:r>
        <w:r w:rsidR="0063205D">
          <w:rPr>
            <w:noProof/>
            <w:webHidden/>
          </w:rPr>
          <w:fldChar w:fldCharType="separate"/>
        </w:r>
        <w:r w:rsidR="0063205D">
          <w:rPr>
            <w:noProof/>
            <w:webHidden/>
          </w:rPr>
          <w:t>74</w:t>
        </w:r>
        <w:r w:rsidR="0063205D">
          <w:rPr>
            <w:noProof/>
            <w:webHidden/>
          </w:rPr>
          <w:fldChar w:fldCharType="end"/>
        </w:r>
      </w:hyperlink>
    </w:p>
    <w:p w14:paraId="0D90C34D" w14:textId="4AF36E8A" w:rsidR="0063205D" w:rsidRDefault="000C605B">
      <w:pPr>
        <w:pStyle w:val="TableofFigures"/>
        <w:tabs>
          <w:tab w:val="right" w:leader="dot" w:pos="7927"/>
        </w:tabs>
        <w:rPr>
          <w:rFonts w:eastAsiaTheme="minorEastAsia"/>
          <w:noProof/>
          <w:sz w:val="22"/>
          <w:szCs w:val="22"/>
          <w:lang w:eastAsia="id-ID"/>
        </w:rPr>
      </w:pPr>
      <w:hyperlink w:anchor="_Toc480239115" w:history="1">
        <w:r w:rsidR="0063205D" w:rsidRPr="00157FE1">
          <w:rPr>
            <w:rStyle w:val="Hyperlink"/>
            <w:noProof/>
          </w:rPr>
          <w:t xml:space="preserve">Gambar 3.24 </w:t>
        </w:r>
        <w:r w:rsidR="00164BD7" w:rsidRPr="00164BD7">
          <w:rPr>
            <w:rStyle w:val="Hyperlink"/>
            <w:i/>
            <w:noProof/>
          </w:rPr>
          <w:t>Activity Diagram</w:t>
        </w:r>
        <w:r w:rsidR="0063205D" w:rsidRPr="00157FE1">
          <w:rPr>
            <w:rStyle w:val="Hyperlink"/>
            <w:noProof/>
          </w:rPr>
          <w:t xml:space="preserve"> Menerima </w:t>
        </w:r>
        <w:r w:rsidR="00051DBD" w:rsidRPr="00051DBD">
          <w:rPr>
            <w:rStyle w:val="Hyperlink"/>
            <w:i/>
            <w:noProof/>
          </w:rPr>
          <w:t>Badges</w:t>
        </w:r>
        <w:r w:rsidR="0063205D">
          <w:rPr>
            <w:noProof/>
            <w:webHidden/>
          </w:rPr>
          <w:tab/>
        </w:r>
        <w:r w:rsidR="0063205D">
          <w:rPr>
            <w:noProof/>
            <w:webHidden/>
          </w:rPr>
          <w:fldChar w:fldCharType="begin"/>
        </w:r>
        <w:r w:rsidR="0063205D">
          <w:rPr>
            <w:noProof/>
            <w:webHidden/>
          </w:rPr>
          <w:instrText xml:space="preserve"> PAGEREF _Toc480239115 \h </w:instrText>
        </w:r>
        <w:r w:rsidR="0063205D">
          <w:rPr>
            <w:noProof/>
            <w:webHidden/>
          </w:rPr>
        </w:r>
        <w:r w:rsidR="0063205D">
          <w:rPr>
            <w:noProof/>
            <w:webHidden/>
          </w:rPr>
          <w:fldChar w:fldCharType="separate"/>
        </w:r>
        <w:r w:rsidR="0063205D">
          <w:rPr>
            <w:noProof/>
            <w:webHidden/>
          </w:rPr>
          <w:t>74</w:t>
        </w:r>
        <w:r w:rsidR="0063205D">
          <w:rPr>
            <w:noProof/>
            <w:webHidden/>
          </w:rPr>
          <w:fldChar w:fldCharType="end"/>
        </w:r>
      </w:hyperlink>
    </w:p>
    <w:p w14:paraId="05A123D0" w14:textId="15E6926E" w:rsidR="0063205D" w:rsidRDefault="000C605B">
      <w:pPr>
        <w:pStyle w:val="TableofFigures"/>
        <w:tabs>
          <w:tab w:val="right" w:leader="dot" w:pos="7927"/>
        </w:tabs>
        <w:rPr>
          <w:rFonts w:eastAsiaTheme="minorEastAsia"/>
          <w:noProof/>
          <w:sz w:val="22"/>
          <w:szCs w:val="22"/>
          <w:lang w:eastAsia="id-ID"/>
        </w:rPr>
      </w:pPr>
      <w:hyperlink w:anchor="_Toc480239116" w:history="1">
        <w:r w:rsidR="0063205D" w:rsidRPr="00157FE1">
          <w:rPr>
            <w:rStyle w:val="Hyperlink"/>
            <w:noProof/>
          </w:rPr>
          <w:t xml:space="preserve">Gambar 3.25 </w:t>
        </w:r>
        <w:r w:rsidR="00164BD7" w:rsidRPr="00164BD7">
          <w:rPr>
            <w:rStyle w:val="Hyperlink"/>
            <w:i/>
            <w:noProof/>
          </w:rPr>
          <w:t>Activity Diagram</w:t>
        </w:r>
        <w:r w:rsidR="0063205D" w:rsidRPr="00157FE1">
          <w:rPr>
            <w:rStyle w:val="Hyperlink"/>
            <w:noProof/>
          </w:rPr>
          <w:t xml:space="preserve"> Melihat </w:t>
        </w:r>
        <w:r w:rsidR="00051DBD" w:rsidRPr="00051DBD">
          <w:rPr>
            <w:rStyle w:val="Hyperlink"/>
            <w:i/>
            <w:noProof/>
          </w:rPr>
          <w:t>Event</w:t>
        </w:r>
        <w:r w:rsidR="0063205D">
          <w:rPr>
            <w:noProof/>
            <w:webHidden/>
          </w:rPr>
          <w:tab/>
        </w:r>
        <w:r w:rsidR="0063205D">
          <w:rPr>
            <w:noProof/>
            <w:webHidden/>
          </w:rPr>
          <w:fldChar w:fldCharType="begin"/>
        </w:r>
        <w:r w:rsidR="0063205D">
          <w:rPr>
            <w:noProof/>
            <w:webHidden/>
          </w:rPr>
          <w:instrText xml:space="preserve"> PAGEREF _Toc480239116 \h </w:instrText>
        </w:r>
        <w:r w:rsidR="0063205D">
          <w:rPr>
            <w:noProof/>
            <w:webHidden/>
          </w:rPr>
        </w:r>
        <w:r w:rsidR="0063205D">
          <w:rPr>
            <w:noProof/>
            <w:webHidden/>
          </w:rPr>
          <w:fldChar w:fldCharType="separate"/>
        </w:r>
        <w:r w:rsidR="0063205D">
          <w:rPr>
            <w:noProof/>
            <w:webHidden/>
          </w:rPr>
          <w:t>75</w:t>
        </w:r>
        <w:r w:rsidR="0063205D">
          <w:rPr>
            <w:noProof/>
            <w:webHidden/>
          </w:rPr>
          <w:fldChar w:fldCharType="end"/>
        </w:r>
      </w:hyperlink>
    </w:p>
    <w:p w14:paraId="11E796F1" w14:textId="263BF010" w:rsidR="0063205D" w:rsidRDefault="000C605B">
      <w:pPr>
        <w:pStyle w:val="TableofFigures"/>
        <w:tabs>
          <w:tab w:val="right" w:leader="dot" w:pos="7927"/>
        </w:tabs>
        <w:rPr>
          <w:rFonts w:eastAsiaTheme="minorEastAsia"/>
          <w:noProof/>
          <w:sz w:val="22"/>
          <w:szCs w:val="22"/>
          <w:lang w:eastAsia="id-ID"/>
        </w:rPr>
      </w:pPr>
      <w:hyperlink w:anchor="_Toc480239117" w:history="1">
        <w:r w:rsidR="0063205D" w:rsidRPr="00157FE1">
          <w:rPr>
            <w:rStyle w:val="Hyperlink"/>
            <w:noProof/>
          </w:rPr>
          <w:t xml:space="preserve">Gambar 3.26 </w:t>
        </w:r>
        <w:r w:rsidR="00164BD7" w:rsidRPr="00164BD7">
          <w:rPr>
            <w:rStyle w:val="Hyperlink"/>
            <w:i/>
            <w:noProof/>
          </w:rPr>
          <w:t>Activity Diagram</w:t>
        </w:r>
        <w:r w:rsidR="0063205D" w:rsidRPr="00157FE1">
          <w:rPr>
            <w:rStyle w:val="Hyperlink"/>
            <w:noProof/>
          </w:rPr>
          <w:t xml:space="preserve"> Menambah </w:t>
        </w:r>
        <w:r w:rsidR="00051DBD" w:rsidRPr="00051DBD">
          <w:rPr>
            <w:rStyle w:val="Hyperlink"/>
            <w:i/>
            <w:noProof/>
          </w:rPr>
          <w:t>Event</w:t>
        </w:r>
        <w:r w:rsidR="0063205D">
          <w:rPr>
            <w:noProof/>
            <w:webHidden/>
          </w:rPr>
          <w:tab/>
        </w:r>
        <w:r w:rsidR="0063205D">
          <w:rPr>
            <w:noProof/>
            <w:webHidden/>
          </w:rPr>
          <w:fldChar w:fldCharType="begin"/>
        </w:r>
        <w:r w:rsidR="0063205D">
          <w:rPr>
            <w:noProof/>
            <w:webHidden/>
          </w:rPr>
          <w:instrText xml:space="preserve"> PAGEREF _Toc480239117 \h </w:instrText>
        </w:r>
        <w:r w:rsidR="0063205D">
          <w:rPr>
            <w:noProof/>
            <w:webHidden/>
          </w:rPr>
        </w:r>
        <w:r w:rsidR="0063205D">
          <w:rPr>
            <w:noProof/>
            <w:webHidden/>
          </w:rPr>
          <w:fldChar w:fldCharType="separate"/>
        </w:r>
        <w:r w:rsidR="0063205D">
          <w:rPr>
            <w:noProof/>
            <w:webHidden/>
          </w:rPr>
          <w:t>76</w:t>
        </w:r>
        <w:r w:rsidR="0063205D">
          <w:rPr>
            <w:noProof/>
            <w:webHidden/>
          </w:rPr>
          <w:fldChar w:fldCharType="end"/>
        </w:r>
      </w:hyperlink>
    </w:p>
    <w:p w14:paraId="7C964DC0" w14:textId="083DABDC" w:rsidR="0063205D" w:rsidRDefault="000C605B">
      <w:pPr>
        <w:pStyle w:val="TableofFigures"/>
        <w:tabs>
          <w:tab w:val="right" w:leader="dot" w:pos="7927"/>
        </w:tabs>
        <w:rPr>
          <w:rFonts w:eastAsiaTheme="minorEastAsia"/>
          <w:noProof/>
          <w:sz w:val="22"/>
          <w:szCs w:val="22"/>
          <w:lang w:eastAsia="id-ID"/>
        </w:rPr>
      </w:pPr>
      <w:hyperlink w:anchor="_Toc480239118" w:history="1">
        <w:r w:rsidR="0063205D" w:rsidRPr="00157FE1">
          <w:rPr>
            <w:rStyle w:val="Hyperlink"/>
            <w:noProof/>
          </w:rPr>
          <w:t xml:space="preserve">Gambar 3.27 </w:t>
        </w:r>
        <w:r w:rsidR="00164BD7" w:rsidRPr="00164BD7">
          <w:rPr>
            <w:rStyle w:val="Hyperlink"/>
            <w:i/>
            <w:noProof/>
          </w:rPr>
          <w:t>Activity Diagram</w:t>
        </w:r>
        <w:r w:rsidR="0063205D" w:rsidRPr="00157FE1">
          <w:rPr>
            <w:rStyle w:val="Hyperlink"/>
            <w:noProof/>
          </w:rPr>
          <w:t xml:space="preserve"> Mengubah </w:t>
        </w:r>
        <w:r w:rsidR="00051DBD" w:rsidRPr="00051DBD">
          <w:rPr>
            <w:rStyle w:val="Hyperlink"/>
            <w:i/>
            <w:noProof/>
          </w:rPr>
          <w:t>Event</w:t>
        </w:r>
        <w:r w:rsidR="0063205D">
          <w:rPr>
            <w:noProof/>
            <w:webHidden/>
          </w:rPr>
          <w:tab/>
        </w:r>
        <w:r w:rsidR="0063205D">
          <w:rPr>
            <w:noProof/>
            <w:webHidden/>
          </w:rPr>
          <w:fldChar w:fldCharType="begin"/>
        </w:r>
        <w:r w:rsidR="0063205D">
          <w:rPr>
            <w:noProof/>
            <w:webHidden/>
          </w:rPr>
          <w:instrText xml:space="preserve"> PAGEREF _Toc480239118 \h </w:instrText>
        </w:r>
        <w:r w:rsidR="0063205D">
          <w:rPr>
            <w:noProof/>
            <w:webHidden/>
          </w:rPr>
        </w:r>
        <w:r w:rsidR="0063205D">
          <w:rPr>
            <w:noProof/>
            <w:webHidden/>
          </w:rPr>
          <w:fldChar w:fldCharType="separate"/>
        </w:r>
        <w:r w:rsidR="0063205D">
          <w:rPr>
            <w:noProof/>
            <w:webHidden/>
          </w:rPr>
          <w:t>77</w:t>
        </w:r>
        <w:r w:rsidR="0063205D">
          <w:rPr>
            <w:noProof/>
            <w:webHidden/>
          </w:rPr>
          <w:fldChar w:fldCharType="end"/>
        </w:r>
      </w:hyperlink>
    </w:p>
    <w:p w14:paraId="2D31B36A" w14:textId="5926A10D" w:rsidR="0063205D" w:rsidRDefault="000C605B">
      <w:pPr>
        <w:pStyle w:val="TableofFigures"/>
        <w:tabs>
          <w:tab w:val="right" w:leader="dot" w:pos="7927"/>
        </w:tabs>
        <w:rPr>
          <w:rFonts w:eastAsiaTheme="minorEastAsia"/>
          <w:noProof/>
          <w:sz w:val="22"/>
          <w:szCs w:val="22"/>
          <w:lang w:eastAsia="id-ID"/>
        </w:rPr>
      </w:pPr>
      <w:hyperlink w:anchor="_Toc480239119" w:history="1">
        <w:r w:rsidR="0063205D" w:rsidRPr="00157FE1">
          <w:rPr>
            <w:rStyle w:val="Hyperlink"/>
            <w:noProof/>
          </w:rPr>
          <w:t xml:space="preserve">Gambar 3.28 </w:t>
        </w:r>
        <w:r w:rsidR="00164BD7" w:rsidRPr="00164BD7">
          <w:rPr>
            <w:rStyle w:val="Hyperlink"/>
            <w:i/>
            <w:noProof/>
          </w:rPr>
          <w:t>Activity Diagram</w:t>
        </w:r>
        <w:r w:rsidR="0063205D" w:rsidRPr="00157FE1">
          <w:rPr>
            <w:rStyle w:val="Hyperlink"/>
            <w:noProof/>
          </w:rPr>
          <w:t xml:space="preserve"> Menghapus </w:t>
        </w:r>
        <w:r w:rsidR="00051DBD" w:rsidRPr="00051DBD">
          <w:rPr>
            <w:rStyle w:val="Hyperlink"/>
            <w:i/>
            <w:noProof/>
          </w:rPr>
          <w:t>Event</w:t>
        </w:r>
        <w:r w:rsidR="0063205D">
          <w:rPr>
            <w:noProof/>
            <w:webHidden/>
          </w:rPr>
          <w:tab/>
        </w:r>
        <w:r w:rsidR="0063205D">
          <w:rPr>
            <w:noProof/>
            <w:webHidden/>
          </w:rPr>
          <w:fldChar w:fldCharType="begin"/>
        </w:r>
        <w:r w:rsidR="0063205D">
          <w:rPr>
            <w:noProof/>
            <w:webHidden/>
          </w:rPr>
          <w:instrText xml:space="preserve"> PAGEREF _Toc480239119 \h </w:instrText>
        </w:r>
        <w:r w:rsidR="0063205D">
          <w:rPr>
            <w:noProof/>
            <w:webHidden/>
          </w:rPr>
        </w:r>
        <w:r w:rsidR="0063205D">
          <w:rPr>
            <w:noProof/>
            <w:webHidden/>
          </w:rPr>
          <w:fldChar w:fldCharType="separate"/>
        </w:r>
        <w:r w:rsidR="0063205D">
          <w:rPr>
            <w:noProof/>
            <w:webHidden/>
          </w:rPr>
          <w:t>77</w:t>
        </w:r>
        <w:r w:rsidR="0063205D">
          <w:rPr>
            <w:noProof/>
            <w:webHidden/>
          </w:rPr>
          <w:fldChar w:fldCharType="end"/>
        </w:r>
      </w:hyperlink>
    </w:p>
    <w:p w14:paraId="66BCBC4D" w14:textId="44FBEAFC" w:rsidR="0063205D" w:rsidRDefault="000C605B">
      <w:pPr>
        <w:pStyle w:val="TableofFigures"/>
        <w:tabs>
          <w:tab w:val="right" w:leader="dot" w:pos="7927"/>
        </w:tabs>
        <w:rPr>
          <w:rFonts w:eastAsiaTheme="minorEastAsia"/>
          <w:noProof/>
          <w:sz w:val="22"/>
          <w:szCs w:val="22"/>
          <w:lang w:eastAsia="id-ID"/>
        </w:rPr>
      </w:pPr>
      <w:hyperlink w:anchor="_Toc480239120" w:history="1">
        <w:r w:rsidR="0063205D" w:rsidRPr="00157FE1">
          <w:rPr>
            <w:rStyle w:val="Hyperlink"/>
            <w:noProof/>
          </w:rPr>
          <w:t xml:space="preserve">Gambar 3.29 </w:t>
        </w:r>
        <w:r w:rsidR="00164BD7" w:rsidRPr="00164BD7">
          <w:rPr>
            <w:rStyle w:val="Hyperlink"/>
            <w:i/>
            <w:noProof/>
          </w:rPr>
          <w:t>Activity Diagram</w:t>
        </w:r>
        <w:r w:rsidR="0063205D" w:rsidRPr="00157FE1">
          <w:rPr>
            <w:rStyle w:val="Hyperlink"/>
            <w:noProof/>
          </w:rPr>
          <w:t xml:space="preserve"> Menerima </w:t>
        </w:r>
        <w:r w:rsidR="00051DBD" w:rsidRPr="00051DBD">
          <w:rPr>
            <w:rStyle w:val="Hyperlink"/>
            <w:i/>
            <w:noProof/>
          </w:rPr>
          <w:t>Event</w:t>
        </w:r>
        <w:r w:rsidR="0063205D">
          <w:rPr>
            <w:noProof/>
            <w:webHidden/>
          </w:rPr>
          <w:tab/>
        </w:r>
        <w:r w:rsidR="0063205D">
          <w:rPr>
            <w:noProof/>
            <w:webHidden/>
          </w:rPr>
          <w:fldChar w:fldCharType="begin"/>
        </w:r>
        <w:r w:rsidR="0063205D">
          <w:rPr>
            <w:noProof/>
            <w:webHidden/>
          </w:rPr>
          <w:instrText xml:space="preserve"> PAGEREF _Toc480239120 \h </w:instrText>
        </w:r>
        <w:r w:rsidR="0063205D">
          <w:rPr>
            <w:noProof/>
            <w:webHidden/>
          </w:rPr>
        </w:r>
        <w:r w:rsidR="0063205D">
          <w:rPr>
            <w:noProof/>
            <w:webHidden/>
          </w:rPr>
          <w:fldChar w:fldCharType="separate"/>
        </w:r>
        <w:r w:rsidR="0063205D">
          <w:rPr>
            <w:noProof/>
            <w:webHidden/>
          </w:rPr>
          <w:t>78</w:t>
        </w:r>
        <w:r w:rsidR="0063205D">
          <w:rPr>
            <w:noProof/>
            <w:webHidden/>
          </w:rPr>
          <w:fldChar w:fldCharType="end"/>
        </w:r>
      </w:hyperlink>
    </w:p>
    <w:p w14:paraId="7190CB28" w14:textId="3B482B6A" w:rsidR="0063205D" w:rsidRDefault="000C605B">
      <w:pPr>
        <w:pStyle w:val="TableofFigures"/>
        <w:tabs>
          <w:tab w:val="right" w:leader="dot" w:pos="7927"/>
        </w:tabs>
        <w:rPr>
          <w:rFonts w:eastAsiaTheme="minorEastAsia"/>
          <w:noProof/>
          <w:sz w:val="22"/>
          <w:szCs w:val="22"/>
          <w:lang w:eastAsia="id-ID"/>
        </w:rPr>
      </w:pPr>
      <w:hyperlink w:anchor="_Toc480239121" w:history="1">
        <w:r w:rsidR="0063205D" w:rsidRPr="00157FE1">
          <w:rPr>
            <w:rStyle w:val="Hyperlink"/>
            <w:noProof/>
          </w:rPr>
          <w:t xml:space="preserve">Gambar 3.30 </w:t>
        </w:r>
        <w:r w:rsidR="00164BD7" w:rsidRPr="00164BD7">
          <w:rPr>
            <w:rStyle w:val="Hyperlink"/>
            <w:i/>
            <w:noProof/>
          </w:rPr>
          <w:t>Activity Diagram</w:t>
        </w:r>
        <w:r w:rsidR="0063205D" w:rsidRPr="00157FE1">
          <w:rPr>
            <w:rStyle w:val="Hyperlink"/>
            <w:noProof/>
          </w:rPr>
          <w:t xml:space="preserve"> Melihat </w:t>
        </w:r>
        <w:r w:rsidR="00051DBD" w:rsidRPr="00051DBD">
          <w:rPr>
            <w:rStyle w:val="Hyperlink"/>
            <w:i/>
            <w:noProof/>
          </w:rPr>
          <w:t>Mystery Box</w:t>
        </w:r>
        <w:r w:rsidR="0063205D">
          <w:rPr>
            <w:noProof/>
            <w:webHidden/>
          </w:rPr>
          <w:tab/>
        </w:r>
        <w:r w:rsidR="0063205D">
          <w:rPr>
            <w:noProof/>
            <w:webHidden/>
          </w:rPr>
          <w:fldChar w:fldCharType="begin"/>
        </w:r>
        <w:r w:rsidR="0063205D">
          <w:rPr>
            <w:noProof/>
            <w:webHidden/>
          </w:rPr>
          <w:instrText xml:space="preserve"> PAGEREF _Toc480239121 \h </w:instrText>
        </w:r>
        <w:r w:rsidR="0063205D">
          <w:rPr>
            <w:noProof/>
            <w:webHidden/>
          </w:rPr>
        </w:r>
        <w:r w:rsidR="0063205D">
          <w:rPr>
            <w:noProof/>
            <w:webHidden/>
          </w:rPr>
          <w:fldChar w:fldCharType="separate"/>
        </w:r>
        <w:r w:rsidR="0063205D">
          <w:rPr>
            <w:noProof/>
            <w:webHidden/>
          </w:rPr>
          <w:t>78</w:t>
        </w:r>
        <w:r w:rsidR="0063205D">
          <w:rPr>
            <w:noProof/>
            <w:webHidden/>
          </w:rPr>
          <w:fldChar w:fldCharType="end"/>
        </w:r>
      </w:hyperlink>
    </w:p>
    <w:p w14:paraId="5ACEC107" w14:textId="1EBECF52" w:rsidR="0063205D" w:rsidRDefault="000C605B">
      <w:pPr>
        <w:pStyle w:val="TableofFigures"/>
        <w:tabs>
          <w:tab w:val="right" w:leader="dot" w:pos="7927"/>
        </w:tabs>
        <w:rPr>
          <w:rFonts w:eastAsiaTheme="minorEastAsia"/>
          <w:noProof/>
          <w:sz w:val="22"/>
          <w:szCs w:val="22"/>
          <w:lang w:eastAsia="id-ID"/>
        </w:rPr>
      </w:pPr>
      <w:hyperlink w:anchor="_Toc480239122" w:history="1">
        <w:r w:rsidR="0063205D" w:rsidRPr="00157FE1">
          <w:rPr>
            <w:rStyle w:val="Hyperlink"/>
            <w:noProof/>
          </w:rPr>
          <w:t xml:space="preserve">Gambar 3.31 </w:t>
        </w:r>
        <w:r w:rsidR="00164BD7" w:rsidRPr="00164BD7">
          <w:rPr>
            <w:rStyle w:val="Hyperlink"/>
            <w:i/>
            <w:noProof/>
          </w:rPr>
          <w:t>Activity Diagram</w:t>
        </w:r>
        <w:r w:rsidR="0063205D" w:rsidRPr="00157FE1">
          <w:rPr>
            <w:rStyle w:val="Hyperlink"/>
            <w:noProof/>
          </w:rPr>
          <w:t xml:space="preserve"> Menambah </w:t>
        </w:r>
        <w:r w:rsidR="00051DBD" w:rsidRPr="00051DBD">
          <w:rPr>
            <w:rStyle w:val="Hyperlink"/>
            <w:i/>
            <w:noProof/>
          </w:rPr>
          <w:t>Mystery Box</w:t>
        </w:r>
        <w:r w:rsidR="0063205D">
          <w:rPr>
            <w:noProof/>
            <w:webHidden/>
          </w:rPr>
          <w:tab/>
        </w:r>
        <w:r w:rsidR="0063205D">
          <w:rPr>
            <w:noProof/>
            <w:webHidden/>
          </w:rPr>
          <w:fldChar w:fldCharType="begin"/>
        </w:r>
        <w:r w:rsidR="0063205D">
          <w:rPr>
            <w:noProof/>
            <w:webHidden/>
          </w:rPr>
          <w:instrText xml:space="preserve"> PAGEREF _Toc480239122 \h </w:instrText>
        </w:r>
        <w:r w:rsidR="0063205D">
          <w:rPr>
            <w:noProof/>
            <w:webHidden/>
          </w:rPr>
        </w:r>
        <w:r w:rsidR="0063205D">
          <w:rPr>
            <w:noProof/>
            <w:webHidden/>
          </w:rPr>
          <w:fldChar w:fldCharType="separate"/>
        </w:r>
        <w:r w:rsidR="0063205D">
          <w:rPr>
            <w:noProof/>
            <w:webHidden/>
          </w:rPr>
          <w:t>79</w:t>
        </w:r>
        <w:r w:rsidR="0063205D">
          <w:rPr>
            <w:noProof/>
            <w:webHidden/>
          </w:rPr>
          <w:fldChar w:fldCharType="end"/>
        </w:r>
      </w:hyperlink>
    </w:p>
    <w:p w14:paraId="48D0215A" w14:textId="1D6AA639" w:rsidR="0063205D" w:rsidRDefault="000C605B">
      <w:pPr>
        <w:pStyle w:val="TableofFigures"/>
        <w:tabs>
          <w:tab w:val="right" w:leader="dot" w:pos="7927"/>
        </w:tabs>
        <w:rPr>
          <w:rFonts w:eastAsiaTheme="minorEastAsia"/>
          <w:noProof/>
          <w:sz w:val="22"/>
          <w:szCs w:val="22"/>
          <w:lang w:eastAsia="id-ID"/>
        </w:rPr>
      </w:pPr>
      <w:hyperlink w:anchor="_Toc480239123" w:history="1">
        <w:r w:rsidR="0063205D" w:rsidRPr="00157FE1">
          <w:rPr>
            <w:rStyle w:val="Hyperlink"/>
            <w:noProof/>
          </w:rPr>
          <w:t xml:space="preserve">Gambar 3.32 </w:t>
        </w:r>
        <w:r w:rsidR="00164BD7" w:rsidRPr="00164BD7">
          <w:rPr>
            <w:rStyle w:val="Hyperlink"/>
            <w:i/>
            <w:noProof/>
          </w:rPr>
          <w:t>Activity Diagram</w:t>
        </w:r>
        <w:r w:rsidR="0063205D" w:rsidRPr="00157FE1">
          <w:rPr>
            <w:rStyle w:val="Hyperlink"/>
            <w:noProof/>
          </w:rPr>
          <w:t xml:space="preserve"> Mengubah </w:t>
        </w:r>
        <w:r w:rsidR="00051DBD" w:rsidRPr="00051DBD">
          <w:rPr>
            <w:rStyle w:val="Hyperlink"/>
            <w:i/>
            <w:noProof/>
          </w:rPr>
          <w:t>Mystery Box</w:t>
        </w:r>
        <w:r w:rsidR="0063205D">
          <w:rPr>
            <w:noProof/>
            <w:webHidden/>
          </w:rPr>
          <w:tab/>
        </w:r>
        <w:r w:rsidR="0063205D">
          <w:rPr>
            <w:noProof/>
            <w:webHidden/>
          </w:rPr>
          <w:fldChar w:fldCharType="begin"/>
        </w:r>
        <w:r w:rsidR="0063205D">
          <w:rPr>
            <w:noProof/>
            <w:webHidden/>
          </w:rPr>
          <w:instrText xml:space="preserve"> PAGEREF _Toc480239123 \h </w:instrText>
        </w:r>
        <w:r w:rsidR="0063205D">
          <w:rPr>
            <w:noProof/>
            <w:webHidden/>
          </w:rPr>
        </w:r>
        <w:r w:rsidR="0063205D">
          <w:rPr>
            <w:noProof/>
            <w:webHidden/>
          </w:rPr>
          <w:fldChar w:fldCharType="separate"/>
        </w:r>
        <w:r w:rsidR="0063205D">
          <w:rPr>
            <w:noProof/>
            <w:webHidden/>
          </w:rPr>
          <w:t>80</w:t>
        </w:r>
        <w:r w:rsidR="0063205D">
          <w:rPr>
            <w:noProof/>
            <w:webHidden/>
          </w:rPr>
          <w:fldChar w:fldCharType="end"/>
        </w:r>
      </w:hyperlink>
    </w:p>
    <w:p w14:paraId="739C648A" w14:textId="47A8BFFD" w:rsidR="0063205D" w:rsidRDefault="000C605B">
      <w:pPr>
        <w:pStyle w:val="TableofFigures"/>
        <w:tabs>
          <w:tab w:val="right" w:leader="dot" w:pos="7927"/>
        </w:tabs>
        <w:rPr>
          <w:rFonts w:eastAsiaTheme="minorEastAsia"/>
          <w:noProof/>
          <w:sz w:val="22"/>
          <w:szCs w:val="22"/>
          <w:lang w:eastAsia="id-ID"/>
        </w:rPr>
      </w:pPr>
      <w:hyperlink w:anchor="_Toc480239124" w:history="1">
        <w:r w:rsidR="0063205D" w:rsidRPr="00157FE1">
          <w:rPr>
            <w:rStyle w:val="Hyperlink"/>
            <w:noProof/>
          </w:rPr>
          <w:t xml:space="preserve">Gambar 3.33 </w:t>
        </w:r>
        <w:r w:rsidR="00164BD7" w:rsidRPr="00164BD7">
          <w:rPr>
            <w:rStyle w:val="Hyperlink"/>
            <w:i/>
            <w:noProof/>
          </w:rPr>
          <w:t>Activity Diagram</w:t>
        </w:r>
        <w:r w:rsidR="0063205D" w:rsidRPr="00157FE1">
          <w:rPr>
            <w:rStyle w:val="Hyperlink"/>
            <w:noProof/>
          </w:rPr>
          <w:t xml:space="preserve"> Menghapus </w:t>
        </w:r>
        <w:r w:rsidR="00051DBD" w:rsidRPr="00051DBD">
          <w:rPr>
            <w:rStyle w:val="Hyperlink"/>
            <w:i/>
            <w:noProof/>
          </w:rPr>
          <w:t>Mystery Box</w:t>
        </w:r>
        <w:r w:rsidR="0063205D">
          <w:rPr>
            <w:noProof/>
            <w:webHidden/>
          </w:rPr>
          <w:tab/>
        </w:r>
        <w:r w:rsidR="0063205D">
          <w:rPr>
            <w:noProof/>
            <w:webHidden/>
          </w:rPr>
          <w:fldChar w:fldCharType="begin"/>
        </w:r>
        <w:r w:rsidR="0063205D">
          <w:rPr>
            <w:noProof/>
            <w:webHidden/>
          </w:rPr>
          <w:instrText xml:space="preserve"> PAGEREF _Toc480239124 \h </w:instrText>
        </w:r>
        <w:r w:rsidR="0063205D">
          <w:rPr>
            <w:noProof/>
            <w:webHidden/>
          </w:rPr>
        </w:r>
        <w:r w:rsidR="0063205D">
          <w:rPr>
            <w:noProof/>
            <w:webHidden/>
          </w:rPr>
          <w:fldChar w:fldCharType="separate"/>
        </w:r>
        <w:r w:rsidR="0063205D">
          <w:rPr>
            <w:noProof/>
            <w:webHidden/>
          </w:rPr>
          <w:t>80</w:t>
        </w:r>
        <w:r w:rsidR="0063205D">
          <w:rPr>
            <w:noProof/>
            <w:webHidden/>
          </w:rPr>
          <w:fldChar w:fldCharType="end"/>
        </w:r>
      </w:hyperlink>
    </w:p>
    <w:p w14:paraId="51CA0315" w14:textId="5F132529" w:rsidR="0063205D" w:rsidRDefault="000C605B">
      <w:pPr>
        <w:pStyle w:val="TableofFigures"/>
        <w:tabs>
          <w:tab w:val="right" w:leader="dot" w:pos="7927"/>
        </w:tabs>
        <w:rPr>
          <w:rFonts w:eastAsiaTheme="minorEastAsia"/>
          <w:noProof/>
          <w:sz w:val="22"/>
          <w:szCs w:val="22"/>
          <w:lang w:eastAsia="id-ID"/>
        </w:rPr>
      </w:pPr>
      <w:hyperlink w:anchor="_Toc480239125" w:history="1">
        <w:r w:rsidR="0063205D" w:rsidRPr="00157FE1">
          <w:rPr>
            <w:rStyle w:val="Hyperlink"/>
            <w:noProof/>
          </w:rPr>
          <w:t xml:space="preserve">Gambar 3.34 </w:t>
        </w:r>
        <w:r w:rsidR="00164BD7" w:rsidRPr="00164BD7">
          <w:rPr>
            <w:rStyle w:val="Hyperlink"/>
            <w:i/>
            <w:noProof/>
          </w:rPr>
          <w:t>Activity Diagram</w:t>
        </w:r>
        <w:r w:rsidR="0063205D" w:rsidRPr="00157FE1">
          <w:rPr>
            <w:rStyle w:val="Hyperlink"/>
            <w:noProof/>
          </w:rPr>
          <w:t xml:space="preserve"> Menerima </w:t>
        </w:r>
        <w:r w:rsidR="00051DBD" w:rsidRPr="00051DBD">
          <w:rPr>
            <w:rStyle w:val="Hyperlink"/>
            <w:i/>
            <w:noProof/>
          </w:rPr>
          <w:t>Mystery Box</w:t>
        </w:r>
        <w:r w:rsidR="0063205D">
          <w:rPr>
            <w:noProof/>
            <w:webHidden/>
          </w:rPr>
          <w:tab/>
        </w:r>
        <w:r w:rsidR="0063205D">
          <w:rPr>
            <w:noProof/>
            <w:webHidden/>
          </w:rPr>
          <w:fldChar w:fldCharType="begin"/>
        </w:r>
        <w:r w:rsidR="0063205D">
          <w:rPr>
            <w:noProof/>
            <w:webHidden/>
          </w:rPr>
          <w:instrText xml:space="preserve"> PAGEREF _Toc480239125 \h </w:instrText>
        </w:r>
        <w:r w:rsidR="0063205D">
          <w:rPr>
            <w:noProof/>
            <w:webHidden/>
          </w:rPr>
        </w:r>
        <w:r w:rsidR="0063205D">
          <w:rPr>
            <w:noProof/>
            <w:webHidden/>
          </w:rPr>
          <w:fldChar w:fldCharType="separate"/>
        </w:r>
        <w:r w:rsidR="0063205D">
          <w:rPr>
            <w:noProof/>
            <w:webHidden/>
          </w:rPr>
          <w:t>81</w:t>
        </w:r>
        <w:r w:rsidR="0063205D">
          <w:rPr>
            <w:noProof/>
            <w:webHidden/>
          </w:rPr>
          <w:fldChar w:fldCharType="end"/>
        </w:r>
      </w:hyperlink>
    </w:p>
    <w:p w14:paraId="4DE52DB2" w14:textId="2A8E9DC2" w:rsidR="0063205D" w:rsidRDefault="000C605B">
      <w:pPr>
        <w:pStyle w:val="TableofFigures"/>
        <w:tabs>
          <w:tab w:val="right" w:leader="dot" w:pos="7927"/>
        </w:tabs>
        <w:rPr>
          <w:rFonts w:eastAsiaTheme="minorEastAsia"/>
          <w:noProof/>
          <w:sz w:val="22"/>
          <w:szCs w:val="22"/>
          <w:lang w:eastAsia="id-ID"/>
        </w:rPr>
      </w:pPr>
      <w:hyperlink w:anchor="_Toc480239126" w:history="1">
        <w:r w:rsidR="0063205D" w:rsidRPr="00157FE1">
          <w:rPr>
            <w:rStyle w:val="Hyperlink"/>
            <w:noProof/>
          </w:rPr>
          <w:t xml:space="preserve">Gambar 3.35 </w:t>
        </w:r>
        <w:r w:rsidR="00164BD7" w:rsidRPr="00164BD7">
          <w:rPr>
            <w:rStyle w:val="Hyperlink"/>
            <w:i/>
            <w:noProof/>
          </w:rPr>
          <w:t>Activity Diagram</w:t>
        </w:r>
        <w:r w:rsidR="0063205D" w:rsidRPr="00157FE1">
          <w:rPr>
            <w:rStyle w:val="Hyperlink"/>
            <w:noProof/>
          </w:rPr>
          <w:t xml:space="preserve"> Melihat Kategori Survei</w:t>
        </w:r>
        <w:r w:rsidR="0063205D">
          <w:rPr>
            <w:noProof/>
            <w:webHidden/>
          </w:rPr>
          <w:tab/>
        </w:r>
        <w:r w:rsidR="0063205D">
          <w:rPr>
            <w:noProof/>
            <w:webHidden/>
          </w:rPr>
          <w:fldChar w:fldCharType="begin"/>
        </w:r>
        <w:r w:rsidR="0063205D">
          <w:rPr>
            <w:noProof/>
            <w:webHidden/>
          </w:rPr>
          <w:instrText xml:space="preserve"> PAGEREF _Toc480239126 \h </w:instrText>
        </w:r>
        <w:r w:rsidR="0063205D">
          <w:rPr>
            <w:noProof/>
            <w:webHidden/>
          </w:rPr>
        </w:r>
        <w:r w:rsidR="0063205D">
          <w:rPr>
            <w:noProof/>
            <w:webHidden/>
          </w:rPr>
          <w:fldChar w:fldCharType="separate"/>
        </w:r>
        <w:r w:rsidR="0063205D">
          <w:rPr>
            <w:noProof/>
            <w:webHidden/>
          </w:rPr>
          <w:t>82</w:t>
        </w:r>
        <w:r w:rsidR="0063205D">
          <w:rPr>
            <w:noProof/>
            <w:webHidden/>
          </w:rPr>
          <w:fldChar w:fldCharType="end"/>
        </w:r>
      </w:hyperlink>
    </w:p>
    <w:p w14:paraId="6C16E32C" w14:textId="06191A50" w:rsidR="0063205D" w:rsidRDefault="000C605B">
      <w:pPr>
        <w:pStyle w:val="TableofFigures"/>
        <w:tabs>
          <w:tab w:val="right" w:leader="dot" w:pos="7927"/>
        </w:tabs>
        <w:rPr>
          <w:rFonts w:eastAsiaTheme="minorEastAsia"/>
          <w:noProof/>
          <w:sz w:val="22"/>
          <w:szCs w:val="22"/>
          <w:lang w:eastAsia="id-ID"/>
        </w:rPr>
      </w:pPr>
      <w:hyperlink w:anchor="_Toc480239127" w:history="1">
        <w:r w:rsidR="0063205D" w:rsidRPr="00157FE1">
          <w:rPr>
            <w:rStyle w:val="Hyperlink"/>
            <w:noProof/>
          </w:rPr>
          <w:t xml:space="preserve">Gambar 3.36 </w:t>
        </w:r>
        <w:r w:rsidR="00164BD7" w:rsidRPr="00164BD7">
          <w:rPr>
            <w:rStyle w:val="Hyperlink"/>
            <w:i/>
            <w:noProof/>
          </w:rPr>
          <w:t>Activity Diagram</w:t>
        </w:r>
        <w:r w:rsidR="0063205D" w:rsidRPr="00157FE1">
          <w:rPr>
            <w:rStyle w:val="Hyperlink"/>
            <w:noProof/>
          </w:rPr>
          <w:t xml:space="preserve"> Menambah Kategori Survei</w:t>
        </w:r>
        <w:r w:rsidR="0063205D">
          <w:rPr>
            <w:noProof/>
            <w:webHidden/>
          </w:rPr>
          <w:tab/>
        </w:r>
        <w:r w:rsidR="0063205D">
          <w:rPr>
            <w:noProof/>
            <w:webHidden/>
          </w:rPr>
          <w:fldChar w:fldCharType="begin"/>
        </w:r>
        <w:r w:rsidR="0063205D">
          <w:rPr>
            <w:noProof/>
            <w:webHidden/>
          </w:rPr>
          <w:instrText xml:space="preserve"> PAGEREF _Toc480239127 \h </w:instrText>
        </w:r>
        <w:r w:rsidR="0063205D">
          <w:rPr>
            <w:noProof/>
            <w:webHidden/>
          </w:rPr>
        </w:r>
        <w:r w:rsidR="0063205D">
          <w:rPr>
            <w:noProof/>
            <w:webHidden/>
          </w:rPr>
          <w:fldChar w:fldCharType="separate"/>
        </w:r>
        <w:r w:rsidR="0063205D">
          <w:rPr>
            <w:noProof/>
            <w:webHidden/>
          </w:rPr>
          <w:t>82</w:t>
        </w:r>
        <w:r w:rsidR="0063205D">
          <w:rPr>
            <w:noProof/>
            <w:webHidden/>
          </w:rPr>
          <w:fldChar w:fldCharType="end"/>
        </w:r>
      </w:hyperlink>
    </w:p>
    <w:p w14:paraId="45160333" w14:textId="55829568" w:rsidR="0063205D" w:rsidRDefault="000C605B">
      <w:pPr>
        <w:pStyle w:val="TableofFigures"/>
        <w:tabs>
          <w:tab w:val="right" w:leader="dot" w:pos="7927"/>
        </w:tabs>
        <w:rPr>
          <w:rFonts w:eastAsiaTheme="minorEastAsia"/>
          <w:noProof/>
          <w:sz w:val="22"/>
          <w:szCs w:val="22"/>
          <w:lang w:eastAsia="id-ID"/>
        </w:rPr>
      </w:pPr>
      <w:hyperlink w:anchor="_Toc480239128" w:history="1">
        <w:r w:rsidR="0063205D" w:rsidRPr="00157FE1">
          <w:rPr>
            <w:rStyle w:val="Hyperlink"/>
            <w:noProof/>
          </w:rPr>
          <w:t xml:space="preserve">Gambar 3.37 </w:t>
        </w:r>
        <w:r w:rsidR="00164BD7" w:rsidRPr="00164BD7">
          <w:rPr>
            <w:rStyle w:val="Hyperlink"/>
            <w:i/>
            <w:noProof/>
          </w:rPr>
          <w:t>Activity Diagram</w:t>
        </w:r>
        <w:r w:rsidR="0063205D" w:rsidRPr="00157FE1">
          <w:rPr>
            <w:rStyle w:val="Hyperlink"/>
            <w:noProof/>
          </w:rPr>
          <w:t xml:space="preserve"> Mengubah Kategori Survei</w:t>
        </w:r>
        <w:r w:rsidR="0063205D">
          <w:rPr>
            <w:noProof/>
            <w:webHidden/>
          </w:rPr>
          <w:tab/>
        </w:r>
        <w:r w:rsidR="0063205D">
          <w:rPr>
            <w:noProof/>
            <w:webHidden/>
          </w:rPr>
          <w:fldChar w:fldCharType="begin"/>
        </w:r>
        <w:r w:rsidR="0063205D">
          <w:rPr>
            <w:noProof/>
            <w:webHidden/>
          </w:rPr>
          <w:instrText xml:space="preserve"> PAGEREF _Toc480239128 \h </w:instrText>
        </w:r>
        <w:r w:rsidR="0063205D">
          <w:rPr>
            <w:noProof/>
            <w:webHidden/>
          </w:rPr>
        </w:r>
        <w:r w:rsidR="0063205D">
          <w:rPr>
            <w:noProof/>
            <w:webHidden/>
          </w:rPr>
          <w:fldChar w:fldCharType="separate"/>
        </w:r>
        <w:r w:rsidR="0063205D">
          <w:rPr>
            <w:noProof/>
            <w:webHidden/>
          </w:rPr>
          <w:t>83</w:t>
        </w:r>
        <w:r w:rsidR="0063205D">
          <w:rPr>
            <w:noProof/>
            <w:webHidden/>
          </w:rPr>
          <w:fldChar w:fldCharType="end"/>
        </w:r>
      </w:hyperlink>
    </w:p>
    <w:p w14:paraId="78858AE0" w14:textId="65695F30" w:rsidR="0063205D" w:rsidRDefault="000C605B">
      <w:pPr>
        <w:pStyle w:val="TableofFigures"/>
        <w:tabs>
          <w:tab w:val="right" w:leader="dot" w:pos="7927"/>
        </w:tabs>
        <w:rPr>
          <w:rFonts w:eastAsiaTheme="minorEastAsia"/>
          <w:noProof/>
          <w:sz w:val="22"/>
          <w:szCs w:val="22"/>
          <w:lang w:eastAsia="id-ID"/>
        </w:rPr>
      </w:pPr>
      <w:hyperlink w:anchor="_Toc480239129" w:history="1">
        <w:r w:rsidR="0063205D" w:rsidRPr="00157FE1">
          <w:rPr>
            <w:rStyle w:val="Hyperlink"/>
            <w:noProof/>
          </w:rPr>
          <w:t xml:space="preserve">Gambar 3.38 </w:t>
        </w:r>
        <w:r w:rsidR="00164BD7" w:rsidRPr="00164BD7">
          <w:rPr>
            <w:rStyle w:val="Hyperlink"/>
            <w:i/>
            <w:noProof/>
          </w:rPr>
          <w:t>Activity Diagram</w:t>
        </w:r>
        <w:r w:rsidR="0063205D" w:rsidRPr="00157FE1">
          <w:rPr>
            <w:rStyle w:val="Hyperlink"/>
            <w:noProof/>
          </w:rPr>
          <w:t xml:space="preserve"> Menghapus Kategori Survei</w:t>
        </w:r>
        <w:r w:rsidR="0063205D">
          <w:rPr>
            <w:noProof/>
            <w:webHidden/>
          </w:rPr>
          <w:tab/>
        </w:r>
        <w:r w:rsidR="0063205D">
          <w:rPr>
            <w:noProof/>
            <w:webHidden/>
          </w:rPr>
          <w:fldChar w:fldCharType="begin"/>
        </w:r>
        <w:r w:rsidR="0063205D">
          <w:rPr>
            <w:noProof/>
            <w:webHidden/>
          </w:rPr>
          <w:instrText xml:space="preserve"> PAGEREF _Toc480239129 \h </w:instrText>
        </w:r>
        <w:r w:rsidR="0063205D">
          <w:rPr>
            <w:noProof/>
            <w:webHidden/>
          </w:rPr>
        </w:r>
        <w:r w:rsidR="0063205D">
          <w:rPr>
            <w:noProof/>
            <w:webHidden/>
          </w:rPr>
          <w:fldChar w:fldCharType="separate"/>
        </w:r>
        <w:r w:rsidR="0063205D">
          <w:rPr>
            <w:noProof/>
            <w:webHidden/>
          </w:rPr>
          <w:t>84</w:t>
        </w:r>
        <w:r w:rsidR="0063205D">
          <w:rPr>
            <w:noProof/>
            <w:webHidden/>
          </w:rPr>
          <w:fldChar w:fldCharType="end"/>
        </w:r>
      </w:hyperlink>
    </w:p>
    <w:p w14:paraId="362D9AED" w14:textId="39D12995" w:rsidR="0063205D" w:rsidRDefault="000C605B">
      <w:pPr>
        <w:pStyle w:val="TableofFigures"/>
        <w:tabs>
          <w:tab w:val="right" w:leader="dot" w:pos="7927"/>
        </w:tabs>
        <w:rPr>
          <w:rFonts w:eastAsiaTheme="minorEastAsia"/>
          <w:noProof/>
          <w:sz w:val="22"/>
          <w:szCs w:val="22"/>
          <w:lang w:eastAsia="id-ID"/>
        </w:rPr>
      </w:pPr>
      <w:hyperlink w:anchor="_Toc480239130" w:history="1">
        <w:r w:rsidR="0063205D" w:rsidRPr="00157FE1">
          <w:rPr>
            <w:rStyle w:val="Hyperlink"/>
            <w:noProof/>
          </w:rPr>
          <w:t xml:space="preserve">Gambar 3.39 </w:t>
        </w:r>
        <w:r w:rsidR="00164BD7" w:rsidRPr="00164BD7">
          <w:rPr>
            <w:rStyle w:val="Hyperlink"/>
            <w:i/>
            <w:noProof/>
          </w:rPr>
          <w:t>Activity Diagram</w:t>
        </w:r>
        <w:r w:rsidR="0063205D" w:rsidRPr="00157FE1">
          <w:rPr>
            <w:rStyle w:val="Hyperlink"/>
            <w:noProof/>
          </w:rPr>
          <w:t xml:space="preserve"> Memilih Kategori Survei</w:t>
        </w:r>
        <w:r w:rsidR="0063205D">
          <w:rPr>
            <w:noProof/>
            <w:webHidden/>
          </w:rPr>
          <w:tab/>
        </w:r>
        <w:r w:rsidR="0063205D">
          <w:rPr>
            <w:noProof/>
            <w:webHidden/>
          </w:rPr>
          <w:fldChar w:fldCharType="begin"/>
        </w:r>
        <w:r w:rsidR="0063205D">
          <w:rPr>
            <w:noProof/>
            <w:webHidden/>
          </w:rPr>
          <w:instrText xml:space="preserve"> PAGEREF _Toc480239130 \h </w:instrText>
        </w:r>
        <w:r w:rsidR="0063205D">
          <w:rPr>
            <w:noProof/>
            <w:webHidden/>
          </w:rPr>
        </w:r>
        <w:r w:rsidR="0063205D">
          <w:rPr>
            <w:noProof/>
            <w:webHidden/>
          </w:rPr>
          <w:fldChar w:fldCharType="separate"/>
        </w:r>
        <w:r w:rsidR="0063205D">
          <w:rPr>
            <w:noProof/>
            <w:webHidden/>
          </w:rPr>
          <w:t>84</w:t>
        </w:r>
        <w:r w:rsidR="0063205D">
          <w:rPr>
            <w:noProof/>
            <w:webHidden/>
          </w:rPr>
          <w:fldChar w:fldCharType="end"/>
        </w:r>
      </w:hyperlink>
    </w:p>
    <w:p w14:paraId="0E9D5124" w14:textId="39F35B11" w:rsidR="0063205D" w:rsidRDefault="000C605B">
      <w:pPr>
        <w:pStyle w:val="TableofFigures"/>
        <w:tabs>
          <w:tab w:val="right" w:leader="dot" w:pos="7927"/>
        </w:tabs>
        <w:rPr>
          <w:rFonts w:eastAsiaTheme="minorEastAsia"/>
          <w:noProof/>
          <w:sz w:val="22"/>
          <w:szCs w:val="22"/>
          <w:lang w:eastAsia="id-ID"/>
        </w:rPr>
      </w:pPr>
      <w:hyperlink w:anchor="_Toc480239131" w:history="1">
        <w:r w:rsidR="0063205D" w:rsidRPr="00157FE1">
          <w:rPr>
            <w:rStyle w:val="Hyperlink"/>
            <w:noProof/>
          </w:rPr>
          <w:t xml:space="preserve">Gambar 3.40 </w:t>
        </w:r>
        <w:r w:rsidR="00164BD7" w:rsidRPr="00164BD7">
          <w:rPr>
            <w:rStyle w:val="Hyperlink"/>
            <w:i/>
            <w:noProof/>
          </w:rPr>
          <w:t>Activity Diagram</w:t>
        </w:r>
        <w:r w:rsidR="0063205D" w:rsidRPr="00157FE1">
          <w:rPr>
            <w:rStyle w:val="Hyperlink"/>
            <w:noProof/>
          </w:rPr>
          <w:t xml:space="preserve"> Melihat </w:t>
        </w:r>
        <w:r w:rsidR="000C679A" w:rsidRPr="000C679A">
          <w:rPr>
            <w:rStyle w:val="Hyperlink"/>
            <w:i/>
            <w:noProof/>
          </w:rPr>
          <w:t>Leaderboard</w:t>
        </w:r>
        <w:r w:rsidR="0063205D">
          <w:rPr>
            <w:noProof/>
            <w:webHidden/>
          </w:rPr>
          <w:tab/>
        </w:r>
        <w:r w:rsidR="0063205D">
          <w:rPr>
            <w:noProof/>
            <w:webHidden/>
          </w:rPr>
          <w:fldChar w:fldCharType="begin"/>
        </w:r>
        <w:r w:rsidR="0063205D">
          <w:rPr>
            <w:noProof/>
            <w:webHidden/>
          </w:rPr>
          <w:instrText xml:space="preserve"> PAGEREF _Toc480239131 \h </w:instrText>
        </w:r>
        <w:r w:rsidR="0063205D">
          <w:rPr>
            <w:noProof/>
            <w:webHidden/>
          </w:rPr>
        </w:r>
        <w:r w:rsidR="0063205D">
          <w:rPr>
            <w:noProof/>
            <w:webHidden/>
          </w:rPr>
          <w:fldChar w:fldCharType="separate"/>
        </w:r>
        <w:r w:rsidR="0063205D">
          <w:rPr>
            <w:noProof/>
            <w:webHidden/>
          </w:rPr>
          <w:t>85</w:t>
        </w:r>
        <w:r w:rsidR="0063205D">
          <w:rPr>
            <w:noProof/>
            <w:webHidden/>
          </w:rPr>
          <w:fldChar w:fldCharType="end"/>
        </w:r>
      </w:hyperlink>
    </w:p>
    <w:p w14:paraId="443E79CA" w14:textId="6606E7DA" w:rsidR="0063205D" w:rsidRDefault="000C605B">
      <w:pPr>
        <w:pStyle w:val="TableofFigures"/>
        <w:tabs>
          <w:tab w:val="right" w:leader="dot" w:pos="7927"/>
        </w:tabs>
        <w:rPr>
          <w:rFonts w:eastAsiaTheme="minorEastAsia"/>
          <w:noProof/>
          <w:sz w:val="22"/>
          <w:szCs w:val="22"/>
          <w:lang w:eastAsia="id-ID"/>
        </w:rPr>
      </w:pPr>
      <w:hyperlink w:anchor="_Toc480239132" w:history="1">
        <w:r w:rsidR="0063205D" w:rsidRPr="00157FE1">
          <w:rPr>
            <w:rStyle w:val="Hyperlink"/>
            <w:noProof/>
          </w:rPr>
          <w:t xml:space="preserve">Gambar 3.41 </w:t>
        </w:r>
        <w:r w:rsidR="00164BD7" w:rsidRPr="00164BD7">
          <w:rPr>
            <w:rStyle w:val="Hyperlink"/>
            <w:i/>
            <w:noProof/>
          </w:rPr>
          <w:t>Activity Diagram</w:t>
        </w:r>
        <w:r w:rsidR="0063205D" w:rsidRPr="00157FE1">
          <w:rPr>
            <w:rStyle w:val="Hyperlink"/>
            <w:noProof/>
          </w:rPr>
          <w:t xml:space="preserve"> Melakukan </w:t>
        </w:r>
        <w:r w:rsidR="000C679A" w:rsidRPr="000C679A">
          <w:rPr>
            <w:rStyle w:val="Hyperlink"/>
            <w:i/>
            <w:noProof/>
          </w:rPr>
          <w:t>Vote</w:t>
        </w:r>
        <w:r w:rsidR="0063205D">
          <w:rPr>
            <w:noProof/>
            <w:webHidden/>
          </w:rPr>
          <w:tab/>
        </w:r>
        <w:r w:rsidR="0063205D">
          <w:rPr>
            <w:noProof/>
            <w:webHidden/>
          </w:rPr>
          <w:fldChar w:fldCharType="begin"/>
        </w:r>
        <w:r w:rsidR="0063205D">
          <w:rPr>
            <w:noProof/>
            <w:webHidden/>
          </w:rPr>
          <w:instrText xml:space="preserve"> PAGEREF _Toc480239132 \h </w:instrText>
        </w:r>
        <w:r w:rsidR="0063205D">
          <w:rPr>
            <w:noProof/>
            <w:webHidden/>
          </w:rPr>
        </w:r>
        <w:r w:rsidR="0063205D">
          <w:rPr>
            <w:noProof/>
            <w:webHidden/>
          </w:rPr>
          <w:fldChar w:fldCharType="separate"/>
        </w:r>
        <w:r w:rsidR="0063205D">
          <w:rPr>
            <w:noProof/>
            <w:webHidden/>
          </w:rPr>
          <w:t>85</w:t>
        </w:r>
        <w:r w:rsidR="0063205D">
          <w:rPr>
            <w:noProof/>
            <w:webHidden/>
          </w:rPr>
          <w:fldChar w:fldCharType="end"/>
        </w:r>
      </w:hyperlink>
    </w:p>
    <w:p w14:paraId="2BD31E90" w14:textId="4D07BC15" w:rsidR="0063205D" w:rsidRDefault="000C605B">
      <w:pPr>
        <w:pStyle w:val="TableofFigures"/>
        <w:tabs>
          <w:tab w:val="right" w:leader="dot" w:pos="7927"/>
        </w:tabs>
        <w:rPr>
          <w:rFonts w:eastAsiaTheme="minorEastAsia"/>
          <w:noProof/>
          <w:sz w:val="22"/>
          <w:szCs w:val="22"/>
          <w:lang w:eastAsia="id-ID"/>
        </w:rPr>
      </w:pPr>
      <w:hyperlink w:anchor="_Toc480239133" w:history="1">
        <w:r w:rsidR="0063205D" w:rsidRPr="00157FE1">
          <w:rPr>
            <w:rStyle w:val="Hyperlink"/>
            <w:noProof/>
          </w:rPr>
          <w:t xml:space="preserve">Gambar 3.42 </w:t>
        </w:r>
        <w:r w:rsidR="00164BD7" w:rsidRPr="00164BD7">
          <w:rPr>
            <w:rStyle w:val="Hyperlink"/>
            <w:i/>
            <w:noProof/>
          </w:rPr>
          <w:t>Activity Diagram</w:t>
        </w:r>
        <w:r w:rsidR="0063205D" w:rsidRPr="00157FE1">
          <w:rPr>
            <w:rStyle w:val="Hyperlink"/>
            <w:noProof/>
          </w:rPr>
          <w:t xml:space="preserve"> Menambah </w:t>
        </w:r>
        <w:r w:rsidR="00051DBD" w:rsidRPr="00051DBD">
          <w:rPr>
            <w:rStyle w:val="Hyperlink"/>
            <w:i/>
            <w:noProof/>
          </w:rPr>
          <w:t>Chat Group</w:t>
        </w:r>
        <w:r w:rsidR="0063205D">
          <w:rPr>
            <w:noProof/>
            <w:webHidden/>
          </w:rPr>
          <w:tab/>
        </w:r>
        <w:r w:rsidR="0063205D">
          <w:rPr>
            <w:noProof/>
            <w:webHidden/>
          </w:rPr>
          <w:fldChar w:fldCharType="begin"/>
        </w:r>
        <w:r w:rsidR="0063205D">
          <w:rPr>
            <w:noProof/>
            <w:webHidden/>
          </w:rPr>
          <w:instrText xml:space="preserve"> PAGEREF _Toc480239133 \h </w:instrText>
        </w:r>
        <w:r w:rsidR="0063205D">
          <w:rPr>
            <w:noProof/>
            <w:webHidden/>
          </w:rPr>
        </w:r>
        <w:r w:rsidR="0063205D">
          <w:rPr>
            <w:noProof/>
            <w:webHidden/>
          </w:rPr>
          <w:fldChar w:fldCharType="separate"/>
        </w:r>
        <w:r w:rsidR="0063205D">
          <w:rPr>
            <w:noProof/>
            <w:webHidden/>
          </w:rPr>
          <w:t>87</w:t>
        </w:r>
        <w:r w:rsidR="0063205D">
          <w:rPr>
            <w:noProof/>
            <w:webHidden/>
          </w:rPr>
          <w:fldChar w:fldCharType="end"/>
        </w:r>
      </w:hyperlink>
    </w:p>
    <w:p w14:paraId="5D484E88" w14:textId="463F39E7" w:rsidR="0063205D" w:rsidRDefault="000C605B">
      <w:pPr>
        <w:pStyle w:val="TableofFigures"/>
        <w:tabs>
          <w:tab w:val="right" w:leader="dot" w:pos="7927"/>
        </w:tabs>
        <w:rPr>
          <w:rFonts w:eastAsiaTheme="minorEastAsia"/>
          <w:noProof/>
          <w:sz w:val="22"/>
          <w:szCs w:val="22"/>
          <w:lang w:eastAsia="id-ID"/>
        </w:rPr>
      </w:pPr>
      <w:hyperlink w:anchor="_Toc480239134" w:history="1">
        <w:r w:rsidR="0063205D" w:rsidRPr="00157FE1">
          <w:rPr>
            <w:rStyle w:val="Hyperlink"/>
            <w:noProof/>
          </w:rPr>
          <w:t xml:space="preserve">Gambar 3.43 </w:t>
        </w:r>
        <w:r w:rsidR="00164BD7" w:rsidRPr="00164BD7">
          <w:rPr>
            <w:rStyle w:val="Hyperlink"/>
            <w:i/>
            <w:noProof/>
          </w:rPr>
          <w:t>Activity Diagram</w:t>
        </w:r>
        <w:r w:rsidR="0063205D" w:rsidRPr="00157FE1">
          <w:rPr>
            <w:rStyle w:val="Hyperlink"/>
            <w:noProof/>
          </w:rPr>
          <w:t xml:space="preserve"> Menghapus </w:t>
        </w:r>
        <w:r w:rsidR="00051DBD" w:rsidRPr="00051DBD">
          <w:rPr>
            <w:rStyle w:val="Hyperlink"/>
            <w:i/>
            <w:noProof/>
          </w:rPr>
          <w:t>Chat Group</w:t>
        </w:r>
        <w:r w:rsidR="0063205D">
          <w:rPr>
            <w:noProof/>
            <w:webHidden/>
          </w:rPr>
          <w:tab/>
        </w:r>
        <w:r w:rsidR="0063205D">
          <w:rPr>
            <w:noProof/>
            <w:webHidden/>
          </w:rPr>
          <w:fldChar w:fldCharType="begin"/>
        </w:r>
        <w:r w:rsidR="0063205D">
          <w:rPr>
            <w:noProof/>
            <w:webHidden/>
          </w:rPr>
          <w:instrText xml:space="preserve"> PAGEREF _Toc480239134 \h </w:instrText>
        </w:r>
        <w:r w:rsidR="0063205D">
          <w:rPr>
            <w:noProof/>
            <w:webHidden/>
          </w:rPr>
        </w:r>
        <w:r w:rsidR="0063205D">
          <w:rPr>
            <w:noProof/>
            <w:webHidden/>
          </w:rPr>
          <w:fldChar w:fldCharType="separate"/>
        </w:r>
        <w:r w:rsidR="0063205D">
          <w:rPr>
            <w:noProof/>
            <w:webHidden/>
          </w:rPr>
          <w:t>88</w:t>
        </w:r>
        <w:r w:rsidR="0063205D">
          <w:rPr>
            <w:noProof/>
            <w:webHidden/>
          </w:rPr>
          <w:fldChar w:fldCharType="end"/>
        </w:r>
      </w:hyperlink>
    </w:p>
    <w:p w14:paraId="39F9978A" w14:textId="6143F1BC" w:rsidR="0063205D" w:rsidRDefault="000C605B">
      <w:pPr>
        <w:pStyle w:val="TableofFigures"/>
        <w:tabs>
          <w:tab w:val="right" w:leader="dot" w:pos="7927"/>
        </w:tabs>
        <w:rPr>
          <w:rFonts w:eastAsiaTheme="minorEastAsia"/>
          <w:noProof/>
          <w:sz w:val="22"/>
          <w:szCs w:val="22"/>
          <w:lang w:eastAsia="id-ID"/>
        </w:rPr>
      </w:pPr>
      <w:hyperlink w:anchor="_Toc480239135" w:history="1">
        <w:r w:rsidR="0063205D" w:rsidRPr="00157FE1">
          <w:rPr>
            <w:rStyle w:val="Hyperlink"/>
            <w:noProof/>
          </w:rPr>
          <w:t xml:space="preserve">Gambar 3.44 </w:t>
        </w:r>
        <w:r w:rsidR="00164BD7" w:rsidRPr="00164BD7">
          <w:rPr>
            <w:rStyle w:val="Hyperlink"/>
            <w:i/>
            <w:noProof/>
          </w:rPr>
          <w:t>Activity Diagram</w:t>
        </w:r>
        <w:r w:rsidR="0063205D" w:rsidRPr="00157FE1">
          <w:rPr>
            <w:rStyle w:val="Hyperlink"/>
            <w:noProof/>
          </w:rPr>
          <w:t xml:space="preserve"> Mengikuti </w:t>
        </w:r>
        <w:r w:rsidR="00051DBD" w:rsidRPr="00051DBD">
          <w:rPr>
            <w:rStyle w:val="Hyperlink"/>
            <w:i/>
            <w:noProof/>
          </w:rPr>
          <w:t>Chat Group</w:t>
        </w:r>
        <w:r w:rsidR="0063205D">
          <w:rPr>
            <w:noProof/>
            <w:webHidden/>
          </w:rPr>
          <w:tab/>
        </w:r>
        <w:r w:rsidR="0063205D">
          <w:rPr>
            <w:noProof/>
            <w:webHidden/>
          </w:rPr>
          <w:fldChar w:fldCharType="begin"/>
        </w:r>
        <w:r w:rsidR="0063205D">
          <w:rPr>
            <w:noProof/>
            <w:webHidden/>
          </w:rPr>
          <w:instrText xml:space="preserve"> PAGEREF _Toc480239135 \h </w:instrText>
        </w:r>
        <w:r w:rsidR="0063205D">
          <w:rPr>
            <w:noProof/>
            <w:webHidden/>
          </w:rPr>
        </w:r>
        <w:r w:rsidR="0063205D">
          <w:rPr>
            <w:noProof/>
            <w:webHidden/>
          </w:rPr>
          <w:fldChar w:fldCharType="separate"/>
        </w:r>
        <w:r w:rsidR="0063205D">
          <w:rPr>
            <w:noProof/>
            <w:webHidden/>
          </w:rPr>
          <w:t>88</w:t>
        </w:r>
        <w:r w:rsidR="0063205D">
          <w:rPr>
            <w:noProof/>
            <w:webHidden/>
          </w:rPr>
          <w:fldChar w:fldCharType="end"/>
        </w:r>
      </w:hyperlink>
    </w:p>
    <w:p w14:paraId="373764B2" w14:textId="699226D0" w:rsidR="0063205D" w:rsidRDefault="000C605B">
      <w:pPr>
        <w:pStyle w:val="TableofFigures"/>
        <w:tabs>
          <w:tab w:val="right" w:leader="dot" w:pos="7927"/>
        </w:tabs>
        <w:rPr>
          <w:rFonts w:eastAsiaTheme="minorEastAsia"/>
          <w:noProof/>
          <w:sz w:val="22"/>
          <w:szCs w:val="22"/>
          <w:lang w:eastAsia="id-ID"/>
        </w:rPr>
      </w:pPr>
      <w:hyperlink w:anchor="_Toc480239136" w:history="1">
        <w:r w:rsidR="0063205D" w:rsidRPr="00157FE1">
          <w:rPr>
            <w:rStyle w:val="Hyperlink"/>
            <w:noProof/>
          </w:rPr>
          <w:t xml:space="preserve">Gambar 3.45 </w:t>
        </w:r>
        <w:r w:rsidR="00164BD7" w:rsidRPr="00164BD7">
          <w:rPr>
            <w:rStyle w:val="Hyperlink"/>
            <w:i/>
            <w:noProof/>
          </w:rPr>
          <w:t>Activity Diagram</w:t>
        </w:r>
        <w:r w:rsidR="0063205D" w:rsidRPr="00157FE1">
          <w:rPr>
            <w:rStyle w:val="Hyperlink"/>
            <w:noProof/>
          </w:rPr>
          <w:t xml:space="preserve"> Mengonfirmasi Anggota</w:t>
        </w:r>
        <w:r w:rsidR="0063205D">
          <w:rPr>
            <w:noProof/>
            <w:webHidden/>
          </w:rPr>
          <w:tab/>
        </w:r>
        <w:r w:rsidR="0063205D">
          <w:rPr>
            <w:noProof/>
            <w:webHidden/>
          </w:rPr>
          <w:fldChar w:fldCharType="begin"/>
        </w:r>
        <w:r w:rsidR="0063205D">
          <w:rPr>
            <w:noProof/>
            <w:webHidden/>
          </w:rPr>
          <w:instrText xml:space="preserve"> PAGEREF _Toc480239136 \h </w:instrText>
        </w:r>
        <w:r w:rsidR="0063205D">
          <w:rPr>
            <w:noProof/>
            <w:webHidden/>
          </w:rPr>
        </w:r>
        <w:r w:rsidR="0063205D">
          <w:rPr>
            <w:noProof/>
            <w:webHidden/>
          </w:rPr>
          <w:fldChar w:fldCharType="separate"/>
        </w:r>
        <w:r w:rsidR="0063205D">
          <w:rPr>
            <w:noProof/>
            <w:webHidden/>
          </w:rPr>
          <w:t>89</w:t>
        </w:r>
        <w:r w:rsidR="0063205D">
          <w:rPr>
            <w:noProof/>
            <w:webHidden/>
          </w:rPr>
          <w:fldChar w:fldCharType="end"/>
        </w:r>
      </w:hyperlink>
    </w:p>
    <w:p w14:paraId="631ED927" w14:textId="2BB64DC4" w:rsidR="0063205D" w:rsidRDefault="000C605B">
      <w:pPr>
        <w:pStyle w:val="TableofFigures"/>
        <w:tabs>
          <w:tab w:val="right" w:leader="dot" w:pos="7927"/>
        </w:tabs>
        <w:rPr>
          <w:rFonts w:eastAsiaTheme="minorEastAsia"/>
          <w:noProof/>
          <w:sz w:val="22"/>
          <w:szCs w:val="22"/>
          <w:lang w:eastAsia="id-ID"/>
        </w:rPr>
      </w:pPr>
      <w:hyperlink w:anchor="_Toc480239137" w:history="1">
        <w:r w:rsidR="0063205D" w:rsidRPr="00157FE1">
          <w:rPr>
            <w:rStyle w:val="Hyperlink"/>
            <w:noProof/>
          </w:rPr>
          <w:t xml:space="preserve">Gambar 3.46 </w:t>
        </w:r>
        <w:r w:rsidR="00164BD7" w:rsidRPr="00164BD7">
          <w:rPr>
            <w:rStyle w:val="Hyperlink"/>
            <w:i/>
            <w:noProof/>
          </w:rPr>
          <w:t>Activity Diagram</w:t>
        </w:r>
        <w:r w:rsidR="0063205D" w:rsidRPr="00157FE1">
          <w:rPr>
            <w:rStyle w:val="Hyperlink"/>
            <w:noProof/>
          </w:rPr>
          <w:t xml:space="preserve"> Menuliskan Pesan</w:t>
        </w:r>
        <w:r w:rsidR="0063205D">
          <w:rPr>
            <w:noProof/>
            <w:webHidden/>
          </w:rPr>
          <w:tab/>
        </w:r>
        <w:r w:rsidR="0063205D">
          <w:rPr>
            <w:noProof/>
            <w:webHidden/>
          </w:rPr>
          <w:fldChar w:fldCharType="begin"/>
        </w:r>
        <w:r w:rsidR="0063205D">
          <w:rPr>
            <w:noProof/>
            <w:webHidden/>
          </w:rPr>
          <w:instrText xml:space="preserve"> PAGEREF _Toc480239137 \h </w:instrText>
        </w:r>
        <w:r w:rsidR="0063205D">
          <w:rPr>
            <w:noProof/>
            <w:webHidden/>
          </w:rPr>
        </w:r>
        <w:r w:rsidR="0063205D">
          <w:rPr>
            <w:noProof/>
            <w:webHidden/>
          </w:rPr>
          <w:fldChar w:fldCharType="separate"/>
        </w:r>
        <w:r w:rsidR="0063205D">
          <w:rPr>
            <w:noProof/>
            <w:webHidden/>
          </w:rPr>
          <w:t>89</w:t>
        </w:r>
        <w:r w:rsidR="0063205D">
          <w:rPr>
            <w:noProof/>
            <w:webHidden/>
          </w:rPr>
          <w:fldChar w:fldCharType="end"/>
        </w:r>
      </w:hyperlink>
    </w:p>
    <w:p w14:paraId="317D9ADD" w14:textId="17332010" w:rsidR="0063205D" w:rsidRDefault="000C605B">
      <w:pPr>
        <w:pStyle w:val="TableofFigures"/>
        <w:tabs>
          <w:tab w:val="right" w:leader="dot" w:pos="7927"/>
        </w:tabs>
        <w:rPr>
          <w:rFonts w:eastAsiaTheme="minorEastAsia"/>
          <w:noProof/>
          <w:sz w:val="22"/>
          <w:szCs w:val="22"/>
          <w:lang w:eastAsia="id-ID"/>
        </w:rPr>
      </w:pPr>
      <w:hyperlink w:anchor="_Toc480239138" w:history="1">
        <w:r w:rsidR="0063205D" w:rsidRPr="00157FE1">
          <w:rPr>
            <w:rStyle w:val="Hyperlink"/>
            <w:noProof/>
          </w:rPr>
          <w:t>Gambar 3.47</w:t>
        </w:r>
        <w:r w:rsidR="0063205D" w:rsidRPr="00157FE1">
          <w:rPr>
            <w:rStyle w:val="Hyperlink"/>
            <w:noProof/>
            <w:lang w:val="en-US"/>
          </w:rPr>
          <w:t xml:space="preserve"> </w:t>
        </w:r>
        <w:r w:rsidR="00164BD7" w:rsidRPr="00164BD7">
          <w:rPr>
            <w:rStyle w:val="Hyperlink"/>
            <w:i/>
            <w:noProof/>
            <w:lang w:val="en-US"/>
          </w:rPr>
          <w:t>Activity Diagram</w:t>
        </w:r>
        <w:r w:rsidR="0063205D" w:rsidRPr="00157FE1">
          <w:rPr>
            <w:rStyle w:val="Hyperlink"/>
            <w:noProof/>
            <w:lang w:val="en-US"/>
          </w:rPr>
          <w:t xml:space="preserve"> Menampilkan Pesan Selamat Datang</w:t>
        </w:r>
        <w:r w:rsidR="0063205D">
          <w:rPr>
            <w:noProof/>
            <w:webHidden/>
          </w:rPr>
          <w:tab/>
        </w:r>
        <w:r w:rsidR="0063205D">
          <w:rPr>
            <w:noProof/>
            <w:webHidden/>
          </w:rPr>
          <w:fldChar w:fldCharType="begin"/>
        </w:r>
        <w:r w:rsidR="0063205D">
          <w:rPr>
            <w:noProof/>
            <w:webHidden/>
          </w:rPr>
          <w:instrText xml:space="preserve"> PAGEREF _Toc480239138 \h </w:instrText>
        </w:r>
        <w:r w:rsidR="0063205D">
          <w:rPr>
            <w:noProof/>
            <w:webHidden/>
          </w:rPr>
        </w:r>
        <w:r w:rsidR="0063205D">
          <w:rPr>
            <w:noProof/>
            <w:webHidden/>
          </w:rPr>
          <w:fldChar w:fldCharType="separate"/>
        </w:r>
        <w:r w:rsidR="0063205D">
          <w:rPr>
            <w:noProof/>
            <w:webHidden/>
          </w:rPr>
          <w:t>90</w:t>
        </w:r>
        <w:r w:rsidR="0063205D">
          <w:rPr>
            <w:noProof/>
            <w:webHidden/>
          </w:rPr>
          <w:fldChar w:fldCharType="end"/>
        </w:r>
      </w:hyperlink>
    </w:p>
    <w:p w14:paraId="3AAAE721" w14:textId="5979CEE6" w:rsidR="0063205D" w:rsidRDefault="000C605B">
      <w:pPr>
        <w:pStyle w:val="TableofFigures"/>
        <w:tabs>
          <w:tab w:val="right" w:leader="dot" w:pos="7927"/>
        </w:tabs>
        <w:rPr>
          <w:rFonts w:eastAsiaTheme="minorEastAsia"/>
          <w:noProof/>
          <w:sz w:val="22"/>
          <w:szCs w:val="22"/>
          <w:lang w:eastAsia="id-ID"/>
        </w:rPr>
      </w:pPr>
      <w:hyperlink r:id="rId15" w:anchor="_Toc480239139" w:history="1">
        <w:r w:rsidR="0063205D" w:rsidRPr="00157FE1">
          <w:rPr>
            <w:rStyle w:val="Hyperlink"/>
            <w:noProof/>
          </w:rPr>
          <w:t>Gambar 3.48</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Websiite </w:t>
        </w:r>
        <w:r w:rsidR="00935772" w:rsidRPr="00935772">
          <w:rPr>
            <w:rStyle w:val="Hyperlink"/>
            <w:i/>
            <w:noProof/>
            <w:lang w:val="en-US"/>
          </w:rPr>
          <w:t>Online Survey</w:t>
        </w:r>
        <w:r w:rsidR="0063205D" w:rsidRPr="00157FE1">
          <w:rPr>
            <w:rStyle w:val="Hyperlink"/>
            <w:noProof/>
            <w:lang w:val="en-US"/>
          </w:rPr>
          <w:t xml:space="preserve"> Showvey</w:t>
        </w:r>
        <w:r w:rsidR="0063205D">
          <w:rPr>
            <w:noProof/>
            <w:webHidden/>
          </w:rPr>
          <w:tab/>
        </w:r>
        <w:r w:rsidR="0063205D">
          <w:rPr>
            <w:noProof/>
            <w:webHidden/>
          </w:rPr>
          <w:fldChar w:fldCharType="begin"/>
        </w:r>
        <w:r w:rsidR="0063205D">
          <w:rPr>
            <w:noProof/>
            <w:webHidden/>
          </w:rPr>
          <w:instrText xml:space="preserve"> PAGEREF _Toc480239139 \h </w:instrText>
        </w:r>
        <w:r w:rsidR="0063205D">
          <w:rPr>
            <w:noProof/>
            <w:webHidden/>
          </w:rPr>
        </w:r>
        <w:r w:rsidR="0063205D">
          <w:rPr>
            <w:noProof/>
            <w:webHidden/>
          </w:rPr>
          <w:fldChar w:fldCharType="separate"/>
        </w:r>
        <w:r w:rsidR="0063205D">
          <w:rPr>
            <w:noProof/>
            <w:webHidden/>
          </w:rPr>
          <w:t>91</w:t>
        </w:r>
        <w:r w:rsidR="0063205D">
          <w:rPr>
            <w:noProof/>
            <w:webHidden/>
          </w:rPr>
          <w:fldChar w:fldCharType="end"/>
        </w:r>
      </w:hyperlink>
    </w:p>
    <w:p w14:paraId="4971A478" w14:textId="0C340A1B" w:rsidR="0063205D" w:rsidRDefault="000C605B">
      <w:pPr>
        <w:pStyle w:val="TableofFigures"/>
        <w:tabs>
          <w:tab w:val="right" w:leader="dot" w:pos="7927"/>
        </w:tabs>
        <w:rPr>
          <w:rFonts w:eastAsiaTheme="minorEastAsia"/>
          <w:noProof/>
          <w:sz w:val="22"/>
          <w:szCs w:val="22"/>
          <w:lang w:eastAsia="id-ID"/>
        </w:rPr>
      </w:pPr>
      <w:hyperlink w:anchor="_Toc480239140" w:history="1">
        <w:r w:rsidR="0063205D" w:rsidRPr="00157FE1">
          <w:rPr>
            <w:rStyle w:val="Hyperlink"/>
            <w:noProof/>
          </w:rPr>
          <w:t>Gambar 3.49</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w:t>
        </w:r>
        <w:r w:rsidR="00FE0D1F" w:rsidRPr="00FE0D1F">
          <w:rPr>
            <w:rStyle w:val="Hyperlink"/>
            <w:i/>
            <w:noProof/>
            <w:lang w:val="en-US"/>
          </w:rPr>
          <w:t>User</w:t>
        </w:r>
        <w:r w:rsidR="0063205D">
          <w:rPr>
            <w:noProof/>
            <w:webHidden/>
          </w:rPr>
          <w:tab/>
        </w:r>
        <w:r w:rsidR="0063205D">
          <w:rPr>
            <w:noProof/>
            <w:webHidden/>
          </w:rPr>
          <w:fldChar w:fldCharType="begin"/>
        </w:r>
        <w:r w:rsidR="0063205D">
          <w:rPr>
            <w:noProof/>
            <w:webHidden/>
          </w:rPr>
          <w:instrText xml:space="preserve"> PAGEREF _Toc480239140 \h </w:instrText>
        </w:r>
        <w:r w:rsidR="0063205D">
          <w:rPr>
            <w:noProof/>
            <w:webHidden/>
          </w:rPr>
        </w:r>
        <w:r w:rsidR="0063205D">
          <w:rPr>
            <w:noProof/>
            <w:webHidden/>
          </w:rPr>
          <w:fldChar w:fldCharType="separate"/>
        </w:r>
        <w:r w:rsidR="0063205D">
          <w:rPr>
            <w:noProof/>
            <w:webHidden/>
          </w:rPr>
          <w:t>92</w:t>
        </w:r>
        <w:r w:rsidR="0063205D">
          <w:rPr>
            <w:noProof/>
            <w:webHidden/>
          </w:rPr>
          <w:fldChar w:fldCharType="end"/>
        </w:r>
      </w:hyperlink>
    </w:p>
    <w:p w14:paraId="27BF7460" w14:textId="54A78EA3" w:rsidR="0063205D" w:rsidRDefault="000C605B">
      <w:pPr>
        <w:pStyle w:val="TableofFigures"/>
        <w:tabs>
          <w:tab w:val="right" w:leader="dot" w:pos="7927"/>
        </w:tabs>
        <w:rPr>
          <w:rFonts w:eastAsiaTheme="minorEastAsia"/>
          <w:noProof/>
          <w:sz w:val="22"/>
          <w:szCs w:val="22"/>
          <w:lang w:eastAsia="id-ID"/>
        </w:rPr>
      </w:pPr>
      <w:hyperlink w:anchor="_Toc480239141" w:history="1">
        <w:r w:rsidR="0063205D" w:rsidRPr="00157FE1">
          <w:rPr>
            <w:rStyle w:val="Hyperlink"/>
            <w:noProof/>
          </w:rPr>
          <w:t>Gambar 3.50</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Survey</w:t>
        </w:r>
        <w:r w:rsidR="0063205D">
          <w:rPr>
            <w:noProof/>
            <w:webHidden/>
          </w:rPr>
          <w:tab/>
        </w:r>
        <w:r w:rsidR="0063205D">
          <w:rPr>
            <w:noProof/>
            <w:webHidden/>
          </w:rPr>
          <w:fldChar w:fldCharType="begin"/>
        </w:r>
        <w:r w:rsidR="0063205D">
          <w:rPr>
            <w:noProof/>
            <w:webHidden/>
          </w:rPr>
          <w:instrText xml:space="preserve"> PAGEREF _Toc480239141 \h </w:instrText>
        </w:r>
        <w:r w:rsidR="0063205D">
          <w:rPr>
            <w:noProof/>
            <w:webHidden/>
          </w:rPr>
        </w:r>
        <w:r w:rsidR="0063205D">
          <w:rPr>
            <w:noProof/>
            <w:webHidden/>
          </w:rPr>
          <w:fldChar w:fldCharType="separate"/>
        </w:r>
        <w:r w:rsidR="0063205D">
          <w:rPr>
            <w:noProof/>
            <w:webHidden/>
          </w:rPr>
          <w:t>93</w:t>
        </w:r>
        <w:r w:rsidR="0063205D">
          <w:rPr>
            <w:noProof/>
            <w:webHidden/>
          </w:rPr>
          <w:fldChar w:fldCharType="end"/>
        </w:r>
      </w:hyperlink>
    </w:p>
    <w:p w14:paraId="76E0461D" w14:textId="1E48CB18" w:rsidR="0063205D" w:rsidRDefault="000C605B">
      <w:pPr>
        <w:pStyle w:val="TableofFigures"/>
        <w:tabs>
          <w:tab w:val="right" w:leader="dot" w:pos="7927"/>
        </w:tabs>
        <w:rPr>
          <w:rFonts w:eastAsiaTheme="minorEastAsia"/>
          <w:noProof/>
          <w:sz w:val="22"/>
          <w:szCs w:val="22"/>
          <w:lang w:eastAsia="id-ID"/>
        </w:rPr>
      </w:pPr>
      <w:hyperlink w:anchor="_Toc480239142" w:history="1">
        <w:r w:rsidR="0063205D" w:rsidRPr="00157FE1">
          <w:rPr>
            <w:rStyle w:val="Hyperlink"/>
            <w:noProof/>
          </w:rPr>
          <w:t>Gambar 3.51</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SurveyCategory</w:t>
        </w:r>
        <w:r w:rsidR="0063205D">
          <w:rPr>
            <w:noProof/>
            <w:webHidden/>
          </w:rPr>
          <w:tab/>
        </w:r>
        <w:r w:rsidR="0063205D">
          <w:rPr>
            <w:noProof/>
            <w:webHidden/>
          </w:rPr>
          <w:fldChar w:fldCharType="begin"/>
        </w:r>
        <w:r w:rsidR="0063205D">
          <w:rPr>
            <w:noProof/>
            <w:webHidden/>
          </w:rPr>
          <w:instrText xml:space="preserve"> PAGEREF _Toc480239142 \h </w:instrText>
        </w:r>
        <w:r w:rsidR="0063205D">
          <w:rPr>
            <w:noProof/>
            <w:webHidden/>
          </w:rPr>
        </w:r>
        <w:r w:rsidR="0063205D">
          <w:rPr>
            <w:noProof/>
            <w:webHidden/>
          </w:rPr>
          <w:fldChar w:fldCharType="separate"/>
        </w:r>
        <w:r w:rsidR="0063205D">
          <w:rPr>
            <w:noProof/>
            <w:webHidden/>
          </w:rPr>
          <w:t>93</w:t>
        </w:r>
        <w:r w:rsidR="0063205D">
          <w:rPr>
            <w:noProof/>
            <w:webHidden/>
          </w:rPr>
          <w:fldChar w:fldCharType="end"/>
        </w:r>
      </w:hyperlink>
    </w:p>
    <w:p w14:paraId="14EEAC11" w14:textId="50197B22" w:rsidR="0063205D" w:rsidRDefault="000C605B">
      <w:pPr>
        <w:pStyle w:val="TableofFigures"/>
        <w:tabs>
          <w:tab w:val="right" w:leader="dot" w:pos="7927"/>
        </w:tabs>
        <w:rPr>
          <w:rFonts w:eastAsiaTheme="minorEastAsia"/>
          <w:noProof/>
          <w:sz w:val="22"/>
          <w:szCs w:val="22"/>
          <w:lang w:eastAsia="id-ID"/>
        </w:rPr>
      </w:pPr>
      <w:hyperlink w:anchor="_Toc480239143" w:history="1">
        <w:r w:rsidR="0063205D" w:rsidRPr="00157FE1">
          <w:rPr>
            <w:rStyle w:val="Hyperlink"/>
            <w:noProof/>
          </w:rPr>
          <w:t>Gambar 3.52</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w:t>
        </w:r>
        <w:r w:rsidR="00FE0D1F" w:rsidRPr="00FE0D1F">
          <w:rPr>
            <w:rStyle w:val="Hyperlink"/>
            <w:i/>
            <w:noProof/>
            <w:lang w:val="en-US"/>
          </w:rPr>
          <w:t>Badge</w:t>
        </w:r>
        <w:r w:rsidR="0063205D">
          <w:rPr>
            <w:noProof/>
            <w:webHidden/>
          </w:rPr>
          <w:tab/>
        </w:r>
        <w:r w:rsidR="0063205D">
          <w:rPr>
            <w:noProof/>
            <w:webHidden/>
          </w:rPr>
          <w:fldChar w:fldCharType="begin"/>
        </w:r>
        <w:r w:rsidR="0063205D">
          <w:rPr>
            <w:noProof/>
            <w:webHidden/>
          </w:rPr>
          <w:instrText xml:space="preserve"> PAGEREF _Toc480239143 \h </w:instrText>
        </w:r>
        <w:r w:rsidR="0063205D">
          <w:rPr>
            <w:noProof/>
            <w:webHidden/>
          </w:rPr>
        </w:r>
        <w:r w:rsidR="0063205D">
          <w:rPr>
            <w:noProof/>
            <w:webHidden/>
          </w:rPr>
          <w:fldChar w:fldCharType="separate"/>
        </w:r>
        <w:r w:rsidR="0063205D">
          <w:rPr>
            <w:noProof/>
            <w:webHidden/>
          </w:rPr>
          <w:t>94</w:t>
        </w:r>
        <w:r w:rsidR="0063205D">
          <w:rPr>
            <w:noProof/>
            <w:webHidden/>
          </w:rPr>
          <w:fldChar w:fldCharType="end"/>
        </w:r>
      </w:hyperlink>
    </w:p>
    <w:p w14:paraId="234BC073" w14:textId="591165B2" w:rsidR="0063205D" w:rsidRDefault="000C605B">
      <w:pPr>
        <w:pStyle w:val="TableofFigures"/>
        <w:tabs>
          <w:tab w:val="right" w:leader="dot" w:pos="7927"/>
        </w:tabs>
        <w:rPr>
          <w:rFonts w:eastAsiaTheme="minorEastAsia"/>
          <w:noProof/>
          <w:sz w:val="22"/>
          <w:szCs w:val="22"/>
          <w:lang w:eastAsia="id-ID"/>
        </w:rPr>
      </w:pPr>
      <w:hyperlink w:anchor="_Toc480239144" w:history="1">
        <w:r w:rsidR="0063205D" w:rsidRPr="00157FE1">
          <w:rPr>
            <w:rStyle w:val="Hyperlink"/>
            <w:noProof/>
          </w:rPr>
          <w:t>Gambar 3.53</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Collection</w:t>
        </w:r>
        <w:r w:rsidR="0063205D">
          <w:rPr>
            <w:noProof/>
            <w:webHidden/>
          </w:rPr>
          <w:tab/>
        </w:r>
        <w:r w:rsidR="0063205D">
          <w:rPr>
            <w:noProof/>
            <w:webHidden/>
          </w:rPr>
          <w:fldChar w:fldCharType="begin"/>
        </w:r>
        <w:r w:rsidR="0063205D">
          <w:rPr>
            <w:noProof/>
            <w:webHidden/>
          </w:rPr>
          <w:instrText xml:space="preserve"> PAGEREF _Toc480239144 \h </w:instrText>
        </w:r>
        <w:r w:rsidR="0063205D">
          <w:rPr>
            <w:noProof/>
            <w:webHidden/>
          </w:rPr>
        </w:r>
        <w:r w:rsidR="0063205D">
          <w:rPr>
            <w:noProof/>
            <w:webHidden/>
          </w:rPr>
          <w:fldChar w:fldCharType="separate"/>
        </w:r>
        <w:r w:rsidR="0063205D">
          <w:rPr>
            <w:noProof/>
            <w:webHidden/>
          </w:rPr>
          <w:t>94</w:t>
        </w:r>
        <w:r w:rsidR="0063205D">
          <w:rPr>
            <w:noProof/>
            <w:webHidden/>
          </w:rPr>
          <w:fldChar w:fldCharType="end"/>
        </w:r>
      </w:hyperlink>
    </w:p>
    <w:p w14:paraId="2C22BF11" w14:textId="16BC9F4A" w:rsidR="0063205D" w:rsidRDefault="000C605B">
      <w:pPr>
        <w:pStyle w:val="TableofFigures"/>
        <w:tabs>
          <w:tab w:val="right" w:leader="dot" w:pos="7927"/>
        </w:tabs>
        <w:rPr>
          <w:rFonts w:eastAsiaTheme="minorEastAsia"/>
          <w:noProof/>
          <w:sz w:val="22"/>
          <w:szCs w:val="22"/>
          <w:lang w:eastAsia="id-ID"/>
        </w:rPr>
      </w:pPr>
      <w:hyperlink w:anchor="_Toc480239145" w:history="1">
        <w:r w:rsidR="0063205D" w:rsidRPr="00157FE1">
          <w:rPr>
            <w:rStyle w:val="Hyperlink"/>
            <w:noProof/>
          </w:rPr>
          <w:t>Gambar 3.54</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w:t>
        </w:r>
        <w:r w:rsidR="00FE0D1F" w:rsidRPr="00FE0D1F">
          <w:rPr>
            <w:rStyle w:val="Hyperlink"/>
            <w:i/>
            <w:noProof/>
            <w:lang w:val="en-US"/>
          </w:rPr>
          <w:t>Badge</w:t>
        </w:r>
        <w:r w:rsidR="0063205D" w:rsidRPr="00157FE1">
          <w:rPr>
            <w:rStyle w:val="Hyperlink"/>
            <w:noProof/>
            <w:lang w:val="en-US"/>
          </w:rPr>
          <w:t>Type</w:t>
        </w:r>
        <w:r w:rsidR="0063205D">
          <w:rPr>
            <w:noProof/>
            <w:webHidden/>
          </w:rPr>
          <w:tab/>
        </w:r>
        <w:r w:rsidR="0063205D">
          <w:rPr>
            <w:noProof/>
            <w:webHidden/>
          </w:rPr>
          <w:fldChar w:fldCharType="begin"/>
        </w:r>
        <w:r w:rsidR="0063205D">
          <w:rPr>
            <w:noProof/>
            <w:webHidden/>
          </w:rPr>
          <w:instrText xml:space="preserve"> PAGEREF _Toc480239145 \h </w:instrText>
        </w:r>
        <w:r w:rsidR="0063205D">
          <w:rPr>
            <w:noProof/>
            <w:webHidden/>
          </w:rPr>
        </w:r>
        <w:r w:rsidR="0063205D">
          <w:rPr>
            <w:noProof/>
            <w:webHidden/>
          </w:rPr>
          <w:fldChar w:fldCharType="separate"/>
        </w:r>
        <w:r w:rsidR="0063205D">
          <w:rPr>
            <w:noProof/>
            <w:webHidden/>
          </w:rPr>
          <w:t>95</w:t>
        </w:r>
        <w:r w:rsidR="0063205D">
          <w:rPr>
            <w:noProof/>
            <w:webHidden/>
          </w:rPr>
          <w:fldChar w:fldCharType="end"/>
        </w:r>
      </w:hyperlink>
    </w:p>
    <w:p w14:paraId="4C08A6FF" w14:textId="7EA61883" w:rsidR="0063205D" w:rsidRDefault="000C605B">
      <w:pPr>
        <w:pStyle w:val="TableofFigures"/>
        <w:tabs>
          <w:tab w:val="right" w:leader="dot" w:pos="7927"/>
        </w:tabs>
        <w:rPr>
          <w:rFonts w:eastAsiaTheme="minorEastAsia"/>
          <w:noProof/>
          <w:sz w:val="22"/>
          <w:szCs w:val="22"/>
          <w:lang w:eastAsia="id-ID"/>
        </w:rPr>
      </w:pPr>
      <w:hyperlink w:anchor="_Toc480239146" w:history="1">
        <w:r w:rsidR="0063205D" w:rsidRPr="00157FE1">
          <w:rPr>
            <w:rStyle w:val="Hyperlink"/>
            <w:noProof/>
          </w:rPr>
          <w:t>Gambar 3.55</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MysteryBox</w:t>
        </w:r>
        <w:r w:rsidR="0063205D">
          <w:rPr>
            <w:noProof/>
            <w:webHidden/>
          </w:rPr>
          <w:tab/>
        </w:r>
        <w:r w:rsidR="0063205D">
          <w:rPr>
            <w:noProof/>
            <w:webHidden/>
          </w:rPr>
          <w:fldChar w:fldCharType="begin"/>
        </w:r>
        <w:r w:rsidR="0063205D">
          <w:rPr>
            <w:noProof/>
            <w:webHidden/>
          </w:rPr>
          <w:instrText xml:space="preserve"> PAGEREF _Toc480239146 \h </w:instrText>
        </w:r>
        <w:r w:rsidR="0063205D">
          <w:rPr>
            <w:noProof/>
            <w:webHidden/>
          </w:rPr>
        </w:r>
        <w:r w:rsidR="0063205D">
          <w:rPr>
            <w:noProof/>
            <w:webHidden/>
          </w:rPr>
          <w:fldChar w:fldCharType="separate"/>
        </w:r>
        <w:r w:rsidR="0063205D">
          <w:rPr>
            <w:noProof/>
            <w:webHidden/>
          </w:rPr>
          <w:t>95</w:t>
        </w:r>
        <w:r w:rsidR="0063205D">
          <w:rPr>
            <w:noProof/>
            <w:webHidden/>
          </w:rPr>
          <w:fldChar w:fldCharType="end"/>
        </w:r>
      </w:hyperlink>
    </w:p>
    <w:p w14:paraId="02FB6AD8" w14:textId="43CACC90" w:rsidR="0063205D" w:rsidRDefault="000C605B">
      <w:pPr>
        <w:pStyle w:val="TableofFigures"/>
        <w:tabs>
          <w:tab w:val="right" w:leader="dot" w:pos="7927"/>
        </w:tabs>
        <w:rPr>
          <w:rFonts w:eastAsiaTheme="minorEastAsia"/>
          <w:noProof/>
          <w:sz w:val="22"/>
          <w:szCs w:val="22"/>
          <w:lang w:eastAsia="id-ID"/>
        </w:rPr>
      </w:pPr>
      <w:hyperlink w:anchor="_Toc480239147" w:history="1">
        <w:r w:rsidR="0063205D" w:rsidRPr="00157FE1">
          <w:rPr>
            <w:rStyle w:val="Hyperlink"/>
            <w:noProof/>
          </w:rPr>
          <w:t>Gambar 3.56</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w:t>
        </w:r>
        <w:r w:rsidR="00051DBD" w:rsidRPr="00051DBD">
          <w:rPr>
            <w:rStyle w:val="Hyperlink"/>
            <w:i/>
            <w:noProof/>
            <w:lang w:val="en-US"/>
          </w:rPr>
          <w:t>Event</w:t>
        </w:r>
        <w:r w:rsidR="0063205D">
          <w:rPr>
            <w:noProof/>
            <w:webHidden/>
          </w:rPr>
          <w:tab/>
        </w:r>
        <w:r w:rsidR="0063205D">
          <w:rPr>
            <w:noProof/>
            <w:webHidden/>
          </w:rPr>
          <w:fldChar w:fldCharType="begin"/>
        </w:r>
        <w:r w:rsidR="0063205D">
          <w:rPr>
            <w:noProof/>
            <w:webHidden/>
          </w:rPr>
          <w:instrText xml:space="preserve"> PAGEREF _Toc480239147 \h </w:instrText>
        </w:r>
        <w:r w:rsidR="0063205D">
          <w:rPr>
            <w:noProof/>
            <w:webHidden/>
          </w:rPr>
        </w:r>
        <w:r w:rsidR="0063205D">
          <w:rPr>
            <w:noProof/>
            <w:webHidden/>
          </w:rPr>
          <w:fldChar w:fldCharType="separate"/>
        </w:r>
        <w:r w:rsidR="0063205D">
          <w:rPr>
            <w:noProof/>
            <w:webHidden/>
          </w:rPr>
          <w:t>96</w:t>
        </w:r>
        <w:r w:rsidR="0063205D">
          <w:rPr>
            <w:noProof/>
            <w:webHidden/>
          </w:rPr>
          <w:fldChar w:fldCharType="end"/>
        </w:r>
      </w:hyperlink>
    </w:p>
    <w:p w14:paraId="023E8AA8" w14:textId="396B6F97" w:rsidR="0063205D" w:rsidRDefault="000C605B">
      <w:pPr>
        <w:pStyle w:val="TableofFigures"/>
        <w:tabs>
          <w:tab w:val="right" w:leader="dot" w:pos="7927"/>
        </w:tabs>
        <w:rPr>
          <w:rFonts w:eastAsiaTheme="minorEastAsia"/>
          <w:noProof/>
          <w:sz w:val="22"/>
          <w:szCs w:val="22"/>
          <w:lang w:eastAsia="id-ID"/>
        </w:rPr>
      </w:pPr>
      <w:hyperlink w:anchor="_Toc480239148" w:history="1">
        <w:r w:rsidR="0063205D" w:rsidRPr="00157FE1">
          <w:rPr>
            <w:rStyle w:val="Hyperlink"/>
            <w:noProof/>
          </w:rPr>
          <w:t>Gambar 3.57</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ChatGroup</w:t>
        </w:r>
        <w:r w:rsidR="0063205D">
          <w:rPr>
            <w:noProof/>
            <w:webHidden/>
          </w:rPr>
          <w:tab/>
        </w:r>
        <w:r w:rsidR="0063205D">
          <w:rPr>
            <w:noProof/>
            <w:webHidden/>
          </w:rPr>
          <w:fldChar w:fldCharType="begin"/>
        </w:r>
        <w:r w:rsidR="0063205D">
          <w:rPr>
            <w:noProof/>
            <w:webHidden/>
          </w:rPr>
          <w:instrText xml:space="preserve"> PAGEREF _Toc480239148 \h </w:instrText>
        </w:r>
        <w:r w:rsidR="0063205D">
          <w:rPr>
            <w:noProof/>
            <w:webHidden/>
          </w:rPr>
        </w:r>
        <w:r w:rsidR="0063205D">
          <w:rPr>
            <w:noProof/>
            <w:webHidden/>
          </w:rPr>
          <w:fldChar w:fldCharType="separate"/>
        </w:r>
        <w:r w:rsidR="0063205D">
          <w:rPr>
            <w:noProof/>
            <w:webHidden/>
          </w:rPr>
          <w:t>96</w:t>
        </w:r>
        <w:r w:rsidR="0063205D">
          <w:rPr>
            <w:noProof/>
            <w:webHidden/>
          </w:rPr>
          <w:fldChar w:fldCharType="end"/>
        </w:r>
      </w:hyperlink>
    </w:p>
    <w:p w14:paraId="345A0CA0" w14:textId="730C507B" w:rsidR="0063205D" w:rsidRDefault="000C605B">
      <w:pPr>
        <w:pStyle w:val="TableofFigures"/>
        <w:tabs>
          <w:tab w:val="right" w:leader="dot" w:pos="7927"/>
        </w:tabs>
        <w:rPr>
          <w:rFonts w:eastAsiaTheme="minorEastAsia"/>
          <w:noProof/>
          <w:sz w:val="22"/>
          <w:szCs w:val="22"/>
          <w:lang w:eastAsia="id-ID"/>
        </w:rPr>
      </w:pPr>
      <w:hyperlink w:anchor="_Toc480239149" w:history="1">
        <w:r w:rsidR="0063205D" w:rsidRPr="00157FE1">
          <w:rPr>
            <w:rStyle w:val="Hyperlink"/>
            <w:noProof/>
          </w:rPr>
          <w:t>Gambar 3.58</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ChatGroupType</w:t>
        </w:r>
        <w:r w:rsidR="0063205D">
          <w:rPr>
            <w:noProof/>
            <w:webHidden/>
          </w:rPr>
          <w:tab/>
        </w:r>
        <w:r w:rsidR="0063205D">
          <w:rPr>
            <w:noProof/>
            <w:webHidden/>
          </w:rPr>
          <w:fldChar w:fldCharType="begin"/>
        </w:r>
        <w:r w:rsidR="0063205D">
          <w:rPr>
            <w:noProof/>
            <w:webHidden/>
          </w:rPr>
          <w:instrText xml:space="preserve"> PAGEREF _Toc480239149 \h </w:instrText>
        </w:r>
        <w:r w:rsidR="0063205D">
          <w:rPr>
            <w:noProof/>
            <w:webHidden/>
          </w:rPr>
        </w:r>
        <w:r w:rsidR="0063205D">
          <w:rPr>
            <w:noProof/>
            <w:webHidden/>
          </w:rPr>
          <w:fldChar w:fldCharType="separate"/>
        </w:r>
        <w:r w:rsidR="0063205D">
          <w:rPr>
            <w:noProof/>
            <w:webHidden/>
          </w:rPr>
          <w:t>97</w:t>
        </w:r>
        <w:r w:rsidR="0063205D">
          <w:rPr>
            <w:noProof/>
            <w:webHidden/>
          </w:rPr>
          <w:fldChar w:fldCharType="end"/>
        </w:r>
      </w:hyperlink>
    </w:p>
    <w:p w14:paraId="7DA32C6F" w14:textId="379AEAF9" w:rsidR="0063205D" w:rsidRDefault="000C605B">
      <w:pPr>
        <w:pStyle w:val="TableofFigures"/>
        <w:tabs>
          <w:tab w:val="right" w:leader="dot" w:pos="7927"/>
        </w:tabs>
        <w:rPr>
          <w:rFonts w:eastAsiaTheme="minorEastAsia"/>
          <w:noProof/>
          <w:sz w:val="22"/>
          <w:szCs w:val="22"/>
          <w:lang w:eastAsia="id-ID"/>
        </w:rPr>
      </w:pPr>
      <w:hyperlink w:anchor="_Toc480239150" w:history="1">
        <w:r w:rsidR="0063205D" w:rsidRPr="00157FE1">
          <w:rPr>
            <w:rStyle w:val="Hyperlink"/>
            <w:noProof/>
          </w:rPr>
          <w:t>Gambar 3.59</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Member</w:t>
        </w:r>
        <w:r w:rsidR="0063205D">
          <w:rPr>
            <w:noProof/>
            <w:webHidden/>
          </w:rPr>
          <w:tab/>
        </w:r>
        <w:r w:rsidR="0063205D">
          <w:rPr>
            <w:noProof/>
            <w:webHidden/>
          </w:rPr>
          <w:fldChar w:fldCharType="begin"/>
        </w:r>
        <w:r w:rsidR="0063205D">
          <w:rPr>
            <w:noProof/>
            <w:webHidden/>
          </w:rPr>
          <w:instrText xml:space="preserve"> PAGEREF _Toc480239150 \h </w:instrText>
        </w:r>
        <w:r w:rsidR="0063205D">
          <w:rPr>
            <w:noProof/>
            <w:webHidden/>
          </w:rPr>
        </w:r>
        <w:r w:rsidR="0063205D">
          <w:rPr>
            <w:noProof/>
            <w:webHidden/>
          </w:rPr>
          <w:fldChar w:fldCharType="separate"/>
        </w:r>
        <w:r w:rsidR="0063205D">
          <w:rPr>
            <w:noProof/>
            <w:webHidden/>
          </w:rPr>
          <w:t>97</w:t>
        </w:r>
        <w:r w:rsidR="0063205D">
          <w:rPr>
            <w:noProof/>
            <w:webHidden/>
          </w:rPr>
          <w:fldChar w:fldCharType="end"/>
        </w:r>
      </w:hyperlink>
    </w:p>
    <w:p w14:paraId="77ECA079" w14:textId="0CB1C89F" w:rsidR="0063205D" w:rsidRDefault="000C605B">
      <w:pPr>
        <w:pStyle w:val="TableofFigures"/>
        <w:tabs>
          <w:tab w:val="right" w:leader="dot" w:pos="7927"/>
        </w:tabs>
        <w:rPr>
          <w:rFonts w:eastAsiaTheme="minorEastAsia"/>
          <w:noProof/>
          <w:sz w:val="22"/>
          <w:szCs w:val="22"/>
          <w:lang w:eastAsia="id-ID"/>
        </w:rPr>
      </w:pPr>
      <w:hyperlink w:anchor="_Toc480239151" w:history="1">
        <w:r w:rsidR="0063205D" w:rsidRPr="00157FE1">
          <w:rPr>
            <w:rStyle w:val="Hyperlink"/>
            <w:noProof/>
          </w:rPr>
          <w:t>Gambar 3.60</w:t>
        </w:r>
        <w:r w:rsidR="0063205D" w:rsidRPr="00157FE1">
          <w:rPr>
            <w:rStyle w:val="Hyperlink"/>
            <w:noProof/>
            <w:lang w:val="en-US"/>
          </w:rPr>
          <w:t xml:space="preserve"> </w:t>
        </w:r>
        <w:r w:rsidR="00FE0D1F" w:rsidRPr="00FE0D1F">
          <w:rPr>
            <w:rStyle w:val="Hyperlink"/>
            <w:i/>
            <w:noProof/>
            <w:lang w:val="en-US"/>
          </w:rPr>
          <w:t>Class Diagram</w:t>
        </w:r>
        <w:r w:rsidR="0063205D" w:rsidRPr="00157FE1">
          <w:rPr>
            <w:rStyle w:val="Hyperlink"/>
            <w:noProof/>
            <w:lang w:val="en-US"/>
          </w:rPr>
          <w:t xml:space="preserve"> Chat</w:t>
        </w:r>
        <w:r w:rsidR="0063205D">
          <w:rPr>
            <w:noProof/>
            <w:webHidden/>
          </w:rPr>
          <w:tab/>
        </w:r>
        <w:r w:rsidR="0063205D">
          <w:rPr>
            <w:noProof/>
            <w:webHidden/>
          </w:rPr>
          <w:fldChar w:fldCharType="begin"/>
        </w:r>
        <w:r w:rsidR="0063205D">
          <w:rPr>
            <w:noProof/>
            <w:webHidden/>
          </w:rPr>
          <w:instrText xml:space="preserve"> PAGEREF _Toc480239151 \h </w:instrText>
        </w:r>
        <w:r w:rsidR="0063205D">
          <w:rPr>
            <w:noProof/>
            <w:webHidden/>
          </w:rPr>
        </w:r>
        <w:r w:rsidR="0063205D">
          <w:rPr>
            <w:noProof/>
            <w:webHidden/>
          </w:rPr>
          <w:fldChar w:fldCharType="separate"/>
        </w:r>
        <w:r w:rsidR="0063205D">
          <w:rPr>
            <w:noProof/>
            <w:webHidden/>
          </w:rPr>
          <w:t>98</w:t>
        </w:r>
        <w:r w:rsidR="0063205D">
          <w:rPr>
            <w:noProof/>
            <w:webHidden/>
          </w:rPr>
          <w:fldChar w:fldCharType="end"/>
        </w:r>
      </w:hyperlink>
    </w:p>
    <w:p w14:paraId="4BD52F6D" w14:textId="67625E94" w:rsidR="0063205D" w:rsidRDefault="000C605B">
      <w:pPr>
        <w:pStyle w:val="TableofFigures"/>
        <w:tabs>
          <w:tab w:val="right" w:leader="dot" w:pos="7927"/>
        </w:tabs>
        <w:rPr>
          <w:rFonts w:eastAsiaTheme="minorEastAsia"/>
          <w:noProof/>
          <w:sz w:val="22"/>
          <w:szCs w:val="22"/>
          <w:lang w:eastAsia="id-ID"/>
        </w:rPr>
      </w:pPr>
      <w:hyperlink w:anchor="_Toc480239152" w:history="1">
        <w:r w:rsidR="0063205D" w:rsidRPr="00157FE1">
          <w:rPr>
            <w:rStyle w:val="Hyperlink"/>
            <w:noProof/>
          </w:rPr>
          <w:t>Gambar 3.61</w:t>
        </w:r>
        <w:r w:rsidR="0063205D" w:rsidRPr="00157FE1">
          <w:rPr>
            <w:rStyle w:val="Hyperlink"/>
            <w:noProof/>
            <w:lang w:val="en-US"/>
          </w:rPr>
          <w:t xml:space="preserve"> Desain Menambah </w:t>
        </w:r>
        <w:r w:rsidR="00051DBD" w:rsidRPr="00051DBD">
          <w:rPr>
            <w:rStyle w:val="Hyperlink"/>
            <w:i/>
            <w:noProof/>
            <w:lang w:val="en-US"/>
          </w:rPr>
          <w:t>Badges</w:t>
        </w:r>
        <w:r w:rsidR="0063205D">
          <w:rPr>
            <w:noProof/>
            <w:webHidden/>
          </w:rPr>
          <w:tab/>
        </w:r>
        <w:r w:rsidR="0063205D">
          <w:rPr>
            <w:noProof/>
            <w:webHidden/>
          </w:rPr>
          <w:fldChar w:fldCharType="begin"/>
        </w:r>
        <w:r w:rsidR="0063205D">
          <w:rPr>
            <w:noProof/>
            <w:webHidden/>
          </w:rPr>
          <w:instrText xml:space="preserve"> PAGEREF _Toc480239152 \h </w:instrText>
        </w:r>
        <w:r w:rsidR="0063205D">
          <w:rPr>
            <w:noProof/>
            <w:webHidden/>
          </w:rPr>
        </w:r>
        <w:r w:rsidR="0063205D">
          <w:rPr>
            <w:noProof/>
            <w:webHidden/>
          </w:rPr>
          <w:fldChar w:fldCharType="separate"/>
        </w:r>
        <w:r w:rsidR="0063205D">
          <w:rPr>
            <w:noProof/>
            <w:webHidden/>
          </w:rPr>
          <w:t>98</w:t>
        </w:r>
        <w:r w:rsidR="0063205D">
          <w:rPr>
            <w:noProof/>
            <w:webHidden/>
          </w:rPr>
          <w:fldChar w:fldCharType="end"/>
        </w:r>
      </w:hyperlink>
    </w:p>
    <w:p w14:paraId="4C8950F9" w14:textId="1B7D3776" w:rsidR="0063205D" w:rsidRDefault="000C605B">
      <w:pPr>
        <w:pStyle w:val="TableofFigures"/>
        <w:tabs>
          <w:tab w:val="right" w:leader="dot" w:pos="7927"/>
        </w:tabs>
        <w:rPr>
          <w:rFonts w:eastAsiaTheme="minorEastAsia"/>
          <w:noProof/>
          <w:sz w:val="22"/>
          <w:szCs w:val="22"/>
          <w:lang w:eastAsia="id-ID"/>
        </w:rPr>
      </w:pPr>
      <w:hyperlink w:anchor="_Toc480239153" w:history="1">
        <w:r w:rsidR="0063205D" w:rsidRPr="00157FE1">
          <w:rPr>
            <w:rStyle w:val="Hyperlink"/>
            <w:noProof/>
          </w:rPr>
          <w:t>Gambar 3.62</w:t>
        </w:r>
        <w:r w:rsidR="0063205D" w:rsidRPr="00157FE1">
          <w:rPr>
            <w:rStyle w:val="Hyperlink"/>
            <w:noProof/>
            <w:lang w:val="en-US"/>
          </w:rPr>
          <w:t xml:space="preserve"> Desain Mengubah </w:t>
        </w:r>
        <w:r w:rsidR="00051DBD" w:rsidRPr="00051DBD">
          <w:rPr>
            <w:rStyle w:val="Hyperlink"/>
            <w:i/>
            <w:noProof/>
            <w:lang w:val="en-US"/>
          </w:rPr>
          <w:t>Badges</w:t>
        </w:r>
        <w:r w:rsidR="0063205D">
          <w:rPr>
            <w:noProof/>
            <w:webHidden/>
          </w:rPr>
          <w:tab/>
        </w:r>
        <w:r w:rsidR="0063205D">
          <w:rPr>
            <w:noProof/>
            <w:webHidden/>
          </w:rPr>
          <w:fldChar w:fldCharType="begin"/>
        </w:r>
        <w:r w:rsidR="0063205D">
          <w:rPr>
            <w:noProof/>
            <w:webHidden/>
          </w:rPr>
          <w:instrText xml:space="preserve"> PAGEREF _Toc480239153 \h </w:instrText>
        </w:r>
        <w:r w:rsidR="0063205D">
          <w:rPr>
            <w:noProof/>
            <w:webHidden/>
          </w:rPr>
        </w:r>
        <w:r w:rsidR="0063205D">
          <w:rPr>
            <w:noProof/>
            <w:webHidden/>
          </w:rPr>
          <w:fldChar w:fldCharType="separate"/>
        </w:r>
        <w:r w:rsidR="0063205D">
          <w:rPr>
            <w:noProof/>
            <w:webHidden/>
          </w:rPr>
          <w:t>99</w:t>
        </w:r>
        <w:r w:rsidR="0063205D">
          <w:rPr>
            <w:noProof/>
            <w:webHidden/>
          </w:rPr>
          <w:fldChar w:fldCharType="end"/>
        </w:r>
      </w:hyperlink>
    </w:p>
    <w:p w14:paraId="4AF43B45" w14:textId="089D7F01" w:rsidR="0063205D" w:rsidRDefault="000C605B">
      <w:pPr>
        <w:pStyle w:val="TableofFigures"/>
        <w:tabs>
          <w:tab w:val="right" w:leader="dot" w:pos="7927"/>
        </w:tabs>
        <w:rPr>
          <w:rFonts w:eastAsiaTheme="minorEastAsia"/>
          <w:noProof/>
          <w:sz w:val="22"/>
          <w:szCs w:val="22"/>
          <w:lang w:eastAsia="id-ID"/>
        </w:rPr>
      </w:pPr>
      <w:hyperlink w:anchor="_Toc480239154" w:history="1">
        <w:r w:rsidR="0063205D" w:rsidRPr="00157FE1">
          <w:rPr>
            <w:rStyle w:val="Hyperlink"/>
            <w:noProof/>
          </w:rPr>
          <w:t>Gambar 3.63</w:t>
        </w:r>
        <w:r w:rsidR="0063205D" w:rsidRPr="00157FE1">
          <w:rPr>
            <w:rStyle w:val="Hyperlink"/>
            <w:noProof/>
            <w:lang w:val="en-US"/>
          </w:rPr>
          <w:t xml:space="preserve"> Desain Melihat </w:t>
        </w:r>
        <w:r w:rsidR="00051DBD" w:rsidRPr="00051DBD">
          <w:rPr>
            <w:rStyle w:val="Hyperlink"/>
            <w:i/>
            <w:noProof/>
            <w:lang w:val="en-US"/>
          </w:rPr>
          <w:t>Badges</w:t>
        </w:r>
        <w:r w:rsidR="0063205D">
          <w:rPr>
            <w:noProof/>
            <w:webHidden/>
          </w:rPr>
          <w:tab/>
        </w:r>
        <w:r w:rsidR="0063205D">
          <w:rPr>
            <w:noProof/>
            <w:webHidden/>
          </w:rPr>
          <w:fldChar w:fldCharType="begin"/>
        </w:r>
        <w:r w:rsidR="0063205D">
          <w:rPr>
            <w:noProof/>
            <w:webHidden/>
          </w:rPr>
          <w:instrText xml:space="preserve"> PAGEREF _Toc480239154 \h </w:instrText>
        </w:r>
        <w:r w:rsidR="0063205D">
          <w:rPr>
            <w:noProof/>
            <w:webHidden/>
          </w:rPr>
        </w:r>
        <w:r w:rsidR="0063205D">
          <w:rPr>
            <w:noProof/>
            <w:webHidden/>
          </w:rPr>
          <w:fldChar w:fldCharType="separate"/>
        </w:r>
        <w:r w:rsidR="0063205D">
          <w:rPr>
            <w:noProof/>
            <w:webHidden/>
          </w:rPr>
          <w:t>99</w:t>
        </w:r>
        <w:r w:rsidR="0063205D">
          <w:rPr>
            <w:noProof/>
            <w:webHidden/>
          </w:rPr>
          <w:fldChar w:fldCharType="end"/>
        </w:r>
      </w:hyperlink>
    </w:p>
    <w:p w14:paraId="1692A59A" w14:textId="24510092" w:rsidR="0063205D" w:rsidRDefault="000C605B">
      <w:pPr>
        <w:pStyle w:val="TableofFigures"/>
        <w:tabs>
          <w:tab w:val="right" w:leader="dot" w:pos="7927"/>
        </w:tabs>
        <w:rPr>
          <w:rFonts w:eastAsiaTheme="minorEastAsia"/>
          <w:noProof/>
          <w:sz w:val="22"/>
          <w:szCs w:val="22"/>
          <w:lang w:eastAsia="id-ID"/>
        </w:rPr>
      </w:pPr>
      <w:hyperlink w:anchor="_Toc480239155" w:history="1">
        <w:r w:rsidR="0063205D" w:rsidRPr="00157FE1">
          <w:rPr>
            <w:rStyle w:val="Hyperlink"/>
            <w:noProof/>
          </w:rPr>
          <w:t>Gambar 3.64</w:t>
        </w:r>
        <w:r w:rsidR="0063205D" w:rsidRPr="00157FE1">
          <w:rPr>
            <w:rStyle w:val="Hyperlink"/>
            <w:noProof/>
            <w:lang w:val="en-US"/>
          </w:rPr>
          <w:t xml:space="preserve"> Desain Menghapus </w:t>
        </w:r>
        <w:r w:rsidR="00051DBD" w:rsidRPr="00051DBD">
          <w:rPr>
            <w:rStyle w:val="Hyperlink"/>
            <w:i/>
            <w:noProof/>
            <w:lang w:val="en-US"/>
          </w:rPr>
          <w:t>Badges</w:t>
        </w:r>
        <w:r w:rsidR="0063205D">
          <w:rPr>
            <w:noProof/>
            <w:webHidden/>
          </w:rPr>
          <w:tab/>
        </w:r>
        <w:r w:rsidR="0063205D">
          <w:rPr>
            <w:noProof/>
            <w:webHidden/>
          </w:rPr>
          <w:fldChar w:fldCharType="begin"/>
        </w:r>
        <w:r w:rsidR="0063205D">
          <w:rPr>
            <w:noProof/>
            <w:webHidden/>
          </w:rPr>
          <w:instrText xml:space="preserve"> PAGEREF _Toc480239155 \h </w:instrText>
        </w:r>
        <w:r w:rsidR="0063205D">
          <w:rPr>
            <w:noProof/>
            <w:webHidden/>
          </w:rPr>
        </w:r>
        <w:r w:rsidR="0063205D">
          <w:rPr>
            <w:noProof/>
            <w:webHidden/>
          </w:rPr>
          <w:fldChar w:fldCharType="separate"/>
        </w:r>
        <w:r w:rsidR="0063205D">
          <w:rPr>
            <w:noProof/>
            <w:webHidden/>
          </w:rPr>
          <w:t>100</w:t>
        </w:r>
        <w:r w:rsidR="0063205D">
          <w:rPr>
            <w:noProof/>
            <w:webHidden/>
          </w:rPr>
          <w:fldChar w:fldCharType="end"/>
        </w:r>
      </w:hyperlink>
    </w:p>
    <w:p w14:paraId="12E7CF21" w14:textId="6B63850D" w:rsidR="0063205D" w:rsidRDefault="000C605B">
      <w:pPr>
        <w:pStyle w:val="TableofFigures"/>
        <w:tabs>
          <w:tab w:val="right" w:leader="dot" w:pos="7927"/>
        </w:tabs>
        <w:rPr>
          <w:rFonts w:eastAsiaTheme="minorEastAsia"/>
          <w:noProof/>
          <w:sz w:val="22"/>
          <w:szCs w:val="22"/>
          <w:lang w:eastAsia="id-ID"/>
        </w:rPr>
      </w:pPr>
      <w:hyperlink w:anchor="_Toc480239156" w:history="1">
        <w:r w:rsidR="0063205D" w:rsidRPr="00157FE1">
          <w:rPr>
            <w:rStyle w:val="Hyperlink"/>
            <w:noProof/>
          </w:rPr>
          <w:t>Gambar 3.65</w:t>
        </w:r>
        <w:r w:rsidR="0063205D" w:rsidRPr="00157FE1">
          <w:rPr>
            <w:rStyle w:val="Hyperlink"/>
            <w:noProof/>
            <w:lang w:val="en-US"/>
          </w:rPr>
          <w:t xml:space="preserve"> Desain Menerima </w:t>
        </w:r>
        <w:r w:rsidR="00051DBD" w:rsidRPr="00051DBD">
          <w:rPr>
            <w:rStyle w:val="Hyperlink"/>
            <w:i/>
            <w:noProof/>
            <w:lang w:val="en-US"/>
          </w:rPr>
          <w:t>Badges</w:t>
        </w:r>
        <w:r w:rsidR="0063205D">
          <w:rPr>
            <w:noProof/>
            <w:webHidden/>
          </w:rPr>
          <w:tab/>
        </w:r>
        <w:r w:rsidR="0063205D">
          <w:rPr>
            <w:noProof/>
            <w:webHidden/>
          </w:rPr>
          <w:fldChar w:fldCharType="begin"/>
        </w:r>
        <w:r w:rsidR="0063205D">
          <w:rPr>
            <w:noProof/>
            <w:webHidden/>
          </w:rPr>
          <w:instrText xml:space="preserve"> PAGEREF _Toc480239156 \h </w:instrText>
        </w:r>
        <w:r w:rsidR="0063205D">
          <w:rPr>
            <w:noProof/>
            <w:webHidden/>
          </w:rPr>
        </w:r>
        <w:r w:rsidR="0063205D">
          <w:rPr>
            <w:noProof/>
            <w:webHidden/>
          </w:rPr>
          <w:fldChar w:fldCharType="separate"/>
        </w:r>
        <w:r w:rsidR="0063205D">
          <w:rPr>
            <w:noProof/>
            <w:webHidden/>
          </w:rPr>
          <w:t>100</w:t>
        </w:r>
        <w:r w:rsidR="0063205D">
          <w:rPr>
            <w:noProof/>
            <w:webHidden/>
          </w:rPr>
          <w:fldChar w:fldCharType="end"/>
        </w:r>
      </w:hyperlink>
    </w:p>
    <w:p w14:paraId="6201D1B8" w14:textId="66D42E31" w:rsidR="0063205D" w:rsidRDefault="000C605B">
      <w:pPr>
        <w:pStyle w:val="TableofFigures"/>
        <w:tabs>
          <w:tab w:val="right" w:leader="dot" w:pos="7927"/>
        </w:tabs>
        <w:rPr>
          <w:rFonts w:eastAsiaTheme="minorEastAsia"/>
          <w:noProof/>
          <w:sz w:val="22"/>
          <w:szCs w:val="22"/>
          <w:lang w:eastAsia="id-ID"/>
        </w:rPr>
      </w:pPr>
      <w:hyperlink w:anchor="_Toc480239157" w:history="1">
        <w:r w:rsidR="0063205D" w:rsidRPr="00157FE1">
          <w:rPr>
            <w:rStyle w:val="Hyperlink"/>
            <w:noProof/>
          </w:rPr>
          <w:t>Gambar 3.66</w:t>
        </w:r>
        <w:r w:rsidR="0063205D" w:rsidRPr="00157FE1">
          <w:rPr>
            <w:rStyle w:val="Hyperlink"/>
            <w:noProof/>
            <w:lang w:val="en-US"/>
          </w:rPr>
          <w:t xml:space="preserve"> Desain Menambahkan </w:t>
        </w:r>
        <w:r w:rsidR="00051DBD" w:rsidRPr="00051DBD">
          <w:rPr>
            <w:rStyle w:val="Hyperlink"/>
            <w:i/>
            <w:noProof/>
            <w:lang w:val="en-US"/>
          </w:rPr>
          <w:t>Event</w:t>
        </w:r>
        <w:r w:rsidR="0063205D">
          <w:rPr>
            <w:noProof/>
            <w:webHidden/>
          </w:rPr>
          <w:tab/>
        </w:r>
        <w:r w:rsidR="0063205D">
          <w:rPr>
            <w:noProof/>
            <w:webHidden/>
          </w:rPr>
          <w:fldChar w:fldCharType="begin"/>
        </w:r>
        <w:r w:rsidR="0063205D">
          <w:rPr>
            <w:noProof/>
            <w:webHidden/>
          </w:rPr>
          <w:instrText xml:space="preserve"> PAGEREF _Toc480239157 \h </w:instrText>
        </w:r>
        <w:r w:rsidR="0063205D">
          <w:rPr>
            <w:noProof/>
            <w:webHidden/>
          </w:rPr>
        </w:r>
        <w:r w:rsidR="0063205D">
          <w:rPr>
            <w:noProof/>
            <w:webHidden/>
          </w:rPr>
          <w:fldChar w:fldCharType="separate"/>
        </w:r>
        <w:r w:rsidR="0063205D">
          <w:rPr>
            <w:noProof/>
            <w:webHidden/>
          </w:rPr>
          <w:t>101</w:t>
        </w:r>
        <w:r w:rsidR="0063205D">
          <w:rPr>
            <w:noProof/>
            <w:webHidden/>
          </w:rPr>
          <w:fldChar w:fldCharType="end"/>
        </w:r>
      </w:hyperlink>
    </w:p>
    <w:p w14:paraId="7AD76A8A" w14:textId="2A3D377A" w:rsidR="0063205D" w:rsidRDefault="000C605B">
      <w:pPr>
        <w:pStyle w:val="TableofFigures"/>
        <w:tabs>
          <w:tab w:val="right" w:leader="dot" w:pos="7927"/>
        </w:tabs>
        <w:rPr>
          <w:rFonts w:eastAsiaTheme="minorEastAsia"/>
          <w:noProof/>
          <w:sz w:val="22"/>
          <w:szCs w:val="22"/>
          <w:lang w:eastAsia="id-ID"/>
        </w:rPr>
      </w:pPr>
      <w:hyperlink w:anchor="_Toc480239158" w:history="1">
        <w:r w:rsidR="0063205D" w:rsidRPr="00157FE1">
          <w:rPr>
            <w:rStyle w:val="Hyperlink"/>
            <w:noProof/>
          </w:rPr>
          <w:t>Gambar 3.67</w:t>
        </w:r>
        <w:r w:rsidR="0063205D" w:rsidRPr="00157FE1">
          <w:rPr>
            <w:rStyle w:val="Hyperlink"/>
            <w:noProof/>
            <w:lang w:val="en-US"/>
          </w:rPr>
          <w:t xml:space="preserve"> Desain Mengubah </w:t>
        </w:r>
        <w:r w:rsidR="00051DBD" w:rsidRPr="00051DBD">
          <w:rPr>
            <w:rStyle w:val="Hyperlink"/>
            <w:i/>
            <w:noProof/>
            <w:lang w:val="en-US"/>
          </w:rPr>
          <w:t>Event</w:t>
        </w:r>
        <w:r w:rsidR="0063205D">
          <w:rPr>
            <w:noProof/>
            <w:webHidden/>
          </w:rPr>
          <w:tab/>
        </w:r>
        <w:r w:rsidR="0063205D">
          <w:rPr>
            <w:noProof/>
            <w:webHidden/>
          </w:rPr>
          <w:fldChar w:fldCharType="begin"/>
        </w:r>
        <w:r w:rsidR="0063205D">
          <w:rPr>
            <w:noProof/>
            <w:webHidden/>
          </w:rPr>
          <w:instrText xml:space="preserve"> PAGEREF _Toc480239158 \h </w:instrText>
        </w:r>
        <w:r w:rsidR="0063205D">
          <w:rPr>
            <w:noProof/>
            <w:webHidden/>
          </w:rPr>
        </w:r>
        <w:r w:rsidR="0063205D">
          <w:rPr>
            <w:noProof/>
            <w:webHidden/>
          </w:rPr>
          <w:fldChar w:fldCharType="separate"/>
        </w:r>
        <w:r w:rsidR="0063205D">
          <w:rPr>
            <w:noProof/>
            <w:webHidden/>
          </w:rPr>
          <w:t>101</w:t>
        </w:r>
        <w:r w:rsidR="0063205D">
          <w:rPr>
            <w:noProof/>
            <w:webHidden/>
          </w:rPr>
          <w:fldChar w:fldCharType="end"/>
        </w:r>
      </w:hyperlink>
    </w:p>
    <w:p w14:paraId="351F2326" w14:textId="78224AAF" w:rsidR="0063205D" w:rsidRDefault="000C605B">
      <w:pPr>
        <w:pStyle w:val="TableofFigures"/>
        <w:tabs>
          <w:tab w:val="right" w:leader="dot" w:pos="7927"/>
        </w:tabs>
        <w:rPr>
          <w:rFonts w:eastAsiaTheme="minorEastAsia"/>
          <w:noProof/>
          <w:sz w:val="22"/>
          <w:szCs w:val="22"/>
          <w:lang w:eastAsia="id-ID"/>
        </w:rPr>
      </w:pPr>
      <w:hyperlink w:anchor="_Toc480239159" w:history="1">
        <w:r w:rsidR="0063205D" w:rsidRPr="00157FE1">
          <w:rPr>
            <w:rStyle w:val="Hyperlink"/>
            <w:noProof/>
          </w:rPr>
          <w:t>Gambar 3.68</w:t>
        </w:r>
        <w:r w:rsidR="0063205D" w:rsidRPr="00157FE1">
          <w:rPr>
            <w:rStyle w:val="Hyperlink"/>
            <w:noProof/>
            <w:lang w:val="en-US"/>
          </w:rPr>
          <w:t xml:space="preserve"> Desain Melihat </w:t>
        </w:r>
        <w:r w:rsidR="00051DBD" w:rsidRPr="00051DBD">
          <w:rPr>
            <w:rStyle w:val="Hyperlink"/>
            <w:i/>
            <w:noProof/>
            <w:lang w:val="en-US"/>
          </w:rPr>
          <w:t>Event</w:t>
        </w:r>
        <w:r w:rsidR="0063205D">
          <w:rPr>
            <w:noProof/>
            <w:webHidden/>
          </w:rPr>
          <w:tab/>
        </w:r>
        <w:r w:rsidR="0063205D">
          <w:rPr>
            <w:noProof/>
            <w:webHidden/>
          </w:rPr>
          <w:fldChar w:fldCharType="begin"/>
        </w:r>
        <w:r w:rsidR="0063205D">
          <w:rPr>
            <w:noProof/>
            <w:webHidden/>
          </w:rPr>
          <w:instrText xml:space="preserve"> PAGEREF _Toc480239159 \h </w:instrText>
        </w:r>
        <w:r w:rsidR="0063205D">
          <w:rPr>
            <w:noProof/>
            <w:webHidden/>
          </w:rPr>
        </w:r>
        <w:r w:rsidR="0063205D">
          <w:rPr>
            <w:noProof/>
            <w:webHidden/>
          </w:rPr>
          <w:fldChar w:fldCharType="separate"/>
        </w:r>
        <w:r w:rsidR="0063205D">
          <w:rPr>
            <w:noProof/>
            <w:webHidden/>
          </w:rPr>
          <w:t>102</w:t>
        </w:r>
        <w:r w:rsidR="0063205D">
          <w:rPr>
            <w:noProof/>
            <w:webHidden/>
          </w:rPr>
          <w:fldChar w:fldCharType="end"/>
        </w:r>
      </w:hyperlink>
    </w:p>
    <w:p w14:paraId="06943BC1" w14:textId="25BBE40A" w:rsidR="0063205D" w:rsidRDefault="000C605B">
      <w:pPr>
        <w:pStyle w:val="TableofFigures"/>
        <w:tabs>
          <w:tab w:val="right" w:leader="dot" w:pos="7927"/>
        </w:tabs>
        <w:rPr>
          <w:rFonts w:eastAsiaTheme="minorEastAsia"/>
          <w:noProof/>
          <w:sz w:val="22"/>
          <w:szCs w:val="22"/>
          <w:lang w:eastAsia="id-ID"/>
        </w:rPr>
      </w:pPr>
      <w:hyperlink w:anchor="_Toc480239160" w:history="1">
        <w:r w:rsidR="0063205D" w:rsidRPr="00157FE1">
          <w:rPr>
            <w:rStyle w:val="Hyperlink"/>
            <w:noProof/>
          </w:rPr>
          <w:t>Gambar 3.69</w:t>
        </w:r>
        <w:r w:rsidR="0063205D" w:rsidRPr="00157FE1">
          <w:rPr>
            <w:rStyle w:val="Hyperlink"/>
            <w:noProof/>
            <w:lang w:val="en-US"/>
          </w:rPr>
          <w:t xml:space="preserve"> Desain Menghapus </w:t>
        </w:r>
        <w:r w:rsidR="00051DBD" w:rsidRPr="00051DBD">
          <w:rPr>
            <w:rStyle w:val="Hyperlink"/>
            <w:i/>
            <w:noProof/>
            <w:lang w:val="en-US"/>
          </w:rPr>
          <w:t>Event</w:t>
        </w:r>
        <w:r w:rsidR="0063205D">
          <w:rPr>
            <w:noProof/>
            <w:webHidden/>
          </w:rPr>
          <w:tab/>
        </w:r>
        <w:r w:rsidR="0063205D">
          <w:rPr>
            <w:noProof/>
            <w:webHidden/>
          </w:rPr>
          <w:fldChar w:fldCharType="begin"/>
        </w:r>
        <w:r w:rsidR="0063205D">
          <w:rPr>
            <w:noProof/>
            <w:webHidden/>
          </w:rPr>
          <w:instrText xml:space="preserve"> PAGEREF _Toc480239160 \h </w:instrText>
        </w:r>
        <w:r w:rsidR="0063205D">
          <w:rPr>
            <w:noProof/>
            <w:webHidden/>
          </w:rPr>
        </w:r>
        <w:r w:rsidR="0063205D">
          <w:rPr>
            <w:noProof/>
            <w:webHidden/>
          </w:rPr>
          <w:fldChar w:fldCharType="separate"/>
        </w:r>
        <w:r w:rsidR="0063205D">
          <w:rPr>
            <w:noProof/>
            <w:webHidden/>
          </w:rPr>
          <w:t>102</w:t>
        </w:r>
        <w:r w:rsidR="0063205D">
          <w:rPr>
            <w:noProof/>
            <w:webHidden/>
          </w:rPr>
          <w:fldChar w:fldCharType="end"/>
        </w:r>
      </w:hyperlink>
    </w:p>
    <w:p w14:paraId="7FC51182" w14:textId="02B8FFE7" w:rsidR="0063205D" w:rsidRDefault="000C605B">
      <w:pPr>
        <w:pStyle w:val="TableofFigures"/>
        <w:tabs>
          <w:tab w:val="right" w:leader="dot" w:pos="7927"/>
        </w:tabs>
        <w:rPr>
          <w:rFonts w:eastAsiaTheme="minorEastAsia"/>
          <w:noProof/>
          <w:sz w:val="22"/>
          <w:szCs w:val="22"/>
          <w:lang w:eastAsia="id-ID"/>
        </w:rPr>
      </w:pPr>
      <w:hyperlink w:anchor="_Toc480239161" w:history="1">
        <w:r w:rsidR="0063205D" w:rsidRPr="00157FE1">
          <w:rPr>
            <w:rStyle w:val="Hyperlink"/>
            <w:noProof/>
          </w:rPr>
          <w:t>Gambar 3.70</w:t>
        </w:r>
        <w:r w:rsidR="0063205D" w:rsidRPr="00157FE1">
          <w:rPr>
            <w:rStyle w:val="Hyperlink"/>
            <w:noProof/>
            <w:lang w:val="en-US"/>
          </w:rPr>
          <w:t xml:space="preserve"> Desain Menerima </w:t>
        </w:r>
        <w:r w:rsidR="00051DBD" w:rsidRPr="00051DBD">
          <w:rPr>
            <w:rStyle w:val="Hyperlink"/>
            <w:i/>
            <w:noProof/>
            <w:lang w:val="en-US"/>
          </w:rPr>
          <w:t>Event</w:t>
        </w:r>
        <w:r w:rsidR="0063205D">
          <w:rPr>
            <w:noProof/>
            <w:webHidden/>
          </w:rPr>
          <w:tab/>
        </w:r>
        <w:r w:rsidR="0063205D">
          <w:rPr>
            <w:noProof/>
            <w:webHidden/>
          </w:rPr>
          <w:fldChar w:fldCharType="begin"/>
        </w:r>
        <w:r w:rsidR="0063205D">
          <w:rPr>
            <w:noProof/>
            <w:webHidden/>
          </w:rPr>
          <w:instrText xml:space="preserve"> PAGEREF _Toc480239161 \h </w:instrText>
        </w:r>
        <w:r w:rsidR="0063205D">
          <w:rPr>
            <w:noProof/>
            <w:webHidden/>
          </w:rPr>
        </w:r>
        <w:r w:rsidR="0063205D">
          <w:rPr>
            <w:noProof/>
            <w:webHidden/>
          </w:rPr>
          <w:fldChar w:fldCharType="separate"/>
        </w:r>
        <w:r w:rsidR="0063205D">
          <w:rPr>
            <w:noProof/>
            <w:webHidden/>
          </w:rPr>
          <w:t>103</w:t>
        </w:r>
        <w:r w:rsidR="0063205D">
          <w:rPr>
            <w:noProof/>
            <w:webHidden/>
          </w:rPr>
          <w:fldChar w:fldCharType="end"/>
        </w:r>
      </w:hyperlink>
    </w:p>
    <w:p w14:paraId="463DA37C" w14:textId="3801AC8F" w:rsidR="0063205D" w:rsidRDefault="000C605B">
      <w:pPr>
        <w:pStyle w:val="TableofFigures"/>
        <w:tabs>
          <w:tab w:val="right" w:leader="dot" w:pos="7927"/>
        </w:tabs>
        <w:rPr>
          <w:rFonts w:eastAsiaTheme="minorEastAsia"/>
          <w:noProof/>
          <w:sz w:val="22"/>
          <w:szCs w:val="22"/>
          <w:lang w:eastAsia="id-ID"/>
        </w:rPr>
      </w:pPr>
      <w:hyperlink w:anchor="_Toc480239162" w:history="1">
        <w:r w:rsidR="0063205D" w:rsidRPr="00157FE1">
          <w:rPr>
            <w:rStyle w:val="Hyperlink"/>
            <w:noProof/>
          </w:rPr>
          <w:t>Gambar 3.71</w:t>
        </w:r>
        <w:r w:rsidR="0063205D" w:rsidRPr="00157FE1">
          <w:rPr>
            <w:rStyle w:val="Hyperlink"/>
            <w:noProof/>
            <w:lang w:val="en-US"/>
          </w:rPr>
          <w:t xml:space="preserve"> Desain Menambahkan </w:t>
        </w:r>
        <w:r w:rsidR="00051DBD" w:rsidRPr="00051DBD">
          <w:rPr>
            <w:rStyle w:val="Hyperlink"/>
            <w:i/>
            <w:noProof/>
            <w:lang w:val="en-US"/>
          </w:rPr>
          <w:t>Mystery Box</w:t>
        </w:r>
        <w:r w:rsidR="0063205D">
          <w:rPr>
            <w:noProof/>
            <w:webHidden/>
          </w:rPr>
          <w:tab/>
        </w:r>
        <w:r w:rsidR="0063205D">
          <w:rPr>
            <w:noProof/>
            <w:webHidden/>
          </w:rPr>
          <w:fldChar w:fldCharType="begin"/>
        </w:r>
        <w:r w:rsidR="0063205D">
          <w:rPr>
            <w:noProof/>
            <w:webHidden/>
          </w:rPr>
          <w:instrText xml:space="preserve"> PAGEREF _Toc480239162 \h </w:instrText>
        </w:r>
        <w:r w:rsidR="0063205D">
          <w:rPr>
            <w:noProof/>
            <w:webHidden/>
          </w:rPr>
        </w:r>
        <w:r w:rsidR="0063205D">
          <w:rPr>
            <w:noProof/>
            <w:webHidden/>
          </w:rPr>
          <w:fldChar w:fldCharType="separate"/>
        </w:r>
        <w:r w:rsidR="0063205D">
          <w:rPr>
            <w:noProof/>
            <w:webHidden/>
          </w:rPr>
          <w:t>103</w:t>
        </w:r>
        <w:r w:rsidR="0063205D">
          <w:rPr>
            <w:noProof/>
            <w:webHidden/>
          </w:rPr>
          <w:fldChar w:fldCharType="end"/>
        </w:r>
      </w:hyperlink>
    </w:p>
    <w:p w14:paraId="45B59E3E" w14:textId="15A31780" w:rsidR="0063205D" w:rsidRDefault="000C605B">
      <w:pPr>
        <w:pStyle w:val="TableofFigures"/>
        <w:tabs>
          <w:tab w:val="right" w:leader="dot" w:pos="7927"/>
        </w:tabs>
        <w:rPr>
          <w:rFonts w:eastAsiaTheme="minorEastAsia"/>
          <w:noProof/>
          <w:sz w:val="22"/>
          <w:szCs w:val="22"/>
          <w:lang w:eastAsia="id-ID"/>
        </w:rPr>
      </w:pPr>
      <w:hyperlink w:anchor="_Toc480239163" w:history="1">
        <w:r w:rsidR="0063205D" w:rsidRPr="00157FE1">
          <w:rPr>
            <w:rStyle w:val="Hyperlink"/>
            <w:noProof/>
          </w:rPr>
          <w:t>Gambar 3.72</w:t>
        </w:r>
        <w:r w:rsidR="0063205D" w:rsidRPr="00157FE1">
          <w:rPr>
            <w:rStyle w:val="Hyperlink"/>
            <w:noProof/>
            <w:lang w:val="en-US"/>
          </w:rPr>
          <w:t xml:space="preserve"> Desain Mengubah </w:t>
        </w:r>
        <w:r w:rsidR="00051DBD" w:rsidRPr="00051DBD">
          <w:rPr>
            <w:rStyle w:val="Hyperlink"/>
            <w:i/>
            <w:noProof/>
            <w:lang w:val="en-US"/>
          </w:rPr>
          <w:t>Mystery Box</w:t>
        </w:r>
        <w:r w:rsidR="0063205D">
          <w:rPr>
            <w:noProof/>
            <w:webHidden/>
          </w:rPr>
          <w:tab/>
        </w:r>
        <w:r w:rsidR="0063205D">
          <w:rPr>
            <w:noProof/>
            <w:webHidden/>
          </w:rPr>
          <w:fldChar w:fldCharType="begin"/>
        </w:r>
        <w:r w:rsidR="0063205D">
          <w:rPr>
            <w:noProof/>
            <w:webHidden/>
          </w:rPr>
          <w:instrText xml:space="preserve"> PAGEREF _Toc480239163 \h </w:instrText>
        </w:r>
        <w:r w:rsidR="0063205D">
          <w:rPr>
            <w:noProof/>
            <w:webHidden/>
          </w:rPr>
        </w:r>
        <w:r w:rsidR="0063205D">
          <w:rPr>
            <w:noProof/>
            <w:webHidden/>
          </w:rPr>
          <w:fldChar w:fldCharType="separate"/>
        </w:r>
        <w:r w:rsidR="0063205D">
          <w:rPr>
            <w:noProof/>
            <w:webHidden/>
          </w:rPr>
          <w:t>104</w:t>
        </w:r>
        <w:r w:rsidR="0063205D">
          <w:rPr>
            <w:noProof/>
            <w:webHidden/>
          </w:rPr>
          <w:fldChar w:fldCharType="end"/>
        </w:r>
      </w:hyperlink>
    </w:p>
    <w:p w14:paraId="63849453" w14:textId="3E3AFFBE" w:rsidR="0063205D" w:rsidRDefault="000C605B">
      <w:pPr>
        <w:pStyle w:val="TableofFigures"/>
        <w:tabs>
          <w:tab w:val="right" w:leader="dot" w:pos="7927"/>
        </w:tabs>
        <w:rPr>
          <w:rFonts w:eastAsiaTheme="minorEastAsia"/>
          <w:noProof/>
          <w:sz w:val="22"/>
          <w:szCs w:val="22"/>
          <w:lang w:eastAsia="id-ID"/>
        </w:rPr>
      </w:pPr>
      <w:hyperlink w:anchor="_Toc480239164" w:history="1">
        <w:r w:rsidR="0063205D" w:rsidRPr="00157FE1">
          <w:rPr>
            <w:rStyle w:val="Hyperlink"/>
            <w:noProof/>
          </w:rPr>
          <w:t>Gambar 3.73</w:t>
        </w:r>
        <w:r w:rsidR="0063205D" w:rsidRPr="00157FE1">
          <w:rPr>
            <w:rStyle w:val="Hyperlink"/>
            <w:noProof/>
            <w:lang w:val="en-US"/>
          </w:rPr>
          <w:t xml:space="preserve"> Desain Melihat </w:t>
        </w:r>
        <w:r w:rsidR="00051DBD" w:rsidRPr="00051DBD">
          <w:rPr>
            <w:rStyle w:val="Hyperlink"/>
            <w:i/>
            <w:noProof/>
            <w:lang w:val="en-US"/>
          </w:rPr>
          <w:t>Mystery Box</w:t>
        </w:r>
        <w:r w:rsidR="0063205D">
          <w:rPr>
            <w:noProof/>
            <w:webHidden/>
          </w:rPr>
          <w:tab/>
        </w:r>
        <w:r w:rsidR="0063205D">
          <w:rPr>
            <w:noProof/>
            <w:webHidden/>
          </w:rPr>
          <w:fldChar w:fldCharType="begin"/>
        </w:r>
        <w:r w:rsidR="0063205D">
          <w:rPr>
            <w:noProof/>
            <w:webHidden/>
          </w:rPr>
          <w:instrText xml:space="preserve"> PAGEREF _Toc480239164 \h </w:instrText>
        </w:r>
        <w:r w:rsidR="0063205D">
          <w:rPr>
            <w:noProof/>
            <w:webHidden/>
          </w:rPr>
        </w:r>
        <w:r w:rsidR="0063205D">
          <w:rPr>
            <w:noProof/>
            <w:webHidden/>
          </w:rPr>
          <w:fldChar w:fldCharType="separate"/>
        </w:r>
        <w:r w:rsidR="0063205D">
          <w:rPr>
            <w:noProof/>
            <w:webHidden/>
          </w:rPr>
          <w:t>104</w:t>
        </w:r>
        <w:r w:rsidR="0063205D">
          <w:rPr>
            <w:noProof/>
            <w:webHidden/>
          </w:rPr>
          <w:fldChar w:fldCharType="end"/>
        </w:r>
      </w:hyperlink>
    </w:p>
    <w:p w14:paraId="703B3241" w14:textId="48DD7AD8" w:rsidR="0063205D" w:rsidRDefault="000C605B">
      <w:pPr>
        <w:pStyle w:val="TableofFigures"/>
        <w:tabs>
          <w:tab w:val="right" w:leader="dot" w:pos="7927"/>
        </w:tabs>
        <w:rPr>
          <w:rFonts w:eastAsiaTheme="minorEastAsia"/>
          <w:noProof/>
          <w:sz w:val="22"/>
          <w:szCs w:val="22"/>
          <w:lang w:eastAsia="id-ID"/>
        </w:rPr>
      </w:pPr>
      <w:hyperlink w:anchor="_Toc480239165" w:history="1">
        <w:r w:rsidR="0063205D" w:rsidRPr="00157FE1">
          <w:rPr>
            <w:rStyle w:val="Hyperlink"/>
            <w:noProof/>
          </w:rPr>
          <w:t>Gambar 3.74</w:t>
        </w:r>
        <w:r w:rsidR="0063205D" w:rsidRPr="00157FE1">
          <w:rPr>
            <w:rStyle w:val="Hyperlink"/>
            <w:noProof/>
            <w:lang w:val="en-US"/>
          </w:rPr>
          <w:t xml:space="preserve"> Desain Menghapus </w:t>
        </w:r>
        <w:r w:rsidR="00051DBD" w:rsidRPr="00051DBD">
          <w:rPr>
            <w:rStyle w:val="Hyperlink"/>
            <w:i/>
            <w:noProof/>
            <w:lang w:val="en-US"/>
          </w:rPr>
          <w:t>Mystery Box</w:t>
        </w:r>
        <w:r w:rsidR="0063205D">
          <w:rPr>
            <w:noProof/>
            <w:webHidden/>
          </w:rPr>
          <w:tab/>
        </w:r>
        <w:r w:rsidR="0063205D">
          <w:rPr>
            <w:noProof/>
            <w:webHidden/>
          </w:rPr>
          <w:fldChar w:fldCharType="begin"/>
        </w:r>
        <w:r w:rsidR="0063205D">
          <w:rPr>
            <w:noProof/>
            <w:webHidden/>
          </w:rPr>
          <w:instrText xml:space="preserve"> PAGEREF _Toc480239165 \h </w:instrText>
        </w:r>
        <w:r w:rsidR="0063205D">
          <w:rPr>
            <w:noProof/>
            <w:webHidden/>
          </w:rPr>
        </w:r>
        <w:r w:rsidR="0063205D">
          <w:rPr>
            <w:noProof/>
            <w:webHidden/>
          </w:rPr>
          <w:fldChar w:fldCharType="separate"/>
        </w:r>
        <w:r w:rsidR="0063205D">
          <w:rPr>
            <w:noProof/>
            <w:webHidden/>
          </w:rPr>
          <w:t>105</w:t>
        </w:r>
        <w:r w:rsidR="0063205D">
          <w:rPr>
            <w:noProof/>
            <w:webHidden/>
          </w:rPr>
          <w:fldChar w:fldCharType="end"/>
        </w:r>
      </w:hyperlink>
    </w:p>
    <w:p w14:paraId="2A03DC5A" w14:textId="6D9F2375" w:rsidR="0063205D" w:rsidRDefault="000C605B">
      <w:pPr>
        <w:pStyle w:val="TableofFigures"/>
        <w:tabs>
          <w:tab w:val="right" w:leader="dot" w:pos="7927"/>
        </w:tabs>
        <w:rPr>
          <w:rFonts w:eastAsiaTheme="minorEastAsia"/>
          <w:noProof/>
          <w:sz w:val="22"/>
          <w:szCs w:val="22"/>
          <w:lang w:eastAsia="id-ID"/>
        </w:rPr>
      </w:pPr>
      <w:hyperlink w:anchor="_Toc480239166" w:history="1">
        <w:r w:rsidR="0063205D" w:rsidRPr="00157FE1">
          <w:rPr>
            <w:rStyle w:val="Hyperlink"/>
            <w:noProof/>
          </w:rPr>
          <w:t>Gambar 3.75</w:t>
        </w:r>
        <w:r w:rsidR="0063205D" w:rsidRPr="00157FE1">
          <w:rPr>
            <w:rStyle w:val="Hyperlink"/>
            <w:noProof/>
            <w:lang w:val="en-US"/>
          </w:rPr>
          <w:t xml:space="preserve"> Desain Menerima </w:t>
        </w:r>
        <w:r w:rsidR="00051DBD" w:rsidRPr="00051DBD">
          <w:rPr>
            <w:rStyle w:val="Hyperlink"/>
            <w:i/>
            <w:noProof/>
            <w:lang w:val="en-US"/>
          </w:rPr>
          <w:t>Mystery Box</w:t>
        </w:r>
        <w:r w:rsidR="0063205D">
          <w:rPr>
            <w:noProof/>
            <w:webHidden/>
          </w:rPr>
          <w:tab/>
        </w:r>
        <w:r w:rsidR="0063205D">
          <w:rPr>
            <w:noProof/>
            <w:webHidden/>
          </w:rPr>
          <w:fldChar w:fldCharType="begin"/>
        </w:r>
        <w:r w:rsidR="0063205D">
          <w:rPr>
            <w:noProof/>
            <w:webHidden/>
          </w:rPr>
          <w:instrText xml:space="preserve"> PAGEREF _Toc480239166 \h </w:instrText>
        </w:r>
        <w:r w:rsidR="0063205D">
          <w:rPr>
            <w:noProof/>
            <w:webHidden/>
          </w:rPr>
        </w:r>
        <w:r w:rsidR="0063205D">
          <w:rPr>
            <w:noProof/>
            <w:webHidden/>
          </w:rPr>
          <w:fldChar w:fldCharType="separate"/>
        </w:r>
        <w:r w:rsidR="0063205D">
          <w:rPr>
            <w:noProof/>
            <w:webHidden/>
          </w:rPr>
          <w:t>105</w:t>
        </w:r>
        <w:r w:rsidR="0063205D">
          <w:rPr>
            <w:noProof/>
            <w:webHidden/>
          </w:rPr>
          <w:fldChar w:fldCharType="end"/>
        </w:r>
      </w:hyperlink>
    </w:p>
    <w:p w14:paraId="71294288" w14:textId="257F6453" w:rsidR="0063205D" w:rsidRDefault="000C605B">
      <w:pPr>
        <w:pStyle w:val="TableofFigures"/>
        <w:tabs>
          <w:tab w:val="right" w:leader="dot" w:pos="7927"/>
        </w:tabs>
        <w:rPr>
          <w:rFonts w:eastAsiaTheme="minorEastAsia"/>
          <w:noProof/>
          <w:sz w:val="22"/>
          <w:szCs w:val="22"/>
          <w:lang w:eastAsia="id-ID"/>
        </w:rPr>
      </w:pPr>
      <w:hyperlink w:anchor="_Toc480239167" w:history="1">
        <w:r w:rsidR="0063205D" w:rsidRPr="00157FE1">
          <w:rPr>
            <w:rStyle w:val="Hyperlink"/>
            <w:noProof/>
          </w:rPr>
          <w:t>Gambar 3.76</w:t>
        </w:r>
        <w:r w:rsidR="0063205D" w:rsidRPr="00157FE1">
          <w:rPr>
            <w:rStyle w:val="Hyperlink"/>
            <w:noProof/>
            <w:lang w:val="en-US"/>
          </w:rPr>
          <w:t xml:space="preserve"> Desain Menambahkan Kategori Survei</w:t>
        </w:r>
        <w:r w:rsidR="0063205D">
          <w:rPr>
            <w:noProof/>
            <w:webHidden/>
          </w:rPr>
          <w:tab/>
        </w:r>
        <w:r w:rsidR="0063205D">
          <w:rPr>
            <w:noProof/>
            <w:webHidden/>
          </w:rPr>
          <w:fldChar w:fldCharType="begin"/>
        </w:r>
        <w:r w:rsidR="0063205D">
          <w:rPr>
            <w:noProof/>
            <w:webHidden/>
          </w:rPr>
          <w:instrText xml:space="preserve"> PAGEREF _Toc480239167 \h </w:instrText>
        </w:r>
        <w:r w:rsidR="0063205D">
          <w:rPr>
            <w:noProof/>
            <w:webHidden/>
          </w:rPr>
        </w:r>
        <w:r w:rsidR="0063205D">
          <w:rPr>
            <w:noProof/>
            <w:webHidden/>
          </w:rPr>
          <w:fldChar w:fldCharType="separate"/>
        </w:r>
        <w:r w:rsidR="0063205D">
          <w:rPr>
            <w:noProof/>
            <w:webHidden/>
          </w:rPr>
          <w:t>106</w:t>
        </w:r>
        <w:r w:rsidR="0063205D">
          <w:rPr>
            <w:noProof/>
            <w:webHidden/>
          </w:rPr>
          <w:fldChar w:fldCharType="end"/>
        </w:r>
      </w:hyperlink>
    </w:p>
    <w:p w14:paraId="56EA5371" w14:textId="2A080DE8" w:rsidR="0063205D" w:rsidRDefault="000C605B">
      <w:pPr>
        <w:pStyle w:val="TableofFigures"/>
        <w:tabs>
          <w:tab w:val="right" w:leader="dot" w:pos="7927"/>
        </w:tabs>
        <w:rPr>
          <w:rFonts w:eastAsiaTheme="minorEastAsia"/>
          <w:noProof/>
          <w:sz w:val="22"/>
          <w:szCs w:val="22"/>
          <w:lang w:eastAsia="id-ID"/>
        </w:rPr>
      </w:pPr>
      <w:hyperlink w:anchor="_Toc480239168" w:history="1">
        <w:r w:rsidR="0063205D" w:rsidRPr="00157FE1">
          <w:rPr>
            <w:rStyle w:val="Hyperlink"/>
            <w:noProof/>
          </w:rPr>
          <w:t>Gambar 3.77</w:t>
        </w:r>
        <w:r w:rsidR="0063205D" w:rsidRPr="00157FE1">
          <w:rPr>
            <w:rStyle w:val="Hyperlink"/>
            <w:noProof/>
            <w:lang w:val="en-US"/>
          </w:rPr>
          <w:t xml:space="preserve"> Desain Mengubah Kategori Survei</w:t>
        </w:r>
        <w:r w:rsidR="0063205D">
          <w:rPr>
            <w:noProof/>
            <w:webHidden/>
          </w:rPr>
          <w:tab/>
        </w:r>
        <w:r w:rsidR="0063205D">
          <w:rPr>
            <w:noProof/>
            <w:webHidden/>
          </w:rPr>
          <w:fldChar w:fldCharType="begin"/>
        </w:r>
        <w:r w:rsidR="0063205D">
          <w:rPr>
            <w:noProof/>
            <w:webHidden/>
          </w:rPr>
          <w:instrText xml:space="preserve"> PAGEREF _Toc480239168 \h </w:instrText>
        </w:r>
        <w:r w:rsidR="0063205D">
          <w:rPr>
            <w:noProof/>
            <w:webHidden/>
          </w:rPr>
        </w:r>
        <w:r w:rsidR="0063205D">
          <w:rPr>
            <w:noProof/>
            <w:webHidden/>
          </w:rPr>
          <w:fldChar w:fldCharType="separate"/>
        </w:r>
        <w:r w:rsidR="0063205D">
          <w:rPr>
            <w:noProof/>
            <w:webHidden/>
          </w:rPr>
          <w:t>106</w:t>
        </w:r>
        <w:r w:rsidR="0063205D">
          <w:rPr>
            <w:noProof/>
            <w:webHidden/>
          </w:rPr>
          <w:fldChar w:fldCharType="end"/>
        </w:r>
      </w:hyperlink>
    </w:p>
    <w:p w14:paraId="768FEF96" w14:textId="252A8E46" w:rsidR="0063205D" w:rsidRDefault="000C605B">
      <w:pPr>
        <w:pStyle w:val="TableofFigures"/>
        <w:tabs>
          <w:tab w:val="right" w:leader="dot" w:pos="7927"/>
        </w:tabs>
        <w:rPr>
          <w:rFonts w:eastAsiaTheme="minorEastAsia"/>
          <w:noProof/>
          <w:sz w:val="22"/>
          <w:szCs w:val="22"/>
          <w:lang w:eastAsia="id-ID"/>
        </w:rPr>
      </w:pPr>
      <w:hyperlink w:anchor="_Toc480239169" w:history="1">
        <w:r w:rsidR="0063205D" w:rsidRPr="00157FE1">
          <w:rPr>
            <w:rStyle w:val="Hyperlink"/>
            <w:noProof/>
          </w:rPr>
          <w:t>Gambar 3.78</w:t>
        </w:r>
        <w:r w:rsidR="0063205D" w:rsidRPr="00157FE1">
          <w:rPr>
            <w:rStyle w:val="Hyperlink"/>
            <w:noProof/>
            <w:lang w:val="en-US"/>
          </w:rPr>
          <w:t xml:space="preserve"> Desain Melihat Kategori Survei</w:t>
        </w:r>
        <w:r w:rsidR="0063205D">
          <w:rPr>
            <w:noProof/>
            <w:webHidden/>
          </w:rPr>
          <w:tab/>
        </w:r>
        <w:r w:rsidR="0063205D">
          <w:rPr>
            <w:noProof/>
            <w:webHidden/>
          </w:rPr>
          <w:fldChar w:fldCharType="begin"/>
        </w:r>
        <w:r w:rsidR="0063205D">
          <w:rPr>
            <w:noProof/>
            <w:webHidden/>
          </w:rPr>
          <w:instrText xml:space="preserve"> PAGEREF _Toc480239169 \h </w:instrText>
        </w:r>
        <w:r w:rsidR="0063205D">
          <w:rPr>
            <w:noProof/>
            <w:webHidden/>
          </w:rPr>
        </w:r>
        <w:r w:rsidR="0063205D">
          <w:rPr>
            <w:noProof/>
            <w:webHidden/>
          </w:rPr>
          <w:fldChar w:fldCharType="separate"/>
        </w:r>
        <w:r w:rsidR="0063205D">
          <w:rPr>
            <w:noProof/>
            <w:webHidden/>
          </w:rPr>
          <w:t>107</w:t>
        </w:r>
        <w:r w:rsidR="0063205D">
          <w:rPr>
            <w:noProof/>
            <w:webHidden/>
          </w:rPr>
          <w:fldChar w:fldCharType="end"/>
        </w:r>
      </w:hyperlink>
    </w:p>
    <w:p w14:paraId="0AE75005" w14:textId="18474D2B" w:rsidR="0063205D" w:rsidRDefault="000C605B">
      <w:pPr>
        <w:pStyle w:val="TableofFigures"/>
        <w:tabs>
          <w:tab w:val="right" w:leader="dot" w:pos="7927"/>
        </w:tabs>
        <w:rPr>
          <w:rFonts w:eastAsiaTheme="minorEastAsia"/>
          <w:noProof/>
          <w:sz w:val="22"/>
          <w:szCs w:val="22"/>
          <w:lang w:eastAsia="id-ID"/>
        </w:rPr>
      </w:pPr>
      <w:hyperlink w:anchor="_Toc480239170" w:history="1">
        <w:r w:rsidR="0063205D" w:rsidRPr="00157FE1">
          <w:rPr>
            <w:rStyle w:val="Hyperlink"/>
            <w:noProof/>
          </w:rPr>
          <w:t>Gambar 3.79</w:t>
        </w:r>
        <w:r w:rsidR="0063205D" w:rsidRPr="00157FE1">
          <w:rPr>
            <w:rStyle w:val="Hyperlink"/>
            <w:noProof/>
            <w:lang w:val="en-US"/>
          </w:rPr>
          <w:t xml:space="preserve"> Desain Menghapus Kategori Survei</w:t>
        </w:r>
        <w:r w:rsidR="0063205D">
          <w:rPr>
            <w:noProof/>
            <w:webHidden/>
          </w:rPr>
          <w:tab/>
        </w:r>
        <w:r w:rsidR="0063205D">
          <w:rPr>
            <w:noProof/>
            <w:webHidden/>
          </w:rPr>
          <w:fldChar w:fldCharType="begin"/>
        </w:r>
        <w:r w:rsidR="0063205D">
          <w:rPr>
            <w:noProof/>
            <w:webHidden/>
          </w:rPr>
          <w:instrText xml:space="preserve"> PAGEREF _Toc480239170 \h </w:instrText>
        </w:r>
        <w:r w:rsidR="0063205D">
          <w:rPr>
            <w:noProof/>
            <w:webHidden/>
          </w:rPr>
        </w:r>
        <w:r w:rsidR="0063205D">
          <w:rPr>
            <w:noProof/>
            <w:webHidden/>
          </w:rPr>
          <w:fldChar w:fldCharType="separate"/>
        </w:r>
        <w:r w:rsidR="0063205D">
          <w:rPr>
            <w:noProof/>
            <w:webHidden/>
          </w:rPr>
          <w:t>107</w:t>
        </w:r>
        <w:r w:rsidR="0063205D">
          <w:rPr>
            <w:noProof/>
            <w:webHidden/>
          </w:rPr>
          <w:fldChar w:fldCharType="end"/>
        </w:r>
      </w:hyperlink>
    </w:p>
    <w:p w14:paraId="66F59379" w14:textId="3AFAAF02" w:rsidR="0063205D" w:rsidRDefault="000C605B">
      <w:pPr>
        <w:pStyle w:val="TableofFigures"/>
        <w:tabs>
          <w:tab w:val="right" w:leader="dot" w:pos="7927"/>
        </w:tabs>
        <w:rPr>
          <w:rFonts w:eastAsiaTheme="minorEastAsia"/>
          <w:noProof/>
          <w:sz w:val="22"/>
          <w:szCs w:val="22"/>
          <w:lang w:eastAsia="id-ID"/>
        </w:rPr>
      </w:pPr>
      <w:hyperlink w:anchor="_Toc480239171" w:history="1">
        <w:r w:rsidR="0063205D" w:rsidRPr="00157FE1">
          <w:rPr>
            <w:rStyle w:val="Hyperlink"/>
            <w:noProof/>
          </w:rPr>
          <w:t>Gambar 3.80</w:t>
        </w:r>
        <w:r w:rsidR="0063205D" w:rsidRPr="00157FE1">
          <w:rPr>
            <w:rStyle w:val="Hyperlink"/>
            <w:noProof/>
            <w:lang w:val="en-US"/>
          </w:rPr>
          <w:t xml:space="preserve"> Desain Memilih Kategori Survei</w:t>
        </w:r>
        <w:r w:rsidR="0063205D">
          <w:rPr>
            <w:noProof/>
            <w:webHidden/>
          </w:rPr>
          <w:tab/>
        </w:r>
        <w:r w:rsidR="0063205D">
          <w:rPr>
            <w:noProof/>
            <w:webHidden/>
          </w:rPr>
          <w:fldChar w:fldCharType="begin"/>
        </w:r>
        <w:r w:rsidR="0063205D">
          <w:rPr>
            <w:noProof/>
            <w:webHidden/>
          </w:rPr>
          <w:instrText xml:space="preserve"> PAGEREF _Toc480239171 \h </w:instrText>
        </w:r>
        <w:r w:rsidR="0063205D">
          <w:rPr>
            <w:noProof/>
            <w:webHidden/>
          </w:rPr>
        </w:r>
        <w:r w:rsidR="0063205D">
          <w:rPr>
            <w:noProof/>
            <w:webHidden/>
          </w:rPr>
          <w:fldChar w:fldCharType="separate"/>
        </w:r>
        <w:r w:rsidR="0063205D">
          <w:rPr>
            <w:noProof/>
            <w:webHidden/>
          </w:rPr>
          <w:t>108</w:t>
        </w:r>
        <w:r w:rsidR="0063205D">
          <w:rPr>
            <w:noProof/>
            <w:webHidden/>
          </w:rPr>
          <w:fldChar w:fldCharType="end"/>
        </w:r>
      </w:hyperlink>
    </w:p>
    <w:p w14:paraId="762789FB" w14:textId="6BCEA01C" w:rsidR="0063205D" w:rsidRDefault="000C605B">
      <w:pPr>
        <w:pStyle w:val="TableofFigures"/>
        <w:tabs>
          <w:tab w:val="right" w:leader="dot" w:pos="7927"/>
        </w:tabs>
        <w:rPr>
          <w:rFonts w:eastAsiaTheme="minorEastAsia"/>
          <w:noProof/>
          <w:sz w:val="22"/>
          <w:szCs w:val="22"/>
          <w:lang w:eastAsia="id-ID"/>
        </w:rPr>
      </w:pPr>
      <w:hyperlink w:anchor="_Toc480239172" w:history="1">
        <w:r w:rsidR="0063205D" w:rsidRPr="00157FE1">
          <w:rPr>
            <w:rStyle w:val="Hyperlink"/>
            <w:noProof/>
          </w:rPr>
          <w:t>Gambar 3.81</w:t>
        </w:r>
        <w:r w:rsidR="0063205D" w:rsidRPr="00157FE1">
          <w:rPr>
            <w:rStyle w:val="Hyperlink"/>
            <w:noProof/>
            <w:lang w:val="en-US"/>
          </w:rPr>
          <w:t xml:space="preserve"> Desain Menambahkan </w:t>
        </w:r>
        <w:r w:rsidR="00051DBD" w:rsidRPr="00051DBD">
          <w:rPr>
            <w:rStyle w:val="Hyperlink"/>
            <w:i/>
            <w:noProof/>
            <w:lang w:val="en-US"/>
          </w:rPr>
          <w:t>Chat Group</w:t>
        </w:r>
        <w:r w:rsidR="0063205D">
          <w:rPr>
            <w:noProof/>
            <w:webHidden/>
          </w:rPr>
          <w:tab/>
        </w:r>
        <w:r w:rsidR="0063205D">
          <w:rPr>
            <w:noProof/>
            <w:webHidden/>
          </w:rPr>
          <w:fldChar w:fldCharType="begin"/>
        </w:r>
        <w:r w:rsidR="0063205D">
          <w:rPr>
            <w:noProof/>
            <w:webHidden/>
          </w:rPr>
          <w:instrText xml:space="preserve"> PAGEREF _Toc480239172 \h </w:instrText>
        </w:r>
        <w:r w:rsidR="0063205D">
          <w:rPr>
            <w:noProof/>
            <w:webHidden/>
          </w:rPr>
        </w:r>
        <w:r w:rsidR="0063205D">
          <w:rPr>
            <w:noProof/>
            <w:webHidden/>
          </w:rPr>
          <w:fldChar w:fldCharType="separate"/>
        </w:r>
        <w:r w:rsidR="0063205D">
          <w:rPr>
            <w:noProof/>
            <w:webHidden/>
          </w:rPr>
          <w:t>108</w:t>
        </w:r>
        <w:r w:rsidR="0063205D">
          <w:rPr>
            <w:noProof/>
            <w:webHidden/>
          </w:rPr>
          <w:fldChar w:fldCharType="end"/>
        </w:r>
      </w:hyperlink>
    </w:p>
    <w:p w14:paraId="65E55A24" w14:textId="0E9AE4A1" w:rsidR="0063205D" w:rsidRDefault="000C605B">
      <w:pPr>
        <w:pStyle w:val="TableofFigures"/>
        <w:tabs>
          <w:tab w:val="right" w:leader="dot" w:pos="7927"/>
        </w:tabs>
        <w:rPr>
          <w:rFonts w:eastAsiaTheme="minorEastAsia"/>
          <w:noProof/>
          <w:sz w:val="22"/>
          <w:szCs w:val="22"/>
          <w:lang w:eastAsia="id-ID"/>
        </w:rPr>
      </w:pPr>
      <w:hyperlink w:anchor="_Toc480239173" w:history="1">
        <w:r w:rsidR="0063205D" w:rsidRPr="00157FE1">
          <w:rPr>
            <w:rStyle w:val="Hyperlink"/>
            <w:noProof/>
          </w:rPr>
          <w:t>Gambar 3.82</w:t>
        </w:r>
        <w:r w:rsidR="0063205D" w:rsidRPr="00157FE1">
          <w:rPr>
            <w:rStyle w:val="Hyperlink"/>
            <w:noProof/>
            <w:lang w:val="en-US"/>
          </w:rPr>
          <w:t xml:space="preserve"> Desain Menghapus </w:t>
        </w:r>
        <w:r w:rsidR="00051DBD" w:rsidRPr="00051DBD">
          <w:rPr>
            <w:rStyle w:val="Hyperlink"/>
            <w:i/>
            <w:noProof/>
            <w:lang w:val="en-US"/>
          </w:rPr>
          <w:t>Chat Group</w:t>
        </w:r>
        <w:r w:rsidR="0063205D">
          <w:rPr>
            <w:noProof/>
            <w:webHidden/>
          </w:rPr>
          <w:tab/>
        </w:r>
        <w:r w:rsidR="0063205D">
          <w:rPr>
            <w:noProof/>
            <w:webHidden/>
          </w:rPr>
          <w:fldChar w:fldCharType="begin"/>
        </w:r>
        <w:r w:rsidR="0063205D">
          <w:rPr>
            <w:noProof/>
            <w:webHidden/>
          </w:rPr>
          <w:instrText xml:space="preserve"> PAGEREF _Toc480239173 \h </w:instrText>
        </w:r>
        <w:r w:rsidR="0063205D">
          <w:rPr>
            <w:noProof/>
            <w:webHidden/>
          </w:rPr>
        </w:r>
        <w:r w:rsidR="0063205D">
          <w:rPr>
            <w:noProof/>
            <w:webHidden/>
          </w:rPr>
          <w:fldChar w:fldCharType="separate"/>
        </w:r>
        <w:r w:rsidR="0063205D">
          <w:rPr>
            <w:noProof/>
            <w:webHidden/>
          </w:rPr>
          <w:t>109</w:t>
        </w:r>
        <w:r w:rsidR="0063205D">
          <w:rPr>
            <w:noProof/>
            <w:webHidden/>
          </w:rPr>
          <w:fldChar w:fldCharType="end"/>
        </w:r>
      </w:hyperlink>
    </w:p>
    <w:p w14:paraId="2AC00FF0" w14:textId="5D0EFDD0" w:rsidR="0063205D" w:rsidRDefault="000C605B">
      <w:pPr>
        <w:pStyle w:val="TableofFigures"/>
        <w:tabs>
          <w:tab w:val="right" w:leader="dot" w:pos="7927"/>
        </w:tabs>
        <w:rPr>
          <w:rFonts w:eastAsiaTheme="minorEastAsia"/>
          <w:noProof/>
          <w:sz w:val="22"/>
          <w:szCs w:val="22"/>
          <w:lang w:eastAsia="id-ID"/>
        </w:rPr>
      </w:pPr>
      <w:hyperlink w:anchor="_Toc480239174" w:history="1">
        <w:r w:rsidR="0063205D" w:rsidRPr="00157FE1">
          <w:rPr>
            <w:rStyle w:val="Hyperlink"/>
            <w:noProof/>
          </w:rPr>
          <w:t>Gambar 3.83</w:t>
        </w:r>
        <w:r w:rsidR="0063205D" w:rsidRPr="00157FE1">
          <w:rPr>
            <w:rStyle w:val="Hyperlink"/>
            <w:noProof/>
            <w:lang w:val="en-US"/>
          </w:rPr>
          <w:t xml:space="preserve"> Desain Mengikuti </w:t>
        </w:r>
        <w:r w:rsidR="00051DBD" w:rsidRPr="00051DBD">
          <w:rPr>
            <w:rStyle w:val="Hyperlink"/>
            <w:i/>
            <w:noProof/>
            <w:lang w:val="en-US"/>
          </w:rPr>
          <w:t>Chat Group</w:t>
        </w:r>
        <w:r w:rsidR="0063205D">
          <w:rPr>
            <w:noProof/>
            <w:webHidden/>
          </w:rPr>
          <w:tab/>
        </w:r>
        <w:r w:rsidR="0063205D">
          <w:rPr>
            <w:noProof/>
            <w:webHidden/>
          </w:rPr>
          <w:fldChar w:fldCharType="begin"/>
        </w:r>
        <w:r w:rsidR="0063205D">
          <w:rPr>
            <w:noProof/>
            <w:webHidden/>
          </w:rPr>
          <w:instrText xml:space="preserve"> PAGEREF _Toc480239174 \h </w:instrText>
        </w:r>
        <w:r w:rsidR="0063205D">
          <w:rPr>
            <w:noProof/>
            <w:webHidden/>
          </w:rPr>
        </w:r>
        <w:r w:rsidR="0063205D">
          <w:rPr>
            <w:noProof/>
            <w:webHidden/>
          </w:rPr>
          <w:fldChar w:fldCharType="separate"/>
        </w:r>
        <w:r w:rsidR="0063205D">
          <w:rPr>
            <w:noProof/>
            <w:webHidden/>
          </w:rPr>
          <w:t>109</w:t>
        </w:r>
        <w:r w:rsidR="0063205D">
          <w:rPr>
            <w:noProof/>
            <w:webHidden/>
          </w:rPr>
          <w:fldChar w:fldCharType="end"/>
        </w:r>
      </w:hyperlink>
    </w:p>
    <w:p w14:paraId="25304381" w14:textId="535511EA" w:rsidR="0063205D" w:rsidRDefault="000C605B">
      <w:pPr>
        <w:pStyle w:val="TableofFigures"/>
        <w:tabs>
          <w:tab w:val="right" w:leader="dot" w:pos="7927"/>
        </w:tabs>
        <w:rPr>
          <w:rFonts w:eastAsiaTheme="minorEastAsia"/>
          <w:noProof/>
          <w:sz w:val="22"/>
          <w:szCs w:val="22"/>
          <w:lang w:eastAsia="id-ID"/>
        </w:rPr>
      </w:pPr>
      <w:hyperlink w:anchor="_Toc480239175" w:history="1">
        <w:r w:rsidR="0063205D" w:rsidRPr="00157FE1">
          <w:rPr>
            <w:rStyle w:val="Hyperlink"/>
            <w:noProof/>
          </w:rPr>
          <w:t>Gambar 3.84</w:t>
        </w:r>
        <w:r w:rsidR="0063205D" w:rsidRPr="00157FE1">
          <w:rPr>
            <w:rStyle w:val="Hyperlink"/>
            <w:noProof/>
            <w:lang w:val="en-US"/>
          </w:rPr>
          <w:t xml:space="preserve"> Desain Mengonfirmasi Anggota</w:t>
        </w:r>
        <w:r w:rsidR="0063205D">
          <w:rPr>
            <w:noProof/>
            <w:webHidden/>
          </w:rPr>
          <w:tab/>
        </w:r>
        <w:r w:rsidR="0063205D">
          <w:rPr>
            <w:noProof/>
            <w:webHidden/>
          </w:rPr>
          <w:fldChar w:fldCharType="begin"/>
        </w:r>
        <w:r w:rsidR="0063205D">
          <w:rPr>
            <w:noProof/>
            <w:webHidden/>
          </w:rPr>
          <w:instrText xml:space="preserve"> PAGEREF _Toc480239175 \h </w:instrText>
        </w:r>
        <w:r w:rsidR="0063205D">
          <w:rPr>
            <w:noProof/>
            <w:webHidden/>
          </w:rPr>
        </w:r>
        <w:r w:rsidR="0063205D">
          <w:rPr>
            <w:noProof/>
            <w:webHidden/>
          </w:rPr>
          <w:fldChar w:fldCharType="separate"/>
        </w:r>
        <w:r w:rsidR="0063205D">
          <w:rPr>
            <w:noProof/>
            <w:webHidden/>
          </w:rPr>
          <w:t>110</w:t>
        </w:r>
        <w:r w:rsidR="0063205D">
          <w:rPr>
            <w:noProof/>
            <w:webHidden/>
          </w:rPr>
          <w:fldChar w:fldCharType="end"/>
        </w:r>
      </w:hyperlink>
    </w:p>
    <w:p w14:paraId="479A731F" w14:textId="7AF7F5BE" w:rsidR="0063205D" w:rsidRDefault="000C605B">
      <w:pPr>
        <w:pStyle w:val="TableofFigures"/>
        <w:tabs>
          <w:tab w:val="right" w:leader="dot" w:pos="7927"/>
        </w:tabs>
        <w:rPr>
          <w:rFonts w:eastAsiaTheme="minorEastAsia"/>
          <w:noProof/>
          <w:sz w:val="22"/>
          <w:szCs w:val="22"/>
          <w:lang w:eastAsia="id-ID"/>
        </w:rPr>
      </w:pPr>
      <w:hyperlink w:anchor="_Toc480239176" w:history="1">
        <w:r w:rsidR="0063205D" w:rsidRPr="00157FE1">
          <w:rPr>
            <w:rStyle w:val="Hyperlink"/>
            <w:noProof/>
          </w:rPr>
          <w:t>Gambar 3.85</w:t>
        </w:r>
        <w:r w:rsidR="0063205D" w:rsidRPr="00157FE1">
          <w:rPr>
            <w:rStyle w:val="Hyperlink"/>
            <w:noProof/>
            <w:lang w:val="en-US"/>
          </w:rPr>
          <w:t xml:space="preserve"> Desain Melihat Pesan</w:t>
        </w:r>
        <w:r w:rsidR="0063205D">
          <w:rPr>
            <w:noProof/>
            <w:webHidden/>
          </w:rPr>
          <w:tab/>
        </w:r>
        <w:r w:rsidR="0063205D">
          <w:rPr>
            <w:noProof/>
            <w:webHidden/>
          </w:rPr>
          <w:fldChar w:fldCharType="begin"/>
        </w:r>
        <w:r w:rsidR="0063205D">
          <w:rPr>
            <w:noProof/>
            <w:webHidden/>
          </w:rPr>
          <w:instrText xml:space="preserve"> PAGEREF _Toc480239176 \h </w:instrText>
        </w:r>
        <w:r w:rsidR="0063205D">
          <w:rPr>
            <w:noProof/>
            <w:webHidden/>
          </w:rPr>
        </w:r>
        <w:r w:rsidR="0063205D">
          <w:rPr>
            <w:noProof/>
            <w:webHidden/>
          </w:rPr>
          <w:fldChar w:fldCharType="separate"/>
        </w:r>
        <w:r w:rsidR="0063205D">
          <w:rPr>
            <w:noProof/>
            <w:webHidden/>
          </w:rPr>
          <w:t>110</w:t>
        </w:r>
        <w:r w:rsidR="0063205D">
          <w:rPr>
            <w:noProof/>
            <w:webHidden/>
          </w:rPr>
          <w:fldChar w:fldCharType="end"/>
        </w:r>
      </w:hyperlink>
    </w:p>
    <w:p w14:paraId="0B3F3C24" w14:textId="6258005E" w:rsidR="0063205D" w:rsidRDefault="000C605B">
      <w:pPr>
        <w:pStyle w:val="TableofFigures"/>
        <w:tabs>
          <w:tab w:val="right" w:leader="dot" w:pos="7927"/>
        </w:tabs>
        <w:rPr>
          <w:rFonts w:eastAsiaTheme="minorEastAsia"/>
          <w:noProof/>
          <w:sz w:val="22"/>
          <w:szCs w:val="22"/>
          <w:lang w:eastAsia="id-ID"/>
        </w:rPr>
      </w:pPr>
      <w:hyperlink w:anchor="_Toc480239177" w:history="1">
        <w:r w:rsidR="0063205D" w:rsidRPr="00157FE1">
          <w:rPr>
            <w:rStyle w:val="Hyperlink"/>
            <w:noProof/>
          </w:rPr>
          <w:t>Gambar 3.86</w:t>
        </w:r>
        <w:r w:rsidR="0063205D" w:rsidRPr="00157FE1">
          <w:rPr>
            <w:rStyle w:val="Hyperlink"/>
            <w:noProof/>
            <w:lang w:val="en-US"/>
          </w:rPr>
          <w:t xml:space="preserve"> Desain Menuliskan Pesan</w:t>
        </w:r>
        <w:r w:rsidR="0063205D">
          <w:rPr>
            <w:noProof/>
            <w:webHidden/>
          </w:rPr>
          <w:tab/>
        </w:r>
        <w:r w:rsidR="0063205D">
          <w:rPr>
            <w:noProof/>
            <w:webHidden/>
          </w:rPr>
          <w:fldChar w:fldCharType="begin"/>
        </w:r>
        <w:r w:rsidR="0063205D">
          <w:rPr>
            <w:noProof/>
            <w:webHidden/>
          </w:rPr>
          <w:instrText xml:space="preserve"> PAGEREF _Toc480239177 \h </w:instrText>
        </w:r>
        <w:r w:rsidR="0063205D">
          <w:rPr>
            <w:noProof/>
            <w:webHidden/>
          </w:rPr>
        </w:r>
        <w:r w:rsidR="0063205D">
          <w:rPr>
            <w:noProof/>
            <w:webHidden/>
          </w:rPr>
          <w:fldChar w:fldCharType="separate"/>
        </w:r>
        <w:r w:rsidR="0063205D">
          <w:rPr>
            <w:noProof/>
            <w:webHidden/>
          </w:rPr>
          <w:t>111</w:t>
        </w:r>
        <w:r w:rsidR="0063205D">
          <w:rPr>
            <w:noProof/>
            <w:webHidden/>
          </w:rPr>
          <w:fldChar w:fldCharType="end"/>
        </w:r>
      </w:hyperlink>
    </w:p>
    <w:p w14:paraId="13F2D652" w14:textId="4EC0DC17" w:rsidR="0063205D" w:rsidRDefault="000C605B">
      <w:pPr>
        <w:pStyle w:val="TableofFigures"/>
        <w:tabs>
          <w:tab w:val="right" w:leader="dot" w:pos="7927"/>
        </w:tabs>
        <w:rPr>
          <w:rFonts w:eastAsiaTheme="minorEastAsia"/>
          <w:noProof/>
          <w:sz w:val="22"/>
          <w:szCs w:val="22"/>
          <w:lang w:eastAsia="id-ID"/>
        </w:rPr>
      </w:pPr>
      <w:hyperlink w:anchor="_Toc480239178" w:history="1">
        <w:r w:rsidR="0063205D" w:rsidRPr="00157FE1">
          <w:rPr>
            <w:rStyle w:val="Hyperlink"/>
            <w:noProof/>
          </w:rPr>
          <w:t>Gambar 3.87</w:t>
        </w:r>
        <w:r w:rsidR="0063205D" w:rsidRPr="00157FE1">
          <w:rPr>
            <w:rStyle w:val="Hyperlink"/>
            <w:noProof/>
            <w:lang w:val="en-US"/>
          </w:rPr>
          <w:t xml:space="preserve"> Desain Melakukan </w:t>
        </w:r>
        <w:r w:rsidR="000C679A" w:rsidRPr="000C679A">
          <w:rPr>
            <w:rStyle w:val="Hyperlink"/>
            <w:i/>
            <w:noProof/>
            <w:lang w:val="en-US"/>
          </w:rPr>
          <w:t>Vote</w:t>
        </w:r>
        <w:r w:rsidR="0063205D">
          <w:rPr>
            <w:noProof/>
            <w:webHidden/>
          </w:rPr>
          <w:tab/>
        </w:r>
        <w:r w:rsidR="0063205D">
          <w:rPr>
            <w:noProof/>
            <w:webHidden/>
          </w:rPr>
          <w:fldChar w:fldCharType="begin"/>
        </w:r>
        <w:r w:rsidR="0063205D">
          <w:rPr>
            <w:noProof/>
            <w:webHidden/>
          </w:rPr>
          <w:instrText xml:space="preserve"> PAGEREF _Toc480239178 \h </w:instrText>
        </w:r>
        <w:r w:rsidR="0063205D">
          <w:rPr>
            <w:noProof/>
            <w:webHidden/>
          </w:rPr>
        </w:r>
        <w:r w:rsidR="0063205D">
          <w:rPr>
            <w:noProof/>
            <w:webHidden/>
          </w:rPr>
          <w:fldChar w:fldCharType="separate"/>
        </w:r>
        <w:r w:rsidR="0063205D">
          <w:rPr>
            <w:noProof/>
            <w:webHidden/>
          </w:rPr>
          <w:t>111</w:t>
        </w:r>
        <w:r w:rsidR="0063205D">
          <w:rPr>
            <w:noProof/>
            <w:webHidden/>
          </w:rPr>
          <w:fldChar w:fldCharType="end"/>
        </w:r>
      </w:hyperlink>
    </w:p>
    <w:p w14:paraId="6614C5D4" w14:textId="449873D4" w:rsidR="0063205D" w:rsidRDefault="000C605B">
      <w:pPr>
        <w:pStyle w:val="TableofFigures"/>
        <w:tabs>
          <w:tab w:val="right" w:leader="dot" w:pos="7927"/>
        </w:tabs>
        <w:rPr>
          <w:rFonts w:eastAsiaTheme="minorEastAsia"/>
          <w:noProof/>
          <w:sz w:val="22"/>
          <w:szCs w:val="22"/>
          <w:lang w:eastAsia="id-ID"/>
        </w:rPr>
      </w:pPr>
      <w:hyperlink w:anchor="_Toc480239179" w:history="1">
        <w:r w:rsidR="0063205D" w:rsidRPr="00157FE1">
          <w:rPr>
            <w:rStyle w:val="Hyperlink"/>
            <w:noProof/>
          </w:rPr>
          <w:t>Gambar 3.88</w:t>
        </w:r>
        <w:r w:rsidR="0063205D" w:rsidRPr="00157FE1">
          <w:rPr>
            <w:rStyle w:val="Hyperlink"/>
            <w:noProof/>
            <w:lang w:val="en-US"/>
          </w:rPr>
          <w:t xml:space="preserve"> Desain Melihat </w:t>
        </w:r>
        <w:r w:rsidR="000C679A" w:rsidRPr="000C679A">
          <w:rPr>
            <w:rStyle w:val="Hyperlink"/>
            <w:i/>
            <w:noProof/>
            <w:lang w:val="en-US"/>
          </w:rPr>
          <w:t>Leaderboard</w:t>
        </w:r>
        <w:r w:rsidR="0063205D">
          <w:rPr>
            <w:noProof/>
            <w:webHidden/>
          </w:rPr>
          <w:tab/>
        </w:r>
        <w:r w:rsidR="0063205D">
          <w:rPr>
            <w:noProof/>
            <w:webHidden/>
          </w:rPr>
          <w:fldChar w:fldCharType="begin"/>
        </w:r>
        <w:r w:rsidR="0063205D">
          <w:rPr>
            <w:noProof/>
            <w:webHidden/>
          </w:rPr>
          <w:instrText xml:space="preserve"> PAGEREF _Toc480239179 \h </w:instrText>
        </w:r>
        <w:r w:rsidR="0063205D">
          <w:rPr>
            <w:noProof/>
            <w:webHidden/>
          </w:rPr>
        </w:r>
        <w:r w:rsidR="0063205D">
          <w:rPr>
            <w:noProof/>
            <w:webHidden/>
          </w:rPr>
          <w:fldChar w:fldCharType="separate"/>
        </w:r>
        <w:r w:rsidR="0063205D">
          <w:rPr>
            <w:noProof/>
            <w:webHidden/>
          </w:rPr>
          <w:t>112</w:t>
        </w:r>
        <w:r w:rsidR="0063205D">
          <w:rPr>
            <w:noProof/>
            <w:webHidden/>
          </w:rPr>
          <w:fldChar w:fldCharType="end"/>
        </w:r>
      </w:hyperlink>
    </w:p>
    <w:p w14:paraId="45F63F24" w14:textId="79C59D55" w:rsidR="0063205D" w:rsidRDefault="000C605B">
      <w:pPr>
        <w:pStyle w:val="TableofFigures"/>
        <w:tabs>
          <w:tab w:val="right" w:leader="dot" w:pos="7927"/>
        </w:tabs>
        <w:rPr>
          <w:rFonts w:eastAsiaTheme="minorEastAsia"/>
          <w:noProof/>
          <w:sz w:val="22"/>
          <w:szCs w:val="22"/>
          <w:lang w:eastAsia="id-ID"/>
        </w:rPr>
      </w:pPr>
      <w:hyperlink w:anchor="_Toc480239180" w:history="1">
        <w:r w:rsidR="0063205D" w:rsidRPr="00157FE1">
          <w:rPr>
            <w:rStyle w:val="Hyperlink"/>
            <w:noProof/>
          </w:rPr>
          <w:t>Gambar 3.89</w:t>
        </w:r>
        <w:r w:rsidR="0063205D" w:rsidRPr="00157FE1">
          <w:rPr>
            <w:rStyle w:val="Hyperlink"/>
            <w:noProof/>
            <w:lang w:val="en-US"/>
          </w:rPr>
          <w:t xml:space="preserve"> Desain Menampilkan Pesan Selamat Datang</w:t>
        </w:r>
        <w:r w:rsidR="0063205D">
          <w:rPr>
            <w:noProof/>
            <w:webHidden/>
          </w:rPr>
          <w:tab/>
        </w:r>
        <w:r w:rsidR="0063205D">
          <w:rPr>
            <w:noProof/>
            <w:webHidden/>
          </w:rPr>
          <w:fldChar w:fldCharType="begin"/>
        </w:r>
        <w:r w:rsidR="0063205D">
          <w:rPr>
            <w:noProof/>
            <w:webHidden/>
          </w:rPr>
          <w:instrText xml:space="preserve"> PAGEREF _Toc480239180 \h </w:instrText>
        </w:r>
        <w:r w:rsidR="0063205D">
          <w:rPr>
            <w:noProof/>
            <w:webHidden/>
          </w:rPr>
        </w:r>
        <w:r w:rsidR="0063205D">
          <w:rPr>
            <w:noProof/>
            <w:webHidden/>
          </w:rPr>
          <w:fldChar w:fldCharType="separate"/>
        </w:r>
        <w:r w:rsidR="0063205D">
          <w:rPr>
            <w:noProof/>
            <w:webHidden/>
          </w:rPr>
          <w:t>112</w:t>
        </w:r>
        <w:r w:rsidR="0063205D">
          <w:rPr>
            <w:noProof/>
            <w:webHidden/>
          </w:rPr>
          <w:fldChar w:fldCharType="end"/>
        </w:r>
      </w:hyperlink>
    </w:p>
    <w:p w14:paraId="73FC2FFA" w14:textId="5DFC0F1D" w:rsidR="00213FBC" w:rsidRPr="004E347A" w:rsidRDefault="002B2264" w:rsidP="0006017B">
      <w:r w:rsidRPr="004E347A">
        <w:fldChar w:fldCharType="end"/>
      </w:r>
    </w:p>
    <w:p w14:paraId="2CC98095"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4956AA39" w14:textId="77777777" w:rsidR="0006017B" w:rsidRPr="004E347A" w:rsidRDefault="0006017B" w:rsidP="0006017B">
      <w:pPr>
        <w:pStyle w:val="Heading1"/>
        <w:numPr>
          <w:ilvl w:val="0"/>
          <w:numId w:val="0"/>
        </w:numPr>
      </w:pPr>
      <w:bookmarkStart w:id="8" w:name="_Toc480274023"/>
      <w:r w:rsidRPr="004E347A">
        <w:lastRenderedPageBreak/>
        <w:t>DAFTAR TABEL</w:t>
      </w:r>
      <w:bookmarkEnd w:id="8"/>
    </w:p>
    <w:p w14:paraId="1CCD1B3C" w14:textId="77777777" w:rsidR="0006017B" w:rsidRDefault="0006017B" w:rsidP="0006017B"/>
    <w:p w14:paraId="7B2FE19C" w14:textId="0627B89B" w:rsidR="0063205D" w:rsidRDefault="002B2264">
      <w:pPr>
        <w:pStyle w:val="TableofFigures"/>
        <w:tabs>
          <w:tab w:val="right" w:leader="dot" w:pos="7927"/>
        </w:tabs>
        <w:rPr>
          <w:rFonts w:eastAsiaTheme="minorEastAsia"/>
          <w:noProof/>
          <w:sz w:val="22"/>
          <w:szCs w:val="22"/>
          <w:lang w:eastAsia="id-ID"/>
        </w:rPr>
      </w:pPr>
      <w:r>
        <w:fldChar w:fldCharType="begin"/>
      </w:r>
      <w:r w:rsidR="00E25AAC">
        <w:instrText xml:space="preserve"> TOC \h \z \c "Tabel" </w:instrText>
      </w:r>
      <w:r>
        <w:fldChar w:fldCharType="separate"/>
      </w:r>
      <w:hyperlink w:anchor="_Toc480239069" w:history="1">
        <w:r w:rsidR="0063205D" w:rsidRPr="009A6CD1">
          <w:rPr>
            <w:rStyle w:val="Hyperlink"/>
            <w:noProof/>
          </w:rPr>
          <w:t>Tabel 2.1</w:t>
        </w:r>
        <w:r w:rsidR="0063205D" w:rsidRPr="009A6CD1">
          <w:rPr>
            <w:rStyle w:val="Hyperlink"/>
            <w:noProof/>
            <w:lang w:val="en-GB"/>
          </w:rPr>
          <w:t xml:space="preserve"> Tabel Tipe Pertanyaan SurveyMonkey</w:t>
        </w:r>
        <w:r w:rsidR="0063205D" w:rsidRPr="009A6CD1">
          <w:rPr>
            <w:rStyle w:val="Hyperlink"/>
            <w:noProof/>
          </w:rPr>
          <w:t xml:space="preserve"> [11]</w:t>
        </w:r>
        <w:r w:rsidR="0063205D">
          <w:rPr>
            <w:noProof/>
            <w:webHidden/>
          </w:rPr>
          <w:tab/>
        </w:r>
        <w:r w:rsidR="0063205D">
          <w:rPr>
            <w:noProof/>
            <w:webHidden/>
          </w:rPr>
          <w:fldChar w:fldCharType="begin"/>
        </w:r>
        <w:r w:rsidR="0063205D">
          <w:rPr>
            <w:noProof/>
            <w:webHidden/>
          </w:rPr>
          <w:instrText xml:space="preserve"> PAGEREF _Toc480239069 \h </w:instrText>
        </w:r>
        <w:r w:rsidR="0063205D">
          <w:rPr>
            <w:noProof/>
            <w:webHidden/>
          </w:rPr>
        </w:r>
        <w:r w:rsidR="0063205D">
          <w:rPr>
            <w:noProof/>
            <w:webHidden/>
          </w:rPr>
          <w:fldChar w:fldCharType="separate"/>
        </w:r>
        <w:r w:rsidR="0063205D">
          <w:rPr>
            <w:noProof/>
            <w:webHidden/>
          </w:rPr>
          <w:t>14</w:t>
        </w:r>
        <w:r w:rsidR="0063205D">
          <w:rPr>
            <w:noProof/>
            <w:webHidden/>
          </w:rPr>
          <w:fldChar w:fldCharType="end"/>
        </w:r>
      </w:hyperlink>
    </w:p>
    <w:p w14:paraId="76EF0957" w14:textId="5DB0A64D" w:rsidR="0063205D" w:rsidRDefault="000C605B">
      <w:pPr>
        <w:pStyle w:val="TableofFigures"/>
        <w:tabs>
          <w:tab w:val="right" w:leader="dot" w:pos="7927"/>
        </w:tabs>
        <w:rPr>
          <w:rFonts w:eastAsiaTheme="minorEastAsia"/>
          <w:noProof/>
          <w:sz w:val="22"/>
          <w:szCs w:val="22"/>
          <w:lang w:eastAsia="id-ID"/>
        </w:rPr>
      </w:pPr>
      <w:hyperlink w:anchor="_Toc480239070" w:history="1">
        <w:r w:rsidR="0063205D" w:rsidRPr="009A6CD1">
          <w:rPr>
            <w:rStyle w:val="Hyperlink"/>
            <w:noProof/>
          </w:rPr>
          <w:t>Tabel 2.2</w:t>
        </w:r>
        <w:r w:rsidR="0063205D" w:rsidRPr="009A6CD1">
          <w:rPr>
            <w:rStyle w:val="Hyperlink"/>
            <w:noProof/>
            <w:lang w:val="en-GB"/>
          </w:rPr>
          <w:t xml:space="preserve"> Tabel Tipe Pertanyaan SurveyMonkey Profesional</w:t>
        </w:r>
        <w:r w:rsidR="0063205D" w:rsidRPr="009A6CD1">
          <w:rPr>
            <w:rStyle w:val="Hyperlink"/>
            <w:noProof/>
          </w:rPr>
          <w:t xml:space="preserve"> [11]</w:t>
        </w:r>
        <w:r w:rsidR="0063205D">
          <w:rPr>
            <w:noProof/>
            <w:webHidden/>
          </w:rPr>
          <w:tab/>
        </w:r>
        <w:r w:rsidR="0063205D">
          <w:rPr>
            <w:noProof/>
            <w:webHidden/>
          </w:rPr>
          <w:fldChar w:fldCharType="begin"/>
        </w:r>
        <w:r w:rsidR="0063205D">
          <w:rPr>
            <w:noProof/>
            <w:webHidden/>
          </w:rPr>
          <w:instrText xml:space="preserve"> PAGEREF _Toc480239070 \h </w:instrText>
        </w:r>
        <w:r w:rsidR="0063205D">
          <w:rPr>
            <w:noProof/>
            <w:webHidden/>
          </w:rPr>
        </w:r>
        <w:r w:rsidR="0063205D">
          <w:rPr>
            <w:noProof/>
            <w:webHidden/>
          </w:rPr>
          <w:fldChar w:fldCharType="separate"/>
        </w:r>
        <w:r w:rsidR="0063205D">
          <w:rPr>
            <w:noProof/>
            <w:webHidden/>
          </w:rPr>
          <w:t>14</w:t>
        </w:r>
        <w:r w:rsidR="0063205D">
          <w:rPr>
            <w:noProof/>
            <w:webHidden/>
          </w:rPr>
          <w:fldChar w:fldCharType="end"/>
        </w:r>
      </w:hyperlink>
    </w:p>
    <w:p w14:paraId="4B464F8F" w14:textId="66FF9BEB" w:rsidR="0063205D" w:rsidRDefault="000C605B">
      <w:pPr>
        <w:pStyle w:val="TableofFigures"/>
        <w:tabs>
          <w:tab w:val="right" w:leader="dot" w:pos="7927"/>
        </w:tabs>
        <w:rPr>
          <w:rFonts w:eastAsiaTheme="minorEastAsia"/>
          <w:noProof/>
          <w:sz w:val="22"/>
          <w:szCs w:val="22"/>
          <w:lang w:eastAsia="id-ID"/>
        </w:rPr>
      </w:pPr>
      <w:hyperlink w:anchor="_Toc480239071" w:history="1">
        <w:r w:rsidR="0063205D" w:rsidRPr="009A6CD1">
          <w:rPr>
            <w:rStyle w:val="Hyperlink"/>
            <w:noProof/>
          </w:rPr>
          <w:t>Tabel 2.4</w:t>
        </w:r>
        <w:r w:rsidR="0063205D" w:rsidRPr="009A6CD1">
          <w:rPr>
            <w:rStyle w:val="Hyperlink"/>
            <w:noProof/>
            <w:lang w:val="en-GB"/>
          </w:rPr>
          <w:t xml:space="preserve"> Tabel Tipe Pertanyaan TypeForm [10]</w:t>
        </w:r>
        <w:r w:rsidR="0063205D">
          <w:rPr>
            <w:noProof/>
            <w:webHidden/>
          </w:rPr>
          <w:tab/>
        </w:r>
        <w:r w:rsidR="0063205D">
          <w:rPr>
            <w:noProof/>
            <w:webHidden/>
          </w:rPr>
          <w:fldChar w:fldCharType="begin"/>
        </w:r>
        <w:r w:rsidR="0063205D">
          <w:rPr>
            <w:noProof/>
            <w:webHidden/>
          </w:rPr>
          <w:instrText xml:space="preserve"> PAGEREF _Toc480239071 \h </w:instrText>
        </w:r>
        <w:r w:rsidR="0063205D">
          <w:rPr>
            <w:noProof/>
            <w:webHidden/>
          </w:rPr>
        </w:r>
        <w:r w:rsidR="0063205D">
          <w:rPr>
            <w:noProof/>
            <w:webHidden/>
          </w:rPr>
          <w:fldChar w:fldCharType="separate"/>
        </w:r>
        <w:r w:rsidR="0063205D">
          <w:rPr>
            <w:noProof/>
            <w:webHidden/>
          </w:rPr>
          <w:t>17</w:t>
        </w:r>
        <w:r w:rsidR="0063205D">
          <w:rPr>
            <w:noProof/>
            <w:webHidden/>
          </w:rPr>
          <w:fldChar w:fldCharType="end"/>
        </w:r>
      </w:hyperlink>
    </w:p>
    <w:p w14:paraId="6366EBA7" w14:textId="6F09138F" w:rsidR="0063205D" w:rsidRDefault="000C605B">
      <w:pPr>
        <w:pStyle w:val="TableofFigures"/>
        <w:tabs>
          <w:tab w:val="right" w:leader="dot" w:pos="7927"/>
        </w:tabs>
        <w:rPr>
          <w:rFonts w:eastAsiaTheme="minorEastAsia"/>
          <w:noProof/>
          <w:sz w:val="22"/>
          <w:szCs w:val="22"/>
          <w:lang w:eastAsia="id-ID"/>
        </w:rPr>
      </w:pPr>
      <w:hyperlink w:anchor="_Toc480239072" w:history="1">
        <w:r w:rsidR="0063205D" w:rsidRPr="009A6CD1">
          <w:rPr>
            <w:rStyle w:val="Hyperlink"/>
            <w:noProof/>
          </w:rPr>
          <w:t>Tabel 2.5</w:t>
        </w:r>
        <w:r w:rsidR="0063205D" w:rsidRPr="009A6CD1">
          <w:rPr>
            <w:rStyle w:val="Hyperlink"/>
            <w:noProof/>
            <w:lang w:val="en-GB"/>
          </w:rPr>
          <w:t xml:space="preserve"> Tabel Tipe Pertanyaan Google Forms</w:t>
        </w:r>
        <w:r w:rsidR="0063205D" w:rsidRPr="009A6CD1">
          <w:rPr>
            <w:rStyle w:val="Hyperlink"/>
            <w:noProof/>
          </w:rPr>
          <w:t xml:space="preserve"> [14]</w:t>
        </w:r>
        <w:r w:rsidR="0063205D">
          <w:rPr>
            <w:noProof/>
            <w:webHidden/>
          </w:rPr>
          <w:tab/>
        </w:r>
        <w:r w:rsidR="0063205D">
          <w:rPr>
            <w:noProof/>
            <w:webHidden/>
          </w:rPr>
          <w:fldChar w:fldCharType="begin"/>
        </w:r>
        <w:r w:rsidR="0063205D">
          <w:rPr>
            <w:noProof/>
            <w:webHidden/>
          </w:rPr>
          <w:instrText xml:space="preserve"> PAGEREF _Toc480239072 \h </w:instrText>
        </w:r>
        <w:r w:rsidR="0063205D">
          <w:rPr>
            <w:noProof/>
            <w:webHidden/>
          </w:rPr>
        </w:r>
        <w:r w:rsidR="0063205D">
          <w:rPr>
            <w:noProof/>
            <w:webHidden/>
          </w:rPr>
          <w:fldChar w:fldCharType="separate"/>
        </w:r>
        <w:r w:rsidR="0063205D">
          <w:rPr>
            <w:noProof/>
            <w:webHidden/>
          </w:rPr>
          <w:t>18</w:t>
        </w:r>
        <w:r w:rsidR="0063205D">
          <w:rPr>
            <w:noProof/>
            <w:webHidden/>
          </w:rPr>
          <w:fldChar w:fldCharType="end"/>
        </w:r>
      </w:hyperlink>
    </w:p>
    <w:p w14:paraId="7E6B432D" w14:textId="3AE27174" w:rsidR="0063205D" w:rsidRDefault="000C605B">
      <w:pPr>
        <w:pStyle w:val="TableofFigures"/>
        <w:tabs>
          <w:tab w:val="right" w:leader="dot" w:pos="7927"/>
        </w:tabs>
        <w:rPr>
          <w:rFonts w:eastAsiaTheme="minorEastAsia"/>
          <w:noProof/>
          <w:sz w:val="22"/>
          <w:szCs w:val="22"/>
          <w:lang w:eastAsia="id-ID"/>
        </w:rPr>
      </w:pPr>
      <w:hyperlink w:anchor="_Toc480239073" w:history="1">
        <w:r w:rsidR="0063205D" w:rsidRPr="009A6CD1">
          <w:rPr>
            <w:rStyle w:val="Hyperlink"/>
            <w:noProof/>
          </w:rPr>
          <w:t>Tabel 3.1</w:t>
        </w:r>
        <w:r w:rsidR="0063205D" w:rsidRPr="009A6CD1">
          <w:rPr>
            <w:rStyle w:val="Hyperlink"/>
            <w:noProof/>
            <w:lang w:val="en-GB"/>
          </w:rPr>
          <w:t xml:space="preserve"> Tabel Analisa Level 1 </w:t>
        </w:r>
        <w:r w:rsidR="006A502F" w:rsidRPr="006A502F">
          <w:rPr>
            <w:rStyle w:val="Hyperlink"/>
            <w:i/>
            <w:noProof/>
            <w:lang w:val="en-GB"/>
          </w:rPr>
          <w:t>Octalysis Framework</w:t>
        </w:r>
        <w:r w:rsidR="0063205D">
          <w:rPr>
            <w:noProof/>
            <w:webHidden/>
          </w:rPr>
          <w:tab/>
        </w:r>
        <w:r w:rsidR="0063205D">
          <w:rPr>
            <w:noProof/>
            <w:webHidden/>
          </w:rPr>
          <w:fldChar w:fldCharType="begin"/>
        </w:r>
        <w:r w:rsidR="0063205D">
          <w:rPr>
            <w:noProof/>
            <w:webHidden/>
          </w:rPr>
          <w:instrText xml:space="preserve"> PAGEREF _Toc480239073 \h </w:instrText>
        </w:r>
        <w:r w:rsidR="0063205D">
          <w:rPr>
            <w:noProof/>
            <w:webHidden/>
          </w:rPr>
        </w:r>
        <w:r w:rsidR="0063205D">
          <w:rPr>
            <w:noProof/>
            <w:webHidden/>
          </w:rPr>
          <w:fldChar w:fldCharType="separate"/>
        </w:r>
        <w:r w:rsidR="0063205D">
          <w:rPr>
            <w:noProof/>
            <w:webHidden/>
          </w:rPr>
          <w:t>45</w:t>
        </w:r>
        <w:r w:rsidR="0063205D">
          <w:rPr>
            <w:noProof/>
            <w:webHidden/>
          </w:rPr>
          <w:fldChar w:fldCharType="end"/>
        </w:r>
      </w:hyperlink>
    </w:p>
    <w:p w14:paraId="73FD098F" w14:textId="2719BA09" w:rsidR="0063205D" w:rsidRDefault="000C605B">
      <w:pPr>
        <w:pStyle w:val="TableofFigures"/>
        <w:tabs>
          <w:tab w:val="right" w:leader="dot" w:pos="7927"/>
        </w:tabs>
        <w:rPr>
          <w:rFonts w:eastAsiaTheme="minorEastAsia"/>
          <w:noProof/>
          <w:sz w:val="22"/>
          <w:szCs w:val="22"/>
          <w:lang w:eastAsia="id-ID"/>
        </w:rPr>
      </w:pPr>
      <w:hyperlink r:id="rId16" w:anchor="_Toc480239074" w:history="1">
        <w:r w:rsidR="0063205D" w:rsidRPr="009A6CD1">
          <w:rPr>
            <w:rStyle w:val="Hyperlink"/>
            <w:noProof/>
          </w:rPr>
          <w:t>Tabel 3.2</w:t>
        </w:r>
        <w:r w:rsidR="0063205D" w:rsidRPr="009A6CD1">
          <w:rPr>
            <w:rStyle w:val="Hyperlink"/>
            <w:noProof/>
            <w:lang w:val="en-GB"/>
          </w:rPr>
          <w:t xml:space="preserve"> Tabel Analisa Level 2 </w:t>
        </w:r>
        <w:r w:rsidR="006A502F" w:rsidRPr="006A502F">
          <w:rPr>
            <w:rStyle w:val="Hyperlink"/>
            <w:i/>
            <w:noProof/>
            <w:lang w:val="en-GB"/>
          </w:rPr>
          <w:t>Octalysis Framework</w:t>
        </w:r>
        <w:r w:rsidR="0063205D">
          <w:rPr>
            <w:noProof/>
            <w:webHidden/>
          </w:rPr>
          <w:tab/>
        </w:r>
        <w:r w:rsidR="0063205D">
          <w:rPr>
            <w:noProof/>
            <w:webHidden/>
          </w:rPr>
          <w:fldChar w:fldCharType="begin"/>
        </w:r>
        <w:r w:rsidR="0063205D">
          <w:rPr>
            <w:noProof/>
            <w:webHidden/>
          </w:rPr>
          <w:instrText xml:space="preserve"> PAGEREF _Toc480239074 \h </w:instrText>
        </w:r>
        <w:r w:rsidR="0063205D">
          <w:rPr>
            <w:noProof/>
            <w:webHidden/>
          </w:rPr>
        </w:r>
        <w:r w:rsidR="0063205D">
          <w:rPr>
            <w:noProof/>
            <w:webHidden/>
          </w:rPr>
          <w:fldChar w:fldCharType="separate"/>
        </w:r>
        <w:r w:rsidR="0063205D">
          <w:rPr>
            <w:noProof/>
            <w:webHidden/>
          </w:rPr>
          <w:t>54</w:t>
        </w:r>
        <w:r w:rsidR="0063205D">
          <w:rPr>
            <w:noProof/>
            <w:webHidden/>
          </w:rPr>
          <w:fldChar w:fldCharType="end"/>
        </w:r>
      </w:hyperlink>
    </w:p>
    <w:p w14:paraId="5B48B74E" w14:textId="1C3A1477" w:rsidR="00E25AAC" w:rsidRPr="004E347A" w:rsidRDefault="002B2264" w:rsidP="0006017B">
      <w:r>
        <w:fldChar w:fldCharType="end"/>
      </w:r>
    </w:p>
    <w:p w14:paraId="0FAD0DB8"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7CF41246" w14:textId="77777777" w:rsidR="0006017B" w:rsidRPr="004E347A" w:rsidRDefault="0006017B" w:rsidP="0006017B">
      <w:pPr>
        <w:pStyle w:val="Heading1"/>
        <w:numPr>
          <w:ilvl w:val="0"/>
          <w:numId w:val="0"/>
        </w:numPr>
      </w:pPr>
      <w:bookmarkStart w:id="9" w:name="_Toc480274024"/>
      <w:r w:rsidRPr="004E347A">
        <w:lastRenderedPageBreak/>
        <w:t>DAFTAR NOTASI/ LAMBANG</w:t>
      </w:r>
      <w:bookmarkEnd w:id="9"/>
    </w:p>
    <w:p w14:paraId="3A6DFDBE" w14:textId="77777777" w:rsidR="0006017B" w:rsidRDefault="0006017B" w:rsidP="0006017B"/>
    <w:tbl>
      <w:tblPr>
        <w:tblStyle w:val="TableGrid"/>
        <w:tblW w:w="8437" w:type="dxa"/>
        <w:tblLook w:val="04A0" w:firstRow="1" w:lastRow="0" w:firstColumn="1" w:lastColumn="0" w:noHBand="0" w:noVBand="1"/>
      </w:tblPr>
      <w:tblGrid>
        <w:gridCol w:w="1431"/>
        <w:gridCol w:w="2677"/>
        <w:gridCol w:w="1938"/>
        <w:gridCol w:w="2391"/>
      </w:tblGrid>
      <w:tr w:rsidR="00DE75BA" w:rsidRPr="00DF33D5" w14:paraId="2C616A12" w14:textId="77777777" w:rsidTr="000B17BE">
        <w:trPr>
          <w:tblHeader/>
        </w:trPr>
        <w:tc>
          <w:tcPr>
            <w:tcW w:w="1431" w:type="dxa"/>
            <w:shd w:val="clear" w:color="auto" w:fill="000000" w:themeFill="text1"/>
          </w:tcPr>
          <w:p w14:paraId="20F04F36" w14:textId="77777777" w:rsidR="00DE75BA" w:rsidRPr="000B17BE" w:rsidRDefault="00DE75BA" w:rsidP="00E12C8E">
            <w:pPr>
              <w:jc w:val="center"/>
              <w:rPr>
                <w:b/>
                <w:color w:val="FFFFFF" w:themeColor="background1"/>
                <w:lang w:val="en-US"/>
              </w:rPr>
            </w:pPr>
            <w:r w:rsidRPr="000B17BE">
              <w:rPr>
                <w:b/>
                <w:color w:val="FFFFFF" w:themeColor="background1"/>
                <w:lang w:val="en-US"/>
              </w:rPr>
              <w:t>Jenis</w:t>
            </w:r>
          </w:p>
        </w:tc>
        <w:tc>
          <w:tcPr>
            <w:tcW w:w="2677" w:type="dxa"/>
            <w:shd w:val="clear" w:color="auto" w:fill="000000" w:themeFill="text1"/>
          </w:tcPr>
          <w:p w14:paraId="3E1B9E9D" w14:textId="77777777" w:rsidR="00DE75BA" w:rsidRPr="000B17BE" w:rsidRDefault="00DE75BA" w:rsidP="00E12C8E">
            <w:pPr>
              <w:jc w:val="center"/>
              <w:rPr>
                <w:b/>
                <w:color w:val="FFFFFF" w:themeColor="background1"/>
                <w:lang w:val="en-US"/>
              </w:rPr>
            </w:pPr>
            <w:r w:rsidRPr="000B17BE">
              <w:rPr>
                <w:b/>
                <w:color w:val="FFFFFF" w:themeColor="background1"/>
                <w:lang w:val="en-US"/>
              </w:rPr>
              <w:t>Notasi/Lambang</w:t>
            </w:r>
          </w:p>
        </w:tc>
        <w:tc>
          <w:tcPr>
            <w:tcW w:w="1938" w:type="dxa"/>
            <w:shd w:val="clear" w:color="auto" w:fill="000000" w:themeFill="text1"/>
          </w:tcPr>
          <w:p w14:paraId="44A0B843" w14:textId="77777777" w:rsidR="00DE75BA" w:rsidRPr="000B17BE" w:rsidRDefault="00DE75BA" w:rsidP="00E12C8E">
            <w:pPr>
              <w:jc w:val="center"/>
              <w:rPr>
                <w:b/>
                <w:color w:val="FFFFFF" w:themeColor="background1"/>
                <w:lang w:val="en-US"/>
              </w:rPr>
            </w:pPr>
            <w:r w:rsidRPr="000B17BE">
              <w:rPr>
                <w:b/>
                <w:color w:val="FFFFFF" w:themeColor="background1"/>
                <w:lang w:val="en-US"/>
              </w:rPr>
              <w:t>Nama</w:t>
            </w:r>
          </w:p>
        </w:tc>
        <w:tc>
          <w:tcPr>
            <w:tcW w:w="2391" w:type="dxa"/>
            <w:shd w:val="clear" w:color="auto" w:fill="000000" w:themeFill="text1"/>
          </w:tcPr>
          <w:p w14:paraId="64C9CA43" w14:textId="77777777" w:rsidR="00DE75BA" w:rsidRPr="000B17BE" w:rsidRDefault="00DE75BA" w:rsidP="00E12C8E">
            <w:pPr>
              <w:jc w:val="center"/>
              <w:rPr>
                <w:b/>
                <w:color w:val="FFFFFF" w:themeColor="background1"/>
                <w:lang w:val="en-US"/>
              </w:rPr>
            </w:pPr>
            <w:r w:rsidRPr="000B17BE">
              <w:rPr>
                <w:b/>
                <w:color w:val="FFFFFF" w:themeColor="background1"/>
                <w:lang w:val="en-US"/>
              </w:rPr>
              <w:t>Arti</w:t>
            </w:r>
          </w:p>
        </w:tc>
      </w:tr>
      <w:tr w:rsidR="000B17BE" w:rsidRPr="00DF33D5" w14:paraId="3B8EE5C7" w14:textId="77777777" w:rsidTr="000B17BE">
        <w:tc>
          <w:tcPr>
            <w:tcW w:w="1431" w:type="dxa"/>
            <w:vMerge w:val="restart"/>
            <w:vAlign w:val="center"/>
          </w:tcPr>
          <w:p w14:paraId="302F0670" w14:textId="77777777" w:rsidR="000B17BE" w:rsidRPr="00DF33D5" w:rsidRDefault="000B17BE" w:rsidP="000B17BE">
            <w:pPr>
              <w:jc w:val="center"/>
              <w:rPr>
                <w:lang w:val="en-US"/>
              </w:rPr>
            </w:pPr>
            <w:r w:rsidRPr="00483A41">
              <w:rPr>
                <w:i/>
                <w:lang w:val="en-US"/>
              </w:rPr>
              <w:t>Flowchart</w:t>
            </w:r>
          </w:p>
        </w:tc>
        <w:tc>
          <w:tcPr>
            <w:tcW w:w="2677" w:type="dxa"/>
            <w:vAlign w:val="center"/>
          </w:tcPr>
          <w:p w14:paraId="1716BE9F" w14:textId="77777777" w:rsidR="000B17BE" w:rsidRPr="00DF33D5" w:rsidRDefault="000B17BE" w:rsidP="00E12C8E">
            <w:pPr>
              <w:jc w:val="center"/>
              <w:rPr>
                <w:lang w:val="en-US"/>
              </w:rPr>
            </w:pPr>
            <w:r>
              <w:object w:dxaOrig="1473" w:dyaOrig="622" w14:anchorId="71E82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8.8pt" o:ole="">
                  <v:imagedata r:id="rId17" o:title=""/>
                </v:shape>
                <o:OLEObject Type="Embed" ProgID="Visio.Drawing.11" ShapeID="_x0000_i1025" DrawAspect="Content" ObjectID="_1555283282" r:id="rId18"/>
              </w:object>
            </w:r>
          </w:p>
        </w:tc>
        <w:tc>
          <w:tcPr>
            <w:tcW w:w="1938" w:type="dxa"/>
          </w:tcPr>
          <w:p w14:paraId="5E9B9B9F" w14:textId="77777777" w:rsidR="000B17BE" w:rsidRPr="008F5621" w:rsidRDefault="000B17BE" w:rsidP="00E12C8E">
            <w:pPr>
              <w:rPr>
                <w:i/>
                <w:lang w:val="en-US"/>
              </w:rPr>
            </w:pPr>
            <w:r w:rsidRPr="008F5621">
              <w:rPr>
                <w:i/>
                <w:lang w:val="en-US"/>
              </w:rPr>
              <w:t>Terminal</w:t>
            </w:r>
          </w:p>
        </w:tc>
        <w:tc>
          <w:tcPr>
            <w:tcW w:w="2391" w:type="dxa"/>
          </w:tcPr>
          <w:p w14:paraId="12AE1601" w14:textId="77777777" w:rsidR="000B17BE" w:rsidRPr="00DF33D5" w:rsidRDefault="000B17BE" w:rsidP="00E12C8E">
            <w:pPr>
              <w:rPr>
                <w:lang w:val="en-US"/>
              </w:rPr>
            </w:pPr>
            <w:r>
              <w:rPr>
                <w:lang w:val="en-US"/>
              </w:rPr>
              <w:t>Menyatakan permulaan atau akhir program</w:t>
            </w:r>
          </w:p>
        </w:tc>
      </w:tr>
      <w:tr w:rsidR="000B17BE" w:rsidRPr="00DF33D5" w14:paraId="3AD0B1B0" w14:textId="77777777" w:rsidTr="00E12C8E">
        <w:tc>
          <w:tcPr>
            <w:tcW w:w="1431" w:type="dxa"/>
            <w:vMerge/>
          </w:tcPr>
          <w:p w14:paraId="7411CCB8" w14:textId="77777777" w:rsidR="000B17BE" w:rsidRPr="00DF33D5" w:rsidRDefault="000B17BE" w:rsidP="00E12C8E">
            <w:pPr>
              <w:rPr>
                <w:lang w:val="en-US"/>
              </w:rPr>
            </w:pPr>
          </w:p>
        </w:tc>
        <w:tc>
          <w:tcPr>
            <w:tcW w:w="2677" w:type="dxa"/>
            <w:vAlign w:val="center"/>
          </w:tcPr>
          <w:p w14:paraId="69E7AF58" w14:textId="77777777" w:rsidR="000B17BE" w:rsidRPr="00DF33D5" w:rsidRDefault="000B17BE" w:rsidP="00E12C8E">
            <w:pPr>
              <w:jc w:val="center"/>
              <w:rPr>
                <w:lang w:val="en-US"/>
              </w:rPr>
            </w:pPr>
            <w:r>
              <w:object w:dxaOrig="1473" w:dyaOrig="905" w14:anchorId="7280FDC3">
                <v:shape id="_x0000_i1026" type="#_x0000_t75" style="width:1in;height:43.2pt" o:ole="">
                  <v:imagedata r:id="rId19" o:title=""/>
                </v:shape>
                <o:OLEObject Type="Embed" ProgID="Visio.Drawing.11" ShapeID="_x0000_i1026" DrawAspect="Content" ObjectID="_1555283283" r:id="rId20"/>
              </w:object>
            </w:r>
          </w:p>
        </w:tc>
        <w:tc>
          <w:tcPr>
            <w:tcW w:w="1938" w:type="dxa"/>
          </w:tcPr>
          <w:p w14:paraId="783EB096" w14:textId="77777777" w:rsidR="000B17BE" w:rsidRPr="008F5621" w:rsidRDefault="000B17BE" w:rsidP="00E12C8E">
            <w:pPr>
              <w:rPr>
                <w:i/>
                <w:lang w:val="en-US"/>
              </w:rPr>
            </w:pPr>
            <w:r w:rsidRPr="008F5621">
              <w:rPr>
                <w:i/>
                <w:lang w:val="en-US"/>
              </w:rPr>
              <w:t>Process</w:t>
            </w:r>
          </w:p>
        </w:tc>
        <w:tc>
          <w:tcPr>
            <w:tcW w:w="2391" w:type="dxa"/>
          </w:tcPr>
          <w:p w14:paraId="180960BB" w14:textId="77777777" w:rsidR="000B17BE" w:rsidRPr="00DF33D5" w:rsidRDefault="000B17BE" w:rsidP="00E12C8E">
            <w:pPr>
              <w:rPr>
                <w:lang w:val="en-US"/>
              </w:rPr>
            </w:pPr>
            <w:r>
              <w:rPr>
                <w:lang w:val="en-US"/>
              </w:rPr>
              <w:t>Menyatakan suatu proses yang dilakukan secara komputer</w:t>
            </w:r>
          </w:p>
        </w:tc>
      </w:tr>
      <w:tr w:rsidR="000B17BE" w:rsidRPr="00DF33D5" w14:paraId="7F342EC9" w14:textId="77777777" w:rsidTr="00E12C8E">
        <w:tc>
          <w:tcPr>
            <w:tcW w:w="1431" w:type="dxa"/>
            <w:vMerge/>
          </w:tcPr>
          <w:p w14:paraId="733D78E9" w14:textId="77777777" w:rsidR="000B17BE" w:rsidRPr="00DF33D5" w:rsidRDefault="000B17BE" w:rsidP="00E12C8E">
            <w:pPr>
              <w:rPr>
                <w:lang w:val="en-US"/>
              </w:rPr>
            </w:pPr>
          </w:p>
        </w:tc>
        <w:tc>
          <w:tcPr>
            <w:tcW w:w="2677" w:type="dxa"/>
            <w:vAlign w:val="center"/>
          </w:tcPr>
          <w:p w14:paraId="185489E5" w14:textId="77777777" w:rsidR="000B17BE" w:rsidRPr="00DF33D5" w:rsidRDefault="000B17BE" w:rsidP="00E12C8E">
            <w:pPr>
              <w:jc w:val="center"/>
              <w:rPr>
                <w:lang w:val="en-US"/>
              </w:rPr>
            </w:pPr>
            <w:r>
              <w:object w:dxaOrig="1473" w:dyaOrig="905" w14:anchorId="59940E43">
                <v:shape id="_x0000_i1027" type="#_x0000_t75" style="width:1in;height:43.2pt" o:ole="">
                  <v:imagedata r:id="rId21" o:title=""/>
                </v:shape>
                <o:OLEObject Type="Embed" ProgID="Visio.Drawing.11" ShapeID="_x0000_i1027" DrawAspect="Content" ObjectID="_1555283284" r:id="rId22"/>
              </w:object>
            </w:r>
          </w:p>
        </w:tc>
        <w:tc>
          <w:tcPr>
            <w:tcW w:w="1938" w:type="dxa"/>
          </w:tcPr>
          <w:p w14:paraId="7E3AC46B" w14:textId="77777777" w:rsidR="000B17BE" w:rsidRPr="008F5621" w:rsidRDefault="000B17BE" w:rsidP="00E12C8E">
            <w:pPr>
              <w:rPr>
                <w:i/>
                <w:lang w:val="en-US"/>
              </w:rPr>
            </w:pPr>
            <w:r w:rsidRPr="008F5621">
              <w:rPr>
                <w:i/>
                <w:lang w:val="en-US"/>
              </w:rPr>
              <w:t>Decision</w:t>
            </w:r>
          </w:p>
        </w:tc>
        <w:tc>
          <w:tcPr>
            <w:tcW w:w="2391" w:type="dxa"/>
          </w:tcPr>
          <w:p w14:paraId="2F8E3FD9" w14:textId="77777777" w:rsidR="000B17BE" w:rsidRPr="00DF33D5" w:rsidRDefault="000B17BE" w:rsidP="00E12C8E">
            <w:pPr>
              <w:rPr>
                <w:lang w:val="en-US"/>
              </w:rPr>
            </w:pPr>
            <w:r>
              <w:rPr>
                <w:lang w:val="en-US"/>
              </w:rPr>
              <w:t>Menunjukkan suatu kondisi untuk melakukan pemilihan</w:t>
            </w:r>
          </w:p>
        </w:tc>
      </w:tr>
      <w:tr w:rsidR="000B17BE" w:rsidRPr="00DF33D5" w14:paraId="11CDD53A" w14:textId="77777777" w:rsidTr="00E12C8E">
        <w:trPr>
          <w:trHeight w:val="1178"/>
        </w:trPr>
        <w:tc>
          <w:tcPr>
            <w:tcW w:w="1431" w:type="dxa"/>
            <w:vMerge/>
          </w:tcPr>
          <w:p w14:paraId="0FF3D5C0" w14:textId="77777777" w:rsidR="000B17BE" w:rsidRDefault="000B17BE" w:rsidP="00E12C8E">
            <w:pPr>
              <w:rPr>
                <w:lang w:val="en-US"/>
              </w:rPr>
            </w:pPr>
          </w:p>
        </w:tc>
        <w:tc>
          <w:tcPr>
            <w:tcW w:w="2677" w:type="dxa"/>
          </w:tcPr>
          <w:p w14:paraId="185BDCA0" w14:textId="6AF68E92" w:rsidR="000B17BE" w:rsidRPr="00DF33D5" w:rsidRDefault="000C605B" w:rsidP="00E12C8E">
            <w:pPr>
              <w:rPr>
                <w:lang w:val="en-US"/>
              </w:rPr>
            </w:pPr>
            <w:r>
              <w:rPr>
                <w:noProof/>
              </w:rPr>
              <w:pict w14:anchorId="2A8C7F26">
                <v:shapetype id="_x0000_t118" coordsize="21600,21600" o:spt="118" path="m,4292l21600,r,21600l,21600xe">
                  <v:stroke joinstyle="miter"/>
                  <v:path gradientshapeok="t" o:connecttype="custom" o:connectlocs="10800,2146;0,10800;10800,21600;21600,10800" textboxrect="0,4291,21600,21600"/>
                </v:shapetype>
                <v:shape id="Flowchart: Manual Input 317" o:spid="_x0000_s1053" type="#_x0000_t118" style="position:absolute;left:0;text-align:left;margin-left:25.75pt;margin-top:10.6pt;width:66.75pt;height:3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" fillcolor="white [3201]" strokecolor="black [3200]" strokeweight=".25pt">
                  <v:path arrowok="t"/>
                </v:shape>
              </w:pict>
            </w:r>
          </w:p>
        </w:tc>
        <w:tc>
          <w:tcPr>
            <w:tcW w:w="1938" w:type="dxa"/>
          </w:tcPr>
          <w:p w14:paraId="172BB09B" w14:textId="77777777" w:rsidR="000B17BE" w:rsidRPr="00DF33D5" w:rsidRDefault="000B17BE" w:rsidP="00E12C8E">
            <w:pPr>
              <w:rPr>
                <w:lang w:val="en-US"/>
              </w:rPr>
            </w:pPr>
            <w:r>
              <w:rPr>
                <w:i/>
                <w:lang w:val="en-US"/>
              </w:rPr>
              <w:t>Manual Input</w:t>
            </w:r>
          </w:p>
        </w:tc>
        <w:tc>
          <w:tcPr>
            <w:tcW w:w="2391" w:type="dxa"/>
          </w:tcPr>
          <w:p w14:paraId="0222F2EB" w14:textId="77777777" w:rsidR="000B17BE" w:rsidRPr="00DF33D5" w:rsidRDefault="000B17BE" w:rsidP="00E12C8E">
            <w:pPr>
              <w:rPr>
                <w:lang w:val="en-US"/>
              </w:rPr>
            </w:pPr>
            <w:r>
              <w:rPr>
                <w:lang w:val="en-US"/>
              </w:rPr>
              <w:t>Simbol untuk pemasukan data secara manual on-line keyboard</w:t>
            </w:r>
          </w:p>
        </w:tc>
      </w:tr>
      <w:tr w:rsidR="000B17BE" w:rsidRPr="00DF33D5" w14:paraId="243ADAAF" w14:textId="77777777" w:rsidTr="00E12C8E">
        <w:tc>
          <w:tcPr>
            <w:tcW w:w="1431" w:type="dxa"/>
            <w:vMerge/>
          </w:tcPr>
          <w:p w14:paraId="2079B9DD" w14:textId="77777777" w:rsidR="000B17BE" w:rsidRDefault="000B17BE" w:rsidP="00E12C8E">
            <w:pPr>
              <w:rPr>
                <w:lang w:val="en-US"/>
              </w:rPr>
            </w:pPr>
          </w:p>
        </w:tc>
        <w:tc>
          <w:tcPr>
            <w:tcW w:w="2677" w:type="dxa"/>
          </w:tcPr>
          <w:p w14:paraId="78DC08B5" w14:textId="77777777" w:rsidR="000B17BE" w:rsidRPr="00DF33D5" w:rsidRDefault="000B17BE" w:rsidP="00E12C8E">
            <w:pPr>
              <w:rPr>
                <w:lang w:val="en-US"/>
              </w:rPr>
            </w:pPr>
            <w:r>
              <w:object w:dxaOrig="1473" w:dyaOrig="905" w14:anchorId="1FF3F3E3">
                <v:shape id="_x0000_i1028" type="#_x0000_t75" style="width:1in;height:43.2pt" o:ole="">
                  <v:imagedata r:id="rId23" o:title=""/>
                </v:shape>
                <o:OLEObject Type="Embed" ProgID="Visio.Drawing.11" ShapeID="_x0000_i1028" DrawAspect="Content" ObjectID="_1555283285" r:id="rId24"/>
              </w:object>
            </w:r>
          </w:p>
        </w:tc>
        <w:tc>
          <w:tcPr>
            <w:tcW w:w="1938" w:type="dxa"/>
          </w:tcPr>
          <w:p w14:paraId="2C46F527" w14:textId="77777777" w:rsidR="000B17BE" w:rsidRPr="008F5621" w:rsidRDefault="000B17BE" w:rsidP="00E12C8E">
            <w:pPr>
              <w:rPr>
                <w:i/>
                <w:lang w:val="en-US"/>
              </w:rPr>
            </w:pPr>
            <w:r w:rsidRPr="008F5621">
              <w:rPr>
                <w:i/>
                <w:lang w:val="en-US"/>
              </w:rPr>
              <w:t>Document</w:t>
            </w:r>
          </w:p>
        </w:tc>
        <w:tc>
          <w:tcPr>
            <w:tcW w:w="2391" w:type="dxa"/>
          </w:tcPr>
          <w:p w14:paraId="39379423" w14:textId="77777777" w:rsidR="000B17BE" w:rsidRPr="00DF33D5" w:rsidRDefault="000B17BE" w:rsidP="00E12C8E">
            <w:pPr>
              <w:rPr>
                <w:lang w:val="en-US"/>
              </w:rPr>
            </w:pPr>
            <w:r>
              <w:rPr>
                <w:lang w:val="en-US"/>
              </w:rPr>
              <w:t>Sebuah dokumen</w:t>
            </w:r>
          </w:p>
        </w:tc>
      </w:tr>
      <w:tr w:rsidR="000B17BE" w:rsidRPr="00DF33D5" w14:paraId="0811B005" w14:textId="77777777" w:rsidTr="00E12C8E">
        <w:trPr>
          <w:trHeight w:val="899"/>
        </w:trPr>
        <w:tc>
          <w:tcPr>
            <w:tcW w:w="1431" w:type="dxa"/>
            <w:vMerge/>
          </w:tcPr>
          <w:p w14:paraId="00E4287F" w14:textId="77777777" w:rsidR="000B17BE" w:rsidRDefault="000B17BE" w:rsidP="00E12C8E">
            <w:pPr>
              <w:rPr>
                <w:lang w:val="en-US"/>
              </w:rPr>
            </w:pPr>
          </w:p>
        </w:tc>
        <w:tc>
          <w:tcPr>
            <w:tcW w:w="2677" w:type="dxa"/>
            <w:vAlign w:val="center"/>
          </w:tcPr>
          <w:p w14:paraId="4BF23719" w14:textId="77777777" w:rsidR="000B17BE" w:rsidRPr="00DF33D5" w:rsidRDefault="000B17BE" w:rsidP="00E12C8E">
            <w:pPr>
              <w:jc w:val="center"/>
              <w:rPr>
                <w:lang w:val="en-US"/>
              </w:rPr>
            </w:pPr>
            <w:r>
              <w:object w:dxaOrig="1426" w:dyaOrig="397" w14:anchorId="6CE0133E">
                <v:shape id="_x0000_i1029" type="#_x0000_t75" style="width:1in;height:21.6pt" o:ole="">
                  <v:imagedata r:id="rId25" o:title=""/>
                </v:shape>
                <o:OLEObject Type="Embed" ProgID="Visio.Drawing.11" ShapeID="_x0000_i1029" DrawAspect="Content" ObjectID="_1555283286" r:id="rId26"/>
              </w:object>
            </w:r>
          </w:p>
        </w:tc>
        <w:tc>
          <w:tcPr>
            <w:tcW w:w="1938" w:type="dxa"/>
          </w:tcPr>
          <w:p w14:paraId="2638A54F" w14:textId="77777777" w:rsidR="000B17BE" w:rsidRPr="008F5621" w:rsidRDefault="000B17BE" w:rsidP="00E12C8E">
            <w:pPr>
              <w:rPr>
                <w:i/>
                <w:lang w:val="en-US"/>
              </w:rPr>
            </w:pPr>
            <w:r w:rsidRPr="008F5621">
              <w:rPr>
                <w:i/>
                <w:lang w:val="en-US"/>
              </w:rPr>
              <w:t>Flow</w:t>
            </w:r>
          </w:p>
        </w:tc>
        <w:tc>
          <w:tcPr>
            <w:tcW w:w="2391" w:type="dxa"/>
          </w:tcPr>
          <w:p w14:paraId="662A83DD" w14:textId="77777777" w:rsidR="000B17BE" w:rsidRPr="00DF33D5" w:rsidRDefault="000B17BE" w:rsidP="00E12C8E">
            <w:pPr>
              <w:rPr>
                <w:lang w:val="en-US"/>
              </w:rPr>
            </w:pPr>
            <w:r>
              <w:rPr>
                <w:lang w:val="en-US"/>
              </w:rPr>
              <w:t>Menyatakan arah suatu proses</w:t>
            </w:r>
          </w:p>
        </w:tc>
      </w:tr>
      <w:tr w:rsidR="000B17BE" w:rsidRPr="00DF33D5" w14:paraId="49D5B18F" w14:textId="77777777" w:rsidTr="00E12C8E">
        <w:trPr>
          <w:trHeight w:val="1043"/>
        </w:trPr>
        <w:tc>
          <w:tcPr>
            <w:tcW w:w="1431" w:type="dxa"/>
            <w:vMerge/>
          </w:tcPr>
          <w:p w14:paraId="299A7786" w14:textId="77777777" w:rsidR="000B17BE" w:rsidRDefault="000B17BE" w:rsidP="00E12C8E">
            <w:pPr>
              <w:rPr>
                <w:lang w:val="en-US"/>
              </w:rPr>
            </w:pPr>
          </w:p>
        </w:tc>
        <w:tc>
          <w:tcPr>
            <w:tcW w:w="2677" w:type="dxa"/>
            <w:vAlign w:val="center"/>
          </w:tcPr>
          <w:p w14:paraId="25E82300" w14:textId="0189A3B2" w:rsidR="000B17BE" w:rsidRDefault="000C605B" w:rsidP="00E12C8E">
            <w:pPr>
              <w:jc w:val="center"/>
            </w:pPr>
            <w:r>
              <w:rPr>
                <w:noProof/>
              </w:rPr>
              <w:pict w14:anchorId="5D9A3FAC">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316" o:spid="_x0000_s1054" type="#_x0000_t133" style="position:absolute;left:0;text-align:left;margin-left:16.45pt;margin-top:6.15pt;width:60.75pt;height:3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" fillcolor="white [3201]" strokecolor="black [3200]" strokeweight=".25pt">
                  <v:stroke joinstyle="miter"/>
                  <v:path arrowok="t"/>
                </v:shape>
              </w:pict>
            </w:r>
          </w:p>
        </w:tc>
        <w:tc>
          <w:tcPr>
            <w:tcW w:w="1938" w:type="dxa"/>
          </w:tcPr>
          <w:p w14:paraId="5593903D" w14:textId="77777777" w:rsidR="000B17BE" w:rsidRPr="008F5621" w:rsidRDefault="000B17BE" w:rsidP="00E12C8E">
            <w:pPr>
              <w:rPr>
                <w:i/>
                <w:lang w:val="en-US"/>
              </w:rPr>
            </w:pPr>
            <w:r>
              <w:rPr>
                <w:i/>
                <w:lang w:val="en-US"/>
              </w:rPr>
              <w:t>Magnetic Drum</w:t>
            </w:r>
          </w:p>
        </w:tc>
        <w:tc>
          <w:tcPr>
            <w:tcW w:w="2391" w:type="dxa"/>
          </w:tcPr>
          <w:p w14:paraId="19115AD1" w14:textId="77777777" w:rsidR="000B17BE" w:rsidRDefault="000B17BE" w:rsidP="00E12C8E">
            <w:pPr>
              <w:rPr>
                <w:lang w:val="en-US"/>
              </w:rPr>
            </w:pPr>
            <w:r>
              <w:rPr>
                <w:lang w:val="en-US"/>
              </w:rPr>
              <w:t>I/O yang menggunakan drum magnetik</w:t>
            </w:r>
          </w:p>
        </w:tc>
      </w:tr>
      <w:tr w:rsidR="000B17BE" w:rsidRPr="00DF33D5" w14:paraId="6AC000A8" w14:textId="77777777" w:rsidTr="00E12C8E">
        <w:trPr>
          <w:trHeight w:val="1043"/>
        </w:trPr>
        <w:tc>
          <w:tcPr>
            <w:tcW w:w="1431" w:type="dxa"/>
            <w:vMerge/>
          </w:tcPr>
          <w:p w14:paraId="2609862E" w14:textId="77777777" w:rsidR="000B17BE" w:rsidRDefault="000B17BE" w:rsidP="00E12C8E">
            <w:pPr>
              <w:rPr>
                <w:lang w:val="en-US"/>
              </w:rPr>
            </w:pPr>
          </w:p>
        </w:tc>
        <w:tc>
          <w:tcPr>
            <w:tcW w:w="2677" w:type="dxa"/>
            <w:vAlign w:val="center"/>
          </w:tcPr>
          <w:p w14:paraId="566D5446" w14:textId="0E420189" w:rsidR="000B17BE" w:rsidRDefault="000C605B" w:rsidP="00E12C8E">
            <w:pPr>
              <w:jc w:val="center"/>
              <w:rPr>
                <w:noProof/>
                <w:lang w:val="en-US"/>
              </w:rPr>
            </w:pPr>
            <w:r>
              <w:rPr>
                <w:noProof/>
              </w:rPr>
              <w:pict w14:anchorId="4B837C3D">
                <v:shapetype id="_x0000_t112" coordsize="21600,21600" o:spt="112" path="m,l,21600r21600,l21600,xem2610,nfl2610,21600em18990,nfl18990,21600e">
                  <v:stroke joinstyle="miter"/>
                  <v:path o:extrusionok="f" gradientshapeok="t" o:connecttype="rect" textboxrect="2610,0,18990,21600"/>
                </v:shapetype>
                <v:shape id="Flowchart: Predefined Process 315" o:spid="_x0000_s1055" type="#_x0000_t112" style="position:absolute;left:0;text-align:left;margin-left:16.15pt;margin-top:8.3pt;width:69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" fillcolor="white [3201]" strokecolor="black [3200]" strokeweight=".25pt">
                  <v:path arrowok="t"/>
                </v:shape>
              </w:pict>
            </w:r>
          </w:p>
        </w:tc>
        <w:tc>
          <w:tcPr>
            <w:tcW w:w="1938" w:type="dxa"/>
          </w:tcPr>
          <w:p w14:paraId="3B46D8CC" w14:textId="77777777" w:rsidR="000B17BE" w:rsidRPr="008F5621" w:rsidRDefault="000B17BE" w:rsidP="00E12C8E">
            <w:pPr>
              <w:rPr>
                <w:i/>
                <w:lang w:val="en-US"/>
              </w:rPr>
            </w:pPr>
            <w:r>
              <w:rPr>
                <w:i/>
                <w:lang w:val="en-US"/>
              </w:rPr>
              <w:t>Predefine Process</w:t>
            </w:r>
          </w:p>
        </w:tc>
        <w:tc>
          <w:tcPr>
            <w:tcW w:w="2391" w:type="dxa"/>
          </w:tcPr>
          <w:p w14:paraId="27F7DC02" w14:textId="77777777" w:rsidR="000B17BE" w:rsidRDefault="000B17BE" w:rsidP="00E12C8E">
            <w:pPr>
              <w:rPr>
                <w:lang w:val="en-US"/>
              </w:rPr>
            </w:pPr>
            <w:r>
              <w:rPr>
                <w:lang w:val="en-US"/>
              </w:rPr>
              <w:t>Menyatakan pelaksanaan suatu bagian(sub-program)/prosedur</w:t>
            </w:r>
          </w:p>
        </w:tc>
      </w:tr>
      <w:tr w:rsidR="000B17BE" w:rsidRPr="00DF33D5" w14:paraId="16E52A9B" w14:textId="77777777" w:rsidTr="00E12C8E">
        <w:trPr>
          <w:trHeight w:val="1043"/>
        </w:trPr>
        <w:tc>
          <w:tcPr>
            <w:tcW w:w="1431" w:type="dxa"/>
            <w:vMerge/>
          </w:tcPr>
          <w:p w14:paraId="62E61541" w14:textId="77777777" w:rsidR="000B17BE" w:rsidRDefault="000B17BE" w:rsidP="00E12C8E">
            <w:pPr>
              <w:rPr>
                <w:lang w:val="en-US"/>
              </w:rPr>
            </w:pPr>
          </w:p>
        </w:tc>
        <w:tc>
          <w:tcPr>
            <w:tcW w:w="2677" w:type="dxa"/>
            <w:vAlign w:val="center"/>
          </w:tcPr>
          <w:p w14:paraId="2FCA51DB" w14:textId="49E111E9" w:rsidR="000B17BE" w:rsidRDefault="000C605B" w:rsidP="00E12C8E">
            <w:pPr>
              <w:jc w:val="center"/>
              <w:rPr>
                <w:noProof/>
                <w:lang w:val="en-US"/>
              </w:rPr>
            </w:pPr>
            <w:r>
              <w:rPr>
                <w:noProof/>
              </w:rPr>
              <w:pict w14:anchorId="1AD3C95F">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314" o:spid="_x0000_s1056" type="#_x0000_t134" style="position:absolute;left:0;text-align:left;margin-left:16.15pt;margin-top:10.4pt;width:69pt;height:33.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" fillcolor="white [3201]" strokecolor="black [3200]" strokeweight=".25pt">
                  <v:path arrowok="t"/>
                </v:shape>
              </w:pict>
            </w:r>
          </w:p>
        </w:tc>
        <w:tc>
          <w:tcPr>
            <w:tcW w:w="1938" w:type="dxa"/>
          </w:tcPr>
          <w:p w14:paraId="7FB2FFF8" w14:textId="77777777" w:rsidR="000B17BE" w:rsidRPr="008F5621" w:rsidRDefault="000B17BE" w:rsidP="00E12C8E">
            <w:pPr>
              <w:rPr>
                <w:i/>
                <w:lang w:val="en-US"/>
              </w:rPr>
            </w:pPr>
            <w:r>
              <w:rPr>
                <w:i/>
                <w:lang w:val="en-US"/>
              </w:rPr>
              <w:t>Display</w:t>
            </w:r>
          </w:p>
        </w:tc>
        <w:tc>
          <w:tcPr>
            <w:tcW w:w="2391" w:type="dxa"/>
          </w:tcPr>
          <w:p w14:paraId="1112BCE4" w14:textId="77777777" w:rsidR="000B17BE" w:rsidRDefault="000B17BE" w:rsidP="00E12C8E">
            <w:pPr>
              <w:rPr>
                <w:lang w:val="en-US"/>
              </w:rPr>
            </w:pPr>
            <w:r>
              <w:rPr>
                <w:lang w:val="en-US"/>
              </w:rPr>
              <w:t xml:space="preserve">Menyatakan peralatan output yang digunakan </w:t>
            </w:r>
          </w:p>
        </w:tc>
      </w:tr>
      <w:tr w:rsidR="000B17BE" w:rsidRPr="00DF33D5" w14:paraId="7978DCBB" w14:textId="77777777" w:rsidTr="000B17BE">
        <w:tc>
          <w:tcPr>
            <w:tcW w:w="1431" w:type="dxa"/>
            <w:vMerge w:val="restart"/>
            <w:vAlign w:val="center"/>
          </w:tcPr>
          <w:p w14:paraId="70A0437D" w14:textId="77777777" w:rsidR="000B17BE" w:rsidRDefault="000B17BE" w:rsidP="000B17BE">
            <w:pPr>
              <w:jc w:val="center"/>
              <w:rPr>
                <w:lang w:val="en-US"/>
              </w:rPr>
            </w:pPr>
            <w:r>
              <w:rPr>
                <w:lang w:val="en-US"/>
              </w:rPr>
              <w:t>ERD</w:t>
            </w:r>
          </w:p>
        </w:tc>
        <w:tc>
          <w:tcPr>
            <w:tcW w:w="2677" w:type="dxa"/>
            <w:vAlign w:val="center"/>
          </w:tcPr>
          <w:p w14:paraId="4F4A01AE" w14:textId="77777777" w:rsidR="000B17BE" w:rsidRDefault="000B17BE" w:rsidP="00E12C8E">
            <w:pPr>
              <w:jc w:val="center"/>
            </w:pPr>
            <w:r>
              <w:object w:dxaOrig="1496" w:dyaOrig="1136" w14:anchorId="6B4F322C">
                <v:shape id="_x0000_i1030" type="#_x0000_t75" style="width:1in;height:57.6pt" o:ole="">
                  <v:imagedata r:id="rId27" o:title=""/>
                </v:shape>
                <o:OLEObject Type="Embed" ProgID="Visio.Drawing.11" ShapeID="_x0000_i1030" DrawAspect="Content" ObjectID="_1555283287" r:id="rId28"/>
              </w:object>
            </w:r>
          </w:p>
        </w:tc>
        <w:tc>
          <w:tcPr>
            <w:tcW w:w="1938" w:type="dxa"/>
          </w:tcPr>
          <w:p w14:paraId="652F4002" w14:textId="77777777" w:rsidR="000B17BE" w:rsidRPr="008F5621" w:rsidRDefault="000B17BE" w:rsidP="00E12C8E">
            <w:pPr>
              <w:rPr>
                <w:i/>
                <w:lang w:val="en-US"/>
              </w:rPr>
            </w:pPr>
            <w:r>
              <w:rPr>
                <w:i/>
                <w:lang w:val="en-US"/>
              </w:rPr>
              <w:t>Entity</w:t>
            </w:r>
          </w:p>
        </w:tc>
        <w:tc>
          <w:tcPr>
            <w:tcW w:w="2391" w:type="dxa"/>
          </w:tcPr>
          <w:p w14:paraId="60B777B9" w14:textId="77777777" w:rsidR="000B17BE" w:rsidRDefault="000B17BE" w:rsidP="00E12C8E">
            <w:pPr>
              <w:rPr>
                <w:lang w:val="en-US"/>
              </w:rPr>
            </w:pPr>
            <w:r>
              <w:rPr>
                <w:lang w:val="en-US"/>
              </w:rPr>
              <w:t>Menyatakan suatu entitas</w:t>
            </w:r>
          </w:p>
        </w:tc>
      </w:tr>
      <w:tr w:rsidR="000B17BE" w:rsidRPr="00DF33D5" w14:paraId="168F6030" w14:textId="77777777" w:rsidTr="00E12C8E">
        <w:tc>
          <w:tcPr>
            <w:tcW w:w="1431" w:type="dxa"/>
            <w:vMerge/>
          </w:tcPr>
          <w:p w14:paraId="2CB8DAAF" w14:textId="77777777" w:rsidR="000B17BE" w:rsidRDefault="000B17BE" w:rsidP="00E12C8E">
            <w:pPr>
              <w:rPr>
                <w:lang w:val="en-US"/>
              </w:rPr>
            </w:pPr>
          </w:p>
        </w:tc>
        <w:tc>
          <w:tcPr>
            <w:tcW w:w="2677" w:type="dxa"/>
            <w:vAlign w:val="center"/>
          </w:tcPr>
          <w:p w14:paraId="4AAA4304" w14:textId="77777777" w:rsidR="000B17BE" w:rsidRDefault="000B17BE" w:rsidP="00E12C8E">
            <w:pPr>
              <w:jc w:val="center"/>
            </w:pPr>
            <w:r>
              <w:object w:dxaOrig="1496" w:dyaOrig="595" w14:anchorId="5844BD8A">
                <v:shape id="_x0000_i1031" type="#_x0000_t75" style="width:1in;height:28.8pt" o:ole="">
                  <v:imagedata r:id="rId29" o:title=""/>
                </v:shape>
                <o:OLEObject Type="Embed" ProgID="Visio.Drawing.11" ShapeID="_x0000_i1031" DrawAspect="Content" ObjectID="_1555283288" r:id="rId30"/>
              </w:object>
            </w:r>
          </w:p>
        </w:tc>
        <w:tc>
          <w:tcPr>
            <w:tcW w:w="1938" w:type="dxa"/>
          </w:tcPr>
          <w:p w14:paraId="00D9C952" w14:textId="77777777" w:rsidR="000B17BE" w:rsidRPr="008F5621" w:rsidRDefault="000B17BE" w:rsidP="00E12C8E">
            <w:pPr>
              <w:rPr>
                <w:i/>
                <w:lang w:val="en-US"/>
              </w:rPr>
            </w:pPr>
            <w:r>
              <w:rPr>
                <w:i/>
                <w:lang w:val="en-US"/>
              </w:rPr>
              <w:t>Attribute</w:t>
            </w:r>
          </w:p>
        </w:tc>
        <w:tc>
          <w:tcPr>
            <w:tcW w:w="2391" w:type="dxa"/>
          </w:tcPr>
          <w:p w14:paraId="3E0D129A" w14:textId="77777777" w:rsidR="000B17BE" w:rsidRDefault="000B17BE" w:rsidP="00E12C8E">
            <w:pPr>
              <w:rPr>
                <w:lang w:val="en-US"/>
              </w:rPr>
            </w:pPr>
            <w:r>
              <w:rPr>
                <w:lang w:val="en-US"/>
              </w:rPr>
              <w:t xml:space="preserve">Menyatakan suatu atribut, jika diberi garis menandakan </w:t>
            </w:r>
            <w:r w:rsidRPr="003D264E">
              <w:rPr>
                <w:i/>
                <w:lang w:val="en-US"/>
              </w:rPr>
              <w:t>primary key</w:t>
            </w:r>
          </w:p>
        </w:tc>
      </w:tr>
      <w:tr w:rsidR="000B17BE" w:rsidRPr="00DF33D5" w14:paraId="700FDA03" w14:textId="77777777" w:rsidTr="00E12C8E">
        <w:tc>
          <w:tcPr>
            <w:tcW w:w="1431" w:type="dxa"/>
            <w:vMerge/>
          </w:tcPr>
          <w:p w14:paraId="1569BFE5" w14:textId="77777777" w:rsidR="000B17BE" w:rsidRDefault="000B17BE" w:rsidP="00E12C8E">
            <w:pPr>
              <w:rPr>
                <w:lang w:val="en-US"/>
              </w:rPr>
            </w:pPr>
          </w:p>
        </w:tc>
        <w:tc>
          <w:tcPr>
            <w:tcW w:w="2677" w:type="dxa"/>
            <w:vAlign w:val="center"/>
          </w:tcPr>
          <w:p w14:paraId="14F37F59" w14:textId="77777777" w:rsidR="000B17BE" w:rsidRDefault="000B17BE" w:rsidP="00E12C8E">
            <w:pPr>
              <w:jc w:val="center"/>
            </w:pPr>
            <w:r>
              <w:object w:dxaOrig="1496" w:dyaOrig="1136" w14:anchorId="60284533">
                <v:shape id="_x0000_i1032" type="#_x0000_t75" style="width:1in;height:57.6pt" o:ole="">
                  <v:imagedata r:id="rId31" o:title=""/>
                </v:shape>
                <o:OLEObject Type="Embed" ProgID="Visio.Drawing.11" ShapeID="_x0000_i1032" DrawAspect="Content" ObjectID="_1555283289" r:id="rId32"/>
              </w:object>
            </w:r>
          </w:p>
        </w:tc>
        <w:tc>
          <w:tcPr>
            <w:tcW w:w="1938" w:type="dxa"/>
          </w:tcPr>
          <w:p w14:paraId="5C6933ED" w14:textId="77777777" w:rsidR="000B17BE" w:rsidRPr="006017CA" w:rsidRDefault="000B17BE" w:rsidP="00E12C8E">
            <w:pPr>
              <w:rPr>
                <w:lang w:val="en-US"/>
              </w:rPr>
            </w:pPr>
            <w:r w:rsidRPr="006017CA">
              <w:rPr>
                <w:lang w:val="en-US"/>
              </w:rPr>
              <w:t>Relasi</w:t>
            </w:r>
          </w:p>
        </w:tc>
        <w:tc>
          <w:tcPr>
            <w:tcW w:w="2391" w:type="dxa"/>
          </w:tcPr>
          <w:p w14:paraId="4AF9E696" w14:textId="77777777" w:rsidR="000B17BE" w:rsidRDefault="000B17BE" w:rsidP="00E12C8E">
            <w:pPr>
              <w:rPr>
                <w:lang w:val="en-US"/>
              </w:rPr>
            </w:pPr>
            <w:r>
              <w:rPr>
                <w:lang w:val="en-US"/>
              </w:rPr>
              <w:t>Menyatakan jenis relasi untuk menghubungkan antara entitas dengan entitas lainnya</w:t>
            </w:r>
          </w:p>
        </w:tc>
      </w:tr>
      <w:tr w:rsidR="000B17BE" w:rsidRPr="00DF33D5" w14:paraId="50023749" w14:textId="77777777" w:rsidTr="00E12C8E">
        <w:trPr>
          <w:trHeight w:val="1844"/>
        </w:trPr>
        <w:tc>
          <w:tcPr>
            <w:tcW w:w="1431" w:type="dxa"/>
            <w:vMerge/>
          </w:tcPr>
          <w:p w14:paraId="2B2B96E8" w14:textId="77777777" w:rsidR="000B17BE" w:rsidRDefault="000B17BE" w:rsidP="00E12C8E">
            <w:pPr>
              <w:rPr>
                <w:lang w:val="en-US"/>
              </w:rPr>
            </w:pPr>
          </w:p>
        </w:tc>
        <w:tc>
          <w:tcPr>
            <w:tcW w:w="2677" w:type="dxa"/>
            <w:vAlign w:val="center"/>
          </w:tcPr>
          <w:p w14:paraId="424918D3" w14:textId="77777777" w:rsidR="000B17BE" w:rsidRDefault="000B17BE" w:rsidP="00E12C8E">
            <w:pPr>
              <w:jc w:val="center"/>
            </w:pPr>
            <w:r>
              <w:object w:dxaOrig="2453" w:dyaOrig="405" w14:anchorId="03F3AF37">
                <v:shape id="_x0000_i1033" type="#_x0000_t75" style="width:1in;height:21.6pt" o:ole="">
                  <v:imagedata r:id="rId33" o:title=""/>
                </v:shape>
                <o:OLEObject Type="Embed" ProgID="Visio.Drawing.11" ShapeID="_x0000_i1033" DrawAspect="Content" ObjectID="_1555283290" r:id="rId34"/>
              </w:object>
            </w:r>
          </w:p>
        </w:tc>
        <w:tc>
          <w:tcPr>
            <w:tcW w:w="1938" w:type="dxa"/>
          </w:tcPr>
          <w:p w14:paraId="094A28A1" w14:textId="77777777" w:rsidR="000B17BE" w:rsidRPr="008F5621" w:rsidRDefault="000B17BE" w:rsidP="00E12C8E">
            <w:pPr>
              <w:rPr>
                <w:i/>
                <w:lang w:val="en-US"/>
              </w:rPr>
            </w:pPr>
            <w:r>
              <w:rPr>
                <w:i/>
                <w:lang w:val="en-US"/>
              </w:rPr>
              <w:t>Connector</w:t>
            </w:r>
          </w:p>
        </w:tc>
        <w:tc>
          <w:tcPr>
            <w:tcW w:w="2391" w:type="dxa"/>
          </w:tcPr>
          <w:p w14:paraId="7D055105" w14:textId="77777777" w:rsidR="000B17BE" w:rsidRDefault="000B17BE" w:rsidP="00E12C8E">
            <w:pPr>
              <w:rPr>
                <w:lang w:val="en-US"/>
              </w:rPr>
            </w:pPr>
            <w:r>
              <w:rPr>
                <w:lang w:val="en-US"/>
              </w:rPr>
              <w:t>Penghubung antara relasi dengan entity dan antara entity dengan atribut</w:t>
            </w:r>
          </w:p>
        </w:tc>
      </w:tr>
      <w:tr w:rsidR="000B17BE" w:rsidRPr="00DF33D5" w14:paraId="52A70509" w14:textId="77777777" w:rsidTr="000B17BE">
        <w:tc>
          <w:tcPr>
            <w:tcW w:w="1431" w:type="dxa"/>
            <w:vMerge w:val="restart"/>
            <w:vAlign w:val="center"/>
          </w:tcPr>
          <w:p w14:paraId="000FB8C6" w14:textId="6E65092C" w:rsidR="000B17BE" w:rsidRDefault="000B17BE" w:rsidP="000B17BE">
            <w:pPr>
              <w:jc w:val="center"/>
              <w:rPr>
                <w:lang w:val="en-US"/>
              </w:rPr>
            </w:pPr>
            <w:r>
              <w:rPr>
                <w:lang w:val="en-US"/>
              </w:rPr>
              <w:t>Activity</w:t>
            </w:r>
          </w:p>
          <w:p w14:paraId="763041D1" w14:textId="77777777" w:rsidR="000B17BE" w:rsidRDefault="000B17BE" w:rsidP="000B17BE">
            <w:pPr>
              <w:jc w:val="center"/>
              <w:rPr>
                <w:lang w:val="en-US"/>
              </w:rPr>
            </w:pPr>
            <w:r>
              <w:rPr>
                <w:lang w:val="en-US"/>
              </w:rPr>
              <w:t>Diagram</w:t>
            </w:r>
          </w:p>
        </w:tc>
        <w:tc>
          <w:tcPr>
            <w:tcW w:w="2677" w:type="dxa"/>
            <w:vAlign w:val="center"/>
          </w:tcPr>
          <w:p w14:paraId="3459F07B" w14:textId="3B042C46" w:rsidR="000B17BE" w:rsidRDefault="000C605B" w:rsidP="00E12C8E">
            <w:pPr>
              <w:jc w:val="center"/>
            </w:pPr>
            <w:r>
              <w:rPr>
                <w:noProof/>
              </w:rPr>
              <w:pict w14:anchorId="1B522FE5">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13" o:spid="_x0000_s1058" type="#_x0000_t120" style="position:absolute;left:0;text-align:left;margin-left:34.15pt;margin-top:4.55pt;width:17.25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" fillcolor="black [3200]" strokecolor="black [1600]" strokeweight="1pt">
                  <v:stroke joinstyle="miter"/>
                  <v:path arrowok="t"/>
                </v:shape>
              </w:pict>
            </w:r>
          </w:p>
        </w:tc>
        <w:tc>
          <w:tcPr>
            <w:tcW w:w="1938" w:type="dxa"/>
          </w:tcPr>
          <w:p w14:paraId="796B620A" w14:textId="77777777" w:rsidR="000B17BE" w:rsidRPr="00616D65" w:rsidRDefault="000B17BE" w:rsidP="00E12C8E">
            <w:pPr>
              <w:rPr>
                <w:i/>
                <w:lang w:val="en-US"/>
              </w:rPr>
            </w:pPr>
            <w:r w:rsidRPr="00616D65">
              <w:rPr>
                <w:i/>
                <w:lang w:val="en-US"/>
              </w:rPr>
              <w:t>Start</w:t>
            </w:r>
          </w:p>
        </w:tc>
        <w:tc>
          <w:tcPr>
            <w:tcW w:w="2391" w:type="dxa"/>
          </w:tcPr>
          <w:p w14:paraId="279D2527" w14:textId="77777777" w:rsidR="000B17BE" w:rsidRDefault="000B17BE" w:rsidP="00E12C8E">
            <w:pPr>
              <w:rPr>
                <w:lang w:val="en-US"/>
              </w:rPr>
            </w:pPr>
            <w:r w:rsidRPr="00072011">
              <w:t>Menandakan dimulainya aktivitas pada sebuah sistem</w:t>
            </w:r>
            <w:r>
              <w:t>.</w:t>
            </w:r>
          </w:p>
        </w:tc>
      </w:tr>
      <w:tr w:rsidR="000B17BE" w:rsidRPr="00DF33D5" w14:paraId="3BA9950B" w14:textId="77777777" w:rsidTr="00E12C8E">
        <w:tc>
          <w:tcPr>
            <w:tcW w:w="1431" w:type="dxa"/>
            <w:vMerge/>
          </w:tcPr>
          <w:p w14:paraId="6C790920" w14:textId="77777777" w:rsidR="000B17BE" w:rsidRDefault="000B17BE" w:rsidP="00E12C8E">
            <w:pPr>
              <w:rPr>
                <w:lang w:val="en-US"/>
              </w:rPr>
            </w:pPr>
          </w:p>
        </w:tc>
        <w:tc>
          <w:tcPr>
            <w:tcW w:w="2677" w:type="dxa"/>
            <w:vAlign w:val="center"/>
          </w:tcPr>
          <w:p w14:paraId="7A600F2D" w14:textId="43C3E794" w:rsidR="000B17BE" w:rsidRDefault="000C605B" w:rsidP="00E12C8E">
            <w:pPr>
              <w:jc w:val="center"/>
            </w:pPr>
            <w:r>
              <w:rPr>
                <w:noProof/>
              </w:rPr>
              <w:pict w14:anchorId="038C9885">
                <v:roundrect id="Rectangle: Rounded Corners 312" o:spid="_x0000_s1057" style="position:absolute;left:0;text-align:left;margin-left:16.9pt;margin-top:-.6pt;width:62.25pt;height:3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" fillcolor="white [3201]" strokecolor="black [3200]" strokeweight=".25pt">
                  <v:stroke joinstyle="miter"/>
                  <v:path arrowok="t"/>
                </v:roundrect>
              </w:pict>
            </w:r>
          </w:p>
        </w:tc>
        <w:tc>
          <w:tcPr>
            <w:tcW w:w="1938" w:type="dxa"/>
          </w:tcPr>
          <w:p w14:paraId="5233299B" w14:textId="77777777" w:rsidR="000B17BE" w:rsidRPr="008F5621" w:rsidRDefault="000B17BE" w:rsidP="00E12C8E">
            <w:pPr>
              <w:rPr>
                <w:i/>
                <w:lang w:val="en-US"/>
              </w:rPr>
            </w:pPr>
            <w:r>
              <w:rPr>
                <w:i/>
                <w:lang w:val="en-US"/>
              </w:rPr>
              <w:t>Activity</w:t>
            </w:r>
          </w:p>
        </w:tc>
        <w:tc>
          <w:tcPr>
            <w:tcW w:w="2391" w:type="dxa"/>
          </w:tcPr>
          <w:p w14:paraId="0FD00DAE" w14:textId="77777777" w:rsidR="000B17BE" w:rsidRDefault="000B17BE" w:rsidP="00E12C8E">
            <w:pPr>
              <w:rPr>
                <w:lang w:val="en-US"/>
              </w:rPr>
            </w:pPr>
            <w:r w:rsidRPr="00072011">
              <w:t>Menandakan aktivitas apa yang akan dilakukan oleh pengguna aplikasi</w:t>
            </w:r>
            <w:r>
              <w:t>.</w:t>
            </w:r>
          </w:p>
        </w:tc>
      </w:tr>
      <w:tr w:rsidR="000B17BE" w:rsidRPr="00DF33D5" w14:paraId="0311BB10" w14:textId="77777777" w:rsidTr="00E12C8E">
        <w:tc>
          <w:tcPr>
            <w:tcW w:w="1431" w:type="dxa"/>
            <w:vMerge/>
          </w:tcPr>
          <w:p w14:paraId="73C78FC0" w14:textId="77777777" w:rsidR="000B17BE" w:rsidRDefault="000B17BE" w:rsidP="00E12C8E">
            <w:pPr>
              <w:rPr>
                <w:lang w:val="en-US"/>
              </w:rPr>
            </w:pPr>
          </w:p>
        </w:tc>
        <w:tc>
          <w:tcPr>
            <w:tcW w:w="2677" w:type="dxa"/>
            <w:vAlign w:val="center"/>
          </w:tcPr>
          <w:p w14:paraId="49E2A0E6" w14:textId="67ACFBB8" w:rsidR="000B17BE" w:rsidRDefault="000C605B" w:rsidP="00E12C8E">
            <w:pPr>
              <w:jc w:val="center"/>
            </w:pPr>
            <w:r>
              <w:rPr>
                <w:noProof/>
              </w:rPr>
              <w:pict w14:anchorId="1D9B3E2D">
                <v:group id="Group 309" o:spid="_x0000_s1059" style="position:absolute;left:0;text-align:left;margin-left:43.1pt;margin-top:2.95pt;width:22.5pt;height:22.5pt;z-index:251667968;mso-position-horizontal-relative:text;mso-position-vertical-relative:text;mso-width-relative:margin;mso-height-relative:margin" coordsize="28575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">
                  <v:shape id="Flowchart: Connector 9" o:spid="_x0000_s1060" type="#_x0000_t120" style="position:absolute;width:285750;height:28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" fillcolor="white [3201]" strokecolor="black [3200]" strokeweight="1pt">
                    <v:stroke joinstyle="miter"/>
                  </v:shape>
                  <v:shape id="Flowchart: Connector 8" o:spid="_x0000_s1061" type="#_x0000_t120" style="position:absolute;left:57150;top:66675;width:1714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" fillcolor="black [3200]" strokecolor="black [1600]" strokeweight="1pt">
                    <v:stroke joinstyle="miter"/>
                  </v:shape>
                </v:group>
              </w:pict>
            </w:r>
          </w:p>
        </w:tc>
        <w:tc>
          <w:tcPr>
            <w:tcW w:w="1938" w:type="dxa"/>
          </w:tcPr>
          <w:p w14:paraId="164383FB" w14:textId="77777777" w:rsidR="000B17BE" w:rsidRPr="008F5621" w:rsidRDefault="000B17BE" w:rsidP="00E12C8E">
            <w:pPr>
              <w:rPr>
                <w:i/>
                <w:lang w:val="en-US"/>
              </w:rPr>
            </w:pPr>
            <w:r>
              <w:rPr>
                <w:i/>
                <w:lang w:val="en-US"/>
              </w:rPr>
              <w:t>Finish</w:t>
            </w:r>
          </w:p>
        </w:tc>
        <w:tc>
          <w:tcPr>
            <w:tcW w:w="2391" w:type="dxa"/>
          </w:tcPr>
          <w:p w14:paraId="372AE14B" w14:textId="77777777" w:rsidR="000B17BE" w:rsidRDefault="000B17BE" w:rsidP="00E12C8E">
            <w:pPr>
              <w:rPr>
                <w:lang w:val="en-US"/>
              </w:rPr>
            </w:pPr>
            <w:r w:rsidRPr="00072011">
              <w:t>Menandakan akhir aliran proses sistem</w:t>
            </w:r>
          </w:p>
        </w:tc>
      </w:tr>
      <w:tr w:rsidR="000B17BE" w:rsidRPr="00DF33D5" w14:paraId="5297270E" w14:textId="77777777" w:rsidTr="00E12C8E">
        <w:tc>
          <w:tcPr>
            <w:tcW w:w="1431" w:type="dxa"/>
            <w:vMerge/>
          </w:tcPr>
          <w:p w14:paraId="5A420CDC" w14:textId="77777777" w:rsidR="000B17BE" w:rsidRDefault="000B17BE" w:rsidP="00E12C8E">
            <w:pPr>
              <w:rPr>
                <w:lang w:val="en-US"/>
              </w:rPr>
            </w:pPr>
          </w:p>
        </w:tc>
        <w:tc>
          <w:tcPr>
            <w:tcW w:w="2677" w:type="dxa"/>
            <w:vAlign w:val="center"/>
          </w:tcPr>
          <w:p w14:paraId="32F428AB" w14:textId="77777777" w:rsidR="000B17BE" w:rsidRDefault="000B17BE" w:rsidP="00E12C8E">
            <w:pPr>
              <w:jc w:val="center"/>
            </w:pPr>
            <w:r w:rsidRPr="00251D35">
              <w:object w:dxaOrig="1496" w:dyaOrig="1136" w14:anchorId="369583DC">
                <v:shape id="_x0000_i1034" type="#_x0000_t75" style="width:1in;height:57.6pt" o:ole="">
                  <v:imagedata r:id="rId31" o:title=""/>
                </v:shape>
                <o:OLEObject Type="Embed" ProgID="Visio.Drawing.11" ShapeID="_x0000_i1034" DrawAspect="Content" ObjectID="_1555283291" r:id="rId35"/>
              </w:object>
            </w:r>
          </w:p>
        </w:tc>
        <w:tc>
          <w:tcPr>
            <w:tcW w:w="1938" w:type="dxa"/>
          </w:tcPr>
          <w:p w14:paraId="5BC9034F" w14:textId="77777777" w:rsidR="000B17BE" w:rsidRDefault="000B17BE" w:rsidP="00E12C8E">
            <w:pPr>
              <w:rPr>
                <w:i/>
                <w:lang w:val="en-US"/>
              </w:rPr>
            </w:pPr>
            <w:r w:rsidRPr="008F5621">
              <w:rPr>
                <w:i/>
                <w:lang w:val="en-US"/>
              </w:rPr>
              <w:t>Decision</w:t>
            </w:r>
          </w:p>
        </w:tc>
        <w:tc>
          <w:tcPr>
            <w:tcW w:w="2391" w:type="dxa"/>
          </w:tcPr>
          <w:p w14:paraId="4990C9B6" w14:textId="77777777" w:rsidR="000B17BE" w:rsidRDefault="000B17BE" w:rsidP="00E12C8E">
            <w:pPr>
              <w:rPr>
                <w:lang w:val="en-US"/>
              </w:rPr>
            </w:pPr>
            <w:r>
              <w:rPr>
                <w:lang w:val="en-US"/>
              </w:rPr>
              <w:t>Menunjukkan suatu kondisi untuk melakukan pemilihan</w:t>
            </w:r>
          </w:p>
        </w:tc>
      </w:tr>
      <w:tr w:rsidR="00DE75BA" w:rsidRPr="00DF33D5" w14:paraId="11226934" w14:textId="77777777" w:rsidTr="00E12C8E">
        <w:tc>
          <w:tcPr>
            <w:tcW w:w="1431" w:type="dxa"/>
          </w:tcPr>
          <w:p w14:paraId="0BC2190F" w14:textId="77777777" w:rsidR="00DE75BA" w:rsidRDefault="00DE75BA" w:rsidP="00E12C8E">
            <w:pPr>
              <w:rPr>
                <w:lang w:val="en-US"/>
              </w:rPr>
            </w:pPr>
            <w:r w:rsidRPr="00B91BCA">
              <w:rPr>
                <w:i/>
                <w:lang w:val="en-US"/>
              </w:rPr>
              <w:t>Class Diagram</w:t>
            </w:r>
          </w:p>
        </w:tc>
        <w:tc>
          <w:tcPr>
            <w:tcW w:w="2677" w:type="dxa"/>
            <w:vAlign w:val="center"/>
          </w:tcPr>
          <w:p w14:paraId="3048072D" w14:textId="77777777" w:rsidR="00DE75BA" w:rsidRPr="00251D35" w:rsidRDefault="00DE75BA" w:rsidP="00E12C8E">
            <w:pPr>
              <w:jc w:val="center"/>
            </w:pPr>
            <w:r>
              <w:rPr>
                <w:noProof/>
                <w:lang w:eastAsia="id-ID"/>
              </w:rPr>
              <w:drawing>
                <wp:inline distT="0" distB="0" distL="0" distR="0" wp14:anchorId="186F200F" wp14:editId="20073473">
                  <wp:extent cx="1562235" cy="1607959"/>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lassdiagram-clas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2235" cy="1607959"/>
                          </a:xfrm>
                          <a:prstGeom prst="rect">
                            <a:avLst/>
                          </a:prstGeom>
                        </pic:spPr>
                      </pic:pic>
                    </a:graphicData>
                  </a:graphic>
                </wp:inline>
              </w:drawing>
            </w:r>
          </w:p>
        </w:tc>
        <w:tc>
          <w:tcPr>
            <w:tcW w:w="1938" w:type="dxa"/>
          </w:tcPr>
          <w:p w14:paraId="56482210" w14:textId="77777777" w:rsidR="00DE75BA" w:rsidRDefault="00DE75BA" w:rsidP="00E12C8E">
            <w:pPr>
              <w:rPr>
                <w:i/>
                <w:lang w:val="en-US"/>
              </w:rPr>
            </w:pPr>
            <w:r>
              <w:rPr>
                <w:i/>
                <w:lang w:val="en-US"/>
              </w:rPr>
              <w:t>Class</w:t>
            </w:r>
          </w:p>
        </w:tc>
        <w:tc>
          <w:tcPr>
            <w:tcW w:w="2391" w:type="dxa"/>
          </w:tcPr>
          <w:p w14:paraId="284F9C0D" w14:textId="77777777" w:rsidR="00DE75BA" w:rsidRDefault="00DE75BA" w:rsidP="00E12C8E">
            <w:pPr>
              <w:rPr>
                <w:lang w:val="en-US"/>
              </w:rPr>
            </w:pPr>
            <w:r>
              <w:t xml:space="preserve">Menggambarkan sebuah kelas beserta atribut dan </w:t>
            </w:r>
            <w:r>
              <w:rPr>
                <w:i/>
              </w:rPr>
              <w:t>method-</w:t>
            </w:r>
            <w:r>
              <w:t>nya</w:t>
            </w:r>
          </w:p>
        </w:tc>
      </w:tr>
    </w:tbl>
    <w:p w14:paraId="61B281EF" w14:textId="77777777" w:rsidR="00402406" w:rsidRDefault="00402406" w:rsidP="0006017B"/>
    <w:p w14:paraId="182FA497" w14:textId="77777777" w:rsidR="00402406" w:rsidRDefault="00402406" w:rsidP="0006017B">
      <w:r>
        <w:t>Referensi:</w:t>
      </w:r>
    </w:p>
    <w:p w14:paraId="03CD66BC" w14:textId="77777777" w:rsidR="00D36CF5" w:rsidRPr="00E1545B" w:rsidRDefault="00D36CF5" w:rsidP="00D36CF5">
      <w:pPr>
        <w:rPr>
          <w:b/>
          <w:color w:val="FF0000"/>
          <w:lang w:val="en-US"/>
        </w:rPr>
      </w:pPr>
      <w:r w:rsidRPr="00E1545B">
        <w:rPr>
          <w:lang w:val="en-US"/>
        </w:rPr>
        <w:t xml:space="preserve">Notasi/Lambang Flowchart dari </w:t>
      </w:r>
      <w:r>
        <w:rPr>
          <w:lang w:val="en-US"/>
        </w:rPr>
        <w:t>Sitorus</w:t>
      </w:r>
      <w:sdt>
        <w:sdtPr>
          <w:rPr>
            <w:lang w:val="en-US"/>
          </w:rPr>
          <w:id w:val="1604299702"/>
          <w:citation/>
        </w:sdtPr>
        <w:sdtContent>
          <w:r>
            <w:rPr>
              <w:lang w:val="en-US"/>
            </w:rPr>
            <w:fldChar w:fldCharType="begin"/>
          </w:r>
          <w:r>
            <w:rPr>
              <w:lang w:val="en-US"/>
            </w:rPr>
            <w:instrText xml:space="preserve">CITATION Sit \l 1033 </w:instrText>
          </w:r>
          <w:r>
            <w:rPr>
              <w:lang w:val="en-US"/>
            </w:rPr>
            <w:fldChar w:fldCharType="separate"/>
          </w:r>
          <w:r>
            <w:rPr>
              <w:noProof/>
              <w:lang w:val="en-US"/>
            </w:rPr>
            <w:t xml:space="preserve"> </w:t>
          </w:r>
          <w:r w:rsidRPr="004D1032">
            <w:rPr>
              <w:noProof/>
              <w:lang w:val="en-US"/>
            </w:rPr>
            <w:t>[1]</w:t>
          </w:r>
          <w:r>
            <w:rPr>
              <w:lang w:val="en-US"/>
            </w:rPr>
            <w:fldChar w:fldCharType="end"/>
          </w:r>
        </w:sdtContent>
      </w:sdt>
    </w:p>
    <w:p w14:paraId="79EADEEF" w14:textId="77777777" w:rsidR="00D36CF5" w:rsidRPr="00E1545B" w:rsidRDefault="00D36CF5" w:rsidP="00D36CF5">
      <w:pPr>
        <w:rPr>
          <w:lang w:val="en-US"/>
        </w:rPr>
      </w:pPr>
      <w:r w:rsidRPr="00E1545B">
        <w:rPr>
          <w:lang w:val="en-US"/>
        </w:rPr>
        <w:t>Notasi/Lambang ERD dari</w:t>
      </w:r>
      <w:r>
        <w:rPr>
          <w:lang w:val="en-US"/>
        </w:rPr>
        <w:t xml:space="preserve"> Yuhefizard </w:t>
      </w:r>
      <w:sdt>
        <w:sdtPr>
          <w:rPr>
            <w:lang w:val="en-US"/>
          </w:rPr>
          <w:id w:val="-65964132"/>
          <w:citation/>
        </w:sdtPr>
        <w:sdtContent>
          <w:r>
            <w:rPr>
              <w:lang w:val="en-US"/>
            </w:rPr>
            <w:fldChar w:fldCharType="begin"/>
          </w:r>
          <w:r>
            <w:rPr>
              <w:lang w:val="en-US"/>
            </w:rPr>
            <w:instrText xml:space="preserve">CITATION Dat \l 1033 </w:instrText>
          </w:r>
          <w:r>
            <w:rPr>
              <w:lang w:val="en-US"/>
            </w:rPr>
            <w:fldChar w:fldCharType="separate"/>
          </w:r>
          <w:r w:rsidRPr="004D1032">
            <w:rPr>
              <w:noProof/>
              <w:lang w:val="en-US"/>
            </w:rPr>
            <w:t>[2]</w:t>
          </w:r>
          <w:r>
            <w:rPr>
              <w:lang w:val="en-US"/>
            </w:rPr>
            <w:fldChar w:fldCharType="end"/>
          </w:r>
        </w:sdtContent>
      </w:sdt>
    </w:p>
    <w:p w14:paraId="42777BB4" w14:textId="04642E2B" w:rsidR="00D36CF5" w:rsidRPr="00E1545B" w:rsidRDefault="00D36CF5" w:rsidP="00D36CF5">
      <w:pPr>
        <w:rPr>
          <w:lang w:val="en-US"/>
        </w:rPr>
      </w:pPr>
      <w:r w:rsidRPr="00E1545B">
        <w:rPr>
          <w:lang w:val="en-US"/>
        </w:rPr>
        <w:t>Notasi/Lamba</w:t>
      </w:r>
      <w:r>
        <w:rPr>
          <w:lang w:val="en-US"/>
        </w:rPr>
        <w:t>n</w:t>
      </w:r>
      <w:r w:rsidRPr="00E1545B">
        <w:rPr>
          <w:lang w:val="en-US"/>
        </w:rPr>
        <w:t xml:space="preserve">g </w:t>
      </w:r>
      <w:r w:rsidR="00164BD7" w:rsidRPr="00164BD7">
        <w:rPr>
          <w:i/>
          <w:lang w:val="en-US"/>
        </w:rPr>
        <w:t>Activity Diagram</w:t>
      </w:r>
      <w:r w:rsidRPr="00E1545B">
        <w:rPr>
          <w:lang w:val="en-US"/>
        </w:rPr>
        <w:t xml:space="preserve"> dari</w:t>
      </w:r>
      <w:r>
        <w:rPr>
          <w:lang w:val="en-US"/>
        </w:rPr>
        <w:t xml:space="preserve"> Kimmel</w:t>
      </w:r>
      <w:sdt>
        <w:sdtPr>
          <w:rPr>
            <w:lang w:val="en-US"/>
          </w:rPr>
          <w:id w:val="366298"/>
          <w:citation/>
        </w:sdtPr>
        <w:sdtContent>
          <w:r>
            <w:rPr>
              <w:lang w:val="en-US"/>
            </w:rPr>
            <w:fldChar w:fldCharType="begin"/>
          </w:r>
          <w:r>
            <w:rPr>
              <w:lang w:val="en-US"/>
            </w:rPr>
            <w:instrText xml:space="preserve"> CITATION Pau05 \l 1033 </w:instrText>
          </w:r>
          <w:r>
            <w:rPr>
              <w:lang w:val="en-US"/>
            </w:rPr>
            <w:fldChar w:fldCharType="separate"/>
          </w:r>
          <w:r>
            <w:rPr>
              <w:noProof/>
              <w:lang w:val="en-US"/>
            </w:rPr>
            <w:t xml:space="preserve"> </w:t>
          </w:r>
          <w:r w:rsidRPr="004D1032">
            <w:rPr>
              <w:noProof/>
              <w:lang w:val="en-US"/>
            </w:rPr>
            <w:t>[3]</w:t>
          </w:r>
          <w:r>
            <w:rPr>
              <w:lang w:val="en-US"/>
            </w:rPr>
            <w:fldChar w:fldCharType="end"/>
          </w:r>
        </w:sdtContent>
      </w:sdt>
    </w:p>
    <w:p w14:paraId="7CD19329" w14:textId="77777777" w:rsidR="00D36CF5" w:rsidRPr="004E347A" w:rsidRDefault="00D36CF5" w:rsidP="00D36CF5">
      <w:r w:rsidRPr="00E1545B">
        <w:rPr>
          <w:lang w:val="en-US"/>
        </w:rPr>
        <w:t>Notasi/Lamba</w:t>
      </w:r>
      <w:r>
        <w:rPr>
          <w:lang w:val="en-US"/>
        </w:rPr>
        <w:t>n</w:t>
      </w:r>
      <w:r w:rsidRPr="00E1545B">
        <w:rPr>
          <w:lang w:val="en-US"/>
        </w:rPr>
        <w:t xml:space="preserve">g </w:t>
      </w:r>
      <w:r w:rsidRPr="00B91BCA">
        <w:rPr>
          <w:i/>
          <w:lang w:val="en-US"/>
        </w:rPr>
        <w:t>Class Diagram</w:t>
      </w:r>
      <w:r w:rsidRPr="00E1545B">
        <w:rPr>
          <w:lang w:val="en-US"/>
        </w:rPr>
        <w:t xml:space="preserve"> dari</w:t>
      </w:r>
      <w:r>
        <w:rPr>
          <w:lang w:val="en-US"/>
        </w:rPr>
        <w:t xml:space="preserve"> Kimmel</w:t>
      </w:r>
      <w:sdt>
        <w:sdtPr>
          <w:rPr>
            <w:lang w:val="en-US"/>
          </w:rPr>
          <w:id w:val="366299"/>
          <w:citation/>
        </w:sdtPr>
        <w:sdtContent>
          <w:r>
            <w:rPr>
              <w:lang w:val="en-US"/>
            </w:rPr>
            <w:fldChar w:fldCharType="begin"/>
          </w:r>
          <w:r>
            <w:rPr>
              <w:lang w:val="en-US"/>
            </w:rPr>
            <w:instrText xml:space="preserve"> CITATION Pau05 \l 1033 </w:instrText>
          </w:r>
          <w:r>
            <w:rPr>
              <w:lang w:val="en-US"/>
            </w:rPr>
            <w:fldChar w:fldCharType="separate"/>
          </w:r>
          <w:r>
            <w:rPr>
              <w:noProof/>
              <w:lang w:val="en-US"/>
            </w:rPr>
            <w:t xml:space="preserve"> </w:t>
          </w:r>
          <w:r w:rsidRPr="004D1032">
            <w:rPr>
              <w:noProof/>
              <w:lang w:val="en-US"/>
            </w:rPr>
            <w:t>[3]</w:t>
          </w:r>
          <w:r>
            <w:rPr>
              <w:lang w:val="en-US"/>
            </w:rPr>
            <w:fldChar w:fldCharType="end"/>
          </w:r>
        </w:sdtContent>
      </w:sdt>
    </w:p>
    <w:p w14:paraId="2100B12B" w14:textId="77777777" w:rsidR="00402406" w:rsidRPr="004E347A" w:rsidRDefault="00402406" w:rsidP="0006017B"/>
    <w:p w14:paraId="329973AC" w14:textId="77777777"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43F7580A" w14:textId="77777777" w:rsidR="0006017B" w:rsidRPr="004E347A" w:rsidRDefault="0006017B" w:rsidP="0006017B">
      <w:pPr>
        <w:pStyle w:val="Heading1"/>
        <w:numPr>
          <w:ilvl w:val="0"/>
          <w:numId w:val="0"/>
        </w:numPr>
      </w:pPr>
      <w:bookmarkStart w:id="10" w:name="_Toc480274025"/>
      <w:r w:rsidRPr="004E347A">
        <w:lastRenderedPageBreak/>
        <w:t>DAFTAR SINGKATAN</w:t>
      </w:r>
      <w:bookmarkEnd w:id="10"/>
    </w:p>
    <w:p w14:paraId="2559ECF7" w14:textId="05AE6BB4" w:rsidR="005D12F8" w:rsidRPr="004E347A" w:rsidRDefault="005D12F8" w:rsidP="0006017B"/>
    <w:tbl>
      <w:tblPr>
        <w:tblStyle w:val="TableGrid"/>
        <w:tblW w:w="0" w:type="auto"/>
        <w:tblLook w:val="04A0" w:firstRow="1" w:lastRow="0" w:firstColumn="1" w:lastColumn="0" w:noHBand="0" w:noVBand="1"/>
      </w:tblPr>
      <w:tblGrid>
        <w:gridCol w:w="1980"/>
        <w:gridCol w:w="5947"/>
      </w:tblGrid>
      <w:tr w:rsidR="005D12F8" w14:paraId="25B30546" w14:textId="77777777" w:rsidTr="00E12C8E">
        <w:tc>
          <w:tcPr>
            <w:tcW w:w="1980" w:type="dxa"/>
          </w:tcPr>
          <w:p w14:paraId="05E4990D" w14:textId="77777777" w:rsidR="005D12F8" w:rsidRDefault="005D12F8" w:rsidP="00E12C8E">
            <w:r>
              <w:t>ERD</w:t>
            </w:r>
          </w:p>
        </w:tc>
        <w:tc>
          <w:tcPr>
            <w:tcW w:w="5947" w:type="dxa"/>
          </w:tcPr>
          <w:p w14:paraId="2DD0289E" w14:textId="77777777" w:rsidR="005D12F8" w:rsidRDefault="005D12F8" w:rsidP="00E12C8E">
            <w:r>
              <w:t>Entity Relationship Diagram</w:t>
            </w:r>
          </w:p>
        </w:tc>
      </w:tr>
      <w:tr w:rsidR="005D12F8" w14:paraId="2B3584D3" w14:textId="77777777" w:rsidTr="00E12C8E">
        <w:tc>
          <w:tcPr>
            <w:tcW w:w="1980" w:type="dxa"/>
          </w:tcPr>
          <w:p w14:paraId="5FDE1A08" w14:textId="77777777" w:rsidR="005D12F8" w:rsidRPr="00377952" w:rsidRDefault="005D12F8" w:rsidP="00E12C8E">
            <w:r w:rsidRPr="00377952">
              <w:t>UML</w:t>
            </w:r>
          </w:p>
        </w:tc>
        <w:tc>
          <w:tcPr>
            <w:tcW w:w="5947" w:type="dxa"/>
          </w:tcPr>
          <w:p w14:paraId="6699894F" w14:textId="77777777" w:rsidR="005D12F8" w:rsidRDefault="005D12F8" w:rsidP="00E12C8E">
            <w:r>
              <w:t>Unified Modelling Languange</w:t>
            </w:r>
          </w:p>
        </w:tc>
      </w:tr>
      <w:tr w:rsidR="005D12F8" w14:paraId="6B9A40A8" w14:textId="77777777" w:rsidTr="00E12C8E">
        <w:tc>
          <w:tcPr>
            <w:tcW w:w="1980" w:type="dxa"/>
          </w:tcPr>
          <w:p w14:paraId="3F35666C" w14:textId="77777777" w:rsidR="005D12F8" w:rsidRPr="00377952" w:rsidRDefault="005D12F8" w:rsidP="00E12C8E">
            <w:pPr>
              <w:rPr>
                <w:lang w:val="en-GB"/>
              </w:rPr>
            </w:pPr>
            <w:r w:rsidRPr="00377952">
              <w:rPr>
                <w:lang w:val="en-GB"/>
              </w:rPr>
              <w:t>MDA</w:t>
            </w:r>
          </w:p>
        </w:tc>
        <w:tc>
          <w:tcPr>
            <w:tcW w:w="5947" w:type="dxa"/>
          </w:tcPr>
          <w:p w14:paraId="7EA719EB" w14:textId="77777777" w:rsidR="005D12F8" w:rsidRPr="00377952" w:rsidRDefault="005D12F8" w:rsidP="00E12C8E">
            <w:pPr>
              <w:rPr>
                <w:lang w:val="en-GB"/>
              </w:rPr>
            </w:pPr>
            <w:r>
              <w:rPr>
                <w:lang w:val="en-GB"/>
              </w:rPr>
              <w:t>Mechanics, Dynamics, Aesthetics</w:t>
            </w:r>
          </w:p>
        </w:tc>
      </w:tr>
    </w:tbl>
    <w:p w14:paraId="093DDB59" w14:textId="171BECD9"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25148BD9" w14:textId="77777777" w:rsidR="0006017B" w:rsidRPr="004E347A" w:rsidRDefault="0006017B" w:rsidP="0006017B">
      <w:pPr>
        <w:pStyle w:val="Heading1"/>
        <w:numPr>
          <w:ilvl w:val="0"/>
          <w:numId w:val="0"/>
        </w:numPr>
      </w:pPr>
      <w:bookmarkStart w:id="11" w:name="_Toc480274026"/>
      <w:r w:rsidRPr="004E347A">
        <w:lastRenderedPageBreak/>
        <w:t>DAFTAR ISTILAH</w:t>
      </w:r>
      <w:bookmarkEnd w:id="11"/>
    </w:p>
    <w:p w14:paraId="1AB497E8" w14:textId="13C3DB6A" w:rsidR="00F14D54" w:rsidRPr="004E347A" w:rsidRDefault="00F14D54" w:rsidP="0006017B"/>
    <w:tbl>
      <w:tblPr>
        <w:tblStyle w:val="TableGrid"/>
        <w:tblW w:w="0" w:type="auto"/>
        <w:tblLook w:val="04A0" w:firstRow="1" w:lastRow="0" w:firstColumn="1" w:lastColumn="0" w:noHBand="0" w:noVBand="1"/>
      </w:tblPr>
      <w:tblGrid>
        <w:gridCol w:w="2547"/>
        <w:gridCol w:w="5380"/>
      </w:tblGrid>
      <w:tr w:rsidR="00F14D54" w14:paraId="4BB8049D" w14:textId="77777777" w:rsidTr="00E12C8E">
        <w:tc>
          <w:tcPr>
            <w:tcW w:w="2547" w:type="dxa"/>
          </w:tcPr>
          <w:p w14:paraId="1D346917" w14:textId="77777777" w:rsidR="00F14D54" w:rsidRPr="00BD28F2" w:rsidRDefault="00F14D54" w:rsidP="00E12C8E">
            <w:pPr>
              <w:rPr>
                <w:highlight w:val="yellow"/>
                <w:lang w:val="en-GB"/>
              </w:rPr>
            </w:pPr>
            <w:r w:rsidRPr="00BD28F2">
              <w:rPr>
                <w:lang w:val="en-GB"/>
              </w:rPr>
              <w:t>Gam</w:t>
            </w:r>
            <w:r>
              <w:rPr>
                <w:lang w:val="en-GB"/>
              </w:rPr>
              <w:t>ifikasi</w:t>
            </w:r>
          </w:p>
        </w:tc>
        <w:tc>
          <w:tcPr>
            <w:tcW w:w="5380" w:type="dxa"/>
          </w:tcPr>
          <w:p w14:paraId="7EB0479B" w14:textId="77777777" w:rsidR="00F14D54" w:rsidRDefault="00F14D54" w:rsidP="00E12C8E">
            <w:r>
              <w:t>P</w:t>
            </w:r>
            <w:r w:rsidRPr="00BD28F2">
              <w:t>enggunaan dari teknik desain permainan, permainan berpikir dan permainan mekanik untuk meningkatkan non-game konteks.</w:t>
            </w:r>
          </w:p>
        </w:tc>
      </w:tr>
      <w:tr w:rsidR="00F14D54" w14:paraId="796A67EC" w14:textId="77777777" w:rsidTr="00E12C8E">
        <w:tc>
          <w:tcPr>
            <w:tcW w:w="2547" w:type="dxa"/>
          </w:tcPr>
          <w:p w14:paraId="484E818D" w14:textId="7DC18959" w:rsidR="00F14D54" w:rsidRPr="00F14D54" w:rsidRDefault="006A502F" w:rsidP="00E12C8E">
            <w:pPr>
              <w:rPr>
                <w:i/>
                <w:lang w:val="en-GB"/>
              </w:rPr>
            </w:pPr>
            <w:r w:rsidRPr="006A502F">
              <w:rPr>
                <w:i/>
                <w:lang w:val="en-GB"/>
              </w:rPr>
              <w:t>Octalysis Framework</w:t>
            </w:r>
          </w:p>
        </w:tc>
        <w:tc>
          <w:tcPr>
            <w:tcW w:w="5380" w:type="dxa"/>
          </w:tcPr>
          <w:p w14:paraId="06CCC9E7" w14:textId="60FF340C" w:rsidR="00F14D54" w:rsidRPr="009D2B76" w:rsidRDefault="009D2B76" w:rsidP="00E12C8E">
            <w:pPr>
              <w:rPr>
                <w:lang w:val="en-US"/>
              </w:rPr>
            </w:pPr>
            <w:r>
              <w:rPr>
                <w:lang w:val="en-US"/>
              </w:rPr>
              <w:t xml:space="preserve">Kerangka kerja berbasis gamifikasi yang </w:t>
            </w:r>
            <w:r>
              <w:t>berfokus untuk menarik motivasi pengguna</w:t>
            </w:r>
            <w:r>
              <w:rPr>
                <w:lang w:val="en-US"/>
              </w:rPr>
              <w:t>.</w:t>
            </w:r>
          </w:p>
        </w:tc>
      </w:tr>
    </w:tbl>
    <w:p w14:paraId="33891A73" w14:textId="7B30D050" w:rsidR="0006017B" w:rsidRPr="004E347A" w:rsidRDefault="0006017B" w:rsidP="0006017B">
      <w:pPr>
        <w:sectPr w:rsidR="0006017B" w:rsidRPr="004E347A" w:rsidSect="00226B5C">
          <w:pgSz w:w="11906" w:h="16838"/>
          <w:pgMar w:top="1701" w:right="1701" w:bottom="1701" w:left="2268" w:header="720" w:footer="720" w:gutter="0"/>
          <w:pgNumType w:fmt="lowerRoman"/>
          <w:cols w:space="720"/>
          <w:docGrid w:linePitch="360"/>
        </w:sectPr>
      </w:pPr>
    </w:p>
    <w:p w14:paraId="2DC87A6E" w14:textId="77777777" w:rsidR="0006017B" w:rsidRPr="004E347A" w:rsidRDefault="0006017B" w:rsidP="0006017B">
      <w:pPr>
        <w:pStyle w:val="Heading1"/>
      </w:pPr>
      <w:r w:rsidRPr="004E347A">
        <w:lastRenderedPageBreak/>
        <w:br/>
      </w:r>
      <w:bookmarkStart w:id="12" w:name="_Toc480274027"/>
      <w:r w:rsidRPr="004E347A">
        <w:t>PENDAHULUAN</w:t>
      </w:r>
      <w:bookmarkEnd w:id="12"/>
    </w:p>
    <w:p w14:paraId="7F0DA0D4" w14:textId="77777777" w:rsidR="0006017B" w:rsidRPr="004E347A" w:rsidRDefault="0006017B" w:rsidP="0006017B"/>
    <w:p w14:paraId="48DFE12C" w14:textId="77777777" w:rsidR="0006017B" w:rsidRPr="004E347A" w:rsidRDefault="00913AE2" w:rsidP="00913AE2">
      <w:pPr>
        <w:pStyle w:val="Heading2"/>
      </w:pPr>
      <w:bookmarkStart w:id="13" w:name="_Toc480274028"/>
      <w:r w:rsidRPr="004E347A">
        <w:t>Latar Belakang</w:t>
      </w:r>
      <w:bookmarkEnd w:id="13"/>
    </w:p>
    <w:p w14:paraId="4FCE2E13" w14:textId="77777777" w:rsidR="00887FB2" w:rsidRDefault="00887FB2" w:rsidP="00887FB2">
      <w:pPr>
        <w:pStyle w:val="ReportContent"/>
      </w:pPr>
      <w:r>
        <w:t xml:space="preserve">Survei </w:t>
      </w:r>
      <w:r w:rsidR="001578AB">
        <w:t>m</w:t>
      </w:r>
      <w:r w:rsidR="00586F8D">
        <w:t>engumpulkan sampel dari responden lalu mengolahnya untuk menghasilkan informasi.</w:t>
      </w:r>
      <w:r>
        <w:t xml:space="preserve"> </w:t>
      </w:r>
      <w:r w:rsidR="00586F8D">
        <w:t>Informasi dari survei dapat</w:t>
      </w:r>
      <w:r>
        <w:t xml:space="preserve"> digunakan </w:t>
      </w:r>
      <w:r w:rsidR="00586F8D">
        <w:t>untuk men</w:t>
      </w:r>
      <w:r>
        <w:t xml:space="preserve">dukung sebuah karya ilmiah atau </w:t>
      </w:r>
      <w:r w:rsidR="00937259">
        <w:t>meng</w:t>
      </w:r>
      <w:r>
        <w:t>ukur</w:t>
      </w:r>
      <w:r w:rsidR="00937259">
        <w:t xml:space="preserve"> hasil</w:t>
      </w:r>
      <w:r>
        <w:t xml:space="preserve"> implementasi sebuah sistem. </w:t>
      </w:r>
      <w:r w:rsidR="00586F8D">
        <w:t xml:space="preserve">Untuk mendapatkan data yang dapat diolah menjadi informasi, </w:t>
      </w:r>
      <w:r w:rsidR="00937259">
        <w:t>s</w:t>
      </w:r>
      <w:r>
        <w:t>urvei dapat dilakukan secara lisan, tertulis, atau gabungan antara keduanya</w:t>
      </w:r>
      <w:sdt>
        <w:sdtPr>
          <w:id w:val="1830711394"/>
          <w:citation/>
        </w:sdtPr>
        <w:sdtContent>
          <w:r w:rsidR="002B2264" w:rsidRPr="00B2127C">
            <w:fldChar w:fldCharType="begin"/>
          </w:r>
          <w:r w:rsidR="00275201" w:rsidRPr="00B2127C">
            <w:instrText xml:space="preserve"> CITATION Sch06 \l 1057 </w:instrText>
          </w:r>
          <w:r w:rsidR="002B2264" w:rsidRPr="00B2127C">
            <w:fldChar w:fldCharType="separate"/>
          </w:r>
          <w:r w:rsidR="00275201">
            <w:rPr>
              <w:noProof/>
            </w:rPr>
            <w:t xml:space="preserve"> </w:t>
          </w:r>
          <w:r w:rsidR="00275201" w:rsidRPr="00052467">
            <w:rPr>
              <w:noProof/>
            </w:rPr>
            <w:t>[3]</w:t>
          </w:r>
          <w:r w:rsidR="002B2264" w:rsidRPr="00B2127C">
            <w:fldChar w:fldCharType="end"/>
          </w:r>
        </w:sdtContent>
      </w:sdt>
      <w:r>
        <w:t>.</w:t>
      </w:r>
    </w:p>
    <w:p w14:paraId="33CA679E" w14:textId="3D0B761F" w:rsidR="00586F8D" w:rsidRDefault="008D1145" w:rsidP="00887FB2">
      <w:pPr>
        <w:pStyle w:val="ReportContent"/>
      </w:pPr>
      <w:r w:rsidRPr="00382F8A">
        <w:t>Seiring dengan perkembangan teknologi, survei yang dilakukan secara tertulis</w:t>
      </w:r>
      <w:r w:rsidR="00887FB2" w:rsidRPr="00382F8A">
        <w:t xml:space="preserve"> </w:t>
      </w:r>
      <w:r w:rsidR="00937259" w:rsidRPr="00382F8A">
        <w:t>hadir</w:t>
      </w:r>
      <w:r w:rsidR="00887FB2" w:rsidRPr="00382F8A">
        <w:t xml:space="preserve"> </w:t>
      </w:r>
      <w:r w:rsidR="00937259" w:rsidRPr="00382F8A">
        <w:t>dalam bentuk</w:t>
      </w:r>
      <w:r w:rsidRPr="00382F8A">
        <w:t xml:space="preserve"> </w:t>
      </w:r>
      <w:r w:rsidR="002E6F2F" w:rsidRPr="00382F8A">
        <w:rPr>
          <w:i/>
        </w:rPr>
        <w:t>online</w:t>
      </w:r>
      <w:r w:rsidRPr="00382F8A">
        <w:t xml:space="preserve"> pada</w:t>
      </w:r>
      <w:r w:rsidR="00887FB2" w:rsidRPr="00382F8A">
        <w:t xml:space="preserve"> </w:t>
      </w:r>
      <w:r w:rsidR="00887FB2" w:rsidRPr="00382F8A">
        <w:rPr>
          <w:i/>
        </w:rPr>
        <w:t>website</w:t>
      </w:r>
      <w:r w:rsidR="00887FB2" w:rsidRPr="00382F8A">
        <w:t xml:space="preserve"> </w:t>
      </w:r>
      <w:r w:rsidRPr="00382F8A">
        <w:t>dan</w:t>
      </w:r>
      <w:r w:rsidR="00887FB2" w:rsidRPr="00382F8A">
        <w:t xml:space="preserve"> </w:t>
      </w:r>
      <w:r w:rsidR="00887FB2" w:rsidRPr="00382F8A">
        <w:rPr>
          <w:i/>
        </w:rPr>
        <w:t>e</w:t>
      </w:r>
      <w:r w:rsidR="00887FB2" w:rsidRPr="00382F8A">
        <w:t>-</w:t>
      </w:r>
      <w:r w:rsidR="00887FB2" w:rsidRPr="00382F8A">
        <w:rPr>
          <w:i/>
        </w:rPr>
        <w:t>mail</w:t>
      </w:r>
      <w:r w:rsidR="00887FB2" w:rsidRPr="00382F8A">
        <w:t>.</w:t>
      </w:r>
      <w:r w:rsidR="00887FB2">
        <w:t xml:space="preserve"> Penyedia layanan </w:t>
      </w:r>
      <w:r w:rsidR="006A502F" w:rsidRPr="006A502F">
        <w:rPr>
          <w:i/>
        </w:rPr>
        <w:t>online survey</w:t>
      </w:r>
      <w:r w:rsidR="00887FB2">
        <w:t xml:space="preserve"> menawarkan </w:t>
      </w:r>
      <w:r w:rsidR="003758E3">
        <w:t xml:space="preserve">beberapa </w:t>
      </w:r>
      <w:r w:rsidR="00887FB2">
        <w:t>layanan</w:t>
      </w:r>
      <w:r w:rsidR="002E6F2F">
        <w:t>,</w:t>
      </w:r>
      <w:r w:rsidR="00887FB2">
        <w:t xml:space="preserve"> </w:t>
      </w:r>
      <w:r w:rsidR="003758E3">
        <w:t>mulai dari proses</w:t>
      </w:r>
      <w:r w:rsidR="002E6F2F">
        <w:t xml:space="preserve"> </w:t>
      </w:r>
      <w:r w:rsidR="00887FB2">
        <w:t xml:space="preserve">pembuatan sampai pengolahan hasil survei. </w:t>
      </w:r>
      <w:r w:rsidR="00887FB2" w:rsidRPr="005B3279">
        <w:t xml:space="preserve">Perkembangan ini memudahkan </w:t>
      </w:r>
      <w:r w:rsidR="003758E3" w:rsidRPr="005B3279">
        <w:t xml:space="preserve">proses </w:t>
      </w:r>
      <w:r w:rsidR="00887FB2" w:rsidRPr="005B3279">
        <w:t>pembuatan survei dibandingkan dengan cara konvensi</w:t>
      </w:r>
      <w:r w:rsidR="003758E3" w:rsidRPr="005B3279">
        <w:t>on</w:t>
      </w:r>
      <w:r w:rsidR="00887FB2" w:rsidRPr="005B3279">
        <w:t>al</w:t>
      </w:r>
      <w:r w:rsidR="00FB4CCD">
        <w:t xml:space="preserve"> yang menggunakan kertas, salah satunya adalah menghemat biaya.</w:t>
      </w:r>
      <w:sdt>
        <w:sdtPr>
          <w:id w:val="-1946381496"/>
          <w:citation/>
        </w:sdtPr>
        <w:sdtContent>
          <w:r w:rsidR="002B2264">
            <w:fldChar w:fldCharType="begin"/>
          </w:r>
          <w:r w:rsidR="0013254E">
            <w:instrText xml:space="preserve"> CITATION Usi00 \l 1057 </w:instrText>
          </w:r>
          <w:r w:rsidR="002B2264">
            <w:fldChar w:fldCharType="separate"/>
          </w:r>
          <w:r w:rsidR="0013254E">
            <w:rPr>
              <w:noProof/>
            </w:rPr>
            <w:t xml:space="preserve"> </w:t>
          </w:r>
          <w:r w:rsidR="0013254E" w:rsidRPr="0013254E">
            <w:rPr>
              <w:noProof/>
            </w:rPr>
            <w:t>[3]</w:t>
          </w:r>
          <w:r w:rsidR="002B2264">
            <w:fldChar w:fldCharType="end"/>
          </w:r>
        </w:sdtContent>
      </w:sdt>
      <w:r w:rsidR="00586F8D">
        <w:t>.</w:t>
      </w:r>
    </w:p>
    <w:p w14:paraId="76F5F4A2" w14:textId="783556AC" w:rsidR="00887FB2" w:rsidRDefault="00887FB2" w:rsidP="00586F8D">
      <w:pPr>
        <w:pStyle w:val="ReportContent"/>
      </w:pPr>
      <w:r>
        <w:t xml:space="preserve">Terdapat </w:t>
      </w:r>
      <w:r w:rsidR="003730E9">
        <w:t>beberapa</w:t>
      </w:r>
      <w:r>
        <w:t xml:space="preserve"> teknik yang digunakan dalam pembuatan survei, </w:t>
      </w:r>
      <w:r w:rsidR="003730E9">
        <w:t>seperti</w:t>
      </w:r>
      <w:r w:rsidR="00052D45">
        <w:t xml:space="preserve"> penerapan dengan metode konvensional, </w:t>
      </w:r>
      <w:r w:rsidR="003730E9">
        <w:t>ataupun</w:t>
      </w:r>
      <w:r w:rsidR="00052D45">
        <w:t xml:space="preserve"> dengan</w:t>
      </w:r>
      <w:r>
        <w:t xml:space="preserve"> menggunakan konsep gamifikasi </w:t>
      </w:r>
      <w:r w:rsidR="00052D45">
        <w:t>dalam</w:t>
      </w:r>
      <w:r w:rsidR="003730E9">
        <w:t xml:space="preserve"> bentuk</w:t>
      </w:r>
      <w:r w:rsidR="00586F8D">
        <w:t xml:space="preserve"> visualisasi yang menarik. Teknik-teknik survei tersebut</w:t>
      </w:r>
      <w:r>
        <w:t xml:space="preserve"> bertujuan untuk menarik minat responden</w:t>
      </w:r>
      <w:r w:rsidR="002E6F2F">
        <w:t xml:space="preserve"> dan meningkatkan antusiasme mereka </w:t>
      </w:r>
      <w:r w:rsidR="00FE22A2">
        <w:t>saat</w:t>
      </w:r>
      <w:r w:rsidR="002E6F2F">
        <w:t xml:space="preserve"> mengisi pertanyaan survei</w:t>
      </w:r>
      <w:r>
        <w:t xml:space="preserve">. </w:t>
      </w:r>
      <w:r w:rsidR="00382F8A">
        <w:t xml:space="preserve">Antusiasme responden yang meningkat ini akan membantu </w:t>
      </w:r>
      <w:r>
        <w:t>meningkatkan kualitas data survei</w:t>
      </w:r>
      <w:r w:rsidR="00382F8A">
        <w:t xml:space="preserve"> (referensi)</w:t>
      </w:r>
      <w:r w:rsidR="00052D45">
        <w:t xml:space="preserve">. </w:t>
      </w:r>
      <w:r w:rsidR="00FE22A2" w:rsidRPr="0079120B">
        <w:t xml:space="preserve">Oleh karena itu, pada penelitian ini </w:t>
      </w:r>
      <w:r w:rsidR="00FB4CCD" w:rsidRPr="0079120B">
        <w:t xml:space="preserve">teknik survei yang digunakan adalah </w:t>
      </w:r>
      <w:r w:rsidR="00DA2F01" w:rsidRPr="0079120B">
        <w:t xml:space="preserve">penyebaran </w:t>
      </w:r>
      <w:r w:rsidR="00FB4CCD" w:rsidRPr="0079120B">
        <w:t xml:space="preserve">survei lewat </w:t>
      </w:r>
      <w:r w:rsidR="00FB4CCD" w:rsidRPr="0079120B">
        <w:rPr>
          <w:i/>
        </w:rPr>
        <w:t>website</w:t>
      </w:r>
      <w:r w:rsidR="001A7B80" w:rsidRPr="0079120B">
        <w:rPr>
          <w:i/>
        </w:rPr>
        <w:t>.</w:t>
      </w:r>
      <w:r w:rsidR="006E2443" w:rsidRPr="0079120B">
        <w:rPr>
          <w:i/>
        </w:rPr>
        <w:t xml:space="preserve"> </w:t>
      </w:r>
      <w:r w:rsidR="00DA2F01" w:rsidRPr="0079120B">
        <w:t xml:space="preserve">Sementara itu, untuk mengatasi permasalahan antusiasme responden, </w:t>
      </w:r>
      <w:r w:rsidR="00DA2F01" w:rsidRPr="0079120B">
        <w:rPr>
          <w:i/>
        </w:rPr>
        <w:t xml:space="preserve">website </w:t>
      </w:r>
      <w:r w:rsidR="006A502F" w:rsidRPr="006A502F">
        <w:rPr>
          <w:i/>
        </w:rPr>
        <w:t>online survey</w:t>
      </w:r>
      <w:r w:rsidR="00DA2F01" w:rsidRPr="0079120B">
        <w:t xml:space="preserve"> dikembangkan dengan penggunaan </w:t>
      </w:r>
      <w:r w:rsidR="008D1145" w:rsidRPr="0079120B">
        <w:t>gamifikasi.</w:t>
      </w:r>
    </w:p>
    <w:p w14:paraId="54B6DBB1" w14:textId="77777777" w:rsidR="00887FB2" w:rsidRPr="00887FB2" w:rsidRDefault="00FE22A2" w:rsidP="00887FB2">
      <w:pPr>
        <w:pStyle w:val="ReportContent"/>
      </w:pPr>
      <w:r w:rsidRPr="006D5D9F">
        <w:t>Metode gamifikasi menggunakan</w:t>
      </w:r>
      <w:r w:rsidR="00887FB2" w:rsidRPr="006D5D9F">
        <w:t xml:space="preserve"> </w:t>
      </w:r>
      <w:r w:rsidRPr="006D5D9F">
        <w:t>elemen-elemen pada</w:t>
      </w:r>
      <w:r w:rsidR="00887FB2" w:rsidRPr="006D5D9F">
        <w:t xml:space="preserve"> permainan</w:t>
      </w:r>
      <w:r w:rsidRPr="006D5D9F">
        <w:t xml:space="preserve"> untuk menarik motivasi pengguna</w:t>
      </w:r>
      <w:r w:rsidR="00887FB2" w:rsidRPr="006D5D9F">
        <w:t xml:space="preserve">. </w:t>
      </w:r>
      <w:r w:rsidR="008D1145" w:rsidRPr="006D5D9F">
        <w:t>Elemen</w:t>
      </w:r>
      <w:r w:rsidR="00563162" w:rsidRPr="006D5D9F">
        <w:t>-elemen pada permainan</w:t>
      </w:r>
      <w:r w:rsidRPr="006D5D9F">
        <w:t xml:space="preserve"> tersebut akan</w:t>
      </w:r>
      <w:r w:rsidR="00887FB2" w:rsidRPr="006D5D9F">
        <w:t xml:space="preserve"> di</w:t>
      </w:r>
      <w:r w:rsidRPr="006D5D9F">
        <w:t>implementasikan</w:t>
      </w:r>
      <w:r w:rsidR="00563162" w:rsidRPr="006D5D9F">
        <w:t xml:space="preserve"> pada sistem</w:t>
      </w:r>
      <w:r w:rsidRPr="006D5D9F">
        <w:t xml:space="preserve"> </w:t>
      </w:r>
      <w:r w:rsidR="00DF7058" w:rsidRPr="006D5D9F">
        <w:t>untuk mengatasi</w:t>
      </w:r>
      <w:r w:rsidRPr="006D5D9F">
        <w:t xml:space="preserve"> permasalahan motivasi individu</w:t>
      </w:r>
      <w:r w:rsidR="00887FB2" w:rsidRPr="006D5D9F">
        <w:t xml:space="preserve">. </w:t>
      </w:r>
      <w:r w:rsidR="00563162" w:rsidRPr="006D5D9F">
        <w:t>Pada penerapannya</w:t>
      </w:r>
      <w:r w:rsidR="00563162">
        <w:t>, gamifikasi dibagi menjadi 2 (dua</w:t>
      </w:r>
      <w:r w:rsidR="003A19E6">
        <w:t xml:space="preserve">), yaitu konten dan </w:t>
      </w:r>
      <w:r w:rsidR="003A19E6" w:rsidRPr="003A52EA">
        <w:t>lingkungan</w:t>
      </w:r>
      <w:r w:rsidR="003A52EA">
        <w:t xml:space="preserve"> sistem</w:t>
      </w:r>
      <w:sdt>
        <w:sdtPr>
          <w:id w:val="-2100865476"/>
          <w:citation/>
        </w:sdtPr>
        <w:sdtContent>
          <w:r w:rsidR="002B2264" w:rsidRPr="003A52EA">
            <w:fldChar w:fldCharType="begin"/>
          </w:r>
          <w:r w:rsidR="00D71415" w:rsidRPr="003A52EA">
            <w:instrText xml:space="preserve"> CITATION Kap14 \l 1057 </w:instrText>
          </w:r>
          <w:r w:rsidR="002B2264" w:rsidRPr="003A52EA">
            <w:fldChar w:fldCharType="separate"/>
          </w:r>
          <w:r w:rsidR="00D71415" w:rsidRPr="003A52EA">
            <w:rPr>
              <w:noProof/>
            </w:rPr>
            <w:t xml:space="preserve"> [4]</w:t>
          </w:r>
          <w:r w:rsidR="002B2264" w:rsidRPr="003A52EA">
            <w:fldChar w:fldCharType="end"/>
          </w:r>
        </w:sdtContent>
      </w:sdt>
      <w:r w:rsidR="00563162" w:rsidRPr="003A52EA">
        <w:t>.</w:t>
      </w:r>
    </w:p>
    <w:p w14:paraId="0617046C" w14:textId="0DC5B3B5" w:rsidR="00795E78" w:rsidRPr="00795E78" w:rsidRDefault="00563162" w:rsidP="00795E78">
      <w:pPr>
        <w:pStyle w:val="ReportContent"/>
      </w:pPr>
      <w:r w:rsidRPr="006D5D9F">
        <w:t>Penerapan gamifikasi konten</w:t>
      </w:r>
      <w:r w:rsidR="00795E78" w:rsidRPr="006D5D9F">
        <w:t xml:space="preserve"> dilakukan lewat Kerja Praktek dengan judul “</w:t>
      </w:r>
      <w:r w:rsidR="00935772" w:rsidRPr="00935772">
        <w:rPr>
          <w:i/>
        </w:rPr>
        <w:t>Online Survey</w:t>
      </w:r>
      <w:r w:rsidR="00795E78" w:rsidRPr="006D5D9F">
        <w:t xml:space="preserve"> Berbasis Gamifikasi”</w:t>
      </w:r>
      <w:sdt>
        <w:sdtPr>
          <w:id w:val="1301193741"/>
          <w:citation/>
        </w:sdtPr>
        <w:sdtContent>
          <w:r w:rsidR="002B2264" w:rsidRPr="006D5D9F">
            <w:fldChar w:fldCharType="begin"/>
          </w:r>
          <w:r w:rsidR="00795E78" w:rsidRPr="006D5D9F">
            <w:instrText xml:space="preserve"> CITATION Mar16 \l 1057 </w:instrText>
          </w:r>
          <w:r w:rsidR="002B2264" w:rsidRPr="006D5D9F">
            <w:fldChar w:fldCharType="separate"/>
          </w:r>
          <w:r w:rsidR="00052467" w:rsidRPr="006D5D9F">
            <w:rPr>
              <w:noProof/>
            </w:rPr>
            <w:t xml:space="preserve"> [2]</w:t>
          </w:r>
          <w:r w:rsidR="002B2264" w:rsidRPr="006D5D9F">
            <w:fldChar w:fldCharType="end"/>
          </w:r>
        </w:sdtContent>
      </w:sdt>
      <w:r w:rsidR="00795E78" w:rsidRPr="006D5D9F">
        <w:t xml:space="preserve">. </w:t>
      </w:r>
      <w:r w:rsidR="00935772" w:rsidRPr="00935772">
        <w:rPr>
          <w:i/>
        </w:rPr>
        <w:t>Online survey</w:t>
      </w:r>
      <w:r w:rsidR="00887FB2" w:rsidRPr="006D5D9F">
        <w:t xml:space="preserve"> di</w:t>
      </w:r>
      <w:r w:rsidR="006D5D9F">
        <w:t xml:space="preserve">buat berbasis website, </w:t>
      </w:r>
      <w:r w:rsidR="00D71415" w:rsidRPr="006D5D9F">
        <w:t>dan pertanyaan</w:t>
      </w:r>
      <w:r w:rsidR="008B47C2" w:rsidRPr="006D5D9F">
        <w:t xml:space="preserve"> yang ditampilkan</w:t>
      </w:r>
      <w:r w:rsidR="00D71415" w:rsidRPr="006D5D9F">
        <w:t xml:space="preserve"> menggunakan animasi</w:t>
      </w:r>
      <w:r w:rsidR="008B47C2" w:rsidRPr="006D5D9F">
        <w:t>.</w:t>
      </w:r>
      <w:r w:rsidR="00795E78">
        <w:t xml:space="preserve"> Hasil dari penelitian </w:t>
      </w:r>
      <w:r w:rsidR="00795E78">
        <w:lastRenderedPageBreak/>
        <w:t>menyimpulkan bahwa penerapan gamifikasi secara kualitatif mampu meningkatkan kualitas data hasil survei namun kurang efektif.</w:t>
      </w:r>
    </w:p>
    <w:p w14:paraId="3C116506" w14:textId="27804F51" w:rsidR="00B67434" w:rsidRPr="00B67434" w:rsidRDefault="00795E78" w:rsidP="005459FC">
      <w:pPr>
        <w:pStyle w:val="ReportContent"/>
      </w:pPr>
      <w:r>
        <w:t xml:space="preserve">Didasari oleh permasalahan dan saran pengembangan pada dokumen laporan yang dirujuk, fokus penelitian ini adalah </w:t>
      </w:r>
      <w:r w:rsidR="00563162">
        <w:t>menerapkan gamifikasi pada lingkungan sistem</w:t>
      </w:r>
      <w:r>
        <w:t xml:space="preserve"> </w:t>
      </w:r>
      <w:r w:rsidR="006A502F" w:rsidRPr="006A502F">
        <w:rPr>
          <w:i/>
        </w:rPr>
        <w:t>online survey</w:t>
      </w:r>
      <w:r>
        <w:t xml:space="preserve">. Metode gamifikasi yang digunakan </w:t>
      </w:r>
      <w:r w:rsidR="009070B0">
        <w:t xml:space="preserve">akan dirancang </w:t>
      </w:r>
      <w:r>
        <w:t xml:space="preserve">dengan </w:t>
      </w:r>
      <w:r w:rsidR="00563162">
        <w:t>menggunakan</w:t>
      </w:r>
      <w:r>
        <w:t xml:space="preserve"> </w:t>
      </w:r>
      <w:r w:rsidR="006A502F" w:rsidRPr="006A502F">
        <w:rPr>
          <w:i/>
        </w:rPr>
        <w:t>Octalysis Framework</w:t>
      </w:r>
      <w:r w:rsidRPr="009070B0">
        <w:t>.</w:t>
      </w:r>
      <w:r w:rsidR="00563162" w:rsidRPr="009070B0">
        <w:t xml:space="preserve"> </w:t>
      </w:r>
      <w:r w:rsidR="006A502F" w:rsidRPr="006A502F">
        <w:rPr>
          <w:i/>
        </w:rPr>
        <w:t>Octalysis Framework</w:t>
      </w:r>
      <w:r w:rsidR="00563162" w:rsidRPr="009070B0">
        <w:t xml:space="preserve"> mempelajari 8 (delapan) </w:t>
      </w:r>
      <w:r w:rsidR="00CA75F7" w:rsidRPr="00CA75F7">
        <w:rPr>
          <w:i/>
        </w:rPr>
        <w:t>Core Drives</w:t>
      </w:r>
      <w:r w:rsidR="00563162" w:rsidRPr="009070B0">
        <w:t xml:space="preserve"> yang mempengaruhi motivasi manusia dan menerapkannya pada sistem.</w:t>
      </w:r>
      <w:r w:rsidR="0015597A" w:rsidRPr="009070B0">
        <w:t xml:space="preserve"> Penerapan Octalysis memiliki 5 (lima) level kompleksitas, yang pada penelitian ini</w:t>
      </w:r>
      <w:r w:rsidR="005459FC" w:rsidRPr="009070B0">
        <w:t xml:space="preserve"> dibatasi hingga 3 (tiga) level; level</w:t>
      </w:r>
      <w:r w:rsidR="005459FC">
        <w:t xml:space="preserve"> pertama menganalisa 8 </w:t>
      </w:r>
      <w:r w:rsidR="00CA75F7" w:rsidRPr="00CA75F7">
        <w:rPr>
          <w:i/>
        </w:rPr>
        <w:t>Core Drives</w:t>
      </w:r>
      <w:r w:rsidR="005459FC">
        <w:t xml:space="preserve"> pada diagram Octalysis, level kedua menganalisa fase-fase pengguna dalam permainan dan penerapannya pada 8 </w:t>
      </w:r>
      <w:r w:rsidR="00CA75F7">
        <w:t>Core Drives</w:t>
      </w:r>
      <w:r w:rsidR="005459FC">
        <w:t xml:space="preserve">, dan level </w:t>
      </w:r>
      <w:r w:rsidR="009070B0">
        <w:t>ke</w:t>
      </w:r>
      <w:r w:rsidR="005459FC">
        <w:t xml:space="preserve">tiga menganalisa tipe pengguna dalam permainan dan tindakan yang diambil pada setiap fase pengguna lalu </w:t>
      </w:r>
      <w:r w:rsidR="009070B0">
        <w:t>menerapkannya</w:t>
      </w:r>
      <w:r w:rsidR="005459FC">
        <w:t xml:space="preserve"> pada 8 </w:t>
      </w:r>
      <w:r w:rsidR="00CA75F7" w:rsidRPr="00CA75F7">
        <w:rPr>
          <w:i/>
        </w:rPr>
        <w:t>Core Drives</w:t>
      </w:r>
      <w:r w:rsidR="005459FC">
        <w:t xml:space="preserve">. Penerapan </w:t>
      </w:r>
      <w:r w:rsidR="006A502F" w:rsidRPr="006A502F">
        <w:rPr>
          <w:i/>
        </w:rPr>
        <w:t>Octalysis Framework</w:t>
      </w:r>
      <w:r w:rsidR="009070B0">
        <w:t xml:space="preserve"> </w:t>
      </w:r>
      <w:r w:rsidR="005459FC">
        <w:t>ini diharapkan akan meningkatkan motivasi pengguna dalam mengisi survei.</w:t>
      </w:r>
    </w:p>
    <w:p w14:paraId="025D5D18" w14:textId="77777777" w:rsidR="009A41D2" w:rsidRPr="004E347A" w:rsidRDefault="009A41D2" w:rsidP="00913AE2"/>
    <w:p w14:paraId="52C900E3" w14:textId="77777777" w:rsidR="00913AE2" w:rsidRPr="004E347A" w:rsidRDefault="00913AE2" w:rsidP="00913AE2">
      <w:pPr>
        <w:pStyle w:val="Heading2"/>
      </w:pPr>
      <w:bookmarkStart w:id="14" w:name="_Toc480274029"/>
      <w:r w:rsidRPr="004E347A">
        <w:t>Rumusan Masalah</w:t>
      </w:r>
      <w:bookmarkEnd w:id="14"/>
    </w:p>
    <w:p w14:paraId="0433F3E4" w14:textId="77777777" w:rsidR="00EC503F" w:rsidRDefault="00795E78" w:rsidP="00EC503F">
      <w:pPr>
        <w:pStyle w:val="ReportContent"/>
      </w:pPr>
      <w:r>
        <w:t xml:space="preserve">Berdasarkan latar belakang masalah </w:t>
      </w:r>
      <w:r w:rsidR="00EC503F">
        <w:t xml:space="preserve">pada bagian 1.1 maka dirumuskan </w:t>
      </w:r>
      <w:r>
        <w:t>masalah sebagai berikut :</w:t>
      </w:r>
    </w:p>
    <w:p w14:paraId="582019C4" w14:textId="6E4C0C56" w:rsidR="006D230B" w:rsidRPr="004E347A" w:rsidRDefault="00EC503F" w:rsidP="00AA1309">
      <w:pPr>
        <w:pStyle w:val="ListNumber"/>
        <w:numPr>
          <w:ilvl w:val="0"/>
          <w:numId w:val="4"/>
        </w:numPr>
      </w:pPr>
      <w:r>
        <w:t xml:space="preserve">Bagaimana penerapan konsep gamifikasi lewat </w:t>
      </w:r>
      <w:r w:rsidR="006A502F" w:rsidRPr="006A502F">
        <w:rPr>
          <w:i/>
        </w:rPr>
        <w:t>Octalysis Framework</w:t>
      </w:r>
      <w:r>
        <w:t xml:space="preserve"> pada sistem </w:t>
      </w:r>
      <w:r w:rsidR="006A502F" w:rsidRPr="006A502F">
        <w:rPr>
          <w:i/>
        </w:rPr>
        <w:t>online survey</w:t>
      </w:r>
      <w:r>
        <w:t>?</w:t>
      </w:r>
    </w:p>
    <w:p w14:paraId="628946EC" w14:textId="7BDD4033" w:rsidR="006D230B" w:rsidRPr="004E347A" w:rsidRDefault="00EC503F" w:rsidP="006D230B">
      <w:pPr>
        <w:pStyle w:val="ListNumber"/>
      </w:pPr>
      <w:r>
        <w:t xml:space="preserve">Apa saja teknik </w:t>
      </w:r>
      <w:r w:rsidR="0015597A">
        <w:t>gamifikasi</w:t>
      </w:r>
      <w:r>
        <w:t xml:space="preserve"> dalam </w:t>
      </w:r>
      <w:r w:rsidR="006A502F" w:rsidRPr="006A502F">
        <w:rPr>
          <w:i/>
        </w:rPr>
        <w:t>Octalysis Framework</w:t>
      </w:r>
      <w:r>
        <w:t xml:space="preserve"> yang dapat diterapkan untuk meningkatkan motivasi responden dalam mengisi </w:t>
      </w:r>
      <w:r w:rsidR="006A502F" w:rsidRPr="006A502F">
        <w:rPr>
          <w:i/>
        </w:rPr>
        <w:t>online survey</w:t>
      </w:r>
      <w:r>
        <w:t>?</w:t>
      </w:r>
    </w:p>
    <w:p w14:paraId="4772B9F4" w14:textId="5748D619" w:rsidR="00913AE2" w:rsidRPr="004E347A" w:rsidRDefault="00EC503F" w:rsidP="006D230B">
      <w:pPr>
        <w:pStyle w:val="ListNumber"/>
      </w:pPr>
      <w:r>
        <w:t xml:space="preserve">Seberapa besar pengaruh gamifikasi lewat </w:t>
      </w:r>
      <w:r w:rsidR="006A502F" w:rsidRPr="006A502F">
        <w:rPr>
          <w:i/>
        </w:rPr>
        <w:t>Octalysis Framework</w:t>
      </w:r>
      <w:r>
        <w:t xml:space="preserve"> pada </w:t>
      </w:r>
      <w:r w:rsidR="006A502F" w:rsidRPr="006A502F">
        <w:rPr>
          <w:i/>
        </w:rPr>
        <w:t>online survey</w:t>
      </w:r>
      <w:r>
        <w:t xml:space="preserve"> terhadap kualitas data survei?</w:t>
      </w:r>
    </w:p>
    <w:p w14:paraId="1754A6E6" w14:textId="77777777" w:rsidR="006D230B" w:rsidRPr="004E347A" w:rsidRDefault="006D230B" w:rsidP="00913AE2"/>
    <w:p w14:paraId="2593968E" w14:textId="77777777" w:rsidR="00913AE2" w:rsidRPr="004E347A" w:rsidRDefault="00913AE2" w:rsidP="00913AE2">
      <w:pPr>
        <w:pStyle w:val="Heading2"/>
      </w:pPr>
      <w:bookmarkStart w:id="15" w:name="_Toc480274030"/>
      <w:r w:rsidRPr="004E347A">
        <w:t>Tujuan Pembahasan</w:t>
      </w:r>
      <w:bookmarkEnd w:id="15"/>
    </w:p>
    <w:p w14:paraId="2A0386A0" w14:textId="77777777" w:rsidR="00EC503F" w:rsidRDefault="00EC503F" w:rsidP="00EC503F">
      <w:pPr>
        <w:pStyle w:val="ReportContent"/>
      </w:pPr>
      <w:r>
        <w:t>Berdasarkan rumusan masalah pada bagian 1.2 terdapat beberapa tujuan pemabahasan sebagai berikut :</w:t>
      </w:r>
    </w:p>
    <w:p w14:paraId="64507513" w14:textId="614B5281" w:rsidR="004A4699" w:rsidRPr="004E347A" w:rsidRDefault="00EC503F" w:rsidP="00AA1309">
      <w:pPr>
        <w:pStyle w:val="ListNumber"/>
        <w:numPr>
          <w:ilvl w:val="0"/>
          <w:numId w:val="5"/>
        </w:numPr>
      </w:pPr>
      <w:r>
        <w:t xml:space="preserve">Mengetahui penerapan konsep gamifikasi lewat </w:t>
      </w:r>
      <w:r w:rsidR="006A502F" w:rsidRPr="006A502F">
        <w:rPr>
          <w:i/>
        </w:rPr>
        <w:t>Octalysis Framework</w:t>
      </w:r>
      <w:r>
        <w:t xml:space="preserve"> metode gamification pada </w:t>
      </w:r>
      <w:r w:rsidR="006A502F" w:rsidRPr="006A502F">
        <w:rPr>
          <w:i/>
        </w:rPr>
        <w:t>online survey</w:t>
      </w:r>
      <w:r>
        <w:t>.</w:t>
      </w:r>
    </w:p>
    <w:p w14:paraId="7DA848A5" w14:textId="079F1461" w:rsidR="004A4699" w:rsidRPr="004E347A" w:rsidRDefault="00EC503F" w:rsidP="004A4699">
      <w:pPr>
        <w:pStyle w:val="ListNumber"/>
      </w:pPr>
      <w:r>
        <w:lastRenderedPageBreak/>
        <w:t xml:space="preserve">Menganalisis teknik permainan dalam </w:t>
      </w:r>
      <w:r w:rsidR="006A502F" w:rsidRPr="006A502F">
        <w:rPr>
          <w:i/>
        </w:rPr>
        <w:t>Octalysis Framework</w:t>
      </w:r>
      <w:r>
        <w:t xml:space="preserve"> yang sesuai dan dapat diterapkan pada </w:t>
      </w:r>
      <w:r w:rsidR="006A502F" w:rsidRPr="006A502F">
        <w:rPr>
          <w:i/>
        </w:rPr>
        <w:t>online survey</w:t>
      </w:r>
      <w:r>
        <w:t xml:space="preserve"> untuk meningkatkan motivasi responden dalam mengisi survei.</w:t>
      </w:r>
    </w:p>
    <w:p w14:paraId="3BF7CD9D" w14:textId="3AE78D66" w:rsidR="00913AE2" w:rsidRPr="004E347A" w:rsidRDefault="00EC503F" w:rsidP="004A4699">
      <w:pPr>
        <w:pStyle w:val="ListNumber"/>
      </w:pPr>
      <w:r>
        <w:t xml:space="preserve">Mengidentifikasi efektivitas penggunaan gamifikasi terhadap kualitas data survei dengan menggunakan </w:t>
      </w:r>
      <w:r w:rsidR="006A502F" w:rsidRPr="006A502F">
        <w:rPr>
          <w:i/>
        </w:rPr>
        <w:t>Octalysis Framework</w:t>
      </w:r>
      <w:r>
        <w:t>.</w:t>
      </w:r>
    </w:p>
    <w:p w14:paraId="2C97DAA0" w14:textId="77777777" w:rsidR="004A4699" w:rsidRPr="004E347A" w:rsidRDefault="004A4699" w:rsidP="004A4699"/>
    <w:p w14:paraId="58AAF6C1" w14:textId="77777777" w:rsidR="00913AE2" w:rsidRDefault="00913AE2" w:rsidP="00913AE2">
      <w:pPr>
        <w:pStyle w:val="Heading2"/>
      </w:pPr>
      <w:bookmarkStart w:id="16" w:name="_Toc480274031"/>
      <w:r w:rsidRPr="004E347A">
        <w:t>Ruang Lingkup</w:t>
      </w:r>
      <w:bookmarkEnd w:id="16"/>
    </w:p>
    <w:p w14:paraId="31C920A8" w14:textId="77777777" w:rsidR="00EC503F" w:rsidRDefault="00EC503F" w:rsidP="00EC503F">
      <w:pPr>
        <w:pStyle w:val="ReportContent"/>
      </w:pPr>
      <w:r>
        <w:t>Adapun ruang lingkup kajian yang dibahas pada penelitian ini adalah sebagai berikut :</w:t>
      </w:r>
    </w:p>
    <w:p w14:paraId="0BF69F02" w14:textId="049711AE" w:rsidR="00EC76CD" w:rsidRDefault="00BD6718" w:rsidP="00C57E27">
      <w:pPr>
        <w:pStyle w:val="ListNumber"/>
        <w:numPr>
          <w:ilvl w:val="0"/>
          <w:numId w:val="6"/>
        </w:numPr>
      </w:pPr>
      <w:r w:rsidRPr="00BD6718">
        <w:t xml:space="preserve">Metode gamifikasi diterapkan menggunakan </w:t>
      </w:r>
      <w:r w:rsidR="006A502F" w:rsidRPr="006A502F">
        <w:rPr>
          <w:i/>
        </w:rPr>
        <w:t>Octalysis Framework</w:t>
      </w:r>
      <w:r w:rsidRPr="00BD6718">
        <w:t>.</w:t>
      </w:r>
    </w:p>
    <w:p w14:paraId="0F3EB844" w14:textId="572A0EF7" w:rsidR="00EC76CD" w:rsidRDefault="00BD6718" w:rsidP="00C57E27">
      <w:pPr>
        <w:pStyle w:val="ListNumber"/>
        <w:numPr>
          <w:ilvl w:val="0"/>
          <w:numId w:val="6"/>
        </w:numPr>
      </w:pPr>
      <w:r>
        <w:t xml:space="preserve">Pertanyaan-pertanyaan yang diajukan pada </w:t>
      </w:r>
      <w:r w:rsidR="006A502F" w:rsidRPr="006A502F">
        <w:rPr>
          <w:i/>
        </w:rPr>
        <w:t>online survey</w:t>
      </w:r>
      <w:r>
        <w:t xml:space="preserve"> akan dibuat oleh pengguna survei sehingga sesuai dengan kebutuhan pengguna.</w:t>
      </w:r>
    </w:p>
    <w:p w14:paraId="742FC671" w14:textId="79BDCC6C" w:rsidR="00EC76CD" w:rsidRDefault="00BD6718" w:rsidP="00C57E27">
      <w:pPr>
        <w:pStyle w:val="ListNumber"/>
        <w:numPr>
          <w:ilvl w:val="0"/>
          <w:numId w:val="6"/>
        </w:numPr>
      </w:pPr>
      <w:r w:rsidRPr="00F14D54">
        <w:rPr>
          <w:i/>
        </w:rPr>
        <w:t>Website online</w:t>
      </w:r>
      <w:r w:rsidR="006A502F">
        <w:rPr>
          <w:i/>
          <w:lang w:val="en-US"/>
        </w:rPr>
        <w:t xml:space="preserve"> survey</w:t>
      </w:r>
      <w:r>
        <w:t xml:space="preserve"> dibuat dengan menerapkan metode </w:t>
      </w:r>
      <w:r w:rsidR="0015597A" w:rsidRPr="001D3B48">
        <w:t>gamifikasi</w:t>
      </w:r>
      <w:r>
        <w:t xml:space="preserve"> yang dapat diakses oleh umum untuk melihat respon pengguna dan tingkat keberhasilan survei dalam mengatasi masalah kualitas data survei.</w:t>
      </w:r>
    </w:p>
    <w:p w14:paraId="67DCD0AA" w14:textId="5123FCD0" w:rsidR="00BD6718" w:rsidRDefault="00BD6718" w:rsidP="00C57E27">
      <w:pPr>
        <w:pStyle w:val="ListNumber"/>
        <w:numPr>
          <w:ilvl w:val="0"/>
          <w:numId w:val="6"/>
        </w:numPr>
      </w:pPr>
      <w:r>
        <w:t xml:space="preserve">Penerapan </w:t>
      </w:r>
      <w:r w:rsidR="006A502F" w:rsidRPr="006A502F">
        <w:rPr>
          <w:i/>
        </w:rPr>
        <w:t>Octalysis Framework</w:t>
      </w:r>
      <w:r>
        <w:t xml:space="preserve"> pada sistem </w:t>
      </w:r>
      <w:r w:rsidR="006A502F" w:rsidRPr="006A502F">
        <w:rPr>
          <w:i/>
        </w:rPr>
        <w:t>online survey</w:t>
      </w:r>
      <w:r>
        <w:t xml:space="preserve"> berfokus pada lingkungan sistem yang telah dirancang.</w:t>
      </w:r>
    </w:p>
    <w:p w14:paraId="778AA7D3" w14:textId="50668896" w:rsidR="00F14D54" w:rsidRDefault="00F14D54" w:rsidP="00F14D54">
      <w:pPr>
        <w:pStyle w:val="ListNumber"/>
        <w:numPr>
          <w:ilvl w:val="0"/>
          <w:numId w:val="6"/>
        </w:numPr>
      </w:pPr>
      <w:r>
        <w:t xml:space="preserve">Penerapan </w:t>
      </w:r>
      <w:r w:rsidR="006A502F" w:rsidRPr="006A502F">
        <w:rPr>
          <w:i/>
        </w:rPr>
        <w:t>Octalysis Framework</w:t>
      </w:r>
      <w:r>
        <w:t xml:space="preserve"> pada sistem </w:t>
      </w:r>
      <w:r w:rsidR="006A502F" w:rsidRPr="006A502F">
        <w:rPr>
          <w:i/>
        </w:rPr>
        <w:t>online survey</w:t>
      </w:r>
      <w:r>
        <w:t xml:space="preserve"> </w:t>
      </w:r>
      <w:r>
        <w:rPr>
          <w:lang w:val="en-US"/>
        </w:rPr>
        <w:t>dibatasi sampai 2 (dua) level</w:t>
      </w:r>
      <w:r>
        <w:t>.</w:t>
      </w:r>
    </w:p>
    <w:p w14:paraId="1D3DEE17" w14:textId="2D74EB92" w:rsidR="00BD6718" w:rsidRDefault="00BD6718" w:rsidP="00C57E27">
      <w:pPr>
        <w:pStyle w:val="ListNumber"/>
        <w:numPr>
          <w:ilvl w:val="0"/>
          <w:numId w:val="6"/>
        </w:numPr>
      </w:pPr>
      <w:r>
        <w:t>Pengolahan data survei yang dilakukan pada penelitian ini akan menampilkan total pengisi, rata-rata, terbesar, dan terkecil bagi jawaban pilihan berganda atau angka.</w:t>
      </w:r>
    </w:p>
    <w:p w14:paraId="797E01F9" w14:textId="5AB018D4" w:rsidR="00917816" w:rsidRPr="00EC76CD" w:rsidRDefault="00917816" w:rsidP="00C57E27">
      <w:pPr>
        <w:pStyle w:val="ListNumber"/>
        <w:numPr>
          <w:ilvl w:val="0"/>
          <w:numId w:val="6"/>
        </w:numPr>
      </w:pPr>
      <w:r>
        <w:rPr>
          <w:lang w:val="en-US"/>
        </w:rPr>
        <w:t xml:space="preserve">Teknik gamifikasi yang diimplementasikan mengombinasikan dari referensi implementasi gamifikasi pada </w:t>
      </w:r>
      <w:r w:rsidR="00AB4543">
        <w:rPr>
          <w:i/>
          <w:lang w:val="en-US"/>
        </w:rPr>
        <w:t>F</w:t>
      </w:r>
      <w:r>
        <w:rPr>
          <w:i/>
          <w:lang w:val="en-US"/>
        </w:rPr>
        <w:t xml:space="preserve">acebook, Instagram, </w:t>
      </w:r>
      <w:r>
        <w:rPr>
          <w:lang w:val="en-US"/>
        </w:rPr>
        <w:t>K</w:t>
      </w:r>
      <w:r w:rsidR="00AB4543">
        <w:rPr>
          <w:lang w:val="en-US"/>
        </w:rPr>
        <w:t>ASKUS</w:t>
      </w:r>
      <w:r>
        <w:rPr>
          <w:lang w:val="en-US"/>
        </w:rPr>
        <w:t xml:space="preserve">, </w:t>
      </w:r>
      <w:r>
        <w:rPr>
          <w:i/>
          <w:lang w:val="en-US"/>
        </w:rPr>
        <w:t xml:space="preserve">Wattpad, </w:t>
      </w:r>
      <w:r w:rsidRPr="00AB4543">
        <w:rPr>
          <w:i/>
          <w:lang w:val="en-US"/>
        </w:rPr>
        <w:t>Pokemon</w:t>
      </w:r>
      <w:r w:rsidR="00AB4543" w:rsidRPr="00AB4543">
        <w:rPr>
          <w:i/>
          <w:lang w:val="en-US"/>
        </w:rPr>
        <w:t xml:space="preserve"> </w:t>
      </w:r>
      <w:r w:rsidRPr="00AB4543">
        <w:rPr>
          <w:i/>
          <w:lang w:val="en-US"/>
        </w:rPr>
        <w:t>Go</w:t>
      </w:r>
      <w:r w:rsidR="00AB4543">
        <w:rPr>
          <w:i/>
          <w:lang w:val="en-US"/>
        </w:rPr>
        <w:t>, Blinddatewithab</w:t>
      </w:r>
      <w:r>
        <w:rPr>
          <w:i/>
          <w:lang w:val="en-US"/>
        </w:rPr>
        <w:t>ook</w:t>
      </w:r>
      <w:r w:rsidR="00AB4543">
        <w:rPr>
          <w:i/>
          <w:lang w:val="en-US"/>
        </w:rPr>
        <w:t>.com</w:t>
      </w:r>
      <w:r>
        <w:rPr>
          <w:i/>
          <w:lang w:val="en-US"/>
        </w:rPr>
        <w:t xml:space="preserve">, </w:t>
      </w:r>
      <w:r w:rsidR="00197923">
        <w:rPr>
          <w:i/>
          <w:lang w:val="en-US"/>
        </w:rPr>
        <w:t xml:space="preserve">Wattpad, </w:t>
      </w:r>
      <w:r w:rsidR="00197923">
        <w:rPr>
          <w:lang w:val="en-US"/>
        </w:rPr>
        <w:t xml:space="preserve">dan </w:t>
      </w:r>
      <w:r w:rsidR="00197923">
        <w:rPr>
          <w:i/>
          <w:lang w:val="en-US"/>
        </w:rPr>
        <w:t>Parallel Kingdom</w:t>
      </w:r>
      <w:r w:rsidR="00DB7C71">
        <w:rPr>
          <w:lang w:val="en-US"/>
        </w:rPr>
        <w:t>.</w:t>
      </w:r>
    </w:p>
    <w:p w14:paraId="6BE3A425" w14:textId="77777777" w:rsidR="00913AE2" w:rsidRPr="004E347A" w:rsidRDefault="00913AE2" w:rsidP="00913AE2"/>
    <w:p w14:paraId="171D1DB3" w14:textId="77777777" w:rsidR="00913AE2" w:rsidRPr="004E347A" w:rsidRDefault="00913AE2" w:rsidP="00913AE2">
      <w:pPr>
        <w:pStyle w:val="Heading2"/>
      </w:pPr>
      <w:bookmarkStart w:id="17" w:name="_Toc480274032"/>
      <w:r w:rsidRPr="004E347A">
        <w:t>Sumber Data</w:t>
      </w:r>
      <w:bookmarkEnd w:id="17"/>
    </w:p>
    <w:p w14:paraId="5309120D" w14:textId="77777777" w:rsidR="00BD6718" w:rsidRDefault="00BD6718" w:rsidP="00BD6718">
      <w:pPr>
        <w:pStyle w:val="ReportContent"/>
      </w:pPr>
      <w:r>
        <w:t>Adapun sumber data untuk penelitian ini adalah sebagai berikut :</w:t>
      </w:r>
    </w:p>
    <w:p w14:paraId="1E065524" w14:textId="77777777" w:rsidR="00BD6718" w:rsidRDefault="00BD6718" w:rsidP="00C57E27">
      <w:pPr>
        <w:pStyle w:val="ListNumber"/>
        <w:numPr>
          <w:ilvl w:val="0"/>
          <w:numId w:val="9"/>
        </w:numPr>
      </w:pPr>
      <w:r>
        <w:t>Data Primer</w:t>
      </w:r>
    </w:p>
    <w:p w14:paraId="73FD0670" w14:textId="77777777" w:rsidR="00BD6718" w:rsidRDefault="00BD6718" w:rsidP="00BD6718">
      <w:pPr>
        <w:pStyle w:val="ListNumber"/>
        <w:numPr>
          <w:ilvl w:val="0"/>
          <w:numId w:val="0"/>
        </w:numPr>
        <w:ind w:left="360"/>
      </w:pPr>
      <w:r>
        <w:t>Data primer yang didapat dari survei penyebaran kuesioner.</w:t>
      </w:r>
    </w:p>
    <w:p w14:paraId="4CECF803" w14:textId="77777777" w:rsidR="00BD6718" w:rsidRDefault="00BD6718" w:rsidP="00C57E27">
      <w:pPr>
        <w:pStyle w:val="ListNumber"/>
        <w:numPr>
          <w:ilvl w:val="0"/>
          <w:numId w:val="9"/>
        </w:numPr>
      </w:pPr>
      <w:r>
        <w:t>Data Sekunder</w:t>
      </w:r>
    </w:p>
    <w:p w14:paraId="39F378B6" w14:textId="77777777" w:rsidR="00BD6718" w:rsidRDefault="00BD6718" w:rsidP="00BD6718">
      <w:pPr>
        <w:pStyle w:val="ListNumber"/>
        <w:numPr>
          <w:ilvl w:val="0"/>
          <w:numId w:val="0"/>
        </w:numPr>
        <w:ind w:left="360"/>
      </w:pPr>
      <w:r>
        <w:lastRenderedPageBreak/>
        <w:t>Data sekunder didapat dari buku, internet dan jurnal tentang survei, online survei, dan gamifikasi.</w:t>
      </w:r>
    </w:p>
    <w:p w14:paraId="4C6AADFE" w14:textId="77777777" w:rsidR="00291D23" w:rsidRPr="004E347A" w:rsidRDefault="00291D23" w:rsidP="00913AE2"/>
    <w:p w14:paraId="33A1B4E1" w14:textId="77777777" w:rsidR="00913AE2" w:rsidRPr="004E347A" w:rsidRDefault="00913AE2" w:rsidP="00913AE2">
      <w:pPr>
        <w:pStyle w:val="Heading2"/>
      </w:pPr>
      <w:bookmarkStart w:id="18" w:name="_Toc480274033"/>
      <w:r w:rsidRPr="004E347A">
        <w:t>Sistematika Penyajian</w:t>
      </w:r>
      <w:bookmarkEnd w:id="18"/>
    </w:p>
    <w:p w14:paraId="5DA4D9C7" w14:textId="77777777" w:rsidR="00BD6718" w:rsidRDefault="00BD6718" w:rsidP="00BD6718">
      <w:pPr>
        <w:pStyle w:val="ReportContent"/>
      </w:pPr>
      <w:r>
        <w:t>Sistematika pembahasan yang akan digunakan dalam laporan ini adalah sebagai berikut:</w:t>
      </w:r>
    </w:p>
    <w:p w14:paraId="1843906C" w14:textId="77777777" w:rsidR="00BD6718" w:rsidRDefault="00BD6718" w:rsidP="00BD6718">
      <w:pPr>
        <w:pStyle w:val="ReportContent"/>
        <w:ind w:firstLine="0"/>
      </w:pPr>
    </w:p>
    <w:p w14:paraId="73082CA3" w14:textId="77777777" w:rsidR="00BD6718" w:rsidRDefault="00BD6718" w:rsidP="00BD6718">
      <w:pPr>
        <w:pStyle w:val="ReportContent"/>
        <w:ind w:firstLine="0"/>
      </w:pPr>
      <w:r>
        <w:t>BAB I. PENDAHULUAN</w:t>
      </w:r>
    </w:p>
    <w:p w14:paraId="1BA56C44" w14:textId="77777777" w:rsidR="00BD6718" w:rsidRDefault="00BD6718" w:rsidP="00BD6718">
      <w:pPr>
        <w:pStyle w:val="ReportContent"/>
      </w:pPr>
      <w:r>
        <w:t>Bab ini berisi latarbelakang, rumusanmasalah, tujuan, ruanglingkup kajian, metodologi, dansistematikapenyajian dari kerja praktek ini.</w:t>
      </w:r>
    </w:p>
    <w:p w14:paraId="34373AB4" w14:textId="77777777" w:rsidR="00BD6718" w:rsidRDefault="00BD6718" w:rsidP="00BD6718">
      <w:pPr>
        <w:pStyle w:val="ReportContent"/>
      </w:pPr>
    </w:p>
    <w:p w14:paraId="45D3E89A" w14:textId="77777777" w:rsidR="00BD6718" w:rsidRDefault="00BD6718" w:rsidP="00BD6718">
      <w:pPr>
        <w:pStyle w:val="ReportContent"/>
        <w:ind w:firstLine="0"/>
      </w:pPr>
      <w:r>
        <w:t>BAB II. KAJIAN TEORI</w:t>
      </w:r>
    </w:p>
    <w:p w14:paraId="6D8F3449" w14:textId="77777777" w:rsidR="00BD6718" w:rsidRDefault="00BD6718" w:rsidP="00BD6718">
      <w:pPr>
        <w:pStyle w:val="ReportContent"/>
      </w:pPr>
      <w:r>
        <w:t>Bab ini akan menjelaskan teori–teori yang berhubungan dengan proses analisis dan desain dari aplikasi yang dibutuhkan.</w:t>
      </w:r>
    </w:p>
    <w:p w14:paraId="29D5B448" w14:textId="77777777" w:rsidR="00BD6718" w:rsidRDefault="00BD6718" w:rsidP="00BD6718">
      <w:pPr>
        <w:pStyle w:val="ReportContent"/>
      </w:pPr>
    </w:p>
    <w:p w14:paraId="0671E708" w14:textId="77777777" w:rsidR="00BD6718" w:rsidRDefault="00BD6718" w:rsidP="00BD6718">
      <w:pPr>
        <w:pStyle w:val="ReportContent"/>
        <w:ind w:firstLine="0"/>
      </w:pPr>
      <w:r>
        <w:t>BAB III. ANALISIS DAN RANCANGAN</w:t>
      </w:r>
    </w:p>
    <w:p w14:paraId="5AB8CC36" w14:textId="77777777" w:rsidR="00BD6718" w:rsidRDefault="00BD6718" w:rsidP="00BD6718">
      <w:pPr>
        <w:pStyle w:val="ReportContent"/>
      </w:pPr>
      <w:r>
        <w:t>Bab ini akan berisi proses bisnis, ERD, UML Diagram, dan desain tampilan aplikasi untuk membantu dalam pembuatan sistem aplikasi.</w:t>
      </w:r>
    </w:p>
    <w:p w14:paraId="7E7F1732" w14:textId="77777777" w:rsidR="00BD6718" w:rsidRDefault="00BD6718" w:rsidP="00BD6718">
      <w:pPr>
        <w:pStyle w:val="ReportContent"/>
      </w:pPr>
    </w:p>
    <w:p w14:paraId="6CA9C25C" w14:textId="77777777" w:rsidR="00BD6718" w:rsidRDefault="00BD6718" w:rsidP="00BD6718">
      <w:pPr>
        <w:pStyle w:val="ReportContent"/>
        <w:ind w:firstLine="0"/>
      </w:pPr>
      <w:r>
        <w:t>BAB IV. IMPLEMENTASI</w:t>
      </w:r>
    </w:p>
    <w:p w14:paraId="47924486" w14:textId="27E81630" w:rsidR="00BD6718" w:rsidRDefault="00BD6718" w:rsidP="00BD6718">
      <w:pPr>
        <w:pStyle w:val="ReportContent"/>
      </w:pPr>
      <w:r>
        <w:t xml:space="preserve">Bab ini akan berisi implementasi </w:t>
      </w:r>
      <w:r w:rsidR="00FE0D1F" w:rsidRPr="00FE0D1F">
        <w:rPr>
          <w:i/>
        </w:rPr>
        <w:t>class diagram</w:t>
      </w:r>
      <w:r>
        <w:t>, implementasi basis data, dan kumpulan screenshot dari aplikasi yang sudah dibuat.</w:t>
      </w:r>
    </w:p>
    <w:p w14:paraId="515BA152" w14:textId="77777777" w:rsidR="00BD6718" w:rsidRDefault="00BD6718" w:rsidP="00BD6718">
      <w:pPr>
        <w:pStyle w:val="ReportContent"/>
      </w:pPr>
    </w:p>
    <w:p w14:paraId="43489C0F" w14:textId="77777777" w:rsidR="00BD6718" w:rsidRDefault="00BD6718" w:rsidP="00BD6718">
      <w:pPr>
        <w:pStyle w:val="ReportContent"/>
        <w:ind w:firstLine="0"/>
      </w:pPr>
      <w:r>
        <w:t>BAB V. PENGUJIAN</w:t>
      </w:r>
    </w:p>
    <w:p w14:paraId="5397BA0C" w14:textId="77777777" w:rsidR="00BD6718" w:rsidRDefault="00BD6718" w:rsidP="00BD6718">
      <w:pPr>
        <w:pStyle w:val="ReportContent"/>
      </w:pPr>
      <w:r>
        <w:t>Bab ini berisi pengujian terhadap aplikasi dengan metode kualitatif survei.</w:t>
      </w:r>
    </w:p>
    <w:p w14:paraId="7EC94CF3" w14:textId="77777777" w:rsidR="00BD6718" w:rsidRDefault="00BD6718" w:rsidP="00BD6718">
      <w:pPr>
        <w:pStyle w:val="ReportContent"/>
        <w:ind w:firstLine="0"/>
      </w:pPr>
    </w:p>
    <w:p w14:paraId="0B9A0A61" w14:textId="77777777" w:rsidR="00BD6718" w:rsidRDefault="00BD6718" w:rsidP="00BD6718">
      <w:pPr>
        <w:pStyle w:val="ReportContent"/>
        <w:ind w:firstLine="0"/>
      </w:pPr>
      <w:r>
        <w:t>BAB VI. SIMPULAN DAN SARAN</w:t>
      </w:r>
    </w:p>
    <w:p w14:paraId="2F8CE7B5" w14:textId="77777777" w:rsidR="00913AE2" w:rsidRPr="004E347A" w:rsidRDefault="00BD6718" w:rsidP="00BD6718">
      <w:pPr>
        <w:pStyle w:val="ReportContent"/>
      </w:pPr>
      <w:r>
        <w:t>Bab ini digunakan untuk memberikan kesimpulan dan saran yang bertujuan untuk memperbaiki segala kelemahan yang ada pada aplikasi ini.</w:t>
      </w:r>
    </w:p>
    <w:p w14:paraId="4BA1D4A2" w14:textId="77777777" w:rsidR="00913AE2" w:rsidRPr="004E347A" w:rsidRDefault="00913AE2" w:rsidP="00913AE2"/>
    <w:p w14:paraId="1A672871" w14:textId="77777777" w:rsidR="00913AE2" w:rsidRPr="004E347A" w:rsidRDefault="00913AE2" w:rsidP="0006017B">
      <w:pPr>
        <w:sectPr w:rsidR="00913AE2" w:rsidRPr="004E347A" w:rsidSect="00226B5C">
          <w:headerReference w:type="default" r:id="rId37"/>
          <w:footerReference w:type="default" r:id="rId38"/>
          <w:pgSz w:w="11906" w:h="16838"/>
          <w:pgMar w:top="1701" w:right="1701" w:bottom="1701" w:left="2268" w:header="720" w:footer="720" w:gutter="0"/>
          <w:pgNumType w:start="1"/>
          <w:cols w:space="720"/>
          <w:titlePg/>
          <w:docGrid w:linePitch="360"/>
        </w:sectPr>
      </w:pPr>
    </w:p>
    <w:p w14:paraId="02872583" w14:textId="77777777" w:rsidR="0006017B" w:rsidRPr="004E347A" w:rsidRDefault="0006017B" w:rsidP="0006017B">
      <w:pPr>
        <w:pStyle w:val="Heading1"/>
      </w:pPr>
      <w:r w:rsidRPr="004E347A">
        <w:lastRenderedPageBreak/>
        <w:br/>
      </w:r>
      <w:bookmarkStart w:id="19" w:name="_Toc480274034"/>
      <w:r w:rsidR="006D230B" w:rsidRPr="004E347A">
        <w:t>KAJIAN TEORI</w:t>
      </w:r>
      <w:bookmarkEnd w:id="19"/>
    </w:p>
    <w:p w14:paraId="15B6B762" w14:textId="77777777" w:rsidR="0006017B" w:rsidRDefault="0006017B" w:rsidP="0006017B"/>
    <w:p w14:paraId="1DA5E533" w14:textId="77777777" w:rsidR="006810FF" w:rsidRPr="004E347A" w:rsidRDefault="006810FF" w:rsidP="006810FF">
      <w:pPr>
        <w:pStyle w:val="Heading2"/>
      </w:pPr>
      <w:bookmarkStart w:id="20" w:name="_Toc469996369"/>
      <w:bookmarkStart w:id="21" w:name="_Toc480274035"/>
      <w:r>
        <w:t>Survei</w:t>
      </w:r>
      <w:bookmarkEnd w:id="20"/>
      <w:bookmarkEnd w:id="21"/>
    </w:p>
    <w:p w14:paraId="0056A1A9" w14:textId="77777777" w:rsidR="006810FF" w:rsidRDefault="006810FF" w:rsidP="006810FF">
      <w:pPr>
        <w:pStyle w:val="ReportContent"/>
        <w:rPr>
          <w:lang w:val="en-GB"/>
        </w:rPr>
      </w:pPr>
      <w:r w:rsidRPr="009070B0">
        <w:t>Survei</w:t>
      </w:r>
      <w:r w:rsidR="0077355A" w:rsidRPr="009070B0">
        <w:t xml:space="preserve"> mengumpulkan informasi lewat pengambilan</w:t>
      </w:r>
      <w:r w:rsidR="005459FC" w:rsidRPr="009070B0">
        <w:t xml:space="preserve"> dan pengelolaan</w:t>
      </w:r>
      <w:r w:rsidR="0077355A" w:rsidRPr="009070B0">
        <w:t xml:space="preserve"> data sampel</w:t>
      </w:r>
      <w:r w:rsidR="005459FC" w:rsidRPr="009070B0">
        <w:t>.</w:t>
      </w:r>
      <w:r w:rsidRPr="00B2127C">
        <w:t xml:space="preserve"> </w:t>
      </w:r>
      <w:r w:rsidR="0077355A">
        <w:t>Data yang diolah akan</w:t>
      </w:r>
      <w:r w:rsidRPr="00B2127C">
        <w:t xml:space="preserve"> menghasilkan informasi</w:t>
      </w:r>
      <w:r w:rsidR="0077355A">
        <w:t xml:space="preserve"> kuantitatif</w:t>
      </w:r>
      <w:r w:rsidRPr="00B2127C">
        <w:t xml:space="preserve"> yang mewakili populasi.</w:t>
      </w:r>
      <w:r>
        <w:rPr>
          <w:lang w:val="en-GB"/>
        </w:rPr>
        <w:t xml:space="preserve"> Informasi ini yang akan digunakan sesuai dengan tujuan survei</w:t>
      </w:r>
      <w:r w:rsidR="009070B0" w:rsidRPr="009070B0">
        <w:t xml:space="preserve"> </w:t>
      </w:r>
      <w:sdt>
        <w:sdtPr>
          <w:id w:val="-1451544716"/>
          <w:citation/>
        </w:sdtPr>
        <w:sdtContent>
          <w:r w:rsidR="002B2264" w:rsidRPr="009070B0">
            <w:fldChar w:fldCharType="begin"/>
          </w:r>
          <w:r w:rsidR="009070B0" w:rsidRPr="009070B0">
            <w:instrText xml:space="preserve"> CITATION Sch06 \l 1057 </w:instrText>
          </w:r>
          <w:r w:rsidR="002B2264" w:rsidRPr="009070B0">
            <w:fldChar w:fldCharType="separate"/>
          </w:r>
          <w:r w:rsidR="009070B0" w:rsidRPr="009070B0">
            <w:rPr>
              <w:noProof/>
            </w:rPr>
            <w:t xml:space="preserve"> [3]</w:t>
          </w:r>
          <w:r w:rsidR="002B2264" w:rsidRPr="009070B0">
            <w:fldChar w:fldCharType="end"/>
          </w:r>
        </w:sdtContent>
      </w:sdt>
      <w:r>
        <w:rPr>
          <w:lang w:val="en-GB"/>
        </w:rPr>
        <w:t>.</w:t>
      </w:r>
    </w:p>
    <w:p w14:paraId="1684727D" w14:textId="77777777" w:rsidR="006810FF" w:rsidRPr="00BC19C4" w:rsidRDefault="006810FF" w:rsidP="006810FF">
      <w:pPr>
        <w:pStyle w:val="ReportContent"/>
      </w:pPr>
      <w:r w:rsidRPr="009070B0">
        <w:rPr>
          <w:lang w:val="en-GB"/>
        </w:rPr>
        <w:t>Sampel merupakan bagian</w:t>
      </w:r>
      <w:r w:rsidR="005459FC" w:rsidRPr="009070B0">
        <w:t xml:space="preserve"> kecil</w:t>
      </w:r>
      <w:r w:rsidRPr="009070B0">
        <w:rPr>
          <w:lang w:val="en-GB"/>
        </w:rPr>
        <w:t xml:space="preserve"> dari populasi</w:t>
      </w:r>
      <w:r w:rsidR="005459FC" w:rsidRPr="009070B0">
        <w:t xml:space="preserve"> yang diambil untuk mewakili data pada populasi. Sampel</w:t>
      </w:r>
      <w:r w:rsidRPr="009070B0">
        <w:rPr>
          <w:lang w:val="en-GB"/>
        </w:rPr>
        <w:t xml:space="preserve"> di</w:t>
      </w:r>
      <w:r w:rsidR="0077355A" w:rsidRPr="009070B0">
        <w:t>hasilkan</w:t>
      </w:r>
      <w:r w:rsidRPr="009070B0">
        <w:rPr>
          <w:lang w:val="en-GB"/>
        </w:rPr>
        <w:t xml:space="preserve"> </w:t>
      </w:r>
      <w:r w:rsidR="0077355A" w:rsidRPr="009070B0">
        <w:t>dari proses pengolahan</w:t>
      </w:r>
      <w:r w:rsidRPr="009070B0">
        <w:rPr>
          <w:lang w:val="en-GB"/>
        </w:rPr>
        <w:t xml:space="preserve"> desain sampel</w:t>
      </w:r>
      <w:r w:rsidR="0094557D" w:rsidRPr="009070B0">
        <w:t>. Desain sampel</w:t>
      </w:r>
      <w:r w:rsidRPr="009070B0">
        <w:rPr>
          <w:lang w:val="en-GB"/>
        </w:rPr>
        <w:t xml:space="preserve"> berisi</w:t>
      </w:r>
      <w:r>
        <w:rPr>
          <w:lang w:val="en-GB"/>
        </w:rPr>
        <w:t xml:space="preserve"> prosedur spesifik pengambilan data </w:t>
      </w:r>
      <w:r w:rsidR="0077355A">
        <w:t>dari populasi</w:t>
      </w:r>
      <w:r>
        <w:rPr>
          <w:lang w:val="en-GB"/>
        </w:rPr>
        <w:t xml:space="preserve">. </w:t>
      </w:r>
      <w:r w:rsidR="00DB76B8">
        <w:t>Prosedur pengambilan data survei mengimplementasikan i</w:t>
      </w:r>
      <w:r>
        <w:rPr>
          <w:lang w:val="en-GB"/>
        </w:rPr>
        <w:t xml:space="preserve">lmu </w:t>
      </w:r>
      <w:r w:rsidR="0077355A">
        <w:rPr>
          <w:lang w:val="en-GB"/>
        </w:rPr>
        <w:t>statistik</w:t>
      </w:r>
      <w:r>
        <w:rPr>
          <w:lang w:val="en-GB"/>
        </w:rPr>
        <w:t>. Pada penerapannya, pengambilan sampel acak adalah teknik mendasar yang umum digunakan</w:t>
      </w:r>
      <w:sdt>
        <w:sdtPr>
          <w:rPr>
            <w:lang w:val="en-GB"/>
          </w:rPr>
          <w:id w:val="-662544613"/>
          <w:citation/>
        </w:sdtPr>
        <w:sdtContent>
          <w:r w:rsidR="002B2264">
            <w:rPr>
              <w:lang w:val="en-GB"/>
            </w:rPr>
            <w:fldChar w:fldCharType="begin"/>
          </w:r>
          <w:r w:rsidR="0094557D">
            <w:instrText xml:space="preserve"> CITATION Sar14 \l 1057 </w:instrText>
          </w:r>
          <w:r w:rsidR="002B2264">
            <w:rPr>
              <w:lang w:val="en-GB"/>
            </w:rPr>
            <w:fldChar w:fldCharType="separate"/>
          </w:r>
          <w:r w:rsidR="0094557D">
            <w:rPr>
              <w:noProof/>
            </w:rPr>
            <w:t xml:space="preserve"> </w:t>
          </w:r>
          <w:r w:rsidR="0094557D" w:rsidRPr="0094557D">
            <w:rPr>
              <w:noProof/>
            </w:rPr>
            <w:t>[5]</w:t>
          </w:r>
          <w:r w:rsidR="002B2264">
            <w:rPr>
              <w:lang w:val="en-GB"/>
            </w:rPr>
            <w:fldChar w:fldCharType="end"/>
          </w:r>
        </w:sdtContent>
      </w:sdt>
      <w:r>
        <w:rPr>
          <w:lang w:val="en-GB"/>
        </w:rPr>
        <w:t>.</w:t>
      </w:r>
    </w:p>
    <w:p w14:paraId="7228F1B0" w14:textId="77777777" w:rsidR="006810FF" w:rsidRPr="003C7AE2" w:rsidRDefault="006810FF" w:rsidP="006810FF">
      <w:pPr>
        <w:pStyle w:val="ReportContent"/>
        <w:rPr>
          <w:rFonts w:ascii="Times New Roman" w:hAnsi="Times New Roman" w:cs="Times New Roman"/>
          <w:lang w:val="en-GB"/>
        </w:rPr>
      </w:pPr>
      <w:r w:rsidRPr="00240483">
        <w:rPr>
          <w:rFonts w:ascii="Times New Roman" w:hAnsi="Times New Roman" w:cs="Times New Roman"/>
        </w:rPr>
        <w:t xml:space="preserve">Dalam melakukan survei, terdapat 4 (empat) landasan konseptual </w:t>
      </w:r>
      <w:sdt>
        <w:sdtPr>
          <w:rPr>
            <w:rFonts w:ascii="Times New Roman" w:hAnsi="Times New Roman" w:cs="Times New Roman"/>
          </w:rPr>
          <w:id w:val="706532166"/>
          <w:citation/>
        </w:sdtPr>
        <w:sdtContent>
          <w:r w:rsidR="002B2264" w:rsidRPr="00240483">
            <w:rPr>
              <w:rFonts w:ascii="Times New Roman" w:hAnsi="Times New Roman" w:cs="Times New Roman"/>
            </w:rPr>
            <w:fldChar w:fldCharType="begin"/>
          </w:r>
          <w:r w:rsidRPr="00240483">
            <w:rPr>
              <w:rFonts w:ascii="Times New Roman" w:hAnsi="Times New Roman" w:cs="Times New Roman"/>
            </w:rPr>
            <w:instrText xml:space="preserve"> CITATION Sal94 \l 1057 </w:instrText>
          </w:r>
          <w:r w:rsidR="002B2264" w:rsidRPr="00240483">
            <w:rPr>
              <w:rFonts w:ascii="Times New Roman" w:hAnsi="Times New Roman" w:cs="Times New Roman"/>
            </w:rPr>
            <w:fldChar w:fldCharType="separate"/>
          </w:r>
          <w:r w:rsidR="00052467" w:rsidRPr="00052467">
            <w:rPr>
              <w:rFonts w:ascii="Times New Roman" w:hAnsi="Times New Roman" w:cs="Times New Roman"/>
              <w:noProof/>
            </w:rPr>
            <w:t>[5]</w:t>
          </w:r>
          <w:r w:rsidR="002B2264" w:rsidRPr="00240483">
            <w:rPr>
              <w:rFonts w:ascii="Times New Roman" w:hAnsi="Times New Roman" w:cs="Times New Roman"/>
            </w:rPr>
            <w:fldChar w:fldCharType="end"/>
          </w:r>
        </w:sdtContent>
      </w:sdt>
      <w:r w:rsidRPr="00240483">
        <w:rPr>
          <w:rFonts w:ascii="Times New Roman" w:hAnsi="Times New Roman" w:cs="Times New Roman"/>
        </w:rPr>
        <w:t>, yaitu;</w:t>
      </w:r>
      <w:r>
        <w:rPr>
          <w:rFonts w:ascii="Times New Roman" w:hAnsi="Times New Roman" w:cs="Times New Roman"/>
          <w:lang w:val="en-GB"/>
        </w:rPr>
        <w:t xml:space="preserve"> </w:t>
      </w:r>
      <w:r w:rsidR="0094557D">
        <w:rPr>
          <w:rFonts w:ascii="Times New Roman" w:hAnsi="Times New Roman" w:cs="Times New Roman"/>
        </w:rPr>
        <w:t>jumlah</w:t>
      </w:r>
      <w:r>
        <w:rPr>
          <w:rFonts w:ascii="Times New Roman" w:hAnsi="Times New Roman" w:cs="Times New Roman"/>
          <w:lang w:val="en-GB"/>
        </w:rPr>
        <w:t xml:space="preserve"> sampel</w:t>
      </w:r>
      <w:r w:rsidR="0094557D">
        <w:rPr>
          <w:rFonts w:ascii="Times New Roman" w:hAnsi="Times New Roman" w:cs="Times New Roman"/>
        </w:rPr>
        <w:t xml:space="preserve"> pada</w:t>
      </w:r>
      <w:r>
        <w:rPr>
          <w:rFonts w:ascii="Times New Roman" w:hAnsi="Times New Roman" w:cs="Times New Roman"/>
          <w:lang w:val="en-GB"/>
        </w:rPr>
        <w:t xml:space="preserve"> survei yang </w:t>
      </w:r>
      <w:r w:rsidR="0094557D">
        <w:rPr>
          <w:rFonts w:ascii="Times New Roman" w:hAnsi="Times New Roman" w:cs="Times New Roman"/>
        </w:rPr>
        <w:t>dapat mewakili</w:t>
      </w:r>
      <w:r>
        <w:rPr>
          <w:rFonts w:ascii="Times New Roman" w:hAnsi="Times New Roman" w:cs="Times New Roman"/>
          <w:lang w:val="en-GB"/>
        </w:rPr>
        <w:t xml:space="preserve"> populasi, pengambilan sampel, respon atau </w:t>
      </w:r>
      <w:r w:rsidRPr="00240483">
        <w:rPr>
          <w:rFonts w:ascii="Times New Roman" w:hAnsi="Times New Roman" w:cs="Times New Roman"/>
        </w:rPr>
        <w:t>data yang dikumpulkan dari semua sampel lewat kuesioner dan diolah menjadi informasi survei</w:t>
      </w:r>
      <w:r>
        <w:rPr>
          <w:rFonts w:ascii="Times New Roman" w:hAnsi="Times New Roman" w:cs="Times New Roman"/>
          <w:lang w:val="en-GB"/>
        </w:rPr>
        <w:t xml:space="preserve">, dan pengukuran data survei untuk menghasilkan informasi yang sesuai dengan tujuan survei. </w:t>
      </w:r>
      <w:r w:rsidRPr="003C7AE2">
        <w:t>Lewat landasan dalam pembuatan survei, dapat dihasilkan langkah-langkah pembuatan survei sebagai berikut</w:t>
      </w:r>
      <w:sdt>
        <w:sdtPr>
          <w:id w:val="433556369"/>
          <w:citation/>
        </w:sdtPr>
        <w:sdtContent>
          <w:r w:rsidR="002B2264" w:rsidRPr="003C7AE2">
            <w:fldChar w:fldCharType="begin"/>
          </w:r>
          <w:r w:rsidRPr="003C7AE2">
            <w:instrText xml:space="preserve"> CITATION Sta03 \l 1057 </w:instrText>
          </w:r>
          <w:r w:rsidR="002B2264" w:rsidRPr="003C7AE2">
            <w:fldChar w:fldCharType="separate"/>
          </w:r>
          <w:r w:rsidR="00052467">
            <w:rPr>
              <w:noProof/>
            </w:rPr>
            <w:t xml:space="preserve"> </w:t>
          </w:r>
          <w:r w:rsidR="00052467" w:rsidRPr="00052467">
            <w:rPr>
              <w:noProof/>
            </w:rPr>
            <w:t>[6]</w:t>
          </w:r>
          <w:r w:rsidR="002B2264" w:rsidRPr="003C7AE2">
            <w:rPr>
              <w:lang w:val="en-GB"/>
            </w:rPr>
            <w:fldChar w:fldCharType="end"/>
          </w:r>
        </w:sdtContent>
      </w:sdt>
      <w:r>
        <w:t>:</w:t>
      </w:r>
    </w:p>
    <w:p w14:paraId="27CCD1B3" w14:textId="77777777" w:rsidR="006810FF" w:rsidRPr="003C7AE2" w:rsidRDefault="006810FF" w:rsidP="00C57E27">
      <w:pPr>
        <w:pStyle w:val="ListParagraph"/>
        <w:numPr>
          <w:ilvl w:val="0"/>
          <w:numId w:val="10"/>
        </w:numPr>
        <w:rPr>
          <w:lang w:val="en-GB"/>
        </w:rPr>
      </w:pPr>
      <w:r w:rsidRPr="00240483">
        <w:t>Merumuskan objektivitas survei</w:t>
      </w:r>
    </w:p>
    <w:p w14:paraId="77958722" w14:textId="77777777" w:rsidR="006810FF" w:rsidRPr="003C7AE2" w:rsidRDefault="006810FF" w:rsidP="00C57E27">
      <w:pPr>
        <w:pStyle w:val="ListParagraph"/>
        <w:numPr>
          <w:ilvl w:val="0"/>
          <w:numId w:val="10"/>
        </w:numPr>
        <w:rPr>
          <w:lang w:val="en-GB"/>
        </w:rPr>
      </w:pPr>
      <w:r w:rsidRPr="00240483">
        <w:t>Penyeleksian sampel</w:t>
      </w:r>
    </w:p>
    <w:p w14:paraId="3E6E0BA7" w14:textId="77777777" w:rsidR="006810FF" w:rsidRPr="003C7AE2" w:rsidRDefault="006810FF" w:rsidP="00C57E27">
      <w:pPr>
        <w:pStyle w:val="ListParagraph"/>
        <w:numPr>
          <w:ilvl w:val="0"/>
          <w:numId w:val="10"/>
        </w:numPr>
        <w:rPr>
          <w:lang w:val="en-GB"/>
        </w:rPr>
      </w:pPr>
      <w:r w:rsidRPr="00240483">
        <w:t>Menentukan metode pengambilan sampel</w:t>
      </w:r>
    </w:p>
    <w:p w14:paraId="1EC1D984" w14:textId="77777777" w:rsidR="006810FF" w:rsidRPr="003C7AE2" w:rsidRDefault="006810FF" w:rsidP="00C57E27">
      <w:pPr>
        <w:pStyle w:val="ListParagraph"/>
        <w:numPr>
          <w:ilvl w:val="0"/>
          <w:numId w:val="10"/>
        </w:numPr>
        <w:rPr>
          <w:lang w:val="en-GB"/>
        </w:rPr>
      </w:pPr>
      <w:r w:rsidRPr="00240483">
        <w:t>Perancangan kuesioner</w:t>
      </w:r>
    </w:p>
    <w:p w14:paraId="0DC25A3F" w14:textId="77777777" w:rsidR="006810FF" w:rsidRPr="003C7AE2" w:rsidRDefault="006810FF" w:rsidP="00C57E27">
      <w:pPr>
        <w:pStyle w:val="ListParagraph"/>
        <w:numPr>
          <w:ilvl w:val="0"/>
          <w:numId w:val="10"/>
        </w:numPr>
        <w:rPr>
          <w:lang w:val="en-GB"/>
        </w:rPr>
      </w:pPr>
      <w:r w:rsidRPr="00240483">
        <w:t>Pengumpulan data</w:t>
      </w:r>
    </w:p>
    <w:p w14:paraId="740CECB0" w14:textId="77777777" w:rsidR="006810FF" w:rsidRPr="003C7AE2" w:rsidRDefault="006810FF" w:rsidP="00C57E27">
      <w:pPr>
        <w:pStyle w:val="ListParagraph"/>
        <w:numPr>
          <w:ilvl w:val="0"/>
          <w:numId w:val="10"/>
        </w:numPr>
        <w:rPr>
          <w:lang w:val="en-GB"/>
        </w:rPr>
      </w:pPr>
      <w:r w:rsidRPr="00240483">
        <w:t>Pemasukan data dalam komputerisasi</w:t>
      </w:r>
    </w:p>
    <w:p w14:paraId="2EE118EB" w14:textId="77777777" w:rsidR="006810FF" w:rsidRPr="003C7AE2" w:rsidRDefault="006810FF" w:rsidP="00C57E27">
      <w:pPr>
        <w:pStyle w:val="ListParagraph"/>
        <w:numPr>
          <w:ilvl w:val="0"/>
          <w:numId w:val="10"/>
        </w:numPr>
        <w:rPr>
          <w:lang w:val="en-GB"/>
        </w:rPr>
      </w:pPr>
      <w:r w:rsidRPr="00240483">
        <w:t>Pengeditan dan penyaringan respon yang tidak valid</w:t>
      </w:r>
    </w:p>
    <w:p w14:paraId="0C85C850" w14:textId="77777777" w:rsidR="006810FF" w:rsidRPr="003C7AE2" w:rsidRDefault="006810FF" w:rsidP="00C57E27">
      <w:pPr>
        <w:pStyle w:val="ListParagraph"/>
        <w:numPr>
          <w:ilvl w:val="0"/>
          <w:numId w:val="10"/>
        </w:numPr>
        <w:rPr>
          <w:lang w:val="en-GB"/>
        </w:rPr>
      </w:pPr>
      <w:r w:rsidRPr="00240483">
        <w:t>Perhitungan data</w:t>
      </w:r>
    </w:p>
    <w:p w14:paraId="03626FD8" w14:textId="77777777" w:rsidR="006810FF" w:rsidRPr="003C7AE2" w:rsidRDefault="006810FF" w:rsidP="00C57E27">
      <w:pPr>
        <w:pStyle w:val="ListParagraph"/>
        <w:numPr>
          <w:ilvl w:val="0"/>
          <w:numId w:val="10"/>
        </w:numPr>
        <w:rPr>
          <w:lang w:val="en-GB"/>
        </w:rPr>
      </w:pPr>
      <w:r w:rsidRPr="00240483">
        <w:t>Analisis data</w:t>
      </w:r>
    </w:p>
    <w:p w14:paraId="72696F95" w14:textId="77777777" w:rsidR="006810FF" w:rsidRPr="003C7AE2" w:rsidRDefault="006810FF" w:rsidP="00C57E27">
      <w:pPr>
        <w:pStyle w:val="ListParagraph"/>
        <w:numPr>
          <w:ilvl w:val="0"/>
          <w:numId w:val="10"/>
        </w:numPr>
        <w:rPr>
          <w:lang w:val="en-GB"/>
        </w:rPr>
      </w:pPr>
      <w:r w:rsidRPr="00240483">
        <w:t>Penyebaran data</w:t>
      </w:r>
    </w:p>
    <w:p w14:paraId="51EA9739" w14:textId="77777777" w:rsidR="006810FF" w:rsidRDefault="006810FF" w:rsidP="00C57E27">
      <w:pPr>
        <w:pStyle w:val="ListParagraph"/>
        <w:numPr>
          <w:ilvl w:val="0"/>
          <w:numId w:val="10"/>
        </w:numPr>
        <w:rPr>
          <w:lang w:val="en-GB"/>
        </w:rPr>
      </w:pPr>
      <w:r>
        <w:rPr>
          <w:lang w:val="en-GB"/>
        </w:rPr>
        <w:t>Dokumentasi</w:t>
      </w:r>
    </w:p>
    <w:p w14:paraId="2FB8355B" w14:textId="77777777" w:rsidR="006810FF" w:rsidRDefault="007E35BF" w:rsidP="006810FF">
      <w:pPr>
        <w:ind w:firstLine="709"/>
        <w:rPr>
          <w:rFonts w:ascii="Times New Roman" w:hAnsi="Times New Roman"/>
        </w:rPr>
      </w:pPr>
      <w:r>
        <w:lastRenderedPageBreak/>
        <w:t>Media yang digunakan untuk</w:t>
      </w:r>
      <w:r w:rsidR="006810FF" w:rsidRPr="001872D7">
        <w:t xml:space="preserve"> melakukan</w:t>
      </w:r>
      <w:r>
        <w:t xml:space="preserve"> proses pengumpulan data survei adalah</w:t>
      </w:r>
      <w:r w:rsidR="006810FF" w:rsidRPr="001872D7">
        <w:t xml:space="preserve"> lisan (wawancara), tertulis (kuesioner), dan gabungan antara keduanya</w:t>
      </w:r>
      <w:sdt>
        <w:sdtPr>
          <w:id w:val="-1762902256"/>
          <w:citation/>
        </w:sdtPr>
        <w:sdtContent>
          <w:r w:rsidR="002B2264" w:rsidRPr="001872D7">
            <w:fldChar w:fldCharType="begin"/>
          </w:r>
          <w:r w:rsidR="006810FF" w:rsidRPr="001872D7">
            <w:instrText xml:space="preserve"> CITATION Sal94 \l 1057 </w:instrText>
          </w:r>
          <w:r w:rsidR="002B2264" w:rsidRPr="001872D7">
            <w:fldChar w:fldCharType="separate"/>
          </w:r>
          <w:r w:rsidR="00052467">
            <w:rPr>
              <w:noProof/>
            </w:rPr>
            <w:t xml:space="preserve"> </w:t>
          </w:r>
          <w:r w:rsidR="00052467" w:rsidRPr="00052467">
            <w:rPr>
              <w:noProof/>
            </w:rPr>
            <w:t>[5]</w:t>
          </w:r>
          <w:r w:rsidR="002B2264" w:rsidRPr="001872D7">
            <w:rPr>
              <w:lang w:val="en-GB"/>
            </w:rPr>
            <w:fldChar w:fldCharType="end"/>
          </w:r>
        </w:sdtContent>
      </w:sdt>
      <w:r w:rsidR="006810FF" w:rsidRPr="001872D7">
        <w:t>.</w:t>
      </w:r>
    </w:p>
    <w:p w14:paraId="48E3C11F" w14:textId="77777777" w:rsidR="006810FF" w:rsidRPr="004E347A" w:rsidRDefault="006810FF" w:rsidP="006810FF">
      <w:pPr>
        <w:ind w:firstLine="709"/>
      </w:pPr>
    </w:p>
    <w:p w14:paraId="64748CAA" w14:textId="370E7AC6" w:rsidR="006810FF" w:rsidRPr="004E347A" w:rsidRDefault="00935772" w:rsidP="006810FF">
      <w:pPr>
        <w:pStyle w:val="Heading2"/>
      </w:pPr>
      <w:bookmarkStart w:id="22" w:name="_Toc480274036"/>
      <w:r w:rsidRPr="00935772">
        <w:rPr>
          <w:rFonts w:ascii="Times New Roman" w:hAnsi="Times New Roman" w:cs="Times New Roman"/>
          <w:i/>
          <w:color w:val="auto"/>
          <w:szCs w:val="24"/>
        </w:rPr>
        <w:t>Online Survey</w:t>
      </w:r>
      <w:bookmarkEnd w:id="22"/>
    </w:p>
    <w:p w14:paraId="66453DC2" w14:textId="1F6666E2" w:rsidR="006810FF" w:rsidRDefault="00935772" w:rsidP="006810FF">
      <w:pPr>
        <w:pStyle w:val="ReportContent"/>
        <w:rPr>
          <w:lang w:val="en-GB"/>
        </w:rPr>
      </w:pPr>
      <w:r w:rsidRPr="00935772">
        <w:rPr>
          <w:i/>
        </w:rPr>
        <w:t>Online survey</w:t>
      </w:r>
      <w:r w:rsidR="000115B1">
        <w:t xml:space="preserve"> adalah penyebaran survei yang dilakukan secara</w:t>
      </w:r>
      <w:r w:rsidR="006810FF" w:rsidRPr="00576238">
        <w:t xml:space="preserve"> tertulis lewat media internet. </w:t>
      </w:r>
      <w:r w:rsidRPr="00935772">
        <w:rPr>
          <w:i/>
        </w:rPr>
        <w:t>Online survey</w:t>
      </w:r>
      <w:r w:rsidR="000115B1">
        <w:rPr>
          <w:i/>
        </w:rPr>
        <w:t xml:space="preserve"> </w:t>
      </w:r>
      <w:r w:rsidR="000115B1">
        <w:t xml:space="preserve">mengumpulkan data dengan </w:t>
      </w:r>
      <w:r w:rsidR="006810FF">
        <w:rPr>
          <w:lang w:val="en-GB"/>
        </w:rPr>
        <w:t xml:space="preserve">3 (tiga) </w:t>
      </w:r>
      <w:r w:rsidR="000115B1">
        <w:t>cara</w:t>
      </w:r>
      <w:r w:rsidR="006810FF">
        <w:rPr>
          <w:lang w:val="en-GB"/>
        </w:rPr>
        <w:t>, yaitu kontak langsung,</w:t>
      </w:r>
      <w:r w:rsidR="000115B1">
        <w:t xml:space="preserve"> kontak menggunakan</w:t>
      </w:r>
      <w:r w:rsidR="006810FF">
        <w:rPr>
          <w:lang w:val="en-GB"/>
        </w:rPr>
        <w:t xml:space="preserve"> </w:t>
      </w:r>
      <w:r w:rsidR="006810FF">
        <w:rPr>
          <w:i/>
          <w:lang w:val="en-GB"/>
        </w:rPr>
        <w:t>e-mail</w:t>
      </w:r>
      <w:r w:rsidR="006810FF">
        <w:rPr>
          <w:lang w:val="en-GB"/>
        </w:rPr>
        <w:t xml:space="preserve">, dan </w:t>
      </w:r>
      <w:r w:rsidR="000115B1">
        <w:t>kontak menggunakan</w:t>
      </w:r>
      <w:r w:rsidR="006810FF">
        <w:rPr>
          <w:lang w:val="en-GB"/>
        </w:rPr>
        <w:t xml:space="preserve"> </w:t>
      </w:r>
      <w:r w:rsidR="006810FF">
        <w:rPr>
          <w:i/>
          <w:lang w:val="en-GB"/>
        </w:rPr>
        <w:t>website</w:t>
      </w:r>
      <w:r w:rsidR="006810FF">
        <w:rPr>
          <w:lang w:val="en-GB"/>
        </w:rPr>
        <w:t>. Pada kontak langsung,</w:t>
      </w:r>
      <w:r w:rsidR="000115B1">
        <w:t xml:space="preserve"> </w:t>
      </w:r>
      <w:r w:rsidR="00B00479">
        <w:t>pembuat survei</w:t>
      </w:r>
      <w:r w:rsidR="000115B1">
        <w:t xml:space="preserve"> mengumpulkan responden lalu meminta mereka mengisi survei yang terhubung dengan internet.</w:t>
      </w:r>
      <w:r w:rsidR="006810FF">
        <w:rPr>
          <w:lang w:val="en-GB"/>
        </w:rPr>
        <w:t xml:space="preserve"> Survei jenis ini biasa digunakan untuk pengontrolan kualitas data survei. </w:t>
      </w:r>
      <w:r w:rsidR="000115B1">
        <w:t xml:space="preserve">Pada </w:t>
      </w:r>
      <w:r w:rsidR="009070B0">
        <w:t xml:space="preserve">survei yang menggunakan </w:t>
      </w:r>
      <w:r w:rsidR="000115B1">
        <w:t xml:space="preserve">kontak </w:t>
      </w:r>
      <w:r w:rsidR="009070B0">
        <w:t>lewat</w:t>
      </w:r>
      <w:r w:rsidR="006810FF">
        <w:rPr>
          <w:lang w:val="en-GB"/>
        </w:rPr>
        <w:t xml:space="preserve"> </w:t>
      </w:r>
      <w:r w:rsidR="006810FF">
        <w:rPr>
          <w:i/>
          <w:lang w:val="en-GB"/>
        </w:rPr>
        <w:t xml:space="preserve">e-mail </w:t>
      </w:r>
      <w:r w:rsidR="000115B1">
        <w:rPr>
          <w:lang w:val="en-GB"/>
        </w:rPr>
        <w:t>sebagai media penyebaran survey,</w:t>
      </w:r>
      <w:r w:rsidR="000115B1">
        <w:t xml:space="preserve"> responden akan dihubungi lewat </w:t>
      </w:r>
      <w:r w:rsidR="000115B1" w:rsidRPr="000115B1">
        <w:rPr>
          <w:i/>
        </w:rPr>
        <w:t>e-mail</w:t>
      </w:r>
      <w:r w:rsidR="000115B1">
        <w:t xml:space="preserve"> untuk mengisi survei.</w:t>
      </w:r>
      <w:r w:rsidR="006810FF">
        <w:rPr>
          <w:lang w:val="en-GB"/>
        </w:rPr>
        <w:t xml:space="preserve"> Media </w:t>
      </w:r>
      <w:r w:rsidR="006810FF">
        <w:rPr>
          <w:i/>
          <w:lang w:val="en-GB"/>
        </w:rPr>
        <w:t>e-mail</w:t>
      </w:r>
      <w:r w:rsidR="006810FF">
        <w:rPr>
          <w:lang w:val="en-GB"/>
        </w:rPr>
        <w:t xml:space="preserve"> dapat menekan pengeluaran untuk survei karena tidak perlu mengeluarkan biaya untuk kertas dan alat tulis. </w:t>
      </w:r>
      <w:r w:rsidR="000115B1">
        <w:t xml:space="preserve">Sementara itu, pada pengumpulan data yang dilakukan lewat </w:t>
      </w:r>
      <w:r w:rsidR="000115B1" w:rsidRPr="000115B1">
        <w:rPr>
          <w:i/>
        </w:rPr>
        <w:t>website</w:t>
      </w:r>
      <w:r w:rsidR="000115B1">
        <w:t xml:space="preserve">, survei akan disimpan pada </w:t>
      </w:r>
      <w:r w:rsidR="000115B1" w:rsidRPr="000115B1">
        <w:rPr>
          <w:i/>
        </w:rPr>
        <w:t>website</w:t>
      </w:r>
      <w:r w:rsidR="000115B1">
        <w:t xml:space="preserve"> untuk diisi oleh responden secara acak</w:t>
      </w:r>
      <w:r w:rsidR="00D657C1">
        <w:t xml:space="preserve"> dan proses </w:t>
      </w:r>
      <w:r w:rsidR="00D657C1">
        <w:rPr>
          <w:i/>
        </w:rPr>
        <w:t>sampling</w:t>
      </w:r>
      <w:r w:rsidR="00D657C1">
        <w:t xml:space="preserve"> yang terjadi secara alami</w:t>
      </w:r>
      <w:r w:rsidR="000115B1">
        <w:t>.</w:t>
      </w:r>
      <w:r w:rsidR="00D657C1">
        <w:t xml:space="preserve"> Cara pengumpulan data pada </w:t>
      </w:r>
      <w:r w:rsidR="006A502F" w:rsidRPr="006A502F">
        <w:rPr>
          <w:i/>
        </w:rPr>
        <w:t>online survey</w:t>
      </w:r>
      <w:r w:rsidR="00D657C1">
        <w:t xml:space="preserve"> yang sering digunakan oleh </w:t>
      </w:r>
      <w:r w:rsidR="00B00479">
        <w:t>pembuat survei</w:t>
      </w:r>
      <w:r w:rsidR="00D657C1">
        <w:t xml:space="preserve"> adalah</w:t>
      </w:r>
      <w:r w:rsidR="00D657C1">
        <w:rPr>
          <w:lang w:val="en-GB"/>
        </w:rPr>
        <w:t xml:space="preserve"> p</w:t>
      </w:r>
      <w:r w:rsidR="00D657C1">
        <w:t xml:space="preserve">engumpulan data lewat </w:t>
      </w:r>
      <w:r w:rsidR="00D657C1">
        <w:rPr>
          <w:i/>
        </w:rPr>
        <w:t>website</w:t>
      </w:r>
      <w:sdt>
        <w:sdtPr>
          <w:rPr>
            <w:lang w:val="en-GB"/>
          </w:rPr>
          <w:id w:val="200683359"/>
          <w:citation/>
        </w:sdtPr>
        <w:sdtContent>
          <w:r w:rsidR="002B2264">
            <w:rPr>
              <w:lang w:val="en-GB"/>
            </w:rPr>
            <w:fldChar w:fldCharType="begin"/>
          </w:r>
          <w:r w:rsidR="006810FF">
            <w:rPr>
              <w:lang w:val="en-GB"/>
            </w:rPr>
            <w:instrText xml:space="preserve"> CITATION Sta98 \l 2057 </w:instrText>
          </w:r>
          <w:r w:rsidR="002B2264">
            <w:rPr>
              <w:lang w:val="en-GB"/>
            </w:rPr>
            <w:fldChar w:fldCharType="separate"/>
          </w:r>
          <w:r w:rsidR="00052467">
            <w:rPr>
              <w:noProof/>
              <w:lang w:val="en-GB"/>
            </w:rPr>
            <w:t xml:space="preserve"> </w:t>
          </w:r>
          <w:r w:rsidR="00052467" w:rsidRPr="00052467">
            <w:rPr>
              <w:noProof/>
              <w:lang w:val="en-GB"/>
            </w:rPr>
            <w:t>[7]</w:t>
          </w:r>
          <w:r w:rsidR="002B2264">
            <w:rPr>
              <w:lang w:val="en-GB"/>
            </w:rPr>
            <w:fldChar w:fldCharType="end"/>
          </w:r>
        </w:sdtContent>
      </w:sdt>
      <w:r w:rsidR="00D657C1">
        <w:rPr>
          <w:lang w:val="en-GB"/>
        </w:rPr>
        <w:t>.</w:t>
      </w:r>
    </w:p>
    <w:p w14:paraId="095F19D1" w14:textId="77777777" w:rsidR="00D657C1" w:rsidRPr="00D657C1" w:rsidRDefault="00D657C1" w:rsidP="00D657C1">
      <w:pPr>
        <w:rPr>
          <w:lang w:val="en-GB"/>
        </w:rPr>
      </w:pPr>
    </w:p>
    <w:p w14:paraId="206E0E57" w14:textId="3A8DE972" w:rsidR="00D657C1" w:rsidRPr="00D657C1" w:rsidRDefault="00D657C1" w:rsidP="00D657C1">
      <w:pPr>
        <w:pStyle w:val="Heading3"/>
      </w:pPr>
      <w:bookmarkStart w:id="23" w:name="_Toc480274037"/>
      <w:r>
        <w:t xml:space="preserve">Kelebihan </w:t>
      </w:r>
      <w:r w:rsidR="00935772" w:rsidRPr="00935772">
        <w:rPr>
          <w:i/>
        </w:rPr>
        <w:t>Online Survey</w:t>
      </w:r>
      <w:bookmarkEnd w:id="23"/>
    </w:p>
    <w:p w14:paraId="3928E7E9" w14:textId="3BD85916" w:rsidR="006810FF" w:rsidRDefault="00935772" w:rsidP="006810FF">
      <w:pPr>
        <w:pStyle w:val="ReportContent"/>
        <w:rPr>
          <w:lang w:val="en-GB"/>
        </w:rPr>
      </w:pPr>
      <w:r w:rsidRPr="00935772">
        <w:rPr>
          <w:i/>
        </w:rPr>
        <w:t>Online survey</w:t>
      </w:r>
      <w:r w:rsidR="006810FF" w:rsidRPr="00576238">
        <w:t xml:space="preserve"> </w:t>
      </w:r>
      <w:r w:rsidR="006810FF">
        <w:rPr>
          <w:lang w:val="en-GB"/>
        </w:rPr>
        <w:t xml:space="preserve">memiliki sejumlah kelebihan, baik </w:t>
      </w:r>
      <w:r w:rsidR="00D657C1">
        <w:t>pada</w:t>
      </w:r>
      <w:r w:rsidR="00D657C1">
        <w:rPr>
          <w:lang w:val="en-GB"/>
        </w:rPr>
        <w:t xml:space="preserve"> proses pengumpulan data</w:t>
      </w:r>
      <w:r w:rsidR="006810FF">
        <w:rPr>
          <w:lang w:val="en-GB"/>
        </w:rPr>
        <w:t xml:space="preserve"> maupun peng</w:t>
      </w:r>
      <w:r w:rsidR="00D657C1">
        <w:t>olahan data menjadi informasi</w:t>
      </w:r>
      <w:r w:rsidR="006810FF">
        <w:rPr>
          <w:lang w:val="en-GB"/>
        </w:rPr>
        <w:t>. Kelebihan-kelebihan tersebut adalah sebagai berikut.</w:t>
      </w:r>
    </w:p>
    <w:p w14:paraId="7155BA58" w14:textId="77777777" w:rsidR="00D657C1" w:rsidRPr="00D657C1" w:rsidRDefault="00D657C1" w:rsidP="00D657C1">
      <w:pPr>
        <w:rPr>
          <w:lang w:val="en-GB"/>
        </w:rPr>
      </w:pPr>
    </w:p>
    <w:p w14:paraId="00DAC6F8" w14:textId="77777777" w:rsidR="006810FF" w:rsidRPr="000A035C" w:rsidRDefault="006810FF" w:rsidP="00D657C1">
      <w:pPr>
        <w:pStyle w:val="Heading4"/>
        <w:rPr>
          <w:lang w:val="en-GB"/>
        </w:rPr>
      </w:pPr>
      <w:bookmarkStart w:id="24" w:name="_Toc480274038"/>
      <w:r>
        <w:rPr>
          <w:lang w:val="en-GB"/>
        </w:rPr>
        <w:t>Sampling</w:t>
      </w:r>
      <w:bookmarkEnd w:id="24"/>
    </w:p>
    <w:p w14:paraId="640FDB74" w14:textId="77777777" w:rsidR="006810FF" w:rsidRDefault="006810FF" w:rsidP="003B5CF8">
      <w:pPr>
        <w:ind w:firstLine="720"/>
      </w:pPr>
      <w:r>
        <w:rPr>
          <w:lang w:val="en-GB"/>
        </w:rPr>
        <w:t xml:space="preserve">Proses </w:t>
      </w:r>
      <w:r>
        <w:rPr>
          <w:i/>
          <w:lang w:val="en-GB"/>
        </w:rPr>
        <w:t>sampling</w:t>
      </w:r>
      <w:r w:rsidR="00D657C1">
        <w:t xml:space="preserve"> atau pengambilan data survei</w:t>
      </w:r>
      <w:r w:rsidR="00D657C1">
        <w:rPr>
          <w:i/>
        </w:rPr>
        <w:t xml:space="preserve"> </w:t>
      </w:r>
      <w:r w:rsidR="00D657C1">
        <w:t>yang dilakukan lewat internet</w:t>
      </w:r>
      <w:r>
        <w:rPr>
          <w:lang w:val="en-GB"/>
        </w:rPr>
        <w:t xml:space="preserve"> dapat menjangkau populasi dunia</w:t>
      </w:r>
      <w:r w:rsidR="00D657C1">
        <w:t xml:space="preserve"> karena</w:t>
      </w:r>
      <w:r>
        <w:rPr>
          <w:lang w:val="en-GB"/>
        </w:rPr>
        <w:t xml:space="preserve"> internet</w:t>
      </w:r>
      <w:r w:rsidR="00D657C1">
        <w:t xml:space="preserve"> diakses oleh pengguna</w:t>
      </w:r>
      <w:r>
        <w:rPr>
          <w:lang w:val="en-GB"/>
        </w:rPr>
        <w:t xml:space="preserve"> yang berasal</w:t>
      </w:r>
      <w:r w:rsidR="00D657C1">
        <w:rPr>
          <w:lang w:val="en-GB"/>
        </w:rPr>
        <w:t xml:space="preserve"> dari berbagai wilayah di dunia. Oleh karena </w:t>
      </w:r>
      <w:r w:rsidR="00D657C1">
        <w:t>itu, pengambilan data survei yang dilakukan lewat internet dapat menjangkau</w:t>
      </w:r>
      <w:r>
        <w:rPr>
          <w:lang w:val="en-GB"/>
        </w:rPr>
        <w:t xml:space="preserve"> </w:t>
      </w:r>
      <w:r w:rsidR="00D657C1">
        <w:t>responden tertentu</w:t>
      </w:r>
      <w:r>
        <w:rPr>
          <w:lang w:val="en-GB"/>
        </w:rPr>
        <w:t xml:space="preserve"> yang tidak terjangkau jika menggunakan survei </w:t>
      </w:r>
      <w:r w:rsidR="00D657C1">
        <w:t xml:space="preserve">konvensional, seperti responden yang </w:t>
      </w:r>
      <w:r w:rsidR="00F11D98">
        <w:t>tinggal di daerah terpencil</w:t>
      </w:r>
      <w:r>
        <w:rPr>
          <w:lang w:val="en-GB"/>
        </w:rPr>
        <w:t>.</w:t>
      </w:r>
      <w:r w:rsidR="00D657C1">
        <w:rPr>
          <w:lang w:val="en-GB"/>
        </w:rPr>
        <w:t xml:space="preserve"> </w:t>
      </w:r>
      <w:r w:rsidR="00F11D98">
        <w:t>Pengambilan data survei lewat internet juga meningkatkan jumlah responden, karena tingginya jumlah pengguna internet.</w:t>
      </w:r>
    </w:p>
    <w:p w14:paraId="4F62D64B" w14:textId="77777777" w:rsidR="00F11D98" w:rsidRPr="000A035C" w:rsidRDefault="00F11D98" w:rsidP="00731BE1">
      <w:pPr>
        <w:ind w:left="349" w:firstLine="709"/>
        <w:rPr>
          <w:lang w:val="en-GB"/>
        </w:rPr>
      </w:pPr>
    </w:p>
    <w:p w14:paraId="1DC3E8CB" w14:textId="77777777" w:rsidR="006810FF" w:rsidRDefault="006810FF" w:rsidP="00F11D98">
      <w:pPr>
        <w:pStyle w:val="Heading4"/>
        <w:rPr>
          <w:lang w:val="en-GB"/>
        </w:rPr>
      </w:pPr>
      <w:bookmarkStart w:id="25" w:name="_Toc480274039"/>
      <w:r>
        <w:rPr>
          <w:lang w:val="en-GB"/>
        </w:rPr>
        <w:t>Potensi penghematan</w:t>
      </w:r>
      <w:bookmarkEnd w:id="25"/>
    </w:p>
    <w:p w14:paraId="7FC67CA6" w14:textId="60FD2E7D" w:rsidR="006810FF" w:rsidRPr="003B5CF8" w:rsidRDefault="006810FF" w:rsidP="003B5CF8">
      <w:pPr>
        <w:ind w:firstLine="720"/>
        <w:rPr>
          <w:lang w:val="en-GB"/>
        </w:rPr>
      </w:pPr>
      <w:r w:rsidRPr="003B5CF8">
        <w:rPr>
          <w:lang w:val="en-GB"/>
        </w:rPr>
        <w:t xml:space="preserve">Seperti yang telah disebutkan sebelumnya, penggunaan </w:t>
      </w:r>
      <w:r w:rsidR="006A502F" w:rsidRPr="006A502F">
        <w:rPr>
          <w:i/>
          <w:lang w:val="en-GB"/>
        </w:rPr>
        <w:t>online survey</w:t>
      </w:r>
      <w:r w:rsidRPr="003B5CF8">
        <w:rPr>
          <w:lang w:val="en-GB"/>
        </w:rPr>
        <w:t xml:space="preserve"> dapat menghemat pengeluaran yang sebelumnya dialokasikan untuk penyediaan </w:t>
      </w:r>
      <w:r w:rsidR="00F11D98">
        <w:t>alat tulis untuk mengisi survei</w:t>
      </w:r>
      <w:r w:rsidR="00F11D98" w:rsidRPr="003B5CF8">
        <w:rPr>
          <w:lang w:val="en-GB"/>
        </w:rPr>
        <w:t xml:space="preserve">. </w:t>
      </w:r>
      <w:r w:rsidR="00F11D98">
        <w:t xml:space="preserve">Penggunaan </w:t>
      </w:r>
      <w:r w:rsidR="006A502F" w:rsidRPr="006A502F">
        <w:rPr>
          <w:i/>
        </w:rPr>
        <w:t>online survey</w:t>
      </w:r>
      <w:r w:rsidR="00F11D98">
        <w:t xml:space="preserve"> juga dapat menghemat</w:t>
      </w:r>
      <w:r w:rsidR="00F11D98" w:rsidRPr="003B5CF8">
        <w:rPr>
          <w:lang w:val="en-GB"/>
        </w:rPr>
        <w:t xml:space="preserve"> </w:t>
      </w:r>
      <w:r w:rsidRPr="003B5CF8">
        <w:rPr>
          <w:lang w:val="en-GB"/>
        </w:rPr>
        <w:t xml:space="preserve">tenaga dan waktu yang dibutuhkan dalam penyebaran </w:t>
      </w:r>
      <w:r w:rsidR="00F11D98" w:rsidRPr="003B5CF8">
        <w:rPr>
          <w:lang w:val="en-GB"/>
        </w:rPr>
        <w:t>survei</w:t>
      </w:r>
      <w:r w:rsidRPr="003B5CF8">
        <w:rPr>
          <w:lang w:val="en-GB"/>
        </w:rPr>
        <w:t>.</w:t>
      </w:r>
    </w:p>
    <w:p w14:paraId="7CA8E263" w14:textId="77777777" w:rsidR="00F11D98" w:rsidRPr="000A035C" w:rsidRDefault="00F11D98" w:rsidP="00731BE1">
      <w:pPr>
        <w:pStyle w:val="ListParagraph"/>
        <w:ind w:left="349" w:firstLine="709"/>
        <w:rPr>
          <w:lang w:val="en-GB"/>
        </w:rPr>
      </w:pPr>
    </w:p>
    <w:p w14:paraId="7601FA5B" w14:textId="77777777" w:rsidR="006810FF" w:rsidRDefault="006810FF" w:rsidP="00F11D98">
      <w:pPr>
        <w:pStyle w:val="Heading4"/>
        <w:rPr>
          <w:lang w:val="en-GB"/>
        </w:rPr>
      </w:pPr>
      <w:bookmarkStart w:id="26" w:name="_Toc480274040"/>
      <w:r>
        <w:rPr>
          <w:lang w:val="en-GB"/>
        </w:rPr>
        <w:t>Kemampuan khusus</w:t>
      </w:r>
      <w:bookmarkEnd w:id="26"/>
    </w:p>
    <w:p w14:paraId="44EE61C8" w14:textId="0BEDAB16" w:rsidR="006810FF" w:rsidRDefault="006810FF" w:rsidP="003B5CF8">
      <w:pPr>
        <w:ind w:firstLine="720"/>
        <w:rPr>
          <w:lang w:val="en-GB"/>
        </w:rPr>
      </w:pPr>
      <w:r>
        <w:rPr>
          <w:lang w:val="en-GB"/>
        </w:rPr>
        <w:t>P</w:t>
      </w:r>
      <w:r w:rsidR="00F11D98">
        <w:t xml:space="preserve">ada </w:t>
      </w:r>
      <w:r w:rsidR="006A502F" w:rsidRPr="006A502F">
        <w:rPr>
          <w:i/>
        </w:rPr>
        <w:t>online survey</w:t>
      </w:r>
      <w:r w:rsidR="00F11D98">
        <w:t xml:space="preserve">, </w:t>
      </w:r>
      <w:r w:rsidR="00B00479">
        <w:t>pembuat survei</w:t>
      </w:r>
      <w:r w:rsidR="00F11D98">
        <w:t xml:space="preserve"> dapat menambahkan</w:t>
      </w:r>
      <w:r>
        <w:rPr>
          <w:lang w:val="en-GB"/>
        </w:rPr>
        <w:t xml:space="preserve"> desain</w:t>
      </w:r>
      <w:r w:rsidR="00F11D98">
        <w:t xml:space="preserve"> tampilan, video</w:t>
      </w:r>
      <w:r>
        <w:rPr>
          <w:lang w:val="en-GB"/>
        </w:rPr>
        <w:t xml:space="preserve"> dan suara </w:t>
      </w:r>
      <w:r w:rsidR="00F11D98">
        <w:t>sebagai pendukung</w:t>
      </w:r>
      <w:r>
        <w:rPr>
          <w:lang w:val="en-GB"/>
        </w:rPr>
        <w:t xml:space="preserve">. </w:t>
      </w:r>
      <w:r w:rsidR="00F11D98">
        <w:t>Sementara dari segi pengolahan data menjadi informasi, data survei yang masuk akan dihitung dan diolah lewat pemrograman.</w:t>
      </w:r>
    </w:p>
    <w:p w14:paraId="0829FEB7" w14:textId="77777777" w:rsidR="00F11D98" w:rsidRPr="000A035C" w:rsidRDefault="00F11D98" w:rsidP="00731BE1">
      <w:pPr>
        <w:ind w:left="349" w:firstLine="709"/>
        <w:rPr>
          <w:lang w:val="en-GB"/>
        </w:rPr>
      </w:pPr>
    </w:p>
    <w:p w14:paraId="4E1D69C7" w14:textId="77777777" w:rsidR="006810FF" w:rsidRDefault="006810FF" w:rsidP="00F11D98">
      <w:pPr>
        <w:pStyle w:val="Heading4"/>
        <w:rPr>
          <w:lang w:val="en-GB"/>
        </w:rPr>
      </w:pPr>
      <w:bookmarkStart w:id="27" w:name="_Toc480274041"/>
      <w:r>
        <w:rPr>
          <w:lang w:val="en-GB"/>
        </w:rPr>
        <w:t>Reduksi kesalahan</w:t>
      </w:r>
      <w:bookmarkEnd w:id="27"/>
    </w:p>
    <w:p w14:paraId="596FD314" w14:textId="39D670F0" w:rsidR="006810FF" w:rsidRDefault="00F11D98" w:rsidP="003B5CF8">
      <w:pPr>
        <w:ind w:firstLine="720"/>
      </w:pPr>
      <w:r>
        <w:t xml:space="preserve">Pada survei konvensional, data survei dihitung dan diolah oleh </w:t>
      </w:r>
      <w:r w:rsidR="00B00479">
        <w:t>pembuat survei</w:t>
      </w:r>
      <w:r>
        <w:t xml:space="preserve">. Hal ini memungkinkan terjadinya kesalahan perhitungan data yang mengakibatkan kesalahan hasil survei. Masalah kesalahan perhitungan data ini tidak akan terjadi pada </w:t>
      </w:r>
      <w:r w:rsidR="006A502F" w:rsidRPr="006A502F">
        <w:rPr>
          <w:i/>
        </w:rPr>
        <w:t>online survey</w:t>
      </w:r>
      <w:r>
        <w:t>, karena data survei dihitung oleh algoritma, bukan manusia.</w:t>
      </w:r>
    </w:p>
    <w:p w14:paraId="320193A9" w14:textId="77777777" w:rsidR="00F11D98" w:rsidRPr="00BC5D25" w:rsidRDefault="00F11D98" w:rsidP="00731BE1">
      <w:pPr>
        <w:ind w:left="349" w:firstLine="709"/>
        <w:rPr>
          <w:lang w:val="en-GB"/>
        </w:rPr>
      </w:pPr>
    </w:p>
    <w:p w14:paraId="018A9BBB" w14:textId="77777777" w:rsidR="006810FF" w:rsidRPr="001311D8" w:rsidRDefault="006810FF" w:rsidP="00F11D98">
      <w:pPr>
        <w:pStyle w:val="Heading4"/>
        <w:rPr>
          <w:lang w:val="en-GB"/>
        </w:rPr>
      </w:pPr>
      <w:bookmarkStart w:id="28" w:name="_Toc480274042"/>
      <w:r>
        <w:rPr>
          <w:lang w:val="en-GB"/>
        </w:rPr>
        <w:t>Keuntungan responden</w:t>
      </w:r>
      <w:bookmarkEnd w:id="28"/>
    </w:p>
    <w:p w14:paraId="3D850689" w14:textId="77777777" w:rsidR="00731BE1" w:rsidRDefault="00D61543" w:rsidP="003B5CF8">
      <w:pPr>
        <w:ind w:firstLine="720"/>
        <w:rPr>
          <w:lang w:val="en-GB"/>
        </w:rPr>
      </w:pPr>
      <w:r>
        <w:t xml:space="preserve">Dari sisi responden, pengisian data survei menggunakan internet lebih memudahkan dan praktis dibandingkan cara konvensional, karena </w:t>
      </w:r>
      <w:r w:rsidR="006810FF">
        <w:rPr>
          <w:lang w:val="en-GB"/>
        </w:rPr>
        <w:t xml:space="preserve">proses pengisian </w:t>
      </w:r>
      <w:r>
        <w:t>data survei</w:t>
      </w:r>
      <w:r w:rsidR="006810FF">
        <w:rPr>
          <w:lang w:val="en-GB"/>
        </w:rPr>
        <w:t xml:space="preserve"> dapat dilakukan dimana dan kapan saja tanpa perlu </w:t>
      </w:r>
      <w:r>
        <w:t>kontak langsung</w:t>
      </w:r>
      <w:r w:rsidR="006810FF">
        <w:rPr>
          <w:lang w:val="en-GB"/>
        </w:rPr>
        <w:t xml:space="preserve"> dengan </w:t>
      </w:r>
      <w:r w:rsidR="00B00479">
        <w:rPr>
          <w:lang w:val="en-GB"/>
        </w:rPr>
        <w:t>pembuat survei</w:t>
      </w:r>
      <w:r w:rsidR="006810FF">
        <w:rPr>
          <w:lang w:val="en-GB"/>
        </w:rPr>
        <w:t>. Ka</w:t>
      </w:r>
      <w:r>
        <w:rPr>
          <w:lang w:val="en-GB"/>
        </w:rPr>
        <w:t>rena kemudahan tersebut, jumlah</w:t>
      </w:r>
      <w:r w:rsidR="006810FF">
        <w:rPr>
          <w:lang w:val="en-GB"/>
        </w:rPr>
        <w:t xml:space="preserve"> responden </w:t>
      </w:r>
      <w:r>
        <w:t>akan</w:t>
      </w:r>
      <w:r w:rsidR="006810FF">
        <w:rPr>
          <w:lang w:val="en-GB"/>
        </w:rPr>
        <w:t xml:space="preserve"> meningkat</w:t>
      </w:r>
      <w:r>
        <w:t xml:space="preserve"> dan waktu</w:t>
      </w:r>
      <w:r w:rsidR="006810FF">
        <w:rPr>
          <w:lang w:val="en-GB"/>
        </w:rPr>
        <w:t xml:space="preserve"> yang dibutuhkan untuk mengisi survei juga lebih cepat.</w:t>
      </w:r>
    </w:p>
    <w:p w14:paraId="3358990D" w14:textId="77777777" w:rsidR="00731BE1" w:rsidRDefault="00731BE1" w:rsidP="00731BE1">
      <w:pPr>
        <w:rPr>
          <w:lang w:val="en-GB"/>
        </w:rPr>
      </w:pPr>
    </w:p>
    <w:p w14:paraId="68F46083" w14:textId="7A0FA83C" w:rsidR="00D61543" w:rsidRPr="00D61543" w:rsidRDefault="00D61543" w:rsidP="00D61543">
      <w:pPr>
        <w:pStyle w:val="Heading3"/>
      </w:pPr>
      <w:bookmarkStart w:id="29" w:name="_Toc480274043"/>
      <w:r>
        <w:t xml:space="preserve">Kekurangan </w:t>
      </w:r>
      <w:r w:rsidR="00935772" w:rsidRPr="00935772">
        <w:rPr>
          <w:i/>
        </w:rPr>
        <w:t>Online Survey</w:t>
      </w:r>
      <w:bookmarkEnd w:id="29"/>
    </w:p>
    <w:p w14:paraId="022764CD" w14:textId="052E3799" w:rsidR="006810FF" w:rsidRDefault="006810FF" w:rsidP="003B5CF8">
      <w:pPr>
        <w:ind w:firstLine="720"/>
        <w:rPr>
          <w:lang w:val="en-GB"/>
        </w:rPr>
      </w:pPr>
      <w:r>
        <w:rPr>
          <w:lang w:val="en-GB"/>
        </w:rPr>
        <w:t xml:space="preserve">Seiring dengan kelebihan yang mendukung keberadaan </w:t>
      </w:r>
      <w:r w:rsidR="006A502F" w:rsidRPr="006A502F">
        <w:rPr>
          <w:i/>
          <w:lang w:val="en-GB"/>
        </w:rPr>
        <w:t>online survey</w:t>
      </w:r>
      <w:r>
        <w:rPr>
          <w:lang w:val="en-GB"/>
        </w:rPr>
        <w:t>, terdapat sejumlah kekurangan</w:t>
      </w:r>
      <w:r w:rsidR="00D61543">
        <w:t xml:space="preserve"> </w:t>
      </w:r>
      <w:r w:rsidR="00D61543">
        <w:rPr>
          <w:i/>
        </w:rPr>
        <w:t>onlines survey</w:t>
      </w:r>
      <w:r>
        <w:rPr>
          <w:lang w:val="en-GB"/>
        </w:rPr>
        <w:t xml:space="preserve"> dibandingkan survei konvensional. Adapun sejumlah kekurangan tersebut adalah sebagai berikut.</w:t>
      </w:r>
    </w:p>
    <w:p w14:paraId="3C52AC78" w14:textId="77777777" w:rsidR="00D61543" w:rsidRDefault="00D61543" w:rsidP="00731BE1">
      <w:pPr>
        <w:ind w:firstLine="349"/>
        <w:rPr>
          <w:lang w:val="en-GB"/>
        </w:rPr>
      </w:pPr>
    </w:p>
    <w:p w14:paraId="4AAF4093" w14:textId="77777777" w:rsidR="006810FF" w:rsidRDefault="006810FF" w:rsidP="00D61543">
      <w:pPr>
        <w:pStyle w:val="Heading4"/>
        <w:rPr>
          <w:lang w:val="en-GB"/>
        </w:rPr>
      </w:pPr>
      <w:bookmarkStart w:id="30" w:name="_Toc480274044"/>
      <w:r>
        <w:rPr>
          <w:lang w:val="en-GB"/>
        </w:rPr>
        <w:lastRenderedPageBreak/>
        <w:t>Hasil yang tidak tergeneralisasi</w:t>
      </w:r>
      <w:bookmarkEnd w:id="30"/>
    </w:p>
    <w:p w14:paraId="404D3519" w14:textId="77777777" w:rsidR="006810FF" w:rsidRDefault="006810FF" w:rsidP="003B5CF8">
      <w:pPr>
        <w:ind w:firstLine="720"/>
        <w:rPr>
          <w:lang w:val="en-GB"/>
        </w:rPr>
      </w:pPr>
      <w:r>
        <w:rPr>
          <w:lang w:val="en-GB"/>
        </w:rPr>
        <w:t xml:space="preserve">Populasi yang ada pada internet tidak bisa mencerminkan populasi pada dunia nyata, </w:t>
      </w:r>
      <w:r w:rsidR="00D61543">
        <w:t>karena</w:t>
      </w:r>
      <w:r>
        <w:rPr>
          <w:lang w:val="en-GB"/>
        </w:rPr>
        <w:t xml:space="preserve"> terdapat </w:t>
      </w:r>
      <w:r w:rsidR="00D61543">
        <w:t>golongan-golongan tertentu yang tidak</w:t>
      </w:r>
      <w:r>
        <w:rPr>
          <w:lang w:val="en-GB"/>
        </w:rPr>
        <w:t xml:space="preserve"> menggunakan internet, misalnya </w:t>
      </w:r>
      <w:r w:rsidR="00D61543">
        <w:t>golongan lanjut usia</w:t>
      </w:r>
      <w:r>
        <w:rPr>
          <w:lang w:val="en-GB"/>
        </w:rPr>
        <w:t>.</w:t>
      </w:r>
    </w:p>
    <w:p w14:paraId="6CFAD6EC" w14:textId="77777777" w:rsidR="00D61543" w:rsidRPr="00916411" w:rsidRDefault="00D61543" w:rsidP="00731BE1">
      <w:pPr>
        <w:ind w:left="360" w:firstLine="709"/>
        <w:rPr>
          <w:lang w:val="en-GB"/>
        </w:rPr>
      </w:pPr>
    </w:p>
    <w:p w14:paraId="6E140994" w14:textId="77777777" w:rsidR="006810FF" w:rsidRDefault="006810FF" w:rsidP="00D61543">
      <w:pPr>
        <w:pStyle w:val="Heading4"/>
        <w:rPr>
          <w:lang w:val="en-GB"/>
        </w:rPr>
      </w:pPr>
      <w:bookmarkStart w:id="31" w:name="_Toc480274045"/>
      <w:r>
        <w:rPr>
          <w:lang w:val="en-GB"/>
        </w:rPr>
        <w:t xml:space="preserve">Kualitas </w:t>
      </w:r>
      <w:r w:rsidR="00D61543">
        <w:t>data survei</w:t>
      </w:r>
      <w:r>
        <w:rPr>
          <w:lang w:val="en-GB"/>
        </w:rPr>
        <w:t xml:space="preserve"> yang rendah</w:t>
      </w:r>
      <w:bookmarkEnd w:id="31"/>
    </w:p>
    <w:p w14:paraId="11C057B2" w14:textId="77777777" w:rsidR="006810FF" w:rsidRDefault="00B00479" w:rsidP="003B5CF8">
      <w:pPr>
        <w:ind w:firstLine="720"/>
      </w:pPr>
      <w:r>
        <w:t>Pembuat survei</w:t>
      </w:r>
      <w:r w:rsidR="00D61543">
        <w:t xml:space="preserve"> tidak dapat m</w:t>
      </w:r>
      <w:r w:rsidR="003B5CF8">
        <w:t xml:space="preserve">enyaring responden pada </w:t>
      </w:r>
      <w:r w:rsidR="003B5CF8">
        <w:rPr>
          <w:lang w:val="en-GB"/>
        </w:rPr>
        <w:t>s</w:t>
      </w:r>
      <w:r w:rsidR="006810FF">
        <w:rPr>
          <w:lang w:val="en-GB"/>
        </w:rPr>
        <w:t>urvei yang disebar secara umum pada internet</w:t>
      </w:r>
      <w:r w:rsidR="003B5CF8">
        <w:t>. Sehingga terdapat kemungkinan munculnya responden tidak bertanggung jawab yang mengisi data survei dengan informasi yang tidak benar. Hal ini akan mempengaruhi kualitas data survei.</w:t>
      </w:r>
    </w:p>
    <w:p w14:paraId="1AF114EB" w14:textId="77777777" w:rsidR="003B5CF8" w:rsidRPr="00916411" w:rsidRDefault="003B5CF8" w:rsidP="00731BE1">
      <w:pPr>
        <w:ind w:left="360" w:firstLine="709"/>
        <w:rPr>
          <w:lang w:val="en-GB"/>
        </w:rPr>
      </w:pPr>
    </w:p>
    <w:p w14:paraId="2DBC3943" w14:textId="77777777" w:rsidR="006810FF" w:rsidRDefault="006810FF" w:rsidP="003B5CF8">
      <w:pPr>
        <w:pStyle w:val="Heading4"/>
        <w:rPr>
          <w:lang w:val="en-GB"/>
        </w:rPr>
      </w:pPr>
      <w:bookmarkStart w:id="32" w:name="_Toc480274046"/>
      <w:r>
        <w:rPr>
          <w:lang w:val="en-GB"/>
        </w:rPr>
        <w:t xml:space="preserve">Kemungkinan pengukuran yang </w:t>
      </w:r>
      <w:r w:rsidR="003B5CF8">
        <w:t>kurang</w:t>
      </w:r>
      <w:r>
        <w:rPr>
          <w:lang w:val="en-GB"/>
        </w:rPr>
        <w:t xml:space="preserve"> </w:t>
      </w:r>
      <w:r w:rsidR="003B5CF8">
        <w:t>tepat</w:t>
      </w:r>
      <w:bookmarkEnd w:id="32"/>
    </w:p>
    <w:p w14:paraId="28ED9A88" w14:textId="77777777" w:rsidR="006810FF" w:rsidRDefault="006810FF" w:rsidP="003B5CF8">
      <w:pPr>
        <w:ind w:firstLine="360"/>
        <w:rPr>
          <w:lang w:val="en-GB"/>
        </w:rPr>
      </w:pPr>
      <w:r>
        <w:rPr>
          <w:lang w:val="en-GB"/>
        </w:rPr>
        <w:t>Tidak semua pengukuran yang dilakukan pada survei ko</w:t>
      </w:r>
      <w:r w:rsidR="003B5CF8">
        <w:rPr>
          <w:lang w:val="en-GB"/>
        </w:rPr>
        <w:t>nvensional dapat diterapkan lewat algoritma</w:t>
      </w:r>
      <w:r>
        <w:rPr>
          <w:lang w:val="en-GB"/>
        </w:rPr>
        <w:t xml:space="preserve">. </w:t>
      </w:r>
      <w:r w:rsidR="003B5CF8">
        <w:t xml:space="preserve">Hal ini disebabkan </w:t>
      </w:r>
      <w:r w:rsidR="003B5CF8">
        <w:rPr>
          <w:lang w:val="en-GB"/>
        </w:rPr>
        <w:t>t</w:t>
      </w:r>
      <w:r>
        <w:rPr>
          <w:lang w:val="en-GB"/>
        </w:rPr>
        <w:t xml:space="preserve">erdapat sejumlah keterbatasan </w:t>
      </w:r>
      <w:r w:rsidR="003B5CF8">
        <w:rPr>
          <w:lang w:val="en-GB"/>
        </w:rPr>
        <w:t>computer</w:t>
      </w:r>
      <w:r w:rsidR="003B5CF8">
        <w:t xml:space="preserve"> yang</w:t>
      </w:r>
      <w:r>
        <w:rPr>
          <w:lang w:val="en-GB"/>
        </w:rPr>
        <w:t xml:space="preserve"> mengakibatkan hasil pengukuran yang </w:t>
      </w:r>
      <w:r w:rsidR="003B5CF8">
        <w:t>kurang tepat</w:t>
      </w:r>
      <w:r>
        <w:rPr>
          <w:lang w:val="en-GB"/>
        </w:rPr>
        <w:t xml:space="preserve"> jika dibandingkan pengukuran </w:t>
      </w:r>
      <w:r w:rsidR="003B5CF8">
        <w:t>yang dilakukan oleh manusia</w:t>
      </w:r>
      <w:r>
        <w:rPr>
          <w:lang w:val="en-GB"/>
        </w:rPr>
        <w:t>.</w:t>
      </w:r>
    </w:p>
    <w:p w14:paraId="3E4E090E" w14:textId="77777777" w:rsidR="003B5CF8" w:rsidRPr="00916411" w:rsidRDefault="003B5CF8" w:rsidP="003B5CF8">
      <w:pPr>
        <w:ind w:firstLine="360"/>
        <w:rPr>
          <w:lang w:val="en-GB"/>
        </w:rPr>
      </w:pPr>
    </w:p>
    <w:p w14:paraId="52BE3A06" w14:textId="77777777" w:rsidR="006810FF" w:rsidRDefault="003B5CF8" w:rsidP="003B5CF8">
      <w:pPr>
        <w:pStyle w:val="Heading4"/>
        <w:rPr>
          <w:lang w:val="en-GB"/>
        </w:rPr>
      </w:pPr>
      <w:bookmarkStart w:id="33" w:name="_Toc480274047"/>
      <w:r>
        <w:t>Kurangnya pengontrolan</w:t>
      </w:r>
      <w:bookmarkEnd w:id="33"/>
    </w:p>
    <w:p w14:paraId="66C4CD25" w14:textId="77777777" w:rsidR="006810FF" w:rsidRDefault="006810FF" w:rsidP="006810FF">
      <w:pPr>
        <w:ind w:firstLine="709"/>
      </w:pPr>
      <w:r>
        <w:rPr>
          <w:lang w:val="en-GB"/>
        </w:rPr>
        <w:t xml:space="preserve">Salah satu penyebab </w:t>
      </w:r>
      <w:r w:rsidR="003B5CF8">
        <w:t>kualitas data survei</w:t>
      </w:r>
      <w:r>
        <w:rPr>
          <w:lang w:val="en-GB"/>
        </w:rPr>
        <w:t xml:space="preserve"> yang rendah</w:t>
      </w:r>
      <w:r w:rsidR="003B5CF8">
        <w:t xml:space="preserve"> adalah kurangnya pengontrolan survei oleh </w:t>
      </w:r>
      <w:r w:rsidR="00B00479">
        <w:t>pembuat survei</w:t>
      </w:r>
      <w:r w:rsidR="003B5CF8">
        <w:t>.</w:t>
      </w:r>
      <w:r>
        <w:rPr>
          <w:lang w:val="en-GB"/>
        </w:rPr>
        <w:t xml:space="preserve"> </w:t>
      </w:r>
      <w:r w:rsidR="00B00479">
        <w:rPr>
          <w:lang w:val="en-GB"/>
        </w:rPr>
        <w:t>Pembuat survei</w:t>
      </w:r>
      <w:r>
        <w:rPr>
          <w:lang w:val="en-GB"/>
        </w:rPr>
        <w:t xml:space="preserve"> tidak bisa memastikan responden mengisi survei dengan data yang benar </w:t>
      </w:r>
      <w:r w:rsidR="003B5CF8">
        <w:rPr>
          <w:lang w:val="en-GB"/>
        </w:rPr>
        <w:t xml:space="preserve">dan dapat dipertanggungjawabkan, Karena </w:t>
      </w:r>
      <w:r w:rsidR="003B5CF8">
        <w:t>responden yang mengisi survei bersifat acak.</w:t>
      </w:r>
    </w:p>
    <w:p w14:paraId="26FF03E5" w14:textId="77777777" w:rsidR="003B5CF8" w:rsidRPr="003B5CF8" w:rsidRDefault="003B5CF8" w:rsidP="006810FF">
      <w:pPr>
        <w:ind w:firstLine="709"/>
      </w:pPr>
    </w:p>
    <w:p w14:paraId="204540E9" w14:textId="77777777" w:rsidR="006810FF" w:rsidRDefault="006810FF" w:rsidP="003B5CF8">
      <w:pPr>
        <w:pStyle w:val="Heading4"/>
        <w:rPr>
          <w:lang w:val="en-GB"/>
        </w:rPr>
      </w:pPr>
      <w:bookmarkStart w:id="34" w:name="_Toc480274048"/>
      <w:r>
        <w:rPr>
          <w:lang w:val="en-GB"/>
        </w:rPr>
        <w:t>Keterbatasan teknologi</w:t>
      </w:r>
      <w:bookmarkEnd w:id="34"/>
    </w:p>
    <w:p w14:paraId="1BD7E085" w14:textId="77777777" w:rsidR="006810FF" w:rsidRDefault="006810FF" w:rsidP="006810FF">
      <w:pPr>
        <w:ind w:firstLine="709"/>
      </w:pPr>
      <w:r>
        <w:rPr>
          <w:lang w:val="en-GB"/>
        </w:rPr>
        <w:t>Meskipun teknologi telah berkembang dengan pesat, terdapat sejumlah keterbatasan yang tidak dapat dipungkiri. Salah satunya adalah keharusan penggunaan sejumlah perangkat elektronik untuk pengaksesan internet</w:t>
      </w:r>
      <w:r w:rsidR="003B5CF8">
        <w:t xml:space="preserve"> dan kebutuhan listrik</w:t>
      </w:r>
      <w:r>
        <w:rPr>
          <w:lang w:val="en-GB"/>
        </w:rPr>
        <w:t>.</w:t>
      </w:r>
      <w:r w:rsidR="003B5CF8">
        <w:t xml:space="preserve"> Survei tidak bisa diakses tanpa perangkat elektronik tersebut.</w:t>
      </w:r>
    </w:p>
    <w:p w14:paraId="43CD18CC" w14:textId="77777777" w:rsidR="003B5CF8" w:rsidRPr="003B5CF8" w:rsidRDefault="003B5CF8" w:rsidP="006810FF">
      <w:pPr>
        <w:ind w:firstLine="709"/>
      </w:pPr>
    </w:p>
    <w:p w14:paraId="2E3D12B7" w14:textId="77777777" w:rsidR="006810FF" w:rsidRDefault="006810FF" w:rsidP="003B5CF8">
      <w:pPr>
        <w:pStyle w:val="Heading4"/>
        <w:rPr>
          <w:lang w:val="en-GB"/>
        </w:rPr>
      </w:pPr>
      <w:bookmarkStart w:id="35" w:name="_Toc480274049"/>
      <w:r>
        <w:rPr>
          <w:lang w:val="en-GB"/>
        </w:rPr>
        <w:t>Keterbatasan pelayanan</w:t>
      </w:r>
      <w:bookmarkEnd w:id="35"/>
    </w:p>
    <w:p w14:paraId="7803D0B1" w14:textId="77777777" w:rsidR="006810FF" w:rsidRDefault="00B00479" w:rsidP="006810FF">
      <w:pPr>
        <w:ind w:firstLine="709"/>
        <w:rPr>
          <w:lang w:val="en-GB"/>
        </w:rPr>
      </w:pPr>
      <w:r>
        <w:rPr>
          <w:lang w:val="en-GB"/>
        </w:rPr>
        <w:t>Pembuat survei</w:t>
      </w:r>
      <w:r w:rsidR="006810FF">
        <w:rPr>
          <w:lang w:val="en-GB"/>
        </w:rPr>
        <w:t xml:space="preserve"> harus melayani responden yang akan diminta untuk mengisi survei. Pelayanan ini akan mempengaruhi kenyamanan responden dalam </w:t>
      </w:r>
      <w:r w:rsidR="006810FF">
        <w:rPr>
          <w:lang w:val="en-GB"/>
        </w:rPr>
        <w:lastRenderedPageBreak/>
        <w:t xml:space="preserve">pengisian survei. Sayangnya, penggunaan media internet menghambat pelayanan tersebut, </w:t>
      </w:r>
      <w:r w:rsidR="003B5CF8">
        <w:t>karena</w:t>
      </w:r>
      <w:r w:rsidR="006810FF">
        <w:rPr>
          <w:lang w:val="en-GB"/>
        </w:rPr>
        <w:t xml:space="preserve"> </w:t>
      </w:r>
      <w:r>
        <w:rPr>
          <w:lang w:val="en-GB"/>
        </w:rPr>
        <w:t>pembuat survei</w:t>
      </w:r>
      <w:r w:rsidR="006810FF">
        <w:rPr>
          <w:lang w:val="en-GB"/>
        </w:rPr>
        <w:t xml:space="preserve"> tidak bisa berhadapan langsung dengan responden.</w:t>
      </w:r>
    </w:p>
    <w:p w14:paraId="456A0AD0" w14:textId="77777777" w:rsidR="003B5CF8" w:rsidRPr="00916411" w:rsidRDefault="003B5CF8" w:rsidP="006810FF">
      <w:pPr>
        <w:ind w:firstLine="709"/>
        <w:rPr>
          <w:lang w:val="en-GB"/>
        </w:rPr>
      </w:pPr>
    </w:p>
    <w:p w14:paraId="102DB8CA" w14:textId="77777777" w:rsidR="006810FF" w:rsidRDefault="006810FF" w:rsidP="003B5CF8">
      <w:pPr>
        <w:pStyle w:val="Heading4"/>
        <w:rPr>
          <w:lang w:val="en-GB"/>
        </w:rPr>
      </w:pPr>
      <w:bookmarkStart w:id="36" w:name="_Toc480274050"/>
      <w:r>
        <w:rPr>
          <w:lang w:val="en-GB"/>
        </w:rPr>
        <w:t>Keterbatasan responden</w:t>
      </w:r>
      <w:bookmarkEnd w:id="36"/>
    </w:p>
    <w:p w14:paraId="4516CE16" w14:textId="77777777" w:rsidR="006810FF" w:rsidRDefault="006810FF" w:rsidP="006810FF">
      <w:pPr>
        <w:ind w:firstLine="709"/>
        <w:rPr>
          <w:lang w:val="en-GB"/>
        </w:rPr>
      </w:pPr>
      <w:r>
        <w:rPr>
          <w:lang w:val="en-GB"/>
        </w:rPr>
        <w:t>Menyambung dari poin keterbatasan teknologi, keterbatasan responden terkait dengan keharusan penggunaan perangkat</w:t>
      </w:r>
      <w:r w:rsidR="003B5CF8">
        <w:t xml:space="preserve"> elektronik</w:t>
      </w:r>
      <w:r>
        <w:rPr>
          <w:lang w:val="en-GB"/>
        </w:rPr>
        <w:t xml:space="preserve"> untuk mengakses internet. Selain itu,</w:t>
      </w:r>
      <w:r w:rsidR="003B5CF8">
        <w:t xml:space="preserve"> pada proses</w:t>
      </w:r>
      <w:r>
        <w:rPr>
          <w:lang w:val="en-GB"/>
        </w:rPr>
        <w:t xml:space="preserve"> pengisian survei secara </w:t>
      </w:r>
      <w:r>
        <w:rPr>
          <w:i/>
          <w:lang w:val="en-GB"/>
        </w:rPr>
        <w:t>online</w:t>
      </w:r>
      <w:r>
        <w:rPr>
          <w:lang w:val="en-GB"/>
        </w:rPr>
        <w:t xml:space="preserve"> </w:t>
      </w:r>
      <w:r w:rsidR="003B5CF8">
        <w:t>dapat</w:t>
      </w:r>
      <w:r w:rsidR="003B5CF8">
        <w:rPr>
          <w:lang w:val="en-GB"/>
        </w:rPr>
        <w:t xml:space="preserve"> terjadi </w:t>
      </w:r>
      <w:r>
        <w:rPr>
          <w:lang w:val="en-GB"/>
        </w:rPr>
        <w:t xml:space="preserve">distraksi, misalnya munculnya iklan atau pesan </w:t>
      </w:r>
      <w:r>
        <w:rPr>
          <w:i/>
          <w:lang w:val="en-GB"/>
        </w:rPr>
        <w:t>chat</w:t>
      </w:r>
      <w:r>
        <w:rPr>
          <w:lang w:val="en-GB"/>
        </w:rPr>
        <w:t>.</w:t>
      </w:r>
    </w:p>
    <w:p w14:paraId="16ECFE62" w14:textId="77777777" w:rsidR="006810FF" w:rsidRDefault="006810FF" w:rsidP="006810FF">
      <w:pPr>
        <w:ind w:firstLine="709"/>
        <w:rPr>
          <w:lang w:val="en-GB"/>
        </w:rPr>
      </w:pPr>
    </w:p>
    <w:p w14:paraId="1CE7A7A8" w14:textId="6F902818" w:rsidR="008A719E" w:rsidRPr="008A719E" w:rsidRDefault="008A719E" w:rsidP="008A719E">
      <w:pPr>
        <w:pStyle w:val="Heading3"/>
      </w:pPr>
      <w:bookmarkStart w:id="37" w:name="_Toc480274051"/>
      <w:r>
        <w:t xml:space="preserve">Langkah-langkah Pembuatan </w:t>
      </w:r>
      <w:r w:rsidR="00935772" w:rsidRPr="00935772">
        <w:rPr>
          <w:i/>
        </w:rPr>
        <w:t>Online Survey</w:t>
      </w:r>
      <w:bookmarkEnd w:id="37"/>
    </w:p>
    <w:p w14:paraId="7E179864" w14:textId="79B3BE27" w:rsidR="006810FF" w:rsidRDefault="006810FF" w:rsidP="006810FF">
      <w:pPr>
        <w:ind w:firstLine="709"/>
        <w:rPr>
          <w:lang w:val="en-GB"/>
        </w:rPr>
      </w:pPr>
      <w:r>
        <w:rPr>
          <w:lang w:val="en-GB"/>
        </w:rPr>
        <w:t xml:space="preserve">Sama seperti pembuatan survei konvensional, pembuatan </w:t>
      </w:r>
      <w:r w:rsidR="006A502F" w:rsidRPr="006A502F">
        <w:rPr>
          <w:i/>
          <w:lang w:val="en-GB"/>
        </w:rPr>
        <w:t>online survey</w:t>
      </w:r>
      <w:r>
        <w:rPr>
          <w:lang w:val="en-GB"/>
        </w:rPr>
        <w:t xml:space="preserve"> juga memiliki langkah-langkah pembuatannya. Langkah-langkah ini menuntun </w:t>
      </w:r>
      <w:r w:rsidR="00B00479">
        <w:rPr>
          <w:lang w:val="en-GB"/>
        </w:rPr>
        <w:t>pembuat survei</w:t>
      </w:r>
      <w:r>
        <w:rPr>
          <w:lang w:val="en-GB"/>
        </w:rPr>
        <w:t xml:space="preserve"> untuk membuat survei yang baik. Adapun langkah tersebut adalah sebagai berikut.</w:t>
      </w:r>
    </w:p>
    <w:p w14:paraId="6A3E35A7" w14:textId="77777777" w:rsidR="008A719E" w:rsidRDefault="008A719E" w:rsidP="006810FF">
      <w:pPr>
        <w:ind w:firstLine="709"/>
        <w:rPr>
          <w:lang w:val="en-GB"/>
        </w:rPr>
      </w:pPr>
    </w:p>
    <w:p w14:paraId="6F9D3549" w14:textId="77777777" w:rsidR="006810FF" w:rsidRDefault="006810FF" w:rsidP="008A719E">
      <w:pPr>
        <w:pStyle w:val="Heading4"/>
        <w:rPr>
          <w:lang w:val="en-GB"/>
        </w:rPr>
      </w:pPr>
      <w:bookmarkStart w:id="38" w:name="_Toc480274052"/>
      <w:r>
        <w:rPr>
          <w:lang w:val="en-GB"/>
        </w:rPr>
        <w:t>Menetapkan pertanyaan survei</w:t>
      </w:r>
      <w:bookmarkEnd w:id="38"/>
    </w:p>
    <w:p w14:paraId="7D1227C1" w14:textId="77777777" w:rsidR="006810FF" w:rsidRDefault="006810FF" w:rsidP="006810FF">
      <w:pPr>
        <w:ind w:firstLine="709"/>
        <w:rPr>
          <w:lang w:val="en-GB"/>
        </w:rPr>
      </w:pPr>
      <w:r>
        <w:rPr>
          <w:lang w:val="en-GB"/>
        </w:rPr>
        <w:t xml:space="preserve">Identifikasi tujuan survei dan informasi yang dibutuhkan, lalu tentukan pertanyaan-pertanyaan yang akan diajukan berdasarkan identifikasi tersebut. </w:t>
      </w:r>
      <w:r w:rsidR="008A719E">
        <w:t>P</w:t>
      </w:r>
      <w:r>
        <w:rPr>
          <w:lang w:val="en-GB"/>
        </w:rPr>
        <w:t>ertanyaan</w:t>
      </w:r>
      <w:r w:rsidR="008A719E">
        <w:t xml:space="preserve"> yang telah dirancang dapat dikembangkan dengan</w:t>
      </w:r>
      <w:r>
        <w:rPr>
          <w:lang w:val="en-GB"/>
        </w:rPr>
        <w:t xml:space="preserve"> membagi pertanyaan-pertanyaan menjadi subkategori yang saling terkait dan </w:t>
      </w:r>
      <w:r w:rsidR="008A719E">
        <w:t>penyesuaian dengan</w:t>
      </w:r>
      <w:r>
        <w:rPr>
          <w:lang w:val="en-GB"/>
        </w:rPr>
        <w:t xml:space="preserve"> target responden.</w:t>
      </w:r>
    </w:p>
    <w:p w14:paraId="3C8C093B" w14:textId="77777777" w:rsidR="008A719E" w:rsidRPr="0005715E" w:rsidRDefault="008A719E" w:rsidP="006810FF">
      <w:pPr>
        <w:ind w:firstLine="709"/>
        <w:rPr>
          <w:lang w:val="en-GB"/>
        </w:rPr>
      </w:pPr>
    </w:p>
    <w:p w14:paraId="634AE87C" w14:textId="77777777" w:rsidR="006810FF" w:rsidRDefault="006810FF" w:rsidP="008A719E">
      <w:pPr>
        <w:pStyle w:val="Heading4"/>
        <w:rPr>
          <w:lang w:val="en-GB"/>
        </w:rPr>
      </w:pPr>
      <w:bookmarkStart w:id="39" w:name="_Toc480274053"/>
      <w:r>
        <w:rPr>
          <w:lang w:val="en-GB"/>
        </w:rPr>
        <w:t>Desain dan implementasi konten</w:t>
      </w:r>
      <w:bookmarkEnd w:id="39"/>
    </w:p>
    <w:p w14:paraId="4BC5C4E6" w14:textId="77777777" w:rsidR="006810FF" w:rsidRDefault="006810FF" w:rsidP="006810FF">
      <w:pPr>
        <w:ind w:firstLine="709"/>
        <w:rPr>
          <w:lang w:val="en-GB"/>
        </w:rPr>
      </w:pPr>
      <w:r>
        <w:rPr>
          <w:lang w:val="en-GB"/>
        </w:rPr>
        <w:t xml:space="preserve">Dalam tahap desain dan implementasi konten survei, terdapat banyak faktor penting, yaitu </w:t>
      </w:r>
      <w:r>
        <w:rPr>
          <w:i/>
          <w:lang w:val="en-GB"/>
        </w:rPr>
        <w:t>layout</w:t>
      </w:r>
      <w:r>
        <w:rPr>
          <w:lang w:val="en-GB"/>
        </w:rPr>
        <w:t xml:space="preserve">, </w:t>
      </w:r>
      <w:r>
        <w:rPr>
          <w:i/>
          <w:lang w:val="en-GB"/>
        </w:rPr>
        <w:t>formatting</w:t>
      </w:r>
      <w:r>
        <w:rPr>
          <w:lang w:val="en-GB"/>
        </w:rPr>
        <w:t>, struktur dari pertanyaan, dan kemampuan teknikal. Semua faktor ini harus diperhatikan terutama terkait pada kenyamanan dan kemudahan responden, ini akan mempengaruhi kualitas data survei.</w:t>
      </w:r>
    </w:p>
    <w:p w14:paraId="7D1F7BF3" w14:textId="77777777" w:rsidR="008A719E" w:rsidRPr="0005715E" w:rsidRDefault="008A719E" w:rsidP="006810FF">
      <w:pPr>
        <w:ind w:firstLine="709"/>
        <w:rPr>
          <w:lang w:val="en-GB"/>
        </w:rPr>
      </w:pPr>
    </w:p>
    <w:p w14:paraId="3BE315A9" w14:textId="77777777" w:rsidR="006810FF" w:rsidRDefault="006810FF" w:rsidP="008A719E">
      <w:pPr>
        <w:pStyle w:val="Heading4"/>
        <w:rPr>
          <w:lang w:val="en-GB"/>
        </w:rPr>
      </w:pPr>
      <w:bookmarkStart w:id="40" w:name="_Toc480274054"/>
      <w:r>
        <w:rPr>
          <w:lang w:val="en-GB"/>
        </w:rPr>
        <w:t xml:space="preserve">Melakukan </w:t>
      </w:r>
      <w:r w:rsidRPr="008A719E">
        <w:rPr>
          <w:i/>
          <w:lang w:val="en-GB"/>
        </w:rPr>
        <w:t>pilot tes</w:t>
      </w:r>
      <w:r w:rsidR="008A719E" w:rsidRPr="008A719E">
        <w:rPr>
          <w:i/>
        </w:rPr>
        <w:t>t</w:t>
      </w:r>
      <w:r>
        <w:rPr>
          <w:lang w:val="en-GB"/>
        </w:rPr>
        <w:t xml:space="preserve"> pada survei</w:t>
      </w:r>
      <w:bookmarkEnd w:id="40"/>
    </w:p>
    <w:p w14:paraId="11C2BBF4" w14:textId="3B1BA567" w:rsidR="006810FF" w:rsidRDefault="006810FF" w:rsidP="006810FF">
      <w:pPr>
        <w:ind w:firstLine="709"/>
        <w:rPr>
          <w:lang w:val="en-GB"/>
        </w:rPr>
      </w:pPr>
      <w:r>
        <w:rPr>
          <w:lang w:val="en-GB"/>
        </w:rPr>
        <w:t xml:space="preserve">Pada survei konvensional, kuesioner yang telah dibuat harus </w:t>
      </w:r>
      <w:r w:rsidR="008A719E">
        <w:t xml:space="preserve">melewati proses pengetesan oleh </w:t>
      </w:r>
      <w:r w:rsidR="00B00479">
        <w:t>pembuat survei</w:t>
      </w:r>
      <w:r>
        <w:rPr>
          <w:lang w:val="en-GB"/>
        </w:rPr>
        <w:t xml:space="preserve"> sebelum di</w:t>
      </w:r>
      <w:r w:rsidR="008A719E">
        <w:t>sebar</w:t>
      </w:r>
      <w:r>
        <w:rPr>
          <w:lang w:val="en-GB"/>
        </w:rPr>
        <w:t xml:space="preserve">. Hal serupa pun harus </w:t>
      </w:r>
      <w:r>
        <w:rPr>
          <w:lang w:val="en-GB"/>
        </w:rPr>
        <w:lastRenderedPageBreak/>
        <w:t xml:space="preserve">dilakukan pada </w:t>
      </w:r>
      <w:r w:rsidR="006A502F" w:rsidRPr="006A502F">
        <w:rPr>
          <w:i/>
          <w:lang w:val="en-GB"/>
        </w:rPr>
        <w:t>online survey</w:t>
      </w:r>
      <w:r>
        <w:rPr>
          <w:lang w:val="en-GB"/>
        </w:rPr>
        <w:t xml:space="preserve">. Namun, </w:t>
      </w:r>
      <w:r w:rsidR="00F80D04">
        <w:t xml:space="preserve">pengetesan </w:t>
      </w:r>
      <w:r>
        <w:rPr>
          <w:lang w:val="en-GB"/>
        </w:rPr>
        <w:t xml:space="preserve">pada </w:t>
      </w:r>
      <w:r w:rsidR="006A502F" w:rsidRPr="006A502F">
        <w:rPr>
          <w:i/>
          <w:lang w:val="en-GB"/>
        </w:rPr>
        <w:t>online survey</w:t>
      </w:r>
      <w:r>
        <w:rPr>
          <w:lang w:val="en-GB"/>
        </w:rPr>
        <w:t xml:space="preserve"> lebih luas</w:t>
      </w:r>
      <w:r w:rsidR="00F80D04">
        <w:t xml:space="preserve"> dibandingkan dengan survei konvensional.</w:t>
      </w:r>
      <w:r w:rsidR="00F80D04">
        <w:rPr>
          <w:lang w:val="en-GB"/>
        </w:rPr>
        <w:t xml:space="preserve"> Pengetesan tersebut</w:t>
      </w:r>
      <w:r>
        <w:rPr>
          <w:lang w:val="en-GB"/>
        </w:rPr>
        <w:t xml:space="preserve"> mencakup pengecekan </w:t>
      </w:r>
      <w:r>
        <w:rPr>
          <w:i/>
          <w:lang w:val="en-GB"/>
        </w:rPr>
        <w:t>bug</w:t>
      </w:r>
      <w:r>
        <w:rPr>
          <w:lang w:val="en-GB"/>
        </w:rPr>
        <w:t xml:space="preserve"> yang terdapat dalam program serta kenyamanan tampilan survei bagi responden. Setelah</w:t>
      </w:r>
      <w:r w:rsidR="00F80D04">
        <w:t xml:space="preserve"> survei</w:t>
      </w:r>
      <w:r w:rsidR="00F80D04">
        <w:rPr>
          <w:lang w:val="en-GB"/>
        </w:rPr>
        <w:t xml:space="preserve"> dianggap layak,</w:t>
      </w:r>
      <w:r>
        <w:rPr>
          <w:lang w:val="en-GB"/>
        </w:rPr>
        <w:t xml:space="preserve"> penyebaran </w:t>
      </w:r>
      <w:r w:rsidR="00F80D04">
        <w:rPr>
          <w:lang w:val="en-GB"/>
        </w:rPr>
        <w:t>survei</w:t>
      </w:r>
      <w:r w:rsidR="00F80D04">
        <w:t xml:space="preserve"> akan dilakukan</w:t>
      </w:r>
      <w:r>
        <w:rPr>
          <w:lang w:val="en-GB"/>
        </w:rPr>
        <w:t>.</w:t>
      </w:r>
    </w:p>
    <w:p w14:paraId="76B14505" w14:textId="77777777" w:rsidR="00F80D04" w:rsidRPr="0005715E" w:rsidRDefault="00F80D04" w:rsidP="006810FF">
      <w:pPr>
        <w:ind w:firstLine="709"/>
        <w:rPr>
          <w:lang w:val="en-GB"/>
        </w:rPr>
      </w:pPr>
    </w:p>
    <w:p w14:paraId="09B1D8AA" w14:textId="77777777" w:rsidR="006810FF" w:rsidRDefault="006810FF" w:rsidP="00F80D04">
      <w:pPr>
        <w:pStyle w:val="Heading4"/>
        <w:rPr>
          <w:lang w:val="en-GB"/>
        </w:rPr>
      </w:pPr>
      <w:bookmarkStart w:id="41" w:name="_Toc480274055"/>
      <w:r>
        <w:rPr>
          <w:lang w:val="en-GB"/>
        </w:rPr>
        <w:t>Pengelolaan survei</w:t>
      </w:r>
      <w:bookmarkEnd w:id="41"/>
    </w:p>
    <w:p w14:paraId="06D1B160" w14:textId="77777777" w:rsidR="006810FF" w:rsidRDefault="006810FF" w:rsidP="006810FF">
      <w:pPr>
        <w:ind w:firstLine="709"/>
        <w:rPr>
          <w:lang w:val="en-GB"/>
        </w:rPr>
      </w:pPr>
      <w:r>
        <w:rPr>
          <w:lang w:val="en-GB"/>
        </w:rPr>
        <w:t xml:space="preserve">Survei </w:t>
      </w:r>
      <w:r w:rsidR="00F80D04">
        <w:t>disebarkan</w:t>
      </w:r>
      <w:r>
        <w:rPr>
          <w:lang w:val="en-GB"/>
        </w:rPr>
        <w:t xml:space="preserve"> lewat penyebaran informasi pada sejumlah situs yang dapat meningkatkan responden. Selain itu, data hasil survei juga harus terus dipantau.</w:t>
      </w:r>
    </w:p>
    <w:p w14:paraId="358E6B85" w14:textId="77777777" w:rsidR="006810FF" w:rsidRDefault="006810FF" w:rsidP="006810FF">
      <w:pPr>
        <w:ind w:firstLine="709"/>
        <w:rPr>
          <w:lang w:val="en-GB"/>
        </w:rPr>
      </w:pPr>
    </w:p>
    <w:p w14:paraId="33BF9746" w14:textId="77777777" w:rsidR="006810FF" w:rsidRPr="0005715E" w:rsidRDefault="006810FF" w:rsidP="006810FF">
      <w:pPr>
        <w:pStyle w:val="Heading2"/>
        <w:rPr>
          <w:lang w:val="en-GB"/>
        </w:rPr>
      </w:pPr>
      <w:bookmarkStart w:id="42" w:name="_Toc469996371"/>
      <w:bookmarkStart w:id="43" w:name="_Toc480274056"/>
      <w:r>
        <w:rPr>
          <w:lang w:val="en-GB"/>
        </w:rPr>
        <w:t>Tipe-tipe Pertanyaan Survei</w:t>
      </w:r>
      <w:bookmarkEnd w:id="42"/>
      <w:bookmarkEnd w:id="43"/>
    </w:p>
    <w:p w14:paraId="581B169E" w14:textId="77777777" w:rsidR="006810FF" w:rsidRPr="00E003C1" w:rsidRDefault="00D71415" w:rsidP="006810FF">
      <w:pPr>
        <w:pStyle w:val="ReportContent"/>
      </w:pPr>
      <w:r>
        <w:rPr>
          <w:lang w:val="en-GB"/>
        </w:rPr>
        <w:t xml:space="preserve">Pada pembuatan survey </w:t>
      </w:r>
      <w:r>
        <w:t>terdapat beberapa variasi tipe</w:t>
      </w:r>
      <w:r>
        <w:rPr>
          <w:lang w:val="en-GB"/>
        </w:rPr>
        <w:t xml:space="preserve"> pertanyaan</w:t>
      </w:r>
      <w:r w:rsidR="006810FF">
        <w:rPr>
          <w:lang w:val="en-GB"/>
        </w:rPr>
        <w:t>. Variasi pada</w:t>
      </w:r>
      <w:r>
        <w:t xml:space="preserve"> tipe</w:t>
      </w:r>
      <w:r w:rsidR="006810FF">
        <w:rPr>
          <w:lang w:val="en-GB"/>
        </w:rPr>
        <w:t xml:space="preserve"> pertanyaan ini digunakan seusia kebutuhan pengum</w:t>
      </w:r>
      <w:r>
        <w:t>pu</w:t>
      </w:r>
      <w:r w:rsidR="006810FF">
        <w:rPr>
          <w:lang w:val="en-GB"/>
        </w:rPr>
        <w:t>lan informasi. Selain itu, variasi-variasi</w:t>
      </w:r>
      <w:r>
        <w:t xml:space="preserve"> tipe</w:t>
      </w:r>
      <w:r w:rsidR="006810FF">
        <w:rPr>
          <w:lang w:val="en-GB"/>
        </w:rPr>
        <w:t xml:space="preserve"> pertanyaan ini juga</w:t>
      </w:r>
      <w:r>
        <w:t xml:space="preserve"> dapat</w:t>
      </w:r>
      <w:r w:rsidR="006810FF">
        <w:rPr>
          <w:lang w:val="en-GB"/>
        </w:rPr>
        <w:t xml:space="preserve"> mengurangi kejenuhan responden dalam pengisian survei. Terdapat </w:t>
      </w:r>
      <w:r>
        <w:t>beberapa</w:t>
      </w:r>
      <w:r w:rsidR="006810FF">
        <w:rPr>
          <w:lang w:val="en-GB"/>
        </w:rPr>
        <w:t xml:space="preserve"> </w:t>
      </w:r>
      <w:r>
        <w:t>variasi tipe</w:t>
      </w:r>
      <w:r w:rsidR="006810FF">
        <w:rPr>
          <w:lang w:val="en-GB"/>
        </w:rPr>
        <w:t xml:space="preserve"> pertanyaan yang dapat digunakan, yaitu sebagai berikut</w:t>
      </w:r>
      <w:sdt>
        <w:sdtPr>
          <w:rPr>
            <w:lang w:val="en-GB"/>
          </w:rPr>
          <w:id w:val="1529061200"/>
          <w:citation/>
        </w:sdtPr>
        <w:sdtContent>
          <w:r w:rsidR="002B2264">
            <w:rPr>
              <w:lang w:val="en-GB"/>
            </w:rPr>
            <w:fldChar w:fldCharType="begin"/>
          </w:r>
          <w:r w:rsidR="006810FF">
            <w:rPr>
              <w:lang w:val="en-GB"/>
            </w:rPr>
            <w:instrText xml:space="preserve"> CITATION Rey07 \l 2057 </w:instrText>
          </w:r>
          <w:r w:rsidR="002B2264">
            <w:rPr>
              <w:lang w:val="en-GB"/>
            </w:rPr>
            <w:fldChar w:fldCharType="separate"/>
          </w:r>
          <w:r w:rsidR="00052467">
            <w:rPr>
              <w:noProof/>
              <w:lang w:val="en-GB"/>
            </w:rPr>
            <w:t xml:space="preserve"> </w:t>
          </w:r>
          <w:r w:rsidR="00052467" w:rsidRPr="00052467">
            <w:rPr>
              <w:noProof/>
              <w:lang w:val="en-GB"/>
            </w:rPr>
            <w:t>[8]</w:t>
          </w:r>
          <w:r w:rsidR="002B2264">
            <w:rPr>
              <w:lang w:val="en-GB"/>
            </w:rPr>
            <w:fldChar w:fldCharType="end"/>
          </w:r>
        </w:sdtContent>
      </w:sdt>
      <w:r w:rsidR="006810FF">
        <w:rPr>
          <w:lang w:val="en-GB"/>
        </w:rPr>
        <w:t>.</w:t>
      </w:r>
      <w:r w:rsidR="00E003C1">
        <w:t xml:space="preserve">   </w:t>
      </w:r>
    </w:p>
    <w:p w14:paraId="223FA276" w14:textId="77777777" w:rsidR="00235641" w:rsidRPr="00235641" w:rsidRDefault="00235641" w:rsidP="00235641">
      <w:pPr>
        <w:rPr>
          <w:lang w:val="en-GB"/>
        </w:rPr>
      </w:pPr>
    </w:p>
    <w:p w14:paraId="7E485464" w14:textId="77777777" w:rsidR="006810FF" w:rsidRPr="00476199" w:rsidRDefault="006810FF" w:rsidP="00235641">
      <w:pPr>
        <w:pStyle w:val="Heading3"/>
        <w:rPr>
          <w:i/>
          <w:lang w:val="en-GB"/>
        </w:rPr>
      </w:pPr>
      <w:bookmarkStart w:id="44" w:name="_Toc480274057"/>
      <w:r w:rsidRPr="00476199">
        <w:rPr>
          <w:i/>
          <w:lang w:val="en-GB"/>
        </w:rPr>
        <w:t>Matrix Questions</w:t>
      </w:r>
      <w:bookmarkEnd w:id="44"/>
    </w:p>
    <w:p w14:paraId="37DA8421" w14:textId="77777777" w:rsidR="00476199" w:rsidRDefault="00476199" w:rsidP="00476199">
      <w:pPr>
        <w:ind w:firstLine="709"/>
        <w:rPr>
          <w:lang w:val="en-GB"/>
        </w:rPr>
      </w:pPr>
      <w:r>
        <w:rPr>
          <w:i/>
        </w:rPr>
        <w:t xml:space="preserve">Matrix </w:t>
      </w:r>
      <w:r w:rsidRPr="00476199">
        <w:rPr>
          <w:i/>
        </w:rPr>
        <w:t>questions</w:t>
      </w:r>
      <w:r>
        <w:t xml:space="preserve"> menampilkan beberapa pertanyaan menggunakan matriks. </w:t>
      </w:r>
      <w:r w:rsidR="006810FF" w:rsidRPr="00476199">
        <w:rPr>
          <w:lang w:val="en-GB"/>
        </w:rPr>
        <w:t>Format</w:t>
      </w:r>
      <w:r w:rsidR="006810FF">
        <w:rPr>
          <w:lang w:val="en-GB"/>
        </w:rPr>
        <w:t xml:space="preserve"> matriks dapat menyederhanakan pertanyaan jika terdapat banyak </w:t>
      </w:r>
      <w:r>
        <w:t>opsi</w:t>
      </w:r>
      <w:r w:rsidR="006810FF">
        <w:rPr>
          <w:lang w:val="en-GB"/>
        </w:rPr>
        <w:t xml:space="preserve"> yang harus dipilih oleh responden. Opsi-opsi yang dapat dipilih responden tersebut pertama-tama dikelompokkan menjadi subkat</w:t>
      </w:r>
      <w:r>
        <w:rPr>
          <w:lang w:val="en-GB"/>
        </w:rPr>
        <w:t>egori, lalu responden dapat memilih</w:t>
      </w:r>
      <w:r w:rsidR="006810FF">
        <w:rPr>
          <w:lang w:val="en-GB"/>
        </w:rPr>
        <w:t xml:space="preserve"> menggunakan </w:t>
      </w:r>
      <w:r w:rsidR="006810FF">
        <w:rPr>
          <w:i/>
          <w:lang w:val="en-GB"/>
        </w:rPr>
        <w:t>radio buttons</w:t>
      </w:r>
      <w:r w:rsidR="006810FF">
        <w:rPr>
          <w:lang w:val="en-GB"/>
        </w:rPr>
        <w:t xml:space="preserve"> atau </w:t>
      </w:r>
      <w:r w:rsidR="006810FF">
        <w:rPr>
          <w:i/>
          <w:lang w:val="en-GB"/>
        </w:rPr>
        <w:t>checkboxes</w:t>
      </w:r>
      <w:r w:rsidR="006810FF">
        <w:rPr>
          <w:lang w:val="en-GB"/>
        </w:rPr>
        <w:t>.</w:t>
      </w:r>
    </w:p>
    <w:p w14:paraId="550BACF2" w14:textId="77777777" w:rsidR="00476199" w:rsidRDefault="009B5132" w:rsidP="00476199">
      <w:pPr>
        <w:keepNext/>
        <w:jc w:val="center"/>
      </w:pPr>
      <w:r>
        <w:rPr>
          <w:noProof/>
          <w:lang w:eastAsia="id-ID"/>
        </w:rPr>
        <w:drawing>
          <wp:inline distT="0" distB="0" distL="0" distR="0" wp14:anchorId="3BBF4D43" wp14:editId="4F73E695">
            <wp:extent cx="4464181" cy="2236513"/>
            <wp:effectExtent l="0" t="0" r="0" b="0"/>
            <wp:docPr id="1" name="Picture 1" descr="C:\Users\Marlina\AppData\Local\Microsoft\Windows\INetCache\Content.Word\Matrix 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ina\AppData\Local\Microsoft\Windows\INetCache\Content.Word\Matrix Question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80830" cy="2244854"/>
                    </a:xfrm>
                    <a:prstGeom prst="rect">
                      <a:avLst/>
                    </a:prstGeom>
                    <a:noFill/>
                    <a:ln>
                      <a:noFill/>
                    </a:ln>
                  </pic:spPr>
                </pic:pic>
              </a:graphicData>
            </a:graphic>
          </wp:inline>
        </w:drawing>
      </w:r>
    </w:p>
    <w:p w14:paraId="3BF69A47" w14:textId="11A49768" w:rsidR="009B5132" w:rsidRDefault="00476199" w:rsidP="00476199">
      <w:pPr>
        <w:pStyle w:val="Caption"/>
        <w:rPr>
          <w:lang w:val="en-GB"/>
        </w:rPr>
      </w:pPr>
      <w:bookmarkStart w:id="45" w:name="_Toc480239081"/>
      <w:r>
        <w:t xml:space="preserve">Gambar </w:t>
      </w:r>
      <w:fldSimple w:instr=" STYLEREF 1 \s ">
        <w:r w:rsidR="003A7C7F">
          <w:rPr>
            <w:noProof/>
          </w:rPr>
          <w:t>2</w:t>
        </w:r>
      </w:fldSimple>
      <w:r w:rsidR="003A7C7F">
        <w:t>.</w:t>
      </w:r>
      <w:fldSimple w:instr=" SEQ Gambar \* ARABIC \s 1 ">
        <w:r w:rsidR="003A7C7F">
          <w:rPr>
            <w:noProof/>
          </w:rPr>
          <w:t>1</w:t>
        </w:r>
      </w:fldSimple>
      <w:r>
        <w:t xml:space="preserve"> </w:t>
      </w:r>
      <w:r w:rsidRPr="00476199">
        <w:rPr>
          <w:i/>
        </w:rPr>
        <w:t>Matrix Questions</w:t>
      </w:r>
      <w:bookmarkEnd w:id="45"/>
    </w:p>
    <w:p w14:paraId="7E8971E0" w14:textId="77777777" w:rsidR="00235641" w:rsidRPr="00930E7A" w:rsidRDefault="00235641" w:rsidP="006810FF">
      <w:pPr>
        <w:ind w:firstLine="709"/>
        <w:rPr>
          <w:lang w:val="en-GB"/>
        </w:rPr>
      </w:pPr>
    </w:p>
    <w:p w14:paraId="79E2A7A4" w14:textId="77777777" w:rsidR="006810FF" w:rsidRPr="00935772" w:rsidRDefault="006810FF" w:rsidP="00235641">
      <w:pPr>
        <w:pStyle w:val="Heading3"/>
        <w:rPr>
          <w:i/>
          <w:lang w:val="en-GB"/>
        </w:rPr>
      </w:pPr>
      <w:bookmarkStart w:id="46" w:name="_Toc480274058"/>
      <w:r w:rsidRPr="00935772">
        <w:rPr>
          <w:i/>
          <w:lang w:val="en-GB"/>
        </w:rPr>
        <w:t>Drop-down Boxes</w:t>
      </w:r>
      <w:bookmarkEnd w:id="46"/>
    </w:p>
    <w:p w14:paraId="074635CB" w14:textId="77777777" w:rsidR="006810FF" w:rsidRDefault="006B57DB" w:rsidP="00114FAB">
      <w:pPr>
        <w:ind w:firstLine="709"/>
        <w:rPr>
          <w:lang w:val="en-GB"/>
        </w:rPr>
      </w:pPr>
      <w:r>
        <w:rPr>
          <w:i/>
        </w:rPr>
        <w:t xml:space="preserve">Drop-down </w:t>
      </w:r>
      <w:r w:rsidRPr="00114FAB">
        <w:rPr>
          <w:i/>
        </w:rPr>
        <w:t>boxes</w:t>
      </w:r>
      <w:r>
        <w:t xml:space="preserve"> merupakan salah satu tipe pertanyaan untuk jawaban pilihan berganda. P</w:t>
      </w:r>
      <w:r w:rsidR="006810FF">
        <w:rPr>
          <w:lang w:val="en-GB"/>
        </w:rPr>
        <w:t>ertanyaan pada awalnya adalah</w:t>
      </w:r>
      <w:r>
        <w:t xml:space="preserve"> menampilkan</w:t>
      </w:r>
      <w:r w:rsidR="006810FF">
        <w:rPr>
          <w:lang w:val="en-GB"/>
        </w:rPr>
        <w:t xml:space="preserve"> sebuah baris</w:t>
      </w:r>
      <w:r>
        <w:t xml:space="preserve"> jawaban</w:t>
      </w:r>
      <w:r w:rsidR="006810FF">
        <w:rPr>
          <w:lang w:val="en-GB"/>
        </w:rPr>
        <w:t xml:space="preserve"> yang jika ditekan ma</w:t>
      </w:r>
      <w:r>
        <w:t>k</w:t>
      </w:r>
      <w:r w:rsidR="006810FF">
        <w:rPr>
          <w:lang w:val="en-GB"/>
        </w:rPr>
        <w:t xml:space="preserve">a akan menampilkan baris-baris pilihan lain yang dapat dipilih oleh responden. Penggunaan tipe pertanyaan ini dapat menghemat tempat untuk pertanyaan </w:t>
      </w:r>
      <w:r>
        <w:t>dengan banyak pilihan jawaban</w:t>
      </w:r>
      <w:r w:rsidR="006810FF">
        <w:rPr>
          <w:lang w:val="en-GB"/>
        </w:rPr>
        <w:t>. Tipe pertanyaan ini juga membuat tampilan survei menjadi lebih rapi.</w:t>
      </w:r>
    </w:p>
    <w:p w14:paraId="2B8A5FEC" w14:textId="77777777" w:rsidR="006B57DB" w:rsidRDefault="00C77B2B" w:rsidP="006B57DB">
      <w:pPr>
        <w:keepNext/>
        <w:jc w:val="center"/>
      </w:pPr>
      <w:r>
        <w:rPr>
          <w:noProof/>
          <w:lang w:eastAsia="id-ID"/>
        </w:rPr>
        <w:drawing>
          <wp:inline distT="0" distB="0" distL="0" distR="0" wp14:anchorId="72068B56" wp14:editId="2C61D4EC">
            <wp:extent cx="1199704" cy="70891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ina\AppData\Local\Microsoft\Windows\INetCache\Content.Word\Drop-down boxes.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210452" cy="715267"/>
                    </a:xfrm>
                    <a:prstGeom prst="rect">
                      <a:avLst/>
                    </a:prstGeom>
                    <a:noFill/>
                    <a:ln>
                      <a:noFill/>
                    </a:ln>
                  </pic:spPr>
                </pic:pic>
              </a:graphicData>
            </a:graphic>
          </wp:inline>
        </w:drawing>
      </w:r>
    </w:p>
    <w:p w14:paraId="768EBCE5" w14:textId="485C57D5" w:rsidR="00C77B2B" w:rsidRPr="006B57DB" w:rsidRDefault="006B57DB" w:rsidP="006B57DB">
      <w:pPr>
        <w:pStyle w:val="Caption"/>
        <w:rPr>
          <w:i/>
          <w:lang w:val="en-GB"/>
        </w:rPr>
      </w:pPr>
      <w:bookmarkStart w:id="47" w:name="_Toc480239082"/>
      <w:r>
        <w:t xml:space="preserve">Gambar </w:t>
      </w:r>
      <w:fldSimple w:instr=" STYLEREF 1 \s ">
        <w:r w:rsidR="003A7C7F">
          <w:rPr>
            <w:noProof/>
          </w:rPr>
          <w:t>2</w:t>
        </w:r>
      </w:fldSimple>
      <w:r w:rsidR="003A7C7F">
        <w:t>.</w:t>
      </w:r>
      <w:fldSimple w:instr=" SEQ Gambar \* ARABIC \s 1 ">
        <w:r w:rsidR="003A7C7F">
          <w:rPr>
            <w:noProof/>
          </w:rPr>
          <w:t>2</w:t>
        </w:r>
      </w:fldSimple>
      <w:r>
        <w:t xml:space="preserve"> </w:t>
      </w:r>
      <w:r>
        <w:rPr>
          <w:i/>
        </w:rPr>
        <w:t>Drop-down boxes</w:t>
      </w:r>
      <w:bookmarkEnd w:id="47"/>
    </w:p>
    <w:p w14:paraId="5CF18710" w14:textId="77777777" w:rsidR="00235641" w:rsidRPr="00930E7A" w:rsidRDefault="00235641" w:rsidP="006810FF">
      <w:pPr>
        <w:ind w:firstLine="709"/>
        <w:rPr>
          <w:i/>
          <w:lang w:val="en-GB"/>
        </w:rPr>
      </w:pPr>
    </w:p>
    <w:p w14:paraId="38D763FA" w14:textId="77777777" w:rsidR="006810FF" w:rsidRPr="00503EC5" w:rsidRDefault="006810FF" w:rsidP="00235641">
      <w:pPr>
        <w:pStyle w:val="Heading3"/>
        <w:rPr>
          <w:i/>
          <w:lang w:val="en-GB"/>
        </w:rPr>
      </w:pPr>
      <w:bookmarkStart w:id="48" w:name="_Toc480274059"/>
      <w:r w:rsidRPr="00503EC5">
        <w:rPr>
          <w:i/>
          <w:lang w:val="en-GB"/>
        </w:rPr>
        <w:t>Radio Buttons</w:t>
      </w:r>
      <w:bookmarkEnd w:id="48"/>
    </w:p>
    <w:p w14:paraId="3A234EA1" w14:textId="77777777" w:rsidR="006810FF" w:rsidRDefault="006810FF" w:rsidP="006810FF">
      <w:pPr>
        <w:ind w:firstLine="709"/>
        <w:rPr>
          <w:lang w:val="en-GB"/>
        </w:rPr>
      </w:pPr>
      <w:r>
        <w:rPr>
          <w:i/>
          <w:lang w:val="en-GB"/>
        </w:rPr>
        <w:t>Radio button</w:t>
      </w:r>
      <w:r w:rsidR="00114FAB">
        <w:rPr>
          <w:i/>
        </w:rPr>
        <w:t>s</w:t>
      </w:r>
      <w:r>
        <w:rPr>
          <w:lang w:val="en-GB"/>
        </w:rPr>
        <w:t xml:space="preserve"> </w:t>
      </w:r>
      <w:r w:rsidR="00114FAB">
        <w:t xml:space="preserve">merupakan salah satu tipe pertanyaan untuk jawaban pilihan berganda. </w:t>
      </w:r>
      <w:r w:rsidR="00114FAB">
        <w:rPr>
          <w:i/>
        </w:rPr>
        <w:t xml:space="preserve">Radio buttons </w:t>
      </w:r>
      <w:r w:rsidR="00114FAB">
        <w:t>berbentuk</w:t>
      </w:r>
      <w:r>
        <w:rPr>
          <w:lang w:val="en-GB"/>
        </w:rPr>
        <w:t xml:space="preserve"> sebuah lingkaran kecil yang ditempatkan di sebelah opsi yang dapat dipilih oleh responden. Pada tipe ini, responden hanya dapat memilih salah satu dari opsi yang telah disediakan.</w:t>
      </w:r>
    </w:p>
    <w:p w14:paraId="778C4409" w14:textId="77777777" w:rsidR="006B57DB" w:rsidRDefault="006B57DB" w:rsidP="006B57DB">
      <w:pPr>
        <w:keepNext/>
        <w:jc w:val="center"/>
      </w:pPr>
      <w:r>
        <w:rPr>
          <w:noProof/>
          <w:lang w:eastAsia="id-ID"/>
        </w:rPr>
        <w:drawing>
          <wp:inline distT="0" distB="0" distL="0" distR="0" wp14:anchorId="582B0CED" wp14:editId="40321FB3">
            <wp:extent cx="2322195" cy="462280"/>
            <wp:effectExtent l="0" t="0" r="1905" b="0"/>
            <wp:docPr id="3" name="Picture 3" descr="C:\Users\Marlina\AppData\Local\Microsoft\Windows\INetCache\Content.Word\Radio 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ina\AppData\Local\Microsoft\Windows\INetCache\Content.Word\Radio Button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2195" cy="462280"/>
                    </a:xfrm>
                    <a:prstGeom prst="rect">
                      <a:avLst/>
                    </a:prstGeom>
                    <a:noFill/>
                    <a:ln>
                      <a:noFill/>
                    </a:ln>
                  </pic:spPr>
                </pic:pic>
              </a:graphicData>
            </a:graphic>
          </wp:inline>
        </w:drawing>
      </w:r>
    </w:p>
    <w:p w14:paraId="5B1B0D65" w14:textId="7D0453FB" w:rsidR="006B57DB" w:rsidRPr="006B57DB" w:rsidRDefault="006B57DB" w:rsidP="006B57DB">
      <w:pPr>
        <w:pStyle w:val="Caption"/>
        <w:rPr>
          <w:i/>
          <w:lang w:val="en-GB"/>
        </w:rPr>
      </w:pPr>
      <w:bookmarkStart w:id="49" w:name="_Toc480239083"/>
      <w:r>
        <w:t xml:space="preserve">Gambar </w:t>
      </w:r>
      <w:fldSimple w:instr=" STYLEREF 1 \s ">
        <w:r w:rsidR="003A7C7F">
          <w:rPr>
            <w:noProof/>
          </w:rPr>
          <w:t>2</w:t>
        </w:r>
      </w:fldSimple>
      <w:r w:rsidR="003A7C7F">
        <w:t>.</w:t>
      </w:r>
      <w:fldSimple w:instr=" SEQ Gambar \* ARABIC \s 1 ">
        <w:r w:rsidR="003A7C7F">
          <w:rPr>
            <w:noProof/>
          </w:rPr>
          <w:t>3</w:t>
        </w:r>
      </w:fldSimple>
      <w:r>
        <w:t xml:space="preserve"> </w:t>
      </w:r>
      <w:r>
        <w:rPr>
          <w:i/>
        </w:rPr>
        <w:t>Radio buttons</w:t>
      </w:r>
      <w:bookmarkEnd w:id="49"/>
    </w:p>
    <w:p w14:paraId="37DDCCE9" w14:textId="77777777" w:rsidR="006810FF" w:rsidRPr="00930E7A" w:rsidRDefault="006810FF" w:rsidP="006810FF">
      <w:pPr>
        <w:ind w:firstLine="709"/>
        <w:rPr>
          <w:lang w:val="en-GB"/>
        </w:rPr>
      </w:pPr>
    </w:p>
    <w:p w14:paraId="530ACBBA" w14:textId="77777777" w:rsidR="006810FF" w:rsidRPr="003627EB" w:rsidRDefault="006810FF" w:rsidP="00235641">
      <w:pPr>
        <w:pStyle w:val="Heading3"/>
        <w:rPr>
          <w:i/>
          <w:lang w:val="en-GB"/>
        </w:rPr>
      </w:pPr>
      <w:bookmarkStart w:id="50" w:name="_Toc480274060"/>
      <w:r w:rsidRPr="003627EB">
        <w:rPr>
          <w:i/>
          <w:lang w:val="en-GB"/>
        </w:rPr>
        <w:t>Checkboxes</w:t>
      </w:r>
      <w:bookmarkEnd w:id="50"/>
    </w:p>
    <w:p w14:paraId="60368A8A" w14:textId="77777777" w:rsidR="006810FF" w:rsidRDefault="006810FF" w:rsidP="006810FF">
      <w:pPr>
        <w:ind w:firstLine="709"/>
        <w:rPr>
          <w:lang w:val="en-GB"/>
        </w:rPr>
      </w:pPr>
      <w:r>
        <w:rPr>
          <w:i/>
          <w:lang w:val="en-GB"/>
        </w:rPr>
        <w:t>Checkbox</w:t>
      </w:r>
      <w:r w:rsidR="00114FAB">
        <w:rPr>
          <w:i/>
        </w:rPr>
        <w:t>es</w:t>
      </w:r>
      <w:r>
        <w:rPr>
          <w:lang w:val="en-GB"/>
        </w:rPr>
        <w:t xml:space="preserve"> </w:t>
      </w:r>
      <w:r w:rsidR="00114FAB">
        <w:t>merupakan salah satu tipe pertanyaan untuk jawaban pilihan berganda.</w:t>
      </w:r>
      <w:r>
        <w:rPr>
          <w:lang w:val="en-GB"/>
        </w:rPr>
        <w:t xml:space="preserve"> </w:t>
      </w:r>
      <w:r w:rsidR="00114FAB">
        <w:t>C</w:t>
      </w:r>
      <w:r>
        <w:rPr>
          <w:i/>
          <w:lang w:val="en-GB"/>
        </w:rPr>
        <w:t>heckbox</w:t>
      </w:r>
      <w:r w:rsidR="00114FAB">
        <w:rPr>
          <w:i/>
        </w:rPr>
        <w:t>es</w:t>
      </w:r>
      <w:r w:rsidR="00114FAB">
        <w:t xml:space="preserve"> berbentuk</w:t>
      </w:r>
      <w:r>
        <w:rPr>
          <w:lang w:val="en-GB"/>
        </w:rPr>
        <w:t xml:space="preserve"> sebuah kotak yang diletakkan di sebelah opsi yang dapat dipilih oleh responden. Pada tipe pertanyaan ini, responden memungkinkan untuk memilih lebih dari satu opsi yang telah disediakan.</w:t>
      </w:r>
    </w:p>
    <w:p w14:paraId="276DC685" w14:textId="77777777" w:rsidR="00114FAB" w:rsidRDefault="00114FAB" w:rsidP="00114FAB">
      <w:pPr>
        <w:keepNext/>
        <w:jc w:val="center"/>
      </w:pPr>
      <w:r>
        <w:rPr>
          <w:noProof/>
          <w:lang w:eastAsia="id-ID"/>
        </w:rPr>
        <w:drawing>
          <wp:inline distT="0" distB="0" distL="0" distR="0" wp14:anchorId="218C117A" wp14:editId="5DF6F82F">
            <wp:extent cx="3534410" cy="688340"/>
            <wp:effectExtent l="0" t="0" r="8890" b="0"/>
            <wp:docPr id="7" name="Picture 7" descr="C:\Users\Marlina\AppData\Local\Microsoft\Windows\INetCache\Content.Word\Checkbo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Checkboxe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34410" cy="688340"/>
                    </a:xfrm>
                    <a:prstGeom prst="rect">
                      <a:avLst/>
                    </a:prstGeom>
                    <a:noFill/>
                    <a:ln>
                      <a:noFill/>
                    </a:ln>
                  </pic:spPr>
                </pic:pic>
              </a:graphicData>
            </a:graphic>
          </wp:inline>
        </w:drawing>
      </w:r>
    </w:p>
    <w:p w14:paraId="3965B5DB" w14:textId="77B12B12" w:rsidR="00114FAB" w:rsidRPr="00114FAB" w:rsidRDefault="00114FAB" w:rsidP="00114FAB">
      <w:pPr>
        <w:pStyle w:val="Caption"/>
        <w:rPr>
          <w:i/>
          <w:lang w:val="en-GB"/>
        </w:rPr>
      </w:pPr>
      <w:bookmarkStart w:id="51" w:name="_Toc480239084"/>
      <w:r>
        <w:t xml:space="preserve">Gambar </w:t>
      </w:r>
      <w:fldSimple w:instr=" STYLEREF 1 \s ">
        <w:r w:rsidR="003A7C7F">
          <w:rPr>
            <w:noProof/>
          </w:rPr>
          <w:t>2</w:t>
        </w:r>
      </w:fldSimple>
      <w:r w:rsidR="003A7C7F">
        <w:t>.</w:t>
      </w:r>
      <w:fldSimple w:instr=" SEQ Gambar \* ARABIC \s 1 ">
        <w:r w:rsidR="003A7C7F">
          <w:rPr>
            <w:noProof/>
          </w:rPr>
          <w:t>4</w:t>
        </w:r>
      </w:fldSimple>
      <w:r>
        <w:t xml:space="preserve"> </w:t>
      </w:r>
      <w:r>
        <w:rPr>
          <w:i/>
        </w:rPr>
        <w:t>Checkboxes</w:t>
      </w:r>
      <w:bookmarkEnd w:id="51"/>
    </w:p>
    <w:p w14:paraId="0DFE6EB9" w14:textId="77777777" w:rsidR="00114FAB" w:rsidRDefault="00114FAB" w:rsidP="00114FAB">
      <w:pPr>
        <w:rPr>
          <w:lang w:val="en-GB"/>
        </w:rPr>
      </w:pPr>
    </w:p>
    <w:p w14:paraId="74EA72B7" w14:textId="1646F6F8" w:rsidR="00114FAB" w:rsidRPr="00114FAB" w:rsidRDefault="00114FAB" w:rsidP="00114FAB">
      <w:pPr>
        <w:pStyle w:val="Heading2"/>
      </w:pPr>
      <w:bookmarkStart w:id="52" w:name="_Toc480274061"/>
      <w:r>
        <w:lastRenderedPageBreak/>
        <w:t xml:space="preserve">Implementasi Tipe-tipe Pertanyaan pada </w:t>
      </w:r>
      <w:r w:rsidR="00935772" w:rsidRPr="00935772">
        <w:rPr>
          <w:i/>
        </w:rPr>
        <w:t>Online Survey</w:t>
      </w:r>
      <w:bookmarkEnd w:id="52"/>
    </w:p>
    <w:p w14:paraId="613FC992" w14:textId="0E315CB6" w:rsidR="00CF036D" w:rsidRDefault="003350B0" w:rsidP="006810FF">
      <w:pPr>
        <w:ind w:firstLine="709"/>
        <w:rPr>
          <w:lang w:val="en-GB"/>
        </w:rPr>
      </w:pPr>
      <w:r w:rsidRPr="00D9403D">
        <w:t>Tipe-tipe pertanyaan yang telah disebutkan pada sub</w:t>
      </w:r>
      <w:r w:rsidR="00D9403D" w:rsidRPr="00D9403D">
        <w:t>-</w:t>
      </w:r>
      <w:r w:rsidRPr="00D9403D">
        <w:t>bab sebelumnya mengalami pengembangan dalam penerapannya</w:t>
      </w:r>
      <w:r w:rsidR="00CF036D" w:rsidRPr="00D9403D">
        <w:t xml:space="preserve"> pada </w:t>
      </w:r>
      <w:r w:rsidR="006A502F" w:rsidRPr="006A502F">
        <w:rPr>
          <w:i/>
        </w:rPr>
        <w:t>online survey</w:t>
      </w:r>
      <w:r w:rsidRPr="00D9403D">
        <w:t>. Pengemb</w:t>
      </w:r>
      <w:r w:rsidR="00CF036D" w:rsidRPr="00D9403D">
        <w:t xml:space="preserve">angan ini bertujuan untuk penggunaan pada pertanyaan-pertanyaan yang lebih spesifik. Setiap </w:t>
      </w:r>
      <w:r w:rsidR="006A502F" w:rsidRPr="006A502F">
        <w:rPr>
          <w:i/>
        </w:rPr>
        <w:t>online survey</w:t>
      </w:r>
      <w:r w:rsidR="00CF036D" w:rsidRPr="00D9403D">
        <w:t xml:space="preserve"> memiliki variasi penerapan yang berbeda-beda. Oleh karena itu, berikut adalah tabel variasi tipe pertanyaan pada 3 (tiga) </w:t>
      </w:r>
      <w:r w:rsidR="006A502F" w:rsidRPr="006A502F">
        <w:rPr>
          <w:i/>
        </w:rPr>
        <w:t>online survey</w:t>
      </w:r>
      <w:r w:rsidR="00CF036D" w:rsidRPr="00D9403D">
        <w:t xml:space="preserve"> yang populer di kalangan pembuat survei.</w:t>
      </w:r>
      <w:r w:rsidR="006810FF">
        <w:rPr>
          <w:lang w:val="en-GB"/>
        </w:rPr>
        <w:t xml:space="preserve"> Ketiga </w:t>
      </w:r>
      <w:r w:rsidR="006810FF">
        <w:rPr>
          <w:i/>
          <w:lang w:val="en-GB"/>
        </w:rPr>
        <w:t>website</w:t>
      </w:r>
      <w:r w:rsidR="006810FF">
        <w:rPr>
          <w:lang w:val="en-GB"/>
        </w:rPr>
        <w:t xml:space="preserve"> tersebut adalah SurveyMonk</w:t>
      </w:r>
      <w:r w:rsidR="00CF036D">
        <w:rPr>
          <w:lang w:val="en-GB"/>
        </w:rPr>
        <w:t>ey, TypeForm, dan Google Forms.</w:t>
      </w:r>
    </w:p>
    <w:p w14:paraId="6724BFE0" w14:textId="77777777" w:rsidR="00CF036D" w:rsidRDefault="00CF036D" w:rsidP="006810FF">
      <w:pPr>
        <w:ind w:firstLine="709"/>
        <w:rPr>
          <w:lang w:val="en-GB"/>
        </w:rPr>
      </w:pPr>
    </w:p>
    <w:p w14:paraId="07E1EC6A" w14:textId="77777777" w:rsidR="00CF036D" w:rsidRPr="00CF036D" w:rsidRDefault="00CF036D" w:rsidP="00CF036D">
      <w:pPr>
        <w:pStyle w:val="Heading3"/>
      </w:pPr>
      <w:bookmarkStart w:id="53" w:name="_Toc480274062"/>
      <w:r>
        <w:t>Implementasi Tipe-tipe Pertanyaan pada SurveyMonkey</w:t>
      </w:r>
      <w:bookmarkEnd w:id="53"/>
    </w:p>
    <w:p w14:paraId="0137518A" w14:textId="2069341C" w:rsidR="006810FF" w:rsidRPr="002259AE" w:rsidRDefault="00CF036D" w:rsidP="002259AE">
      <w:pPr>
        <w:ind w:firstLine="709"/>
      </w:pPr>
      <w:r>
        <w:t>SurveyMonkey adalah</w:t>
      </w:r>
      <w:r w:rsidR="002259AE">
        <w:t xml:space="preserve"> perangkat</w:t>
      </w:r>
      <w:r>
        <w:t xml:space="preserve"> </w:t>
      </w:r>
      <w:r w:rsidR="006A502F" w:rsidRPr="006A502F">
        <w:rPr>
          <w:i/>
        </w:rPr>
        <w:t>online survey</w:t>
      </w:r>
      <w:r w:rsidR="002259AE">
        <w:rPr>
          <w:i/>
        </w:rPr>
        <w:t xml:space="preserve"> </w:t>
      </w:r>
      <w:r w:rsidR="002259AE">
        <w:t xml:space="preserve">dengan lebih dari tiga puluh juta konsumen. SurveyMonkey menawarkan kemudahan pembuatan </w:t>
      </w:r>
      <w:r w:rsidR="002259AE">
        <w:rPr>
          <w:i/>
        </w:rPr>
        <w:t>polling</w:t>
      </w:r>
      <w:r w:rsidR="002259AE">
        <w:t xml:space="preserve"> dan pertanyaan kuesioner untuk kepuasaan pelanggan dan kenyamanan pegawai</w:t>
      </w:r>
      <w:sdt>
        <w:sdtPr>
          <w:id w:val="1569923040"/>
          <w:citation/>
        </w:sdtPr>
        <w:sdtContent>
          <w:r w:rsidR="002B2264">
            <w:fldChar w:fldCharType="begin"/>
          </w:r>
          <w:r w:rsidR="002259AE">
            <w:instrText xml:space="preserve"> CITATION Sur17 \l 1057 </w:instrText>
          </w:r>
          <w:r w:rsidR="002B2264">
            <w:fldChar w:fldCharType="separate"/>
          </w:r>
          <w:r w:rsidR="002259AE">
            <w:rPr>
              <w:noProof/>
            </w:rPr>
            <w:t xml:space="preserve"> </w:t>
          </w:r>
          <w:r w:rsidR="002259AE" w:rsidRPr="002259AE">
            <w:rPr>
              <w:noProof/>
            </w:rPr>
            <w:t>[11]</w:t>
          </w:r>
          <w:r w:rsidR="002B2264">
            <w:fldChar w:fldCharType="end"/>
          </w:r>
        </w:sdtContent>
      </w:sdt>
      <w:r w:rsidR="002259AE">
        <w:t>. Pada implementasinya, tipe-tipe pertanyaan yang dihadirkan oleh SurveyMonkey adalah sebagai berikut</w:t>
      </w:r>
      <w:sdt>
        <w:sdtPr>
          <w:rPr>
            <w:lang w:val="en-GB"/>
          </w:rPr>
          <w:id w:val="-1046371982"/>
          <w:citation/>
        </w:sdtPr>
        <w:sdtContent>
          <w:r w:rsidR="002B2264">
            <w:rPr>
              <w:lang w:val="en-GB"/>
            </w:rPr>
            <w:fldChar w:fldCharType="begin"/>
          </w:r>
          <w:r w:rsidR="006810FF">
            <w:rPr>
              <w:lang w:val="en-GB"/>
            </w:rPr>
            <w:instrText xml:space="preserve"> CITATION Que16 \l 2057 </w:instrText>
          </w:r>
          <w:r w:rsidR="002B2264">
            <w:rPr>
              <w:lang w:val="en-GB"/>
            </w:rPr>
            <w:fldChar w:fldCharType="separate"/>
          </w:r>
          <w:r w:rsidR="00052467">
            <w:rPr>
              <w:noProof/>
              <w:lang w:val="en-GB"/>
            </w:rPr>
            <w:t xml:space="preserve"> </w:t>
          </w:r>
          <w:r w:rsidR="00052467" w:rsidRPr="00052467">
            <w:rPr>
              <w:noProof/>
              <w:lang w:val="en-GB"/>
            </w:rPr>
            <w:t>[9]</w:t>
          </w:r>
          <w:r w:rsidR="002B2264">
            <w:rPr>
              <w:lang w:val="en-GB"/>
            </w:rPr>
            <w:fldChar w:fldCharType="end"/>
          </w:r>
        </w:sdtContent>
      </w:sdt>
      <w:r w:rsidR="006810FF">
        <w:rPr>
          <w:lang w:val="en-GB"/>
        </w:rPr>
        <w:t>.</w:t>
      </w:r>
    </w:p>
    <w:tbl>
      <w:tblPr>
        <w:tblStyle w:val="TableGrid"/>
        <w:tblW w:w="8755" w:type="dxa"/>
        <w:tblLook w:val="04A0" w:firstRow="1" w:lastRow="0" w:firstColumn="1" w:lastColumn="0" w:noHBand="0" w:noVBand="1"/>
      </w:tblPr>
      <w:tblGrid>
        <w:gridCol w:w="1622"/>
        <w:gridCol w:w="3164"/>
        <w:gridCol w:w="3969"/>
      </w:tblGrid>
      <w:tr w:rsidR="00EB624A" w14:paraId="6338DFC5" w14:textId="737B49B1" w:rsidTr="002468B6">
        <w:trPr>
          <w:tblHeader/>
        </w:trPr>
        <w:tc>
          <w:tcPr>
            <w:tcW w:w="1622" w:type="dxa"/>
            <w:shd w:val="clear" w:color="auto" w:fill="000000" w:themeFill="text1"/>
          </w:tcPr>
          <w:p w14:paraId="423FC2FF" w14:textId="77777777" w:rsidR="0034011D" w:rsidRDefault="0034011D" w:rsidP="007307B0">
            <w:pPr>
              <w:jc w:val="center"/>
              <w:rPr>
                <w:lang w:val="en-GB"/>
              </w:rPr>
            </w:pPr>
            <w:r>
              <w:rPr>
                <w:lang w:val="en-GB"/>
              </w:rPr>
              <w:t>Tipe Pertanyaan</w:t>
            </w:r>
          </w:p>
        </w:tc>
        <w:tc>
          <w:tcPr>
            <w:tcW w:w="3164" w:type="dxa"/>
            <w:shd w:val="clear" w:color="auto" w:fill="000000" w:themeFill="text1"/>
          </w:tcPr>
          <w:p w14:paraId="23287C64" w14:textId="77777777" w:rsidR="0034011D" w:rsidRDefault="0034011D" w:rsidP="007307B0">
            <w:pPr>
              <w:jc w:val="center"/>
              <w:rPr>
                <w:lang w:val="en-GB"/>
              </w:rPr>
            </w:pPr>
            <w:r>
              <w:rPr>
                <w:lang w:val="en-GB"/>
              </w:rPr>
              <w:t>Deskripsi</w:t>
            </w:r>
          </w:p>
        </w:tc>
        <w:tc>
          <w:tcPr>
            <w:tcW w:w="3969" w:type="dxa"/>
            <w:shd w:val="clear" w:color="auto" w:fill="000000" w:themeFill="text1"/>
          </w:tcPr>
          <w:p w14:paraId="5BC707AE" w14:textId="64E9803A" w:rsidR="0034011D" w:rsidRDefault="0034011D" w:rsidP="007307B0">
            <w:pPr>
              <w:jc w:val="center"/>
              <w:rPr>
                <w:lang w:val="en-GB"/>
              </w:rPr>
            </w:pPr>
            <w:r>
              <w:rPr>
                <w:lang w:val="en-GB"/>
              </w:rPr>
              <w:t>Implementasi</w:t>
            </w:r>
          </w:p>
        </w:tc>
      </w:tr>
      <w:tr w:rsidR="00EB624A" w:rsidRPr="00B14005" w14:paraId="3AE237F4" w14:textId="7D7E8C21" w:rsidTr="002468B6">
        <w:tc>
          <w:tcPr>
            <w:tcW w:w="1622" w:type="dxa"/>
          </w:tcPr>
          <w:p w14:paraId="17ED616F" w14:textId="77777777" w:rsidR="0034011D" w:rsidRPr="00B14005" w:rsidRDefault="0034011D" w:rsidP="007307B0">
            <w:pPr>
              <w:rPr>
                <w:i/>
                <w:lang w:val="en-GB"/>
              </w:rPr>
            </w:pPr>
            <w:r w:rsidRPr="00B14005">
              <w:rPr>
                <w:i/>
                <w:lang w:val="en-GB"/>
              </w:rPr>
              <w:t>Multiple choice</w:t>
            </w:r>
          </w:p>
        </w:tc>
        <w:tc>
          <w:tcPr>
            <w:tcW w:w="3164" w:type="dxa"/>
          </w:tcPr>
          <w:p w14:paraId="08BFA323" w14:textId="77777777" w:rsidR="0034011D" w:rsidRPr="00B14005" w:rsidRDefault="0034011D" w:rsidP="007307B0">
            <w:pPr>
              <w:rPr>
                <w:lang w:val="en-GB"/>
              </w:rPr>
            </w:pPr>
            <w:r w:rsidRPr="00B14005">
              <w:rPr>
                <w:lang w:val="en-GB"/>
              </w:rPr>
              <w:t>Meminta responden untuk memilih satu (atau lebih) jawaban dari sejumlah jawaban yang ditampilkan.</w:t>
            </w:r>
          </w:p>
        </w:tc>
        <w:tc>
          <w:tcPr>
            <w:tcW w:w="3969" w:type="dxa"/>
          </w:tcPr>
          <w:p w14:paraId="7AD2B9BB" w14:textId="73972E96" w:rsidR="0034011D" w:rsidRPr="00B14005" w:rsidRDefault="001719E2" w:rsidP="00A86613">
            <w:pPr>
              <w:ind w:left="-100" w:firstLine="100"/>
              <w:jc w:val="center"/>
              <w:rPr>
                <w:lang w:val="en-GB"/>
              </w:rPr>
            </w:pPr>
            <w:r w:rsidRPr="00B14005">
              <w:rPr>
                <w:noProof/>
                <w:lang w:eastAsia="id-ID"/>
              </w:rPr>
              <w:drawing>
                <wp:anchor distT="0" distB="0" distL="114300" distR="114300" simplePos="0" relativeHeight="251648512" behindDoc="0" locked="0" layoutInCell="1" allowOverlap="1" wp14:anchorId="134BF871" wp14:editId="669BFAF7">
                  <wp:simplePos x="0" y="0"/>
                  <wp:positionH relativeFrom="column">
                    <wp:posOffset>92305</wp:posOffset>
                  </wp:positionH>
                  <wp:positionV relativeFrom="paragraph">
                    <wp:posOffset>99816</wp:posOffset>
                  </wp:positionV>
                  <wp:extent cx="2149475" cy="105029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49475" cy="1050290"/>
                          </a:xfrm>
                          <a:prstGeom prst="rect">
                            <a:avLst/>
                          </a:prstGeom>
                        </pic:spPr>
                      </pic:pic>
                    </a:graphicData>
                  </a:graphic>
                  <wp14:sizeRelH relativeFrom="page">
                    <wp14:pctWidth>0</wp14:pctWidth>
                  </wp14:sizeRelH>
                  <wp14:sizeRelV relativeFrom="page">
                    <wp14:pctHeight>0</wp14:pctHeight>
                  </wp14:sizeRelV>
                </wp:anchor>
              </w:drawing>
            </w:r>
          </w:p>
        </w:tc>
      </w:tr>
      <w:tr w:rsidR="00EB624A" w:rsidRPr="00B14005" w14:paraId="75E30980" w14:textId="012C42EF" w:rsidTr="002468B6">
        <w:tc>
          <w:tcPr>
            <w:tcW w:w="1622" w:type="dxa"/>
          </w:tcPr>
          <w:p w14:paraId="13895500" w14:textId="77777777" w:rsidR="0034011D" w:rsidRPr="00B14005" w:rsidRDefault="0034011D" w:rsidP="007307B0">
            <w:pPr>
              <w:rPr>
                <w:i/>
                <w:lang w:val="en-GB"/>
              </w:rPr>
            </w:pPr>
            <w:r w:rsidRPr="00B14005">
              <w:rPr>
                <w:i/>
                <w:lang w:val="en-GB"/>
              </w:rPr>
              <w:t>Dropdown</w:t>
            </w:r>
          </w:p>
        </w:tc>
        <w:tc>
          <w:tcPr>
            <w:tcW w:w="3164" w:type="dxa"/>
          </w:tcPr>
          <w:p w14:paraId="168E8DCF" w14:textId="77777777" w:rsidR="0034011D" w:rsidRPr="00B14005" w:rsidRDefault="0034011D" w:rsidP="007307B0">
            <w:pPr>
              <w:rPr>
                <w:lang w:val="en-GB"/>
              </w:rPr>
            </w:pPr>
            <w:r w:rsidRPr="00B14005">
              <w:rPr>
                <w:lang w:val="en-GB"/>
              </w:rPr>
              <w:t xml:space="preserve">Menampilkan jawaban dalam bentuk </w:t>
            </w:r>
            <w:r w:rsidRPr="00B14005">
              <w:rPr>
                <w:i/>
                <w:lang w:val="en-GB"/>
              </w:rPr>
              <w:t>dropdown list</w:t>
            </w:r>
            <w:r w:rsidRPr="00B14005">
              <w:rPr>
                <w:lang w:val="en-GB"/>
              </w:rPr>
              <w:t xml:space="preserve"> yang dapat dipilih oleh responden.</w:t>
            </w:r>
          </w:p>
        </w:tc>
        <w:tc>
          <w:tcPr>
            <w:tcW w:w="3969" w:type="dxa"/>
          </w:tcPr>
          <w:p w14:paraId="1A107204" w14:textId="72E275DF" w:rsidR="0034011D" w:rsidRPr="00B14005" w:rsidRDefault="001719E2" w:rsidP="001719E2">
            <w:pPr>
              <w:jc w:val="center"/>
              <w:rPr>
                <w:lang w:val="en-GB"/>
              </w:rPr>
            </w:pPr>
            <w:r w:rsidRPr="00B14005">
              <w:rPr>
                <w:noProof/>
                <w:lang w:eastAsia="id-ID"/>
              </w:rPr>
              <w:drawing>
                <wp:anchor distT="0" distB="0" distL="114300" distR="114300" simplePos="0" relativeHeight="251649536" behindDoc="0" locked="0" layoutInCell="1" allowOverlap="1" wp14:anchorId="5809968B" wp14:editId="08F7B20C">
                  <wp:simplePos x="0" y="0"/>
                  <wp:positionH relativeFrom="column">
                    <wp:posOffset>119204</wp:posOffset>
                  </wp:positionH>
                  <wp:positionV relativeFrom="paragraph">
                    <wp:posOffset>110814</wp:posOffset>
                  </wp:positionV>
                  <wp:extent cx="2122805" cy="97409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22805" cy="974090"/>
                          </a:xfrm>
                          <a:prstGeom prst="rect">
                            <a:avLst/>
                          </a:prstGeom>
                        </pic:spPr>
                      </pic:pic>
                    </a:graphicData>
                  </a:graphic>
                  <wp14:sizeRelH relativeFrom="page">
                    <wp14:pctWidth>0</wp14:pctWidth>
                  </wp14:sizeRelH>
                  <wp14:sizeRelV relativeFrom="page">
                    <wp14:pctHeight>0</wp14:pctHeight>
                  </wp14:sizeRelV>
                </wp:anchor>
              </w:drawing>
            </w:r>
          </w:p>
        </w:tc>
      </w:tr>
      <w:tr w:rsidR="00EB624A" w:rsidRPr="00B14005" w14:paraId="56CDBC75" w14:textId="03F2B6DC" w:rsidTr="002468B6">
        <w:tc>
          <w:tcPr>
            <w:tcW w:w="1622" w:type="dxa"/>
          </w:tcPr>
          <w:p w14:paraId="21F06265" w14:textId="77777777" w:rsidR="0034011D" w:rsidRPr="00B14005" w:rsidRDefault="0034011D" w:rsidP="007307B0">
            <w:pPr>
              <w:rPr>
                <w:i/>
                <w:lang w:val="en-GB"/>
              </w:rPr>
            </w:pPr>
            <w:r w:rsidRPr="00B14005">
              <w:rPr>
                <w:i/>
                <w:lang w:val="en-GB"/>
              </w:rPr>
              <w:t>Star Rating</w:t>
            </w:r>
          </w:p>
        </w:tc>
        <w:tc>
          <w:tcPr>
            <w:tcW w:w="3164" w:type="dxa"/>
          </w:tcPr>
          <w:p w14:paraId="1DFB8FF0" w14:textId="77777777" w:rsidR="0034011D" w:rsidRPr="00B14005" w:rsidRDefault="0034011D" w:rsidP="007307B0">
            <w:pPr>
              <w:rPr>
                <w:lang w:val="en-GB"/>
              </w:rPr>
            </w:pPr>
            <w:r w:rsidRPr="00B14005">
              <w:rPr>
                <w:lang w:val="en-GB"/>
              </w:rPr>
              <w:t xml:space="preserve">Meminta responden untuk memberikan evaluasi terhadap pernyataan menggunakan visualisasi pengukuran berbentuk hati, bintang, ibu jari, atau </w:t>
            </w:r>
            <w:r w:rsidRPr="00B14005">
              <w:rPr>
                <w:i/>
                <w:lang w:val="en-GB"/>
              </w:rPr>
              <w:t>emoticons</w:t>
            </w:r>
            <w:r w:rsidRPr="00B14005">
              <w:rPr>
                <w:lang w:val="en-GB"/>
              </w:rPr>
              <w:t>.</w:t>
            </w:r>
          </w:p>
        </w:tc>
        <w:tc>
          <w:tcPr>
            <w:tcW w:w="3969" w:type="dxa"/>
          </w:tcPr>
          <w:p w14:paraId="115DC5C4" w14:textId="5B562FED" w:rsidR="0034011D" w:rsidRPr="00B14005" w:rsidRDefault="001719E2" w:rsidP="00AD2408">
            <w:pPr>
              <w:jc w:val="center"/>
              <w:rPr>
                <w:lang w:val="en-GB"/>
              </w:rPr>
            </w:pPr>
            <w:r w:rsidRPr="00B14005">
              <w:rPr>
                <w:noProof/>
                <w:lang w:eastAsia="id-ID"/>
              </w:rPr>
              <w:drawing>
                <wp:anchor distT="0" distB="0" distL="114300" distR="114300" simplePos="0" relativeHeight="251650560" behindDoc="0" locked="0" layoutInCell="1" allowOverlap="1" wp14:anchorId="04CAB960" wp14:editId="21762172">
                  <wp:simplePos x="0" y="0"/>
                  <wp:positionH relativeFrom="column">
                    <wp:posOffset>169748</wp:posOffset>
                  </wp:positionH>
                  <wp:positionV relativeFrom="paragraph">
                    <wp:posOffset>108585</wp:posOffset>
                  </wp:positionV>
                  <wp:extent cx="2042160" cy="678815"/>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42160" cy="678815"/>
                          </a:xfrm>
                          <a:prstGeom prst="rect">
                            <a:avLst/>
                          </a:prstGeom>
                        </pic:spPr>
                      </pic:pic>
                    </a:graphicData>
                  </a:graphic>
                  <wp14:sizeRelH relativeFrom="page">
                    <wp14:pctWidth>0</wp14:pctWidth>
                  </wp14:sizeRelH>
                  <wp14:sizeRelV relativeFrom="page">
                    <wp14:pctHeight>0</wp14:pctHeight>
                  </wp14:sizeRelV>
                </wp:anchor>
              </w:drawing>
            </w:r>
          </w:p>
        </w:tc>
      </w:tr>
      <w:tr w:rsidR="00EB624A" w:rsidRPr="00B14005" w14:paraId="6200E341" w14:textId="5578B5FF" w:rsidTr="002468B6">
        <w:tc>
          <w:tcPr>
            <w:tcW w:w="1622" w:type="dxa"/>
          </w:tcPr>
          <w:p w14:paraId="2DC3BF47" w14:textId="77777777" w:rsidR="0034011D" w:rsidRPr="00B14005" w:rsidRDefault="0034011D" w:rsidP="007307B0">
            <w:pPr>
              <w:rPr>
                <w:i/>
                <w:lang w:val="en-GB"/>
              </w:rPr>
            </w:pPr>
            <w:r w:rsidRPr="00B14005">
              <w:rPr>
                <w:i/>
                <w:lang w:val="en-GB"/>
              </w:rPr>
              <w:lastRenderedPageBreak/>
              <w:t>Matrix/Rating Scale</w:t>
            </w:r>
          </w:p>
        </w:tc>
        <w:tc>
          <w:tcPr>
            <w:tcW w:w="3164" w:type="dxa"/>
          </w:tcPr>
          <w:p w14:paraId="498DDA6A" w14:textId="77777777" w:rsidR="0034011D" w:rsidRPr="00B14005" w:rsidRDefault="0034011D" w:rsidP="007307B0">
            <w:pPr>
              <w:rPr>
                <w:lang w:val="en-GB"/>
              </w:rPr>
            </w:pPr>
            <w:r w:rsidRPr="00B14005">
              <w:rPr>
                <w:lang w:val="en-GB"/>
              </w:rPr>
              <w:t xml:space="preserve">Gunakan </w:t>
            </w:r>
            <w:r w:rsidRPr="00B14005">
              <w:rPr>
                <w:i/>
                <w:lang w:val="en-GB"/>
              </w:rPr>
              <w:t>matrix/rating scale</w:t>
            </w:r>
            <w:r w:rsidRPr="00B14005">
              <w:rPr>
                <w:lang w:val="en-GB"/>
              </w:rPr>
              <w:t xml:space="preserve"> jika responden diminta untuk mengevaluasi satu atau lebih baris dengan kolom yang sama. Responden dapat mengisi satu atau lebih dari satu jawaban untuk setiap baris sesuai dengan pengaturan pembuat survei.</w:t>
            </w:r>
          </w:p>
        </w:tc>
        <w:tc>
          <w:tcPr>
            <w:tcW w:w="3969" w:type="dxa"/>
          </w:tcPr>
          <w:p w14:paraId="12EAEC44" w14:textId="34C10DC2" w:rsidR="0034011D" w:rsidRPr="00B14005" w:rsidRDefault="00AD2408" w:rsidP="00AD2408">
            <w:pPr>
              <w:jc w:val="center"/>
              <w:rPr>
                <w:lang w:val="en-GB"/>
              </w:rPr>
            </w:pPr>
            <w:r w:rsidRPr="00B14005">
              <w:rPr>
                <w:noProof/>
                <w:lang w:eastAsia="id-ID"/>
              </w:rPr>
              <w:drawing>
                <wp:anchor distT="0" distB="0" distL="114300" distR="114300" simplePos="0" relativeHeight="251651584" behindDoc="0" locked="0" layoutInCell="1" allowOverlap="1" wp14:anchorId="47FCD942" wp14:editId="4BEDD6E6">
                  <wp:simplePos x="0" y="0"/>
                  <wp:positionH relativeFrom="column">
                    <wp:posOffset>200262</wp:posOffset>
                  </wp:positionH>
                  <wp:positionV relativeFrom="paragraph">
                    <wp:posOffset>175098</wp:posOffset>
                  </wp:positionV>
                  <wp:extent cx="1974429" cy="1105508"/>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74429" cy="1105508"/>
                          </a:xfrm>
                          <a:prstGeom prst="rect">
                            <a:avLst/>
                          </a:prstGeom>
                        </pic:spPr>
                      </pic:pic>
                    </a:graphicData>
                  </a:graphic>
                  <wp14:sizeRelH relativeFrom="page">
                    <wp14:pctWidth>0</wp14:pctWidth>
                  </wp14:sizeRelH>
                  <wp14:sizeRelV relativeFrom="page">
                    <wp14:pctHeight>0</wp14:pctHeight>
                  </wp14:sizeRelV>
                </wp:anchor>
              </w:drawing>
            </w:r>
          </w:p>
        </w:tc>
      </w:tr>
      <w:tr w:rsidR="00EB624A" w:rsidRPr="00B14005" w14:paraId="17D0883B" w14:textId="1A2DD86B" w:rsidTr="002468B6">
        <w:tc>
          <w:tcPr>
            <w:tcW w:w="1622" w:type="dxa"/>
          </w:tcPr>
          <w:p w14:paraId="7DA031BE" w14:textId="77777777" w:rsidR="0034011D" w:rsidRPr="00B14005" w:rsidRDefault="0034011D" w:rsidP="007307B0">
            <w:pPr>
              <w:rPr>
                <w:i/>
                <w:lang w:val="en-GB"/>
              </w:rPr>
            </w:pPr>
            <w:r w:rsidRPr="00B14005">
              <w:rPr>
                <w:i/>
                <w:lang w:val="en-GB"/>
              </w:rPr>
              <w:t>Slider</w:t>
            </w:r>
          </w:p>
        </w:tc>
        <w:tc>
          <w:tcPr>
            <w:tcW w:w="3164" w:type="dxa"/>
          </w:tcPr>
          <w:p w14:paraId="05A14B40" w14:textId="77777777" w:rsidR="0034011D" w:rsidRPr="00B14005" w:rsidRDefault="0034011D" w:rsidP="007307B0">
            <w:pPr>
              <w:rPr>
                <w:lang w:val="en-GB"/>
              </w:rPr>
            </w:pPr>
            <w:r w:rsidRPr="00B14005">
              <w:rPr>
                <w:lang w:val="en-GB"/>
              </w:rPr>
              <w:t xml:space="preserve">Meminta responden untuk memberikan evaluasi pada sebuah konten atau pertanyaan dengan menggeser </w:t>
            </w:r>
            <w:r w:rsidRPr="00B14005">
              <w:rPr>
                <w:i/>
                <w:lang w:val="en-GB"/>
              </w:rPr>
              <w:t>slider</w:t>
            </w:r>
            <w:r w:rsidRPr="00B14005">
              <w:rPr>
                <w:lang w:val="en-GB"/>
              </w:rPr>
              <w:t xml:space="preserve"> yang interaktif.</w:t>
            </w:r>
          </w:p>
        </w:tc>
        <w:tc>
          <w:tcPr>
            <w:tcW w:w="3969" w:type="dxa"/>
          </w:tcPr>
          <w:p w14:paraId="6BD453D0" w14:textId="51955334" w:rsidR="0034011D" w:rsidRPr="00B14005" w:rsidRDefault="00DA01F8" w:rsidP="00DA01F8">
            <w:pPr>
              <w:jc w:val="center"/>
              <w:rPr>
                <w:lang w:val="en-GB"/>
              </w:rPr>
            </w:pPr>
            <w:r w:rsidRPr="00B14005">
              <w:rPr>
                <w:noProof/>
                <w:lang w:eastAsia="id-ID"/>
              </w:rPr>
              <w:drawing>
                <wp:inline distT="0" distB="0" distL="0" distR="0" wp14:anchorId="68A5C73B" wp14:editId="7E5A1024">
                  <wp:extent cx="1880283" cy="103006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27624" cy="1056002"/>
                          </a:xfrm>
                          <a:prstGeom prst="rect">
                            <a:avLst/>
                          </a:prstGeom>
                        </pic:spPr>
                      </pic:pic>
                    </a:graphicData>
                  </a:graphic>
                </wp:inline>
              </w:drawing>
            </w:r>
          </w:p>
        </w:tc>
      </w:tr>
      <w:tr w:rsidR="00EB624A" w:rsidRPr="00B14005" w14:paraId="3330F82E" w14:textId="4BA055B0" w:rsidTr="002468B6">
        <w:tc>
          <w:tcPr>
            <w:tcW w:w="1622" w:type="dxa"/>
          </w:tcPr>
          <w:p w14:paraId="3606F8D4" w14:textId="77777777" w:rsidR="0034011D" w:rsidRPr="00B14005" w:rsidRDefault="0034011D" w:rsidP="007307B0">
            <w:pPr>
              <w:rPr>
                <w:i/>
                <w:lang w:val="en-GB"/>
              </w:rPr>
            </w:pPr>
            <w:r w:rsidRPr="00B14005">
              <w:rPr>
                <w:i/>
                <w:lang w:val="en-GB"/>
              </w:rPr>
              <w:t>Matrix of Dropdown Menus</w:t>
            </w:r>
          </w:p>
        </w:tc>
        <w:tc>
          <w:tcPr>
            <w:tcW w:w="3164" w:type="dxa"/>
          </w:tcPr>
          <w:p w14:paraId="4484BC1A" w14:textId="77777777" w:rsidR="0034011D" w:rsidRPr="00B14005" w:rsidRDefault="0034011D" w:rsidP="007307B0">
            <w:pPr>
              <w:rPr>
                <w:lang w:val="en-GB"/>
              </w:rPr>
            </w:pPr>
            <w:r w:rsidRPr="00B14005">
              <w:rPr>
                <w:lang w:val="en-GB"/>
              </w:rPr>
              <w:t xml:space="preserve">Meminta responden untuk mengevaluasi sejumlah konten menggunakan bentuk pengukuran yang sama. Responden dapat memilih jawaban yang sama dengan pada </w:t>
            </w:r>
            <w:r w:rsidRPr="00B14005">
              <w:rPr>
                <w:i/>
                <w:lang w:val="en-GB"/>
              </w:rPr>
              <w:t>dropdown list</w:t>
            </w:r>
            <w:r w:rsidRPr="00B14005">
              <w:rPr>
                <w:lang w:val="en-GB"/>
              </w:rPr>
              <w:t xml:space="preserve"> sebelumnya.</w:t>
            </w:r>
          </w:p>
        </w:tc>
        <w:tc>
          <w:tcPr>
            <w:tcW w:w="3969" w:type="dxa"/>
          </w:tcPr>
          <w:p w14:paraId="610415FB" w14:textId="07A1B87F" w:rsidR="0034011D" w:rsidRPr="00B14005" w:rsidRDefault="00DA01F8" w:rsidP="00DA01F8">
            <w:pPr>
              <w:jc w:val="center"/>
              <w:rPr>
                <w:lang w:val="en-GB"/>
              </w:rPr>
            </w:pPr>
            <w:r w:rsidRPr="00B14005">
              <w:rPr>
                <w:noProof/>
                <w:lang w:eastAsia="id-ID"/>
              </w:rPr>
              <w:drawing>
                <wp:anchor distT="0" distB="0" distL="114300" distR="114300" simplePos="0" relativeHeight="251647488" behindDoc="0" locked="0" layoutInCell="1" allowOverlap="1" wp14:anchorId="2790D582" wp14:editId="602A2611">
                  <wp:simplePos x="0" y="0"/>
                  <wp:positionH relativeFrom="column">
                    <wp:posOffset>152060</wp:posOffset>
                  </wp:positionH>
                  <wp:positionV relativeFrom="paragraph">
                    <wp:posOffset>101086</wp:posOffset>
                  </wp:positionV>
                  <wp:extent cx="2336721" cy="1147863"/>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6721" cy="1147863"/>
                          </a:xfrm>
                          <a:prstGeom prst="rect">
                            <a:avLst/>
                          </a:prstGeom>
                        </pic:spPr>
                      </pic:pic>
                    </a:graphicData>
                  </a:graphic>
                  <wp14:sizeRelH relativeFrom="page">
                    <wp14:pctWidth>0</wp14:pctWidth>
                  </wp14:sizeRelH>
                  <wp14:sizeRelV relativeFrom="page">
                    <wp14:pctHeight>0</wp14:pctHeight>
                  </wp14:sizeRelV>
                </wp:anchor>
              </w:drawing>
            </w:r>
          </w:p>
        </w:tc>
      </w:tr>
      <w:tr w:rsidR="00EB624A" w:rsidRPr="00B14005" w14:paraId="171A9879" w14:textId="74CC1E3D" w:rsidTr="002468B6">
        <w:tc>
          <w:tcPr>
            <w:tcW w:w="1622" w:type="dxa"/>
          </w:tcPr>
          <w:p w14:paraId="78ADC22B" w14:textId="77777777" w:rsidR="0034011D" w:rsidRPr="00B14005" w:rsidRDefault="0034011D" w:rsidP="007307B0">
            <w:pPr>
              <w:rPr>
                <w:i/>
                <w:lang w:val="en-GB"/>
              </w:rPr>
            </w:pPr>
            <w:r w:rsidRPr="00B14005">
              <w:rPr>
                <w:i/>
                <w:lang w:val="en-GB"/>
              </w:rPr>
              <w:t>Ranking</w:t>
            </w:r>
          </w:p>
        </w:tc>
        <w:tc>
          <w:tcPr>
            <w:tcW w:w="3164" w:type="dxa"/>
          </w:tcPr>
          <w:p w14:paraId="3CFED412" w14:textId="77777777" w:rsidR="0034011D" w:rsidRPr="00B14005" w:rsidRDefault="0034011D" w:rsidP="007307B0">
            <w:pPr>
              <w:rPr>
                <w:lang w:val="en-GB"/>
              </w:rPr>
            </w:pPr>
            <w:r w:rsidRPr="00B14005">
              <w:rPr>
                <w:lang w:val="en-GB"/>
              </w:rPr>
              <w:t>Meminta responden untuk mengurutkan sejumlah opsi secara numerik ataupun menggeser urutan.</w:t>
            </w:r>
          </w:p>
        </w:tc>
        <w:tc>
          <w:tcPr>
            <w:tcW w:w="3969" w:type="dxa"/>
          </w:tcPr>
          <w:p w14:paraId="55B1051E" w14:textId="30DDFF19" w:rsidR="0034011D" w:rsidRPr="00B14005" w:rsidRDefault="00DA01F8" w:rsidP="00DA01F8">
            <w:pPr>
              <w:jc w:val="center"/>
              <w:rPr>
                <w:lang w:val="en-GB"/>
              </w:rPr>
            </w:pPr>
            <w:r w:rsidRPr="00B14005">
              <w:rPr>
                <w:noProof/>
                <w:lang w:eastAsia="id-ID"/>
              </w:rPr>
              <w:drawing>
                <wp:inline distT="0" distB="0" distL="0" distR="0" wp14:anchorId="4F9033D4" wp14:editId="4C035715">
                  <wp:extent cx="2221757" cy="89159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45995" cy="901321"/>
                          </a:xfrm>
                          <a:prstGeom prst="rect">
                            <a:avLst/>
                          </a:prstGeom>
                        </pic:spPr>
                      </pic:pic>
                    </a:graphicData>
                  </a:graphic>
                </wp:inline>
              </w:drawing>
            </w:r>
          </w:p>
        </w:tc>
      </w:tr>
      <w:tr w:rsidR="00EB624A" w:rsidRPr="00B14005" w14:paraId="412C529A" w14:textId="40CA931E" w:rsidTr="002468B6">
        <w:tc>
          <w:tcPr>
            <w:tcW w:w="1622" w:type="dxa"/>
          </w:tcPr>
          <w:p w14:paraId="4D98F09C" w14:textId="77777777" w:rsidR="0034011D" w:rsidRPr="00B14005" w:rsidRDefault="0034011D" w:rsidP="007307B0">
            <w:pPr>
              <w:rPr>
                <w:i/>
                <w:lang w:val="en-GB"/>
              </w:rPr>
            </w:pPr>
            <w:r w:rsidRPr="00B14005">
              <w:rPr>
                <w:i/>
                <w:lang w:val="en-GB"/>
              </w:rPr>
              <w:t>Single textbox</w:t>
            </w:r>
          </w:p>
        </w:tc>
        <w:tc>
          <w:tcPr>
            <w:tcW w:w="3164" w:type="dxa"/>
          </w:tcPr>
          <w:p w14:paraId="7F537E97" w14:textId="77777777" w:rsidR="0034011D" w:rsidRPr="00B14005" w:rsidRDefault="0034011D" w:rsidP="007307B0">
            <w:pPr>
              <w:rPr>
                <w:lang w:val="en-GB"/>
              </w:rPr>
            </w:pPr>
            <w:r w:rsidRPr="00B14005">
              <w:rPr>
                <w:lang w:val="en-GB"/>
              </w:rPr>
              <w:t>Meminta responden mengisi teks pendek.</w:t>
            </w:r>
          </w:p>
        </w:tc>
        <w:tc>
          <w:tcPr>
            <w:tcW w:w="3969" w:type="dxa"/>
          </w:tcPr>
          <w:p w14:paraId="367AB300" w14:textId="461DEBAD" w:rsidR="0034011D" w:rsidRPr="00B14005" w:rsidRDefault="00DA01F8" w:rsidP="00DA01F8">
            <w:pPr>
              <w:jc w:val="center"/>
              <w:rPr>
                <w:lang w:val="en-GB"/>
              </w:rPr>
            </w:pPr>
            <w:r w:rsidRPr="00B14005">
              <w:rPr>
                <w:noProof/>
                <w:lang w:eastAsia="id-ID"/>
              </w:rPr>
              <w:drawing>
                <wp:inline distT="0" distB="0" distL="0" distR="0" wp14:anchorId="04E731D4" wp14:editId="3730929A">
                  <wp:extent cx="2383155" cy="24319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7191" cy="297687"/>
                          </a:xfrm>
                          <a:prstGeom prst="rect">
                            <a:avLst/>
                          </a:prstGeom>
                        </pic:spPr>
                      </pic:pic>
                    </a:graphicData>
                  </a:graphic>
                </wp:inline>
              </w:drawing>
            </w:r>
          </w:p>
        </w:tc>
      </w:tr>
      <w:tr w:rsidR="00EB624A" w:rsidRPr="00B14005" w14:paraId="4A174352" w14:textId="1C31DD52" w:rsidTr="002468B6">
        <w:tc>
          <w:tcPr>
            <w:tcW w:w="1622" w:type="dxa"/>
          </w:tcPr>
          <w:p w14:paraId="5C69BF93" w14:textId="77777777" w:rsidR="0034011D" w:rsidRPr="00B14005" w:rsidRDefault="0034011D" w:rsidP="007307B0">
            <w:pPr>
              <w:rPr>
                <w:i/>
                <w:lang w:val="en-GB"/>
              </w:rPr>
            </w:pPr>
            <w:r w:rsidRPr="00B14005">
              <w:rPr>
                <w:i/>
                <w:lang w:val="en-GB"/>
              </w:rPr>
              <w:t>Multiple texbox</w:t>
            </w:r>
          </w:p>
        </w:tc>
        <w:tc>
          <w:tcPr>
            <w:tcW w:w="3164" w:type="dxa"/>
          </w:tcPr>
          <w:p w14:paraId="5FE75E3D" w14:textId="77777777" w:rsidR="0034011D" w:rsidRPr="00B14005" w:rsidRDefault="0034011D" w:rsidP="007307B0">
            <w:pPr>
              <w:rPr>
                <w:lang w:val="en-GB"/>
              </w:rPr>
            </w:pPr>
            <w:r w:rsidRPr="00B14005">
              <w:rPr>
                <w:lang w:val="en-GB"/>
              </w:rPr>
              <w:t xml:space="preserve">Mengumpulkan sejumlah jawaban pendek menggunakan sebuah pertanyaan, jawaban bisa didesain khusus untuk </w:t>
            </w:r>
            <w:r w:rsidRPr="00B14005">
              <w:rPr>
                <w:i/>
                <w:lang w:val="en-GB"/>
              </w:rPr>
              <w:t>email</w:t>
            </w:r>
            <w:r w:rsidRPr="00B14005">
              <w:rPr>
                <w:lang w:val="en-GB"/>
              </w:rPr>
              <w:t>, tanggal, dan lainnya.</w:t>
            </w:r>
          </w:p>
        </w:tc>
        <w:tc>
          <w:tcPr>
            <w:tcW w:w="3969" w:type="dxa"/>
          </w:tcPr>
          <w:p w14:paraId="40044FDB" w14:textId="53F78391" w:rsidR="0034011D" w:rsidRPr="00B14005" w:rsidRDefault="00DA01F8" w:rsidP="00DA01F8">
            <w:pPr>
              <w:jc w:val="center"/>
              <w:rPr>
                <w:lang w:val="en-GB"/>
              </w:rPr>
            </w:pPr>
            <w:r w:rsidRPr="00B14005">
              <w:rPr>
                <w:noProof/>
                <w:lang w:eastAsia="id-ID"/>
              </w:rPr>
              <w:drawing>
                <wp:inline distT="0" distB="0" distL="0" distR="0" wp14:anchorId="597F3D92" wp14:editId="5D74ECD8">
                  <wp:extent cx="2193790" cy="9064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5973" cy="919742"/>
                          </a:xfrm>
                          <a:prstGeom prst="rect">
                            <a:avLst/>
                          </a:prstGeom>
                        </pic:spPr>
                      </pic:pic>
                    </a:graphicData>
                  </a:graphic>
                </wp:inline>
              </w:drawing>
            </w:r>
          </w:p>
        </w:tc>
      </w:tr>
      <w:tr w:rsidR="00EB624A" w:rsidRPr="00B14005" w14:paraId="6B5BE46E" w14:textId="00785FD3" w:rsidTr="002468B6">
        <w:tc>
          <w:tcPr>
            <w:tcW w:w="1622" w:type="dxa"/>
          </w:tcPr>
          <w:p w14:paraId="797E6F9C" w14:textId="77777777" w:rsidR="0034011D" w:rsidRPr="00B14005" w:rsidRDefault="0034011D" w:rsidP="007307B0">
            <w:pPr>
              <w:rPr>
                <w:i/>
                <w:lang w:val="en-GB"/>
              </w:rPr>
            </w:pPr>
            <w:r w:rsidRPr="00B14005">
              <w:rPr>
                <w:i/>
                <w:lang w:val="en-GB"/>
              </w:rPr>
              <w:t>Comment Box</w:t>
            </w:r>
          </w:p>
        </w:tc>
        <w:tc>
          <w:tcPr>
            <w:tcW w:w="3164" w:type="dxa"/>
          </w:tcPr>
          <w:p w14:paraId="028CB72D" w14:textId="77777777" w:rsidR="0034011D" w:rsidRPr="00B14005" w:rsidRDefault="0034011D" w:rsidP="007307B0">
            <w:pPr>
              <w:rPr>
                <w:lang w:val="en-GB"/>
              </w:rPr>
            </w:pPr>
            <w:r w:rsidRPr="00B14005">
              <w:rPr>
                <w:lang w:val="en-GB"/>
              </w:rPr>
              <w:t>Meminta responden menuliskan teks berukuran panjang, biasanya berupa komentar atau pendapat.</w:t>
            </w:r>
          </w:p>
        </w:tc>
        <w:tc>
          <w:tcPr>
            <w:tcW w:w="3969" w:type="dxa"/>
          </w:tcPr>
          <w:p w14:paraId="2500DE45" w14:textId="43B0E4F7" w:rsidR="0034011D" w:rsidRPr="00B14005" w:rsidRDefault="00DA01F8" w:rsidP="00DA01F8">
            <w:pPr>
              <w:jc w:val="center"/>
              <w:rPr>
                <w:lang w:val="en-GB"/>
              </w:rPr>
            </w:pPr>
            <w:r w:rsidRPr="00B14005">
              <w:rPr>
                <w:noProof/>
                <w:lang w:eastAsia="id-ID"/>
              </w:rPr>
              <w:drawing>
                <wp:inline distT="0" distB="0" distL="0" distR="0" wp14:anchorId="744CAA00" wp14:editId="69AEFE92">
                  <wp:extent cx="2383155" cy="24319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7191" cy="297687"/>
                          </a:xfrm>
                          <a:prstGeom prst="rect">
                            <a:avLst/>
                          </a:prstGeom>
                        </pic:spPr>
                      </pic:pic>
                    </a:graphicData>
                  </a:graphic>
                </wp:inline>
              </w:drawing>
            </w:r>
          </w:p>
        </w:tc>
      </w:tr>
      <w:tr w:rsidR="00EB624A" w:rsidRPr="00B14005" w14:paraId="2646A534" w14:textId="7FFDA221" w:rsidTr="002468B6">
        <w:tc>
          <w:tcPr>
            <w:tcW w:w="1622" w:type="dxa"/>
          </w:tcPr>
          <w:p w14:paraId="54E2B8F5" w14:textId="77777777" w:rsidR="0034011D" w:rsidRPr="00B14005" w:rsidRDefault="0034011D" w:rsidP="007307B0">
            <w:pPr>
              <w:rPr>
                <w:i/>
                <w:lang w:val="en-GB"/>
              </w:rPr>
            </w:pPr>
            <w:r w:rsidRPr="00B14005">
              <w:rPr>
                <w:i/>
                <w:lang w:val="en-GB"/>
              </w:rPr>
              <w:t>Date/Time</w:t>
            </w:r>
          </w:p>
        </w:tc>
        <w:tc>
          <w:tcPr>
            <w:tcW w:w="3164" w:type="dxa"/>
          </w:tcPr>
          <w:p w14:paraId="18DE6147" w14:textId="77777777" w:rsidR="0034011D" w:rsidRPr="00B14005" w:rsidRDefault="0034011D" w:rsidP="007307B0">
            <w:pPr>
              <w:rPr>
                <w:lang w:val="en-GB"/>
              </w:rPr>
            </w:pPr>
            <w:r w:rsidRPr="00B14005">
              <w:rPr>
                <w:lang w:val="en-GB"/>
              </w:rPr>
              <w:t>Meminta responden untuk memasukkan tanggal atau waktu spesifik.</w:t>
            </w:r>
          </w:p>
        </w:tc>
        <w:tc>
          <w:tcPr>
            <w:tcW w:w="3969" w:type="dxa"/>
          </w:tcPr>
          <w:p w14:paraId="4041B6D6" w14:textId="5217D4A2" w:rsidR="0034011D" w:rsidRPr="00B14005" w:rsidRDefault="00EB624A" w:rsidP="00EB624A">
            <w:pPr>
              <w:jc w:val="center"/>
              <w:rPr>
                <w:lang w:val="en-GB"/>
              </w:rPr>
            </w:pPr>
            <w:r w:rsidRPr="00B14005">
              <w:rPr>
                <w:noProof/>
                <w:lang w:eastAsia="id-ID"/>
              </w:rPr>
              <w:drawing>
                <wp:inline distT="0" distB="0" distL="0" distR="0" wp14:anchorId="77451EC5" wp14:editId="79691AA6">
                  <wp:extent cx="1870075" cy="82348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94245" cy="878160"/>
                          </a:xfrm>
                          <a:prstGeom prst="rect">
                            <a:avLst/>
                          </a:prstGeom>
                        </pic:spPr>
                      </pic:pic>
                    </a:graphicData>
                  </a:graphic>
                </wp:inline>
              </w:drawing>
            </w:r>
          </w:p>
        </w:tc>
      </w:tr>
      <w:tr w:rsidR="00EB624A" w:rsidRPr="00B14005" w14:paraId="13A1D6DA" w14:textId="34100A7B" w:rsidTr="002468B6">
        <w:tc>
          <w:tcPr>
            <w:tcW w:w="1622" w:type="dxa"/>
          </w:tcPr>
          <w:p w14:paraId="7F3C8F82" w14:textId="77777777" w:rsidR="0034011D" w:rsidRPr="00B14005" w:rsidRDefault="0034011D" w:rsidP="007307B0">
            <w:pPr>
              <w:rPr>
                <w:i/>
                <w:lang w:val="en-GB"/>
              </w:rPr>
            </w:pPr>
            <w:r w:rsidRPr="00B14005">
              <w:rPr>
                <w:i/>
                <w:lang w:val="en-GB"/>
              </w:rPr>
              <w:t>Text</w:t>
            </w:r>
          </w:p>
        </w:tc>
        <w:tc>
          <w:tcPr>
            <w:tcW w:w="3164" w:type="dxa"/>
          </w:tcPr>
          <w:p w14:paraId="515A6357" w14:textId="77777777" w:rsidR="0034011D" w:rsidRPr="00B14005" w:rsidRDefault="0034011D" w:rsidP="007307B0">
            <w:pPr>
              <w:rPr>
                <w:lang w:val="en-GB"/>
              </w:rPr>
            </w:pPr>
            <w:r w:rsidRPr="00B14005">
              <w:rPr>
                <w:lang w:val="en-GB"/>
              </w:rPr>
              <w:t xml:space="preserve">Memasukkan deskripsi </w:t>
            </w:r>
            <w:r w:rsidRPr="00B14005">
              <w:rPr>
                <w:lang w:val="en-GB"/>
              </w:rPr>
              <w:lastRenderedPageBreak/>
              <w:t>tambahan pada survei untuk dibaca oleh responden.</w:t>
            </w:r>
          </w:p>
        </w:tc>
        <w:tc>
          <w:tcPr>
            <w:tcW w:w="3969" w:type="dxa"/>
          </w:tcPr>
          <w:p w14:paraId="666EE93F" w14:textId="40556498" w:rsidR="0034011D" w:rsidRPr="00B14005" w:rsidRDefault="00813348" w:rsidP="00813348">
            <w:pPr>
              <w:jc w:val="center"/>
              <w:rPr>
                <w:lang w:val="en-GB"/>
              </w:rPr>
            </w:pPr>
            <w:r w:rsidRPr="00B14005">
              <w:rPr>
                <w:noProof/>
                <w:lang w:eastAsia="id-ID"/>
              </w:rPr>
              <w:lastRenderedPageBreak/>
              <w:drawing>
                <wp:inline distT="0" distB="0" distL="0" distR="0" wp14:anchorId="2700FBE1" wp14:editId="50305CEC">
                  <wp:extent cx="2383155" cy="24319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7191" cy="297687"/>
                          </a:xfrm>
                          <a:prstGeom prst="rect">
                            <a:avLst/>
                          </a:prstGeom>
                        </pic:spPr>
                      </pic:pic>
                    </a:graphicData>
                  </a:graphic>
                </wp:inline>
              </w:drawing>
            </w:r>
          </w:p>
        </w:tc>
      </w:tr>
    </w:tbl>
    <w:p w14:paraId="2CD5AC35" w14:textId="003AF3A7" w:rsidR="006810FF" w:rsidRDefault="006810FF" w:rsidP="006810FF">
      <w:pPr>
        <w:pStyle w:val="Caption"/>
        <w:rPr>
          <w:lang w:val="en-GB"/>
        </w:rPr>
      </w:pPr>
      <w:bookmarkStart w:id="54" w:name="_Toc469997202"/>
      <w:bookmarkStart w:id="55" w:name="_Toc480239069"/>
      <w:r w:rsidRPr="00B14005">
        <w:t xml:space="preserve">Tabel </w:t>
      </w:r>
      <w:fldSimple w:instr=" STYLEREF 1 \s ">
        <w:r w:rsidR="00BA0658">
          <w:rPr>
            <w:noProof/>
          </w:rPr>
          <w:t>2</w:t>
        </w:r>
      </w:fldSimple>
      <w:r w:rsidR="00BA0658">
        <w:t>.</w:t>
      </w:r>
      <w:fldSimple w:instr=" SEQ Tabel \* ARABIC \s 1 ">
        <w:r w:rsidR="00BA0658">
          <w:rPr>
            <w:noProof/>
          </w:rPr>
          <w:t>1</w:t>
        </w:r>
      </w:fldSimple>
      <w:r w:rsidRPr="00B14005">
        <w:rPr>
          <w:lang w:val="en-GB"/>
        </w:rPr>
        <w:t xml:space="preserve"> Tabel Tipe Pertanyaan SurveyMonkey</w:t>
      </w:r>
      <w:bookmarkEnd w:id="54"/>
      <w:sdt>
        <w:sdtPr>
          <w:rPr>
            <w:lang w:val="en-GB"/>
          </w:rPr>
          <w:id w:val="774679744"/>
          <w:citation/>
        </w:sdtPr>
        <w:sdtContent>
          <w:r w:rsidR="002B2264" w:rsidRPr="00B14005">
            <w:rPr>
              <w:lang w:val="en-GB"/>
            </w:rPr>
            <w:fldChar w:fldCharType="begin"/>
          </w:r>
          <w:r w:rsidR="008B47C2" w:rsidRPr="00B14005">
            <w:instrText xml:space="preserve"> CITATION Sur17 \l 1057 </w:instrText>
          </w:r>
          <w:r w:rsidR="002B2264" w:rsidRPr="00B14005">
            <w:rPr>
              <w:lang w:val="en-GB"/>
            </w:rPr>
            <w:fldChar w:fldCharType="separate"/>
          </w:r>
          <w:r w:rsidR="008B47C2" w:rsidRPr="00B14005">
            <w:rPr>
              <w:noProof/>
            </w:rPr>
            <w:t xml:space="preserve"> [11]</w:t>
          </w:r>
          <w:r w:rsidR="002B2264" w:rsidRPr="00B14005">
            <w:rPr>
              <w:lang w:val="en-GB"/>
            </w:rPr>
            <w:fldChar w:fldCharType="end"/>
          </w:r>
        </w:sdtContent>
      </w:sdt>
      <w:bookmarkEnd w:id="55"/>
    </w:p>
    <w:p w14:paraId="4954937B" w14:textId="77777777" w:rsidR="006F7D42" w:rsidRPr="006F7D42" w:rsidRDefault="006F7D42" w:rsidP="006F7D42">
      <w:pPr>
        <w:rPr>
          <w:lang w:val="en-GB"/>
        </w:rPr>
      </w:pPr>
    </w:p>
    <w:p w14:paraId="124259BE" w14:textId="2E995B95" w:rsidR="00BA0658" w:rsidRPr="00BA0658" w:rsidRDefault="006F7D42" w:rsidP="00BA0658">
      <w:pPr>
        <w:ind w:firstLine="709"/>
        <w:rPr>
          <w:lang w:val="en-GB"/>
        </w:rPr>
      </w:pPr>
      <w:r>
        <w:rPr>
          <w:lang w:val="en-GB"/>
        </w:rPr>
        <w:t>Selain dari tipe pertanyaan yang dicantumkan di atas, terdapat tipe pertanyaan yang hanya disediakan untuk pengguna profesional. Adapun tipe-tipe pertanyaan tersebut adalah sebagai berikut.</w:t>
      </w:r>
    </w:p>
    <w:tbl>
      <w:tblPr>
        <w:tblStyle w:val="TableGrid"/>
        <w:tblW w:w="8755" w:type="dxa"/>
        <w:tblLook w:val="04A0" w:firstRow="1" w:lastRow="0" w:firstColumn="1" w:lastColumn="0" w:noHBand="0" w:noVBand="1"/>
      </w:tblPr>
      <w:tblGrid>
        <w:gridCol w:w="2802"/>
        <w:gridCol w:w="5953"/>
      </w:tblGrid>
      <w:tr w:rsidR="00DB1137" w:rsidRPr="00B14005" w14:paraId="5363B7A7" w14:textId="77777777" w:rsidTr="00BA0658">
        <w:trPr>
          <w:tblHeader/>
        </w:trPr>
        <w:tc>
          <w:tcPr>
            <w:tcW w:w="2802" w:type="dxa"/>
            <w:shd w:val="clear" w:color="auto" w:fill="000000" w:themeFill="text1"/>
          </w:tcPr>
          <w:p w14:paraId="6E97216D" w14:textId="07131E87" w:rsidR="00DB1137" w:rsidRPr="00DB1137" w:rsidRDefault="00DB1137" w:rsidP="00DB1137">
            <w:pPr>
              <w:rPr>
                <w:lang w:val="en-GB"/>
              </w:rPr>
            </w:pPr>
            <w:r>
              <w:rPr>
                <w:lang w:val="en-GB"/>
              </w:rPr>
              <w:t>Tipe Pertanyaan</w:t>
            </w:r>
          </w:p>
        </w:tc>
        <w:tc>
          <w:tcPr>
            <w:tcW w:w="5953" w:type="dxa"/>
            <w:shd w:val="clear" w:color="auto" w:fill="000000" w:themeFill="text1"/>
          </w:tcPr>
          <w:p w14:paraId="36EA3E45" w14:textId="4D08B86F" w:rsidR="00DB1137" w:rsidRPr="00B14005" w:rsidRDefault="00BA0658" w:rsidP="00DB1137">
            <w:pPr>
              <w:rPr>
                <w:lang w:val="en-GB"/>
              </w:rPr>
            </w:pPr>
            <w:r>
              <w:rPr>
                <w:lang w:val="en-GB"/>
              </w:rPr>
              <w:t>Deskripsi</w:t>
            </w:r>
          </w:p>
        </w:tc>
      </w:tr>
      <w:tr w:rsidR="00DB1137" w:rsidRPr="00B14005" w14:paraId="239FCE75" w14:textId="77777777" w:rsidTr="00BA0658">
        <w:tc>
          <w:tcPr>
            <w:tcW w:w="2802" w:type="dxa"/>
          </w:tcPr>
          <w:p w14:paraId="5F375A86" w14:textId="2CB23F18" w:rsidR="00DB1137" w:rsidRPr="00B14005" w:rsidRDefault="00DB1137" w:rsidP="00DB1137">
            <w:pPr>
              <w:rPr>
                <w:i/>
                <w:lang w:val="en-GB"/>
              </w:rPr>
            </w:pPr>
            <w:r w:rsidRPr="00B14005">
              <w:rPr>
                <w:i/>
                <w:lang w:val="en-GB"/>
              </w:rPr>
              <w:t>File Upload</w:t>
            </w:r>
          </w:p>
        </w:tc>
        <w:tc>
          <w:tcPr>
            <w:tcW w:w="5953" w:type="dxa"/>
          </w:tcPr>
          <w:p w14:paraId="6998BD37" w14:textId="4D2B47C5" w:rsidR="00DB1137" w:rsidRPr="00B14005" w:rsidRDefault="00DB1137" w:rsidP="00DB1137">
            <w:pPr>
              <w:rPr>
                <w:lang w:val="en-GB"/>
              </w:rPr>
            </w:pPr>
            <w:r w:rsidRPr="00B14005">
              <w:rPr>
                <w:lang w:val="en-GB"/>
              </w:rPr>
              <w:t>Memungkinkan responden menyertakan file pada jawabannya.</w:t>
            </w:r>
          </w:p>
        </w:tc>
      </w:tr>
      <w:tr w:rsidR="00DB1137" w:rsidRPr="00B14005" w14:paraId="7502D073" w14:textId="77777777" w:rsidTr="00BA0658">
        <w:tc>
          <w:tcPr>
            <w:tcW w:w="2802" w:type="dxa"/>
          </w:tcPr>
          <w:p w14:paraId="0DF9F70F" w14:textId="487A9DE4" w:rsidR="00DB1137" w:rsidRPr="00B14005" w:rsidRDefault="00DB1137" w:rsidP="00DB1137">
            <w:pPr>
              <w:rPr>
                <w:i/>
                <w:lang w:val="en-GB"/>
              </w:rPr>
            </w:pPr>
            <w:r w:rsidRPr="00B14005">
              <w:rPr>
                <w:i/>
                <w:lang w:val="en-GB"/>
              </w:rPr>
              <w:t>Contact Information</w:t>
            </w:r>
          </w:p>
        </w:tc>
        <w:tc>
          <w:tcPr>
            <w:tcW w:w="5953" w:type="dxa"/>
          </w:tcPr>
          <w:p w14:paraId="4987ACF3" w14:textId="2308067A" w:rsidR="00DB1137" w:rsidRPr="00B14005" w:rsidRDefault="00DB1137" w:rsidP="00DB1137">
            <w:pPr>
              <w:rPr>
                <w:lang w:val="en-GB"/>
              </w:rPr>
            </w:pPr>
            <w:r w:rsidRPr="00B14005">
              <w:rPr>
                <w:lang w:val="en-GB"/>
              </w:rPr>
              <w:t>Tipe ini mengelola data pribadi responden, misalnya nama, alamat, dan nomor telepon.</w:t>
            </w:r>
          </w:p>
        </w:tc>
      </w:tr>
      <w:tr w:rsidR="00DB1137" w:rsidRPr="00B14005" w14:paraId="722EA4A4" w14:textId="77777777" w:rsidTr="00BA0658">
        <w:tc>
          <w:tcPr>
            <w:tcW w:w="2802" w:type="dxa"/>
          </w:tcPr>
          <w:p w14:paraId="2456D3F8" w14:textId="125F9DDB" w:rsidR="00DB1137" w:rsidRPr="00B14005" w:rsidRDefault="00DB1137" w:rsidP="00DB1137">
            <w:pPr>
              <w:rPr>
                <w:i/>
                <w:lang w:val="en-GB"/>
              </w:rPr>
            </w:pPr>
            <w:r w:rsidRPr="00B14005">
              <w:rPr>
                <w:i/>
                <w:lang w:val="en-GB"/>
              </w:rPr>
              <w:t>Net Promoter® Score</w:t>
            </w:r>
          </w:p>
        </w:tc>
        <w:tc>
          <w:tcPr>
            <w:tcW w:w="5953" w:type="dxa"/>
          </w:tcPr>
          <w:p w14:paraId="320E85C5" w14:textId="7937A209" w:rsidR="00DB1137" w:rsidRPr="00B14005" w:rsidRDefault="00DB1137" w:rsidP="00DB1137">
            <w:pPr>
              <w:rPr>
                <w:lang w:val="en-GB"/>
              </w:rPr>
            </w:pPr>
            <w:r w:rsidRPr="00B14005">
              <w:rPr>
                <w:lang w:val="en-GB"/>
              </w:rPr>
              <w:t>Menanyakan kepuasan responden terhadap sebuah produk atau perusahaan yang telah dikalkulasi otomatis.</w:t>
            </w:r>
          </w:p>
        </w:tc>
      </w:tr>
      <w:tr w:rsidR="00DB1137" w:rsidRPr="00B14005" w14:paraId="0E3912EA" w14:textId="77777777" w:rsidTr="00BA0658">
        <w:tc>
          <w:tcPr>
            <w:tcW w:w="2802" w:type="dxa"/>
          </w:tcPr>
          <w:p w14:paraId="7ADF1FC6" w14:textId="77777777" w:rsidR="00DB1137" w:rsidRPr="00B14005" w:rsidRDefault="00DB1137" w:rsidP="00DB1137">
            <w:pPr>
              <w:rPr>
                <w:i/>
                <w:lang w:val="en-GB"/>
              </w:rPr>
            </w:pPr>
            <w:r w:rsidRPr="00B14005">
              <w:rPr>
                <w:i/>
                <w:lang w:val="en-GB"/>
              </w:rPr>
              <w:t>Text A/B Test</w:t>
            </w:r>
          </w:p>
        </w:tc>
        <w:tc>
          <w:tcPr>
            <w:tcW w:w="5953" w:type="dxa"/>
          </w:tcPr>
          <w:p w14:paraId="5CD2F02E" w14:textId="77777777" w:rsidR="00DB1137" w:rsidRPr="00B14005" w:rsidRDefault="00DB1137" w:rsidP="00DB1137">
            <w:pPr>
              <w:rPr>
                <w:lang w:val="en-GB"/>
              </w:rPr>
            </w:pPr>
            <w:r w:rsidRPr="00B14005">
              <w:rPr>
                <w:lang w:val="en-GB"/>
              </w:rPr>
              <w:t xml:space="preserve">Memahami bagaiman responden bereaksi pada dua atau lebih pernyataan yang ingin dibandingkan. </w:t>
            </w:r>
          </w:p>
        </w:tc>
      </w:tr>
      <w:tr w:rsidR="00DB1137" w:rsidRPr="00B14005" w14:paraId="76EAC7A2" w14:textId="77777777" w:rsidTr="00BA0658">
        <w:tc>
          <w:tcPr>
            <w:tcW w:w="2802" w:type="dxa"/>
          </w:tcPr>
          <w:p w14:paraId="3E9743FE" w14:textId="77777777" w:rsidR="00DB1137" w:rsidRPr="00B14005" w:rsidRDefault="00DB1137" w:rsidP="00DB1137">
            <w:pPr>
              <w:rPr>
                <w:i/>
                <w:lang w:val="en-GB"/>
              </w:rPr>
            </w:pPr>
            <w:r w:rsidRPr="00B14005">
              <w:rPr>
                <w:i/>
                <w:lang w:val="en-GB"/>
              </w:rPr>
              <w:t>Image</w:t>
            </w:r>
          </w:p>
        </w:tc>
        <w:tc>
          <w:tcPr>
            <w:tcW w:w="5953" w:type="dxa"/>
          </w:tcPr>
          <w:p w14:paraId="4C184ED3" w14:textId="77777777" w:rsidR="00DB1137" w:rsidRPr="00B14005" w:rsidRDefault="00DB1137" w:rsidP="00DB1137">
            <w:pPr>
              <w:rPr>
                <w:lang w:val="en-GB"/>
              </w:rPr>
            </w:pPr>
            <w:r w:rsidRPr="00B14005">
              <w:rPr>
                <w:lang w:val="en-GB"/>
              </w:rPr>
              <w:t>Responden dapat memasukkan gambar lewat url yang diupload ke dalam jawaban.</w:t>
            </w:r>
          </w:p>
        </w:tc>
      </w:tr>
      <w:tr w:rsidR="00DB1137" w:rsidRPr="00B14005" w14:paraId="2945BA3C" w14:textId="77777777" w:rsidTr="00BA0658">
        <w:tc>
          <w:tcPr>
            <w:tcW w:w="2802" w:type="dxa"/>
          </w:tcPr>
          <w:p w14:paraId="27F97E46" w14:textId="77777777" w:rsidR="00DB1137" w:rsidRPr="00B14005" w:rsidRDefault="00DB1137" w:rsidP="00DB1137">
            <w:pPr>
              <w:rPr>
                <w:i/>
                <w:lang w:val="en-GB"/>
              </w:rPr>
            </w:pPr>
            <w:r w:rsidRPr="00B14005">
              <w:rPr>
                <w:i/>
                <w:lang w:val="en-GB"/>
              </w:rPr>
              <w:t>Image A/B Test</w:t>
            </w:r>
          </w:p>
        </w:tc>
        <w:tc>
          <w:tcPr>
            <w:tcW w:w="5953" w:type="dxa"/>
          </w:tcPr>
          <w:p w14:paraId="296E16FA" w14:textId="77777777" w:rsidR="00DB1137" w:rsidRPr="00B14005" w:rsidRDefault="00DB1137" w:rsidP="00DB1137">
            <w:pPr>
              <w:rPr>
                <w:lang w:val="en-GB"/>
              </w:rPr>
            </w:pPr>
            <w:r w:rsidRPr="00B14005">
              <w:rPr>
                <w:lang w:val="en-GB"/>
              </w:rPr>
              <w:t xml:space="preserve">Memahami bagaiman responden bereaksi pada dua atau lebih gambar yang ingin dibandingkan. </w:t>
            </w:r>
          </w:p>
        </w:tc>
      </w:tr>
    </w:tbl>
    <w:p w14:paraId="68FDCCE9" w14:textId="4CC4C63F" w:rsidR="00BA0658" w:rsidRDefault="00BA0658" w:rsidP="00BA0658">
      <w:pPr>
        <w:pStyle w:val="Caption"/>
        <w:rPr>
          <w:lang w:val="en-GB"/>
        </w:rPr>
      </w:pPr>
      <w:bookmarkStart w:id="56" w:name="_Toc480239070"/>
      <w:r>
        <w:t xml:space="preserve">Tabel </w:t>
      </w:r>
      <w:fldSimple w:instr=" STYLEREF 1 \s ">
        <w:r>
          <w:rPr>
            <w:noProof/>
          </w:rPr>
          <w:t>2</w:t>
        </w:r>
      </w:fldSimple>
      <w:r>
        <w:t>.</w:t>
      </w:r>
      <w:fldSimple w:instr=" SEQ Tabel \* ARABIC \s 1 ">
        <w:r>
          <w:rPr>
            <w:noProof/>
          </w:rPr>
          <w:t>2</w:t>
        </w:r>
      </w:fldSimple>
      <w:r w:rsidRPr="00B14005">
        <w:rPr>
          <w:lang w:val="en-GB"/>
        </w:rPr>
        <w:t xml:space="preserve"> Tabel Tipe Pertanyaan SurveyMonkey</w:t>
      </w:r>
      <w:r w:rsidR="002673C1">
        <w:rPr>
          <w:lang w:val="en-GB"/>
        </w:rPr>
        <w:t xml:space="preserve"> Profes</w:t>
      </w:r>
      <w:r>
        <w:rPr>
          <w:lang w:val="en-GB"/>
        </w:rPr>
        <w:t>ional</w:t>
      </w:r>
      <w:sdt>
        <w:sdtPr>
          <w:rPr>
            <w:lang w:val="en-GB"/>
          </w:rPr>
          <w:id w:val="1090204729"/>
          <w:citation/>
        </w:sdtPr>
        <w:sdtContent>
          <w:r w:rsidRPr="00B14005">
            <w:rPr>
              <w:lang w:val="en-GB"/>
            </w:rPr>
            <w:fldChar w:fldCharType="begin"/>
          </w:r>
          <w:r w:rsidRPr="00B14005">
            <w:instrText xml:space="preserve"> CITATION Sur17 \l 1057 </w:instrText>
          </w:r>
          <w:r w:rsidRPr="00B14005">
            <w:rPr>
              <w:lang w:val="en-GB"/>
            </w:rPr>
            <w:fldChar w:fldCharType="separate"/>
          </w:r>
          <w:r w:rsidRPr="00B14005">
            <w:rPr>
              <w:noProof/>
            </w:rPr>
            <w:t xml:space="preserve"> [11]</w:t>
          </w:r>
          <w:r w:rsidRPr="00B14005">
            <w:rPr>
              <w:lang w:val="en-GB"/>
            </w:rPr>
            <w:fldChar w:fldCharType="end"/>
          </w:r>
        </w:sdtContent>
      </w:sdt>
      <w:bookmarkEnd w:id="56"/>
    </w:p>
    <w:p w14:paraId="469BD4CA" w14:textId="77777777" w:rsidR="006F7D42" w:rsidRDefault="006F7D42" w:rsidP="006810FF">
      <w:pPr>
        <w:ind w:firstLine="709"/>
        <w:rPr>
          <w:lang w:val="en-GB"/>
        </w:rPr>
      </w:pPr>
    </w:p>
    <w:p w14:paraId="10E8447C" w14:textId="77777777" w:rsidR="006F7D42" w:rsidRDefault="006F7D42" w:rsidP="006810FF">
      <w:pPr>
        <w:ind w:firstLine="709"/>
        <w:rPr>
          <w:lang w:val="en-GB"/>
        </w:rPr>
      </w:pPr>
    </w:p>
    <w:p w14:paraId="4DF3873D" w14:textId="77777777" w:rsidR="002259AE" w:rsidRDefault="00AC14D5" w:rsidP="00AC14D5">
      <w:pPr>
        <w:pStyle w:val="Heading3"/>
        <w:rPr>
          <w:lang w:val="en-GB"/>
        </w:rPr>
      </w:pPr>
      <w:bookmarkStart w:id="57" w:name="_Toc480274063"/>
      <w:r>
        <w:t>Implementasi Tipe-tipe Pertanyaan pada TypeForm</w:t>
      </w:r>
      <w:bookmarkEnd w:id="57"/>
    </w:p>
    <w:p w14:paraId="129801CF" w14:textId="26C4F1F4" w:rsidR="006810FF" w:rsidRDefault="00AC14D5" w:rsidP="00AC14D5">
      <w:pPr>
        <w:ind w:firstLine="709"/>
        <w:rPr>
          <w:lang w:val="en-GB"/>
        </w:rPr>
      </w:pPr>
      <w:r w:rsidRPr="00D9403D">
        <w:rPr>
          <w:lang w:val="en-GB"/>
        </w:rPr>
        <w:t xml:space="preserve">TypeForm merupakan salah satu </w:t>
      </w:r>
      <w:r w:rsidR="006A502F" w:rsidRPr="006A502F">
        <w:rPr>
          <w:i/>
        </w:rPr>
        <w:t>online survey</w:t>
      </w:r>
      <w:r w:rsidRPr="00D9403D">
        <w:t xml:space="preserve"> yang menerapkan gamifikasi konten lewat</w:t>
      </w:r>
      <w:r w:rsidR="006810FF" w:rsidRPr="00D9403D">
        <w:rPr>
          <w:lang w:val="en-GB"/>
        </w:rPr>
        <w:t xml:space="preserve"> desain</w:t>
      </w:r>
      <w:r w:rsidRPr="00D9403D">
        <w:t xml:space="preserve"> tampilan</w:t>
      </w:r>
      <w:r w:rsidR="006810FF" w:rsidRPr="00D9403D">
        <w:rPr>
          <w:lang w:val="en-GB"/>
        </w:rPr>
        <w:t xml:space="preserve"> yang berwarna dan animasi yang atraktif. </w:t>
      </w:r>
      <w:r w:rsidRPr="00D9403D">
        <w:t>Pada</w:t>
      </w:r>
      <w:r>
        <w:t xml:space="preserve"> implementasinya, tipe-tipe pertanyaan yang dihadirkan oleh TypeForm</w:t>
      </w:r>
      <w:sdt>
        <w:sdtPr>
          <w:rPr>
            <w:lang w:val="en-GB"/>
          </w:rPr>
          <w:id w:val="-489015216"/>
          <w:citation/>
        </w:sdtPr>
        <w:sdtContent>
          <w:r w:rsidR="002B2264">
            <w:rPr>
              <w:lang w:val="en-GB"/>
            </w:rPr>
            <w:fldChar w:fldCharType="begin"/>
          </w:r>
          <w:r w:rsidR="006810FF">
            <w:rPr>
              <w:lang w:val="en-GB"/>
            </w:rPr>
            <w:instrText xml:space="preserve"> CITATION Bui16 \l 2057 </w:instrText>
          </w:r>
          <w:r w:rsidR="002B2264">
            <w:rPr>
              <w:lang w:val="en-GB"/>
            </w:rPr>
            <w:fldChar w:fldCharType="separate"/>
          </w:r>
          <w:r w:rsidR="00052467">
            <w:rPr>
              <w:noProof/>
              <w:lang w:val="en-GB"/>
            </w:rPr>
            <w:t xml:space="preserve"> </w:t>
          </w:r>
          <w:r w:rsidR="00052467" w:rsidRPr="00052467">
            <w:rPr>
              <w:noProof/>
              <w:lang w:val="en-GB"/>
            </w:rPr>
            <w:t>[10]</w:t>
          </w:r>
          <w:r w:rsidR="002B2264">
            <w:rPr>
              <w:lang w:val="en-GB"/>
            </w:rPr>
            <w:fldChar w:fldCharType="end"/>
          </w:r>
        </w:sdtContent>
      </w:sdt>
      <w:r>
        <w:rPr>
          <w:lang w:val="en-GB"/>
        </w:rPr>
        <w:t>.</w:t>
      </w:r>
    </w:p>
    <w:tbl>
      <w:tblPr>
        <w:tblStyle w:val="TableGrid"/>
        <w:tblW w:w="0" w:type="auto"/>
        <w:tblLook w:val="04A0" w:firstRow="1" w:lastRow="0" w:firstColumn="1" w:lastColumn="0" w:noHBand="0" w:noVBand="1"/>
      </w:tblPr>
      <w:tblGrid>
        <w:gridCol w:w="1526"/>
        <w:gridCol w:w="3260"/>
        <w:gridCol w:w="3367"/>
      </w:tblGrid>
      <w:tr w:rsidR="00DC1967" w14:paraId="288F5536" w14:textId="52FBA08E" w:rsidTr="008C72EB">
        <w:trPr>
          <w:tblHeader/>
        </w:trPr>
        <w:tc>
          <w:tcPr>
            <w:tcW w:w="1526" w:type="dxa"/>
            <w:shd w:val="clear" w:color="auto" w:fill="000000" w:themeFill="text1"/>
          </w:tcPr>
          <w:p w14:paraId="6C8A2316" w14:textId="77777777" w:rsidR="008C72EB" w:rsidRDefault="008C72EB" w:rsidP="007307B0">
            <w:pPr>
              <w:jc w:val="center"/>
              <w:rPr>
                <w:lang w:val="en-GB"/>
              </w:rPr>
            </w:pPr>
            <w:r>
              <w:rPr>
                <w:lang w:val="en-GB"/>
              </w:rPr>
              <w:t>Tipe Pertanyaan</w:t>
            </w:r>
          </w:p>
        </w:tc>
        <w:tc>
          <w:tcPr>
            <w:tcW w:w="3260" w:type="dxa"/>
            <w:shd w:val="clear" w:color="auto" w:fill="000000" w:themeFill="text1"/>
          </w:tcPr>
          <w:p w14:paraId="0A70E860" w14:textId="77777777" w:rsidR="008C72EB" w:rsidRDefault="008C72EB" w:rsidP="007307B0">
            <w:pPr>
              <w:jc w:val="center"/>
              <w:rPr>
                <w:lang w:val="en-GB"/>
              </w:rPr>
            </w:pPr>
            <w:r>
              <w:rPr>
                <w:lang w:val="en-GB"/>
              </w:rPr>
              <w:t>Deskripsi</w:t>
            </w:r>
          </w:p>
        </w:tc>
        <w:tc>
          <w:tcPr>
            <w:tcW w:w="3367" w:type="dxa"/>
            <w:shd w:val="clear" w:color="auto" w:fill="000000" w:themeFill="text1"/>
          </w:tcPr>
          <w:p w14:paraId="1A4B4F4A" w14:textId="182E5FF0" w:rsidR="008C72EB" w:rsidRDefault="008C72EB" w:rsidP="007307B0">
            <w:pPr>
              <w:jc w:val="center"/>
              <w:rPr>
                <w:lang w:val="en-GB"/>
              </w:rPr>
            </w:pPr>
            <w:r>
              <w:rPr>
                <w:lang w:val="en-GB"/>
              </w:rPr>
              <w:t>Implementasi</w:t>
            </w:r>
          </w:p>
        </w:tc>
      </w:tr>
      <w:tr w:rsidR="00DC1967" w:rsidRPr="00B14005" w14:paraId="0C802AA0" w14:textId="562D8C58" w:rsidTr="008C72EB">
        <w:tc>
          <w:tcPr>
            <w:tcW w:w="1526" w:type="dxa"/>
          </w:tcPr>
          <w:p w14:paraId="1DC4C426" w14:textId="77777777" w:rsidR="008C72EB" w:rsidRPr="00B14005" w:rsidRDefault="008C72EB" w:rsidP="007307B0">
            <w:pPr>
              <w:rPr>
                <w:i/>
                <w:lang w:val="en-GB"/>
              </w:rPr>
            </w:pPr>
            <w:r w:rsidRPr="00B14005">
              <w:rPr>
                <w:i/>
                <w:lang w:val="en-GB"/>
              </w:rPr>
              <w:t>Short Text</w:t>
            </w:r>
          </w:p>
        </w:tc>
        <w:tc>
          <w:tcPr>
            <w:tcW w:w="3260" w:type="dxa"/>
          </w:tcPr>
          <w:p w14:paraId="20A59CE1" w14:textId="77777777" w:rsidR="008C72EB" w:rsidRPr="00B14005" w:rsidRDefault="008C72EB" w:rsidP="007307B0">
            <w:pPr>
              <w:rPr>
                <w:lang w:val="en-GB"/>
              </w:rPr>
            </w:pPr>
            <w:r w:rsidRPr="00B14005">
              <w:rPr>
                <w:lang w:val="en-GB"/>
              </w:rPr>
              <w:t>Responden dapat mengisi dengan jawaban singkat.</w:t>
            </w:r>
          </w:p>
        </w:tc>
        <w:tc>
          <w:tcPr>
            <w:tcW w:w="3367" w:type="dxa"/>
          </w:tcPr>
          <w:p w14:paraId="2C6DEA3B" w14:textId="5C704409" w:rsidR="008C72EB" w:rsidRPr="00B14005" w:rsidRDefault="00BB4CD1" w:rsidP="00BB4CD1">
            <w:pPr>
              <w:jc w:val="center"/>
              <w:rPr>
                <w:lang w:val="en-GB"/>
              </w:rPr>
            </w:pPr>
            <w:r w:rsidRPr="00B14005">
              <w:rPr>
                <w:noProof/>
                <w:lang w:eastAsia="id-ID"/>
              </w:rPr>
              <w:drawing>
                <wp:anchor distT="0" distB="0" distL="114300" distR="114300" simplePos="0" relativeHeight="251652608" behindDoc="0" locked="0" layoutInCell="1" allowOverlap="1" wp14:anchorId="4D220B99" wp14:editId="6A69A512">
                  <wp:simplePos x="0" y="0"/>
                  <wp:positionH relativeFrom="column">
                    <wp:posOffset>452755</wp:posOffset>
                  </wp:positionH>
                  <wp:positionV relativeFrom="paragraph">
                    <wp:posOffset>39802</wp:posOffset>
                  </wp:positionV>
                  <wp:extent cx="1092200" cy="959485"/>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92200" cy="959485"/>
                          </a:xfrm>
                          <a:prstGeom prst="rect">
                            <a:avLst/>
                          </a:prstGeom>
                        </pic:spPr>
                      </pic:pic>
                    </a:graphicData>
                  </a:graphic>
                  <wp14:sizeRelH relativeFrom="page">
                    <wp14:pctWidth>0</wp14:pctWidth>
                  </wp14:sizeRelH>
                  <wp14:sizeRelV relativeFrom="page">
                    <wp14:pctHeight>0</wp14:pctHeight>
                  </wp14:sizeRelV>
                </wp:anchor>
              </w:drawing>
            </w:r>
          </w:p>
        </w:tc>
      </w:tr>
      <w:tr w:rsidR="00DC1967" w:rsidRPr="00B14005" w14:paraId="335ACC31" w14:textId="0FBFA03E" w:rsidTr="008C72EB">
        <w:tc>
          <w:tcPr>
            <w:tcW w:w="1526" w:type="dxa"/>
          </w:tcPr>
          <w:p w14:paraId="2BEFE929" w14:textId="77777777" w:rsidR="008C72EB" w:rsidRPr="00B14005" w:rsidRDefault="008C72EB" w:rsidP="007307B0">
            <w:pPr>
              <w:rPr>
                <w:i/>
                <w:lang w:val="en-GB"/>
              </w:rPr>
            </w:pPr>
            <w:r w:rsidRPr="00B14005">
              <w:rPr>
                <w:i/>
                <w:lang w:val="en-GB"/>
              </w:rPr>
              <w:lastRenderedPageBreak/>
              <w:t>Long Text</w:t>
            </w:r>
          </w:p>
        </w:tc>
        <w:tc>
          <w:tcPr>
            <w:tcW w:w="3260" w:type="dxa"/>
          </w:tcPr>
          <w:p w14:paraId="2DD083BE" w14:textId="77777777" w:rsidR="008C72EB" w:rsidRPr="00B14005" w:rsidRDefault="008C72EB" w:rsidP="007307B0">
            <w:pPr>
              <w:rPr>
                <w:lang w:val="en-GB"/>
              </w:rPr>
            </w:pPr>
            <w:r w:rsidRPr="00B14005">
              <w:rPr>
                <w:lang w:val="en-GB"/>
              </w:rPr>
              <w:t>Meminta responden menuliskan teks berukuran panjang.</w:t>
            </w:r>
          </w:p>
        </w:tc>
        <w:tc>
          <w:tcPr>
            <w:tcW w:w="3367" w:type="dxa"/>
          </w:tcPr>
          <w:p w14:paraId="457336F3" w14:textId="6EA9BF9F" w:rsidR="008C72EB" w:rsidRPr="00B14005" w:rsidRDefault="00025965" w:rsidP="00025965">
            <w:pPr>
              <w:jc w:val="center"/>
              <w:rPr>
                <w:lang w:val="en-GB"/>
              </w:rPr>
            </w:pPr>
            <w:r w:rsidRPr="00B14005">
              <w:rPr>
                <w:noProof/>
                <w:lang w:eastAsia="id-ID"/>
              </w:rPr>
              <w:drawing>
                <wp:inline distT="0" distB="0" distL="0" distR="0" wp14:anchorId="01293146" wp14:editId="71EE8D7C">
                  <wp:extent cx="1517312" cy="129680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27508" cy="1305517"/>
                          </a:xfrm>
                          <a:prstGeom prst="rect">
                            <a:avLst/>
                          </a:prstGeom>
                        </pic:spPr>
                      </pic:pic>
                    </a:graphicData>
                  </a:graphic>
                </wp:inline>
              </w:drawing>
            </w:r>
          </w:p>
        </w:tc>
      </w:tr>
      <w:tr w:rsidR="00DC1967" w:rsidRPr="00B14005" w14:paraId="60C3649F" w14:textId="700FEC9B" w:rsidTr="008C72EB">
        <w:tc>
          <w:tcPr>
            <w:tcW w:w="1526" w:type="dxa"/>
          </w:tcPr>
          <w:p w14:paraId="3D58482C" w14:textId="77777777" w:rsidR="008C72EB" w:rsidRPr="00B14005" w:rsidRDefault="008C72EB" w:rsidP="007307B0">
            <w:pPr>
              <w:rPr>
                <w:i/>
                <w:lang w:val="en-GB"/>
              </w:rPr>
            </w:pPr>
            <w:r w:rsidRPr="00B14005">
              <w:rPr>
                <w:i/>
                <w:lang w:val="en-GB"/>
              </w:rPr>
              <w:t>Statement</w:t>
            </w:r>
          </w:p>
        </w:tc>
        <w:tc>
          <w:tcPr>
            <w:tcW w:w="3260" w:type="dxa"/>
          </w:tcPr>
          <w:p w14:paraId="7ED587B0" w14:textId="77777777" w:rsidR="008C72EB" w:rsidRPr="00B14005" w:rsidRDefault="008C72EB" w:rsidP="007307B0">
            <w:pPr>
              <w:rPr>
                <w:lang w:val="en-GB"/>
              </w:rPr>
            </w:pPr>
            <w:r w:rsidRPr="00B14005">
              <w:rPr>
                <w:lang w:val="en-GB"/>
              </w:rPr>
              <w:t>Memasukkan deskripsi tambahan pada survei untuk dibaca oleh responden.</w:t>
            </w:r>
          </w:p>
        </w:tc>
        <w:tc>
          <w:tcPr>
            <w:tcW w:w="3367" w:type="dxa"/>
          </w:tcPr>
          <w:p w14:paraId="2DF4D877" w14:textId="2061A16A" w:rsidR="008C72EB" w:rsidRPr="00B14005" w:rsidRDefault="00025965" w:rsidP="00025965">
            <w:pPr>
              <w:jc w:val="center"/>
              <w:rPr>
                <w:lang w:val="en-GB"/>
              </w:rPr>
            </w:pPr>
            <w:r w:rsidRPr="00B14005">
              <w:rPr>
                <w:noProof/>
                <w:lang w:eastAsia="id-ID"/>
              </w:rPr>
              <w:drawing>
                <wp:inline distT="0" distB="0" distL="0" distR="0" wp14:anchorId="5C7A25F0" wp14:editId="67B6C81A">
                  <wp:extent cx="1267636" cy="73241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82422" cy="740955"/>
                          </a:xfrm>
                          <a:prstGeom prst="rect">
                            <a:avLst/>
                          </a:prstGeom>
                        </pic:spPr>
                      </pic:pic>
                    </a:graphicData>
                  </a:graphic>
                </wp:inline>
              </w:drawing>
            </w:r>
          </w:p>
        </w:tc>
      </w:tr>
      <w:tr w:rsidR="00DC1967" w:rsidRPr="00B14005" w14:paraId="456F31AA" w14:textId="25212546" w:rsidTr="008C72EB">
        <w:tc>
          <w:tcPr>
            <w:tcW w:w="1526" w:type="dxa"/>
          </w:tcPr>
          <w:p w14:paraId="42F80100" w14:textId="77777777" w:rsidR="008C72EB" w:rsidRPr="00B14005" w:rsidRDefault="008C72EB" w:rsidP="007307B0">
            <w:pPr>
              <w:rPr>
                <w:i/>
                <w:lang w:val="en-GB"/>
              </w:rPr>
            </w:pPr>
            <w:r w:rsidRPr="00B14005">
              <w:rPr>
                <w:i/>
                <w:lang w:val="en-GB"/>
              </w:rPr>
              <w:t>Dropdown</w:t>
            </w:r>
          </w:p>
        </w:tc>
        <w:tc>
          <w:tcPr>
            <w:tcW w:w="3260" w:type="dxa"/>
          </w:tcPr>
          <w:p w14:paraId="3F4B43A7" w14:textId="77777777" w:rsidR="008C72EB" w:rsidRPr="00B14005" w:rsidRDefault="008C72EB" w:rsidP="007307B0">
            <w:pPr>
              <w:rPr>
                <w:lang w:val="en-GB"/>
              </w:rPr>
            </w:pPr>
            <w:r w:rsidRPr="00B14005">
              <w:rPr>
                <w:lang w:val="en-GB"/>
              </w:rPr>
              <w:t xml:space="preserve">Menampilkan jawaban dalam bentuk </w:t>
            </w:r>
            <w:r w:rsidRPr="00B14005">
              <w:rPr>
                <w:i/>
                <w:lang w:val="en-GB"/>
              </w:rPr>
              <w:t>dropdown list</w:t>
            </w:r>
            <w:r w:rsidRPr="00B14005">
              <w:rPr>
                <w:lang w:val="en-GB"/>
              </w:rPr>
              <w:t xml:space="preserve"> yang dapat dipilih oleh responden.</w:t>
            </w:r>
          </w:p>
        </w:tc>
        <w:tc>
          <w:tcPr>
            <w:tcW w:w="3367" w:type="dxa"/>
          </w:tcPr>
          <w:p w14:paraId="039FB252" w14:textId="2DFC2BC2" w:rsidR="008C72EB" w:rsidRPr="00B14005" w:rsidRDefault="0035783B" w:rsidP="0035783B">
            <w:pPr>
              <w:jc w:val="center"/>
              <w:rPr>
                <w:lang w:val="en-GB"/>
              </w:rPr>
            </w:pPr>
            <w:r w:rsidRPr="00B14005">
              <w:rPr>
                <w:noProof/>
                <w:lang w:eastAsia="id-ID"/>
              </w:rPr>
              <w:drawing>
                <wp:inline distT="0" distB="0" distL="0" distR="0" wp14:anchorId="3E278B8A" wp14:editId="6A278999">
                  <wp:extent cx="1245141" cy="111680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391" t="46723" r="46147" b="20631"/>
                          <a:stretch/>
                        </pic:blipFill>
                        <pic:spPr bwMode="auto">
                          <a:xfrm>
                            <a:off x="0" y="0"/>
                            <a:ext cx="1252579" cy="1123476"/>
                          </a:xfrm>
                          <a:prstGeom prst="rect">
                            <a:avLst/>
                          </a:prstGeom>
                          <a:ln>
                            <a:noFill/>
                          </a:ln>
                          <a:extLst>
                            <a:ext uri="{53640926-AAD7-44D8-BBD7-CCE9431645EC}">
                              <a14:shadowObscured xmlns:a14="http://schemas.microsoft.com/office/drawing/2010/main"/>
                            </a:ext>
                          </a:extLst>
                        </pic:spPr>
                      </pic:pic>
                    </a:graphicData>
                  </a:graphic>
                </wp:inline>
              </w:drawing>
            </w:r>
          </w:p>
        </w:tc>
      </w:tr>
      <w:tr w:rsidR="00DC1967" w:rsidRPr="00B14005" w14:paraId="6B9C7152" w14:textId="208896A2" w:rsidTr="008C72EB">
        <w:tc>
          <w:tcPr>
            <w:tcW w:w="1526" w:type="dxa"/>
          </w:tcPr>
          <w:p w14:paraId="55D111FC" w14:textId="77777777" w:rsidR="008C72EB" w:rsidRPr="00B14005" w:rsidRDefault="008C72EB" w:rsidP="007307B0">
            <w:pPr>
              <w:rPr>
                <w:i/>
                <w:lang w:val="en-GB"/>
              </w:rPr>
            </w:pPr>
            <w:r w:rsidRPr="00B14005">
              <w:rPr>
                <w:i/>
                <w:lang w:val="en-GB"/>
              </w:rPr>
              <w:t>Email</w:t>
            </w:r>
          </w:p>
        </w:tc>
        <w:tc>
          <w:tcPr>
            <w:tcW w:w="3260" w:type="dxa"/>
          </w:tcPr>
          <w:p w14:paraId="50ABD879" w14:textId="77777777" w:rsidR="008C72EB" w:rsidRPr="00B14005" w:rsidRDefault="008C72EB" w:rsidP="007307B0">
            <w:pPr>
              <w:rPr>
                <w:lang w:val="en-GB"/>
              </w:rPr>
            </w:pPr>
            <w:r w:rsidRPr="00B14005">
              <w:rPr>
                <w:lang w:val="en-GB"/>
              </w:rPr>
              <w:t xml:space="preserve">Meminta responden untuk memasukkan </w:t>
            </w:r>
            <w:r w:rsidRPr="00B14005">
              <w:rPr>
                <w:i/>
                <w:lang w:val="en-GB"/>
              </w:rPr>
              <w:t>email</w:t>
            </w:r>
            <w:r w:rsidRPr="00B14005">
              <w:rPr>
                <w:lang w:val="en-GB"/>
              </w:rPr>
              <w:t>.</w:t>
            </w:r>
          </w:p>
        </w:tc>
        <w:tc>
          <w:tcPr>
            <w:tcW w:w="3367" w:type="dxa"/>
          </w:tcPr>
          <w:p w14:paraId="33078A16" w14:textId="622A8575" w:rsidR="008C72EB" w:rsidRPr="00B14005" w:rsidRDefault="0035783B" w:rsidP="0035783B">
            <w:pPr>
              <w:jc w:val="center"/>
              <w:rPr>
                <w:lang w:val="en-GB"/>
              </w:rPr>
            </w:pPr>
            <w:r w:rsidRPr="00B14005">
              <w:rPr>
                <w:noProof/>
                <w:lang w:eastAsia="id-ID"/>
              </w:rPr>
              <w:drawing>
                <wp:inline distT="0" distB="0" distL="0" distR="0" wp14:anchorId="23D0C20E" wp14:editId="09D6B1F7">
                  <wp:extent cx="1092200" cy="9594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092200" cy="959485"/>
                          </a:xfrm>
                          <a:prstGeom prst="rect">
                            <a:avLst/>
                          </a:prstGeom>
                        </pic:spPr>
                      </pic:pic>
                    </a:graphicData>
                  </a:graphic>
                </wp:inline>
              </w:drawing>
            </w:r>
          </w:p>
        </w:tc>
      </w:tr>
      <w:tr w:rsidR="00DC1967" w:rsidRPr="00B14005" w14:paraId="3F0367D7" w14:textId="4349418A" w:rsidTr="008C72EB">
        <w:tc>
          <w:tcPr>
            <w:tcW w:w="1526" w:type="dxa"/>
          </w:tcPr>
          <w:p w14:paraId="6BB44F0C" w14:textId="77777777" w:rsidR="008C72EB" w:rsidRPr="00B14005" w:rsidRDefault="008C72EB" w:rsidP="007307B0">
            <w:pPr>
              <w:rPr>
                <w:i/>
                <w:lang w:val="en-GB"/>
              </w:rPr>
            </w:pPr>
            <w:r w:rsidRPr="00B14005">
              <w:rPr>
                <w:i/>
                <w:lang w:val="en-GB"/>
              </w:rPr>
              <w:t>Date</w:t>
            </w:r>
          </w:p>
        </w:tc>
        <w:tc>
          <w:tcPr>
            <w:tcW w:w="3260" w:type="dxa"/>
          </w:tcPr>
          <w:p w14:paraId="7F496DBA" w14:textId="77777777" w:rsidR="008C72EB" w:rsidRPr="00B14005" w:rsidRDefault="008C72EB" w:rsidP="007307B0">
            <w:pPr>
              <w:rPr>
                <w:lang w:val="en-GB"/>
              </w:rPr>
            </w:pPr>
            <w:r w:rsidRPr="00B14005">
              <w:rPr>
                <w:lang w:val="en-GB"/>
              </w:rPr>
              <w:t>Meminta responden untuk memasukkan tanggal atau waktu.</w:t>
            </w:r>
          </w:p>
        </w:tc>
        <w:tc>
          <w:tcPr>
            <w:tcW w:w="3367" w:type="dxa"/>
          </w:tcPr>
          <w:p w14:paraId="6C6412E9" w14:textId="0D730B2C" w:rsidR="008C72EB" w:rsidRPr="00B14005" w:rsidRDefault="003941DA" w:rsidP="003941DA">
            <w:pPr>
              <w:jc w:val="center"/>
              <w:rPr>
                <w:lang w:val="en-GB"/>
              </w:rPr>
            </w:pPr>
            <w:r w:rsidRPr="00B14005">
              <w:rPr>
                <w:noProof/>
                <w:lang w:eastAsia="id-ID"/>
              </w:rPr>
              <w:drawing>
                <wp:inline distT="0" distB="0" distL="0" distR="0" wp14:anchorId="11804239" wp14:editId="0C75FC1E">
                  <wp:extent cx="1139043" cy="90467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44418" cy="908941"/>
                          </a:xfrm>
                          <a:prstGeom prst="rect">
                            <a:avLst/>
                          </a:prstGeom>
                        </pic:spPr>
                      </pic:pic>
                    </a:graphicData>
                  </a:graphic>
                </wp:inline>
              </w:drawing>
            </w:r>
          </w:p>
        </w:tc>
      </w:tr>
      <w:tr w:rsidR="00DC1967" w:rsidRPr="00B14005" w14:paraId="1FB2E389" w14:textId="5636754C" w:rsidTr="008C72EB">
        <w:tc>
          <w:tcPr>
            <w:tcW w:w="1526" w:type="dxa"/>
          </w:tcPr>
          <w:p w14:paraId="00B372E9" w14:textId="77777777" w:rsidR="008C72EB" w:rsidRPr="00B14005" w:rsidRDefault="008C72EB" w:rsidP="007307B0">
            <w:pPr>
              <w:rPr>
                <w:i/>
                <w:lang w:val="en-GB"/>
              </w:rPr>
            </w:pPr>
            <w:r w:rsidRPr="00B14005">
              <w:rPr>
                <w:i/>
                <w:lang w:val="en-GB"/>
              </w:rPr>
              <w:t>Legal</w:t>
            </w:r>
          </w:p>
        </w:tc>
        <w:tc>
          <w:tcPr>
            <w:tcW w:w="3260" w:type="dxa"/>
          </w:tcPr>
          <w:p w14:paraId="7F4BF2E9" w14:textId="77777777" w:rsidR="008C72EB" w:rsidRPr="00B14005" w:rsidRDefault="008C72EB" w:rsidP="007307B0">
            <w:pPr>
              <w:rPr>
                <w:lang w:val="en-GB"/>
              </w:rPr>
            </w:pPr>
            <w:r w:rsidRPr="00B14005">
              <w:rPr>
                <w:lang w:val="en-GB"/>
              </w:rPr>
              <w:t>Menampilkan pernyataan tentang ketentuan yang harus disetujui oleh responden.</w:t>
            </w:r>
          </w:p>
        </w:tc>
        <w:tc>
          <w:tcPr>
            <w:tcW w:w="3367" w:type="dxa"/>
          </w:tcPr>
          <w:p w14:paraId="023EB9CF" w14:textId="5D32B30E" w:rsidR="008C72EB" w:rsidRPr="00B14005" w:rsidRDefault="007C0DF1" w:rsidP="007C0DF1">
            <w:pPr>
              <w:jc w:val="center"/>
              <w:rPr>
                <w:lang w:val="en-GB"/>
              </w:rPr>
            </w:pPr>
            <w:r w:rsidRPr="00B14005">
              <w:rPr>
                <w:noProof/>
                <w:lang w:eastAsia="id-ID"/>
              </w:rPr>
              <w:drawing>
                <wp:inline distT="0" distB="0" distL="0" distR="0" wp14:anchorId="7D0C1173" wp14:editId="2555C4E5">
                  <wp:extent cx="1265406" cy="114208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74228" cy="1150046"/>
                          </a:xfrm>
                          <a:prstGeom prst="rect">
                            <a:avLst/>
                          </a:prstGeom>
                        </pic:spPr>
                      </pic:pic>
                    </a:graphicData>
                  </a:graphic>
                </wp:inline>
              </w:drawing>
            </w:r>
          </w:p>
        </w:tc>
      </w:tr>
      <w:tr w:rsidR="00DC1967" w:rsidRPr="00B14005" w14:paraId="10DF70A3" w14:textId="3B6ADB78" w:rsidTr="008C72EB">
        <w:tc>
          <w:tcPr>
            <w:tcW w:w="1526" w:type="dxa"/>
          </w:tcPr>
          <w:p w14:paraId="2CCFCCC5" w14:textId="77777777" w:rsidR="008C72EB" w:rsidRPr="00B14005" w:rsidRDefault="008C72EB" w:rsidP="007307B0">
            <w:pPr>
              <w:rPr>
                <w:i/>
                <w:lang w:val="en-GB"/>
              </w:rPr>
            </w:pPr>
            <w:r w:rsidRPr="00B14005">
              <w:rPr>
                <w:i/>
                <w:lang w:val="en-GB"/>
              </w:rPr>
              <w:t>Website</w:t>
            </w:r>
          </w:p>
        </w:tc>
        <w:tc>
          <w:tcPr>
            <w:tcW w:w="3260" w:type="dxa"/>
          </w:tcPr>
          <w:p w14:paraId="3AEF7EC7" w14:textId="77777777" w:rsidR="008C72EB" w:rsidRPr="00B14005" w:rsidRDefault="008C72EB" w:rsidP="007307B0">
            <w:pPr>
              <w:rPr>
                <w:lang w:val="en-GB"/>
              </w:rPr>
            </w:pPr>
            <w:r w:rsidRPr="00B14005">
              <w:rPr>
                <w:lang w:val="en-GB"/>
              </w:rPr>
              <w:t xml:space="preserve">Meminta responden untuk memasukkan url </w:t>
            </w:r>
            <w:r w:rsidRPr="00B14005">
              <w:rPr>
                <w:i/>
                <w:lang w:val="en-GB"/>
              </w:rPr>
              <w:t>website</w:t>
            </w:r>
            <w:r w:rsidRPr="00B14005">
              <w:rPr>
                <w:lang w:val="en-GB"/>
              </w:rPr>
              <w:t>.</w:t>
            </w:r>
          </w:p>
        </w:tc>
        <w:tc>
          <w:tcPr>
            <w:tcW w:w="3367" w:type="dxa"/>
          </w:tcPr>
          <w:p w14:paraId="0D7256F4" w14:textId="311718C0" w:rsidR="008C72EB" w:rsidRPr="00B14005" w:rsidRDefault="00E93515" w:rsidP="00E93515">
            <w:pPr>
              <w:jc w:val="center"/>
              <w:rPr>
                <w:lang w:val="en-GB"/>
              </w:rPr>
            </w:pPr>
            <w:r w:rsidRPr="00B14005">
              <w:rPr>
                <w:noProof/>
                <w:lang w:eastAsia="id-ID"/>
              </w:rPr>
              <w:drawing>
                <wp:inline distT="0" distB="0" distL="0" distR="0" wp14:anchorId="5E1D5138" wp14:editId="666F4F4B">
                  <wp:extent cx="1077135" cy="70933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0234" cy="717959"/>
                          </a:xfrm>
                          <a:prstGeom prst="rect">
                            <a:avLst/>
                          </a:prstGeom>
                        </pic:spPr>
                      </pic:pic>
                    </a:graphicData>
                  </a:graphic>
                </wp:inline>
              </w:drawing>
            </w:r>
          </w:p>
        </w:tc>
      </w:tr>
      <w:tr w:rsidR="00DC1967" w:rsidRPr="00B14005" w14:paraId="23C4C236" w14:textId="767E7646" w:rsidTr="008C72EB">
        <w:tc>
          <w:tcPr>
            <w:tcW w:w="1526" w:type="dxa"/>
          </w:tcPr>
          <w:p w14:paraId="66F0D69C" w14:textId="77777777" w:rsidR="008C72EB" w:rsidRPr="00B14005" w:rsidRDefault="008C72EB" w:rsidP="007307B0">
            <w:pPr>
              <w:rPr>
                <w:i/>
                <w:lang w:val="en-GB"/>
              </w:rPr>
            </w:pPr>
            <w:r w:rsidRPr="00B14005">
              <w:rPr>
                <w:i/>
                <w:lang w:val="en-GB"/>
              </w:rPr>
              <w:lastRenderedPageBreak/>
              <w:t>Payment</w:t>
            </w:r>
          </w:p>
        </w:tc>
        <w:tc>
          <w:tcPr>
            <w:tcW w:w="3260" w:type="dxa"/>
          </w:tcPr>
          <w:p w14:paraId="4065FDC2" w14:textId="77777777" w:rsidR="008C72EB" w:rsidRPr="00B14005" w:rsidRDefault="008C72EB" w:rsidP="007307B0">
            <w:pPr>
              <w:rPr>
                <w:lang w:val="en-GB"/>
              </w:rPr>
            </w:pPr>
            <w:r w:rsidRPr="00B14005">
              <w:rPr>
                <w:lang w:val="en-GB"/>
              </w:rPr>
              <w:t>Memungkinkan responden untuk melakukan pembayaran lewat akun pribadi pembuat survei.</w:t>
            </w:r>
          </w:p>
        </w:tc>
        <w:tc>
          <w:tcPr>
            <w:tcW w:w="3367" w:type="dxa"/>
          </w:tcPr>
          <w:p w14:paraId="6C8C5F00" w14:textId="3AF71CEF" w:rsidR="008C72EB" w:rsidRPr="00B14005" w:rsidRDefault="00DC1967" w:rsidP="006510D3">
            <w:pPr>
              <w:jc w:val="center"/>
              <w:rPr>
                <w:lang w:val="en-GB"/>
              </w:rPr>
            </w:pPr>
            <w:r w:rsidRPr="00B14005">
              <w:rPr>
                <w:noProof/>
                <w:lang w:eastAsia="id-ID"/>
              </w:rPr>
              <w:drawing>
                <wp:inline distT="0" distB="0" distL="0" distR="0" wp14:anchorId="351DC85A" wp14:editId="5741E2BC">
                  <wp:extent cx="1904380" cy="239300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798" cy="2404839"/>
                          </a:xfrm>
                          <a:prstGeom prst="rect">
                            <a:avLst/>
                          </a:prstGeom>
                        </pic:spPr>
                      </pic:pic>
                    </a:graphicData>
                  </a:graphic>
                </wp:inline>
              </w:drawing>
            </w:r>
          </w:p>
        </w:tc>
      </w:tr>
      <w:tr w:rsidR="00DC1967" w:rsidRPr="00B14005" w14:paraId="246BCA7B" w14:textId="602581B4" w:rsidTr="008C72EB">
        <w:tc>
          <w:tcPr>
            <w:tcW w:w="1526" w:type="dxa"/>
          </w:tcPr>
          <w:p w14:paraId="4E5B5713" w14:textId="77777777" w:rsidR="008C72EB" w:rsidRPr="00B14005" w:rsidRDefault="008C72EB" w:rsidP="007307B0">
            <w:pPr>
              <w:rPr>
                <w:i/>
                <w:lang w:val="en-GB"/>
              </w:rPr>
            </w:pPr>
            <w:r w:rsidRPr="00B14005">
              <w:rPr>
                <w:i/>
                <w:lang w:val="en-GB"/>
              </w:rPr>
              <w:t>Multiple Choice</w:t>
            </w:r>
          </w:p>
        </w:tc>
        <w:tc>
          <w:tcPr>
            <w:tcW w:w="3260" w:type="dxa"/>
          </w:tcPr>
          <w:p w14:paraId="21285C5B" w14:textId="77777777" w:rsidR="008C72EB" w:rsidRPr="00B14005" w:rsidRDefault="008C72EB" w:rsidP="007307B0">
            <w:pPr>
              <w:rPr>
                <w:lang w:val="en-GB"/>
              </w:rPr>
            </w:pPr>
            <w:r w:rsidRPr="00B14005">
              <w:rPr>
                <w:lang w:val="en-GB"/>
              </w:rPr>
              <w:t>Meminta responden untuk memilih satu (atau lebih) jawaban dari sejumlah jawaban yang ditampilkan.</w:t>
            </w:r>
          </w:p>
        </w:tc>
        <w:tc>
          <w:tcPr>
            <w:tcW w:w="3367" w:type="dxa"/>
          </w:tcPr>
          <w:p w14:paraId="19EDB63A" w14:textId="0F44F56C" w:rsidR="008C72EB" w:rsidRPr="00B14005" w:rsidRDefault="006510D3" w:rsidP="000E6A71">
            <w:pPr>
              <w:jc w:val="center"/>
              <w:rPr>
                <w:lang w:val="en-GB"/>
              </w:rPr>
            </w:pPr>
            <w:r w:rsidRPr="00B14005">
              <w:rPr>
                <w:noProof/>
                <w:lang w:eastAsia="id-ID"/>
              </w:rPr>
              <w:drawing>
                <wp:inline distT="0" distB="0" distL="0" distR="0" wp14:anchorId="6387F4B8" wp14:editId="15A4351E">
                  <wp:extent cx="1717743" cy="5838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7003" cy="590386"/>
                          </a:xfrm>
                          <a:prstGeom prst="rect">
                            <a:avLst/>
                          </a:prstGeom>
                        </pic:spPr>
                      </pic:pic>
                    </a:graphicData>
                  </a:graphic>
                </wp:inline>
              </w:drawing>
            </w:r>
          </w:p>
        </w:tc>
      </w:tr>
      <w:tr w:rsidR="00DC1967" w:rsidRPr="00B14005" w14:paraId="5CC745C5" w14:textId="4F748EC2" w:rsidTr="008C72EB">
        <w:tc>
          <w:tcPr>
            <w:tcW w:w="1526" w:type="dxa"/>
          </w:tcPr>
          <w:p w14:paraId="564385BB" w14:textId="77777777" w:rsidR="008C72EB" w:rsidRPr="00B14005" w:rsidRDefault="008C72EB" w:rsidP="007307B0">
            <w:pPr>
              <w:rPr>
                <w:i/>
                <w:lang w:val="en-GB"/>
              </w:rPr>
            </w:pPr>
            <w:r w:rsidRPr="00B14005">
              <w:rPr>
                <w:i/>
                <w:lang w:val="en-GB"/>
              </w:rPr>
              <w:t>Picture Choice</w:t>
            </w:r>
          </w:p>
        </w:tc>
        <w:tc>
          <w:tcPr>
            <w:tcW w:w="3260" w:type="dxa"/>
          </w:tcPr>
          <w:p w14:paraId="776E47D9" w14:textId="77777777" w:rsidR="008C72EB" w:rsidRPr="00B14005" w:rsidRDefault="008C72EB" w:rsidP="007307B0">
            <w:pPr>
              <w:rPr>
                <w:lang w:val="en-GB"/>
              </w:rPr>
            </w:pPr>
            <w:r w:rsidRPr="00B14005">
              <w:rPr>
                <w:lang w:val="en-GB"/>
              </w:rPr>
              <w:t>Meminta responden untuk memilih satu (atau lebih) gambar dari sejumlah gambar yang ditampilkan.</w:t>
            </w:r>
          </w:p>
        </w:tc>
        <w:tc>
          <w:tcPr>
            <w:tcW w:w="3367" w:type="dxa"/>
          </w:tcPr>
          <w:p w14:paraId="45959173" w14:textId="32F05178" w:rsidR="008C72EB" w:rsidRPr="00B14005" w:rsidRDefault="000F47EF" w:rsidP="007307B0">
            <w:pPr>
              <w:rPr>
                <w:lang w:val="en-GB"/>
              </w:rPr>
            </w:pPr>
            <w:r w:rsidRPr="00B14005">
              <w:rPr>
                <w:noProof/>
                <w:lang w:eastAsia="id-ID"/>
              </w:rPr>
              <w:drawing>
                <wp:inline distT="0" distB="0" distL="0" distR="0" wp14:anchorId="48722BCE" wp14:editId="57968C2D">
                  <wp:extent cx="1997413" cy="156862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4792" cy="1582269"/>
                          </a:xfrm>
                          <a:prstGeom prst="rect">
                            <a:avLst/>
                          </a:prstGeom>
                        </pic:spPr>
                      </pic:pic>
                    </a:graphicData>
                  </a:graphic>
                </wp:inline>
              </w:drawing>
            </w:r>
          </w:p>
        </w:tc>
      </w:tr>
      <w:tr w:rsidR="00DC1967" w:rsidRPr="00B14005" w14:paraId="58B9BBC7" w14:textId="15F9D4FA" w:rsidTr="008C72EB">
        <w:tc>
          <w:tcPr>
            <w:tcW w:w="1526" w:type="dxa"/>
          </w:tcPr>
          <w:p w14:paraId="63CC6CCF" w14:textId="77777777" w:rsidR="008C72EB" w:rsidRPr="00B14005" w:rsidRDefault="008C72EB" w:rsidP="007307B0">
            <w:pPr>
              <w:rPr>
                <w:i/>
                <w:lang w:val="en-GB"/>
              </w:rPr>
            </w:pPr>
            <w:r w:rsidRPr="00B14005">
              <w:rPr>
                <w:i/>
                <w:lang w:val="en-GB"/>
              </w:rPr>
              <w:t>Question Group</w:t>
            </w:r>
          </w:p>
        </w:tc>
        <w:tc>
          <w:tcPr>
            <w:tcW w:w="3260" w:type="dxa"/>
          </w:tcPr>
          <w:p w14:paraId="34771DA9" w14:textId="77777777" w:rsidR="008C72EB" w:rsidRPr="00B14005" w:rsidRDefault="008C72EB" w:rsidP="007307B0">
            <w:pPr>
              <w:rPr>
                <w:lang w:val="en-GB"/>
              </w:rPr>
            </w:pPr>
            <w:r w:rsidRPr="00B14005">
              <w:rPr>
                <w:lang w:val="en-GB"/>
              </w:rPr>
              <w:t>Responden diminta untuk mengevaluasi satu atau lebih baris dengan kolom yang sama. Responden dapat mengisi satu atau lebih dari satu jawaban untuk setiap baris sesuai dengan pengaturan pembuat survei.</w:t>
            </w:r>
          </w:p>
        </w:tc>
        <w:tc>
          <w:tcPr>
            <w:tcW w:w="3367" w:type="dxa"/>
          </w:tcPr>
          <w:p w14:paraId="2C6C3963" w14:textId="00531074" w:rsidR="008C72EB" w:rsidRPr="00B14005" w:rsidRDefault="008A2E7B" w:rsidP="008A2E7B">
            <w:pPr>
              <w:jc w:val="center"/>
              <w:rPr>
                <w:lang w:val="en-GB"/>
              </w:rPr>
            </w:pPr>
            <w:r w:rsidRPr="00B14005">
              <w:rPr>
                <w:noProof/>
                <w:lang w:eastAsia="id-ID"/>
              </w:rPr>
              <w:drawing>
                <wp:inline distT="0" distB="0" distL="0" distR="0" wp14:anchorId="0DAADB6E" wp14:editId="458C70BD">
                  <wp:extent cx="1832643" cy="10603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7006" cy="1068625"/>
                          </a:xfrm>
                          <a:prstGeom prst="rect">
                            <a:avLst/>
                          </a:prstGeom>
                        </pic:spPr>
                      </pic:pic>
                    </a:graphicData>
                  </a:graphic>
                </wp:inline>
              </w:drawing>
            </w:r>
          </w:p>
        </w:tc>
      </w:tr>
      <w:tr w:rsidR="00DC1967" w:rsidRPr="00B14005" w14:paraId="1FAFD9C7" w14:textId="4EE25824" w:rsidTr="008C72EB">
        <w:tc>
          <w:tcPr>
            <w:tcW w:w="1526" w:type="dxa"/>
          </w:tcPr>
          <w:p w14:paraId="6865A3E5" w14:textId="77777777" w:rsidR="008C72EB" w:rsidRPr="00B14005" w:rsidRDefault="008C72EB" w:rsidP="007307B0">
            <w:pPr>
              <w:rPr>
                <w:i/>
                <w:lang w:val="en-GB"/>
              </w:rPr>
            </w:pPr>
            <w:r w:rsidRPr="00B14005">
              <w:rPr>
                <w:i/>
                <w:lang w:val="en-GB"/>
              </w:rPr>
              <w:t>Yes / No</w:t>
            </w:r>
          </w:p>
        </w:tc>
        <w:tc>
          <w:tcPr>
            <w:tcW w:w="3260" w:type="dxa"/>
          </w:tcPr>
          <w:p w14:paraId="1E4D89E5" w14:textId="77777777" w:rsidR="008C72EB" w:rsidRPr="00B14005" w:rsidRDefault="008C72EB" w:rsidP="007307B0">
            <w:pPr>
              <w:rPr>
                <w:lang w:val="en-GB"/>
              </w:rPr>
            </w:pPr>
            <w:r w:rsidRPr="00B14005">
              <w:rPr>
                <w:lang w:val="en-GB"/>
              </w:rPr>
              <w:t xml:space="preserve">Meminta responden menjawab pertanyaan yang diberikan dengan dua pilihan, yaitu </w:t>
            </w:r>
            <w:r w:rsidRPr="00B14005">
              <w:rPr>
                <w:i/>
                <w:lang w:val="en-GB"/>
              </w:rPr>
              <w:t xml:space="preserve">yes </w:t>
            </w:r>
            <w:r w:rsidRPr="00B14005">
              <w:rPr>
                <w:lang w:val="en-GB"/>
              </w:rPr>
              <w:t xml:space="preserve"> atau </w:t>
            </w:r>
            <w:r w:rsidRPr="00B14005">
              <w:rPr>
                <w:i/>
                <w:lang w:val="en-GB"/>
              </w:rPr>
              <w:t>no</w:t>
            </w:r>
            <w:r w:rsidRPr="00B14005">
              <w:rPr>
                <w:lang w:val="en-GB"/>
              </w:rPr>
              <w:t>.</w:t>
            </w:r>
          </w:p>
        </w:tc>
        <w:tc>
          <w:tcPr>
            <w:tcW w:w="3367" w:type="dxa"/>
          </w:tcPr>
          <w:p w14:paraId="5C5C3A5D" w14:textId="2FE4DBDB" w:rsidR="008C72EB" w:rsidRPr="00B14005" w:rsidRDefault="00C30703" w:rsidP="00C30703">
            <w:pPr>
              <w:jc w:val="center"/>
              <w:rPr>
                <w:lang w:val="en-GB"/>
              </w:rPr>
            </w:pPr>
            <w:r w:rsidRPr="00B14005">
              <w:rPr>
                <w:noProof/>
                <w:lang w:eastAsia="id-ID"/>
              </w:rPr>
              <w:drawing>
                <wp:inline distT="0" distB="0" distL="0" distR="0" wp14:anchorId="79D3311A" wp14:editId="37CDED0F">
                  <wp:extent cx="815907" cy="9736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18961" cy="977294"/>
                          </a:xfrm>
                          <a:prstGeom prst="rect">
                            <a:avLst/>
                          </a:prstGeom>
                        </pic:spPr>
                      </pic:pic>
                    </a:graphicData>
                  </a:graphic>
                </wp:inline>
              </w:drawing>
            </w:r>
          </w:p>
        </w:tc>
      </w:tr>
      <w:tr w:rsidR="00DC1967" w:rsidRPr="00B14005" w14:paraId="4B321F89" w14:textId="5937E118" w:rsidTr="008C72EB">
        <w:tc>
          <w:tcPr>
            <w:tcW w:w="1526" w:type="dxa"/>
          </w:tcPr>
          <w:p w14:paraId="38427AFD" w14:textId="77777777" w:rsidR="008C72EB" w:rsidRPr="00B14005" w:rsidRDefault="008C72EB" w:rsidP="007307B0">
            <w:pPr>
              <w:rPr>
                <w:i/>
                <w:lang w:val="en-GB"/>
              </w:rPr>
            </w:pPr>
            <w:r w:rsidRPr="00B14005">
              <w:rPr>
                <w:i/>
                <w:lang w:val="en-GB"/>
              </w:rPr>
              <w:t>Rating</w:t>
            </w:r>
          </w:p>
        </w:tc>
        <w:tc>
          <w:tcPr>
            <w:tcW w:w="3260" w:type="dxa"/>
          </w:tcPr>
          <w:p w14:paraId="697511A0" w14:textId="77777777" w:rsidR="008C72EB" w:rsidRPr="00B14005" w:rsidRDefault="008C72EB" w:rsidP="007307B0">
            <w:pPr>
              <w:rPr>
                <w:lang w:val="en-GB"/>
              </w:rPr>
            </w:pPr>
            <w:r w:rsidRPr="00B14005">
              <w:rPr>
                <w:lang w:val="en-GB"/>
              </w:rPr>
              <w:t>Meminta responden untuk memberikan evaluasi terhadap pernyataan menggunakan visualisasi pengukuran.</w:t>
            </w:r>
          </w:p>
        </w:tc>
        <w:tc>
          <w:tcPr>
            <w:tcW w:w="3367" w:type="dxa"/>
          </w:tcPr>
          <w:p w14:paraId="4FC3315B" w14:textId="1C740367" w:rsidR="008C72EB" w:rsidRPr="00B14005" w:rsidRDefault="00A41951" w:rsidP="00A41951">
            <w:pPr>
              <w:jc w:val="center"/>
              <w:rPr>
                <w:lang w:val="en-GB"/>
              </w:rPr>
            </w:pPr>
            <w:r w:rsidRPr="00B14005">
              <w:rPr>
                <w:noProof/>
                <w:lang w:eastAsia="id-ID"/>
              </w:rPr>
              <w:drawing>
                <wp:inline distT="0" distB="0" distL="0" distR="0" wp14:anchorId="29B336E6" wp14:editId="720C2F97">
                  <wp:extent cx="1261556" cy="86082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69383" cy="866166"/>
                          </a:xfrm>
                          <a:prstGeom prst="rect">
                            <a:avLst/>
                          </a:prstGeom>
                        </pic:spPr>
                      </pic:pic>
                    </a:graphicData>
                  </a:graphic>
                </wp:inline>
              </w:drawing>
            </w:r>
          </w:p>
        </w:tc>
      </w:tr>
      <w:tr w:rsidR="00DC1967" w:rsidRPr="00B14005" w14:paraId="001D0B28" w14:textId="0E494F85" w:rsidTr="008C72EB">
        <w:tc>
          <w:tcPr>
            <w:tcW w:w="1526" w:type="dxa"/>
          </w:tcPr>
          <w:p w14:paraId="5CF0A0A3" w14:textId="77777777" w:rsidR="008C72EB" w:rsidRPr="00B14005" w:rsidRDefault="008C72EB" w:rsidP="007307B0">
            <w:pPr>
              <w:rPr>
                <w:i/>
                <w:lang w:val="en-GB"/>
              </w:rPr>
            </w:pPr>
            <w:r w:rsidRPr="00B14005">
              <w:rPr>
                <w:i/>
                <w:lang w:val="en-GB"/>
              </w:rPr>
              <w:lastRenderedPageBreak/>
              <w:t>Opinion Scale</w:t>
            </w:r>
          </w:p>
        </w:tc>
        <w:tc>
          <w:tcPr>
            <w:tcW w:w="3260" w:type="dxa"/>
          </w:tcPr>
          <w:p w14:paraId="164F6D33" w14:textId="77777777" w:rsidR="008C72EB" w:rsidRPr="00B14005" w:rsidRDefault="008C72EB" w:rsidP="007307B0">
            <w:pPr>
              <w:rPr>
                <w:lang w:val="en-GB"/>
              </w:rPr>
            </w:pPr>
            <w:r w:rsidRPr="00B14005">
              <w:rPr>
                <w:lang w:val="en-GB"/>
              </w:rPr>
              <w:t>Meminta responden menuliskan teks komentar atau pendapat.</w:t>
            </w:r>
          </w:p>
        </w:tc>
        <w:tc>
          <w:tcPr>
            <w:tcW w:w="3367" w:type="dxa"/>
          </w:tcPr>
          <w:p w14:paraId="2D7C6487" w14:textId="71A01D9B" w:rsidR="008C72EB" w:rsidRPr="00B14005" w:rsidRDefault="00361EBC" w:rsidP="00361EBC">
            <w:pPr>
              <w:jc w:val="center"/>
              <w:rPr>
                <w:lang w:val="en-GB"/>
              </w:rPr>
            </w:pPr>
            <w:r w:rsidRPr="00B14005">
              <w:rPr>
                <w:noProof/>
                <w:lang w:eastAsia="id-ID"/>
              </w:rPr>
              <w:drawing>
                <wp:inline distT="0" distB="0" distL="0" distR="0" wp14:anchorId="269CA8EA" wp14:editId="588A9736">
                  <wp:extent cx="1333230" cy="72310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59154" cy="737167"/>
                          </a:xfrm>
                          <a:prstGeom prst="rect">
                            <a:avLst/>
                          </a:prstGeom>
                        </pic:spPr>
                      </pic:pic>
                    </a:graphicData>
                  </a:graphic>
                </wp:inline>
              </w:drawing>
            </w:r>
          </w:p>
        </w:tc>
      </w:tr>
      <w:tr w:rsidR="00DC1967" w:rsidRPr="00B14005" w14:paraId="21E31DC6" w14:textId="18296643" w:rsidTr="008C72EB">
        <w:tc>
          <w:tcPr>
            <w:tcW w:w="1526" w:type="dxa"/>
          </w:tcPr>
          <w:p w14:paraId="7541B7E6" w14:textId="77777777" w:rsidR="008C72EB" w:rsidRPr="00B14005" w:rsidRDefault="008C72EB" w:rsidP="007307B0">
            <w:pPr>
              <w:rPr>
                <w:i/>
                <w:lang w:val="en-GB"/>
              </w:rPr>
            </w:pPr>
            <w:r w:rsidRPr="00B14005">
              <w:rPr>
                <w:i/>
                <w:lang w:val="en-GB"/>
              </w:rPr>
              <w:t>Number</w:t>
            </w:r>
          </w:p>
        </w:tc>
        <w:tc>
          <w:tcPr>
            <w:tcW w:w="3260" w:type="dxa"/>
          </w:tcPr>
          <w:p w14:paraId="7538DF80" w14:textId="77777777" w:rsidR="008C72EB" w:rsidRPr="00B14005" w:rsidRDefault="008C72EB" w:rsidP="007307B0">
            <w:pPr>
              <w:rPr>
                <w:lang w:val="en-GB"/>
              </w:rPr>
            </w:pPr>
            <w:r w:rsidRPr="00B14005">
              <w:rPr>
                <w:lang w:val="en-GB"/>
              </w:rPr>
              <w:t>Meminta responden untuk memasukkan angka.</w:t>
            </w:r>
          </w:p>
        </w:tc>
        <w:tc>
          <w:tcPr>
            <w:tcW w:w="3367" w:type="dxa"/>
          </w:tcPr>
          <w:p w14:paraId="0744DC4E" w14:textId="22242226" w:rsidR="008C72EB" w:rsidRPr="00B14005" w:rsidRDefault="003E7E6F" w:rsidP="003E7E6F">
            <w:pPr>
              <w:jc w:val="center"/>
              <w:rPr>
                <w:lang w:val="en-GB"/>
              </w:rPr>
            </w:pPr>
            <w:r w:rsidRPr="00B14005">
              <w:rPr>
                <w:noProof/>
                <w:lang w:eastAsia="id-ID"/>
              </w:rPr>
              <w:drawing>
                <wp:inline distT="0" distB="0" distL="0" distR="0" wp14:anchorId="5F3ED3A9" wp14:editId="57D7C70F">
                  <wp:extent cx="977427" cy="86932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85829" cy="876797"/>
                          </a:xfrm>
                          <a:prstGeom prst="rect">
                            <a:avLst/>
                          </a:prstGeom>
                        </pic:spPr>
                      </pic:pic>
                    </a:graphicData>
                  </a:graphic>
                </wp:inline>
              </w:drawing>
            </w:r>
          </w:p>
        </w:tc>
      </w:tr>
      <w:tr w:rsidR="00DC1967" w:rsidRPr="00B14005" w14:paraId="66C8E812" w14:textId="77C44625" w:rsidTr="008C72EB">
        <w:tc>
          <w:tcPr>
            <w:tcW w:w="1526" w:type="dxa"/>
          </w:tcPr>
          <w:p w14:paraId="20F9FA8A" w14:textId="77777777" w:rsidR="008C72EB" w:rsidRPr="00B14005" w:rsidRDefault="008C72EB" w:rsidP="007307B0">
            <w:pPr>
              <w:rPr>
                <w:i/>
                <w:lang w:val="en-GB"/>
              </w:rPr>
            </w:pPr>
            <w:r w:rsidRPr="00B14005">
              <w:rPr>
                <w:i/>
                <w:lang w:val="en-GB"/>
              </w:rPr>
              <w:t>File Upload</w:t>
            </w:r>
          </w:p>
        </w:tc>
        <w:tc>
          <w:tcPr>
            <w:tcW w:w="3260" w:type="dxa"/>
          </w:tcPr>
          <w:p w14:paraId="310D5028" w14:textId="77777777" w:rsidR="008C72EB" w:rsidRPr="00B14005" w:rsidRDefault="008C72EB" w:rsidP="007307B0">
            <w:pPr>
              <w:rPr>
                <w:lang w:val="en-GB"/>
              </w:rPr>
            </w:pPr>
            <w:r w:rsidRPr="00B14005">
              <w:rPr>
                <w:lang w:val="en-GB"/>
              </w:rPr>
              <w:t>Memungkinkan responden menyertakan file pada jawabannya.</w:t>
            </w:r>
          </w:p>
        </w:tc>
        <w:tc>
          <w:tcPr>
            <w:tcW w:w="3367" w:type="dxa"/>
          </w:tcPr>
          <w:p w14:paraId="3FC3E0EB" w14:textId="2FAC89B0" w:rsidR="008C72EB" w:rsidRPr="00B14005" w:rsidRDefault="00212CDE" w:rsidP="00212CDE">
            <w:pPr>
              <w:jc w:val="center"/>
              <w:rPr>
                <w:lang w:val="en-GB"/>
              </w:rPr>
            </w:pPr>
            <w:r w:rsidRPr="00B14005">
              <w:rPr>
                <w:noProof/>
                <w:lang w:eastAsia="id-ID"/>
              </w:rPr>
              <w:drawing>
                <wp:inline distT="0" distB="0" distL="0" distR="0" wp14:anchorId="092AE77A" wp14:editId="0BFC7F7E">
                  <wp:extent cx="1837717" cy="128336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54952" cy="1295400"/>
                          </a:xfrm>
                          <a:prstGeom prst="rect">
                            <a:avLst/>
                          </a:prstGeom>
                        </pic:spPr>
                      </pic:pic>
                    </a:graphicData>
                  </a:graphic>
                </wp:inline>
              </w:drawing>
            </w:r>
          </w:p>
        </w:tc>
      </w:tr>
    </w:tbl>
    <w:p w14:paraId="447BD6B3" w14:textId="4D0EB0EE" w:rsidR="006810FF" w:rsidRPr="00116260" w:rsidRDefault="006810FF" w:rsidP="006810FF">
      <w:pPr>
        <w:pStyle w:val="Caption"/>
        <w:rPr>
          <w:lang w:val="en-GB"/>
        </w:rPr>
      </w:pPr>
      <w:bookmarkStart w:id="58" w:name="_Toc469997203"/>
      <w:bookmarkStart w:id="59" w:name="_Toc480239071"/>
      <w:bookmarkStart w:id="60" w:name="_Hlk480140661"/>
      <w:r w:rsidRPr="00B14005">
        <w:t xml:space="preserve">Tabel </w:t>
      </w:r>
      <w:fldSimple w:instr=" STYLEREF 1 \s ">
        <w:r w:rsidR="00BA0658">
          <w:rPr>
            <w:noProof/>
          </w:rPr>
          <w:t>2</w:t>
        </w:r>
      </w:fldSimple>
      <w:r w:rsidR="00BA0658">
        <w:t>.</w:t>
      </w:r>
      <w:fldSimple w:instr=" SEQ Tabel \* ARABIC \s 1 ">
        <w:r w:rsidR="00BA0658">
          <w:rPr>
            <w:noProof/>
          </w:rPr>
          <w:t>4</w:t>
        </w:r>
      </w:fldSimple>
      <w:r w:rsidRPr="00B14005">
        <w:rPr>
          <w:lang w:val="en-GB"/>
        </w:rPr>
        <w:t xml:space="preserve"> Tabel Tipe Pertanyaan TypeForm</w:t>
      </w:r>
      <w:bookmarkEnd w:id="58"/>
      <w:sdt>
        <w:sdtPr>
          <w:rPr>
            <w:lang w:val="en-GB"/>
          </w:rPr>
          <w:id w:val="-1737004528"/>
          <w:citation/>
        </w:sdtPr>
        <w:sdtContent>
          <w:r w:rsidR="002B2264" w:rsidRPr="00B14005">
            <w:rPr>
              <w:lang w:val="en-GB"/>
            </w:rPr>
            <w:fldChar w:fldCharType="begin"/>
          </w:r>
          <w:r w:rsidR="008B47C2" w:rsidRPr="00B14005">
            <w:rPr>
              <w:lang w:val="en-GB"/>
            </w:rPr>
            <w:instrText xml:space="preserve"> CITATION Bui16 \l 2057 </w:instrText>
          </w:r>
          <w:r w:rsidR="002B2264" w:rsidRPr="00B14005">
            <w:rPr>
              <w:lang w:val="en-GB"/>
            </w:rPr>
            <w:fldChar w:fldCharType="separate"/>
          </w:r>
          <w:r w:rsidR="008B47C2" w:rsidRPr="00B14005">
            <w:rPr>
              <w:noProof/>
              <w:lang w:val="en-GB"/>
            </w:rPr>
            <w:t xml:space="preserve"> [10]</w:t>
          </w:r>
          <w:r w:rsidR="002B2264" w:rsidRPr="00B14005">
            <w:rPr>
              <w:lang w:val="en-GB"/>
            </w:rPr>
            <w:fldChar w:fldCharType="end"/>
          </w:r>
        </w:sdtContent>
      </w:sdt>
      <w:bookmarkEnd w:id="59"/>
    </w:p>
    <w:bookmarkEnd w:id="60"/>
    <w:p w14:paraId="5DE87AE6" w14:textId="77777777" w:rsidR="006810FF" w:rsidRDefault="006810FF" w:rsidP="006810FF">
      <w:pPr>
        <w:pStyle w:val="ReportContent"/>
      </w:pPr>
    </w:p>
    <w:p w14:paraId="3ABFBCA5" w14:textId="77777777" w:rsidR="00AC14D5" w:rsidRPr="00AC14D5" w:rsidRDefault="00AC14D5" w:rsidP="00AC14D5">
      <w:pPr>
        <w:pStyle w:val="Heading3"/>
      </w:pPr>
      <w:bookmarkStart w:id="61" w:name="_Toc480274064"/>
      <w:r>
        <w:t>Implementasi Tipe-tipe Pertanyaan pada Google Forms</w:t>
      </w:r>
      <w:bookmarkEnd w:id="61"/>
    </w:p>
    <w:p w14:paraId="68B4DFC7" w14:textId="77777777" w:rsidR="006810FF" w:rsidRDefault="006810FF" w:rsidP="006810FF">
      <w:pPr>
        <w:pStyle w:val="ReportContent"/>
        <w:rPr>
          <w:lang w:val="en-GB"/>
        </w:rPr>
      </w:pPr>
      <w:r w:rsidRPr="00D9403D">
        <w:rPr>
          <w:lang w:val="en-GB"/>
        </w:rPr>
        <w:t xml:space="preserve">Dibandingkan dengan </w:t>
      </w:r>
      <w:r w:rsidR="00AC14D5" w:rsidRPr="00D9403D">
        <w:t>SurveyMonkey dan TypeForm</w:t>
      </w:r>
      <w:r w:rsidRPr="00D9403D">
        <w:rPr>
          <w:lang w:val="en-GB"/>
        </w:rPr>
        <w:t xml:space="preserve">, Google Forms memiliki tampilan dan pilihan yang lebih sederhana. Meski begitu, </w:t>
      </w:r>
      <w:r w:rsidR="00AC14D5" w:rsidRPr="00D9403D">
        <w:t xml:space="preserve">kesederhanaan yang ditawarkan memudahkan untuk pembuat survei awam sehingga </w:t>
      </w:r>
      <w:r w:rsidRPr="00D9403D">
        <w:rPr>
          <w:lang w:val="en-GB"/>
        </w:rPr>
        <w:t xml:space="preserve">banyak memilih menggunakan Google Forms untuk pembuatan survei. </w:t>
      </w:r>
      <w:r w:rsidR="00AC14D5" w:rsidRPr="00D9403D">
        <w:t>Pada</w:t>
      </w:r>
      <w:r w:rsidR="00AC14D5">
        <w:t xml:space="preserve"> implementasinya, tipe-tipe pertanyaan yang dihadirkan oleh Google Forms</w:t>
      </w:r>
      <w:sdt>
        <w:sdtPr>
          <w:rPr>
            <w:lang w:val="en-GB"/>
          </w:rPr>
          <w:id w:val="1516810108"/>
          <w:citation/>
        </w:sdtPr>
        <w:sdtContent>
          <w:r w:rsidR="002B2264">
            <w:rPr>
              <w:lang w:val="en-GB"/>
            </w:rPr>
            <w:fldChar w:fldCharType="begin"/>
          </w:r>
          <w:r>
            <w:rPr>
              <w:lang w:val="en-GB"/>
            </w:rPr>
            <w:instrText xml:space="preserve"> CITATION Goo16 \l 2057 </w:instrText>
          </w:r>
          <w:r w:rsidR="002B2264">
            <w:rPr>
              <w:lang w:val="en-GB"/>
            </w:rPr>
            <w:fldChar w:fldCharType="separate"/>
          </w:r>
          <w:r w:rsidR="00052467">
            <w:rPr>
              <w:noProof/>
              <w:lang w:val="en-GB"/>
            </w:rPr>
            <w:t xml:space="preserve"> </w:t>
          </w:r>
          <w:r w:rsidR="00052467" w:rsidRPr="00052467">
            <w:rPr>
              <w:noProof/>
              <w:lang w:val="en-GB"/>
            </w:rPr>
            <w:t>[11]</w:t>
          </w:r>
          <w:r w:rsidR="002B2264">
            <w:rPr>
              <w:lang w:val="en-GB"/>
            </w:rPr>
            <w:fldChar w:fldCharType="end"/>
          </w:r>
        </w:sdtContent>
      </w:sdt>
      <w:r>
        <w:rPr>
          <w:lang w:val="en-GB"/>
        </w:rPr>
        <w:t>.</w:t>
      </w:r>
    </w:p>
    <w:tbl>
      <w:tblPr>
        <w:tblStyle w:val="TableGrid"/>
        <w:tblW w:w="0" w:type="auto"/>
        <w:tblLook w:val="04A0" w:firstRow="1" w:lastRow="0" w:firstColumn="1" w:lastColumn="0" w:noHBand="0" w:noVBand="1"/>
      </w:tblPr>
      <w:tblGrid>
        <w:gridCol w:w="1526"/>
        <w:gridCol w:w="3260"/>
        <w:gridCol w:w="3367"/>
      </w:tblGrid>
      <w:tr w:rsidR="00DC0F5F" w14:paraId="0261DA96" w14:textId="51249971" w:rsidTr="00DC0F5F">
        <w:trPr>
          <w:tblHeader/>
        </w:trPr>
        <w:tc>
          <w:tcPr>
            <w:tcW w:w="1526" w:type="dxa"/>
            <w:shd w:val="clear" w:color="auto" w:fill="000000" w:themeFill="text1"/>
          </w:tcPr>
          <w:p w14:paraId="7DF9CD53" w14:textId="77777777" w:rsidR="00DC0F5F" w:rsidRDefault="00DC0F5F" w:rsidP="007307B0">
            <w:pPr>
              <w:jc w:val="center"/>
              <w:rPr>
                <w:lang w:val="en-GB"/>
              </w:rPr>
            </w:pPr>
            <w:r>
              <w:rPr>
                <w:lang w:val="en-GB"/>
              </w:rPr>
              <w:t>Tipe Pertanyaan</w:t>
            </w:r>
          </w:p>
        </w:tc>
        <w:tc>
          <w:tcPr>
            <w:tcW w:w="3260" w:type="dxa"/>
            <w:shd w:val="clear" w:color="auto" w:fill="000000" w:themeFill="text1"/>
          </w:tcPr>
          <w:p w14:paraId="7346E8E7" w14:textId="77777777" w:rsidR="00DC0F5F" w:rsidRDefault="00DC0F5F" w:rsidP="007307B0">
            <w:pPr>
              <w:jc w:val="center"/>
              <w:rPr>
                <w:lang w:val="en-GB"/>
              </w:rPr>
            </w:pPr>
            <w:r>
              <w:rPr>
                <w:lang w:val="en-GB"/>
              </w:rPr>
              <w:t>Deskripsi</w:t>
            </w:r>
          </w:p>
        </w:tc>
        <w:tc>
          <w:tcPr>
            <w:tcW w:w="3367" w:type="dxa"/>
            <w:shd w:val="clear" w:color="auto" w:fill="000000" w:themeFill="text1"/>
          </w:tcPr>
          <w:p w14:paraId="041F762C" w14:textId="2435D4A7" w:rsidR="00DC0F5F" w:rsidRDefault="00DC0F5F" w:rsidP="007307B0">
            <w:pPr>
              <w:jc w:val="center"/>
              <w:rPr>
                <w:lang w:val="en-GB"/>
              </w:rPr>
            </w:pPr>
            <w:r>
              <w:rPr>
                <w:lang w:val="en-GB"/>
              </w:rPr>
              <w:t>Implementasi</w:t>
            </w:r>
          </w:p>
        </w:tc>
      </w:tr>
      <w:tr w:rsidR="00DC0F5F" w:rsidRPr="00B14005" w14:paraId="6FCA33F2" w14:textId="46051B99" w:rsidTr="00DC0F5F">
        <w:tc>
          <w:tcPr>
            <w:tcW w:w="1526" w:type="dxa"/>
          </w:tcPr>
          <w:p w14:paraId="7F0B58EC" w14:textId="77777777" w:rsidR="00DC0F5F" w:rsidRPr="00B14005" w:rsidRDefault="00DC0F5F" w:rsidP="007307B0">
            <w:pPr>
              <w:rPr>
                <w:i/>
                <w:lang w:val="en-GB"/>
              </w:rPr>
            </w:pPr>
            <w:r w:rsidRPr="00B14005">
              <w:rPr>
                <w:i/>
                <w:lang w:val="en-GB"/>
              </w:rPr>
              <w:t>Short Answer</w:t>
            </w:r>
          </w:p>
        </w:tc>
        <w:tc>
          <w:tcPr>
            <w:tcW w:w="3260" w:type="dxa"/>
          </w:tcPr>
          <w:p w14:paraId="715F4AEC" w14:textId="77777777" w:rsidR="00DC0F5F" w:rsidRPr="00B14005" w:rsidRDefault="00DC0F5F" w:rsidP="007307B0">
            <w:pPr>
              <w:rPr>
                <w:lang w:val="en-GB"/>
              </w:rPr>
            </w:pPr>
            <w:r w:rsidRPr="00B14005">
              <w:rPr>
                <w:lang w:val="en-GB"/>
              </w:rPr>
              <w:t>Responden dapat mengisi dengan jawaban singkat.</w:t>
            </w:r>
          </w:p>
        </w:tc>
        <w:tc>
          <w:tcPr>
            <w:tcW w:w="3367" w:type="dxa"/>
          </w:tcPr>
          <w:p w14:paraId="4D009D77" w14:textId="522AA6B2" w:rsidR="00DC0F5F" w:rsidRPr="00B14005" w:rsidRDefault="005C0A58" w:rsidP="005C0A58">
            <w:pPr>
              <w:jc w:val="center"/>
              <w:rPr>
                <w:lang w:val="en-GB"/>
              </w:rPr>
            </w:pPr>
            <w:r w:rsidRPr="00B14005">
              <w:rPr>
                <w:noProof/>
                <w:lang w:eastAsia="id-ID"/>
              </w:rPr>
              <w:drawing>
                <wp:inline distT="0" distB="0" distL="0" distR="0" wp14:anchorId="4949DF5E" wp14:editId="70B3AD9B">
                  <wp:extent cx="1716729" cy="60916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35036" cy="615658"/>
                          </a:xfrm>
                          <a:prstGeom prst="rect">
                            <a:avLst/>
                          </a:prstGeom>
                        </pic:spPr>
                      </pic:pic>
                    </a:graphicData>
                  </a:graphic>
                </wp:inline>
              </w:drawing>
            </w:r>
          </w:p>
        </w:tc>
      </w:tr>
      <w:tr w:rsidR="00DC0F5F" w:rsidRPr="00B14005" w14:paraId="587B249B" w14:textId="2BA5B2C0" w:rsidTr="00DC0F5F">
        <w:tc>
          <w:tcPr>
            <w:tcW w:w="1526" w:type="dxa"/>
          </w:tcPr>
          <w:p w14:paraId="3B37C0A1" w14:textId="77777777" w:rsidR="00DC0F5F" w:rsidRPr="00B14005" w:rsidRDefault="00DC0F5F" w:rsidP="007307B0">
            <w:pPr>
              <w:rPr>
                <w:i/>
                <w:lang w:val="en-GB"/>
              </w:rPr>
            </w:pPr>
            <w:r w:rsidRPr="00B14005">
              <w:rPr>
                <w:i/>
                <w:lang w:val="en-GB"/>
              </w:rPr>
              <w:t>Paragraph</w:t>
            </w:r>
          </w:p>
        </w:tc>
        <w:tc>
          <w:tcPr>
            <w:tcW w:w="3260" w:type="dxa"/>
          </w:tcPr>
          <w:p w14:paraId="64E5A1C0" w14:textId="77777777" w:rsidR="00DC0F5F" w:rsidRPr="00B14005" w:rsidRDefault="00DC0F5F" w:rsidP="007307B0">
            <w:pPr>
              <w:rPr>
                <w:lang w:val="en-GB"/>
              </w:rPr>
            </w:pPr>
            <w:r w:rsidRPr="00B14005">
              <w:rPr>
                <w:lang w:val="en-GB"/>
              </w:rPr>
              <w:t>Meminta responden menuliskan teks berukuran panjang.</w:t>
            </w:r>
          </w:p>
        </w:tc>
        <w:tc>
          <w:tcPr>
            <w:tcW w:w="3367" w:type="dxa"/>
          </w:tcPr>
          <w:p w14:paraId="0EC74565" w14:textId="5DB389BE" w:rsidR="00DC0F5F" w:rsidRPr="00B14005" w:rsidRDefault="0024643E" w:rsidP="0024643E">
            <w:pPr>
              <w:jc w:val="center"/>
              <w:rPr>
                <w:lang w:val="en-GB"/>
              </w:rPr>
            </w:pPr>
            <w:r w:rsidRPr="00B14005">
              <w:rPr>
                <w:noProof/>
                <w:lang w:eastAsia="id-ID"/>
              </w:rPr>
              <w:drawing>
                <wp:inline distT="0" distB="0" distL="0" distR="0" wp14:anchorId="4BB8280C" wp14:editId="38181349">
                  <wp:extent cx="1513665" cy="53085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30468" cy="536752"/>
                          </a:xfrm>
                          <a:prstGeom prst="rect">
                            <a:avLst/>
                          </a:prstGeom>
                        </pic:spPr>
                      </pic:pic>
                    </a:graphicData>
                  </a:graphic>
                </wp:inline>
              </w:drawing>
            </w:r>
          </w:p>
        </w:tc>
      </w:tr>
      <w:tr w:rsidR="00DC0F5F" w:rsidRPr="00B14005" w14:paraId="4445483F" w14:textId="0DBDFEC6" w:rsidTr="00DC0F5F">
        <w:tc>
          <w:tcPr>
            <w:tcW w:w="1526" w:type="dxa"/>
          </w:tcPr>
          <w:p w14:paraId="073830B1" w14:textId="77777777" w:rsidR="00DC0F5F" w:rsidRPr="00B14005" w:rsidRDefault="00DC0F5F" w:rsidP="007307B0">
            <w:pPr>
              <w:rPr>
                <w:i/>
                <w:lang w:val="en-GB"/>
              </w:rPr>
            </w:pPr>
            <w:r w:rsidRPr="00B14005">
              <w:rPr>
                <w:i/>
                <w:lang w:val="en-GB"/>
              </w:rPr>
              <w:t>Multiple Choice</w:t>
            </w:r>
          </w:p>
        </w:tc>
        <w:tc>
          <w:tcPr>
            <w:tcW w:w="3260" w:type="dxa"/>
          </w:tcPr>
          <w:p w14:paraId="11B0BCBD" w14:textId="77777777" w:rsidR="00DC0F5F" w:rsidRPr="00B14005" w:rsidRDefault="00DC0F5F" w:rsidP="007307B0">
            <w:pPr>
              <w:rPr>
                <w:lang w:val="en-GB"/>
              </w:rPr>
            </w:pPr>
            <w:r w:rsidRPr="00B14005">
              <w:rPr>
                <w:lang w:val="en-GB"/>
              </w:rPr>
              <w:t>Meminta responden untuk memilih satu jawaban dari sejumlah jawaban yang ditampilkan.</w:t>
            </w:r>
          </w:p>
        </w:tc>
        <w:tc>
          <w:tcPr>
            <w:tcW w:w="3367" w:type="dxa"/>
          </w:tcPr>
          <w:p w14:paraId="4CE3A58E" w14:textId="129928DB" w:rsidR="00DC0F5F" w:rsidRPr="00B14005" w:rsidRDefault="00613F7F" w:rsidP="00613F7F">
            <w:pPr>
              <w:jc w:val="center"/>
              <w:rPr>
                <w:lang w:val="en-GB"/>
              </w:rPr>
            </w:pPr>
            <w:r w:rsidRPr="00B14005">
              <w:rPr>
                <w:noProof/>
                <w:lang w:eastAsia="id-ID"/>
              </w:rPr>
              <w:drawing>
                <wp:inline distT="0" distB="0" distL="0" distR="0" wp14:anchorId="18C10B9D" wp14:editId="0EA8BAA7">
                  <wp:extent cx="1592904" cy="8979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3858" cy="904136"/>
                          </a:xfrm>
                          <a:prstGeom prst="rect">
                            <a:avLst/>
                          </a:prstGeom>
                        </pic:spPr>
                      </pic:pic>
                    </a:graphicData>
                  </a:graphic>
                </wp:inline>
              </w:drawing>
            </w:r>
          </w:p>
        </w:tc>
      </w:tr>
      <w:tr w:rsidR="00DC0F5F" w:rsidRPr="00B14005" w14:paraId="7732D384" w14:textId="54531832" w:rsidTr="00DC0F5F">
        <w:tc>
          <w:tcPr>
            <w:tcW w:w="1526" w:type="dxa"/>
          </w:tcPr>
          <w:p w14:paraId="30F16B75" w14:textId="77777777" w:rsidR="00DC0F5F" w:rsidRPr="00B14005" w:rsidRDefault="00DC0F5F" w:rsidP="007307B0">
            <w:pPr>
              <w:rPr>
                <w:i/>
                <w:lang w:val="en-GB"/>
              </w:rPr>
            </w:pPr>
            <w:r w:rsidRPr="00B14005">
              <w:rPr>
                <w:i/>
                <w:lang w:val="en-GB"/>
              </w:rPr>
              <w:t>Checkboxes</w:t>
            </w:r>
          </w:p>
        </w:tc>
        <w:tc>
          <w:tcPr>
            <w:tcW w:w="3260" w:type="dxa"/>
          </w:tcPr>
          <w:p w14:paraId="38B447CA" w14:textId="77777777" w:rsidR="00DC0F5F" w:rsidRPr="00B14005" w:rsidRDefault="00DC0F5F" w:rsidP="007307B0">
            <w:pPr>
              <w:rPr>
                <w:lang w:val="en-GB"/>
              </w:rPr>
            </w:pPr>
            <w:r w:rsidRPr="00B14005">
              <w:rPr>
                <w:lang w:val="en-GB"/>
              </w:rPr>
              <w:t>Meminta responden untuk memilih satu jawaban atau lebih dari sejumlah jawaban yang ditampilkan dengan mencentang jawaban.</w:t>
            </w:r>
          </w:p>
        </w:tc>
        <w:tc>
          <w:tcPr>
            <w:tcW w:w="3367" w:type="dxa"/>
          </w:tcPr>
          <w:p w14:paraId="12D40751" w14:textId="491B1848" w:rsidR="00DC0F5F" w:rsidRPr="00B14005" w:rsidRDefault="00ED7802" w:rsidP="00ED7802">
            <w:pPr>
              <w:jc w:val="center"/>
              <w:rPr>
                <w:lang w:val="en-GB"/>
              </w:rPr>
            </w:pPr>
            <w:r w:rsidRPr="00B14005">
              <w:rPr>
                <w:noProof/>
                <w:lang w:eastAsia="id-ID"/>
              </w:rPr>
              <w:drawing>
                <wp:inline distT="0" distB="0" distL="0" distR="0" wp14:anchorId="2F7F6D01" wp14:editId="7A0D580E">
                  <wp:extent cx="1485697" cy="85518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01070" cy="864031"/>
                          </a:xfrm>
                          <a:prstGeom prst="rect">
                            <a:avLst/>
                          </a:prstGeom>
                        </pic:spPr>
                      </pic:pic>
                    </a:graphicData>
                  </a:graphic>
                </wp:inline>
              </w:drawing>
            </w:r>
          </w:p>
        </w:tc>
      </w:tr>
      <w:tr w:rsidR="00DC0F5F" w:rsidRPr="00B14005" w14:paraId="42D34939" w14:textId="6B295709" w:rsidTr="00DC0F5F">
        <w:tc>
          <w:tcPr>
            <w:tcW w:w="1526" w:type="dxa"/>
          </w:tcPr>
          <w:p w14:paraId="73E96590" w14:textId="77777777" w:rsidR="00DC0F5F" w:rsidRPr="00B14005" w:rsidRDefault="00DC0F5F" w:rsidP="007307B0">
            <w:pPr>
              <w:rPr>
                <w:i/>
                <w:lang w:val="en-GB"/>
              </w:rPr>
            </w:pPr>
            <w:r w:rsidRPr="00B14005">
              <w:rPr>
                <w:i/>
                <w:lang w:val="en-GB"/>
              </w:rPr>
              <w:lastRenderedPageBreak/>
              <w:t>Dropdown</w:t>
            </w:r>
          </w:p>
        </w:tc>
        <w:tc>
          <w:tcPr>
            <w:tcW w:w="3260" w:type="dxa"/>
          </w:tcPr>
          <w:p w14:paraId="5BEA33D5" w14:textId="77777777" w:rsidR="00DC0F5F" w:rsidRPr="00B14005" w:rsidRDefault="00DC0F5F" w:rsidP="007307B0">
            <w:pPr>
              <w:rPr>
                <w:lang w:val="en-GB"/>
              </w:rPr>
            </w:pPr>
            <w:r w:rsidRPr="00B14005">
              <w:rPr>
                <w:lang w:val="en-GB"/>
              </w:rPr>
              <w:t xml:space="preserve">Menampilkan jawaban dalam bentuk </w:t>
            </w:r>
            <w:r w:rsidRPr="00B14005">
              <w:rPr>
                <w:i/>
                <w:lang w:val="en-GB"/>
              </w:rPr>
              <w:t>dropdown list</w:t>
            </w:r>
            <w:r w:rsidRPr="00B14005">
              <w:rPr>
                <w:lang w:val="en-GB"/>
              </w:rPr>
              <w:t xml:space="preserve"> yang dapat dipilih oleh responden.</w:t>
            </w:r>
          </w:p>
        </w:tc>
        <w:tc>
          <w:tcPr>
            <w:tcW w:w="3367" w:type="dxa"/>
          </w:tcPr>
          <w:p w14:paraId="2BFCDF58" w14:textId="41557882" w:rsidR="00DC0F5F" w:rsidRPr="00B14005" w:rsidRDefault="00910868" w:rsidP="00910868">
            <w:pPr>
              <w:jc w:val="center"/>
              <w:rPr>
                <w:lang w:val="en-GB"/>
              </w:rPr>
            </w:pPr>
            <w:r w:rsidRPr="00B14005">
              <w:rPr>
                <w:noProof/>
                <w:lang w:eastAsia="id-ID"/>
              </w:rPr>
              <w:drawing>
                <wp:inline distT="0" distB="0" distL="0" distR="0" wp14:anchorId="06FCDBD6" wp14:editId="6CF8048C">
                  <wp:extent cx="1514069" cy="7751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0199" cy="783403"/>
                          </a:xfrm>
                          <a:prstGeom prst="rect">
                            <a:avLst/>
                          </a:prstGeom>
                        </pic:spPr>
                      </pic:pic>
                    </a:graphicData>
                  </a:graphic>
                </wp:inline>
              </w:drawing>
            </w:r>
          </w:p>
        </w:tc>
      </w:tr>
      <w:tr w:rsidR="00DC0F5F" w:rsidRPr="00B14005" w14:paraId="2614F096" w14:textId="1F10FC2D" w:rsidTr="00DC0F5F">
        <w:tc>
          <w:tcPr>
            <w:tcW w:w="1526" w:type="dxa"/>
          </w:tcPr>
          <w:p w14:paraId="3EACD730" w14:textId="77777777" w:rsidR="00DC0F5F" w:rsidRPr="00B14005" w:rsidRDefault="00DC0F5F" w:rsidP="007307B0">
            <w:pPr>
              <w:rPr>
                <w:i/>
                <w:lang w:val="en-GB"/>
              </w:rPr>
            </w:pPr>
            <w:r w:rsidRPr="00B14005">
              <w:rPr>
                <w:i/>
                <w:lang w:val="en-GB"/>
              </w:rPr>
              <w:t>Linear Scale</w:t>
            </w:r>
          </w:p>
        </w:tc>
        <w:tc>
          <w:tcPr>
            <w:tcW w:w="3260" w:type="dxa"/>
          </w:tcPr>
          <w:p w14:paraId="07C83138" w14:textId="77777777" w:rsidR="00DC0F5F" w:rsidRPr="00B14005" w:rsidRDefault="00DC0F5F" w:rsidP="007307B0">
            <w:pPr>
              <w:rPr>
                <w:lang w:val="en-GB"/>
              </w:rPr>
            </w:pPr>
            <w:r w:rsidRPr="00B14005">
              <w:rPr>
                <w:lang w:val="en-GB"/>
              </w:rPr>
              <w:t xml:space="preserve">Meminta responden untuk memberikan evaluasi pada sebuah konten atau pertanyaan dengan menggeser </w:t>
            </w:r>
            <w:r w:rsidRPr="00B14005">
              <w:rPr>
                <w:i/>
                <w:lang w:val="en-GB"/>
              </w:rPr>
              <w:t>slider</w:t>
            </w:r>
            <w:r w:rsidRPr="00B14005">
              <w:rPr>
                <w:lang w:val="en-GB"/>
              </w:rPr>
              <w:t xml:space="preserve"> yang interaktif.</w:t>
            </w:r>
          </w:p>
        </w:tc>
        <w:tc>
          <w:tcPr>
            <w:tcW w:w="3367" w:type="dxa"/>
          </w:tcPr>
          <w:p w14:paraId="69A70F94" w14:textId="727DA09E" w:rsidR="00DC0F5F" w:rsidRPr="00B14005" w:rsidRDefault="002853C6" w:rsidP="002853C6">
            <w:pPr>
              <w:jc w:val="center"/>
              <w:rPr>
                <w:lang w:val="en-GB"/>
              </w:rPr>
            </w:pPr>
            <w:r w:rsidRPr="00B14005">
              <w:rPr>
                <w:noProof/>
                <w:lang w:eastAsia="id-ID"/>
              </w:rPr>
              <w:drawing>
                <wp:inline distT="0" distB="0" distL="0" distR="0" wp14:anchorId="5887B0D4" wp14:editId="01D36B9E">
                  <wp:extent cx="1593309" cy="15223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99899" cy="1528616"/>
                          </a:xfrm>
                          <a:prstGeom prst="rect">
                            <a:avLst/>
                          </a:prstGeom>
                        </pic:spPr>
                      </pic:pic>
                    </a:graphicData>
                  </a:graphic>
                </wp:inline>
              </w:drawing>
            </w:r>
          </w:p>
        </w:tc>
      </w:tr>
      <w:tr w:rsidR="00DC0F5F" w:rsidRPr="00B14005" w14:paraId="5E3CF389" w14:textId="490D9AAC" w:rsidTr="00DC0F5F">
        <w:tc>
          <w:tcPr>
            <w:tcW w:w="1526" w:type="dxa"/>
          </w:tcPr>
          <w:p w14:paraId="0C5E69A9" w14:textId="77777777" w:rsidR="00DC0F5F" w:rsidRPr="00B14005" w:rsidRDefault="00DC0F5F" w:rsidP="007307B0">
            <w:pPr>
              <w:rPr>
                <w:i/>
                <w:lang w:val="en-GB"/>
              </w:rPr>
            </w:pPr>
            <w:r w:rsidRPr="00B14005">
              <w:rPr>
                <w:i/>
                <w:lang w:val="en-GB"/>
              </w:rPr>
              <w:t>Multiple-choice Grid</w:t>
            </w:r>
          </w:p>
        </w:tc>
        <w:tc>
          <w:tcPr>
            <w:tcW w:w="3260" w:type="dxa"/>
          </w:tcPr>
          <w:p w14:paraId="1D083098" w14:textId="77777777" w:rsidR="00DC0F5F" w:rsidRPr="00B14005" w:rsidRDefault="00DC0F5F" w:rsidP="007307B0">
            <w:pPr>
              <w:rPr>
                <w:lang w:val="en-GB"/>
              </w:rPr>
            </w:pPr>
            <w:r w:rsidRPr="00B14005">
              <w:rPr>
                <w:lang w:val="en-GB"/>
              </w:rPr>
              <w:t>Responden diminta untuk mengevaluasi satu atau lebih baris dengan kolom yang sama. Responden dapat mengisi satu atau lebih dari satu jawaban untuk setiap baris sesuai dengan pengaturan pembuat survei.</w:t>
            </w:r>
          </w:p>
        </w:tc>
        <w:tc>
          <w:tcPr>
            <w:tcW w:w="3367" w:type="dxa"/>
          </w:tcPr>
          <w:p w14:paraId="29F3A6A1" w14:textId="02FACA5F" w:rsidR="00DC0F5F" w:rsidRPr="00B14005" w:rsidRDefault="002853C6" w:rsidP="002853C6">
            <w:pPr>
              <w:jc w:val="center"/>
              <w:rPr>
                <w:lang w:val="en-GB"/>
              </w:rPr>
            </w:pPr>
            <w:r w:rsidRPr="00B14005">
              <w:rPr>
                <w:noProof/>
                <w:lang w:eastAsia="id-ID"/>
              </w:rPr>
              <w:drawing>
                <wp:inline distT="0" distB="0" distL="0" distR="0" wp14:anchorId="6A324B51" wp14:editId="26D45083">
                  <wp:extent cx="1593107" cy="14753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7137" cy="1479123"/>
                          </a:xfrm>
                          <a:prstGeom prst="rect">
                            <a:avLst/>
                          </a:prstGeom>
                        </pic:spPr>
                      </pic:pic>
                    </a:graphicData>
                  </a:graphic>
                </wp:inline>
              </w:drawing>
            </w:r>
          </w:p>
        </w:tc>
      </w:tr>
      <w:tr w:rsidR="00DC0F5F" w:rsidRPr="00B14005" w14:paraId="129BD902" w14:textId="034C48C8" w:rsidTr="00DC0F5F">
        <w:tc>
          <w:tcPr>
            <w:tcW w:w="1526" w:type="dxa"/>
          </w:tcPr>
          <w:p w14:paraId="6357B113" w14:textId="77777777" w:rsidR="00DC0F5F" w:rsidRPr="00B14005" w:rsidRDefault="00DC0F5F" w:rsidP="007307B0">
            <w:pPr>
              <w:rPr>
                <w:i/>
                <w:lang w:val="en-GB"/>
              </w:rPr>
            </w:pPr>
            <w:r w:rsidRPr="00B14005">
              <w:rPr>
                <w:i/>
                <w:lang w:val="en-GB"/>
              </w:rPr>
              <w:t>Date</w:t>
            </w:r>
          </w:p>
        </w:tc>
        <w:tc>
          <w:tcPr>
            <w:tcW w:w="3260" w:type="dxa"/>
          </w:tcPr>
          <w:p w14:paraId="36310BBB" w14:textId="77777777" w:rsidR="00DC0F5F" w:rsidRPr="00B14005" w:rsidRDefault="00DC0F5F" w:rsidP="007307B0">
            <w:pPr>
              <w:rPr>
                <w:lang w:val="en-GB"/>
              </w:rPr>
            </w:pPr>
            <w:r w:rsidRPr="00B14005">
              <w:rPr>
                <w:lang w:val="en-GB"/>
              </w:rPr>
              <w:t>Meminta responden untuk memasukkan tanggal.</w:t>
            </w:r>
          </w:p>
        </w:tc>
        <w:tc>
          <w:tcPr>
            <w:tcW w:w="3367" w:type="dxa"/>
          </w:tcPr>
          <w:p w14:paraId="2090CF6A" w14:textId="4E77D42F" w:rsidR="00DC0F5F" w:rsidRPr="00B14005" w:rsidRDefault="00362283" w:rsidP="00362283">
            <w:pPr>
              <w:jc w:val="center"/>
              <w:rPr>
                <w:lang w:val="en-GB"/>
              </w:rPr>
            </w:pPr>
            <w:r w:rsidRPr="00B14005">
              <w:rPr>
                <w:noProof/>
                <w:lang w:eastAsia="id-ID"/>
              </w:rPr>
              <w:drawing>
                <wp:inline distT="0" distB="0" distL="0" distR="0" wp14:anchorId="661400AA" wp14:editId="3A216957">
                  <wp:extent cx="1504342" cy="5758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19349" cy="581569"/>
                          </a:xfrm>
                          <a:prstGeom prst="rect">
                            <a:avLst/>
                          </a:prstGeom>
                        </pic:spPr>
                      </pic:pic>
                    </a:graphicData>
                  </a:graphic>
                </wp:inline>
              </w:drawing>
            </w:r>
          </w:p>
        </w:tc>
      </w:tr>
      <w:tr w:rsidR="00DC0F5F" w:rsidRPr="00B14005" w14:paraId="608125DA" w14:textId="6E71D62C" w:rsidTr="00DC0F5F">
        <w:tc>
          <w:tcPr>
            <w:tcW w:w="1526" w:type="dxa"/>
          </w:tcPr>
          <w:p w14:paraId="7FE0CD8E" w14:textId="77777777" w:rsidR="00DC0F5F" w:rsidRPr="00B14005" w:rsidRDefault="00DC0F5F" w:rsidP="007307B0">
            <w:pPr>
              <w:rPr>
                <w:i/>
                <w:lang w:val="en-GB"/>
              </w:rPr>
            </w:pPr>
            <w:r w:rsidRPr="00B14005">
              <w:rPr>
                <w:i/>
                <w:lang w:val="en-GB"/>
              </w:rPr>
              <w:t>Time</w:t>
            </w:r>
          </w:p>
        </w:tc>
        <w:tc>
          <w:tcPr>
            <w:tcW w:w="3260" w:type="dxa"/>
          </w:tcPr>
          <w:p w14:paraId="6E3ACAC0" w14:textId="77777777" w:rsidR="00DC0F5F" w:rsidRPr="00B14005" w:rsidRDefault="00DC0F5F" w:rsidP="007307B0">
            <w:pPr>
              <w:rPr>
                <w:lang w:val="en-GB"/>
              </w:rPr>
            </w:pPr>
            <w:r w:rsidRPr="00B14005">
              <w:rPr>
                <w:lang w:val="en-GB"/>
              </w:rPr>
              <w:t>Meminta responden untuk memasukkan waktu.</w:t>
            </w:r>
          </w:p>
        </w:tc>
        <w:tc>
          <w:tcPr>
            <w:tcW w:w="3367" w:type="dxa"/>
          </w:tcPr>
          <w:p w14:paraId="20323D76" w14:textId="65BC4DEA" w:rsidR="00DC0F5F" w:rsidRPr="00B14005" w:rsidRDefault="00A33EB1" w:rsidP="00A33EB1">
            <w:pPr>
              <w:jc w:val="center"/>
              <w:rPr>
                <w:lang w:val="en-GB"/>
              </w:rPr>
            </w:pPr>
            <w:r w:rsidRPr="00B14005">
              <w:rPr>
                <w:noProof/>
                <w:lang w:eastAsia="id-ID"/>
              </w:rPr>
              <w:drawing>
                <wp:anchor distT="0" distB="0" distL="114300" distR="114300" simplePos="0" relativeHeight="251653632" behindDoc="1" locked="0" layoutInCell="1" allowOverlap="1" wp14:anchorId="513AC73C" wp14:editId="2ED2FE7B">
                  <wp:simplePos x="0" y="0"/>
                  <wp:positionH relativeFrom="column">
                    <wp:posOffset>209442</wp:posOffset>
                  </wp:positionH>
                  <wp:positionV relativeFrom="paragraph">
                    <wp:posOffset>1175</wp:posOffset>
                  </wp:positionV>
                  <wp:extent cx="1573651" cy="550390"/>
                  <wp:effectExtent l="0" t="0" r="0" b="0"/>
                  <wp:wrapTight wrapText="bothSides">
                    <wp:wrapPolygon edited="0">
                      <wp:start x="0" y="0"/>
                      <wp:lineTo x="0" y="20952"/>
                      <wp:lineTo x="21443" y="20952"/>
                      <wp:lineTo x="21443"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73651" cy="550390"/>
                          </a:xfrm>
                          <a:prstGeom prst="rect">
                            <a:avLst/>
                          </a:prstGeom>
                        </pic:spPr>
                      </pic:pic>
                    </a:graphicData>
                  </a:graphic>
                  <wp14:sizeRelH relativeFrom="page">
                    <wp14:pctWidth>0</wp14:pctWidth>
                  </wp14:sizeRelH>
                  <wp14:sizeRelV relativeFrom="page">
                    <wp14:pctHeight>0</wp14:pctHeight>
                  </wp14:sizeRelV>
                </wp:anchor>
              </w:drawing>
            </w:r>
          </w:p>
        </w:tc>
      </w:tr>
    </w:tbl>
    <w:p w14:paraId="55961102" w14:textId="2790A14D" w:rsidR="006810FF" w:rsidRPr="00116260" w:rsidRDefault="006810FF" w:rsidP="006810FF">
      <w:pPr>
        <w:pStyle w:val="Caption"/>
        <w:rPr>
          <w:lang w:val="en-GB"/>
        </w:rPr>
      </w:pPr>
      <w:bookmarkStart w:id="62" w:name="_Toc469997204"/>
      <w:bookmarkStart w:id="63" w:name="_Toc480239072"/>
      <w:r w:rsidRPr="00B14005">
        <w:t xml:space="preserve">Tabel </w:t>
      </w:r>
      <w:fldSimple w:instr=" STYLEREF 1 \s ">
        <w:r w:rsidR="00BA0658">
          <w:rPr>
            <w:noProof/>
          </w:rPr>
          <w:t>2</w:t>
        </w:r>
      </w:fldSimple>
      <w:r w:rsidR="00BA0658">
        <w:t>.</w:t>
      </w:r>
      <w:fldSimple w:instr=" SEQ Tabel \* ARABIC \s 1 ">
        <w:r w:rsidR="00BA0658">
          <w:rPr>
            <w:noProof/>
          </w:rPr>
          <w:t>5</w:t>
        </w:r>
      </w:fldSimple>
      <w:r w:rsidRPr="00B14005">
        <w:rPr>
          <w:lang w:val="en-GB"/>
        </w:rPr>
        <w:t xml:space="preserve"> Tabel Tipe Pertanyaan Google Forms</w:t>
      </w:r>
      <w:bookmarkEnd w:id="62"/>
      <w:sdt>
        <w:sdtPr>
          <w:rPr>
            <w:lang w:val="en-GB"/>
          </w:rPr>
          <w:id w:val="-1288420416"/>
          <w:citation/>
        </w:sdtPr>
        <w:sdtContent>
          <w:r w:rsidR="002B2264" w:rsidRPr="00B14005">
            <w:rPr>
              <w:lang w:val="en-GB"/>
            </w:rPr>
            <w:fldChar w:fldCharType="begin"/>
          </w:r>
          <w:r w:rsidR="008B47C2" w:rsidRPr="00B14005">
            <w:instrText xml:space="preserve"> CITATION Goo16 \l 1057 </w:instrText>
          </w:r>
          <w:r w:rsidR="002B2264" w:rsidRPr="00B14005">
            <w:rPr>
              <w:lang w:val="en-GB"/>
            </w:rPr>
            <w:fldChar w:fldCharType="separate"/>
          </w:r>
          <w:r w:rsidR="008B47C2" w:rsidRPr="00B14005">
            <w:rPr>
              <w:noProof/>
            </w:rPr>
            <w:t xml:space="preserve"> [14]</w:t>
          </w:r>
          <w:r w:rsidR="002B2264" w:rsidRPr="00B14005">
            <w:rPr>
              <w:lang w:val="en-GB"/>
            </w:rPr>
            <w:fldChar w:fldCharType="end"/>
          </w:r>
        </w:sdtContent>
      </w:sdt>
      <w:bookmarkEnd w:id="63"/>
    </w:p>
    <w:p w14:paraId="79175A62" w14:textId="77777777" w:rsidR="006810FF" w:rsidRPr="004E347A" w:rsidRDefault="006810FF" w:rsidP="006810FF">
      <w:pPr>
        <w:pStyle w:val="Figure"/>
        <w:jc w:val="both"/>
      </w:pPr>
    </w:p>
    <w:p w14:paraId="0FF34795" w14:textId="77777777" w:rsidR="006810FF" w:rsidRPr="004E347A" w:rsidRDefault="006810FF" w:rsidP="006810FF">
      <w:pPr>
        <w:pStyle w:val="Heading2"/>
      </w:pPr>
      <w:bookmarkStart w:id="64" w:name="_Toc469996372"/>
      <w:bookmarkStart w:id="65" w:name="_Toc480274065"/>
      <w:r>
        <w:rPr>
          <w:lang w:val="en-GB"/>
        </w:rPr>
        <w:t>Gamifikasi</w:t>
      </w:r>
      <w:bookmarkEnd w:id="64"/>
      <w:bookmarkEnd w:id="65"/>
    </w:p>
    <w:p w14:paraId="030DDADA" w14:textId="34991D36" w:rsidR="002A2BFD" w:rsidRDefault="006810FF" w:rsidP="006810FF">
      <w:pPr>
        <w:ind w:firstLine="709"/>
        <w:rPr>
          <w:rFonts w:ascii="Times New Roman" w:hAnsi="Times New Roman" w:cs="Times New Roman"/>
        </w:rPr>
      </w:pPr>
      <w:r>
        <w:rPr>
          <w:rFonts w:ascii="Times New Roman" w:hAnsi="Times New Roman" w:cs="Times New Roman"/>
          <w:lang w:val="en-GB"/>
        </w:rPr>
        <w:t>Gamifikasi</w:t>
      </w:r>
      <w:r w:rsidRPr="00240483">
        <w:rPr>
          <w:rFonts w:ascii="Times New Roman" w:hAnsi="Times New Roman" w:cs="Times New Roman"/>
        </w:rPr>
        <w:t xml:space="preserve"> adalah penyelesaian suatu masalah lewat penggunaan unsur-unsur permainan, salah satu fungsinya untuk meningkatkan motivasi pengguna</w:t>
      </w:r>
      <w:sdt>
        <w:sdtPr>
          <w:rPr>
            <w:rFonts w:ascii="Times New Roman" w:hAnsi="Times New Roman" w:cs="Times New Roman"/>
          </w:rPr>
          <w:id w:val="1191876965"/>
          <w:citation/>
        </w:sdtPr>
        <w:sdtContent>
          <w:r w:rsidR="002B2264" w:rsidRPr="00240483">
            <w:rPr>
              <w:rFonts w:ascii="Times New Roman" w:hAnsi="Times New Roman" w:cs="Times New Roman"/>
            </w:rPr>
            <w:fldChar w:fldCharType="begin"/>
          </w:r>
          <w:r w:rsidRPr="00240483">
            <w:rPr>
              <w:rFonts w:ascii="Times New Roman" w:hAnsi="Times New Roman" w:cs="Times New Roman"/>
            </w:rPr>
            <w:instrText xml:space="preserve"> CITATION Zic11 \l 1057 </w:instrText>
          </w:r>
          <w:r w:rsidR="002B2264" w:rsidRPr="00240483">
            <w:rPr>
              <w:rFonts w:ascii="Times New Roman" w:hAnsi="Times New Roman" w:cs="Times New Roman"/>
            </w:rPr>
            <w:fldChar w:fldCharType="separate"/>
          </w:r>
          <w:r w:rsidR="00052467">
            <w:rPr>
              <w:rFonts w:ascii="Times New Roman" w:hAnsi="Times New Roman" w:cs="Times New Roman"/>
              <w:noProof/>
            </w:rPr>
            <w:t xml:space="preserve"> </w:t>
          </w:r>
          <w:r w:rsidR="00052467" w:rsidRPr="00052467">
            <w:rPr>
              <w:rFonts w:ascii="Times New Roman" w:hAnsi="Times New Roman" w:cs="Times New Roman"/>
              <w:noProof/>
            </w:rPr>
            <w:t>[12]</w:t>
          </w:r>
          <w:r w:rsidR="002B2264" w:rsidRPr="00240483">
            <w:rPr>
              <w:rFonts w:ascii="Times New Roman" w:hAnsi="Times New Roman" w:cs="Times New Roman"/>
            </w:rPr>
            <w:fldChar w:fldCharType="end"/>
          </w:r>
        </w:sdtContent>
      </w:sdt>
      <w:r w:rsidRPr="00240483">
        <w:rPr>
          <w:rFonts w:ascii="Times New Roman" w:hAnsi="Times New Roman" w:cs="Times New Roman"/>
        </w:rPr>
        <w:t xml:space="preserve">. Pada penerapannya, konsep ini berusaha membuat pengguna tertarik dan menjadi adiktif terhadap sesuatu yang menggunakan </w:t>
      </w:r>
      <w:r w:rsidR="00A54E99" w:rsidRPr="00A54E99">
        <w:rPr>
          <w:rFonts w:ascii="Times New Roman" w:hAnsi="Times New Roman" w:cs="Times New Roman"/>
        </w:rPr>
        <w:t>gamifikasi</w:t>
      </w:r>
      <w:r w:rsidRPr="00240483">
        <w:rPr>
          <w:rFonts w:ascii="Times New Roman" w:hAnsi="Times New Roman" w:cs="Times New Roman"/>
        </w:rPr>
        <w:t xml:space="preserve"> di dalamnya, sama seperti sifat adiktif pada sebuah permainan.</w:t>
      </w:r>
    </w:p>
    <w:p w14:paraId="459187C1" w14:textId="77777777" w:rsidR="00A8243F" w:rsidRDefault="00052467" w:rsidP="006810FF">
      <w:pPr>
        <w:ind w:firstLine="709"/>
        <w:rPr>
          <w:rFonts w:ascii="Times New Roman" w:hAnsi="Times New Roman" w:cs="Times New Roman"/>
        </w:rPr>
      </w:pPr>
      <w:r w:rsidRPr="00D9403D">
        <w:rPr>
          <w:rFonts w:ascii="Times New Roman" w:hAnsi="Times New Roman" w:cs="Times New Roman"/>
        </w:rPr>
        <w:t>Konsep gamifikasi pertama kali diperkenalkan pada tahun 1984 oleh Charles Coonradt lewat bukunya berjudul “</w:t>
      </w:r>
      <w:r w:rsidRPr="00C57F80">
        <w:rPr>
          <w:rFonts w:ascii="Times New Roman" w:hAnsi="Times New Roman" w:cs="Times New Roman"/>
          <w:i/>
        </w:rPr>
        <w:t>The Game of Work</w:t>
      </w:r>
      <w:r w:rsidRPr="00D9403D">
        <w:rPr>
          <w:rFonts w:ascii="Times New Roman" w:hAnsi="Times New Roman" w:cs="Times New Roman"/>
        </w:rPr>
        <w:t>”</w:t>
      </w:r>
      <w:sdt>
        <w:sdtPr>
          <w:rPr>
            <w:rFonts w:ascii="Times New Roman" w:hAnsi="Times New Roman" w:cs="Times New Roman"/>
          </w:rPr>
          <w:id w:val="1770663361"/>
          <w:citation/>
        </w:sdtPr>
        <w:sdtContent>
          <w:r w:rsidR="002B2264" w:rsidRPr="00D9403D">
            <w:rPr>
              <w:rFonts w:ascii="Times New Roman" w:hAnsi="Times New Roman" w:cs="Times New Roman"/>
            </w:rPr>
            <w:fldChar w:fldCharType="begin"/>
          </w:r>
          <w:r w:rsidRPr="00D9403D">
            <w:rPr>
              <w:rFonts w:ascii="Times New Roman" w:hAnsi="Times New Roman" w:cs="Times New Roman"/>
            </w:rPr>
            <w:instrText xml:space="preserve"> CITATION Coo07 \l 1057 </w:instrText>
          </w:r>
          <w:r w:rsidR="002B2264" w:rsidRPr="00D9403D">
            <w:rPr>
              <w:rFonts w:ascii="Times New Roman" w:hAnsi="Times New Roman" w:cs="Times New Roman"/>
            </w:rPr>
            <w:fldChar w:fldCharType="separate"/>
          </w:r>
          <w:r w:rsidRPr="00D9403D">
            <w:rPr>
              <w:rFonts w:ascii="Times New Roman" w:hAnsi="Times New Roman" w:cs="Times New Roman"/>
              <w:noProof/>
            </w:rPr>
            <w:t xml:space="preserve"> [13]</w:t>
          </w:r>
          <w:r w:rsidR="002B2264" w:rsidRPr="00D9403D">
            <w:rPr>
              <w:rFonts w:ascii="Times New Roman" w:hAnsi="Times New Roman" w:cs="Times New Roman"/>
            </w:rPr>
            <w:fldChar w:fldCharType="end"/>
          </w:r>
        </w:sdtContent>
      </w:sdt>
      <w:r w:rsidRPr="00D9403D">
        <w:rPr>
          <w:rFonts w:ascii="Times New Roman" w:hAnsi="Times New Roman" w:cs="Times New Roman"/>
        </w:rPr>
        <w:t>.</w:t>
      </w:r>
      <w:r w:rsidR="00A8243F" w:rsidRPr="00D9403D">
        <w:rPr>
          <w:rFonts w:ascii="Times New Roman" w:hAnsi="Times New Roman" w:cs="Times New Roman"/>
        </w:rPr>
        <w:t xml:space="preserve"> Pada karyanya, Charles me</w:t>
      </w:r>
      <w:r w:rsidR="00E22450" w:rsidRPr="00D9403D">
        <w:rPr>
          <w:rFonts w:ascii="Times New Roman" w:hAnsi="Times New Roman" w:cs="Times New Roman"/>
        </w:rPr>
        <w:t>nganalisa kecenderungan</w:t>
      </w:r>
      <w:r w:rsidR="00A8243F" w:rsidRPr="00D9403D">
        <w:rPr>
          <w:rFonts w:ascii="Times New Roman" w:hAnsi="Times New Roman" w:cs="Times New Roman"/>
        </w:rPr>
        <w:t xml:space="preserve"> kenapa </w:t>
      </w:r>
      <w:r w:rsidR="000546A4" w:rsidRPr="00D9403D">
        <w:rPr>
          <w:rFonts w:ascii="Times New Roman" w:hAnsi="Times New Roman" w:cs="Times New Roman"/>
        </w:rPr>
        <w:t>manusia</w:t>
      </w:r>
      <w:r w:rsidR="00A8243F" w:rsidRPr="00D9403D">
        <w:rPr>
          <w:rFonts w:ascii="Times New Roman" w:hAnsi="Times New Roman" w:cs="Times New Roman"/>
        </w:rPr>
        <w:t xml:space="preserve"> lebih tertarik melakukan hobi yang tidak menghasilkan apapun </w:t>
      </w:r>
      <w:r w:rsidR="000546A4" w:rsidRPr="00D9403D">
        <w:rPr>
          <w:rFonts w:ascii="Times New Roman" w:hAnsi="Times New Roman" w:cs="Times New Roman"/>
        </w:rPr>
        <w:t>dab</w:t>
      </w:r>
      <w:r w:rsidR="00A8243F" w:rsidRPr="00D9403D">
        <w:rPr>
          <w:rFonts w:ascii="Times New Roman" w:hAnsi="Times New Roman" w:cs="Times New Roman"/>
        </w:rPr>
        <w:t xml:space="preserve"> membutuhkan biaya lebih</w:t>
      </w:r>
      <w:r w:rsidR="000546A4" w:rsidRPr="00D9403D">
        <w:rPr>
          <w:rFonts w:ascii="Times New Roman" w:hAnsi="Times New Roman" w:cs="Times New Roman"/>
        </w:rPr>
        <w:t xml:space="preserve"> </w:t>
      </w:r>
      <w:r w:rsidR="00A8243F" w:rsidRPr="00D9403D">
        <w:rPr>
          <w:rFonts w:ascii="Times New Roman" w:hAnsi="Times New Roman" w:cs="Times New Roman"/>
        </w:rPr>
        <w:t xml:space="preserve"> dibandingkan dengan ketika mereka kerja dan mendapatkan uang. Beliau berhasil </w:t>
      </w:r>
      <w:r w:rsidR="00A8243F" w:rsidRPr="00D9403D">
        <w:rPr>
          <w:rFonts w:ascii="Times New Roman" w:hAnsi="Times New Roman" w:cs="Times New Roman"/>
        </w:rPr>
        <w:lastRenderedPageBreak/>
        <w:t>menyimpulkan 5 (lima) h</w:t>
      </w:r>
      <w:r w:rsidR="00A8243F">
        <w:rPr>
          <w:rFonts w:ascii="Times New Roman" w:hAnsi="Times New Roman" w:cs="Times New Roman"/>
        </w:rPr>
        <w:t xml:space="preserve">al yang membuat </w:t>
      </w:r>
      <w:r w:rsidR="000454DB">
        <w:rPr>
          <w:rFonts w:ascii="Times New Roman" w:hAnsi="Times New Roman" w:cs="Times New Roman"/>
        </w:rPr>
        <w:t>pengguna</w:t>
      </w:r>
      <w:r w:rsidR="00A8243F">
        <w:rPr>
          <w:rFonts w:ascii="Times New Roman" w:hAnsi="Times New Roman" w:cs="Times New Roman"/>
        </w:rPr>
        <w:t xml:space="preserve"> lebih memilih melakukan hobi dibandingkan </w:t>
      </w:r>
      <w:r w:rsidR="000546A4">
        <w:rPr>
          <w:rFonts w:ascii="Times New Roman" w:hAnsi="Times New Roman" w:cs="Times New Roman"/>
        </w:rPr>
        <w:t>be</w:t>
      </w:r>
      <w:r w:rsidR="00A8243F">
        <w:rPr>
          <w:rFonts w:ascii="Times New Roman" w:hAnsi="Times New Roman" w:cs="Times New Roman"/>
        </w:rPr>
        <w:t>kerja:</w:t>
      </w:r>
    </w:p>
    <w:p w14:paraId="7B11D78C" w14:textId="77777777" w:rsidR="00A8243F" w:rsidRPr="00A8243F" w:rsidRDefault="00A8243F" w:rsidP="00C57E27">
      <w:pPr>
        <w:pStyle w:val="ListParagraph"/>
        <w:numPr>
          <w:ilvl w:val="0"/>
          <w:numId w:val="15"/>
        </w:numPr>
      </w:pPr>
      <w:r>
        <w:rPr>
          <w:rFonts w:ascii="Times New Roman" w:hAnsi="Times New Roman" w:cs="Times New Roman"/>
        </w:rPr>
        <w:t>Tujuan yang jelas</w:t>
      </w:r>
    </w:p>
    <w:p w14:paraId="7686FDEF" w14:textId="77777777" w:rsidR="00C35410" w:rsidRPr="00C35410" w:rsidRDefault="00A8243F" w:rsidP="00C57E27">
      <w:pPr>
        <w:pStyle w:val="ListParagraph"/>
        <w:numPr>
          <w:ilvl w:val="0"/>
          <w:numId w:val="15"/>
        </w:numPr>
      </w:pPr>
      <w:r>
        <w:rPr>
          <w:rFonts w:ascii="Times New Roman" w:hAnsi="Times New Roman" w:cs="Times New Roman"/>
        </w:rPr>
        <w:t xml:space="preserve">Terdapat </w:t>
      </w:r>
      <w:r>
        <w:rPr>
          <w:rFonts w:ascii="Times New Roman" w:hAnsi="Times New Roman" w:cs="Times New Roman"/>
          <w:i/>
        </w:rPr>
        <w:t>scorekeeping</w:t>
      </w:r>
      <w:r>
        <w:rPr>
          <w:rFonts w:ascii="Times New Roman" w:hAnsi="Times New Roman" w:cs="Times New Roman"/>
        </w:rPr>
        <w:t xml:space="preserve"> dan </w:t>
      </w:r>
      <w:r w:rsidR="00C35410">
        <w:rPr>
          <w:rFonts w:ascii="Times New Roman" w:hAnsi="Times New Roman" w:cs="Times New Roman"/>
          <w:i/>
        </w:rPr>
        <w:t>scoreboard</w:t>
      </w:r>
      <w:r w:rsidR="00C35410">
        <w:rPr>
          <w:rFonts w:ascii="Times New Roman" w:hAnsi="Times New Roman" w:cs="Times New Roman"/>
        </w:rPr>
        <w:t xml:space="preserve"> yang lebih baik</w:t>
      </w:r>
    </w:p>
    <w:p w14:paraId="33C89F34" w14:textId="77777777" w:rsidR="00C35410" w:rsidRPr="00C35410" w:rsidRDefault="00C35410" w:rsidP="00C57E27">
      <w:pPr>
        <w:pStyle w:val="ListParagraph"/>
        <w:numPr>
          <w:ilvl w:val="0"/>
          <w:numId w:val="15"/>
        </w:numPr>
      </w:pPr>
      <w:r>
        <w:rPr>
          <w:rFonts w:ascii="Times New Roman" w:hAnsi="Times New Roman" w:cs="Times New Roman"/>
          <w:i/>
        </w:rPr>
        <w:t xml:space="preserve">Feedback </w:t>
      </w:r>
      <w:r w:rsidRPr="00A23F2C">
        <w:rPr>
          <w:rFonts w:ascii="Times New Roman" w:hAnsi="Times New Roman" w:cs="Times New Roman"/>
        </w:rPr>
        <w:t>yang lebih sering</w:t>
      </w:r>
    </w:p>
    <w:p w14:paraId="32905E97" w14:textId="77777777" w:rsidR="00C35410" w:rsidRPr="00C35410" w:rsidRDefault="00C35410" w:rsidP="00C57E27">
      <w:pPr>
        <w:pStyle w:val="ListParagraph"/>
        <w:numPr>
          <w:ilvl w:val="0"/>
          <w:numId w:val="15"/>
        </w:numPr>
      </w:pPr>
      <w:r>
        <w:rPr>
          <w:rFonts w:ascii="Times New Roman" w:hAnsi="Times New Roman" w:cs="Times New Roman"/>
        </w:rPr>
        <w:t xml:space="preserve">Memiliki kemungkinan lebih besar untuk </w:t>
      </w:r>
      <w:r w:rsidR="000454DB">
        <w:rPr>
          <w:rFonts w:ascii="Times New Roman" w:hAnsi="Times New Roman" w:cs="Times New Roman"/>
        </w:rPr>
        <w:t>pengguna</w:t>
      </w:r>
      <w:r>
        <w:rPr>
          <w:rFonts w:ascii="Times New Roman" w:hAnsi="Times New Roman" w:cs="Times New Roman"/>
        </w:rPr>
        <w:t xml:space="preserve"> melakukannya dengan caranya sendiri (kreativitas)</w:t>
      </w:r>
    </w:p>
    <w:p w14:paraId="67899262" w14:textId="77777777" w:rsidR="006810FF" w:rsidRDefault="00C35410" w:rsidP="00C57E27">
      <w:pPr>
        <w:pStyle w:val="ListParagraph"/>
        <w:numPr>
          <w:ilvl w:val="0"/>
          <w:numId w:val="15"/>
        </w:numPr>
      </w:pPr>
      <w:r>
        <w:rPr>
          <w:rFonts w:ascii="Times New Roman" w:hAnsi="Times New Roman" w:cs="Times New Roman"/>
        </w:rPr>
        <w:t>Membutuhkan pelatihan yang konsisten</w:t>
      </w:r>
    </w:p>
    <w:p w14:paraId="23C1970A" w14:textId="77777777" w:rsidR="006810FF" w:rsidRDefault="006810FF" w:rsidP="006810FF"/>
    <w:p w14:paraId="54CC2184" w14:textId="77777777" w:rsidR="006810FF" w:rsidRDefault="006810FF" w:rsidP="006810FF">
      <w:pPr>
        <w:pStyle w:val="Heading2"/>
        <w:rPr>
          <w:lang w:val="en-GB"/>
        </w:rPr>
      </w:pPr>
      <w:bookmarkStart w:id="66" w:name="_Toc469996373"/>
      <w:bookmarkStart w:id="67" w:name="_Toc480274066"/>
      <w:r w:rsidRPr="003A7B9B">
        <w:rPr>
          <w:lang w:val="en-GB"/>
        </w:rPr>
        <w:t xml:space="preserve">MDA </w:t>
      </w:r>
      <w:r w:rsidRPr="00A54E99">
        <w:rPr>
          <w:i/>
          <w:lang w:val="en-GB"/>
        </w:rPr>
        <w:t>Framework</w:t>
      </w:r>
      <w:bookmarkEnd w:id="66"/>
      <w:bookmarkEnd w:id="67"/>
    </w:p>
    <w:p w14:paraId="362E9859" w14:textId="77777777" w:rsidR="006810FF" w:rsidRDefault="006810FF" w:rsidP="006810FF">
      <w:pPr>
        <w:ind w:firstLine="709"/>
        <w:rPr>
          <w:rFonts w:ascii="Times New Roman" w:hAnsi="Times New Roman" w:cs="Times New Roman"/>
        </w:rPr>
      </w:pPr>
      <w:r w:rsidRPr="00240483">
        <w:rPr>
          <w:rFonts w:ascii="Times New Roman" w:hAnsi="Times New Roman" w:cs="Times New Roman"/>
        </w:rPr>
        <w:t xml:space="preserve">Dalam pembuatan desain permainan, terdapat tiga kerangka komponen, yaitu </w:t>
      </w:r>
      <w:r w:rsidR="00C76D4B">
        <w:rPr>
          <w:rFonts w:ascii="Times New Roman" w:hAnsi="Times New Roman" w:cs="Times New Roman"/>
          <w:lang w:val="en-GB"/>
        </w:rPr>
        <w:t>mekanika</w:t>
      </w:r>
      <w:r w:rsidRPr="00240483">
        <w:rPr>
          <w:rFonts w:ascii="Times New Roman" w:hAnsi="Times New Roman" w:cs="Times New Roman"/>
        </w:rPr>
        <w:t xml:space="preserve">, </w:t>
      </w:r>
      <w:r w:rsidR="00B00479">
        <w:rPr>
          <w:rFonts w:ascii="Times New Roman" w:hAnsi="Times New Roman" w:cs="Times New Roman"/>
          <w:lang w:val="en-GB"/>
        </w:rPr>
        <w:t>dinamika</w:t>
      </w:r>
      <w:r w:rsidRPr="00240483">
        <w:rPr>
          <w:rFonts w:ascii="Times New Roman" w:hAnsi="Times New Roman" w:cs="Times New Roman"/>
        </w:rPr>
        <w:t xml:space="preserve">, dan </w:t>
      </w:r>
      <w:r>
        <w:rPr>
          <w:rFonts w:ascii="Times New Roman" w:hAnsi="Times New Roman" w:cs="Times New Roman"/>
          <w:lang w:val="en-GB"/>
        </w:rPr>
        <w:t>estetika</w:t>
      </w:r>
      <w:r w:rsidRPr="00240483">
        <w:rPr>
          <w:rFonts w:ascii="Times New Roman" w:hAnsi="Times New Roman" w:cs="Times New Roman"/>
        </w:rPr>
        <w:t xml:space="preserve">. Ketiga komponen ini turut menjadi acuan pada penerapan konsep </w:t>
      </w:r>
      <w:r w:rsidR="007736A2">
        <w:rPr>
          <w:rFonts w:ascii="Times New Roman" w:hAnsi="Times New Roman" w:cs="Times New Roman"/>
        </w:rPr>
        <w:t>gamifikasi</w:t>
      </w:r>
      <w:r w:rsidRPr="00240483">
        <w:rPr>
          <w:rFonts w:ascii="Times New Roman" w:hAnsi="Times New Roman" w:cs="Times New Roman"/>
        </w:rPr>
        <w:t>. Masing-masing isi dari komponen tersebut dapat digunakan secara terpisah atau digabungkan satu sama lain.</w:t>
      </w:r>
    </w:p>
    <w:p w14:paraId="34976E8A" w14:textId="77777777" w:rsidR="00ED540D" w:rsidRPr="00240483" w:rsidRDefault="00ED540D" w:rsidP="006810FF">
      <w:pPr>
        <w:ind w:firstLine="709"/>
        <w:rPr>
          <w:rFonts w:ascii="Times New Roman" w:hAnsi="Times New Roman" w:cs="Times New Roman"/>
        </w:rPr>
      </w:pPr>
    </w:p>
    <w:p w14:paraId="307886AA" w14:textId="77777777" w:rsidR="006810FF" w:rsidRPr="006A5784" w:rsidRDefault="00C76D4B" w:rsidP="00153B11">
      <w:pPr>
        <w:pStyle w:val="Heading3"/>
      </w:pPr>
      <w:bookmarkStart w:id="68" w:name="_Toc480274067"/>
      <w:r>
        <w:t>Mekanika</w:t>
      </w:r>
      <w:bookmarkEnd w:id="68"/>
    </w:p>
    <w:p w14:paraId="1AD2FC21" w14:textId="7175D148" w:rsidR="006810FF" w:rsidRDefault="00C81D0A" w:rsidP="006810FF">
      <w:pPr>
        <w:ind w:firstLine="709"/>
        <w:rPr>
          <w:rFonts w:ascii="Times New Roman" w:hAnsi="Times New Roman" w:cs="Times New Roman"/>
        </w:rPr>
      </w:pPr>
      <w:r>
        <w:rPr>
          <w:rFonts w:ascii="Times New Roman" w:hAnsi="Times New Roman" w:cs="Times New Roman"/>
        </w:rPr>
        <w:t>M</w:t>
      </w:r>
      <w:r w:rsidR="007307B0">
        <w:rPr>
          <w:rFonts w:ascii="Times New Roman" w:hAnsi="Times New Roman" w:cs="Times New Roman"/>
        </w:rPr>
        <w:t>ekanika</w:t>
      </w:r>
      <w:r w:rsidR="006810FF" w:rsidRPr="00240483">
        <w:rPr>
          <w:rFonts w:ascii="Times New Roman" w:hAnsi="Times New Roman" w:cs="Times New Roman"/>
        </w:rPr>
        <w:t xml:space="preserve"> mengatur bagian fungsional pada permainan,</w:t>
      </w:r>
      <w:r>
        <w:rPr>
          <w:rFonts w:ascii="Times New Roman" w:hAnsi="Times New Roman" w:cs="Times New Roman"/>
        </w:rPr>
        <w:t xml:space="preserve"> yaitu</w:t>
      </w:r>
      <w:r w:rsidR="006810FF" w:rsidRPr="00240483">
        <w:rPr>
          <w:rFonts w:ascii="Times New Roman" w:hAnsi="Times New Roman" w:cs="Times New Roman"/>
        </w:rPr>
        <w:t xml:space="preserve"> </w:t>
      </w:r>
      <w:r>
        <w:rPr>
          <w:rFonts w:ascii="Times New Roman" w:hAnsi="Times New Roman" w:cs="Times New Roman"/>
        </w:rPr>
        <w:t>aturan dasar sebuah permainan</w:t>
      </w:r>
      <w:r w:rsidR="007307B0">
        <w:rPr>
          <w:rFonts w:ascii="Times New Roman" w:hAnsi="Times New Roman" w:cs="Times New Roman"/>
        </w:rPr>
        <w:t xml:space="preserve">. Terdapat 7 (tujuh) mekanika di dalam permainan </w:t>
      </w:r>
      <w:r w:rsidR="006810FF" w:rsidRPr="00240483">
        <w:rPr>
          <w:rFonts w:ascii="Times New Roman" w:hAnsi="Times New Roman" w:cs="Times New Roman"/>
        </w:rPr>
        <w:t>yang</w:t>
      </w:r>
      <w:r w:rsidR="007307B0">
        <w:rPr>
          <w:rFonts w:ascii="Times New Roman" w:hAnsi="Times New Roman" w:cs="Times New Roman"/>
        </w:rPr>
        <w:t xml:space="preserve"> dapat</w:t>
      </w:r>
      <w:r w:rsidR="006810FF" w:rsidRPr="00240483">
        <w:rPr>
          <w:rFonts w:ascii="Times New Roman" w:hAnsi="Times New Roman" w:cs="Times New Roman"/>
        </w:rPr>
        <w:t xml:space="preserve"> digunakan dalam </w:t>
      </w:r>
      <w:r w:rsidR="00A54E99" w:rsidRPr="00A54E99">
        <w:rPr>
          <w:rFonts w:ascii="Times New Roman" w:hAnsi="Times New Roman" w:cs="Times New Roman"/>
        </w:rPr>
        <w:t>gamifikasi</w:t>
      </w:r>
      <w:r w:rsidR="006810FF" w:rsidRPr="00240483">
        <w:rPr>
          <w:rFonts w:ascii="Times New Roman" w:hAnsi="Times New Roman" w:cs="Times New Roman"/>
        </w:rPr>
        <w:t>, yaitu</w:t>
      </w:r>
      <w:r w:rsidR="002C02BC">
        <w:rPr>
          <w:rFonts w:ascii="Times New Roman" w:hAnsi="Times New Roman" w:cs="Times New Roman"/>
        </w:rPr>
        <w:t xml:space="preserve"> </w:t>
      </w:r>
      <w:sdt>
        <w:sdtPr>
          <w:rPr>
            <w:rFonts w:ascii="Times New Roman" w:hAnsi="Times New Roman" w:cs="Times New Roman"/>
          </w:rPr>
          <w:id w:val="1893693402"/>
          <w:citation/>
        </w:sdtPr>
        <w:sdtContent>
          <w:r w:rsidR="002B2264">
            <w:rPr>
              <w:rFonts w:ascii="Times New Roman" w:hAnsi="Times New Roman" w:cs="Times New Roman"/>
            </w:rPr>
            <w:fldChar w:fldCharType="begin"/>
          </w:r>
          <w:r w:rsidR="002C02BC">
            <w:rPr>
              <w:rFonts w:ascii="Times New Roman" w:hAnsi="Times New Roman" w:cs="Times New Roman"/>
            </w:rPr>
            <w:instrText xml:space="preserve"> CITATION Zic11 \l 1057 </w:instrText>
          </w:r>
          <w:r w:rsidR="002B2264">
            <w:rPr>
              <w:rFonts w:ascii="Times New Roman" w:hAnsi="Times New Roman" w:cs="Times New Roman"/>
            </w:rPr>
            <w:fldChar w:fldCharType="separate"/>
          </w:r>
          <w:r w:rsidR="00052467" w:rsidRPr="00052467">
            <w:rPr>
              <w:rFonts w:ascii="Times New Roman" w:hAnsi="Times New Roman" w:cs="Times New Roman"/>
              <w:noProof/>
            </w:rPr>
            <w:t>[12]</w:t>
          </w:r>
          <w:r w:rsidR="002B2264">
            <w:rPr>
              <w:rFonts w:ascii="Times New Roman" w:hAnsi="Times New Roman" w:cs="Times New Roman"/>
            </w:rPr>
            <w:fldChar w:fldCharType="end"/>
          </w:r>
        </w:sdtContent>
      </w:sdt>
      <w:r w:rsidR="006810FF" w:rsidRPr="00240483">
        <w:rPr>
          <w:rFonts w:ascii="Times New Roman" w:hAnsi="Times New Roman" w:cs="Times New Roman"/>
        </w:rPr>
        <w:t>:</w:t>
      </w:r>
    </w:p>
    <w:p w14:paraId="2B1F45B2" w14:textId="77777777" w:rsidR="002763CB" w:rsidRDefault="002763CB" w:rsidP="006810FF">
      <w:pPr>
        <w:ind w:firstLine="709"/>
        <w:rPr>
          <w:rFonts w:ascii="Times New Roman" w:hAnsi="Times New Roman" w:cs="Times New Roman"/>
          <w:lang w:val="en-GB"/>
        </w:rPr>
      </w:pPr>
    </w:p>
    <w:p w14:paraId="69C190FB" w14:textId="77777777" w:rsidR="00153B11" w:rsidRPr="00A54E99" w:rsidRDefault="007307B0" w:rsidP="00153B11">
      <w:pPr>
        <w:pStyle w:val="Heading4"/>
        <w:rPr>
          <w:i/>
          <w:lang w:val="en-GB"/>
        </w:rPr>
      </w:pPr>
      <w:bookmarkStart w:id="69" w:name="_Toc480274068"/>
      <w:r w:rsidRPr="00A54E99">
        <w:rPr>
          <w:i/>
        </w:rPr>
        <w:t>Points</w:t>
      </w:r>
      <w:bookmarkEnd w:id="69"/>
    </w:p>
    <w:p w14:paraId="41E3ECC9" w14:textId="77777777" w:rsidR="00153B11" w:rsidRDefault="007307B0" w:rsidP="00153B11">
      <w:pPr>
        <w:ind w:firstLine="720"/>
        <w:rPr>
          <w:rFonts w:ascii="Times New Roman" w:hAnsi="Times New Roman" w:cs="Times New Roman"/>
        </w:rPr>
      </w:pPr>
      <w:r w:rsidRPr="00D9403D">
        <w:rPr>
          <w:rFonts w:ascii="Times New Roman" w:hAnsi="Times New Roman" w:cs="Times New Roman"/>
          <w:i/>
        </w:rPr>
        <w:t>Points</w:t>
      </w:r>
      <w:r w:rsidR="002763CB">
        <w:rPr>
          <w:rFonts w:ascii="Times New Roman" w:hAnsi="Times New Roman" w:cs="Times New Roman"/>
        </w:rPr>
        <w:t xml:space="preserve"> menjadi pengukur untuk</w:t>
      </w:r>
      <w:r w:rsidRPr="00D9403D">
        <w:rPr>
          <w:rFonts w:ascii="Times New Roman" w:hAnsi="Times New Roman" w:cs="Times New Roman"/>
        </w:rPr>
        <w:t xml:space="preserve"> setiap proses yang dilewati dan apa yang dilakukan oleh </w:t>
      </w:r>
      <w:r w:rsidR="005B3279" w:rsidRPr="00D9403D">
        <w:rPr>
          <w:rFonts w:ascii="Times New Roman" w:hAnsi="Times New Roman" w:cs="Times New Roman"/>
        </w:rPr>
        <w:t>pengguna</w:t>
      </w:r>
      <w:r w:rsidRPr="00D9403D">
        <w:rPr>
          <w:rFonts w:ascii="Times New Roman" w:hAnsi="Times New Roman" w:cs="Times New Roman"/>
        </w:rPr>
        <w:t xml:space="preserve">. </w:t>
      </w:r>
      <w:r w:rsidR="002763CB">
        <w:rPr>
          <w:rFonts w:ascii="Times New Roman" w:hAnsi="Times New Roman" w:cs="Times New Roman"/>
        </w:rPr>
        <w:t>U</w:t>
      </w:r>
      <w:r w:rsidRPr="00D9403D">
        <w:rPr>
          <w:rFonts w:ascii="Times New Roman" w:hAnsi="Times New Roman" w:cs="Times New Roman"/>
        </w:rPr>
        <w:t xml:space="preserve">ntuk perancang sistem, </w:t>
      </w:r>
      <w:r w:rsidRPr="00D9403D">
        <w:rPr>
          <w:rFonts w:ascii="Times New Roman" w:hAnsi="Times New Roman" w:cs="Times New Roman"/>
          <w:i/>
        </w:rPr>
        <w:t>points</w:t>
      </w:r>
      <w:r w:rsidR="002763CB">
        <w:rPr>
          <w:rFonts w:ascii="Times New Roman" w:hAnsi="Times New Roman" w:cs="Times New Roman"/>
          <w:i/>
        </w:rPr>
        <w:t xml:space="preserve"> </w:t>
      </w:r>
      <w:r w:rsidR="002763CB">
        <w:rPr>
          <w:rFonts w:ascii="Times New Roman" w:hAnsi="Times New Roman" w:cs="Times New Roman"/>
        </w:rPr>
        <w:t>juga</w:t>
      </w:r>
      <w:r w:rsidRPr="00D9403D">
        <w:rPr>
          <w:rFonts w:ascii="Times New Roman" w:hAnsi="Times New Roman" w:cs="Times New Roman"/>
        </w:rPr>
        <w:t xml:space="preserve"> dapat menjadi alat</w:t>
      </w:r>
      <w:r w:rsidR="002763CB">
        <w:rPr>
          <w:rFonts w:ascii="Times New Roman" w:hAnsi="Times New Roman" w:cs="Times New Roman"/>
        </w:rPr>
        <w:t xml:space="preserve"> untuk meng</w:t>
      </w:r>
      <w:r w:rsidRPr="00D9403D">
        <w:rPr>
          <w:rFonts w:ascii="Times New Roman" w:hAnsi="Times New Roman" w:cs="Times New Roman"/>
        </w:rPr>
        <w:t xml:space="preserve">analisa interaksi antara </w:t>
      </w:r>
      <w:r w:rsidR="005B3279" w:rsidRPr="00D9403D">
        <w:rPr>
          <w:rFonts w:ascii="Times New Roman" w:hAnsi="Times New Roman" w:cs="Times New Roman"/>
        </w:rPr>
        <w:t>pengguna</w:t>
      </w:r>
      <w:r w:rsidRPr="00D9403D">
        <w:rPr>
          <w:rFonts w:ascii="Times New Roman" w:hAnsi="Times New Roman" w:cs="Times New Roman"/>
        </w:rPr>
        <w:t xml:space="preserve"> dengan sistem, keberhasilan desain sistem yang telah dirancang, dan untuk pengembangan sistem.</w:t>
      </w:r>
    </w:p>
    <w:p w14:paraId="5FFFC1AB" w14:textId="77777777" w:rsidR="007307B0" w:rsidRPr="00153B11" w:rsidRDefault="007307B0" w:rsidP="00153B11">
      <w:pPr>
        <w:ind w:firstLine="720"/>
        <w:rPr>
          <w:rFonts w:ascii="Times New Roman" w:hAnsi="Times New Roman" w:cs="Times New Roman"/>
        </w:rPr>
      </w:pPr>
      <w:r w:rsidRPr="00153B11">
        <w:rPr>
          <w:rFonts w:ascii="Times New Roman" w:hAnsi="Times New Roman" w:cs="Times New Roman"/>
        </w:rPr>
        <w:t xml:space="preserve">Dalam gamifikasi, desain </w:t>
      </w:r>
      <w:r w:rsidRPr="00153B11">
        <w:rPr>
          <w:rFonts w:ascii="Times New Roman" w:hAnsi="Times New Roman" w:cs="Times New Roman"/>
          <w:i/>
        </w:rPr>
        <w:t>points</w:t>
      </w:r>
      <w:r w:rsidRPr="00153B11">
        <w:rPr>
          <w:rFonts w:ascii="Times New Roman" w:hAnsi="Times New Roman" w:cs="Times New Roman"/>
        </w:rPr>
        <w:t xml:space="preserve"> dapat dibagi menjadi 5 (lima) desain dasar</w:t>
      </w:r>
      <w:r w:rsidR="008315D8" w:rsidRPr="00153B11">
        <w:rPr>
          <w:rFonts w:ascii="Times New Roman" w:hAnsi="Times New Roman" w:cs="Times New Roman"/>
        </w:rPr>
        <w:t xml:space="preserve"> dari berbagai implementasi;</w:t>
      </w:r>
    </w:p>
    <w:p w14:paraId="71B5B77A" w14:textId="77777777" w:rsidR="008315D8" w:rsidRPr="00153B11" w:rsidRDefault="008315D8" w:rsidP="00C57E27">
      <w:pPr>
        <w:pStyle w:val="ListParagraph"/>
        <w:numPr>
          <w:ilvl w:val="0"/>
          <w:numId w:val="11"/>
        </w:numPr>
        <w:ind w:left="1134"/>
        <w:rPr>
          <w:rFonts w:ascii="Times New Roman" w:hAnsi="Times New Roman" w:cs="Times New Roman"/>
          <w:lang w:val="en-GB"/>
        </w:rPr>
      </w:pPr>
      <w:r w:rsidRPr="00153B11">
        <w:rPr>
          <w:rFonts w:ascii="Times New Roman" w:hAnsi="Times New Roman" w:cs="Times New Roman"/>
          <w:i/>
        </w:rPr>
        <w:t xml:space="preserve">Experience points </w:t>
      </w:r>
      <w:r w:rsidRPr="00153B11">
        <w:rPr>
          <w:rFonts w:ascii="Times New Roman" w:hAnsi="Times New Roman" w:cs="Times New Roman"/>
        </w:rPr>
        <w:t xml:space="preserve">(XP) dipengaruhi oleh semua hal yang dilakukan </w:t>
      </w:r>
      <w:r w:rsidR="005B3279">
        <w:rPr>
          <w:rFonts w:ascii="Times New Roman" w:hAnsi="Times New Roman" w:cs="Times New Roman"/>
        </w:rPr>
        <w:t>pengguna</w:t>
      </w:r>
      <w:r w:rsidRPr="00153B11">
        <w:rPr>
          <w:rFonts w:ascii="Times New Roman" w:hAnsi="Times New Roman" w:cs="Times New Roman"/>
        </w:rPr>
        <w:t xml:space="preserve"> dalam sistem. XP dapat meningkatkan kemungkinan </w:t>
      </w:r>
      <w:r w:rsidR="005B3279">
        <w:rPr>
          <w:rFonts w:ascii="Times New Roman" w:hAnsi="Times New Roman" w:cs="Times New Roman"/>
        </w:rPr>
        <w:t>pengguna</w:t>
      </w:r>
      <w:r w:rsidRPr="00153B11">
        <w:rPr>
          <w:rFonts w:ascii="Times New Roman" w:hAnsi="Times New Roman" w:cs="Times New Roman"/>
        </w:rPr>
        <w:t xml:space="preserve"> bermain </w:t>
      </w:r>
      <w:r w:rsidR="002763CB">
        <w:rPr>
          <w:rFonts w:ascii="Times New Roman" w:hAnsi="Times New Roman" w:cs="Times New Roman"/>
        </w:rPr>
        <w:t>dalam jangka waktu lebih</w:t>
      </w:r>
      <w:r w:rsidRPr="00153B11">
        <w:rPr>
          <w:rFonts w:ascii="Times New Roman" w:hAnsi="Times New Roman" w:cs="Times New Roman"/>
        </w:rPr>
        <w:t xml:space="preserve"> lama.</w:t>
      </w:r>
    </w:p>
    <w:p w14:paraId="634CB4E9" w14:textId="77777777" w:rsidR="008315D8" w:rsidRPr="008315D8" w:rsidRDefault="008315D8" w:rsidP="00C57E27">
      <w:pPr>
        <w:pStyle w:val="ListParagraph"/>
        <w:numPr>
          <w:ilvl w:val="0"/>
          <w:numId w:val="11"/>
        </w:numPr>
        <w:ind w:left="1134"/>
        <w:rPr>
          <w:rFonts w:ascii="Times New Roman" w:hAnsi="Times New Roman" w:cs="Times New Roman"/>
          <w:lang w:val="en-GB"/>
        </w:rPr>
      </w:pPr>
      <w:r>
        <w:rPr>
          <w:rFonts w:ascii="Times New Roman" w:hAnsi="Times New Roman" w:cs="Times New Roman"/>
          <w:i/>
        </w:rPr>
        <w:lastRenderedPageBreak/>
        <w:t xml:space="preserve">Redeemable points </w:t>
      </w:r>
      <w:r>
        <w:rPr>
          <w:rFonts w:ascii="Times New Roman" w:hAnsi="Times New Roman" w:cs="Times New Roman"/>
        </w:rPr>
        <w:t>(RP) merupakan ‘mata uang’ dalam sistem yang bersifat fluktuatif dan memiliki nilai yang dapat ditukar dengan</w:t>
      </w:r>
      <w:r w:rsidR="002763CB">
        <w:rPr>
          <w:rFonts w:ascii="Times New Roman" w:hAnsi="Times New Roman" w:cs="Times New Roman"/>
        </w:rPr>
        <w:t xml:space="preserve"> benda virtual</w:t>
      </w:r>
      <w:r>
        <w:rPr>
          <w:rFonts w:ascii="Times New Roman" w:hAnsi="Times New Roman" w:cs="Times New Roman"/>
        </w:rPr>
        <w:t>.</w:t>
      </w:r>
    </w:p>
    <w:p w14:paraId="10C53693" w14:textId="77777777" w:rsidR="008315D8" w:rsidRPr="008315D8" w:rsidRDefault="008315D8" w:rsidP="00C57E27">
      <w:pPr>
        <w:pStyle w:val="ListParagraph"/>
        <w:numPr>
          <w:ilvl w:val="0"/>
          <w:numId w:val="11"/>
        </w:numPr>
        <w:ind w:left="1134"/>
        <w:rPr>
          <w:rFonts w:ascii="Times New Roman" w:hAnsi="Times New Roman" w:cs="Times New Roman"/>
          <w:lang w:val="en-GB"/>
        </w:rPr>
      </w:pPr>
      <w:r>
        <w:rPr>
          <w:rFonts w:ascii="Times New Roman" w:hAnsi="Times New Roman" w:cs="Times New Roman"/>
          <w:i/>
        </w:rPr>
        <w:t xml:space="preserve">Skill points </w:t>
      </w:r>
      <w:r>
        <w:rPr>
          <w:rFonts w:ascii="Times New Roman" w:hAnsi="Times New Roman" w:cs="Times New Roman"/>
        </w:rPr>
        <w:t xml:space="preserve">diperoleh dari aktivitas tertentu pada permainan. Biasanya </w:t>
      </w:r>
      <w:r>
        <w:rPr>
          <w:rFonts w:ascii="Times New Roman" w:hAnsi="Times New Roman" w:cs="Times New Roman"/>
          <w:i/>
        </w:rPr>
        <w:t>skill points</w:t>
      </w:r>
      <w:r>
        <w:rPr>
          <w:rFonts w:ascii="Times New Roman" w:hAnsi="Times New Roman" w:cs="Times New Roman"/>
        </w:rPr>
        <w:t xml:space="preserve"> dipengaruhi oleh RP dan XP.</w:t>
      </w:r>
    </w:p>
    <w:p w14:paraId="78CB5667" w14:textId="77777777" w:rsidR="008315D8" w:rsidRPr="008315D8" w:rsidRDefault="008315D8" w:rsidP="00C57E27">
      <w:pPr>
        <w:pStyle w:val="ListParagraph"/>
        <w:numPr>
          <w:ilvl w:val="0"/>
          <w:numId w:val="11"/>
        </w:numPr>
        <w:ind w:left="1134"/>
        <w:rPr>
          <w:rFonts w:ascii="Times New Roman" w:hAnsi="Times New Roman" w:cs="Times New Roman"/>
          <w:lang w:val="en-GB"/>
        </w:rPr>
      </w:pPr>
      <w:r>
        <w:rPr>
          <w:rFonts w:ascii="Times New Roman" w:hAnsi="Times New Roman" w:cs="Times New Roman"/>
          <w:i/>
        </w:rPr>
        <w:t>Karma points</w:t>
      </w:r>
      <w:r>
        <w:rPr>
          <w:rFonts w:ascii="Times New Roman" w:hAnsi="Times New Roman" w:cs="Times New Roman"/>
        </w:rPr>
        <w:t xml:space="preserve"> dirancang hanya untuk dibagikan kepada </w:t>
      </w:r>
      <w:r w:rsidR="005B3279">
        <w:rPr>
          <w:rFonts w:ascii="Times New Roman" w:hAnsi="Times New Roman" w:cs="Times New Roman"/>
        </w:rPr>
        <w:t>pengguna</w:t>
      </w:r>
      <w:r>
        <w:rPr>
          <w:rFonts w:ascii="Times New Roman" w:hAnsi="Times New Roman" w:cs="Times New Roman"/>
        </w:rPr>
        <w:t xml:space="preserve"> lain (tidak bisa digunakan sendiri).</w:t>
      </w:r>
    </w:p>
    <w:p w14:paraId="2BBEA5AE" w14:textId="77777777" w:rsidR="008315D8" w:rsidRPr="00153B11" w:rsidRDefault="008315D8" w:rsidP="00C57E27">
      <w:pPr>
        <w:pStyle w:val="ListParagraph"/>
        <w:numPr>
          <w:ilvl w:val="0"/>
          <w:numId w:val="11"/>
        </w:numPr>
        <w:ind w:left="1134"/>
        <w:rPr>
          <w:rFonts w:ascii="Times New Roman" w:hAnsi="Times New Roman" w:cs="Times New Roman"/>
          <w:lang w:val="en-GB"/>
        </w:rPr>
      </w:pPr>
      <w:r>
        <w:rPr>
          <w:rFonts w:ascii="Times New Roman" w:hAnsi="Times New Roman" w:cs="Times New Roman"/>
          <w:i/>
        </w:rPr>
        <w:t xml:space="preserve">Reputation points </w:t>
      </w:r>
      <w:r>
        <w:rPr>
          <w:rFonts w:ascii="Times New Roman" w:hAnsi="Times New Roman" w:cs="Times New Roman"/>
        </w:rPr>
        <w:t xml:space="preserve">merupakan </w:t>
      </w:r>
      <w:r>
        <w:rPr>
          <w:rFonts w:ascii="Times New Roman" w:hAnsi="Times New Roman" w:cs="Times New Roman"/>
          <w:i/>
        </w:rPr>
        <w:t>points</w:t>
      </w:r>
      <w:r>
        <w:rPr>
          <w:rFonts w:ascii="Times New Roman" w:hAnsi="Times New Roman" w:cs="Times New Roman"/>
        </w:rPr>
        <w:t xml:space="preserve"> yang paling kompleks. </w:t>
      </w:r>
      <w:r>
        <w:rPr>
          <w:rFonts w:ascii="Times New Roman" w:hAnsi="Times New Roman" w:cs="Times New Roman"/>
          <w:i/>
        </w:rPr>
        <w:t xml:space="preserve">Reputation points </w:t>
      </w:r>
      <w:r>
        <w:rPr>
          <w:rFonts w:ascii="Times New Roman" w:hAnsi="Times New Roman" w:cs="Times New Roman"/>
        </w:rPr>
        <w:t xml:space="preserve">digunakan sebagai tolak ukur tingkat kepercayaan </w:t>
      </w:r>
      <w:r w:rsidR="000454DB">
        <w:rPr>
          <w:rFonts w:ascii="Times New Roman" w:hAnsi="Times New Roman" w:cs="Times New Roman"/>
        </w:rPr>
        <w:t>pengguna</w:t>
      </w:r>
      <w:r>
        <w:rPr>
          <w:rFonts w:ascii="Times New Roman" w:hAnsi="Times New Roman" w:cs="Times New Roman"/>
        </w:rPr>
        <w:t xml:space="preserve"> kepada sebuah pihak. Oleh karena itu, pemberian </w:t>
      </w:r>
      <w:r>
        <w:rPr>
          <w:rFonts w:ascii="Times New Roman" w:hAnsi="Times New Roman" w:cs="Times New Roman"/>
          <w:i/>
        </w:rPr>
        <w:t>points</w:t>
      </w:r>
      <w:r>
        <w:rPr>
          <w:rFonts w:ascii="Times New Roman" w:hAnsi="Times New Roman" w:cs="Times New Roman"/>
        </w:rPr>
        <w:t xml:space="preserve"> melibatkan banyak aspek.</w:t>
      </w:r>
    </w:p>
    <w:p w14:paraId="4BE6CC37" w14:textId="77777777" w:rsidR="00153B11" w:rsidRPr="00153B11" w:rsidRDefault="00153B11" w:rsidP="00153B11">
      <w:pPr>
        <w:rPr>
          <w:rFonts w:ascii="Times New Roman" w:hAnsi="Times New Roman" w:cs="Times New Roman"/>
          <w:lang w:val="en-GB"/>
        </w:rPr>
      </w:pPr>
    </w:p>
    <w:p w14:paraId="7035492C" w14:textId="77777777" w:rsidR="00153B11" w:rsidRPr="008E14DF" w:rsidRDefault="007307B0" w:rsidP="00153B11">
      <w:pPr>
        <w:pStyle w:val="Heading4"/>
        <w:rPr>
          <w:i/>
          <w:lang w:val="en-GB"/>
        </w:rPr>
      </w:pPr>
      <w:bookmarkStart w:id="70" w:name="_Toc480274069"/>
      <w:r w:rsidRPr="008E14DF">
        <w:rPr>
          <w:i/>
        </w:rPr>
        <w:t>Levels</w:t>
      </w:r>
      <w:bookmarkEnd w:id="70"/>
    </w:p>
    <w:p w14:paraId="47450C1A" w14:textId="77777777" w:rsidR="008315D8" w:rsidRDefault="008315D8" w:rsidP="00D123BC">
      <w:pPr>
        <w:ind w:firstLine="720"/>
        <w:rPr>
          <w:rFonts w:ascii="Times New Roman" w:hAnsi="Times New Roman" w:cs="Times New Roman"/>
        </w:rPr>
      </w:pPr>
      <w:r w:rsidRPr="00153B11">
        <w:rPr>
          <w:rFonts w:ascii="Times New Roman" w:hAnsi="Times New Roman" w:cs="Times New Roman"/>
        </w:rPr>
        <w:t>Setiap level pada sistem permainan memiliki peningkatan</w:t>
      </w:r>
      <w:r w:rsidR="00FE4E00">
        <w:rPr>
          <w:rFonts w:ascii="Times New Roman" w:hAnsi="Times New Roman" w:cs="Times New Roman"/>
        </w:rPr>
        <w:t xml:space="preserve"> kesulitan yang eksponensial </w:t>
      </w:r>
      <w:r w:rsidR="0027682D">
        <w:rPr>
          <w:rFonts w:ascii="Times New Roman" w:hAnsi="Times New Roman" w:cs="Times New Roman"/>
        </w:rPr>
        <w:t>seiring dengan pengurangan</w:t>
      </w:r>
      <w:r w:rsidRPr="00153B11">
        <w:rPr>
          <w:rFonts w:ascii="Times New Roman" w:hAnsi="Times New Roman" w:cs="Times New Roman"/>
        </w:rPr>
        <w:t xml:space="preserve"> waktu</w:t>
      </w:r>
      <w:r w:rsidR="00FE4E00">
        <w:rPr>
          <w:rFonts w:ascii="Times New Roman" w:hAnsi="Times New Roman" w:cs="Times New Roman"/>
        </w:rPr>
        <w:t xml:space="preserve"> yang dibutuhkan untuk menyelesaikan permainan</w:t>
      </w:r>
      <w:r w:rsidRPr="00153B11">
        <w:rPr>
          <w:rFonts w:ascii="Times New Roman" w:hAnsi="Times New Roman" w:cs="Times New Roman"/>
        </w:rPr>
        <w:t>. Dalam merancang desain</w:t>
      </w:r>
      <w:r w:rsidR="0027682D">
        <w:rPr>
          <w:rFonts w:ascii="Times New Roman" w:hAnsi="Times New Roman" w:cs="Times New Roman"/>
        </w:rPr>
        <w:t xml:space="preserve"> level</w:t>
      </w:r>
      <w:r w:rsidRPr="00153B11">
        <w:rPr>
          <w:rFonts w:ascii="Times New Roman" w:hAnsi="Times New Roman" w:cs="Times New Roman"/>
        </w:rPr>
        <w:t xml:space="preserve">, perlu diperhatikan; </w:t>
      </w:r>
      <w:r w:rsidRPr="00153B11">
        <w:rPr>
          <w:rFonts w:ascii="Times New Roman" w:hAnsi="Times New Roman" w:cs="Times New Roman"/>
          <w:i/>
        </w:rPr>
        <w:t xml:space="preserve">logical </w:t>
      </w:r>
      <w:r w:rsidRPr="00153B11">
        <w:rPr>
          <w:rFonts w:ascii="Times New Roman" w:hAnsi="Times New Roman" w:cs="Times New Roman"/>
        </w:rPr>
        <w:t xml:space="preserve">(mudah dipahami </w:t>
      </w:r>
      <w:r w:rsidR="005B3279">
        <w:rPr>
          <w:rFonts w:ascii="Times New Roman" w:hAnsi="Times New Roman" w:cs="Times New Roman"/>
        </w:rPr>
        <w:t>pengguna</w:t>
      </w:r>
      <w:r w:rsidRPr="00153B11">
        <w:rPr>
          <w:rFonts w:ascii="Times New Roman" w:hAnsi="Times New Roman" w:cs="Times New Roman"/>
        </w:rPr>
        <w:t xml:space="preserve">), </w:t>
      </w:r>
      <w:r w:rsidRPr="00153B11">
        <w:rPr>
          <w:rFonts w:ascii="Times New Roman" w:hAnsi="Times New Roman" w:cs="Times New Roman"/>
          <w:i/>
        </w:rPr>
        <w:t xml:space="preserve">extensible </w:t>
      </w:r>
      <w:r w:rsidRPr="00153B11">
        <w:rPr>
          <w:rFonts w:ascii="Times New Roman" w:hAnsi="Times New Roman" w:cs="Times New Roman"/>
        </w:rPr>
        <w:t xml:space="preserve">(mudah menambahkan level baru), </w:t>
      </w:r>
      <w:r w:rsidRPr="00153B11">
        <w:rPr>
          <w:rFonts w:ascii="Times New Roman" w:hAnsi="Times New Roman" w:cs="Times New Roman"/>
          <w:i/>
        </w:rPr>
        <w:t xml:space="preserve">flexible </w:t>
      </w:r>
      <w:r w:rsidRPr="00153B11">
        <w:rPr>
          <w:rFonts w:ascii="Times New Roman" w:hAnsi="Times New Roman" w:cs="Times New Roman"/>
        </w:rPr>
        <w:t xml:space="preserve">(mudah diubah), </w:t>
      </w:r>
      <w:r w:rsidRPr="00153B11">
        <w:rPr>
          <w:rFonts w:ascii="Times New Roman" w:hAnsi="Times New Roman" w:cs="Times New Roman"/>
          <w:i/>
        </w:rPr>
        <w:t xml:space="preserve">testable </w:t>
      </w:r>
      <w:r w:rsidRPr="00153B11">
        <w:rPr>
          <w:rFonts w:ascii="Times New Roman" w:hAnsi="Times New Roman" w:cs="Times New Roman"/>
        </w:rPr>
        <w:t xml:space="preserve">(dapat dilakukan tes sebelum diimplementasikan), </w:t>
      </w:r>
      <w:r w:rsidRPr="00153B11">
        <w:rPr>
          <w:rFonts w:ascii="Times New Roman" w:hAnsi="Times New Roman" w:cs="Times New Roman"/>
          <w:i/>
        </w:rPr>
        <w:t>refinable</w:t>
      </w:r>
      <w:r w:rsidRPr="00153B11">
        <w:rPr>
          <w:rFonts w:ascii="Times New Roman" w:hAnsi="Times New Roman" w:cs="Times New Roman"/>
        </w:rPr>
        <w:t xml:space="preserve"> (dapat menyaring </w:t>
      </w:r>
      <w:r w:rsidR="005B3279">
        <w:rPr>
          <w:rFonts w:ascii="Times New Roman" w:hAnsi="Times New Roman" w:cs="Times New Roman"/>
        </w:rPr>
        <w:t>pengguna</w:t>
      </w:r>
      <w:r w:rsidRPr="00153B11">
        <w:rPr>
          <w:rFonts w:ascii="Times New Roman" w:hAnsi="Times New Roman" w:cs="Times New Roman"/>
        </w:rPr>
        <w:t>).</w:t>
      </w:r>
    </w:p>
    <w:p w14:paraId="3EEE29AC" w14:textId="77777777" w:rsidR="00153B11" w:rsidRPr="00153B11" w:rsidRDefault="00153B11" w:rsidP="00153B11">
      <w:pPr>
        <w:spacing w:before="240"/>
        <w:ind w:firstLine="720"/>
        <w:rPr>
          <w:rFonts w:ascii="Times New Roman" w:hAnsi="Times New Roman" w:cs="Times New Roman"/>
          <w:lang w:val="en-GB"/>
        </w:rPr>
      </w:pPr>
    </w:p>
    <w:p w14:paraId="51C1785C" w14:textId="77777777" w:rsidR="00153B11" w:rsidRPr="00F122F8" w:rsidRDefault="007307B0" w:rsidP="00153B11">
      <w:pPr>
        <w:pStyle w:val="Heading4"/>
        <w:rPr>
          <w:i/>
          <w:lang w:val="en-GB"/>
        </w:rPr>
      </w:pPr>
      <w:bookmarkStart w:id="71" w:name="_Toc480274070"/>
      <w:r w:rsidRPr="00F122F8">
        <w:rPr>
          <w:i/>
        </w:rPr>
        <w:t>Leaderboards</w:t>
      </w:r>
      <w:bookmarkEnd w:id="71"/>
    </w:p>
    <w:p w14:paraId="06334934" w14:textId="77777777" w:rsidR="008315D8" w:rsidRPr="00153B11" w:rsidRDefault="006A161B" w:rsidP="00153B11">
      <w:pPr>
        <w:ind w:firstLine="720"/>
        <w:rPr>
          <w:rFonts w:ascii="Times New Roman" w:hAnsi="Times New Roman" w:cs="Times New Roman"/>
        </w:rPr>
      </w:pPr>
      <w:r w:rsidRPr="00153B11">
        <w:rPr>
          <w:rFonts w:ascii="Times New Roman" w:hAnsi="Times New Roman" w:cs="Times New Roman"/>
          <w:i/>
        </w:rPr>
        <w:t>Leaderboards</w:t>
      </w:r>
      <w:r w:rsidRPr="00153B11">
        <w:rPr>
          <w:rFonts w:ascii="Times New Roman" w:hAnsi="Times New Roman" w:cs="Times New Roman"/>
        </w:rPr>
        <w:t xml:space="preserve"> menunjukkan posisi atau ranking </w:t>
      </w:r>
      <w:r w:rsidR="005B3279">
        <w:rPr>
          <w:rFonts w:ascii="Times New Roman" w:hAnsi="Times New Roman" w:cs="Times New Roman"/>
        </w:rPr>
        <w:t>pengguna</w:t>
      </w:r>
      <w:r w:rsidRPr="00153B11">
        <w:rPr>
          <w:rFonts w:ascii="Times New Roman" w:hAnsi="Times New Roman" w:cs="Times New Roman"/>
        </w:rPr>
        <w:t xml:space="preserve"> dibandingkan dengan </w:t>
      </w:r>
      <w:r w:rsidR="005B3279">
        <w:rPr>
          <w:rFonts w:ascii="Times New Roman" w:hAnsi="Times New Roman" w:cs="Times New Roman"/>
        </w:rPr>
        <w:t>pengguna</w:t>
      </w:r>
      <w:r w:rsidRPr="00153B11">
        <w:rPr>
          <w:rFonts w:ascii="Times New Roman" w:hAnsi="Times New Roman" w:cs="Times New Roman"/>
        </w:rPr>
        <w:t xml:space="preserve"> lain dengan satu atau lebih aspek yang dinilai. Terdapat 2 (dua) tipe </w:t>
      </w:r>
      <w:r w:rsidRPr="00153B11">
        <w:rPr>
          <w:rFonts w:ascii="Times New Roman" w:hAnsi="Times New Roman" w:cs="Times New Roman"/>
          <w:i/>
        </w:rPr>
        <w:t>leaderboards</w:t>
      </w:r>
      <w:r w:rsidRPr="00153B11">
        <w:rPr>
          <w:rFonts w:ascii="Times New Roman" w:hAnsi="Times New Roman" w:cs="Times New Roman"/>
        </w:rPr>
        <w:t xml:space="preserve"> yang biasa digunakan:</w:t>
      </w:r>
    </w:p>
    <w:p w14:paraId="788BF2F4" w14:textId="77777777" w:rsidR="006A161B" w:rsidRPr="006A161B" w:rsidRDefault="006A161B" w:rsidP="00C57E27">
      <w:pPr>
        <w:pStyle w:val="ListParagraph"/>
        <w:numPr>
          <w:ilvl w:val="0"/>
          <w:numId w:val="12"/>
        </w:numPr>
        <w:ind w:left="1134"/>
        <w:rPr>
          <w:rFonts w:ascii="Times New Roman" w:hAnsi="Times New Roman" w:cs="Times New Roman"/>
          <w:lang w:val="en-GB"/>
        </w:rPr>
      </w:pPr>
      <w:r>
        <w:rPr>
          <w:rFonts w:ascii="Times New Roman" w:hAnsi="Times New Roman" w:cs="Times New Roman"/>
          <w:i/>
        </w:rPr>
        <w:t>Non-disincentive leaderboard</w:t>
      </w:r>
      <w:r>
        <w:rPr>
          <w:rFonts w:ascii="Times New Roman" w:hAnsi="Times New Roman" w:cs="Times New Roman"/>
        </w:rPr>
        <w:t xml:space="preserve">, dimana </w:t>
      </w:r>
      <w:r w:rsidR="005B3279">
        <w:rPr>
          <w:rFonts w:ascii="Times New Roman" w:hAnsi="Times New Roman" w:cs="Times New Roman"/>
        </w:rPr>
        <w:t>pengguna</w:t>
      </w:r>
      <w:r>
        <w:rPr>
          <w:rFonts w:ascii="Times New Roman" w:hAnsi="Times New Roman" w:cs="Times New Roman"/>
        </w:rPr>
        <w:t xml:space="preserve"> melihat data pada </w:t>
      </w:r>
      <w:r>
        <w:rPr>
          <w:rFonts w:ascii="Times New Roman" w:hAnsi="Times New Roman" w:cs="Times New Roman"/>
          <w:i/>
        </w:rPr>
        <w:t>leaderboard</w:t>
      </w:r>
      <w:r>
        <w:rPr>
          <w:rFonts w:ascii="Times New Roman" w:hAnsi="Times New Roman" w:cs="Times New Roman"/>
        </w:rPr>
        <w:t xml:space="preserve"> secara terbatas. Biasanya didesain dua atau tiga </w:t>
      </w:r>
      <w:r w:rsidR="005B3279">
        <w:rPr>
          <w:rFonts w:ascii="Times New Roman" w:hAnsi="Times New Roman" w:cs="Times New Roman"/>
        </w:rPr>
        <w:t>pengguna</w:t>
      </w:r>
      <w:r>
        <w:rPr>
          <w:rFonts w:ascii="Times New Roman" w:hAnsi="Times New Roman" w:cs="Times New Roman"/>
        </w:rPr>
        <w:t xml:space="preserve"> yang memiliki posisi di atas dan di bawah </w:t>
      </w:r>
      <w:r w:rsidR="005B3279">
        <w:rPr>
          <w:rFonts w:ascii="Times New Roman" w:hAnsi="Times New Roman" w:cs="Times New Roman"/>
        </w:rPr>
        <w:t>pengguna</w:t>
      </w:r>
      <w:r>
        <w:rPr>
          <w:rFonts w:ascii="Times New Roman" w:hAnsi="Times New Roman" w:cs="Times New Roman"/>
        </w:rPr>
        <w:t>.</w:t>
      </w:r>
    </w:p>
    <w:p w14:paraId="2BF47B25" w14:textId="77777777" w:rsidR="00153B11" w:rsidRPr="00681D64" w:rsidRDefault="006A161B" w:rsidP="00C57E27">
      <w:pPr>
        <w:pStyle w:val="ListParagraph"/>
        <w:numPr>
          <w:ilvl w:val="0"/>
          <w:numId w:val="12"/>
        </w:numPr>
        <w:ind w:left="1134"/>
        <w:rPr>
          <w:rFonts w:ascii="Times New Roman" w:hAnsi="Times New Roman" w:cs="Times New Roman"/>
          <w:lang w:val="en-GB"/>
        </w:rPr>
      </w:pPr>
      <w:r>
        <w:rPr>
          <w:rFonts w:ascii="Times New Roman" w:hAnsi="Times New Roman" w:cs="Times New Roman"/>
          <w:i/>
        </w:rPr>
        <w:t>Infinite leaderboard</w:t>
      </w:r>
      <w:r>
        <w:rPr>
          <w:rFonts w:ascii="Times New Roman" w:hAnsi="Times New Roman" w:cs="Times New Roman"/>
        </w:rPr>
        <w:t xml:space="preserve">, dimana </w:t>
      </w:r>
      <w:r>
        <w:rPr>
          <w:rFonts w:ascii="Times New Roman" w:hAnsi="Times New Roman" w:cs="Times New Roman"/>
          <w:i/>
        </w:rPr>
        <w:t>leaderboard</w:t>
      </w:r>
      <w:r>
        <w:rPr>
          <w:rFonts w:ascii="Times New Roman" w:hAnsi="Times New Roman" w:cs="Times New Roman"/>
        </w:rPr>
        <w:t xml:space="preserve"> menampilkan ranking berdasarkan pengelompokkan </w:t>
      </w:r>
      <w:r w:rsidR="005B3279">
        <w:rPr>
          <w:rFonts w:ascii="Times New Roman" w:hAnsi="Times New Roman" w:cs="Times New Roman"/>
        </w:rPr>
        <w:t>pengguna</w:t>
      </w:r>
      <w:r>
        <w:rPr>
          <w:rFonts w:ascii="Times New Roman" w:hAnsi="Times New Roman" w:cs="Times New Roman"/>
        </w:rPr>
        <w:t>, misalnya secara regional, lokal, dan dunia.</w:t>
      </w:r>
    </w:p>
    <w:p w14:paraId="5D2501B2" w14:textId="77777777" w:rsidR="00681D64" w:rsidRPr="00681D64" w:rsidRDefault="00681D64" w:rsidP="00681D64">
      <w:pPr>
        <w:ind w:left="774"/>
        <w:rPr>
          <w:rFonts w:ascii="Times New Roman" w:hAnsi="Times New Roman" w:cs="Times New Roman"/>
          <w:lang w:val="en-GB"/>
        </w:rPr>
      </w:pPr>
    </w:p>
    <w:p w14:paraId="6FBEFFE6" w14:textId="77777777" w:rsidR="007307B0" w:rsidRPr="00124348" w:rsidRDefault="007307B0" w:rsidP="00153B11">
      <w:pPr>
        <w:pStyle w:val="Heading4"/>
        <w:rPr>
          <w:i/>
          <w:lang w:val="en-GB"/>
        </w:rPr>
      </w:pPr>
      <w:bookmarkStart w:id="72" w:name="_Toc480274071"/>
      <w:r w:rsidRPr="00124348">
        <w:rPr>
          <w:i/>
        </w:rPr>
        <w:lastRenderedPageBreak/>
        <w:t>Badges</w:t>
      </w:r>
      <w:bookmarkEnd w:id="72"/>
    </w:p>
    <w:p w14:paraId="0D6C0C86" w14:textId="77777777" w:rsidR="006A161B" w:rsidRDefault="006A161B" w:rsidP="00153B11">
      <w:pPr>
        <w:ind w:firstLine="720"/>
        <w:rPr>
          <w:rFonts w:ascii="Times New Roman" w:hAnsi="Times New Roman" w:cs="Times New Roman"/>
        </w:rPr>
      </w:pPr>
      <w:r w:rsidRPr="00153B11">
        <w:rPr>
          <w:rFonts w:ascii="Times New Roman" w:hAnsi="Times New Roman" w:cs="Times New Roman"/>
          <w:i/>
        </w:rPr>
        <w:t>Badges</w:t>
      </w:r>
      <w:r w:rsidRPr="00153B11">
        <w:rPr>
          <w:rFonts w:ascii="Times New Roman" w:hAnsi="Times New Roman" w:cs="Times New Roman"/>
        </w:rPr>
        <w:t xml:space="preserve"> atau lencana memiliki fungsi yang sama dengan </w:t>
      </w:r>
      <w:r w:rsidRPr="00153B11">
        <w:rPr>
          <w:rFonts w:ascii="Times New Roman" w:hAnsi="Times New Roman" w:cs="Times New Roman"/>
          <w:i/>
        </w:rPr>
        <w:t>levels</w:t>
      </w:r>
      <w:r w:rsidRPr="00153B11">
        <w:rPr>
          <w:rFonts w:ascii="Times New Roman" w:hAnsi="Times New Roman" w:cs="Times New Roman"/>
        </w:rPr>
        <w:t xml:space="preserve">, yaitu menunjukkan proses dan posisi </w:t>
      </w:r>
      <w:r w:rsidR="005B3279">
        <w:rPr>
          <w:rFonts w:ascii="Times New Roman" w:hAnsi="Times New Roman" w:cs="Times New Roman"/>
        </w:rPr>
        <w:t>pengguna</w:t>
      </w:r>
      <w:r w:rsidRPr="00153B11">
        <w:rPr>
          <w:rFonts w:ascii="Times New Roman" w:hAnsi="Times New Roman" w:cs="Times New Roman"/>
        </w:rPr>
        <w:t xml:space="preserve"> dalam sistem. </w:t>
      </w:r>
      <w:r w:rsidRPr="00153B11">
        <w:rPr>
          <w:rFonts w:ascii="Times New Roman" w:hAnsi="Times New Roman" w:cs="Times New Roman"/>
          <w:i/>
        </w:rPr>
        <w:t>Badges</w:t>
      </w:r>
      <w:r w:rsidRPr="00153B11">
        <w:rPr>
          <w:rFonts w:ascii="Times New Roman" w:hAnsi="Times New Roman" w:cs="Times New Roman"/>
        </w:rPr>
        <w:t xml:space="preserve"> dapat dimodifikasi dengan unsur kejutan, dimana diantara koleksi </w:t>
      </w:r>
      <w:r w:rsidRPr="00153B11">
        <w:rPr>
          <w:rFonts w:ascii="Times New Roman" w:hAnsi="Times New Roman" w:cs="Times New Roman"/>
          <w:i/>
        </w:rPr>
        <w:t>badges</w:t>
      </w:r>
      <w:r w:rsidRPr="00153B11">
        <w:rPr>
          <w:rFonts w:ascii="Times New Roman" w:hAnsi="Times New Roman" w:cs="Times New Roman"/>
        </w:rPr>
        <w:t xml:space="preserve"> yang bisa didapatkan, terdapat </w:t>
      </w:r>
      <w:r w:rsidRPr="00153B11">
        <w:rPr>
          <w:rFonts w:ascii="Times New Roman" w:hAnsi="Times New Roman" w:cs="Times New Roman"/>
          <w:i/>
        </w:rPr>
        <w:t>badges</w:t>
      </w:r>
      <w:r w:rsidRPr="00153B11">
        <w:rPr>
          <w:rFonts w:ascii="Times New Roman" w:hAnsi="Times New Roman" w:cs="Times New Roman"/>
        </w:rPr>
        <w:t xml:space="preserve"> yang sengaja dirahasiakan.</w:t>
      </w:r>
    </w:p>
    <w:p w14:paraId="05292ECD" w14:textId="77777777" w:rsidR="00632992" w:rsidRDefault="00632992" w:rsidP="00153B11">
      <w:pPr>
        <w:ind w:firstLine="720"/>
        <w:rPr>
          <w:rFonts w:ascii="Times New Roman" w:hAnsi="Times New Roman" w:cs="Times New Roman"/>
        </w:rPr>
      </w:pPr>
    </w:p>
    <w:p w14:paraId="17F511D7" w14:textId="77777777" w:rsidR="00153B11" w:rsidRPr="002F6C86" w:rsidRDefault="007307B0" w:rsidP="00153B11">
      <w:pPr>
        <w:pStyle w:val="Heading4"/>
        <w:rPr>
          <w:i/>
          <w:lang w:val="en-GB"/>
        </w:rPr>
      </w:pPr>
      <w:bookmarkStart w:id="73" w:name="_Toc480274072"/>
      <w:r w:rsidRPr="002F6C86">
        <w:rPr>
          <w:i/>
        </w:rPr>
        <w:t>Onboarding</w:t>
      </w:r>
      <w:bookmarkEnd w:id="73"/>
    </w:p>
    <w:p w14:paraId="2FBA34C1" w14:textId="77777777" w:rsidR="006A161B" w:rsidRPr="00153B11" w:rsidRDefault="006A161B" w:rsidP="00153B11">
      <w:pPr>
        <w:ind w:firstLine="720"/>
        <w:rPr>
          <w:rFonts w:ascii="Times New Roman" w:hAnsi="Times New Roman" w:cs="Times New Roman"/>
        </w:rPr>
      </w:pPr>
      <w:r w:rsidRPr="00153B11">
        <w:rPr>
          <w:rFonts w:ascii="Times New Roman" w:hAnsi="Times New Roman" w:cs="Times New Roman"/>
          <w:i/>
        </w:rPr>
        <w:t>Onboarding</w:t>
      </w:r>
      <w:r w:rsidRPr="00153B11">
        <w:rPr>
          <w:rFonts w:ascii="Times New Roman" w:hAnsi="Times New Roman" w:cs="Times New Roman"/>
        </w:rPr>
        <w:t xml:space="preserve"> adalah aksi yang dilakukan untuk membawa atau menarik seorang </w:t>
      </w:r>
      <w:r w:rsidR="005B3279">
        <w:rPr>
          <w:rFonts w:ascii="Times New Roman" w:hAnsi="Times New Roman" w:cs="Times New Roman"/>
        </w:rPr>
        <w:t>pengguna</w:t>
      </w:r>
      <w:r w:rsidRPr="00153B11">
        <w:rPr>
          <w:rFonts w:ascii="Times New Roman" w:hAnsi="Times New Roman" w:cs="Times New Roman"/>
        </w:rPr>
        <w:t xml:space="preserve"> untuk lebih mendalami sistem permainan.</w:t>
      </w:r>
      <w:r w:rsidR="00B438C0" w:rsidRPr="00153B11">
        <w:rPr>
          <w:rFonts w:ascii="Times New Roman" w:hAnsi="Times New Roman" w:cs="Times New Roman"/>
        </w:rPr>
        <w:t xml:space="preserve"> Waktu yang paling penting untuk melakukan aksi adalah saat pertama kali (satu menit pertama) </w:t>
      </w:r>
      <w:r w:rsidR="005B3279">
        <w:rPr>
          <w:rFonts w:ascii="Times New Roman" w:hAnsi="Times New Roman" w:cs="Times New Roman"/>
        </w:rPr>
        <w:t>pengguna</w:t>
      </w:r>
      <w:r w:rsidR="00B438C0" w:rsidRPr="00153B11">
        <w:rPr>
          <w:rFonts w:ascii="Times New Roman" w:hAnsi="Times New Roman" w:cs="Times New Roman"/>
        </w:rPr>
        <w:t xml:space="preserve"> memasuki sistem, disini </w:t>
      </w:r>
      <w:r w:rsidR="005B3279">
        <w:rPr>
          <w:rFonts w:ascii="Times New Roman" w:hAnsi="Times New Roman" w:cs="Times New Roman"/>
        </w:rPr>
        <w:t>pengguna</w:t>
      </w:r>
      <w:r w:rsidR="00B438C0" w:rsidRPr="00153B11">
        <w:rPr>
          <w:rFonts w:ascii="Times New Roman" w:hAnsi="Times New Roman" w:cs="Times New Roman"/>
        </w:rPr>
        <w:t xml:space="preserve"> akan memutuskan untuk lanjut</w:t>
      </w:r>
      <w:r w:rsidR="00E85DF0">
        <w:rPr>
          <w:rFonts w:ascii="Times New Roman" w:hAnsi="Times New Roman" w:cs="Times New Roman"/>
        </w:rPr>
        <w:t xml:space="preserve"> menjelajahi sistem</w:t>
      </w:r>
      <w:r w:rsidR="00B438C0" w:rsidRPr="00153B11">
        <w:rPr>
          <w:rFonts w:ascii="Times New Roman" w:hAnsi="Times New Roman" w:cs="Times New Roman"/>
        </w:rPr>
        <w:t xml:space="preserve"> atau keluar dari sistem. Oleh karena itu, pada tahap ini hindari pemberian teks terlalu banyak. Sebaliknya, berikan </w:t>
      </w:r>
      <w:r w:rsidR="005B3279">
        <w:rPr>
          <w:rFonts w:ascii="Times New Roman" w:hAnsi="Times New Roman" w:cs="Times New Roman"/>
        </w:rPr>
        <w:t>pengguna</w:t>
      </w:r>
      <w:r w:rsidR="00B438C0" w:rsidRPr="00153B11">
        <w:rPr>
          <w:rFonts w:ascii="Times New Roman" w:hAnsi="Times New Roman" w:cs="Times New Roman"/>
        </w:rPr>
        <w:t xml:space="preserve"> pengalaman bermain dan melihat keseluruhan sistem. Adapun hal-hal yang perlu dilakukan menarik </w:t>
      </w:r>
      <w:r w:rsidR="005B3279">
        <w:rPr>
          <w:rFonts w:ascii="Times New Roman" w:hAnsi="Times New Roman" w:cs="Times New Roman"/>
        </w:rPr>
        <w:t>pengguna</w:t>
      </w:r>
      <w:r w:rsidR="00B438C0" w:rsidRPr="00153B11">
        <w:rPr>
          <w:rFonts w:ascii="Times New Roman" w:hAnsi="Times New Roman" w:cs="Times New Roman"/>
        </w:rPr>
        <w:t xml:space="preserve"> pada menit pertama adalah;</w:t>
      </w:r>
    </w:p>
    <w:p w14:paraId="1586AD2D" w14:textId="77777777" w:rsidR="00B438C0" w:rsidRPr="00B438C0" w:rsidRDefault="00B438C0" w:rsidP="00C57E27">
      <w:pPr>
        <w:pStyle w:val="ListParagraph"/>
        <w:numPr>
          <w:ilvl w:val="0"/>
          <w:numId w:val="13"/>
        </w:numPr>
        <w:ind w:left="1134"/>
        <w:rPr>
          <w:rFonts w:ascii="Times New Roman" w:hAnsi="Times New Roman" w:cs="Times New Roman"/>
          <w:lang w:val="en-GB"/>
        </w:rPr>
      </w:pPr>
      <w:r>
        <w:rPr>
          <w:rFonts w:ascii="Times New Roman" w:hAnsi="Times New Roman" w:cs="Times New Roman"/>
        </w:rPr>
        <w:t>Tingkatkan kompleksitas sistem secara perlahan,</w:t>
      </w:r>
    </w:p>
    <w:p w14:paraId="6AAE61C0" w14:textId="77777777" w:rsidR="00B438C0" w:rsidRPr="00B438C0" w:rsidRDefault="00B438C0" w:rsidP="00C57E27">
      <w:pPr>
        <w:pStyle w:val="ListParagraph"/>
        <w:numPr>
          <w:ilvl w:val="0"/>
          <w:numId w:val="13"/>
        </w:numPr>
        <w:ind w:left="1134"/>
        <w:rPr>
          <w:rFonts w:ascii="Times New Roman" w:hAnsi="Times New Roman" w:cs="Times New Roman"/>
          <w:lang w:val="en-GB"/>
        </w:rPr>
      </w:pPr>
      <w:r>
        <w:rPr>
          <w:rFonts w:ascii="Times New Roman" w:hAnsi="Times New Roman" w:cs="Times New Roman"/>
        </w:rPr>
        <w:t>Berikan kesan positif,</w:t>
      </w:r>
    </w:p>
    <w:p w14:paraId="3EE8EAC0" w14:textId="77777777" w:rsidR="00B438C0" w:rsidRPr="00B438C0" w:rsidRDefault="00B438C0" w:rsidP="00C57E27">
      <w:pPr>
        <w:pStyle w:val="ListParagraph"/>
        <w:numPr>
          <w:ilvl w:val="0"/>
          <w:numId w:val="13"/>
        </w:numPr>
        <w:ind w:left="1134"/>
        <w:rPr>
          <w:rFonts w:ascii="Times New Roman" w:hAnsi="Times New Roman" w:cs="Times New Roman"/>
          <w:lang w:val="en-GB"/>
        </w:rPr>
      </w:pPr>
      <w:r>
        <w:rPr>
          <w:rFonts w:ascii="Times New Roman" w:hAnsi="Times New Roman" w:cs="Times New Roman"/>
        </w:rPr>
        <w:t xml:space="preserve">Hilangkan kemungkinan </w:t>
      </w:r>
      <w:r w:rsidR="005B3279">
        <w:rPr>
          <w:rFonts w:ascii="Times New Roman" w:hAnsi="Times New Roman" w:cs="Times New Roman"/>
        </w:rPr>
        <w:t>pengguna</w:t>
      </w:r>
      <w:r>
        <w:rPr>
          <w:rFonts w:ascii="Times New Roman" w:hAnsi="Times New Roman" w:cs="Times New Roman"/>
        </w:rPr>
        <w:t xml:space="preserve"> untuk gagal dalam percobaan pertama, dan</w:t>
      </w:r>
    </w:p>
    <w:p w14:paraId="0882A617" w14:textId="77777777" w:rsidR="00B438C0" w:rsidRPr="00153B11" w:rsidRDefault="00B438C0" w:rsidP="00C57E27">
      <w:pPr>
        <w:pStyle w:val="ListParagraph"/>
        <w:numPr>
          <w:ilvl w:val="0"/>
          <w:numId w:val="13"/>
        </w:numPr>
        <w:ind w:left="1134"/>
        <w:rPr>
          <w:rFonts w:ascii="Times New Roman" w:hAnsi="Times New Roman" w:cs="Times New Roman"/>
          <w:lang w:val="en-GB"/>
        </w:rPr>
      </w:pPr>
      <w:r>
        <w:rPr>
          <w:rFonts w:ascii="Times New Roman" w:hAnsi="Times New Roman" w:cs="Times New Roman"/>
        </w:rPr>
        <w:t xml:space="preserve">Pelajari sesuatu terkait </w:t>
      </w:r>
      <w:r w:rsidR="005B3279">
        <w:rPr>
          <w:rFonts w:ascii="Times New Roman" w:hAnsi="Times New Roman" w:cs="Times New Roman"/>
        </w:rPr>
        <w:t>pengguna</w:t>
      </w:r>
      <w:r>
        <w:rPr>
          <w:rFonts w:ascii="Times New Roman" w:hAnsi="Times New Roman" w:cs="Times New Roman"/>
        </w:rPr>
        <w:t>.</w:t>
      </w:r>
    </w:p>
    <w:p w14:paraId="172A67C5" w14:textId="77777777" w:rsidR="00153B11" w:rsidRPr="00153B11" w:rsidRDefault="00153B11" w:rsidP="00153B11">
      <w:pPr>
        <w:rPr>
          <w:rFonts w:ascii="Times New Roman" w:hAnsi="Times New Roman" w:cs="Times New Roman"/>
          <w:lang w:val="en-GB"/>
        </w:rPr>
      </w:pPr>
    </w:p>
    <w:p w14:paraId="50DBB8DF" w14:textId="77777777" w:rsidR="007307B0" w:rsidRPr="00B438C0" w:rsidRDefault="007307B0" w:rsidP="00153B11">
      <w:pPr>
        <w:pStyle w:val="Heading4"/>
        <w:rPr>
          <w:lang w:val="en-GB"/>
        </w:rPr>
      </w:pPr>
      <w:bookmarkStart w:id="74" w:name="_Toc480274073"/>
      <w:r w:rsidRPr="006818DD">
        <w:rPr>
          <w:i/>
        </w:rPr>
        <w:t>Challenges</w:t>
      </w:r>
      <w:r>
        <w:t xml:space="preserve"> dan </w:t>
      </w:r>
      <w:r w:rsidRPr="006818DD">
        <w:rPr>
          <w:i/>
        </w:rPr>
        <w:t>Quests</w:t>
      </w:r>
      <w:bookmarkEnd w:id="74"/>
    </w:p>
    <w:p w14:paraId="185027B8" w14:textId="77777777" w:rsidR="00B438C0" w:rsidRDefault="00B438C0" w:rsidP="00153B11">
      <w:pPr>
        <w:ind w:firstLine="709"/>
        <w:rPr>
          <w:rFonts w:ascii="Times New Roman" w:hAnsi="Times New Roman" w:cs="Times New Roman"/>
        </w:rPr>
      </w:pPr>
      <w:r w:rsidRPr="00153B11">
        <w:rPr>
          <w:rFonts w:ascii="Times New Roman" w:hAnsi="Times New Roman" w:cs="Times New Roman"/>
        </w:rPr>
        <w:t xml:space="preserve">Setelah </w:t>
      </w:r>
      <w:r w:rsidR="005B3279">
        <w:rPr>
          <w:rFonts w:ascii="Times New Roman" w:hAnsi="Times New Roman" w:cs="Times New Roman"/>
        </w:rPr>
        <w:t>pengguna</w:t>
      </w:r>
      <w:r w:rsidRPr="00153B11">
        <w:rPr>
          <w:rFonts w:ascii="Times New Roman" w:hAnsi="Times New Roman" w:cs="Times New Roman"/>
        </w:rPr>
        <w:t xml:space="preserve"> tertarik pada sistem (</w:t>
      </w:r>
      <w:r w:rsidRPr="00153B11">
        <w:rPr>
          <w:rFonts w:ascii="Times New Roman" w:hAnsi="Times New Roman" w:cs="Times New Roman"/>
          <w:i/>
        </w:rPr>
        <w:t>onboarding</w:t>
      </w:r>
      <w:r w:rsidRPr="00153B11">
        <w:rPr>
          <w:rFonts w:ascii="Times New Roman" w:hAnsi="Times New Roman" w:cs="Times New Roman"/>
        </w:rPr>
        <w:t xml:space="preserve">), </w:t>
      </w:r>
      <w:r w:rsidRPr="00153B11">
        <w:rPr>
          <w:rFonts w:ascii="Times New Roman" w:hAnsi="Times New Roman" w:cs="Times New Roman"/>
          <w:i/>
        </w:rPr>
        <w:t>challenges</w:t>
      </w:r>
      <w:r w:rsidRPr="00153B11">
        <w:rPr>
          <w:rFonts w:ascii="Times New Roman" w:hAnsi="Times New Roman" w:cs="Times New Roman"/>
        </w:rPr>
        <w:t xml:space="preserve"> dan </w:t>
      </w:r>
      <w:r w:rsidRPr="00153B11">
        <w:rPr>
          <w:rFonts w:ascii="Times New Roman" w:hAnsi="Times New Roman" w:cs="Times New Roman"/>
          <w:i/>
        </w:rPr>
        <w:t>quests</w:t>
      </w:r>
      <w:r w:rsidRPr="00153B11">
        <w:rPr>
          <w:rFonts w:ascii="Times New Roman" w:hAnsi="Times New Roman" w:cs="Times New Roman"/>
        </w:rPr>
        <w:t xml:space="preserve"> diberikan untuk mengarahkan </w:t>
      </w:r>
      <w:r w:rsidR="005B3279">
        <w:rPr>
          <w:rFonts w:ascii="Times New Roman" w:hAnsi="Times New Roman" w:cs="Times New Roman"/>
        </w:rPr>
        <w:t>pengguna</w:t>
      </w:r>
      <w:r w:rsidRPr="00153B11">
        <w:rPr>
          <w:rFonts w:ascii="Times New Roman" w:hAnsi="Times New Roman" w:cs="Times New Roman"/>
        </w:rPr>
        <w:t xml:space="preserve"> terlibat lebih dalam pada sistem. Tantangan dapat diberikan untuk individual maupun secara sosial untuk meningkatkan keterikatakan </w:t>
      </w:r>
      <w:r w:rsidR="005B3279">
        <w:rPr>
          <w:rFonts w:ascii="Times New Roman" w:hAnsi="Times New Roman" w:cs="Times New Roman"/>
        </w:rPr>
        <w:t>pengguna</w:t>
      </w:r>
      <w:r w:rsidRPr="00153B11">
        <w:rPr>
          <w:rFonts w:ascii="Times New Roman" w:hAnsi="Times New Roman" w:cs="Times New Roman"/>
        </w:rPr>
        <w:t xml:space="preserve"> (</w:t>
      </w:r>
      <w:r w:rsidRPr="00153B11">
        <w:rPr>
          <w:rFonts w:ascii="Times New Roman" w:hAnsi="Times New Roman" w:cs="Times New Roman"/>
          <w:i/>
        </w:rPr>
        <w:t>cooperative quests</w:t>
      </w:r>
      <w:r w:rsidRPr="00153B11">
        <w:rPr>
          <w:rFonts w:ascii="Times New Roman" w:hAnsi="Times New Roman" w:cs="Times New Roman"/>
        </w:rPr>
        <w:t>).</w:t>
      </w:r>
    </w:p>
    <w:p w14:paraId="5610761D" w14:textId="77777777" w:rsidR="00153B11" w:rsidRPr="00153B11" w:rsidRDefault="00153B11" w:rsidP="00153B11">
      <w:pPr>
        <w:ind w:firstLine="709"/>
        <w:rPr>
          <w:rFonts w:ascii="Times New Roman" w:hAnsi="Times New Roman" w:cs="Times New Roman"/>
          <w:lang w:val="en-GB"/>
        </w:rPr>
      </w:pPr>
    </w:p>
    <w:p w14:paraId="5090202F" w14:textId="77777777" w:rsidR="00153B11" w:rsidRPr="00653490" w:rsidRDefault="00153B11" w:rsidP="00153B11">
      <w:pPr>
        <w:pStyle w:val="Heading4"/>
        <w:rPr>
          <w:i/>
          <w:lang w:val="en-GB"/>
        </w:rPr>
      </w:pPr>
      <w:bookmarkStart w:id="75" w:name="_Toc480274074"/>
      <w:r w:rsidRPr="00653490">
        <w:rPr>
          <w:i/>
        </w:rPr>
        <w:t xml:space="preserve">Social </w:t>
      </w:r>
      <w:r w:rsidR="007307B0" w:rsidRPr="00653490">
        <w:rPr>
          <w:i/>
        </w:rPr>
        <w:t>Engagement Loops</w:t>
      </w:r>
      <w:bookmarkEnd w:id="75"/>
    </w:p>
    <w:p w14:paraId="442F8942" w14:textId="77777777" w:rsidR="00B438C0" w:rsidRPr="00153B11" w:rsidRDefault="00B438C0" w:rsidP="00153B11">
      <w:pPr>
        <w:ind w:firstLine="720"/>
        <w:rPr>
          <w:rFonts w:ascii="Times New Roman" w:hAnsi="Times New Roman" w:cs="Times New Roman"/>
        </w:rPr>
      </w:pPr>
      <w:r w:rsidRPr="00153B11">
        <w:rPr>
          <w:rFonts w:ascii="Times New Roman" w:hAnsi="Times New Roman" w:cs="Times New Roman"/>
        </w:rPr>
        <w:t xml:space="preserve">Setelah terikat pada sistem, seorang </w:t>
      </w:r>
      <w:r w:rsidR="005B3279">
        <w:rPr>
          <w:rFonts w:ascii="Times New Roman" w:hAnsi="Times New Roman" w:cs="Times New Roman"/>
        </w:rPr>
        <w:t>pengguna</w:t>
      </w:r>
      <w:r w:rsidRPr="00153B11">
        <w:rPr>
          <w:rFonts w:ascii="Times New Roman" w:hAnsi="Times New Roman" w:cs="Times New Roman"/>
        </w:rPr>
        <w:t xml:space="preserve"> akan berhenti atau memberi jeda untuk dirinya agar bisa melakukan aktivitas di dunia nyata. Diperlukan keterikatan sosial pada </w:t>
      </w:r>
      <w:r w:rsidR="005B3279">
        <w:rPr>
          <w:rFonts w:ascii="Times New Roman" w:hAnsi="Times New Roman" w:cs="Times New Roman"/>
        </w:rPr>
        <w:t>pengguna</w:t>
      </w:r>
      <w:r w:rsidRPr="00153B11">
        <w:rPr>
          <w:rFonts w:ascii="Times New Roman" w:hAnsi="Times New Roman" w:cs="Times New Roman"/>
        </w:rPr>
        <w:t xml:space="preserve"> agar </w:t>
      </w:r>
      <w:r w:rsidR="005B3279">
        <w:rPr>
          <w:rFonts w:ascii="Times New Roman" w:hAnsi="Times New Roman" w:cs="Times New Roman"/>
        </w:rPr>
        <w:t>pengguna</w:t>
      </w:r>
      <w:r w:rsidRPr="00153B11">
        <w:rPr>
          <w:rFonts w:ascii="Times New Roman" w:hAnsi="Times New Roman" w:cs="Times New Roman"/>
        </w:rPr>
        <w:t xml:space="preserve"> tersebut kembali kepada sistem.</w:t>
      </w:r>
    </w:p>
    <w:p w14:paraId="6EB18F2D" w14:textId="77777777" w:rsidR="006E64CC" w:rsidRDefault="006E64CC" w:rsidP="00F32A0C">
      <w:pPr>
        <w:pStyle w:val="ListParagraph"/>
        <w:keepNext/>
        <w:ind w:left="0"/>
        <w:jc w:val="center"/>
      </w:pPr>
      <w:r>
        <w:rPr>
          <w:noProof/>
          <w:lang w:eastAsia="id-ID"/>
        </w:rPr>
        <w:lastRenderedPageBreak/>
        <w:drawing>
          <wp:inline distT="0" distB="0" distL="0" distR="0" wp14:anchorId="00CFA246" wp14:editId="6F798049">
            <wp:extent cx="2693194" cy="227786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2709418" cy="2291587"/>
                    </a:xfrm>
                    <a:prstGeom prst="rect">
                      <a:avLst/>
                    </a:prstGeom>
                  </pic:spPr>
                </pic:pic>
              </a:graphicData>
            </a:graphic>
          </wp:inline>
        </w:drawing>
      </w:r>
    </w:p>
    <w:p w14:paraId="2CCEA843" w14:textId="2E5EFF38" w:rsidR="006E64CC" w:rsidRDefault="006E64CC" w:rsidP="006E64CC">
      <w:pPr>
        <w:pStyle w:val="Caption"/>
        <w:rPr>
          <w:i/>
        </w:rPr>
      </w:pPr>
      <w:bookmarkStart w:id="76" w:name="_Toc480239085"/>
      <w:r>
        <w:t xml:space="preserve">Gambar </w:t>
      </w:r>
      <w:fldSimple w:instr=" STYLEREF 1 \s ">
        <w:r w:rsidR="003A7C7F">
          <w:rPr>
            <w:noProof/>
          </w:rPr>
          <w:t>2</w:t>
        </w:r>
      </w:fldSimple>
      <w:r w:rsidR="003A7C7F">
        <w:t>.</w:t>
      </w:r>
      <w:fldSimple w:instr=" SEQ Gambar \* ARABIC \s 1 ">
        <w:r w:rsidR="003A7C7F">
          <w:rPr>
            <w:noProof/>
          </w:rPr>
          <w:t>5</w:t>
        </w:r>
      </w:fldSimple>
      <w:r>
        <w:t xml:space="preserve"> Siklus </w:t>
      </w:r>
      <w:r>
        <w:rPr>
          <w:i/>
        </w:rPr>
        <w:t>sociel engagement loops</w:t>
      </w:r>
      <w:bookmarkEnd w:id="76"/>
    </w:p>
    <w:p w14:paraId="0F19D002" w14:textId="77777777" w:rsidR="006E64CC" w:rsidRDefault="006E64CC" w:rsidP="006E64CC">
      <w:pPr>
        <w:pStyle w:val="ListParagraph"/>
        <w:ind w:left="1429"/>
        <w:rPr>
          <w:rFonts w:ascii="Times New Roman" w:hAnsi="Times New Roman" w:cs="Times New Roman"/>
        </w:rPr>
      </w:pPr>
    </w:p>
    <w:p w14:paraId="6C4DA302" w14:textId="77777777" w:rsidR="006E64CC" w:rsidRDefault="006E64CC" w:rsidP="00153B11">
      <w:pPr>
        <w:ind w:firstLine="709"/>
        <w:rPr>
          <w:rFonts w:ascii="Times New Roman" w:hAnsi="Times New Roman" w:cs="Times New Roman"/>
        </w:rPr>
      </w:pPr>
      <w:r w:rsidRPr="00153B11">
        <w:rPr>
          <w:rFonts w:ascii="Times New Roman" w:hAnsi="Times New Roman" w:cs="Times New Roman"/>
        </w:rPr>
        <w:t xml:space="preserve">Pada Gambar 2.1 dapat dilihat siklus seorang </w:t>
      </w:r>
      <w:r w:rsidR="005B3279">
        <w:rPr>
          <w:rFonts w:ascii="Times New Roman" w:hAnsi="Times New Roman" w:cs="Times New Roman"/>
        </w:rPr>
        <w:t>pengguna</w:t>
      </w:r>
      <w:r w:rsidRPr="00153B11">
        <w:rPr>
          <w:rFonts w:ascii="Times New Roman" w:hAnsi="Times New Roman" w:cs="Times New Roman"/>
        </w:rPr>
        <w:t xml:space="preserve"> terlibat dalam sebuah sistem permainan dan kembali lagi bermain setelah mengalami jeda. </w:t>
      </w:r>
    </w:p>
    <w:p w14:paraId="79736C19" w14:textId="77777777" w:rsidR="00153B11" w:rsidRPr="00153B11" w:rsidRDefault="00153B11" w:rsidP="00153B11">
      <w:pPr>
        <w:ind w:firstLine="709"/>
        <w:rPr>
          <w:rFonts w:ascii="Times New Roman" w:hAnsi="Times New Roman" w:cs="Times New Roman"/>
        </w:rPr>
      </w:pPr>
    </w:p>
    <w:p w14:paraId="5C06FC55" w14:textId="77777777" w:rsidR="006810FF" w:rsidRPr="006A5784" w:rsidRDefault="00E961F2" w:rsidP="00153B11">
      <w:pPr>
        <w:pStyle w:val="Heading3"/>
        <w:rPr>
          <w:lang w:val="en-GB"/>
        </w:rPr>
      </w:pPr>
      <w:bookmarkStart w:id="77" w:name="_Toc480274075"/>
      <w:r>
        <w:rPr>
          <w:lang w:val="en-GB"/>
        </w:rPr>
        <w:t>Dinamika</w:t>
      </w:r>
      <w:bookmarkEnd w:id="77"/>
    </w:p>
    <w:p w14:paraId="130B2F75" w14:textId="77777777" w:rsidR="006810FF" w:rsidRDefault="006810FF" w:rsidP="00153B11">
      <w:pPr>
        <w:ind w:firstLine="720"/>
        <w:rPr>
          <w:rFonts w:ascii="Times New Roman" w:hAnsi="Times New Roman" w:cs="Times New Roman"/>
        </w:rPr>
      </w:pPr>
      <w:r w:rsidRPr="00240483">
        <w:rPr>
          <w:rFonts w:ascii="Times New Roman" w:hAnsi="Times New Roman" w:cs="Times New Roman"/>
        </w:rPr>
        <w:t xml:space="preserve">Komponen </w:t>
      </w:r>
      <w:r w:rsidR="00E961F2">
        <w:rPr>
          <w:rFonts w:ascii="Times New Roman" w:hAnsi="Times New Roman" w:cs="Times New Roman"/>
        </w:rPr>
        <w:t>dinamika</w:t>
      </w:r>
      <w:r w:rsidRPr="00240483">
        <w:rPr>
          <w:rFonts w:ascii="Times New Roman" w:hAnsi="Times New Roman" w:cs="Times New Roman"/>
        </w:rPr>
        <w:t xml:space="preserve"> permainan mengacu pada interaksi antara </w:t>
      </w:r>
      <w:r w:rsidR="005B3279">
        <w:rPr>
          <w:rFonts w:ascii="Times New Roman" w:hAnsi="Times New Roman" w:cs="Times New Roman"/>
        </w:rPr>
        <w:t>pengguna</w:t>
      </w:r>
      <w:r w:rsidRPr="00240483">
        <w:rPr>
          <w:rFonts w:ascii="Times New Roman" w:hAnsi="Times New Roman" w:cs="Times New Roman"/>
        </w:rPr>
        <w:t xml:space="preserve"> deng</w:t>
      </w:r>
      <w:r w:rsidR="006E64CC">
        <w:rPr>
          <w:rFonts w:ascii="Times New Roman" w:hAnsi="Times New Roman" w:cs="Times New Roman"/>
        </w:rPr>
        <w:t>an komponen mekanika</w:t>
      </w:r>
      <w:r w:rsidRPr="00240483">
        <w:rPr>
          <w:rFonts w:ascii="Times New Roman" w:hAnsi="Times New Roman" w:cs="Times New Roman"/>
        </w:rPr>
        <w:t xml:space="preserve"> yang telah ada sehingga menghasilkan berbagai kemungkinan yang berbeda-beda. Terdapat sejumlah elemen dalam komponen </w:t>
      </w:r>
      <w:r w:rsidR="00E961F2">
        <w:rPr>
          <w:rFonts w:ascii="Times New Roman" w:hAnsi="Times New Roman" w:cs="Times New Roman"/>
        </w:rPr>
        <w:t>dinamika</w:t>
      </w:r>
      <w:r w:rsidRPr="00240483">
        <w:rPr>
          <w:rFonts w:ascii="Times New Roman" w:hAnsi="Times New Roman" w:cs="Times New Roman"/>
        </w:rPr>
        <w:t xml:space="preserve"> </w:t>
      </w:r>
      <w:r w:rsidR="006E64CC">
        <w:rPr>
          <w:rFonts w:ascii="Times New Roman" w:hAnsi="Times New Roman" w:cs="Times New Roman"/>
        </w:rPr>
        <w:t>yang dikembangkan dari komponen mekanika</w:t>
      </w:r>
      <w:r w:rsidRPr="00240483">
        <w:rPr>
          <w:rFonts w:ascii="Times New Roman" w:hAnsi="Times New Roman" w:cs="Times New Roman"/>
        </w:rPr>
        <w:t>, yaitu</w:t>
      </w:r>
      <w:sdt>
        <w:sdtPr>
          <w:rPr>
            <w:rFonts w:ascii="Times New Roman" w:hAnsi="Times New Roman" w:cs="Times New Roman"/>
          </w:rPr>
          <w:id w:val="-860435676"/>
          <w:citation/>
        </w:sdtPr>
        <w:sdtContent>
          <w:r w:rsidR="002B2264">
            <w:rPr>
              <w:rFonts w:ascii="Times New Roman" w:hAnsi="Times New Roman" w:cs="Times New Roman"/>
            </w:rPr>
            <w:fldChar w:fldCharType="begin"/>
          </w:r>
          <w:r w:rsidR="006E64CC">
            <w:rPr>
              <w:rFonts w:ascii="Times New Roman" w:hAnsi="Times New Roman" w:cs="Times New Roman"/>
            </w:rPr>
            <w:instrText xml:space="preserve"> CITATION Zic11 \l 1057 </w:instrText>
          </w:r>
          <w:r w:rsidR="002B2264">
            <w:rPr>
              <w:rFonts w:ascii="Times New Roman" w:hAnsi="Times New Roman" w:cs="Times New Roman"/>
            </w:rPr>
            <w:fldChar w:fldCharType="separate"/>
          </w:r>
          <w:r w:rsidR="00052467">
            <w:rPr>
              <w:rFonts w:ascii="Times New Roman" w:hAnsi="Times New Roman" w:cs="Times New Roman"/>
              <w:noProof/>
            </w:rPr>
            <w:t xml:space="preserve"> </w:t>
          </w:r>
          <w:r w:rsidR="00052467" w:rsidRPr="00052467">
            <w:rPr>
              <w:rFonts w:ascii="Times New Roman" w:hAnsi="Times New Roman" w:cs="Times New Roman"/>
              <w:noProof/>
            </w:rPr>
            <w:t>[12]</w:t>
          </w:r>
          <w:r w:rsidR="002B2264">
            <w:rPr>
              <w:rFonts w:ascii="Times New Roman" w:hAnsi="Times New Roman" w:cs="Times New Roman"/>
            </w:rPr>
            <w:fldChar w:fldCharType="end"/>
          </w:r>
        </w:sdtContent>
      </w:sdt>
      <w:r w:rsidRPr="00240483">
        <w:rPr>
          <w:rFonts w:ascii="Times New Roman" w:hAnsi="Times New Roman" w:cs="Times New Roman"/>
        </w:rPr>
        <w:t>:</w:t>
      </w:r>
    </w:p>
    <w:p w14:paraId="2F286888" w14:textId="77777777" w:rsidR="00E85DF0" w:rsidRDefault="00E85DF0" w:rsidP="00153B11">
      <w:pPr>
        <w:ind w:firstLine="720"/>
        <w:rPr>
          <w:rFonts w:ascii="Times New Roman" w:hAnsi="Times New Roman" w:cs="Times New Roman"/>
          <w:i/>
          <w:lang w:val="en-GB"/>
        </w:rPr>
      </w:pPr>
    </w:p>
    <w:p w14:paraId="3C3EF8C2" w14:textId="77777777" w:rsidR="006E64CC" w:rsidRPr="005F5A17" w:rsidRDefault="006E64CC" w:rsidP="00153B11">
      <w:pPr>
        <w:pStyle w:val="Heading4"/>
        <w:rPr>
          <w:i/>
          <w:lang w:val="en-GB"/>
        </w:rPr>
      </w:pPr>
      <w:bookmarkStart w:id="78" w:name="_Toc480274076"/>
      <w:r w:rsidRPr="005F5A17">
        <w:rPr>
          <w:i/>
        </w:rPr>
        <w:t>Pattern Recognition</w:t>
      </w:r>
      <w:bookmarkEnd w:id="78"/>
    </w:p>
    <w:p w14:paraId="56D9EBAA" w14:textId="77777777" w:rsidR="0076451C" w:rsidRDefault="006417DF" w:rsidP="00153B11">
      <w:pPr>
        <w:ind w:firstLine="720"/>
        <w:rPr>
          <w:rFonts w:ascii="Times New Roman" w:hAnsi="Times New Roman" w:cs="Times New Roman"/>
        </w:rPr>
      </w:pPr>
      <w:r w:rsidRPr="00D9403D">
        <w:rPr>
          <w:rFonts w:ascii="Times New Roman" w:hAnsi="Times New Roman" w:cs="Times New Roman"/>
        </w:rPr>
        <w:t xml:space="preserve">Pada </w:t>
      </w:r>
      <w:r w:rsidRPr="00D9403D">
        <w:rPr>
          <w:rFonts w:ascii="Times New Roman" w:hAnsi="Times New Roman" w:cs="Times New Roman"/>
          <w:i/>
        </w:rPr>
        <w:t>pattern recognition</w:t>
      </w:r>
      <w:r w:rsidRPr="00D9403D">
        <w:rPr>
          <w:rFonts w:ascii="Times New Roman" w:hAnsi="Times New Roman" w:cs="Times New Roman"/>
        </w:rPr>
        <w:t xml:space="preserve">, </w:t>
      </w:r>
      <w:r w:rsidR="005B3279" w:rsidRPr="00D9403D">
        <w:rPr>
          <w:rFonts w:ascii="Times New Roman" w:hAnsi="Times New Roman" w:cs="Times New Roman"/>
        </w:rPr>
        <w:t>pengguna</w:t>
      </w:r>
      <w:r w:rsidRPr="00D9403D">
        <w:rPr>
          <w:rFonts w:ascii="Times New Roman" w:hAnsi="Times New Roman" w:cs="Times New Roman"/>
        </w:rPr>
        <w:t xml:space="preserve"> akan mencari pola dari sistem yang ia mainkan. Jika ia berhasil menemukannya, ia akan mendapat sebuah kepuasan (dengan pemberian hadiah ataupun tidak). Sejumlah mekanika permainan yang dapat di</w:t>
      </w:r>
      <w:r w:rsidR="00706F77" w:rsidRPr="00D9403D">
        <w:rPr>
          <w:rFonts w:ascii="Times New Roman" w:hAnsi="Times New Roman" w:cs="Times New Roman"/>
        </w:rPr>
        <w:t>terapkan</w:t>
      </w:r>
      <w:r w:rsidRPr="00D9403D">
        <w:rPr>
          <w:rFonts w:ascii="Times New Roman" w:hAnsi="Times New Roman" w:cs="Times New Roman"/>
        </w:rPr>
        <w:t xml:space="preserve"> untuk mengikat </w:t>
      </w:r>
      <w:r w:rsidR="005B3279" w:rsidRPr="00D9403D">
        <w:rPr>
          <w:rFonts w:ascii="Times New Roman" w:hAnsi="Times New Roman" w:cs="Times New Roman"/>
        </w:rPr>
        <w:t>pengguna</w:t>
      </w:r>
      <w:r w:rsidRPr="00D9403D">
        <w:rPr>
          <w:rFonts w:ascii="Times New Roman" w:hAnsi="Times New Roman" w:cs="Times New Roman"/>
        </w:rPr>
        <w:t xml:space="preserve"> adalah </w:t>
      </w:r>
      <w:r w:rsidRPr="00D9403D">
        <w:rPr>
          <w:rFonts w:ascii="Times New Roman" w:hAnsi="Times New Roman" w:cs="Times New Roman"/>
          <w:i/>
        </w:rPr>
        <w:t xml:space="preserve">memory-game interactions </w:t>
      </w:r>
      <w:r w:rsidRPr="00D9403D">
        <w:rPr>
          <w:rFonts w:ascii="Times New Roman" w:hAnsi="Times New Roman" w:cs="Times New Roman"/>
        </w:rPr>
        <w:t xml:space="preserve">(permainan mengingat), </w:t>
      </w:r>
      <w:r w:rsidRPr="00D9403D">
        <w:rPr>
          <w:rFonts w:ascii="Times New Roman" w:hAnsi="Times New Roman" w:cs="Times New Roman"/>
          <w:i/>
        </w:rPr>
        <w:t xml:space="preserve">combining like items </w:t>
      </w:r>
      <w:r w:rsidRPr="00D9403D">
        <w:rPr>
          <w:rFonts w:ascii="Times New Roman" w:hAnsi="Times New Roman" w:cs="Times New Roman"/>
        </w:rPr>
        <w:t xml:space="preserve">(menggabungkan benda yang sama), dan </w:t>
      </w:r>
      <w:r w:rsidRPr="00D9403D">
        <w:rPr>
          <w:rFonts w:ascii="Times New Roman" w:hAnsi="Times New Roman" w:cs="Times New Roman"/>
          <w:i/>
        </w:rPr>
        <w:t>earn and burn</w:t>
      </w:r>
      <w:r w:rsidRPr="00D9403D">
        <w:rPr>
          <w:rFonts w:ascii="Times New Roman" w:hAnsi="Times New Roman" w:cs="Times New Roman"/>
        </w:rPr>
        <w:t>.</w:t>
      </w:r>
    </w:p>
    <w:p w14:paraId="0132B3A6" w14:textId="77777777" w:rsidR="00E85DF0" w:rsidRPr="00153B11" w:rsidRDefault="00E85DF0" w:rsidP="00153B11">
      <w:pPr>
        <w:ind w:firstLine="720"/>
        <w:rPr>
          <w:rFonts w:ascii="Times New Roman" w:hAnsi="Times New Roman" w:cs="Times New Roman"/>
          <w:lang w:val="en-GB"/>
        </w:rPr>
      </w:pPr>
    </w:p>
    <w:p w14:paraId="1122A772" w14:textId="77777777" w:rsidR="006E64CC" w:rsidRPr="000D66DA" w:rsidRDefault="006E64CC" w:rsidP="000454DB">
      <w:pPr>
        <w:pStyle w:val="Heading4"/>
        <w:rPr>
          <w:i/>
          <w:lang w:val="en-GB"/>
        </w:rPr>
      </w:pPr>
      <w:bookmarkStart w:id="79" w:name="_Toc480274077"/>
      <w:r w:rsidRPr="000D66DA">
        <w:rPr>
          <w:i/>
        </w:rPr>
        <w:t>Collecting</w:t>
      </w:r>
      <w:bookmarkEnd w:id="79"/>
    </w:p>
    <w:p w14:paraId="797E8678" w14:textId="77777777" w:rsidR="006417DF" w:rsidRPr="000454DB" w:rsidRDefault="006417DF" w:rsidP="000454DB">
      <w:pPr>
        <w:ind w:firstLine="720"/>
        <w:rPr>
          <w:rFonts w:ascii="Times New Roman" w:hAnsi="Times New Roman" w:cs="Times New Roman"/>
        </w:rPr>
      </w:pPr>
      <w:r w:rsidRPr="000454DB">
        <w:rPr>
          <w:rFonts w:ascii="Times New Roman" w:hAnsi="Times New Roman" w:cs="Times New Roman"/>
        </w:rPr>
        <w:t xml:space="preserve">Mengumpulkan sesuatu adalah insting dasar manusia. Menurut James Halpern, terdapat 10 (sepuluh) alasan </w:t>
      </w:r>
      <w:r w:rsidR="000454DB">
        <w:rPr>
          <w:rFonts w:ascii="Times New Roman" w:hAnsi="Times New Roman" w:cs="Times New Roman"/>
        </w:rPr>
        <w:t>pengguna</w:t>
      </w:r>
      <w:r w:rsidRPr="000454DB">
        <w:rPr>
          <w:rFonts w:ascii="Times New Roman" w:hAnsi="Times New Roman" w:cs="Times New Roman"/>
        </w:rPr>
        <w:t xml:space="preserve"> mengumpulkan sesuatu:</w:t>
      </w:r>
    </w:p>
    <w:p w14:paraId="05F9AEEF" w14:textId="77777777" w:rsidR="006417DF" w:rsidRPr="006417DF"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t>Pengetahuan dan belajar</w:t>
      </w:r>
    </w:p>
    <w:p w14:paraId="56B8AFF5" w14:textId="77777777" w:rsidR="006417DF" w:rsidRPr="006417DF"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t>Relaksasi dan mengurangi stres</w:t>
      </w:r>
    </w:p>
    <w:p w14:paraId="06433F7F" w14:textId="77777777" w:rsidR="006417DF" w:rsidRPr="006417DF"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lastRenderedPageBreak/>
        <w:t>Kesenangan pribadi</w:t>
      </w:r>
    </w:p>
    <w:p w14:paraId="5CE7976B" w14:textId="77777777" w:rsidR="006417DF" w:rsidRPr="006417DF"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t>Interaksi sosial antarsesama kolektor</w:t>
      </w:r>
    </w:p>
    <w:p w14:paraId="3BA8CB1F" w14:textId="77777777" w:rsidR="006417DF" w:rsidRPr="006417DF"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t>Tantangan kompetitif</w:t>
      </w:r>
    </w:p>
    <w:p w14:paraId="558549A4" w14:textId="77777777" w:rsidR="006417DF" w:rsidRPr="006417DF"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t>Dikenal oleh sesama kolektor dan non-kolektor</w:t>
      </w:r>
    </w:p>
    <w:p w14:paraId="7566E933" w14:textId="77777777" w:rsidR="006417DF" w:rsidRPr="006417DF"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t>Altruisme atau kebajikan</w:t>
      </w:r>
    </w:p>
    <w:p w14:paraId="080D3474" w14:textId="77777777" w:rsidR="006417DF" w:rsidRPr="006417DF"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t>Keinginan untuk mengontrol, mengatur, dan memberi perintah pada sebagian kecil dari dunia</w:t>
      </w:r>
    </w:p>
    <w:p w14:paraId="7DA20168" w14:textId="77777777" w:rsidR="006417DF" w:rsidRPr="006417DF"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t>Nostalgia</w:t>
      </w:r>
    </w:p>
    <w:p w14:paraId="4B1CE69F" w14:textId="77777777" w:rsidR="006417DF" w:rsidRPr="000454DB" w:rsidRDefault="006417DF" w:rsidP="00C57E27">
      <w:pPr>
        <w:pStyle w:val="ListParagraph"/>
        <w:numPr>
          <w:ilvl w:val="0"/>
          <w:numId w:val="14"/>
        </w:numPr>
        <w:ind w:left="1276"/>
        <w:rPr>
          <w:rFonts w:ascii="Times New Roman" w:hAnsi="Times New Roman" w:cs="Times New Roman"/>
          <w:lang w:val="en-GB"/>
        </w:rPr>
      </w:pPr>
      <w:r>
        <w:rPr>
          <w:rFonts w:ascii="Times New Roman" w:hAnsi="Times New Roman" w:cs="Times New Roman"/>
        </w:rPr>
        <w:t>Akumulasi dan disversifikasi dari kekayaan</w:t>
      </w:r>
    </w:p>
    <w:p w14:paraId="2EC834B5" w14:textId="77777777" w:rsidR="006417DF" w:rsidRDefault="006417DF" w:rsidP="000454DB">
      <w:pPr>
        <w:ind w:firstLine="720"/>
        <w:rPr>
          <w:rFonts w:ascii="Times New Roman" w:hAnsi="Times New Roman" w:cs="Times New Roman"/>
        </w:rPr>
      </w:pPr>
      <w:r w:rsidRPr="000454DB">
        <w:rPr>
          <w:rFonts w:ascii="Times New Roman" w:hAnsi="Times New Roman" w:cs="Times New Roman"/>
        </w:rPr>
        <w:t>Sejumlah mekanika permainan yang dapat di</w:t>
      </w:r>
      <w:r w:rsidR="00706F77" w:rsidRPr="000454DB">
        <w:rPr>
          <w:rFonts w:ascii="Times New Roman" w:hAnsi="Times New Roman" w:cs="Times New Roman"/>
        </w:rPr>
        <w:t>terapkan</w:t>
      </w:r>
      <w:r w:rsidRPr="000454DB">
        <w:rPr>
          <w:rFonts w:ascii="Times New Roman" w:hAnsi="Times New Roman" w:cs="Times New Roman"/>
        </w:rPr>
        <w:t xml:space="preserve"> adalah mengumpulkan objek virtual, </w:t>
      </w:r>
      <w:r w:rsidRPr="000454DB">
        <w:rPr>
          <w:rFonts w:ascii="Times New Roman" w:hAnsi="Times New Roman" w:cs="Times New Roman"/>
          <w:i/>
        </w:rPr>
        <w:t>scarcity</w:t>
      </w:r>
      <w:r w:rsidRPr="000454DB">
        <w:rPr>
          <w:rFonts w:ascii="Times New Roman" w:hAnsi="Times New Roman" w:cs="Times New Roman"/>
        </w:rPr>
        <w:t xml:space="preserve">, </w:t>
      </w:r>
      <w:r w:rsidRPr="000454DB">
        <w:rPr>
          <w:rFonts w:ascii="Times New Roman" w:hAnsi="Times New Roman" w:cs="Times New Roman"/>
          <w:i/>
        </w:rPr>
        <w:t>return</w:t>
      </w:r>
      <w:r w:rsidRPr="000454DB">
        <w:rPr>
          <w:rFonts w:ascii="Times New Roman" w:hAnsi="Times New Roman" w:cs="Times New Roman"/>
        </w:rPr>
        <w:t xml:space="preserve">, dan </w:t>
      </w:r>
      <w:r w:rsidRPr="000454DB">
        <w:rPr>
          <w:rFonts w:ascii="Times New Roman" w:hAnsi="Times New Roman" w:cs="Times New Roman"/>
          <w:i/>
        </w:rPr>
        <w:t>trading mechanism</w:t>
      </w:r>
      <w:r w:rsidRPr="000454DB">
        <w:rPr>
          <w:rFonts w:ascii="Times New Roman" w:hAnsi="Times New Roman" w:cs="Times New Roman"/>
        </w:rPr>
        <w:t>.</w:t>
      </w:r>
    </w:p>
    <w:p w14:paraId="519AE084" w14:textId="77777777" w:rsidR="000454DB" w:rsidRPr="000454DB" w:rsidRDefault="000454DB" w:rsidP="000454DB">
      <w:pPr>
        <w:ind w:firstLine="720"/>
        <w:rPr>
          <w:rFonts w:ascii="Times New Roman" w:hAnsi="Times New Roman" w:cs="Times New Roman"/>
        </w:rPr>
      </w:pPr>
    </w:p>
    <w:p w14:paraId="3DA3FCD9" w14:textId="77777777" w:rsidR="006E64CC" w:rsidRPr="000D66DA" w:rsidRDefault="006E64CC" w:rsidP="000454DB">
      <w:pPr>
        <w:pStyle w:val="Heading4"/>
        <w:rPr>
          <w:i/>
          <w:lang w:val="en-GB"/>
        </w:rPr>
      </w:pPr>
      <w:bookmarkStart w:id="80" w:name="_Toc480274078"/>
      <w:r w:rsidRPr="000D66DA">
        <w:rPr>
          <w:i/>
        </w:rPr>
        <w:t>Suprise and Unexpected Delight</w:t>
      </w:r>
      <w:bookmarkEnd w:id="80"/>
    </w:p>
    <w:p w14:paraId="5727E2F4" w14:textId="77777777" w:rsidR="006417DF" w:rsidRDefault="00E85DF0" w:rsidP="000454DB">
      <w:pPr>
        <w:ind w:firstLine="720"/>
        <w:rPr>
          <w:rFonts w:ascii="Times New Roman" w:hAnsi="Times New Roman" w:cs="Times New Roman"/>
        </w:rPr>
      </w:pPr>
      <w:r>
        <w:rPr>
          <w:rFonts w:ascii="Times New Roman" w:hAnsi="Times New Roman" w:cs="Times New Roman"/>
        </w:rPr>
        <w:t xml:space="preserve">Manusia mudah mengingat sesuatu yang mengejutkan dan tidak terduga. Hal disebabkan karena sesuatu yang mengejuatkan dan tidak terduga memberikan sensasi menyenangkan dan menarik perhatian. </w:t>
      </w:r>
      <w:r w:rsidR="006417DF" w:rsidRPr="000454DB">
        <w:rPr>
          <w:rFonts w:ascii="Times New Roman" w:hAnsi="Times New Roman" w:cs="Times New Roman"/>
        </w:rPr>
        <w:t>Sejumlah mekanika permainan yang dapat di</w:t>
      </w:r>
      <w:r w:rsidR="00706F77" w:rsidRPr="000454DB">
        <w:rPr>
          <w:rFonts w:ascii="Times New Roman" w:hAnsi="Times New Roman" w:cs="Times New Roman"/>
        </w:rPr>
        <w:t>terapkan</w:t>
      </w:r>
      <w:r w:rsidR="006417DF" w:rsidRPr="000454DB">
        <w:rPr>
          <w:rFonts w:ascii="Times New Roman" w:hAnsi="Times New Roman" w:cs="Times New Roman"/>
        </w:rPr>
        <w:t xml:space="preserve"> untuk memberikan kejutan dan perasaan tidak terduga adalah </w:t>
      </w:r>
      <w:r w:rsidR="006417DF" w:rsidRPr="000454DB">
        <w:rPr>
          <w:rFonts w:ascii="Times New Roman" w:hAnsi="Times New Roman" w:cs="Times New Roman"/>
          <w:i/>
        </w:rPr>
        <w:t>slot machines</w:t>
      </w:r>
      <w:r w:rsidR="006417DF" w:rsidRPr="000454DB">
        <w:rPr>
          <w:rFonts w:ascii="Times New Roman" w:hAnsi="Times New Roman" w:cs="Times New Roman"/>
        </w:rPr>
        <w:t xml:space="preserve">, </w:t>
      </w:r>
      <w:r w:rsidR="006417DF" w:rsidRPr="000454DB">
        <w:rPr>
          <w:rFonts w:ascii="Times New Roman" w:hAnsi="Times New Roman" w:cs="Times New Roman"/>
          <w:i/>
        </w:rPr>
        <w:t>easter egg; geocaching; hidden object</w:t>
      </w:r>
      <w:r w:rsidR="006417DF" w:rsidRPr="000454DB">
        <w:rPr>
          <w:rFonts w:ascii="Times New Roman" w:hAnsi="Times New Roman" w:cs="Times New Roman"/>
        </w:rPr>
        <w:t xml:space="preserve">, </w:t>
      </w:r>
      <w:r w:rsidR="00706F77" w:rsidRPr="000454DB">
        <w:rPr>
          <w:rFonts w:ascii="Times New Roman" w:hAnsi="Times New Roman" w:cs="Times New Roman"/>
        </w:rPr>
        <w:t xml:space="preserve">dan </w:t>
      </w:r>
      <w:r w:rsidR="00706F77" w:rsidRPr="000454DB">
        <w:rPr>
          <w:rFonts w:ascii="Times New Roman" w:hAnsi="Times New Roman" w:cs="Times New Roman"/>
          <w:i/>
        </w:rPr>
        <w:t>unexpected dynamism</w:t>
      </w:r>
      <w:r w:rsidR="00706F77" w:rsidRPr="000454DB">
        <w:rPr>
          <w:rFonts w:ascii="Times New Roman" w:hAnsi="Times New Roman" w:cs="Times New Roman"/>
        </w:rPr>
        <w:t>.</w:t>
      </w:r>
    </w:p>
    <w:p w14:paraId="303A877A" w14:textId="77777777" w:rsidR="000454DB" w:rsidRPr="000454DB" w:rsidRDefault="000454DB" w:rsidP="000454DB">
      <w:pPr>
        <w:ind w:firstLine="720"/>
        <w:rPr>
          <w:rFonts w:ascii="Times New Roman" w:hAnsi="Times New Roman" w:cs="Times New Roman"/>
          <w:lang w:val="en-GB"/>
        </w:rPr>
      </w:pPr>
    </w:p>
    <w:p w14:paraId="506C2F2F" w14:textId="77777777" w:rsidR="006E64CC" w:rsidRPr="000D66DA" w:rsidRDefault="006E64CC" w:rsidP="000454DB">
      <w:pPr>
        <w:pStyle w:val="Heading4"/>
        <w:rPr>
          <w:i/>
          <w:lang w:val="en-GB"/>
        </w:rPr>
      </w:pPr>
      <w:bookmarkStart w:id="81" w:name="_Toc480274079"/>
      <w:r w:rsidRPr="000D66DA">
        <w:rPr>
          <w:i/>
        </w:rPr>
        <w:t>Organizing and Creating Order</w:t>
      </w:r>
      <w:bookmarkEnd w:id="81"/>
    </w:p>
    <w:p w14:paraId="615AEC13" w14:textId="77777777" w:rsidR="00706F77" w:rsidRDefault="00C77992" w:rsidP="000454DB">
      <w:pPr>
        <w:ind w:firstLine="720"/>
        <w:rPr>
          <w:rFonts w:ascii="Times New Roman" w:hAnsi="Times New Roman" w:cs="Times New Roman"/>
        </w:rPr>
      </w:pPr>
      <w:r>
        <w:rPr>
          <w:rFonts w:ascii="Times New Roman" w:hAnsi="Times New Roman" w:cs="Times New Roman"/>
        </w:rPr>
        <w:t xml:space="preserve">Mengorganisir dan mengurutkan sesuatu menghasilkan sesuatu yang tersusun rapi. Sesuatu yang tersusun </w:t>
      </w:r>
      <w:r w:rsidR="00EE4A6A">
        <w:rPr>
          <w:rFonts w:ascii="Times New Roman" w:hAnsi="Times New Roman" w:cs="Times New Roman"/>
        </w:rPr>
        <w:t xml:space="preserve">dengan rapi akan memberikan perasaan puas kepada pengguna. </w:t>
      </w:r>
      <w:r w:rsidR="00706F77" w:rsidRPr="000454DB">
        <w:rPr>
          <w:rFonts w:ascii="Times New Roman" w:hAnsi="Times New Roman" w:cs="Times New Roman"/>
        </w:rPr>
        <w:t xml:space="preserve">Sejumlah mekanika permainan yang dapat diterapkan untuk mengorganisir dan membuat sesuatu adalah </w:t>
      </w:r>
      <w:r w:rsidR="00706F77" w:rsidRPr="000454DB">
        <w:rPr>
          <w:rFonts w:ascii="Times New Roman" w:hAnsi="Times New Roman" w:cs="Times New Roman"/>
          <w:i/>
        </w:rPr>
        <w:t>time; job; throughput challenges</w:t>
      </w:r>
      <w:r w:rsidR="00706F77" w:rsidRPr="000454DB">
        <w:rPr>
          <w:rFonts w:ascii="Times New Roman" w:hAnsi="Times New Roman" w:cs="Times New Roman"/>
        </w:rPr>
        <w:t xml:space="preserve">, </w:t>
      </w:r>
      <w:r w:rsidR="00706F77" w:rsidRPr="000454DB">
        <w:rPr>
          <w:rFonts w:ascii="Times New Roman" w:hAnsi="Times New Roman" w:cs="Times New Roman"/>
          <w:i/>
        </w:rPr>
        <w:t>combining like items</w:t>
      </w:r>
      <w:r w:rsidR="00706F77" w:rsidRPr="000454DB">
        <w:rPr>
          <w:rFonts w:ascii="Times New Roman" w:hAnsi="Times New Roman" w:cs="Times New Roman"/>
        </w:rPr>
        <w:t xml:space="preserve">, </w:t>
      </w:r>
      <w:r w:rsidR="00706F77" w:rsidRPr="000454DB">
        <w:rPr>
          <w:rFonts w:ascii="Times New Roman" w:hAnsi="Times New Roman" w:cs="Times New Roman"/>
          <w:i/>
        </w:rPr>
        <w:t>organizing groupds of people</w:t>
      </w:r>
      <w:r w:rsidR="00706F77" w:rsidRPr="000454DB">
        <w:rPr>
          <w:rFonts w:ascii="Times New Roman" w:hAnsi="Times New Roman" w:cs="Times New Roman"/>
        </w:rPr>
        <w:t>.</w:t>
      </w:r>
    </w:p>
    <w:p w14:paraId="781F721C" w14:textId="77777777" w:rsidR="000454DB" w:rsidRPr="000454DB" w:rsidRDefault="000454DB" w:rsidP="000454DB">
      <w:pPr>
        <w:ind w:firstLine="720"/>
        <w:rPr>
          <w:rFonts w:ascii="Times New Roman" w:hAnsi="Times New Roman" w:cs="Times New Roman"/>
          <w:lang w:val="en-GB"/>
        </w:rPr>
      </w:pPr>
    </w:p>
    <w:p w14:paraId="69699AE0" w14:textId="77777777" w:rsidR="006E64CC" w:rsidRPr="000D66DA" w:rsidRDefault="006E64CC" w:rsidP="000454DB">
      <w:pPr>
        <w:pStyle w:val="Heading4"/>
        <w:rPr>
          <w:i/>
          <w:lang w:val="en-GB"/>
        </w:rPr>
      </w:pPr>
      <w:bookmarkStart w:id="82" w:name="_Toc480274080"/>
      <w:r w:rsidRPr="000D66DA">
        <w:rPr>
          <w:i/>
        </w:rPr>
        <w:t>Gifting</w:t>
      </w:r>
      <w:bookmarkEnd w:id="82"/>
    </w:p>
    <w:p w14:paraId="13676336" w14:textId="77777777" w:rsidR="00706F77" w:rsidRDefault="00274206" w:rsidP="000454DB">
      <w:pPr>
        <w:ind w:firstLine="720"/>
        <w:rPr>
          <w:rFonts w:ascii="Times New Roman" w:hAnsi="Times New Roman" w:cs="Times New Roman"/>
        </w:rPr>
      </w:pPr>
      <w:r>
        <w:rPr>
          <w:rFonts w:ascii="Times New Roman" w:hAnsi="Times New Roman" w:cs="Times New Roman"/>
        </w:rPr>
        <w:t xml:space="preserve">Memberi menjadi kebiasaan dari interaksi sosial antarmasyarakat terutama pada kultur timur. Sebuah pemberian terasa lebih istimewa bagi penerima dibandingkan dengan sesuatu yang didapatkan sendiri. </w:t>
      </w:r>
      <w:r w:rsidR="00706F77" w:rsidRPr="000454DB">
        <w:rPr>
          <w:rFonts w:ascii="Times New Roman" w:hAnsi="Times New Roman" w:cs="Times New Roman"/>
        </w:rPr>
        <w:t xml:space="preserve">Sejumlah mekanika </w:t>
      </w:r>
      <w:r w:rsidR="00706F77" w:rsidRPr="000454DB">
        <w:rPr>
          <w:rFonts w:ascii="Times New Roman" w:hAnsi="Times New Roman" w:cs="Times New Roman"/>
        </w:rPr>
        <w:lastRenderedPageBreak/>
        <w:t xml:space="preserve">permainan yang dapat diterapkan untuk memberi sesuatu adalah virtual item yang mudah ditransfer, hadiah pengingat dan rekomendasi, dan </w:t>
      </w:r>
      <w:r w:rsidR="00706F77" w:rsidRPr="000454DB">
        <w:rPr>
          <w:rFonts w:ascii="Times New Roman" w:hAnsi="Times New Roman" w:cs="Times New Roman"/>
          <w:i/>
        </w:rPr>
        <w:t>karma points</w:t>
      </w:r>
      <w:r w:rsidR="00706F77" w:rsidRPr="000454DB">
        <w:rPr>
          <w:rFonts w:ascii="Times New Roman" w:hAnsi="Times New Roman" w:cs="Times New Roman"/>
        </w:rPr>
        <w:t>.</w:t>
      </w:r>
    </w:p>
    <w:p w14:paraId="0055CE4F" w14:textId="77777777" w:rsidR="000454DB" w:rsidRPr="000454DB" w:rsidRDefault="000454DB" w:rsidP="000454DB">
      <w:pPr>
        <w:ind w:firstLine="720"/>
        <w:rPr>
          <w:rFonts w:ascii="Times New Roman" w:hAnsi="Times New Roman" w:cs="Times New Roman"/>
          <w:lang w:val="en-GB"/>
        </w:rPr>
      </w:pPr>
    </w:p>
    <w:p w14:paraId="76D86F4F" w14:textId="77777777" w:rsidR="006E64CC" w:rsidRPr="000D66DA" w:rsidRDefault="006E64CC" w:rsidP="000454DB">
      <w:pPr>
        <w:pStyle w:val="Heading4"/>
        <w:rPr>
          <w:i/>
          <w:lang w:val="en-GB"/>
        </w:rPr>
      </w:pPr>
      <w:bookmarkStart w:id="83" w:name="_Toc480274081"/>
      <w:r w:rsidRPr="000D66DA">
        <w:rPr>
          <w:i/>
        </w:rPr>
        <w:t>Flirtation and Romance</w:t>
      </w:r>
      <w:bookmarkEnd w:id="83"/>
    </w:p>
    <w:p w14:paraId="683315E5" w14:textId="77777777" w:rsidR="00706F77" w:rsidRDefault="00A86908" w:rsidP="000F22A7">
      <w:pPr>
        <w:ind w:firstLine="720"/>
        <w:rPr>
          <w:rFonts w:ascii="Times New Roman" w:hAnsi="Times New Roman" w:cs="Times New Roman"/>
        </w:rPr>
      </w:pPr>
      <w:r>
        <w:rPr>
          <w:rFonts w:ascii="Times New Roman" w:hAnsi="Times New Roman" w:cs="Times New Roman"/>
        </w:rPr>
        <w:t xml:space="preserve">Hal romantis bukan saja fokus pada hubungan antarkekasih. Hal romantis juga dapat ditunjukkan </w:t>
      </w:r>
      <w:r w:rsidR="000F22A7">
        <w:rPr>
          <w:rFonts w:ascii="Times New Roman" w:hAnsi="Times New Roman" w:cs="Times New Roman"/>
        </w:rPr>
        <w:t xml:space="preserve">sebagai bentuk kedekatan sesama teman dan keluarga. </w:t>
      </w:r>
      <w:r w:rsidR="00706F77" w:rsidRPr="000454DB">
        <w:rPr>
          <w:rFonts w:ascii="Times New Roman" w:hAnsi="Times New Roman" w:cs="Times New Roman"/>
        </w:rPr>
        <w:t xml:space="preserve">Sejumlah mekanika permainan yang dapat diterapkan untuk hal-hal berbau romantis adalah </w:t>
      </w:r>
      <w:r w:rsidR="00706F77" w:rsidRPr="000454DB">
        <w:rPr>
          <w:rFonts w:ascii="Times New Roman" w:hAnsi="Times New Roman" w:cs="Times New Roman"/>
          <w:i/>
        </w:rPr>
        <w:t>poking; smiling; flirting</w:t>
      </w:r>
      <w:r w:rsidR="00706F77" w:rsidRPr="000454DB">
        <w:rPr>
          <w:rFonts w:ascii="Times New Roman" w:hAnsi="Times New Roman" w:cs="Times New Roman"/>
        </w:rPr>
        <w:t xml:space="preserve">, </w:t>
      </w:r>
      <w:r w:rsidR="00706F77" w:rsidRPr="000454DB">
        <w:rPr>
          <w:rFonts w:ascii="Times New Roman" w:hAnsi="Times New Roman" w:cs="Times New Roman"/>
          <w:i/>
        </w:rPr>
        <w:t>hot or not style</w:t>
      </w:r>
      <w:r w:rsidR="00706F77" w:rsidRPr="000454DB">
        <w:rPr>
          <w:rFonts w:ascii="Times New Roman" w:hAnsi="Times New Roman" w:cs="Times New Roman"/>
        </w:rPr>
        <w:t xml:space="preserve">, </w:t>
      </w:r>
      <w:r w:rsidR="00706F77" w:rsidRPr="000454DB">
        <w:rPr>
          <w:rFonts w:ascii="Times New Roman" w:hAnsi="Times New Roman" w:cs="Times New Roman"/>
          <w:i/>
        </w:rPr>
        <w:t>virtual items</w:t>
      </w:r>
      <w:r w:rsidR="00706F77" w:rsidRPr="000454DB">
        <w:rPr>
          <w:rFonts w:ascii="Times New Roman" w:hAnsi="Times New Roman" w:cs="Times New Roman"/>
        </w:rPr>
        <w:t xml:space="preserve">, dan </w:t>
      </w:r>
      <w:r w:rsidR="00706F77" w:rsidRPr="000454DB">
        <w:rPr>
          <w:rFonts w:ascii="Times New Roman" w:hAnsi="Times New Roman" w:cs="Times New Roman"/>
          <w:i/>
        </w:rPr>
        <w:t>lightweight “props”; shoutouts/karma points</w:t>
      </w:r>
      <w:r w:rsidR="00706F77" w:rsidRPr="000454DB">
        <w:rPr>
          <w:rFonts w:ascii="Times New Roman" w:hAnsi="Times New Roman" w:cs="Times New Roman"/>
        </w:rPr>
        <w:t>.</w:t>
      </w:r>
    </w:p>
    <w:p w14:paraId="0ADBE582" w14:textId="77777777" w:rsidR="000454DB" w:rsidRPr="000454DB" w:rsidRDefault="000454DB" w:rsidP="000454DB">
      <w:pPr>
        <w:ind w:firstLine="720"/>
        <w:rPr>
          <w:rFonts w:ascii="Times New Roman" w:hAnsi="Times New Roman" w:cs="Times New Roman"/>
          <w:lang w:val="en-GB"/>
        </w:rPr>
      </w:pPr>
    </w:p>
    <w:p w14:paraId="3100749C" w14:textId="77777777" w:rsidR="006E64CC" w:rsidRPr="000D66DA" w:rsidRDefault="006E64CC" w:rsidP="000454DB">
      <w:pPr>
        <w:pStyle w:val="Heading4"/>
        <w:rPr>
          <w:i/>
          <w:lang w:val="en-GB"/>
        </w:rPr>
      </w:pPr>
      <w:bookmarkStart w:id="84" w:name="_Toc480274082"/>
      <w:r w:rsidRPr="000D66DA">
        <w:rPr>
          <w:i/>
        </w:rPr>
        <w:t>Recognition for Achievement</w:t>
      </w:r>
      <w:bookmarkEnd w:id="84"/>
    </w:p>
    <w:p w14:paraId="798649FA" w14:textId="77777777" w:rsidR="00706F77" w:rsidRDefault="000F22A7" w:rsidP="000454DB">
      <w:pPr>
        <w:ind w:firstLine="720"/>
        <w:rPr>
          <w:rFonts w:ascii="Times New Roman" w:hAnsi="Times New Roman" w:cs="Times New Roman"/>
        </w:rPr>
      </w:pPr>
      <w:r>
        <w:rPr>
          <w:rFonts w:ascii="Times New Roman" w:hAnsi="Times New Roman" w:cs="Times New Roman"/>
        </w:rPr>
        <w:t xml:space="preserve">Komponen ini adalah pengakuan dari orang lain atas apa yang telah dicapai. </w:t>
      </w:r>
      <w:r w:rsidR="00706F77" w:rsidRPr="000454DB">
        <w:rPr>
          <w:rFonts w:ascii="Times New Roman" w:hAnsi="Times New Roman" w:cs="Times New Roman"/>
        </w:rPr>
        <w:t xml:space="preserve">Komponen ini merupakan komponen favorit dari tipe </w:t>
      </w:r>
      <w:r w:rsidR="005B3279">
        <w:rPr>
          <w:rFonts w:ascii="Times New Roman" w:hAnsi="Times New Roman" w:cs="Times New Roman"/>
        </w:rPr>
        <w:t>pengguna</w:t>
      </w:r>
      <w:r w:rsidR="00706F77" w:rsidRPr="000454DB">
        <w:rPr>
          <w:rFonts w:ascii="Times New Roman" w:hAnsi="Times New Roman" w:cs="Times New Roman"/>
        </w:rPr>
        <w:t xml:space="preserve"> </w:t>
      </w:r>
      <w:r w:rsidR="00706F77" w:rsidRPr="000454DB">
        <w:rPr>
          <w:rFonts w:ascii="Times New Roman" w:hAnsi="Times New Roman" w:cs="Times New Roman"/>
          <w:i/>
        </w:rPr>
        <w:t xml:space="preserve">achievers </w:t>
      </w:r>
      <w:r w:rsidR="00706F77" w:rsidRPr="000454DB">
        <w:rPr>
          <w:rFonts w:ascii="Times New Roman" w:hAnsi="Times New Roman" w:cs="Times New Roman"/>
        </w:rPr>
        <w:t xml:space="preserve">dan </w:t>
      </w:r>
      <w:r w:rsidR="00706F77" w:rsidRPr="000454DB">
        <w:rPr>
          <w:rFonts w:ascii="Times New Roman" w:hAnsi="Times New Roman" w:cs="Times New Roman"/>
          <w:i/>
        </w:rPr>
        <w:t>killers</w:t>
      </w:r>
      <w:r w:rsidR="00706F77" w:rsidRPr="000454DB">
        <w:rPr>
          <w:rFonts w:ascii="Times New Roman" w:hAnsi="Times New Roman" w:cs="Times New Roman"/>
        </w:rPr>
        <w:t xml:space="preserve"> (akan dijelaskan pada sub bab selanjutnya). Sejumlah mekanika permainan yang dapat diterapkan dalam </w:t>
      </w:r>
      <w:r w:rsidR="00706F77" w:rsidRPr="000454DB">
        <w:rPr>
          <w:rFonts w:ascii="Times New Roman" w:hAnsi="Times New Roman" w:cs="Times New Roman"/>
          <w:i/>
        </w:rPr>
        <w:t>recognition for achievement</w:t>
      </w:r>
      <w:r w:rsidR="00706F77" w:rsidRPr="000454DB">
        <w:rPr>
          <w:rFonts w:ascii="Times New Roman" w:hAnsi="Times New Roman" w:cs="Times New Roman"/>
        </w:rPr>
        <w:t xml:space="preserve"> adalah </w:t>
      </w:r>
      <w:r w:rsidR="00706F77" w:rsidRPr="000454DB">
        <w:rPr>
          <w:rFonts w:ascii="Times New Roman" w:hAnsi="Times New Roman" w:cs="Times New Roman"/>
          <w:i/>
        </w:rPr>
        <w:t xml:space="preserve">badges, trophies, contests, game shows, award shows, </w:t>
      </w:r>
      <w:r w:rsidR="00706F77" w:rsidRPr="000454DB">
        <w:rPr>
          <w:rFonts w:ascii="Times New Roman" w:hAnsi="Times New Roman" w:cs="Times New Roman"/>
        </w:rPr>
        <w:t xml:space="preserve">dan </w:t>
      </w:r>
      <w:r w:rsidR="00706F77" w:rsidRPr="000454DB">
        <w:rPr>
          <w:rFonts w:ascii="Times New Roman" w:hAnsi="Times New Roman" w:cs="Times New Roman"/>
          <w:i/>
        </w:rPr>
        <w:t>kudos system/karma points</w:t>
      </w:r>
      <w:r w:rsidR="00706F77" w:rsidRPr="000454DB">
        <w:rPr>
          <w:rFonts w:ascii="Times New Roman" w:hAnsi="Times New Roman" w:cs="Times New Roman"/>
        </w:rPr>
        <w:t>.</w:t>
      </w:r>
    </w:p>
    <w:p w14:paraId="2FD0FCB3" w14:textId="77777777" w:rsidR="000454DB" w:rsidRPr="000454DB" w:rsidRDefault="000454DB" w:rsidP="000454DB">
      <w:pPr>
        <w:ind w:firstLine="720"/>
        <w:rPr>
          <w:rFonts w:ascii="Times New Roman" w:hAnsi="Times New Roman" w:cs="Times New Roman"/>
          <w:lang w:val="en-GB"/>
        </w:rPr>
      </w:pPr>
    </w:p>
    <w:p w14:paraId="7F7B22AF" w14:textId="77777777" w:rsidR="006E64CC" w:rsidRPr="000D66DA" w:rsidRDefault="006E64CC" w:rsidP="000454DB">
      <w:pPr>
        <w:pStyle w:val="Heading4"/>
        <w:rPr>
          <w:i/>
          <w:lang w:val="en-GB"/>
        </w:rPr>
      </w:pPr>
      <w:bookmarkStart w:id="85" w:name="_Toc480274083"/>
      <w:r w:rsidRPr="000D66DA">
        <w:rPr>
          <w:i/>
        </w:rPr>
        <w:t>Leading Others</w:t>
      </w:r>
      <w:bookmarkEnd w:id="85"/>
    </w:p>
    <w:p w14:paraId="31EE949A" w14:textId="77777777" w:rsidR="00706F77" w:rsidRDefault="000F22A7" w:rsidP="000454DB">
      <w:pPr>
        <w:ind w:firstLine="720"/>
        <w:rPr>
          <w:rFonts w:ascii="Times New Roman" w:hAnsi="Times New Roman" w:cs="Times New Roman"/>
        </w:rPr>
      </w:pPr>
      <w:r>
        <w:rPr>
          <w:rFonts w:ascii="Times New Roman" w:hAnsi="Times New Roman" w:cs="Times New Roman"/>
        </w:rPr>
        <w:t xml:space="preserve">Tidak semua manusia memiliki kemampuan memimpin orang lain. Namun, sebagian besar orang senang terlibat dalam interaksi sosial. </w:t>
      </w:r>
      <w:r w:rsidR="00706F77" w:rsidRPr="000454DB">
        <w:rPr>
          <w:rFonts w:ascii="Times New Roman" w:hAnsi="Times New Roman" w:cs="Times New Roman"/>
        </w:rPr>
        <w:t>Sejumlah mekanika permainan yang dapat diterapkan dalam memimpin orang lain adalah tantangan yang bersifat tim atau kooperatif, level yang diasosiasikan dengan kepemimpinan, dan tantangan jangka panjang.</w:t>
      </w:r>
    </w:p>
    <w:p w14:paraId="28C7A9B2" w14:textId="77777777" w:rsidR="000454DB" w:rsidRPr="000454DB" w:rsidRDefault="000454DB" w:rsidP="000454DB">
      <w:pPr>
        <w:ind w:firstLine="720"/>
        <w:rPr>
          <w:rFonts w:ascii="Times New Roman" w:hAnsi="Times New Roman" w:cs="Times New Roman"/>
          <w:lang w:val="en-GB"/>
        </w:rPr>
      </w:pPr>
    </w:p>
    <w:p w14:paraId="0EC5CBA9" w14:textId="77777777" w:rsidR="006E64CC" w:rsidRPr="000D66DA" w:rsidRDefault="006E64CC" w:rsidP="000454DB">
      <w:pPr>
        <w:pStyle w:val="Heading4"/>
        <w:rPr>
          <w:i/>
          <w:lang w:val="en-GB"/>
        </w:rPr>
      </w:pPr>
      <w:bookmarkStart w:id="86" w:name="_Toc480274084"/>
      <w:r w:rsidRPr="000D66DA">
        <w:rPr>
          <w:i/>
        </w:rPr>
        <w:t>Fame, Getting Attention</w:t>
      </w:r>
      <w:bookmarkEnd w:id="86"/>
    </w:p>
    <w:p w14:paraId="5522DC7F" w14:textId="77777777" w:rsidR="00706F77" w:rsidRDefault="00EF7987" w:rsidP="000454DB">
      <w:pPr>
        <w:ind w:firstLine="720"/>
        <w:rPr>
          <w:rFonts w:ascii="Times New Roman" w:hAnsi="Times New Roman" w:cs="Times New Roman"/>
        </w:rPr>
      </w:pPr>
      <w:r>
        <w:rPr>
          <w:rFonts w:ascii="Times New Roman" w:hAnsi="Times New Roman" w:cs="Times New Roman"/>
        </w:rPr>
        <w:t xml:space="preserve">Salah satu tujuan seseorang mendapatkan sesuatu adalah untuk mendapatkan perhatian dan dikenal oleh orang lain. </w:t>
      </w:r>
      <w:r w:rsidR="00706F77" w:rsidRPr="000454DB">
        <w:rPr>
          <w:rFonts w:ascii="Times New Roman" w:hAnsi="Times New Roman" w:cs="Times New Roman"/>
        </w:rPr>
        <w:t xml:space="preserve">Sejumlah mekanika permainan yang dapat diterapkan dalam mencapai popularitas dan mendapat perhatian adalah </w:t>
      </w:r>
      <w:r w:rsidR="00706F77" w:rsidRPr="000454DB">
        <w:rPr>
          <w:rFonts w:ascii="Times New Roman" w:hAnsi="Times New Roman" w:cs="Times New Roman"/>
          <w:i/>
        </w:rPr>
        <w:t>leaderboards</w:t>
      </w:r>
      <w:r w:rsidR="00706F77" w:rsidRPr="000454DB">
        <w:rPr>
          <w:rFonts w:ascii="Times New Roman" w:hAnsi="Times New Roman" w:cs="Times New Roman"/>
        </w:rPr>
        <w:t xml:space="preserve"> berbasis </w:t>
      </w:r>
      <w:r w:rsidR="00706F77" w:rsidRPr="000454DB">
        <w:rPr>
          <w:rFonts w:ascii="Times New Roman" w:hAnsi="Times New Roman" w:cs="Times New Roman"/>
          <w:i/>
        </w:rPr>
        <w:t>feedback</w:t>
      </w:r>
      <w:r w:rsidR="00706F77" w:rsidRPr="000454DB">
        <w:rPr>
          <w:rFonts w:ascii="Times New Roman" w:hAnsi="Times New Roman" w:cs="Times New Roman"/>
        </w:rPr>
        <w:t xml:space="preserve">, </w:t>
      </w:r>
      <w:r w:rsidR="00706F77" w:rsidRPr="000454DB">
        <w:rPr>
          <w:rFonts w:ascii="Times New Roman" w:hAnsi="Times New Roman" w:cs="Times New Roman"/>
          <w:i/>
        </w:rPr>
        <w:t>scores</w:t>
      </w:r>
      <w:r w:rsidR="00706F77" w:rsidRPr="000454DB">
        <w:rPr>
          <w:rFonts w:ascii="Times New Roman" w:hAnsi="Times New Roman" w:cs="Times New Roman"/>
        </w:rPr>
        <w:t xml:space="preserve">, dan promosi, </w:t>
      </w:r>
      <w:r w:rsidR="00706F77" w:rsidRPr="000454DB">
        <w:rPr>
          <w:rFonts w:ascii="Times New Roman" w:hAnsi="Times New Roman" w:cs="Times New Roman"/>
          <w:i/>
        </w:rPr>
        <w:t xml:space="preserve">award shows, game shows, contests, </w:t>
      </w:r>
      <w:r w:rsidR="00706F77" w:rsidRPr="000454DB">
        <w:rPr>
          <w:rFonts w:ascii="Times New Roman" w:hAnsi="Times New Roman" w:cs="Times New Roman"/>
        </w:rPr>
        <w:t>dan kesempatan promosi dalam jumlah besar.</w:t>
      </w:r>
    </w:p>
    <w:p w14:paraId="3571E6A1" w14:textId="77777777" w:rsidR="000454DB" w:rsidRPr="000454DB" w:rsidRDefault="000454DB" w:rsidP="000454DB">
      <w:pPr>
        <w:ind w:firstLine="720"/>
        <w:rPr>
          <w:rFonts w:ascii="Times New Roman" w:hAnsi="Times New Roman" w:cs="Times New Roman"/>
          <w:lang w:val="en-GB"/>
        </w:rPr>
      </w:pPr>
    </w:p>
    <w:p w14:paraId="6DA976F1" w14:textId="77777777" w:rsidR="006E64CC" w:rsidRPr="000D66DA" w:rsidRDefault="006E64CC" w:rsidP="000454DB">
      <w:pPr>
        <w:pStyle w:val="Heading4"/>
        <w:rPr>
          <w:i/>
          <w:lang w:val="en-GB"/>
        </w:rPr>
      </w:pPr>
      <w:bookmarkStart w:id="87" w:name="_Toc480274085"/>
      <w:r w:rsidRPr="000D66DA">
        <w:rPr>
          <w:i/>
        </w:rPr>
        <w:lastRenderedPageBreak/>
        <w:t>Being the Hero</w:t>
      </w:r>
      <w:bookmarkEnd w:id="87"/>
    </w:p>
    <w:p w14:paraId="1944EE32" w14:textId="77777777" w:rsidR="00706F77" w:rsidRDefault="0096557E" w:rsidP="000454DB">
      <w:pPr>
        <w:ind w:firstLine="720"/>
        <w:rPr>
          <w:rFonts w:ascii="Times New Roman" w:hAnsi="Times New Roman" w:cs="Times New Roman"/>
        </w:rPr>
      </w:pPr>
      <w:r>
        <w:rPr>
          <w:rFonts w:ascii="Times New Roman" w:hAnsi="Times New Roman" w:cs="Times New Roman"/>
        </w:rPr>
        <w:t xml:space="preserve">Seseorang dianggap sebagai pahlawan jika ia berhasil melindungi sesuatu dengan kekuatan sendiri. Namun seiring dengan perkembangan jaman, makna seorang pahlawan pun berubah. Saat ini, konsep pahlawan menjadi lebih sosial dengan melibatkan tim. </w:t>
      </w:r>
      <w:r w:rsidR="00706F77" w:rsidRPr="000454DB">
        <w:rPr>
          <w:rFonts w:ascii="Times New Roman" w:hAnsi="Times New Roman" w:cs="Times New Roman"/>
        </w:rPr>
        <w:t xml:space="preserve">Sejumlah mekanika permainan yang dapat diterapkan dalam mencapai posisi seorang pahlawan adalah konsep penyelamatan putri, permintaan bantuan dari teman, </w:t>
      </w:r>
      <w:r w:rsidR="003A336C" w:rsidRPr="000454DB">
        <w:rPr>
          <w:rFonts w:ascii="Times New Roman" w:hAnsi="Times New Roman" w:cs="Times New Roman"/>
        </w:rPr>
        <w:t xml:space="preserve">dan </w:t>
      </w:r>
      <w:r w:rsidR="003A336C" w:rsidRPr="000454DB">
        <w:rPr>
          <w:rFonts w:ascii="Times New Roman" w:hAnsi="Times New Roman" w:cs="Times New Roman"/>
          <w:i/>
        </w:rPr>
        <w:t>mac gruber/countdown</w:t>
      </w:r>
      <w:r w:rsidR="003A336C" w:rsidRPr="000454DB">
        <w:rPr>
          <w:rFonts w:ascii="Times New Roman" w:hAnsi="Times New Roman" w:cs="Times New Roman"/>
        </w:rPr>
        <w:t>.</w:t>
      </w:r>
    </w:p>
    <w:p w14:paraId="0472A459" w14:textId="77777777" w:rsidR="000454DB" w:rsidRPr="000454DB" w:rsidRDefault="000454DB" w:rsidP="000454DB">
      <w:pPr>
        <w:ind w:firstLine="720"/>
        <w:rPr>
          <w:rFonts w:ascii="Times New Roman" w:hAnsi="Times New Roman" w:cs="Times New Roman"/>
          <w:lang w:val="en-GB"/>
        </w:rPr>
      </w:pPr>
    </w:p>
    <w:p w14:paraId="3D1795F1" w14:textId="77777777" w:rsidR="006E64CC" w:rsidRPr="000D66DA" w:rsidRDefault="006E64CC" w:rsidP="000454DB">
      <w:pPr>
        <w:pStyle w:val="Heading4"/>
        <w:rPr>
          <w:i/>
          <w:lang w:val="en-GB"/>
        </w:rPr>
      </w:pPr>
      <w:bookmarkStart w:id="88" w:name="_Toc480274086"/>
      <w:r w:rsidRPr="000D66DA">
        <w:rPr>
          <w:i/>
        </w:rPr>
        <w:t>Gaining Status</w:t>
      </w:r>
      <w:bookmarkEnd w:id="88"/>
    </w:p>
    <w:p w14:paraId="4CE00D73" w14:textId="77777777" w:rsidR="003A336C" w:rsidRDefault="0096557E" w:rsidP="000454DB">
      <w:pPr>
        <w:ind w:firstLine="720"/>
        <w:rPr>
          <w:rFonts w:ascii="Times New Roman" w:hAnsi="Times New Roman" w:cs="Times New Roman"/>
        </w:rPr>
      </w:pPr>
      <w:r>
        <w:rPr>
          <w:rFonts w:ascii="Times New Roman" w:hAnsi="Times New Roman" w:cs="Times New Roman"/>
        </w:rPr>
        <w:t xml:space="preserve">Status menunjukkan posisi seseorang dalam lingkungan. Seseorang akan bertindak sesuai dengan statusnya. </w:t>
      </w:r>
      <w:r w:rsidR="003A336C" w:rsidRPr="000454DB">
        <w:rPr>
          <w:rFonts w:ascii="Times New Roman" w:hAnsi="Times New Roman" w:cs="Times New Roman"/>
        </w:rPr>
        <w:t xml:space="preserve">Sejumlah mekanika permainan yang dapat diterapkan dalam mencapai status adalah </w:t>
      </w:r>
      <w:r w:rsidR="003A336C" w:rsidRPr="000454DB">
        <w:rPr>
          <w:rFonts w:ascii="Times New Roman" w:hAnsi="Times New Roman" w:cs="Times New Roman"/>
          <w:i/>
        </w:rPr>
        <w:t xml:space="preserve">badges, trophies, levels, scarce, limited-edition items, </w:t>
      </w:r>
      <w:r w:rsidR="003A336C" w:rsidRPr="000454DB">
        <w:rPr>
          <w:rFonts w:ascii="Times New Roman" w:hAnsi="Times New Roman" w:cs="Times New Roman"/>
        </w:rPr>
        <w:t xml:space="preserve">dan </w:t>
      </w:r>
      <w:r w:rsidR="003A336C" w:rsidRPr="000454DB">
        <w:rPr>
          <w:rFonts w:ascii="Times New Roman" w:hAnsi="Times New Roman" w:cs="Times New Roman"/>
          <w:i/>
        </w:rPr>
        <w:t>priority access</w:t>
      </w:r>
      <w:r w:rsidR="003A336C" w:rsidRPr="000454DB">
        <w:rPr>
          <w:rFonts w:ascii="Times New Roman" w:hAnsi="Times New Roman" w:cs="Times New Roman"/>
        </w:rPr>
        <w:t>.</w:t>
      </w:r>
    </w:p>
    <w:p w14:paraId="4A70D8E2" w14:textId="77777777" w:rsidR="000454DB" w:rsidRPr="000454DB" w:rsidRDefault="000454DB" w:rsidP="000454DB">
      <w:pPr>
        <w:ind w:firstLine="720"/>
        <w:rPr>
          <w:rFonts w:ascii="Times New Roman" w:hAnsi="Times New Roman" w:cs="Times New Roman"/>
          <w:lang w:val="en-GB"/>
        </w:rPr>
      </w:pPr>
    </w:p>
    <w:p w14:paraId="663D235A" w14:textId="77777777" w:rsidR="006E64CC" w:rsidRPr="000D66DA" w:rsidRDefault="006E64CC" w:rsidP="000454DB">
      <w:pPr>
        <w:pStyle w:val="Heading4"/>
        <w:rPr>
          <w:i/>
          <w:lang w:val="en-GB"/>
        </w:rPr>
      </w:pPr>
      <w:bookmarkStart w:id="89" w:name="_Toc480274087"/>
      <w:r w:rsidRPr="000D66DA">
        <w:rPr>
          <w:i/>
        </w:rPr>
        <w:t>Nurturing, Growing</w:t>
      </w:r>
      <w:bookmarkEnd w:id="89"/>
    </w:p>
    <w:p w14:paraId="528217F3" w14:textId="77777777" w:rsidR="003A336C" w:rsidRDefault="0096557E" w:rsidP="000454DB">
      <w:pPr>
        <w:ind w:firstLine="491"/>
        <w:rPr>
          <w:rFonts w:ascii="Times New Roman" w:hAnsi="Times New Roman" w:cs="Times New Roman"/>
        </w:rPr>
      </w:pPr>
      <w:r>
        <w:rPr>
          <w:rFonts w:ascii="Times New Roman" w:hAnsi="Times New Roman" w:cs="Times New Roman"/>
        </w:rPr>
        <w:t xml:space="preserve">Sejak jaman prasejarah, manusia terbiasa bercocok tanam dan mengurus ternak. Kebiasaan ini menjadi karakter dasar manusia secara naluriah. </w:t>
      </w:r>
      <w:r w:rsidR="003A336C" w:rsidRPr="000454DB">
        <w:rPr>
          <w:rFonts w:ascii="Times New Roman" w:hAnsi="Times New Roman" w:cs="Times New Roman"/>
        </w:rPr>
        <w:t xml:space="preserve">Sejumlah mekanika permainan yang dapat diterapkan dalam proses bercocok tanam dan merawat adalah </w:t>
      </w:r>
      <w:r w:rsidR="003A336C" w:rsidRPr="000454DB">
        <w:rPr>
          <w:rFonts w:ascii="Times New Roman" w:hAnsi="Times New Roman" w:cs="Times New Roman"/>
          <w:i/>
        </w:rPr>
        <w:t>tamagotchi-style</w:t>
      </w:r>
      <w:r w:rsidR="003A336C" w:rsidRPr="000454DB">
        <w:rPr>
          <w:rFonts w:ascii="Times New Roman" w:hAnsi="Times New Roman" w:cs="Times New Roman"/>
        </w:rPr>
        <w:t xml:space="preserve">, </w:t>
      </w:r>
      <w:r w:rsidR="003A336C" w:rsidRPr="000454DB">
        <w:rPr>
          <w:rFonts w:ascii="Times New Roman" w:hAnsi="Times New Roman" w:cs="Times New Roman"/>
          <w:i/>
        </w:rPr>
        <w:t>points</w:t>
      </w:r>
      <w:r w:rsidR="003A336C" w:rsidRPr="000454DB">
        <w:rPr>
          <w:rFonts w:ascii="Times New Roman" w:hAnsi="Times New Roman" w:cs="Times New Roman"/>
        </w:rPr>
        <w:t xml:space="preserve"> yang memiliki tenggat watu, </w:t>
      </w:r>
      <w:r w:rsidR="003A336C" w:rsidRPr="000454DB">
        <w:rPr>
          <w:rFonts w:ascii="Times New Roman" w:hAnsi="Times New Roman" w:cs="Times New Roman"/>
          <w:i/>
        </w:rPr>
        <w:t>pyramid scoring</w:t>
      </w:r>
      <w:r w:rsidR="003A336C" w:rsidRPr="000454DB">
        <w:rPr>
          <w:rFonts w:ascii="Times New Roman" w:hAnsi="Times New Roman" w:cs="Times New Roman"/>
        </w:rPr>
        <w:t>.</w:t>
      </w:r>
    </w:p>
    <w:p w14:paraId="63DDA077" w14:textId="77777777" w:rsidR="00F21A1E" w:rsidRDefault="00F21A1E" w:rsidP="000454DB">
      <w:pPr>
        <w:ind w:firstLine="491"/>
        <w:rPr>
          <w:rFonts w:ascii="Times New Roman" w:hAnsi="Times New Roman" w:cs="Times New Roman"/>
        </w:rPr>
      </w:pPr>
    </w:p>
    <w:p w14:paraId="4861D13E" w14:textId="77777777" w:rsidR="006810FF" w:rsidRPr="006A5784" w:rsidRDefault="006810FF" w:rsidP="000454DB">
      <w:pPr>
        <w:pStyle w:val="Heading3"/>
        <w:rPr>
          <w:lang w:val="en-GB"/>
        </w:rPr>
      </w:pPr>
      <w:bookmarkStart w:id="90" w:name="_Toc480274088"/>
      <w:r w:rsidRPr="006A5784">
        <w:rPr>
          <w:lang w:val="en-GB"/>
        </w:rPr>
        <w:t>Estetika</w:t>
      </w:r>
      <w:bookmarkEnd w:id="90"/>
    </w:p>
    <w:p w14:paraId="36E86AD6" w14:textId="0C906475" w:rsidR="006810FF" w:rsidRPr="007871F1" w:rsidRDefault="006810FF" w:rsidP="007871F1">
      <w:pPr>
        <w:ind w:firstLine="567"/>
        <w:rPr>
          <w:b/>
          <w:lang w:val="en-GB"/>
        </w:rPr>
      </w:pPr>
      <w:r w:rsidRPr="00240483">
        <w:rPr>
          <w:rFonts w:ascii="Times New Roman" w:hAnsi="Times New Roman"/>
        </w:rPr>
        <w:t xml:space="preserve">Estetika mengacu pada kemampuan sebuah permainan untuk melakukan interaksi dengan penggunanya. Baik komponen </w:t>
      </w:r>
      <w:r w:rsidR="00E961F2">
        <w:rPr>
          <w:rFonts w:ascii="Times New Roman" w:hAnsi="Times New Roman"/>
        </w:rPr>
        <w:t>dinamika</w:t>
      </w:r>
      <w:r w:rsidRPr="00240483">
        <w:rPr>
          <w:rFonts w:ascii="Times New Roman" w:hAnsi="Times New Roman"/>
        </w:rPr>
        <w:t xml:space="preserve"> maupun mekanis akan dibungkus menjadi sebuah interaksi dengan pengguna.</w:t>
      </w:r>
      <w:r w:rsidR="0096557E">
        <w:rPr>
          <w:rFonts w:ascii="Times New Roman" w:hAnsi="Times New Roman"/>
        </w:rPr>
        <w:t xml:space="preserve"> Interaksi tersebut berupa tampilan permainan.</w:t>
      </w:r>
    </w:p>
    <w:p w14:paraId="10CA6218" w14:textId="77777777" w:rsidR="003A336C" w:rsidRDefault="003A336C" w:rsidP="003A336C"/>
    <w:p w14:paraId="3F21F04F" w14:textId="394DF52E" w:rsidR="003A336C" w:rsidRDefault="006A502F" w:rsidP="003A336C">
      <w:pPr>
        <w:pStyle w:val="Heading2"/>
      </w:pPr>
      <w:bookmarkStart w:id="91" w:name="_Toc480274089"/>
      <w:r w:rsidRPr="006A502F">
        <w:rPr>
          <w:i/>
        </w:rPr>
        <w:t>Octalysis Framework</w:t>
      </w:r>
      <w:bookmarkEnd w:id="91"/>
    </w:p>
    <w:p w14:paraId="140CEC61" w14:textId="77777777" w:rsidR="002C4B50" w:rsidRDefault="00C35410" w:rsidP="002C4B50">
      <w:pPr>
        <w:pStyle w:val="ReportContent"/>
      </w:pPr>
      <w:r>
        <w:t xml:space="preserve">Gamifikasi menyalurkan hal-hal menyenangkan yang terdapat pada elemen-elemen permainan ke dunia nyata atau aktivitas produktif. Namun, konsep gamifikasi seringkali disalahartikan sebagai sekedar penambahan </w:t>
      </w:r>
      <w:r>
        <w:rPr>
          <w:i/>
        </w:rPr>
        <w:t>points, badges,</w:t>
      </w:r>
      <w:r>
        <w:t xml:space="preserve"> dan </w:t>
      </w:r>
      <w:r>
        <w:rPr>
          <w:i/>
        </w:rPr>
        <w:t>leaderboards</w:t>
      </w:r>
      <w:r>
        <w:t xml:space="preserve"> dalam unsur-unsur dunia nyata. Pada kenyataan, makna dari </w:t>
      </w:r>
      <w:r>
        <w:lastRenderedPageBreak/>
        <w:t xml:space="preserve">gamifikasi adalah bagaimana </w:t>
      </w:r>
      <w:r w:rsidR="000454DB">
        <w:t>pengguna</w:t>
      </w:r>
      <w:r>
        <w:t xml:space="preserve"> dapat termotivasi </w:t>
      </w:r>
      <w:r w:rsidR="002C4B50">
        <w:t>secara intrinsik</w:t>
      </w:r>
      <w:r>
        <w:t xml:space="preserve"> un</w:t>
      </w:r>
      <w:r w:rsidR="002C4B50">
        <w:t xml:space="preserve">tuk melakukan sesuatu dengan antusias dan sukarela seperti ketika </w:t>
      </w:r>
      <w:r w:rsidR="000454DB">
        <w:t>pengguna</w:t>
      </w:r>
      <w:r w:rsidR="002C4B50">
        <w:t xml:space="preserve"> memainkan permainan.</w:t>
      </w:r>
    </w:p>
    <w:p w14:paraId="4ED50B5F" w14:textId="7D7635F5" w:rsidR="002C4B50" w:rsidRDefault="006A502F" w:rsidP="003A336C">
      <w:pPr>
        <w:pStyle w:val="ReportContent"/>
      </w:pPr>
      <w:r w:rsidRPr="006A502F">
        <w:rPr>
          <w:i/>
        </w:rPr>
        <w:t>Octalysis Framework</w:t>
      </w:r>
      <w:r w:rsidR="002C4B50">
        <w:t xml:space="preserve"> berfokus untuk menarik motivasi </w:t>
      </w:r>
      <w:r w:rsidR="000454DB">
        <w:t>pengguna</w:t>
      </w:r>
      <w:r w:rsidR="002C4B50">
        <w:t>.</w:t>
      </w:r>
      <w:r w:rsidR="002C4B50" w:rsidRPr="002C4B50">
        <w:rPr>
          <w:i/>
        </w:rPr>
        <w:t xml:space="preserve"> </w:t>
      </w:r>
      <w:r w:rsidRPr="006A502F">
        <w:rPr>
          <w:i/>
        </w:rPr>
        <w:t>Octalysis Framework</w:t>
      </w:r>
      <w:r w:rsidR="002C4B50">
        <w:rPr>
          <w:i/>
        </w:rPr>
        <w:t xml:space="preserve"> </w:t>
      </w:r>
      <w:r w:rsidR="002C4B50">
        <w:t xml:space="preserve">digambarkan lewat 8 (delapan) </w:t>
      </w:r>
      <w:r w:rsidR="00CA75F7" w:rsidRPr="00CA75F7">
        <w:rPr>
          <w:i/>
        </w:rPr>
        <w:t>Core Drives</w:t>
      </w:r>
      <w:r w:rsidR="002C4B50">
        <w:t xml:space="preserve"> (oktagon) yang menggerakkan atau meningkatkan antusiasme manusia. Tampilan kedepalan </w:t>
      </w:r>
      <w:r w:rsidR="00CA75F7" w:rsidRPr="00CA75F7">
        <w:rPr>
          <w:i/>
        </w:rPr>
        <w:t>Core Drives</w:t>
      </w:r>
      <w:r w:rsidR="002C4B50">
        <w:t xml:space="preserve"> tersebut adalah sebagai berikut</w:t>
      </w:r>
      <w:sdt>
        <w:sdtPr>
          <w:id w:val="-682367424"/>
          <w:citation/>
        </w:sdtPr>
        <w:sdtContent>
          <w:r w:rsidR="002B2264">
            <w:fldChar w:fldCharType="begin"/>
          </w:r>
          <w:r w:rsidR="00420BFA">
            <w:instrText xml:space="preserve"> CITATION Cho14 \l 1057 </w:instrText>
          </w:r>
          <w:r w:rsidR="002B2264">
            <w:fldChar w:fldCharType="separate"/>
          </w:r>
          <w:r w:rsidR="00420BFA">
            <w:rPr>
              <w:noProof/>
            </w:rPr>
            <w:t xml:space="preserve"> </w:t>
          </w:r>
          <w:r w:rsidR="00420BFA" w:rsidRPr="00420BFA">
            <w:rPr>
              <w:noProof/>
            </w:rPr>
            <w:t>[15]</w:t>
          </w:r>
          <w:r w:rsidR="002B2264">
            <w:fldChar w:fldCharType="end"/>
          </w:r>
        </w:sdtContent>
      </w:sdt>
      <w:r w:rsidR="002C4B50">
        <w:t>.</w:t>
      </w:r>
    </w:p>
    <w:p w14:paraId="5E2215F3" w14:textId="77777777" w:rsidR="002C4B50" w:rsidRDefault="002C4B50" w:rsidP="00652383">
      <w:pPr>
        <w:keepNext/>
        <w:jc w:val="center"/>
      </w:pPr>
      <w:r>
        <w:rPr>
          <w:noProof/>
          <w:lang w:eastAsia="id-ID"/>
        </w:rPr>
        <w:drawing>
          <wp:inline distT="0" distB="0" distL="0" distR="0" wp14:anchorId="5E0C3B0B" wp14:editId="233B54ED">
            <wp:extent cx="2636044" cy="253082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2654525" cy="2548566"/>
                    </a:xfrm>
                    <a:prstGeom prst="rect">
                      <a:avLst/>
                    </a:prstGeom>
                  </pic:spPr>
                </pic:pic>
              </a:graphicData>
            </a:graphic>
          </wp:inline>
        </w:drawing>
      </w:r>
    </w:p>
    <w:p w14:paraId="5CB0EE55" w14:textId="204DFCB1" w:rsidR="002C4B50" w:rsidRPr="002C4B50" w:rsidRDefault="002C4B50" w:rsidP="002C4B50">
      <w:pPr>
        <w:pStyle w:val="Caption"/>
        <w:rPr>
          <w:i/>
        </w:rPr>
      </w:pPr>
      <w:bookmarkStart w:id="92" w:name="_Toc480239086"/>
      <w:r>
        <w:t xml:space="preserve">Gambar </w:t>
      </w:r>
      <w:fldSimple w:instr=" STYLEREF 1 \s ">
        <w:r w:rsidR="003A7C7F">
          <w:rPr>
            <w:noProof/>
          </w:rPr>
          <w:t>2</w:t>
        </w:r>
      </w:fldSimple>
      <w:r w:rsidR="003A7C7F">
        <w:t>.</w:t>
      </w:r>
      <w:fldSimple w:instr=" SEQ Gambar \* ARABIC \s 1 ">
        <w:r w:rsidR="003A7C7F">
          <w:rPr>
            <w:noProof/>
          </w:rPr>
          <w:t>6</w:t>
        </w:r>
      </w:fldSimple>
      <w:r>
        <w:t xml:space="preserve"> </w:t>
      </w:r>
      <w:r w:rsidR="00420BFA">
        <w:t>Diagram</w:t>
      </w:r>
      <w:r>
        <w:t xml:space="preserve"> </w:t>
      </w:r>
      <w:r w:rsidR="006A502F" w:rsidRPr="006A502F">
        <w:rPr>
          <w:i/>
        </w:rPr>
        <w:t>Octalysis Framework</w:t>
      </w:r>
      <w:bookmarkEnd w:id="92"/>
    </w:p>
    <w:p w14:paraId="0AB411AB" w14:textId="77777777" w:rsidR="0036479C" w:rsidRDefault="0036479C" w:rsidP="000454DB">
      <w:pPr>
        <w:pStyle w:val="ReportContent"/>
        <w:ind w:firstLine="0"/>
      </w:pPr>
    </w:p>
    <w:p w14:paraId="391677FB" w14:textId="0C386B65" w:rsidR="000454DB" w:rsidRDefault="0036479C" w:rsidP="000454DB">
      <w:pPr>
        <w:pStyle w:val="ReportContent"/>
      </w:pPr>
      <w:r>
        <w:t xml:space="preserve">Delapan </w:t>
      </w:r>
      <w:r w:rsidR="00CA75F7" w:rsidRPr="00CA75F7">
        <w:rPr>
          <w:i/>
        </w:rPr>
        <w:t>Core Drives</w:t>
      </w:r>
      <w:r>
        <w:t xml:space="preserve"> pada diagram Octalysis akan dijabarkan berikut.</w:t>
      </w:r>
    </w:p>
    <w:p w14:paraId="2E05AE21" w14:textId="77777777" w:rsidR="000454DB" w:rsidRPr="000454DB" w:rsidRDefault="000454DB" w:rsidP="000454DB"/>
    <w:p w14:paraId="2AF5E894" w14:textId="0701A714" w:rsidR="0036479C" w:rsidRDefault="000454DB" w:rsidP="000454DB">
      <w:pPr>
        <w:pStyle w:val="Heading3"/>
      </w:pPr>
      <w:bookmarkStart w:id="93" w:name="_Toc480274090"/>
      <w:r w:rsidRPr="007F2D33">
        <w:rPr>
          <w:i/>
        </w:rPr>
        <w:t>Core Drives</w:t>
      </w:r>
      <w:r w:rsidR="0036479C">
        <w:t xml:space="preserve"> </w:t>
      </w:r>
      <w:r w:rsidR="007F2D33">
        <w:rPr>
          <w:lang w:val="en-US"/>
        </w:rPr>
        <w:t>1</w:t>
      </w:r>
      <w:r w:rsidR="0036479C">
        <w:t xml:space="preserve"> : “</w:t>
      </w:r>
      <w:r w:rsidR="0036479C" w:rsidRPr="007F2D33">
        <w:rPr>
          <w:i/>
        </w:rPr>
        <w:t>Epic Meaning and Calling</w:t>
      </w:r>
      <w:r w:rsidR="0036479C">
        <w:t>”</w:t>
      </w:r>
      <w:bookmarkEnd w:id="93"/>
    </w:p>
    <w:p w14:paraId="36E83F45" w14:textId="5F464264" w:rsidR="0036479C" w:rsidRPr="0036479C" w:rsidRDefault="00CA75F7" w:rsidP="000454DB">
      <w:pPr>
        <w:pStyle w:val="ReportContent"/>
      </w:pPr>
      <w:r w:rsidRPr="00CA75F7">
        <w:rPr>
          <w:i/>
        </w:rPr>
        <w:t>Core Drives</w:t>
      </w:r>
      <w:r w:rsidR="0036479C">
        <w:t xml:space="preserve"> ini fokus pada pemberian gelar atau makna dalam diri </w:t>
      </w:r>
      <w:r w:rsidR="000454DB">
        <w:t>pengguna</w:t>
      </w:r>
      <w:r w:rsidR="0036479C">
        <w:t xml:space="preserve"> lewat pencapaian yang ia lakukan. </w:t>
      </w:r>
      <w:r w:rsidR="0078053A">
        <w:t xml:space="preserve">Ketika sistem mampu menggambarkan kekuatan yang dalam terhadap visi yang lebih tinggi pada </w:t>
      </w:r>
      <w:r w:rsidR="000454DB">
        <w:t>pengguna</w:t>
      </w:r>
      <w:r w:rsidR="0078053A">
        <w:t>, orang tersebut akan percaya dan melakukannya. Dalam kondisi ini, ia tidak melakukan sesuatu karena keinginan individual, tapi karena melihat dirinya sebagai orang hebat atau pahlawan yang berperan penting.</w:t>
      </w:r>
    </w:p>
    <w:p w14:paraId="06D01B2D" w14:textId="2CC8A711" w:rsidR="000454DB" w:rsidRPr="00DE2260" w:rsidRDefault="0078053A" w:rsidP="0096557E">
      <w:pPr>
        <w:pStyle w:val="ReportContent"/>
      </w:pPr>
      <w:r>
        <w:t>T</w:t>
      </w:r>
      <w:r w:rsidRPr="00DE2260">
        <w:t xml:space="preserve">eknik gamifikasi yang dapat diterapkan pada </w:t>
      </w:r>
      <w:r w:rsidR="00CA75F7" w:rsidRPr="00CA75F7">
        <w:rPr>
          <w:i/>
        </w:rPr>
        <w:t>Core Drives</w:t>
      </w:r>
      <w:r w:rsidR="0096557E" w:rsidRPr="00DE2260">
        <w:t xml:space="preserve"> pertama adalah;</w:t>
      </w:r>
    </w:p>
    <w:p w14:paraId="78AF5068" w14:textId="512625D8" w:rsidR="0078053A" w:rsidRPr="00694E49" w:rsidRDefault="00694E49" w:rsidP="00C57E27">
      <w:pPr>
        <w:pStyle w:val="Heading4"/>
        <w:numPr>
          <w:ilvl w:val="0"/>
          <w:numId w:val="20"/>
        </w:numPr>
        <w:rPr>
          <w:b w:val="0"/>
          <w:i/>
        </w:rPr>
      </w:pPr>
      <w:bookmarkStart w:id="94" w:name="_Toc480274091"/>
      <w:r w:rsidRPr="00694E49">
        <w:rPr>
          <w:b w:val="0"/>
          <w:i/>
        </w:rPr>
        <w:t>Narative</w:t>
      </w:r>
      <w:bookmarkEnd w:id="94"/>
    </w:p>
    <w:p w14:paraId="78AC956C" w14:textId="39FB98D6" w:rsidR="000454DB" w:rsidRPr="00DE2260" w:rsidRDefault="008955E2" w:rsidP="0096557E">
      <w:pPr>
        <w:pStyle w:val="ReportContent"/>
        <w:ind w:left="720" w:firstLine="0"/>
      </w:pPr>
      <w:r w:rsidRPr="00DE2260">
        <w:t>Teknik</w:t>
      </w:r>
      <w:r w:rsidR="00694E49">
        <w:t xml:space="preserve"> </w:t>
      </w:r>
      <w:r w:rsidR="00694E49" w:rsidRPr="00694E49">
        <w:rPr>
          <w:i/>
        </w:rPr>
        <w:t>narative</w:t>
      </w:r>
      <w:r w:rsidR="0078053A" w:rsidRPr="00DE2260">
        <w:t xml:space="preserve"> digunakan dengan menceritakan</w:t>
      </w:r>
      <w:r w:rsidR="00500B78" w:rsidRPr="00DE2260">
        <w:rPr>
          <w:lang w:val="en-US"/>
        </w:rPr>
        <w:t xml:space="preserve"> sebuah</w:t>
      </w:r>
      <w:r w:rsidR="0078053A" w:rsidRPr="00DE2260">
        <w:t xml:space="preserve"> kisah</w:t>
      </w:r>
      <w:r w:rsidR="00500B78" w:rsidRPr="00DE2260">
        <w:rPr>
          <w:lang w:val="en-US"/>
        </w:rPr>
        <w:t xml:space="preserve"> untuk meningkatkan makna sesuatu. Peningkatan makna ini akan meningkatkan </w:t>
      </w:r>
      <w:r w:rsidR="00500B78" w:rsidRPr="00DE2260">
        <w:rPr>
          <w:lang w:val="en-US"/>
        </w:rPr>
        <w:lastRenderedPageBreak/>
        <w:t xml:space="preserve">motivasi pengguna untuk melakukan suatu </w:t>
      </w:r>
      <w:r w:rsidR="00500B78" w:rsidRPr="00DE2260">
        <w:rPr>
          <w:i/>
          <w:lang w:val="en-US"/>
        </w:rPr>
        <w:t>desired actions</w:t>
      </w:r>
      <w:r w:rsidR="00500B78" w:rsidRPr="00DE2260">
        <w:rPr>
          <w:lang w:val="en-US"/>
        </w:rPr>
        <w:t xml:space="preserve"> atau mencapai suatu </w:t>
      </w:r>
      <w:r w:rsidR="00500B78" w:rsidRPr="00DE2260">
        <w:rPr>
          <w:i/>
          <w:lang w:val="en-US"/>
        </w:rPr>
        <w:t>win-state</w:t>
      </w:r>
      <w:r w:rsidR="00500B78" w:rsidRPr="00DE2260">
        <w:rPr>
          <w:lang w:val="en-US"/>
        </w:rPr>
        <w:t>.</w:t>
      </w:r>
    </w:p>
    <w:p w14:paraId="0FED42F4" w14:textId="77777777" w:rsidR="0078053A" w:rsidRPr="00694E49" w:rsidRDefault="0078053A" w:rsidP="00C57E27">
      <w:pPr>
        <w:pStyle w:val="Heading4"/>
        <w:numPr>
          <w:ilvl w:val="0"/>
          <w:numId w:val="20"/>
        </w:numPr>
        <w:rPr>
          <w:b w:val="0"/>
          <w:i/>
        </w:rPr>
      </w:pPr>
      <w:bookmarkStart w:id="95" w:name="_Toc480274092"/>
      <w:r w:rsidRPr="00694E49">
        <w:rPr>
          <w:b w:val="0"/>
          <w:i/>
        </w:rPr>
        <w:t>Humanity Hero</w:t>
      </w:r>
      <w:bookmarkEnd w:id="95"/>
    </w:p>
    <w:p w14:paraId="1C2E41B7" w14:textId="18BFACFF" w:rsidR="000454DB" w:rsidRPr="00DE2260" w:rsidRDefault="008955E2" w:rsidP="00500B78">
      <w:pPr>
        <w:ind w:left="720"/>
        <w:rPr>
          <w:lang w:val="en-US"/>
        </w:rPr>
      </w:pPr>
      <w:r w:rsidRPr="00DE2260">
        <w:t>Teknik ini menarik simpati dengan hal-hal berbau kemanusiaan.</w:t>
      </w:r>
      <w:r w:rsidR="001D3A2D" w:rsidRPr="00DE2260">
        <w:rPr>
          <w:lang w:val="en-US"/>
        </w:rPr>
        <w:t xml:space="preserve"> Pengguna merasa telah menjadi pahlawan ketika ia membantu pengguna lain dengan melakukan suatu </w:t>
      </w:r>
      <w:r w:rsidR="001D3A2D" w:rsidRPr="00DE2260">
        <w:rPr>
          <w:i/>
          <w:lang w:val="en-US"/>
        </w:rPr>
        <w:t>desired actions</w:t>
      </w:r>
      <w:r w:rsidR="001D3A2D" w:rsidRPr="00DE2260">
        <w:rPr>
          <w:lang w:val="en-US"/>
        </w:rPr>
        <w:t>. Oleh karena itu,</w:t>
      </w:r>
      <w:r w:rsidR="00500B78" w:rsidRPr="00DE2260">
        <w:rPr>
          <w:lang w:val="en-US"/>
        </w:rPr>
        <w:t xml:space="preserve"> pengguna akan melakukannya dengan sukarela.</w:t>
      </w:r>
    </w:p>
    <w:p w14:paraId="359BD05D" w14:textId="77777777" w:rsidR="0078053A" w:rsidRPr="00DE2260" w:rsidRDefault="0078053A" w:rsidP="00C57E27">
      <w:pPr>
        <w:pStyle w:val="Heading4"/>
        <w:numPr>
          <w:ilvl w:val="0"/>
          <w:numId w:val="20"/>
        </w:numPr>
        <w:rPr>
          <w:b w:val="0"/>
          <w:i/>
        </w:rPr>
      </w:pPr>
      <w:bookmarkStart w:id="96" w:name="_Toc480274093"/>
      <w:r w:rsidRPr="00DE2260">
        <w:rPr>
          <w:b w:val="0"/>
          <w:i/>
        </w:rPr>
        <w:t>Elitism</w:t>
      </w:r>
      <w:bookmarkEnd w:id="96"/>
    </w:p>
    <w:p w14:paraId="3595532E" w14:textId="748B8DF0" w:rsidR="000454DB" w:rsidRPr="00DE2260" w:rsidRDefault="008955E2" w:rsidP="0096557E">
      <w:pPr>
        <w:ind w:left="720"/>
      </w:pPr>
      <w:r w:rsidRPr="00DE2260">
        <w:t xml:space="preserve">Teknik </w:t>
      </w:r>
      <w:r w:rsidR="00753613" w:rsidRPr="00DE2260">
        <w:rPr>
          <w:lang w:val="en-US"/>
        </w:rPr>
        <w:t>memunculkan perasaan bangga pengguna karena menjadi bagian dari sebuah kelompok. Perasaan bangga ditimbulkan dari ikatan yang kuat dari kelompok dan kebanggaan. Setelah memiliki perasaan bangga, pengguna akan melakukan tindakan apapun untuk menunjukkan kebanggaannya.</w:t>
      </w:r>
    </w:p>
    <w:p w14:paraId="3CA4EBEB" w14:textId="7CA2488A" w:rsidR="0078053A" w:rsidRPr="00DE2260" w:rsidRDefault="00753613" w:rsidP="00C57E27">
      <w:pPr>
        <w:pStyle w:val="Heading4"/>
        <w:numPr>
          <w:ilvl w:val="0"/>
          <w:numId w:val="20"/>
        </w:numPr>
        <w:rPr>
          <w:b w:val="0"/>
          <w:i/>
        </w:rPr>
      </w:pPr>
      <w:bookmarkStart w:id="97" w:name="_Toc480274094"/>
      <w:r w:rsidRPr="00DE2260">
        <w:rPr>
          <w:b w:val="0"/>
          <w:i/>
          <w:lang w:val="en-US"/>
        </w:rPr>
        <w:t>Beginner’s luck</w:t>
      </w:r>
      <w:bookmarkEnd w:id="97"/>
    </w:p>
    <w:p w14:paraId="1DFB78E7" w14:textId="06FBD61C" w:rsidR="000454DB" w:rsidRPr="00DE2260" w:rsidRDefault="008955E2" w:rsidP="0096557E">
      <w:pPr>
        <w:ind w:left="720"/>
      </w:pPr>
      <w:r w:rsidRPr="00DE2260">
        <w:t xml:space="preserve">Teknik ini membuat </w:t>
      </w:r>
      <w:r w:rsidR="000454DB" w:rsidRPr="00DE2260">
        <w:t>pengguna</w:t>
      </w:r>
      <w:r w:rsidR="006D1C96" w:rsidRPr="00DE2260">
        <w:t xml:space="preserve"> merasa berunt</w:t>
      </w:r>
      <w:r w:rsidRPr="00DE2260">
        <w:t xml:space="preserve">ung atau ditakdirkan untuk </w:t>
      </w:r>
      <w:r w:rsidR="006D1C96" w:rsidRPr="00DE2260">
        <w:rPr>
          <w:lang w:val="en-US"/>
        </w:rPr>
        <w:t>sesuatu. Teknik ini biasa diterapkan pada saat pertama kali pengguna melakukan sesuatu. Pengguna akan diarahkan sehingga pengguna berhasil melakukan sesuatu pada</w:t>
      </w:r>
      <w:r w:rsidRPr="00DE2260">
        <w:t xml:space="preserve"> percobaan awal</w:t>
      </w:r>
      <w:r w:rsidR="006D1C96" w:rsidRPr="00DE2260">
        <w:rPr>
          <w:lang w:val="en-US"/>
        </w:rPr>
        <w:t xml:space="preserve"> atau pertama</w:t>
      </w:r>
      <w:r w:rsidRPr="00DE2260">
        <w:t>.</w:t>
      </w:r>
    </w:p>
    <w:p w14:paraId="535A0A49" w14:textId="77777777" w:rsidR="0078053A" w:rsidRPr="00DE2260" w:rsidRDefault="0078053A" w:rsidP="00C57E27">
      <w:pPr>
        <w:pStyle w:val="Heading4"/>
        <w:numPr>
          <w:ilvl w:val="0"/>
          <w:numId w:val="20"/>
        </w:numPr>
        <w:rPr>
          <w:b w:val="0"/>
          <w:i/>
        </w:rPr>
      </w:pPr>
      <w:bookmarkStart w:id="98" w:name="_Toc480274095"/>
      <w:r w:rsidRPr="00DE2260">
        <w:rPr>
          <w:b w:val="0"/>
          <w:i/>
        </w:rPr>
        <w:t>Free Lunch</w:t>
      </w:r>
      <w:bookmarkEnd w:id="98"/>
    </w:p>
    <w:p w14:paraId="40498097" w14:textId="762D2277" w:rsidR="0078053A" w:rsidRPr="00DE2260" w:rsidRDefault="008955E2" w:rsidP="0096557E">
      <w:pPr>
        <w:ind w:left="720"/>
        <w:rPr>
          <w:lang w:val="en-US"/>
        </w:rPr>
      </w:pPr>
      <w:r w:rsidRPr="00DE2260">
        <w:t xml:space="preserve">Pada teknik ini, </w:t>
      </w:r>
      <w:r w:rsidR="000454DB" w:rsidRPr="00DE2260">
        <w:t>pengguna</w:t>
      </w:r>
      <w:r w:rsidRPr="00DE2260">
        <w:t xml:space="preserve"> akan diberikan se</w:t>
      </w:r>
      <w:r w:rsidR="006D1C96" w:rsidRPr="00DE2260">
        <w:t>suatu yang istimewa secara cuma-</w:t>
      </w:r>
      <w:r w:rsidR="006D1C96" w:rsidRPr="00DE2260">
        <w:rPr>
          <w:lang w:val="en-US"/>
        </w:rPr>
        <w:t>cuma</w:t>
      </w:r>
      <w:r w:rsidRPr="00DE2260">
        <w:t>.</w:t>
      </w:r>
      <w:r w:rsidR="006D1C96" w:rsidRPr="00DE2260">
        <w:rPr>
          <w:lang w:val="en-US"/>
        </w:rPr>
        <w:t xml:space="preserve"> Lewat pmberian ini, pengguna akan merasa istimewa.</w:t>
      </w:r>
    </w:p>
    <w:p w14:paraId="5ED6F42D" w14:textId="77777777" w:rsidR="0036479C" w:rsidRPr="00DE2260" w:rsidRDefault="0036479C" w:rsidP="0036479C"/>
    <w:p w14:paraId="77623B96" w14:textId="6BFA5F2D" w:rsidR="0036479C" w:rsidRPr="0096557E" w:rsidRDefault="005F2895" w:rsidP="0096557E">
      <w:pPr>
        <w:pStyle w:val="Heading3"/>
      </w:pPr>
      <w:bookmarkStart w:id="99" w:name="_Toc480274096"/>
      <w:r w:rsidRPr="00DE2260">
        <w:rPr>
          <w:i/>
        </w:rPr>
        <w:t>Co</w:t>
      </w:r>
      <w:r w:rsidRPr="005F2895">
        <w:rPr>
          <w:i/>
        </w:rPr>
        <w:t>re D</w:t>
      </w:r>
      <w:r w:rsidR="000454DB" w:rsidRPr="005F2895">
        <w:rPr>
          <w:i/>
        </w:rPr>
        <w:t>rives</w:t>
      </w:r>
      <w:r w:rsidR="0036479C" w:rsidRPr="0096557E">
        <w:t xml:space="preserve"> </w:t>
      </w:r>
      <w:r>
        <w:rPr>
          <w:lang w:val="en-US"/>
        </w:rPr>
        <w:t>2</w:t>
      </w:r>
      <w:r w:rsidR="0036479C" w:rsidRPr="0096557E">
        <w:t xml:space="preserve"> : “</w:t>
      </w:r>
      <w:r w:rsidR="0036479C" w:rsidRPr="005F2895">
        <w:rPr>
          <w:i/>
        </w:rPr>
        <w:t>Development and Accomplishment</w:t>
      </w:r>
      <w:r w:rsidR="0036479C" w:rsidRPr="0096557E">
        <w:t>”</w:t>
      </w:r>
      <w:bookmarkEnd w:id="99"/>
    </w:p>
    <w:p w14:paraId="0E94D026" w14:textId="7E45423A" w:rsidR="008955E2" w:rsidRDefault="00CA75F7" w:rsidP="000454DB">
      <w:pPr>
        <w:ind w:firstLine="720"/>
      </w:pPr>
      <w:r w:rsidRPr="00CA75F7">
        <w:rPr>
          <w:i/>
        </w:rPr>
        <w:t>Core Drives</w:t>
      </w:r>
      <w:r w:rsidR="008955E2">
        <w:t xml:space="preserve"> </w:t>
      </w:r>
      <w:r w:rsidR="006D6356">
        <w:t>kedua</w:t>
      </w:r>
      <w:r w:rsidR="008955E2">
        <w:t xml:space="preserve"> fokus pada perkembangan</w:t>
      </w:r>
      <w:r w:rsidR="006D6356">
        <w:t xml:space="preserve"> pada diri</w:t>
      </w:r>
      <w:r w:rsidR="008955E2">
        <w:t xml:space="preserve"> </w:t>
      </w:r>
      <w:r w:rsidR="000454DB">
        <w:t>pengguna</w:t>
      </w:r>
      <w:r w:rsidR="006D6356">
        <w:t xml:space="preserve"> lewat target-target yang harus ia capai dan bangga akan pencapaiannya</w:t>
      </w:r>
      <w:r w:rsidR="008955E2">
        <w:t>.</w:t>
      </w:r>
      <w:r w:rsidR="006D6356">
        <w:t xml:space="preserve"> Pada dasarnya, otak manusia memiliki keinginan untuk mencapai target dan berkembang, oleh karena itu dibutuhkan rancangan </w:t>
      </w:r>
      <w:r w:rsidR="006D6356" w:rsidRPr="000454DB">
        <w:rPr>
          <w:i/>
        </w:rPr>
        <w:t>win-states</w:t>
      </w:r>
      <w:r w:rsidR="006D6356">
        <w:t xml:space="preserve"> yang biasa diilustrasikan lewat </w:t>
      </w:r>
      <w:r w:rsidR="006D6356" w:rsidRPr="000454DB">
        <w:rPr>
          <w:i/>
        </w:rPr>
        <w:t xml:space="preserve">points, badges, </w:t>
      </w:r>
      <w:r w:rsidR="006D6356">
        <w:t xml:space="preserve">dan </w:t>
      </w:r>
      <w:r w:rsidR="006D6356" w:rsidRPr="000454DB">
        <w:rPr>
          <w:i/>
        </w:rPr>
        <w:t>leaderboards</w:t>
      </w:r>
      <w:r w:rsidR="006D6356">
        <w:t xml:space="preserve">. </w:t>
      </w:r>
      <w:r w:rsidR="008955E2">
        <w:t xml:space="preserve"> </w:t>
      </w:r>
      <w:r w:rsidR="006D6356">
        <w:t xml:space="preserve">Namun, perancangan yang salah bisa membuat </w:t>
      </w:r>
      <w:r w:rsidR="000454DB">
        <w:t>pengguna</w:t>
      </w:r>
      <w:r w:rsidR="006D6356">
        <w:t xml:space="preserve"> tidak merasakan ‘euforia’ saat mencapai </w:t>
      </w:r>
      <w:r w:rsidR="006D6356" w:rsidRPr="000454DB">
        <w:rPr>
          <w:i/>
        </w:rPr>
        <w:t>win-states</w:t>
      </w:r>
      <w:r w:rsidR="006D6356">
        <w:t>.</w:t>
      </w:r>
    </w:p>
    <w:p w14:paraId="7E01EF95" w14:textId="2FF75B8E" w:rsidR="006D6356" w:rsidRDefault="00CA75F7" w:rsidP="000454DB">
      <w:pPr>
        <w:ind w:firstLine="720"/>
      </w:pPr>
      <w:r w:rsidRPr="00CA75F7">
        <w:rPr>
          <w:i/>
        </w:rPr>
        <w:t>Core Drives</w:t>
      </w:r>
      <w:r w:rsidR="006D6356">
        <w:t xml:space="preserve"> kedua mempengaruhi bagaimana </w:t>
      </w:r>
      <w:r w:rsidR="000454DB">
        <w:t>pengguna</w:t>
      </w:r>
      <w:r w:rsidR="006D6356">
        <w:t xml:space="preserve"> akan terlibat lebih jauh ke dalam sistem. Oleh karena itu, </w:t>
      </w:r>
      <w:r w:rsidRPr="00CA75F7">
        <w:rPr>
          <w:i/>
        </w:rPr>
        <w:t>Core Drives</w:t>
      </w:r>
      <w:r w:rsidR="006D6356">
        <w:t xml:space="preserve"> kedua yang dirancang harus membuat </w:t>
      </w:r>
      <w:r w:rsidR="000454DB">
        <w:t>pengguna</w:t>
      </w:r>
      <w:r w:rsidR="006D6356">
        <w:t xml:space="preserve"> yang memasuki sistem merasa pintar. Ketika </w:t>
      </w:r>
      <w:r w:rsidR="000454DB">
        <w:t>pengguna</w:t>
      </w:r>
      <w:r w:rsidR="006D6356">
        <w:t xml:space="preserve"> </w:t>
      </w:r>
      <w:r w:rsidR="006D6356">
        <w:lastRenderedPageBreak/>
        <w:t>menghabiskan waktu 4 (empat) tanpa tahu harus melakukan apa, ia merasa bodoh, dan kehilangan iktan emosional.</w:t>
      </w:r>
    </w:p>
    <w:p w14:paraId="2B5126A9" w14:textId="6D5C52AB" w:rsidR="000454DB" w:rsidRDefault="006D6356" w:rsidP="006D2B7D">
      <w:pPr>
        <w:ind w:firstLine="720"/>
      </w:pPr>
      <w:r>
        <w:t xml:space="preserve">Teknik gamifikasi yang dapat diterapkan pada </w:t>
      </w:r>
      <w:r w:rsidR="00CA75F7" w:rsidRPr="00CA75F7">
        <w:rPr>
          <w:i/>
        </w:rPr>
        <w:t>Core Drives</w:t>
      </w:r>
      <w:r w:rsidR="006D2B7D">
        <w:t xml:space="preserve"> kedua adalah;</w:t>
      </w:r>
    </w:p>
    <w:p w14:paraId="3B6A6A38" w14:textId="77777777" w:rsidR="006D6356" w:rsidRPr="00272853" w:rsidRDefault="006D6356" w:rsidP="00C57E27">
      <w:pPr>
        <w:pStyle w:val="Heading4"/>
        <w:numPr>
          <w:ilvl w:val="0"/>
          <w:numId w:val="21"/>
        </w:numPr>
        <w:rPr>
          <w:b w:val="0"/>
          <w:i/>
        </w:rPr>
      </w:pPr>
      <w:bookmarkStart w:id="100" w:name="_Toc480274097"/>
      <w:r w:rsidRPr="00272853">
        <w:rPr>
          <w:b w:val="0"/>
          <w:i/>
        </w:rPr>
        <w:t>The Rockstar Effect</w:t>
      </w:r>
      <w:bookmarkEnd w:id="100"/>
    </w:p>
    <w:p w14:paraId="7C79AC2C" w14:textId="77777777" w:rsidR="000454DB" w:rsidRPr="006D6356" w:rsidRDefault="006D6356" w:rsidP="006D2B7D">
      <w:pPr>
        <w:ind w:left="720"/>
      </w:pPr>
      <w:r>
        <w:t xml:space="preserve">Teknik ini membuat </w:t>
      </w:r>
      <w:r w:rsidR="000454DB">
        <w:t>pengguna</w:t>
      </w:r>
      <w:r>
        <w:t xml:space="preserve"> merasa semua orang ingin berinteraksi dengannya (peningkatan kepercayaan diri).</w:t>
      </w:r>
    </w:p>
    <w:p w14:paraId="62CF1F46" w14:textId="77777777" w:rsidR="006D6356" w:rsidRPr="00CC4DC1" w:rsidRDefault="006D6356" w:rsidP="00C57E27">
      <w:pPr>
        <w:pStyle w:val="Heading4"/>
        <w:numPr>
          <w:ilvl w:val="0"/>
          <w:numId w:val="21"/>
        </w:numPr>
        <w:rPr>
          <w:b w:val="0"/>
          <w:i/>
        </w:rPr>
      </w:pPr>
      <w:bookmarkStart w:id="101" w:name="_Toc480274098"/>
      <w:r w:rsidRPr="00CC4DC1">
        <w:rPr>
          <w:b w:val="0"/>
          <w:i/>
        </w:rPr>
        <w:t>Achievement Symbols</w:t>
      </w:r>
      <w:bookmarkEnd w:id="101"/>
    </w:p>
    <w:p w14:paraId="3EEFB40B" w14:textId="77777777" w:rsidR="000454DB" w:rsidRPr="006D6356" w:rsidRDefault="006D6356" w:rsidP="006D2B7D">
      <w:pPr>
        <w:ind w:left="720"/>
      </w:pPr>
      <w:r w:rsidRPr="000454DB">
        <w:rPr>
          <w:i/>
        </w:rPr>
        <w:t>Achievement symbols</w:t>
      </w:r>
      <w:r>
        <w:t xml:space="preserve"> adalah simbolisasi dari pencapaian yang telah dilakukan, biasa berwujud </w:t>
      </w:r>
      <w:r w:rsidRPr="000454DB">
        <w:rPr>
          <w:i/>
        </w:rPr>
        <w:t>badges</w:t>
      </w:r>
      <w:r>
        <w:t xml:space="preserve">. Namun, pemberian </w:t>
      </w:r>
      <w:r w:rsidRPr="000454DB">
        <w:rPr>
          <w:i/>
        </w:rPr>
        <w:t>badges</w:t>
      </w:r>
      <w:r>
        <w:t xml:space="preserve"> pada hal-hal remeh yang dilakukan akan membuatnya kehilangan makna sehingga </w:t>
      </w:r>
      <w:r w:rsidR="000454DB">
        <w:t>pengguna</w:t>
      </w:r>
      <w:r>
        <w:t xml:space="preserve"> tidak merasakan kebanggan atas pencapaiannya (</w:t>
      </w:r>
      <w:r w:rsidRPr="000454DB">
        <w:rPr>
          <w:i/>
        </w:rPr>
        <w:t>insulting badges</w:t>
      </w:r>
      <w:r>
        <w:t>).</w:t>
      </w:r>
    </w:p>
    <w:p w14:paraId="00C37D9E" w14:textId="77777777" w:rsidR="006D6356" w:rsidRPr="003B36D8" w:rsidRDefault="006D6356" w:rsidP="00C57E27">
      <w:pPr>
        <w:pStyle w:val="Heading4"/>
        <w:numPr>
          <w:ilvl w:val="0"/>
          <w:numId w:val="21"/>
        </w:numPr>
        <w:rPr>
          <w:b w:val="0"/>
          <w:i/>
        </w:rPr>
      </w:pPr>
      <w:bookmarkStart w:id="102" w:name="_Toc480274099"/>
      <w:r w:rsidRPr="003B36D8">
        <w:rPr>
          <w:b w:val="0"/>
          <w:i/>
        </w:rPr>
        <w:t>Leaderboards</w:t>
      </w:r>
      <w:bookmarkEnd w:id="102"/>
    </w:p>
    <w:p w14:paraId="66B6CC45" w14:textId="77777777" w:rsidR="005065A2" w:rsidRDefault="005065A2" w:rsidP="00FE6161">
      <w:pPr>
        <w:ind w:left="720"/>
      </w:pPr>
      <w:r>
        <w:t>Manusia ingin menghadapi tantangan yang membuat mereka optimis untuk mencapainya (</w:t>
      </w:r>
      <w:r w:rsidRPr="000454DB">
        <w:rPr>
          <w:i/>
        </w:rPr>
        <w:t>urgent optimism</w:t>
      </w:r>
      <w:r>
        <w:t xml:space="preserve">). Oleh karena itu, dibutuhkan desain </w:t>
      </w:r>
      <w:r w:rsidRPr="000454DB">
        <w:rPr>
          <w:i/>
        </w:rPr>
        <w:t>leaderboards</w:t>
      </w:r>
      <w:r>
        <w:t xml:space="preserve"> yang membuat </w:t>
      </w:r>
      <w:r w:rsidR="000454DB">
        <w:t>pengguna</w:t>
      </w:r>
      <w:r>
        <w:t xml:space="preserve"> merasa mampu bersaing dengan yang lainnya, bukannya menyerah karena membandingkan diri dengan lawan yang tidak selevel. Variasi desain </w:t>
      </w:r>
      <w:r w:rsidRPr="000454DB">
        <w:rPr>
          <w:i/>
        </w:rPr>
        <w:t>leaderboards</w:t>
      </w:r>
      <w:r>
        <w:t>;</w:t>
      </w:r>
    </w:p>
    <w:p w14:paraId="0DC763EA" w14:textId="77777777" w:rsidR="005065A2" w:rsidRDefault="005065A2" w:rsidP="00C57E27">
      <w:pPr>
        <w:pStyle w:val="ListParagraph"/>
        <w:numPr>
          <w:ilvl w:val="0"/>
          <w:numId w:val="17"/>
        </w:numPr>
        <w:ind w:left="1276"/>
      </w:pPr>
      <w:r>
        <w:rPr>
          <w:i/>
        </w:rPr>
        <w:t>Leaderboards</w:t>
      </w:r>
      <w:r>
        <w:t xml:space="preserve"> dengan posisi seseoran di tengah dengan ranking lebih tinggi dan lebih rendah darinya satu atau dua tingkat.</w:t>
      </w:r>
    </w:p>
    <w:p w14:paraId="3550B5B7" w14:textId="77777777" w:rsidR="005065A2" w:rsidRDefault="005065A2" w:rsidP="00C57E27">
      <w:pPr>
        <w:pStyle w:val="ListParagraph"/>
        <w:numPr>
          <w:ilvl w:val="0"/>
          <w:numId w:val="17"/>
        </w:numPr>
        <w:ind w:left="1276"/>
      </w:pPr>
      <w:r>
        <w:rPr>
          <w:i/>
        </w:rPr>
        <w:t>Group leaderboards</w:t>
      </w:r>
      <w:r>
        <w:t xml:space="preserve">, menunjukkan </w:t>
      </w:r>
      <w:r>
        <w:rPr>
          <w:i/>
        </w:rPr>
        <w:t>leaderboards</w:t>
      </w:r>
      <w:r>
        <w:t xml:space="preserve"> berdasarkan kombinasi kerja sama tim.</w:t>
      </w:r>
    </w:p>
    <w:p w14:paraId="7457FFAD" w14:textId="77777777" w:rsidR="005065A2" w:rsidRDefault="005065A2" w:rsidP="00C57E27">
      <w:pPr>
        <w:pStyle w:val="ListParagraph"/>
        <w:numPr>
          <w:ilvl w:val="0"/>
          <w:numId w:val="17"/>
        </w:numPr>
        <w:ind w:left="1276"/>
      </w:pPr>
      <w:r>
        <w:rPr>
          <w:i/>
        </w:rPr>
        <w:t xml:space="preserve">Refreshing leaderboards </w:t>
      </w:r>
      <w:r>
        <w:t xml:space="preserve">mengalami pembaharuan setiap rentan waktu tertentu dimana semua pencapaian dihapus dan semua memulai dari awal. Ini meningkatkan kesempatan </w:t>
      </w:r>
      <w:r w:rsidR="000454DB">
        <w:t>pengguna</w:t>
      </w:r>
      <w:r>
        <w:t xml:space="preserve"> untuk meraih posisi tinggi (</w:t>
      </w:r>
      <w:r>
        <w:rPr>
          <w:i/>
        </w:rPr>
        <w:t>urgent optimism</w:t>
      </w:r>
      <w:r>
        <w:t>).</w:t>
      </w:r>
    </w:p>
    <w:p w14:paraId="6EF873A6" w14:textId="77777777" w:rsidR="005065A2" w:rsidRPr="005065A2" w:rsidRDefault="005065A2" w:rsidP="00C57E27">
      <w:pPr>
        <w:pStyle w:val="ListParagraph"/>
        <w:numPr>
          <w:ilvl w:val="0"/>
          <w:numId w:val="17"/>
        </w:numPr>
        <w:ind w:left="1276"/>
      </w:pPr>
      <w:r>
        <w:rPr>
          <w:i/>
        </w:rPr>
        <w:t>Microleaderboards</w:t>
      </w:r>
      <w:r>
        <w:t xml:space="preserve"> menunjukkan ranking dalam lingkup yang lebih kecil, misalnya antarteman sosial media.</w:t>
      </w:r>
    </w:p>
    <w:p w14:paraId="4C79A569" w14:textId="77777777" w:rsidR="008955E2" w:rsidRPr="008955E2" w:rsidRDefault="008955E2" w:rsidP="008955E2"/>
    <w:p w14:paraId="71CB7B97" w14:textId="074BCADC" w:rsidR="0036479C" w:rsidRDefault="00F176D9" w:rsidP="00FE6161">
      <w:pPr>
        <w:pStyle w:val="Heading3"/>
      </w:pPr>
      <w:bookmarkStart w:id="103" w:name="_Toc480274100"/>
      <w:r w:rsidRPr="00F176D9">
        <w:rPr>
          <w:i/>
        </w:rPr>
        <w:t>Core D</w:t>
      </w:r>
      <w:r w:rsidR="000454DB" w:rsidRPr="00F176D9">
        <w:rPr>
          <w:i/>
        </w:rPr>
        <w:t>rives</w:t>
      </w:r>
      <w:r w:rsidR="0036479C">
        <w:t xml:space="preserve"> </w:t>
      </w:r>
      <w:r>
        <w:rPr>
          <w:lang w:val="en-US"/>
        </w:rPr>
        <w:t>3</w:t>
      </w:r>
      <w:r w:rsidR="0036479C">
        <w:t xml:space="preserve"> : “</w:t>
      </w:r>
      <w:r w:rsidR="0036479C" w:rsidRPr="00413194">
        <w:rPr>
          <w:i/>
        </w:rPr>
        <w:t>Empowerment of Creativity and Feedback</w:t>
      </w:r>
      <w:r w:rsidR="0036479C">
        <w:t>”</w:t>
      </w:r>
      <w:bookmarkEnd w:id="103"/>
    </w:p>
    <w:p w14:paraId="265156E1" w14:textId="77777777" w:rsidR="00A624FB" w:rsidRPr="00DE2260" w:rsidRDefault="00A624FB" w:rsidP="000454DB">
      <w:pPr>
        <w:ind w:firstLine="720"/>
      </w:pPr>
      <w:r>
        <w:t xml:space="preserve">Manusia senang mencoba dan mengekspresikan dirinya, ini terlihat pada permainan yang memungkinkan </w:t>
      </w:r>
      <w:r w:rsidR="000454DB">
        <w:t>pengguna</w:t>
      </w:r>
      <w:r>
        <w:t xml:space="preserve"> memainkan dengan caranya sendiri </w:t>
      </w:r>
      <w:r>
        <w:lastRenderedPageBreak/>
        <w:t xml:space="preserve">mengikat </w:t>
      </w:r>
      <w:r w:rsidR="005B3279">
        <w:t>pengguna</w:t>
      </w:r>
      <w:r>
        <w:t xml:space="preserve"> dalam jangka panjang. Oleh karena itu, ketika merancang sistem gamifikasi, pastikan tidak ada satu solusi standar untuk mencapai </w:t>
      </w:r>
      <w:r w:rsidRPr="000454DB">
        <w:rPr>
          <w:i/>
        </w:rPr>
        <w:t>win-states</w:t>
      </w:r>
      <w:r>
        <w:t xml:space="preserve">. Berikan pilihan yang dapat digunakan dengan solusi yang benar-benar berbeda untuk mengekspresikan kreativitas </w:t>
      </w:r>
      <w:r w:rsidR="000454DB" w:rsidRPr="00DE2260">
        <w:t>pengguna</w:t>
      </w:r>
      <w:r w:rsidRPr="00DE2260">
        <w:t xml:space="preserve"> dalam mencapai </w:t>
      </w:r>
      <w:r w:rsidRPr="00DE2260">
        <w:rPr>
          <w:i/>
        </w:rPr>
        <w:t>win-state</w:t>
      </w:r>
      <w:r w:rsidRPr="00DE2260">
        <w:t>.</w:t>
      </w:r>
    </w:p>
    <w:p w14:paraId="197EB581" w14:textId="6369F7A1" w:rsidR="000454DB" w:rsidRDefault="00A624FB" w:rsidP="000E007B">
      <w:pPr>
        <w:ind w:firstLine="720"/>
      </w:pPr>
      <w:r w:rsidRPr="00DE2260">
        <w:t xml:space="preserve">Tenik gamifikasi yang dapat digunakan untuk </w:t>
      </w:r>
      <w:r w:rsidR="00CA75F7" w:rsidRPr="00CA75F7">
        <w:rPr>
          <w:i/>
        </w:rPr>
        <w:t>Core Drives</w:t>
      </w:r>
      <w:r w:rsidR="00F176D9" w:rsidRPr="00DE2260">
        <w:t xml:space="preserve"> ketiga adalah sebagai berikut.</w:t>
      </w:r>
    </w:p>
    <w:p w14:paraId="2D05DF72" w14:textId="77777777" w:rsidR="00A624FB" w:rsidRPr="008B3E76" w:rsidRDefault="00961975" w:rsidP="00C57E27">
      <w:pPr>
        <w:pStyle w:val="Heading4"/>
        <w:numPr>
          <w:ilvl w:val="1"/>
          <w:numId w:val="21"/>
        </w:numPr>
        <w:ind w:left="709"/>
        <w:rPr>
          <w:b w:val="0"/>
          <w:i/>
        </w:rPr>
      </w:pPr>
      <w:bookmarkStart w:id="104" w:name="_Toc480274101"/>
      <w:r w:rsidRPr="008B3E76">
        <w:rPr>
          <w:b w:val="0"/>
          <w:i/>
        </w:rPr>
        <w:t>Boosters</w:t>
      </w:r>
      <w:bookmarkEnd w:id="104"/>
    </w:p>
    <w:p w14:paraId="5559DA20" w14:textId="77777777" w:rsidR="000454DB" w:rsidRPr="00B13BC8" w:rsidRDefault="00B13BC8" w:rsidP="000E007B">
      <w:pPr>
        <w:ind w:left="709"/>
      </w:pPr>
      <w:r>
        <w:t xml:space="preserve">Sesuai namanya, </w:t>
      </w:r>
      <w:r w:rsidRPr="000454DB">
        <w:rPr>
          <w:i/>
        </w:rPr>
        <w:t>boosters</w:t>
      </w:r>
      <w:r>
        <w:t xml:space="preserve"> merupakan bantuan tambahan untuk mempermudah </w:t>
      </w:r>
      <w:r w:rsidR="000454DB">
        <w:t>pengguna</w:t>
      </w:r>
      <w:r>
        <w:t xml:space="preserve"> mencapai </w:t>
      </w:r>
      <w:r w:rsidRPr="000454DB">
        <w:rPr>
          <w:i/>
        </w:rPr>
        <w:t>win-state</w:t>
      </w:r>
      <w:r>
        <w:t xml:space="preserve">. </w:t>
      </w:r>
      <w:r w:rsidRPr="000454DB">
        <w:rPr>
          <w:i/>
        </w:rPr>
        <w:t>Boosters</w:t>
      </w:r>
      <w:r>
        <w:t xml:space="preserve"> disediakan dalam jumlah terbatas.</w:t>
      </w:r>
    </w:p>
    <w:p w14:paraId="57C7DDA7" w14:textId="77777777" w:rsidR="00B13BC8" w:rsidRPr="000E007B" w:rsidRDefault="00B13BC8" w:rsidP="00C57E27">
      <w:pPr>
        <w:pStyle w:val="Heading4"/>
        <w:numPr>
          <w:ilvl w:val="1"/>
          <w:numId w:val="21"/>
        </w:numPr>
        <w:ind w:left="709"/>
        <w:rPr>
          <w:b w:val="0"/>
        </w:rPr>
      </w:pPr>
      <w:bookmarkStart w:id="105" w:name="_Toc480274102"/>
      <w:r w:rsidRPr="000F6A0F">
        <w:rPr>
          <w:b w:val="0"/>
          <w:i/>
        </w:rPr>
        <w:t>Poison Picker</w:t>
      </w:r>
      <w:r w:rsidRPr="000E007B">
        <w:rPr>
          <w:b w:val="0"/>
        </w:rPr>
        <w:t xml:space="preserve"> dan </w:t>
      </w:r>
      <w:r w:rsidRPr="000F6A0F">
        <w:rPr>
          <w:b w:val="0"/>
          <w:i/>
        </w:rPr>
        <w:t>Choice Perception</w:t>
      </w:r>
      <w:bookmarkEnd w:id="105"/>
    </w:p>
    <w:p w14:paraId="298F37D2" w14:textId="77777777" w:rsidR="00B13BC8" w:rsidRDefault="00B13BC8" w:rsidP="000E007B">
      <w:pPr>
        <w:ind w:left="709"/>
      </w:pPr>
      <w:r w:rsidRPr="000454DB">
        <w:rPr>
          <w:i/>
        </w:rPr>
        <w:t>Poison picker</w:t>
      </w:r>
      <w:r>
        <w:t xml:space="preserve"> atau </w:t>
      </w:r>
      <w:r w:rsidRPr="000454DB">
        <w:rPr>
          <w:i/>
        </w:rPr>
        <w:t xml:space="preserve">choice perception </w:t>
      </w:r>
      <w:r>
        <w:t xml:space="preserve">adalah kondisi dimana </w:t>
      </w:r>
      <w:r w:rsidR="000454DB">
        <w:t>pengguna</w:t>
      </w:r>
      <w:r>
        <w:t xml:space="preserve"> diberikan kesempatan untuk memilih, karena pilihan didasari oleh diri individu maka ia memiliki perasaan bertanggung jawab setelah menentukan pilihan. </w:t>
      </w:r>
      <w:r w:rsidRPr="000454DB">
        <w:rPr>
          <w:i/>
        </w:rPr>
        <w:t>Poison picker</w:t>
      </w:r>
      <w:r>
        <w:t xml:space="preserve"> biasa disertai dengan pendekatan </w:t>
      </w:r>
      <w:r w:rsidRPr="000454DB">
        <w:rPr>
          <w:i/>
        </w:rPr>
        <w:t>indirect control</w:t>
      </w:r>
      <w:r>
        <w:t xml:space="preserve">, yaitu kondisi seakan </w:t>
      </w:r>
      <w:r w:rsidR="000454DB">
        <w:t>pengguna</w:t>
      </w:r>
      <w:r>
        <w:t xml:space="preserve"> diberikan kebebasan dalam menentukan pilihannya, meski sebenarnya jalur yang dipilih olehnya sudah diatur oleh desainer.</w:t>
      </w:r>
    </w:p>
    <w:p w14:paraId="765D3932" w14:textId="77777777" w:rsidR="000454DB" w:rsidRPr="00B13BC8" w:rsidRDefault="00B13BC8" w:rsidP="00B1724B">
      <w:pPr>
        <w:ind w:left="709"/>
      </w:pPr>
      <w:r>
        <w:t xml:space="preserve">Sejumlah cara yang dapat dilakukan untuk melakukan teknik ini adalah menambahkan cabang untuk setiap pilihan, memberikan dorongan untuk memilih sesuai dengan tujuan atau </w:t>
      </w:r>
      <w:r w:rsidRPr="000454DB">
        <w:rPr>
          <w:i/>
        </w:rPr>
        <w:t>win-state</w:t>
      </w:r>
      <w:r>
        <w:t xml:space="preserve">, membuat tampilan yang lebih mencolok pada pilihan yang direkomendasikan oleh desainer, </w:t>
      </w:r>
      <w:r w:rsidR="002E456A">
        <w:t xml:space="preserve">menambahkan visual desain yang menarik, memberikan bimbingan sosial, dan memasukkan musik yang mempengaruhi tingkah laku </w:t>
      </w:r>
      <w:r w:rsidR="000454DB">
        <w:t>pengguna</w:t>
      </w:r>
      <w:r w:rsidR="002E456A">
        <w:t>.</w:t>
      </w:r>
    </w:p>
    <w:p w14:paraId="71681F0F" w14:textId="77777777" w:rsidR="00B13BC8" w:rsidRPr="00B1724B" w:rsidRDefault="00B13BC8" w:rsidP="00C57E27">
      <w:pPr>
        <w:pStyle w:val="Heading4"/>
        <w:numPr>
          <w:ilvl w:val="1"/>
          <w:numId w:val="21"/>
        </w:numPr>
        <w:ind w:left="709"/>
        <w:rPr>
          <w:b w:val="0"/>
        </w:rPr>
      </w:pPr>
      <w:bookmarkStart w:id="106" w:name="_Toc480274103"/>
      <w:r w:rsidRPr="0072359D">
        <w:rPr>
          <w:b w:val="0"/>
          <w:i/>
        </w:rPr>
        <w:t>Plant Picker</w:t>
      </w:r>
      <w:r w:rsidRPr="00B1724B">
        <w:rPr>
          <w:b w:val="0"/>
        </w:rPr>
        <w:t xml:space="preserve"> dan </w:t>
      </w:r>
      <w:r w:rsidRPr="0072359D">
        <w:rPr>
          <w:b w:val="0"/>
          <w:i/>
        </w:rPr>
        <w:t>Meaningful Choice</w:t>
      </w:r>
      <w:bookmarkEnd w:id="106"/>
    </w:p>
    <w:p w14:paraId="427C71DE" w14:textId="77777777" w:rsidR="002E456A" w:rsidRPr="002E456A" w:rsidRDefault="002E456A" w:rsidP="00B1724B">
      <w:pPr>
        <w:ind w:left="709"/>
      </w:pPr>
      <w:r w:rsidRPr="000454DB">
        <w:rPr>
          <w:i/>
        </w:rPr>
        <w:t>Plant picker</w:t>
      </w:r>
      <w:r>
        <w:t xml:space="preserve"> dan </w:t>
      </w:r>
      <w:r w:rsidRPr="000454DB">
        <w:rPr>
          <w:i/>
        </w:rPr>
        <w:t>meaningful choice</w:t>
      </w:r>
      <w:r>
        <w:t xml:space="preserve"> memiliki konsep yang berkebalikan dengan </w:t>
      </w:r>
      <w:r w:rsidRPr="000454DB">
        <w:rPr>
          <w:i/>
        </w:rPr>
        <w:t>poison picker</w:t>
      </w:r>
      <w:r>
        <w:t>. Pada teknik ini, user diberikan kebebasan memilih sesuai dengan kreativitas dan strategi yang dilakukan (</w:t>
      </w:r>
      <w:r w:rsidRPr="000454DB">
        <w:rPr>
          <w:i/>
        </w:rPr>
        <w:t>infinite combos</w:t>
      </w:r>
      <w:r>
        <w:t xml:space="preserve">) tanpa ada perasaan terbebani. </w:t>
      </w:r>
      <w:r w:rsidR="000454DB">
        <w:t>Pengguna</w:t>
      </w:r>
      <w:r>
        <w:t xml:space="preserve"> dapat memilih untuk bermain aman dan mendapatkan hadiah kecil atau mengambil resiko dan kemungkinan mendapatkan hadiah besar.</w:t>
      </w:r>
    </w:p>
    <w:p w14:paraId="3B292F62" w14:textId="77777777" w:rsidR="00A624FB" w:rsidRPr="00A624FB" w:rsidRDefault="00A624FB" w:rsidP="00A624FB"/>
    <w:p w14:paraId="360BA55C" w14:textId="412ED903" w:rsidR="0036479C" w:rsidRDefault="007271EB" w:rsidP="00B1724B">
      <w:pPr>
        <w:pStyle w:val="Heading3"/>
      </w:pPr>
      <w:bookmarkStart w:id="107" w:name="_Toc480274104"/>
      <w:r w:rsidRPr="007271EB">
        <w:rPr>
          <w:i/>
        </w:rPr>
        <w:lastRenderedPageBreak/>
        <w:t>Core D</w:t>
      </w:r>
      <w:r w:rsidR="000454DB" w:rsidRPr="007271EB">
        <w:rPr>
          <w:i/>
        </w:rPr>
        <w:t>rives</w:t>
      </w:r>
      <w:r w:rsidR="0036479C">
        <w:t xml:space="preserve"> </w:t>
      </w:r>
      <w:r>
        <w:rPr>
          <w:lang w:val="en-US"/>
        </w:rPr>
        <w:t>4</w:t>
      </w:r>
      <w:r w:rsidR="0036479C">
        <w:t xml:space="preserve"> : “</w:t>
      </w:r>
      <w:r w:rsidR="0036479C" w:rsidRPr="007271EB">
        <w:rPr>
          <w:i/>
        </w:rPr>
        <w:t>Ownership and Possession</w:t>
      </w:r>
      <w:r w:rsidR="0036479C">
        <w:t>”</w:t>
      </w:r>
      <w:bookmarkEnd w:id="107"/>
    </w:p>
    <w:p w14:paraId="77D37D54" w14:textId="3216CB0F" w:rsidR="002E456A" w:rsidRDefault="00CA75F7" w:rsidP="000454DB">
      <w:pPr>
        <w:ind w:firstLine="720"/>
      </w:pPr>
      <w:r w:rsidRPr="00CA75F7">
        <w:rPr>
          <w:i/>
        </w:rPr>
        <w:t>Core Drives</w:t>
      </w:r>
      <w:r w:rsidR="002E456A">
        <w:t xml:space="preserve"> keempat adalah representasi motivasi yang berasal dari perasaan kepemilikan terhadap sesuatu dan keinginan untuk meningkatkan, melindungi, dan memberikan perhatian lebih. Dibutuhkan investasi waktu dan sumber daya untuk kostumisasi sesuatu yang berada dalam kepemilikan atau yang disuka. Manifestasi umum dari </w:t>
      </w:r>
      <w:r w:rsidRPr="00CA75F7">
        <w:rPr>
          <w:i/>
        </w:rPr>
        <w:t>Core Drives</w:t>
      </w:r>
      <w:r w:rsidR="002E456A">
        <w:t xml:space="preserve"> keempat adalah keinginan untuk mengumpulkan sesuatu atau koleksi.</w:t>
      </w:r>
    </w:p>
    <w:p w14:paraId="077C0797" w14:textId="77777777" w:rsidR="002E456A" w:rsidRDefault="002E456A" w:rsidP="000454DB">
      <w:pPr>
        <w:ind w:firstLine="720"/>
      </w:pPr>
      <w:r>
        <w:t xml:space="preserve">Perasaan memiliki memberikan efek keterikatan dan memiliki kemampuan untuk menenangkan atau memberikan perasaan baik ketika mencurahkan diri untuk sesuatu yang dimiliki. Perasaan ini disebut dengan </w:t>
      </w:r>
      <w:r w:rsidRPr="000454DB">
        <w:rPr>
          <w:i/>
        </w:rPr>
        <w:t>endowment effect</w:t>
      </w:r>
      <w:r>
        <w:t xml:space="preserve">. </w:t>
      </w:r>
      <w:r w:rsidR="000454DB">
        <w:t>Pengguna</w:t>
      </w:r>
      <w:r>
        <w:t xml:space="preserve"> memiliki keterikatan dan perasaan memiliki paling tinggi pada identitas, konsistensi, dan atas komitmen yang telah ia buat.</w:t>
      </w:r>
    </w:p>
    <w:p w14:paraId="3C3BD9F0" w14:textId="1AC48483" w:rsidR="000454DB" w:rsidRDefault="002E456A" w:rsidP="00B1724B">
      <w:pPr>
        <w:ind w:firstLine="720"/>
      </w:pPr>
      <w:r>
        <w:t xml:space="preserve">Teknik gamifikasi yang dapat diterapkan untuk </w:t>
      </w:r>
      <w:r w:rsidR="00CA75F7" w:rsidRPr="00CA75F7">
        <w:rPr>
          <w:i/>
        </w:rPr>
        <w:t>Core Drives</w:t>
      </w:r>
      <w:r w:rsidR="00B1724B">
        <w:t xml:space="preserve"> keempat adalah:</w:t>
      </w:r>
    </w:p>
    <w:p w14:paraId="5F249ADC" w14:textId="77777777" w:rsidR="002E456A" w:rsidRPr="00C0745F" w:rsidRDefault="002E456A" w:rsidP="00C57E27">
      <w:pPr>
        <w:pStyle w:val="Heading4"/>
        <w:numPr>
          <w:ilvl w:val="0"/>
          <w:numId w:val="22"/>
        </w:numPr>
        <w:rPr>
          <w:b w:val="0"/>
          <w:i/>
        </w:rPr>
      </w:pPr>
      <w:bookmarkStart w:id="108" w:name="_Toc480274105"/>
      <w:r w:rsidRPr="00C0745F">
        <w:rPr>
          <w:b w:val="0"/>
          <w:i/>
        </w:rPr>
        <w:t>Build form Scratch</w:t>
      </w:r>
      <w:bookmarkEnd w:id="108"/>
    </w:p>
    <w:p w14:paraId="1A55DF7D" w14:textId="77777777" w:rsidR="000454DB" w:rsidRPr="002474A6" w:rsidRDefault="00B1724B" w:rsidP="00B1724B">
      <w:pPr>
        <w:ind w:left="720"/>
      </w:pPr>
      <w:r>
        <w:t>Teknik ini mel</w:t>
      </w:r>
      <w:r w:rsidR="002474A6">
        <w:t xml:space="preserve">ibatkan </w:t>
      </w:r>
      <w:r w:rsidR="000454DB">
        <w:t>pengguna</w:t>
      </w:r>
      <w:r w:rsidR="002474A6">
        <w:t xml:space="preserve"> dalam proses pengembangan sesuatu. Ini akan meningkatkan perasaan kepemilikan terhadap sesuatu atau dikenal dengan istilah IKEA </w:t>
      </w:r>
      <w:r w:rsidR="002474A6" w:rsidRPr="000454DB">
        <w:rPr>
          <w:i/>
        </w:rPr>
        <w:t>effect</w:t>
      </w:r>
      <w:r w:rsidR="002474A6">
        <w:t xml:space="preserve">. Namun perlu diperhatikan konsep </w:t>
      </w:r>
      <w:r w:rsidR="002474A6" w:rsidRPr="000454DB">
        <w:rPr>
          <w:i/>
        </w:rPr>
        <w:t>first major win-state</w:t>
      </w:r>
      <w:r w:rsidR="002474A6">
        <w:t xml:space="preserve"> agar </w:t>
      </w:r>
      <w:r w:rsidR="000454DB">
        <w:t>pengguna</w:t>
      </w:r>
      <w:r w:rsidR="002474A6">
        <w:t xml:space="preserve"> tidak mencapai titik jenuhnya. Solusi yang dapat dilakukan adalah memberikan </w:t>
      </w:r>
      <w:r w:rsidR="002474A6" w:rsidRPr="000454DB">
        <w:rPr>
          <w:i/>
        </w:rPr>
        <w:t>template</w:t>
      </w:r>
      <w:r w:rsidR="002474A6">
        <w:t xml:space="preserve"> singkat untuk </w:t>
      </w:r>
      <w:r w:rsidR="000454DB">
        <w:t>pengguna</w:t>
      </w:r>
      <w:r w:rsidR="002474A6">
        <w:t xml:space="preserve"> dengan cepat mencapai </w:t>
      </w:r>
      <w:r w:rsidR="002474A6" w:rsidRPr="000454DB">
        <w:rPr>
          <w:i/>
        </w:rPr>
        <w:t>win-state</w:t>
      </w:r>
      <w:r w:rsidR="002474A6">
        <w:t>.</w:t>
      </w:r>
    </w:p>
    <w:p w14:paraId="6B6B71A9" w14:textId="77777777" w:rsidR="002E456A" w:rsidRPr="004B6B6F" w:rsidRDefault="002E456A" w:rsidP="00C57E27">
      <w:pPr>
        <w:pStyle w:val="Heading4"/>
        <w:numPr>
          <w:ilvl w:val="0"/>
          <w:numId w:val="22"/>
        </w:numPr>
        <w:rPr>
          <w:b w:val="0"/>
          <w:i/>
        </w:rPr>
      </w:pPr>
      <w:bookmarkStart w:id="109" w:name="_Toc480274106"/>
      <w:r w:rsidRPr="004B6B6F">
        <w:rPr>
          <w:b w:val="0"/>
          <w:i/>
        </w:rPr>
        <w:t>Collection Set</w:t>
      </w:r>
      <w:bookmarkEnd w:id="109"/>
    </w:p>
    <w:p w14:paraId="13F44387" w14:textId="77777777" w:rsidR="000454DB" w:rsidRPr="002474A6" w:rsidRDefault="002474A6" w:rsidP="00B1724B">
      <w:pPr>
        <w:ind w:left="720"/>
      </w:pPr>
      <w:r>
        <w:t xml:space="preserve">Jika </w:t>
      </w:r>
      <w:r w:rsidR="000454DB">
        <w:t>pengguna</w:t>
      </w:r>
      <w:r>
        <w:t xml:space="preserve"> diberikan daftar sebuah set atau kumpulan koleksi dan ia telah mendapatkan sebagian dari s</w:t>
      </w:r>
      <w:r w:rsidR="00886346">
        <w:t>et, ia menjadi terobsesi untuk mengumpulkan semua set.</w:t>
      </w:r>
      <w:r w:rsidR="00802DC6">
        <w:t xml:space="preserve"> Teknik ini bisa diterapkan untuk ikatan jangka panjang.</w:t>
      </w:r>
    </w:p>
    <w:p w14:paraId="5E2281CE" w14:textId="77777777" w:rsidR="002E456A" w:rsidRPr="004B6B6F" w:rsidRDefault="002E456A" w:rsidP="00C57E27">
      <w:pPr>
        <w:pStyle w:val="Heading4"/>
        <w:numPr>
          <w:ilvl w:val="0"/>
          <w:numId w:val="22"/>
        </w:numPr>
        <w:rPr>
          <w:b w:val="0"/>
          <w:i/>
        </w:rPr>
      </w:pPr>
      <w:bookmarkStart w:id="110" w:name="_Toc480274107"/>
      <w:r w:rsidRPr="004B6B6F">
        <w:rPr>
          <w:b w:val="0"/>
          <w:i/>
        </w:rPr>
        <w:t>Monitor attachment</w:t>
      </w:r>
      <w:bookmarkEnd w:id="110"/>
    </w:p>
    <w:p w14:paraId="6CDA9FA3" w14:textId="77777777" w:rsidR="000454DB" w:rsidRPr="00802DC6" w:rsidRDefault="00802DC6" w:rsidP="00B1724B">
      <w:pPr>
        <w:ind w:left="720"/>
      </w:pPr>
      <w:r w:rsidRPr="000454DB">
        <w:rPr>
          <w:i/>
        </w:rPr>
        <w:t>Monitor attachment</w:t>
      </w:r>
      <w:r>
        <w:t xml:space="preserve"> adalah kondisi dimana </w:t>
      </w:r>
      <w:r w:rsidR="000454DB">
        <w:t>pengguna</w:t>
      </w:r>
      <w:r>
        <w:t xml:space="preserve"> melakukan pengontrolan secara rutin terhadap sesuatu dengan harapan adanya peningkatan.</w:t>
      </w:r>
    </w:p>
    <w:p w14:paraId="1A2B2E52" w14:textId="77777777" w:rsidR="002E456A" w:rsidRPr="00AD661F" w:rsidRDefault="002E456A" w:rsidP="00C57E27">
      <w:pPr>
        <w:pStyle w:val="Heading4"/>
        <w:numPr>
          <w:ilvl w:val="0"/>
          <w:numId w:val="22"/>
        </w:numPr>
        <w:rPr>
          <w:b w:val="0"/>
          <w:i/>
        </w:rPr>
      </w:pPr>
      <w:bookmarkStart w:id="111" w:name="_Toc480274108"/>
      <w:r w:rsidRPr="00AD661F">
        <w:rPr>
          <w:b w:val="0"/>
          <w:i/>
        </w:rPr>
        <w:lastRenderedPageBreak/>
        <w:t>Alfred Effect</w:t>
      </w:r>
      <w:bookmarkEnd w:id="111"/>
    </w:p>
    <w:p w14:paraId="059CCE3E" w14:textId="77777777" w:rsidR="00802DC6" w:rsidRPr="00802DC6" w:rsidRDefault="00802DC6" w:rsidP="00B1724B">
      <w:pPr>
        <w:ind w:left="720"/>
      </w:pPr>
      <w:r w:rsidRPr="000454DB">
        <w:rPr>
          <w:i/>
        </w:rPr>
        <w:t>Alfred effect</w:t>
      </w:r>
      <w:r>
        <w:t xml:space="preserve"> adalah kondisi dimana </w:t>
      </w:r>
      <w:r w:rsidR="000454DB">
        <w:t>pengguna</w:t>
      </w:r>
      <w:r>
        <w:t xml:space="preserve"> merasa sesuatu adalah kebutuhannya sehingga ia tidak bisa memikirkan penggantinya. Cara penerapan teknik ini adalah memberikan pendekatan sedekat mungkin dengan identitas </w:t>
      </w:r>
      <w:r w:rsidR="000454DB">
        <w:t>pengguna</w:t>
      </w:r>
      <w:r>
        <w:t>.</w:t>
      </w:r>
    </w:p>
    <w:p w14:paraId="6BA0DAD1" w14:textId="77777777" w:rsidR="002E456A" w:rsidRPr="002E456A" w:rsidRDefault="002E456A" w:rsidP="002E456A"/>
    <w:p w14:paraId="14F769E8" w14:textId="02085E72" w:rsidR="0036479C" w:rsidRDefault="007271EB" w:rsidP="00B1724B">
      <w:pPr>
        <w:pStyle w:val="Heading3"/>
      </w:pPr>
      <w:bookmarkStart w:id="112" w:name="_Toc480274109"/>
      <w:r w:rsidRPr="007271EB">
        <w:rPr>
          <w:i/>
        </w:rPr>
        <w:t>Core D</w:t>
      </w:r>
      <w:r w:rsidR="000454DB" w:rsidRPr="007271EB">
        <w:rPr>
          <w:i/>
        </w:rPr>
        <w:t>rives</w:t>
      </w:r>
      <w:r w:rsidR="0036479C">
        <w:t xml:space="preserve"> </w:t>
      </w:r>
      <w:r>
        <w:rPr>
          <w:lang w:val="en-US"/>
        </w:rPr>
        <w:t>5</w:t>
      </w:r>
      <w:r w:rsidR="0036479C">
        <w:t xml:space="preserve"> : “</w:t>
      </w:r>
      <w:r w:rsidR="0036479C" w:rsidRPr="007271EB">
        <w:rPr>
          <w:i/>
        </w:rPr>
        <w:t>Social Influence and Relatedness</w:t>
      </w:r>
      <w:r w:rsidR="0036479C">
        <w:t>”</w:t>
      </w:r>
      <w:bookmarkEnd w:id="112"/>
    </w:p>
    <w:p w14:paraId="72A6A4FF" w14:textId="58376254" w:rsidR="00802DC6" w:rsidRDefault="00802DC6" w:rsidP="000454DB">
      <w:pPr>
        <w:ind w:firstLine="720"/>
      </w:pPr>
      <w:r>
        <w:t xml:space="preserve">Pada </w:t>
      </w:r>
      <w:r w:rsidR="00CA75F7" w:rsidRPr="00CA75F7">
        <w:rPr>
          <w:i/>
        </w:rPr>
        <w:t>Core Drives</w:t>
      </w:r>
      <w:r>
        <w:t xml:space="preserve"> kelima, motivasi </w:t>
      </w:r>
      <w:r w:rsidR="000454DB">
        <w:t>pengguna</w:t>
      </w:r>
      <w:r>
        <w:t xml:space="preserve"> berasal dari hubungan sosialnya. Keputusan </w:t>
      </w:r>
      <w:r w:rsidR="000454DB">
        <w:t>pengguna</w:t>
      </w:r>
      <w:r>
        <w:t xml:space="preserve"> memiliki kecenderungan untuk mengikuti orang banyak. Sementara untuk mendapatkan perhatian dan kepeduliaan dari orang banyak, tunjukkan pada mereka kerja keras dan pelayanan agar mereka merasa dihargai dan memiliki empati.</w:t>
      </w:r>
    </w:p>
    <w:p w14:paraId="7E14C1EB" w14:textId="02044022" w:rsidR="000454DB" w:rsidRDefault="00802DC6" w:rsidP="00B1724B">
      <w:pPr>
        <w:ind w:firstLine="720"/>
      </w:pPr>
      <w:r>
        <w:t xml:space="preserve">Teknik gamifikasi yang dapat diterapkan pada </w:t>
      </w:r>
      <w:r w:rsidR="00CA75F7" w:rsidRPr="00CA75F7">
        <w:rPr>
          <w:i/>
        </w:rPr>
        <w:t>Core Drives</w:t>
      </w:r>
      <w:r w:rsidR="00B1724B">
        <w:t xml:space="preserve"> kelima adalah:</w:t>
      </w:r>
    </w:p>
    <w:p w14:paraId="7D605B2A" w14:textId="77777777" w:rsidR="00802DC6" w:rsidRPr="00253BA2" w:rsidRDefault="00802DC6" w:rsidP="00C57E27">
      <w:pPr>
        <w:pStyle w:val="Heading4"/>
        <w:numPr>
          <w:ilvl w:val="0"/>
          <w:numId w:val="23"/>
        </w:numPr>
        <w:rPr>
          <w:b w:val="0"/>
          <w:i/>
        </w:rPr>
      </w:pPr>
      <w:bookmarkStart w:id="113" w:name="_Toc480274110"/>
      <w:r w:rsidRPr="00253BA2">
        <w:rPr>
          <w:b w:val="0"/>
          <w:i/>
        </w:rPr>
        <w:t>Mentorship</w:t>
      </w:r>
      <w:bookmarkEnd w:id="113"/>
    </w:p>
    <w:p w14:paraId="749651C4" w14:textId="77777777" w:rsidR="000454DB" w:rsidRPr="00117CA6" w:rsidRDefault="00117CA6" w:rsidP="00B1724B">
      <w:pPr>
        <w:ind w:left="720"/>
      </w:pPr>
      <w:r w:rsidRPr="000454DB">
        <w:rPr>
          <w:i/>
        </w:rPr>
        <w:t>Mentorship</w:t>
      </w:r>
      <w:r>
        <w:t xml:space="preserve"> berguna mempertahankan </w:t>
      </w:r>
      <w:r w:rsidR="005B3279">
        <w:t>pengguna</w:t>
      </w:r>
      <w:r>
        <w:t xml:space="preserve"> pada tahap </w:t>
      </w:r>
      <w:r w:rsidRPr="000454DB">
        <w:rPr>
          <w:i/>
        </w:rPr>
        <w:t>endgame phase</w:t>
      </w:r>
      <w:r>
        <w:t xml:space="preserve"> untuk terus bermain dengan menjadi seorang mentor. Mentor bisa mendapatkan </w:t>
      </w:r>
      <w:r w:rsidRPr="000454DB">
        <w:rPr>
          <w:i/>
        </w:rPr>
        <w:t>boosters</w:t>
      </w:r>
      <w:r>
        <w:t xml:space="preserve"> tertentu ketika mencapai tahap tertentu.</w:t>
      </w:r>
    </w:p>
    <w:p w14:paraId="45CBC19E" w14:textId="77777777" w:rsidR="00802DC6" w:rsidRPr="00B1724B" w:rsidRDefault="00802DC6" w:rsidP="00C57E27">
      <w:pPr>
        <w:pStyle w:val="Heading4"/>
        <w:numPr>
          <w:ilvl w:val="0"/>
          <w:numId w:val="23"/>
        </w:numPr>
        <w:rPr>
          <w:b w:val="0"/>
        </w:rPr>
      </w:pPr>
      <w:bookmarkStart w:id="114" w:name="_Toc480274111"/>
      <w:r w:rsidRPr="00066C4E">
        <w:rPr>
          <w:b w:val="0"/>
          <w:i/>
        </w:rPr>
        <w:t>Brag Buttons</w:t>
      </w:r>
      <w:r w:rsidRPr="00B1724B">
        <w:rPr>
          <w:b w:val="0"/>
        </w:rPr>
        <w:t xml:space="preserve"> dan </w:t>
      </w:r>
      <w:r w:rsidRPr="00066C4E">
        <w:rPr>
          <w:b w:val="0"/>
          <w:i/>
        </w:rPr>
        <w:t>Trophy Shelves</w:t>
      </w:r>
      <w:bookmarkEnd w:id="114"/>
    </w:p>
    <w:p w14:paraId="34CF9627" w14:textId="77777777" w:rsidR="000454DB" w:rsidRPr="00117CA6" w:rsidRDefault="00117CA6" w:rsidP="00B1724B">
      <w:pPr>
        <w:ind w:left="720"/>
      </w:pPr>
      <w:r w:rsidRPr="000454DB">
        <w:rPr>
          <w:i/>
        </w:rPr>
        <w:t xml:space="preserve">Bragging </w:t>
      </w:r>
      <w:r w:rsidRPr="00117CA6">
        <w:t xml:space="preserve">adalah ketika </w:t>
      </w:r>
      <w:r w:rsidR="000454DB">
        <w:t>pengguna</w:t>
      </w:r>
      <w:r w:rsidRPr="00117CA6">
        <w:t xml:space="preserve"> eksplisit dan vokal untuk</w:t>
      </w:r>
      <w:r>
        <w:t xml:space="preserve"> mengekspresikan pencapaiannya. Sementara </w:t>
      </w:r>
      <w:r w:rsidRPr="000454DB">
        <w:rPr>
          <w:i/>
        </w:rPr>
        <w:t>trophy shelves</w:t>
      </w:r>
      <w:r>
        <w:t xml:space="preserve"> adalah </w:t>
      </w:r>
      <w:r w:rsidRPr="000454DB">
        <w:rPr>
          <w:i/>
        </w:rPr>
        <w:t>show off</w:t>
      </w:r>
      <w:r>
        <w:t xml:space="preserve"> secara implisit dengan menampilkan apa saja yang telah </w:t>
      </w:r>
      <w:r w:rsidR="000454DB">
        <w:t>pengguna</w:t>
      </w:r>
      <w:r>
        <w:t xml:space="preserve"> capai. Implementasikan </w:t>
      </w:r>
      <w:r w:rsidRPr="000454DB">
        <w:rPr>
          <w:i/>
        </w:rPr>
        <w:t>brag buttons</w:t>
      </w:r>
      <w:r>
        <w:t xml:space="preserve"> pada </w:t>
      </w:r>
      <w:r w:rsidRPr="000454DB">
        <w:rPr>
          <w:i/>
        </w:rPr>
        <w:t>major win-states</w:t>
      </w:r>
      <w:r>
        <w:t xml:space="preserve"> agar </w:t>
      </w:r>
      <w:r w:rsidR="000454DB">
        <w:t>pengguna</w:t>
      </w:r>
      <w:r>
        <w:t xml:space="preserve"> merasa bangga akan pencapaiannya.</w:t>
      </w:r>
    </w:p>
    <w:p w14:paraId="64C732AB" w14:textId="77777777" w:rsidR="00802DC6" w:rsidRPr="00DE2260" w:rsidRDefault="00802DC6" w:rsidP="00C57E27">
      <w:pPr>
        <w:pStyle w:val="Heading4"/>
        <w:numPr>
          <w:ilvl w:val="0"/>
          <w:numId w:val="23"/>
        </w:numPr>
        <w:rPr>
          <w:b w:val="0"/>
          <w:i/>
        </w:rPr>
      </w:pPr>
      <w:bookmarkStart w:id="115" w:name="_Toc480274112"/>
      <w:r w:rsidRPr="00DE2260">
        <w:rPr>
          <w:b w:val="0"/>
          <w:i/>
        </w:rPr>
        <w:t>Social Treasures</w:t>
      </w:r>
      <w:bookmarkEnd w:id="115"/>
    </w:p>
    <w:p w14:paraId="48EFC621" w14:textId="15FA2502" w:rsidR="000454DB" w:rsidRPr="00DE2260" w:rsidRDefault="007271EB" w:rsidP="00B1724B">
      <w:pPr>
        <w:ind w:left="720"/>
        <w:rPr>
          <w:lang w:val="en-US"/>
        </w:rPr>
      </w:pPr>
      <w:r w:rsidRPr="00DE2260">
        <w:t>Pada t</w:t>
      </w:r>
      <w:r w:rsidR="00117CA6" w:rsidRPr="00DE2260">
        <w:t xml:space="preserve">eknik ini </w:t>
      </w:r>
      <w:r w:rsidR="000454DB" w:rsidRPr="00DE2260">
        <w:t>pengguna</w:t>
      </w:r>
      <w:r w:rsidR="00117CA6" w:rsidRPr="00DE2260">
        <w:t xml:space="preserve"> hanya bisa mendapatkan sesuatu dari orang lain.</w:t>
      </w:r>
      <w:r w:rsidRPr="00DE2260">
        <w:rPr>
          <w:lang w:val="en-US"/>
        </w:rPr>
        <w:t xml:space="preserve"> Pengguna tidak bisa mendapatkan hal tersebut dengan usahanya sendiri. Sehingga pengguna akan melakukan interaksi dengan pengguna lain untuk mendapatkan hal tersebut.</w:t>
      </w:r>
    </w:p>
    <w:p w14:paraId="3190AB11" w14:textId="77777777" w:rsidR="00802DC6" w:rsidRPr="00DE2260" w:rsidRDefault="00802DC6" w:rsidP="00C57E27">
      <w:pPr>
        <w:pStyle w:val="Heading4"/>
        <w:numPr>
          <w:ilvl w:val="0"/>
          <w:numId w:val="23"/>
        </w:numPr>
        <w:rPr>
          <w:b w:val="0"/>
          <w:i/>
        </w:rPr>
      </w:pPr>
      <w:bookmarkStart w:id="116" w:name="_Toc480274113"/>
      <w:r w:rsidRPr="00DE2260">
        <w:rPr>
          <w:b w:val="0"/>
          <w:i/>
        </w:rPr>
        <w:t>Social Prods</w:t>
      </w:r>
      <w:bookmarkEnd w:id="116"/>
      <w:r w:rsidR="005707F8" w:rsidRPr="00DE2260">
        <w:rPr>
          <w:b w:val="0"/>
          <w:i/>
        </w:rPr>
        <w:t xml:space="preserve"> </w:t>
      </w:r>
    </w:p>
    <w:p w14:paraId="15FF852B" w14:textId="770B6B96" w:rsidR="000454DB" w:rsidRPr="00DE2260" w:rsidRDefault="00CA2C53" w:rsidP="00B1724B">
      <w:pPr>
        <w:ind w:left="720"/>
        <w:rPr>
          <w:lang w:val="en-US"/>
        </w:rPr>
      </w:pPr>
      <w:r w:rsidRPr="00DE2260">
        <w:rPr>
          <w:lang w:val="en-US"/>
        </w:rPr>
        <w:t xml:space="preserve">Teknik </w:t>
      </w:r>
      <w:r w:rsidRPr="00DE2260">
        <w:rPr>
          <w:i/>
        </w:rPr>
        <w:t>s</w:t>
      </w:r>
      <w:r w:rsidR="00117CA6" w:rsidRPr="00DE2260">
        <w:rPr>
          <w:i/>
        </w:rPr>
        <w:t>ocial prods</w:t>
      </w:r>
      <w:r w:rsidRPr="00DE2260">
        <w:rPr>
          <w:i/>
          <w:lang w:val="en-US"/>
        </w:rPr>
        <w:t xml:space="preserve"> </w:t>
      </w:r>
      <w:r w:rsidRPr="00DE2260">
        <w:rPr>
          <w:lang w:val="en-US"/>
        </w:rPr>
        <w:t>memberikan kesempatan kepada pengguna untuk melakukan interaksi dengan pengguna lain dengan aksi sekecil mungkin</w:t>
      </w:r>
      <w:r w:rsidR="00122CA6" w:rsidRPr="00DE2260">
        <w:rPr>
          <w:lang w:val="en-US"/>
        </w:rPr>
        <w:t xml:space="preserve">. </w:t>
      </w:r>
      <w:r w:rsidR="00122CA6" w:rsidRPr="00DE2260">
        <w:rPr>
          <w:lang w:val="en-US"/>
        </w:rPr>
        <w:lastRenderedPageBreak/>
        <w:t>Dengan aksi kecil yang diberikan untuk interaksi sosial, maka pengguna akan lebih banyak berinteraksi dengan pengguna lain.</w:t>
      </w:r>
    </w:p>
    <w:p w14:paraId="06A47BDF" w14:textId="77777777" w:rsidR="00802DC6" w:rsidRPr="00DE2260" w:rsidRDefault="00802DC6" w:rsidP="00C57E27">
      <w:pPr>
        <w:pStyle w:val="Heading4"/>
        <w:numPr>
          <w:ilvl w:val="0"/>
          <w:numId w:val="23"/>
        </w:numPr>
        <w:rPr>
          <w:b w:val="0"/>
          <w:i/>
        </w:rPr>
      </w:pPr>
      <w:bookmarkStart w:id="117" w:name="_Toc480274114"/>
      <w:r w:rsidRPr="00DE2260">
        <w:rPr>
          <w:b w:val="0"/>
          <w:i/>
        </w:rPr>
        <w:t>Conformity Anchor</w:t>
      </w:r>
      <w:bookmarkEnd w:id="117"/>
    </w:p>
    <w:p w14:paraId="6F30C4CB" w14:textId="21733BAA" w:rsidR="000454DB" w:rsidRPr="00DE2260" w:rsidRDefault="00BC6F22" w:rsidP="00B1724B">
      <w:pPr>
        <w:ind w:left="720"/>
        <w:rPr>
          <w:lang w:val="en-US"/>
        </w:rPr>
      </w:pPr>
      <w:r w:rsidRPr="00DE2260">
        <w:rPr>
          <w:lang w:val="en-US"/>
        </w:rPr>
        <w:t xml:space="preserve">Pengguna memiliki kecenderungan untuk mengikuti pilihan lingkungan. Pengguna merasa aman karena pengguna memiliki rekan sosial. Teknik </w:t>
      </w:r>
      <w:r w:rsidRPr="00DE2260">
        <w:rPr>
          <w:i/>
        </w:rPr>
        <w:t>c</w:t>
      </w:r>
      <w:r w:rsidR="00117CA6" w:rsidRPr="00DE2260">
        <w:rPr>
          <w:i/>
        </w:rPr>
        <w:t xml:space="preserve">onformitiy anchor </w:t>
      </w:r>
      <w:r w:rsidRPr="00DE2260">
        <w:rPr>
          <w:lang w:val="en-US"/>
        </w:rPr>
        <w:t xml:space="preserve">menunjukkan seberapa dekat pengguna dengan lingkungannya saat ia menggunakan sebuah produk atau sistem. </w:t>
      </w:r>
      <w:r w:rsidR="00117CA6" w:rsidRPr="00DE2260">
        <w:t xml:space="preserve"> </w:t>
      </w:r>
      <w:r w:rsidRPr="00DE2260">
        <w:rPr>
          <w:lang w:val="en-US"/>
        </w:rPr>
        <w:t>Kedekatan ini ditunjukkan lewat</w:t>
      </w:r>
      <w:r w:rsidR="00117CA6" w:rsidRPr="00DE2260">
        <w:t xml:space="preserve"> </w:t>
      </w:r>
      <w:r w:rsidR="00117CA6" w:rsidRPr="00DE2260">
        <w:rPr>
          <w:i/>
        </w:rPr>
        <w:t>feedback mechanics</w:t>
      </w:r>
      <w:r w:rsidR="00117CA6" w:rsidRPr="00DE2260">
        <w:t>.</w:t>
      </w:r>
    </w:p>
    <w:p w14:paraId="3CFA9516" w14:textId="77777777" w:rsidR="00802DC6" w:rsidRPr="00A63FDF" w:rsidRDefault="00802DC6" w:rsidP="00C57E27">
      <w:pPr>
        <w:pStyle w:val="Heading4"/>
        <w:numPr>
          <w:ilvl w:val="0"/>
          <w:numId w:val="23"/>
        </w:numPr>
        <w:rPr>
          <w:b w:val="0"/>
          <w:i/>
        </w:rPr>
      </w:pPr>
      <w:bookmarkStart w:id="118" w:name="_Toc480274115"/>
      <w:r w:rsidRPr="00A63FDF">
        <w:rPr>
          <w:b w:val="0"/>
          <w:i/>
        </w:rPr>
        <w:t>Water Coolers</w:t>
      </w:r>
      <w:bookmarkEnd w:id="118"/>
    </w:p>
    <w:p w14:paraId="743631D9" w14:textId="77777777" w:rsidR="00117CA6" w:rsidRPr="00DE2260" w:rsidRDefault="00117CA6" w:rsidP="00B1724B">
      <w:pPr>
        <w:ind w:left="720"/>
      </w:pPr>
      <w:r w:rsidRPr="00DE2260">
        <w:rPr>
          <w:i/>
        </w:rPr>
        <w:t>Water coolers</w:t>
      </w:r>
      <w:r w:rsidRPr="00DE2260">
        <w:t xml:space="preserve"> adalah sebuah tempat untuk </w:t>
      </w:r>
      <w:r w:rsidR="000454DB" w:rsidRPr="00DE2260">
        <w:t>pengguna</w:t>
      </w:r>
      <w:r w:rsidRPr="00DE2260">
        <w:t xml:space="preserve"> beristirahat sejenak dari pekerjaan atau kegiatan utama dan mengobrol dengan orang lain tentang apapun.</w:t>
      </w:r>
    </w:p>
    <w:p w14:paraId="5E234F43" w14:textId="77777777" w:rsidR="00802DC6" w:rsidRPr="00DE2260" w:rsidRDefault="00802DC6" w:rsidP="00802DC6"/>
    <w:p w14:paraId="0BA499E1" w14:textId="20699E0B" w:rsidR="0036479C" w:rsidRPr="00DE2260" w:rsidRDefault="00E50F87" w:rsidP="00B1724B">
      <w:pPr>
        <w:pStyle w:val="Heading3"/>
      </w:pPr>
      <w:bookmarkStart w:id="119" w:name="_Toc480274116"/>
      <w:r w:rsidRPr="00DE2260">
        <w:rPr>
          <w:i/>
        </w:rPr>
        <w:t>Core D</w:t>
      </w:r>
      <w:r w:rsidR="000454DB" w:rsidRPr="00DE2260">
        <w:rPr>
          <w:i/>
        </w:rPr>
        <w:t>rives</w:t>
      </w:r>
      <w:r w:rsidRPr="00DE2260">
        <w:t xml:space="preserve"> 6</w:t>
      </w:r>
      <w:r w:rsidR="0036479C" w:rsidRPr="00DE2260">
        <w:t xml:space="preserve"> : “</w:t>
      </w:r>
      <w:r w:rsidR="0036479C" w:rsidRPr="00DE2260">
        <w:rPr>
          <w:i/>
        </w:rPr>
        <w:t>Scarcity and Impatience</w:t>
      </w:r>
      <w:r w:rsidR="0036479C" w:rsidRPr="00DE2260">
        <w:t>”</w:t>
      </w:r>
      <w:bookmarkEnd w:id="119"/>
    </w:p>
    <w:p w14:paraId="44B00CBA" w14:textId="77777777" w:rsidR="00117CA6" w:rsidRPr="00DE2260" w:rsidRDefault="00BC38A2" w:rsidP="000454DB">
      <w:pPr>
        <w:ind w:firstLine="720"/>
      </w:pPr>
      <w:r w:rsidRPr="00DE2260">
        <w:t xml:space="preserve">Psikologi mengatakan bahwa </w:t>
      </w:r>
      <w:r w:rsidR="000454DB" w:rsidRPr="00DE2260">
        <w:t>pengguna</w:t>
      </w:r>
      <w:r w:rsidRPr="00DE2260">
        <w:t xml:space="preserve"> cenderung membeli sesuatu bukan karena itu bernilai, tapi hanya terlihat bernilai. Hal ini disebabkan oleh otak manusia yang memiliki tendensi untuk memiliki atau melakukan sesuatu karena eksklusif (</w:t>
      </w:r>
      <w:r w:rsidRPr="00DE2260">
        <w:rPr>
          <w:i/>
        </w:rPr>
        <w:t xml:space="preserve">social prods </w:t>
      </w:r>
      <w:r w:rsidRPr="00DE2260">
        <w:t xml:space="preserve">dan </w:t>
      </w:r>
      <w:r w:rsidRPr="00DE2260">
        <w:rPr>
          <w:i/>
        </w:rPr>
        <w:t>scarcity</w:t>
      </w:r>
      <w:r w:rsidRPr="00DE2260">
        <w:t>). 3 (tiga) perilaku dasar otak manusia adalah:</w:t>
      </w:r>
    </w:p>
    <w:p w14:paraId="30E51A0E" w14:textId="77777777" w:rsidR="00BC38A2" w:rsidRPr="00DE2260" w:rsidRDefault="000454DB" w:rsidP="00C57E27">
      <w:pPr>
        <w:pStyle w:val="ListParagraph"/>
        <w:numPr>
          <w:ilvl w:val="0"/>
          <w:numId w:val="18"/>
        </w:numPr>
        <w:ind w:left="709"/>
      </w:pPr>
      <w:r w:rsidRPr="00DE2260">
        <w:t>Pengguna</w:t>
      </w:r>
      <w:r w:rsidR="00BC38A2" w:rsidRPr="00DE2260">
        <w:t xml:space="preserve"> mengejar apa yang menjauh dari kita</w:t>
      </w:r>
    </w:p>
    <w:p w14:paraId="602566CC" w14:textId="77777777" w:rsidR="00BC38A2" w:rsidRPr="00DE2260" w:rsidRDefault="000454DB" w:rsidP="00C57E27">
      <w:pPr>
        <w:pStyle w:val="ListParagraph"/>
        <w:numPr>
          <w:ilvl w:val="0"/>
          <w:numId w:val="18"/>
        </w:numPr>
        <w:ind w:left="709"/>
      </w:pPr>
      <w:r w:rsidRPr="00DE2260">
        <w:t>Pengguna</w:t>
      </w:r>
      <w:r w:rsidR="00BC38A2" w:rsidRPr="00DE2260">
        <w:t xml:space="preserve"> menginginkan apa yang tidak dimiliki</w:t>
      </w:r>
    </w:p>
    <w:p w14:paraId="15E5868A" w14:textId="77777777" w:rsidR="00BC38A2" w:rsidRPr="00DE2260" w:rsidRDefault="000454DB" w:rsidP="00C57E27">
      <w:pPr>
        <w:pStyle w:val="ListParagraph"/>
        <w:numPr>
          <w:ilvl w:val="0"/>
          <w:numId w:val="18"/>
        </w:numPr>
        <w:ind w:left="709"/>
      </w:pPr>
      <w:r w:rsidRPr="00DE2260">
        <w:t>Pengguna</w:t>
      </w:r>
      <w:r w:rsidR="00BC38A2" w:rsidRPr="00DE2260">
        <w:t xml:space="preserve"> menganggap sesuatu bernilai karena sulit mendapatkannya.</w:t>
      </w:r>
    </w:p>
    <w:p w14:paraId="21671B3A" w14:textId="0E2A8C62" w:rsidR="000454DB" w:rsidRPr="00DE2260" w:rsidRDefault="00BC38A2" w:rsidP="00B1724B">
      <w:pPr>
        <w:ind w:firstLine="720"/>
      </w:pPr>
      <w:r w:rsidRPr="00DE2260">
        <w:t xml:space="preserve">Teknik gamifikasi yang dapat diterapkan pada </w:t>
      </w:r>
      <w:r w:rsidR="00CA75F7" w:rsidRPr="00CA75F7">
        <w:rPr>
          <w:i/>
        </w:rPr>
        <w:t>Core Drives</w:t>
      </w:r>
      <w:r w:rsidR="00B1724B" w:rsidRPr="00DE2260">
        <w:t xml:space="preserve"> keenam adalah:</w:t>
      </w:r>
    </w:p>
    <w:p w14:paraId="0B8C314D" w14:textId="12CEA2AC" w:rsidR="00BC38A2" w:rsidRPr="00DE2260" w:rsidRDefault="00BC38A2" w:rsidP="00C57E27">
      <w:pPr>
        <w:pStyle w:val="Heading4"/>
        <w:numPr>
          <w:ilvl w:val="1"/>
          <w:numId w:val="23"/>
        </w:numPr>
        <w:ind w:left="709"/>
        <w:rPr>
          <w:b w:val="0"/>
        </w:rPr>
      </w:pPr>
      <w:bookmarkStart w:id="120" w:name="_Toc480274117"/>
      <w:r w:rsidRPr="00DE2260">
        <w:rPr>
          <w:b w:val="0"/>
          <w:i/>
        </w:rPr>
        <w:t>Dangling</w:t>
      </w:r>
      <w:bookmarkEnd w:id="120"/>
    </w:p>
    <w:p w14:paraId="1C4C176A" w14:textId="49D9F7B6" w:rsidR="0016791D" w:rsidRPr="00DE2260" w:rsidRDefault="00BC50CD" w:rsidP="00B1724B">
      <w:pPr>
        <w:ind w:left="709"/>
      </w:pPr>
      <w:r w:rsidRPr="00DE2260">
        <w:t xml:space="preserve">Pada </w:t>
      </w:r>
      <w:r w:rsidRPr="00DE2260">
        <w:rPr>
          <w:lang w:val="en-US"/>
        </w:rPr>
        <w:t>t</w:t>
      </w:r>
      <w:r w:rsidR="00BC38A2" w:rsidRPr="00DE2260">
        <w:t xml:space="preserve">eknik </w:t>
      </w:r>
      <w:r w:rsidR="00BC38A2" w:rsidRPr="00DE2260">
        <w:rPr>
          <w:i/>
        </w:rPr>
        <w:t>dangling</w:t>
      </w:r>
      <w:r w:rsidR="00272F9B" w:rsidRPr="00DE2260">
        <w:t xml:space="preserve">, sistem memberikan </w:t>
      </w:r>
      <w:r w:rsidR="00272F9B" w:rsidRPr="00DE2260">
        <w:rPr>
          <w:i/>
          <w:lang w:val="en-US"/>
        </w:rPr>
        <w:t>win-state</w:t>
      </w:r>
      <w:r w:rsidR="00272F9B" w:rsidRPr="00DE2260">
        <w:rPr>
          <w:lang w:val="en-US"/>
        </w:rPr>
        <w:t xml:space="preserve"> yang</w:t>
      </w:r>
      <w:r w:rsidR="004B5CA9" w:rsidRPr="00DE2260">
        <w:rPr>
          <w:lang w:val="en-US"/>
        </w:rPr>
        <w:t xml:space="preserve"> sulit untuk dicapai pengguna. Meskipun sulit, pengguna masih memiliki kemungkinan untuk mencapainya.</w:t>
      </w:r>
      <w:r w:rsidR="00BC38A2" w:rsidRPr="00DE2260">
        <w:t xml:space="preserve"> Ini akan membuat </w:t>
      </w:r>
      <w:r w:rsidR="000454DB" w:rsidRPr="00DE2260">
        <w:t>pengguna</w:t>
      </w:r>
      <w:r w:rsidR="00BC38A2" w:rsidRPr="00DE2260">
        <w:t xml:space="preserve"> merasa bangga jika berhasil mendapatkannya.</w:t>
      </w:r>
    </w:p>
    <w:p w14:paraId="072E7AEE" w14:textId="77777777" w:rsidR="00BC38A2" w:rsidRPr="00DE2260" w:rsidRDefault="00BC38A2" w:rsidP="00C57E27">
      <w:pPr>
        <w:pStyle w:val="Heading4"/>
        <w:numPr>
          <w:ilvl w:val="1"/>
          <w:numId w:val="23"/>
        </w:numPr>
        <w:ind w:left="709"/>
        <w:rPr>
          <w:b w:val="0"/>
          <w:i/>
        </w:rPr>
      </w:pPr>
      <w:bookmarkStart w:id="121" w:name="_Toc480274118"/>
      <w:r w:rsidRPr="00DE2260">
        <w:rPr>
          <w:b w:val="0"/>
          <w:i/>
        </w:rPr>
        <w:t>Appointment Dynamics</w:t>
      </w:r>
      <w:bookmarkEnd w:id="121"/>
    </w:p>
    <w:p w14:paraId="1D2EA66C" w14:textId="0E016760" w:rsidR="0016791D" w:rsidRPr="00DE2260" w:rsidRDefault="00BC1A95" w:rsidP="00BC1A95">
      <w:pPr>
        <w:ind w:left="709"/>
      </w:pPr>
      <w:r w:rsidRPr="00DE2260">
        <w:rPr>
          <w:lang w:val="en-US"/>
        </w:rPr>
        <w:t>Pada t</w:t>
      </w:r>
      <w:r w:rsidR="00ED36DC" w:rsidRPr="00DE2260">
        <w:t>eknik ini</w:t>
      </w:r>
      <w:r w:rsidRPr="00DE2260">
        <w:rPr>
          <w:lang w:val="en-US"/>
        </w:rPr>
        <w:t>, pengguna dibatasi waktu dalam menyelesaikan sesuatu</w:t>
      </w:r>
      <w:r w:rsidRPr="00DE2260">
        <w:t>(</w:t>
      </w:r>
      <w:r w:rsidRPr="00DE2260">
        <w:rPr>
          <w:i/>
        </w:rPr>
        <w:t>desired action</w:t>
      </w:r>
      <w:r w:rsidRPr="00DE2260">
        <w:t>)</w:t>
      </w:r>
      <w:r w:rsidRPr="00DE2260">
        <w:rPr>
          <w:lang w:val="en-US"/>
        </w:rPr>
        <w:t xml:space="preserve">. Batasan waktu yang diberikan akan meningkatkan </w:t>
      </w:r>
      <w:r w:rsidRPr="00DE2260">
        <w:rPr>
          <w:lang w:val="en-US"/>
        </w:rPr>
        <w:lastRenderedPageBreak/>
        <w:t>motivasi pengguna untuk menyelesaikannya dalam waktu yang ditentukan. Oleh karena itu, pengguna takut kehilangan kesempatan yang diberikan.</w:t>
      </w:r>
    </w:p>
    <w:p w14:paraId="4530C4F2" w14:textId="77777777" w:rsidR="00117CA6" w:rsidRPr="00DE2260" w:rsidRDefault="00117CA6" w:rsidP="00117CA6"/>
    <w:p w14:paraId="7B00586B" w14:textId="375510BA" w:rsidR="0036479C" w:rsidRPr="00DE2260" w:rsidRDefault="00826023" w:rsidP="00B1724B">
      <w:pPr>
        <w:pStyle w:val="Heading3"/>
      </w:pPr>
      <w:bookmarkStart w:id="122" w:name="_Toc480274119"/>
      <w:r w:rsidRPr="00DE2260">
        <w:rPr>
          <w:i/>
        </w:rPr>
        <w:t>Core D</w:t>
      </w:r>
      <w:r w:rsidR="000454DB" w:rsidRPr="00DE2260">
        <w:rPr>
          <w:i/>
        </w:rPr>
        <w:t>rives</w:t>
      </w:r>
      <w:r w:rsidR="0036479C" w:rsidRPr="00DE2260">
        <w:t xml:space="preserve"> </w:t>
      </w:r>
      <w:r w:rsidRPr="00DE2260">
        <w:rPr>
          <w:lang w:val="en-US"/>
        </w:rPr>
        <w:t>7</w:t>
      </w:r>
      <w:r w:rsidR="0036479C" w:rsidRPr="00DE2260">
        <w:t xml:space="preserve"> : “</w:t>
      </w:r>
      <w:r w:rsidR="0036479C" w:rsidRPr="00DE2260">
        <w:rPr>
          <w:i/>
        </w:rPr>
        <w:t>Unpredictability and Curiosity</w:t>
      </w:r>
      <w:r w:rsidR="0036479C" w:rsidRPr="00DE2260">
        <w:t>”</w:t>
      </w:r>
      <w:bookmarkEnd w:id="122"/>
    </w:p>
    <w:p w14:paraId="574CFF46" w14:textId="46BE66B5" w:rsidR="00ED36DC" w:rsidRPr="00DE2260" w:rsidRDefault="00CA75F7" w:rsidP="0016791D">
      <w:pPr>
        <w:ind w:firstLine="720"/>
      </w:pPr>
      <w:r w:rsidRPr="00CA75F7">
        <w:rPr>
          <w:i/>
        </w:rPr>
        <w:t>Core Drives</w:t>
      </w:r>
      <w:r w:rsidR="00ED36DC" w:rsidRPr="00DE2260">
        <w:t xml:space="preserve"> ketujuh adalah penyiksaan utama untuk perasaan tergila-gila </w:t>
      </w:r>
      <w:r w:rsidR="00EB399C" w:rsidRPr="00DE2260">
        <w:t xml:space="preserve">dengan pengalaman yang tidak pasti dan selalu berubah. Pada dasarnya, manusia lebih sering menggunakan alam bawah sadarnya saat menghadapi sesuatu yang tidak membutuhkan perhatian. Intelektual sadar manusia hanya akan bekerja pada sesuatu yang dianggap penting, seperti tantangan atau munculnya informasi baru yang belum diproses sebelumnya. Dalam prosesnya sendiri, manusia lebih terfokus pada kemungkinan menang ketimbang ketidakpastian yang dihadirkan. </w:t>
      </w:r>
      <w:r w:rsidR="000454DB" w:rsidRPr="00DE2260">
        <w:t>Pengguna</w:t>
      </w:r>
      <w:r w:rsidR="00EB399C" w:rsidRPr="00DE2260">
        <w:t xml:space="preserve"> lebih tertarik dengan perasaan “apakah aku akan beruntung” dibandingkan hadiahnya.</w:t>
      </w:r>
    </w:p>
    <w:p w14:paraId="3FEA0AC1" w14:textId="00A3FD83" w:rsidR="0016791D" w:rsidRPr="00DE2260" w:rsidRDefault="00EB399C" w:rsidP="00B1724B">
      <w:pPr>
        <w:ind w:firstLine="720"/>
      </w:pPr>
      <w:r w:rsidRPr="00DE2260">
        <w:t xml:space="preserve">Teknik gamifikasi yang dapat diterapkan pada </w:t>
      </w:r>
      <w:r w:rsidR="00CA75F7" w:rsidRPr="00CA75F7">
        <w:rPr>
          <w:i/>
        </w:rPr>
        <w:t>Core Drives</w:t>
      </w:r>
      <w:r w:rsidR="00B1724B" w:rsidRPr="00DE2260">
        <w:t xml:space="preserve"> ketujuh adalah:</w:t>
      </w:r>
    </w:p>
    <w:p w14:paraId="39B8F38F" w14:textId="77777777" w:rsidR="00EB399C" w:rsidRPr="00DE2260" w:rsidRDefault="00EB399C" w:rsidP="00C57E27">
      <w:pPr>
        <w:pStyle w:val="Heading4"/>
        <w:numPr>
          <w:ilvl w:val="0"/>
          <w:numId w:val="24"/>
        </w:numPr>
        <w:rPr>
          <w:b w:val="0"/>
        </w:rPr>
      </w:pPr>
      <w:bookmarkStart w:id="123" w:name="_Toc480274120"/>
      <w:r w:rsidRPr="00DE2260">
        <w:rPr>
          <w:b w:val="0"/>
          <w:i/>
        </w:rPr>
        <w:t>Mystery Boxes</w:t>
      </w:r>
      <w:r w:rsidRPr="00DE2260">
        <w:rPr>
          <w:b w:val="0"/>
        </w:rPr>
        <w:t xml:space="preserve"> dan </w:t>
      </w:r>
      <w:r w:rsidRPr="00DE2260">
        <w:rPr>
          <w:b w:val="0"/>
          <w:i/>
        </w:rPr>
        <w:t>Random Rewards</w:t>
      </w:r>
      <w:bookmarkEnd w:id="123"/>
    </w:p>
    <w:p w14:paraId="07647936" w14:textId="03189BB0" w:rsidR="0016791D" w:rsidRPr="00DE2260" w:rsidRDefault="00F163E3" w:rsidP="00B1724B">
      <w:pPr>
        <w:ind w:left="720"/>
      </w:pPr>
      <w:r w:rsidRPr="00DE2260">
        <w:t>Pada t</w:t>
      </w:r>
      <w:r w:rsidR="00A071A4" w:rsidRPr="00DE2260">
        <w:t>eknik ini</w:t>
      </w:r>
      <w:r w:rsidRPr="00DE2260">
        <w:rPr>
          <w:lang w:val="en-US"/>
        </w:rPr>
        <w:t>, pengguna mendapatkan hadiah dari sistem. Namun hadiah tersebut dibungkus dengan</w:t>
      </w:r>
      <w:r w:rsidR="00A071A4" w:rsidRPr="00DE2260">
        <w:t xml:space="preserve"> kotak misterius </w:t>
      </w:r>
      <w:r w:rsidRPr="00DE2260">
        <w:rPr>
          <w:lang w:val="en-US"/>
        </w:rPr>
        <w:t>sehingga pengguna tidak tahu apa yang akan didapatkannya sebelum membuka kotak misterius tersebut</w:t>
      </w:r>
      <w:r w:rsidR="00A071A4" w:rsidRPr="00DE2260">
        <w:t>.</w:t>
      </w:r>
    </w:p>
    <w:p w14:paraId="348AD24D" w14:textId="77777777" w:rsidR="00EB399C" w:rsidRPr="00DE2260" w:rsidRDefault="00EB399C" w:rsidP="00C57E27">
      <w:pPr>
        <w:pStyle w:val="Heading4"/>
        <w:numPr>
          <w:ilvl w:val="0"/>
          <w:numId w:val="24"/>
        </w:numPr>
        <w:rPr>
          <w:b w:val="0"/>
        </w:rPr>
      </w:pPr>
      <w:bookmarkStart w:id="124" w:name="_Toc480274121"/>
      <w:r w:rsidRPr="00DE2260">
        <w:rPr>
          <w:b w:val="0"/>
          <w:i/>
        </w:rPr>
        <w:t>Easter Eggs</w:t>
      </w:r>
      <w:r w:rsidRPr="00DE2260">
        <w:rPr>
          <w:b w:val="0"/>
        </w:rPr>
        <w:t xml:space="preserve"> dan </w:t>
      </w:r>
      <w:r w:rsidRPr="00DE2260">
        <w:rPr>
          <w:b w:val="0"/>
          <w:i/>
        </w:rPr>
        <w:t>Sudden Rewards</w:t>
      </w:r>
      <w:bookmarkEnd w:id="124"/>
    </w:p>
    <w:p w14:paraId="582DDD57" w14:textId="5ED0FEF7" w:rsidR="00EB399C" w:rsidRPr="00FE7B5D" w:rsidRDefault="00A071A4" w:rsidP="00FE7B5D">
      <w:pPr>
        <w:ind w:left="720"/>
        <w:rPr>
          <w:lang w:val="en-US"/>
        </w:rPr>
      </w:pPr>
      <w:r w:rsidRPr="00DE2260">
        <w:t>Jika</w:t>
      </w:r>
      <w:r w:rsidR="00BA1DD1" w:rsidRPr="00DE2260">
        <w:rPr>
          <w:lang w:val="en-US"/>
        </w:rPr>
        <w:t xml:space="preserve"> pada teknik</w:t>
      </w:r>
      <w:r w:rsidRPr="00DE2260">
        <w:t xml:space="preserve"> </w:t>
      </w:r>
      <w:r w:rsidRPr="00DE2260">
        <w:rPr>
          <w:i/>
        </w:rPr>
        <w:t>mystery boxes</w:t>
      </w:r>
      <w:r w:rsidR="00BA1DD1" w:rsidRPr="00DE2260">
        <w:rPr>
          <w:lang w:val="en-US"/>
        </w:rPr>
        <w:t xml:space="preserve">, pengguna tidak tahu apa yang akan didapatkannya, maka pada </w:t>
      </w:r>
      <w:r w:rsidR="00BA1DD1" w:rsidRPr="00DE2260">
        <w:rPr>
          <w:i/>
          <w:lang w:val="en-US"/>
        </w:rPr>
        <w:t>easter eggs</w:t>
      </w:r>
      <w:r w:rsidR="00BA1DD1" w:rsidRPr="00DE2260">
        <w:rPr>
          <w:lang w:val="en-US"/>
        </w:rPr>
        <w:t xml:space="preserve"> pengguna tidak tahu dirinya akan mendapatkan hadiah. Hadiah dari </w:t>
      </w:r>
      <w:r w:rsidR="00BA1DD1" w:rsidRPr="00DE2260">
        <w:rPr>
          <w:i/>
          <w:lang w:val="en-US"/>
        </w:rPr>
        <w:t xml:space="preserve">easter eggs </w:t>
      </w:r>
      <w:r w:rsidR="00BA1DD1" w:rsidRPr="00DE2260">
        <w:rPr>
          <w:lang w:val="en-US"/>
        </w:rPr>
        <w:t xml:space="preserve">tidak diduga oleh pengguna. </w:t>
      </w:r>
    </w:p>
    <w:p w14:paraId="72913908" w14:textId="77777777" w:rsidR="00ED36DC" w:rsidRPr="00DE2260" w:rsidRDefault="00ED36DC" w:rsidP="00ED36DC"/>
    <w:p w14:paraId="4845CD5C" w14:textId="618545F1" w:rsidR="0036479C" w:rsidRPr="00DE2260" w:rsidRDefault="00826023" w:rsidP="00B1724B">
      <w:pPr>
        <w:pStyle w:val="Heading3"/>
      </w:pPr>
      <w:bookmarkStart w:id="125" w:name="_Toc480274122"/>
      <w:r w:rsidRPr="00DE2260">
        <w:rPr>
          <w:i/>
        </w:rPr>
        <w:t>Core D</w:t>
      </w:r>
      <w:r w:rsidR="000454DB" w:rsidRPr="00DE2260">
        <w:rPr>
          <w:i/>
        </w:rPr>
        <w:t>rives</w:t>
      </w:r>
      <w:r w:rsidR="0036479C" w:rsidRPr="00DE2260">
        <w:t xml:space="preserve"> </w:t>
      </w:r>
      <w:r w:rsidRPr="00DE2260">
        <w:rPr>
          <w:lang w:val="en-US"/>
        </w:rPr>
        <w:t>8</w:t>
      </w:r>
      <w:r w:rsidR="0036479C" w:rsidRPr="00DE2260">
        <w:t xml:space="preserve"> : “</w:t>
      </w:r>
      <w:r w:rsidR="0036479C" w:rsidRPr="00DE2260">
        <w:rPr>
          <w:i/>
        </w:rPr>
        <w:t>Loss and Avoidance</w:t>
      </w:r>
      <w:r w:rsidR="0036479C" w:rsidRPr="00DE2260">
        <w:t>”</w:t>
      </w:r>
      <w:bookmarkEnd w:id="125"/>
    </w:p>
    <w:p w14:paraId="38E41A2A" w14:textId="1C90D93B" w:rsidR="00A071A4" w:rsidRPr="00DE2260" w:rsidRDefault="00CA75F7" w:rsidP="0016791D">
      <w:pPr>
        <w:ind w:firstLine="720"/>
      </w:pPr>
      <w:r w:rsidRPr="00CA75F7">
        <w:rPr>
          <w:i/>
        </w:rPr>
        <w:t>Core Drives</w:t>
      </w:r>
      <w:r w:rsidR="00A071A4" w:rsidRPr="00DE2260">
        <w:t xml:space="preserve"> kedelapan merupakan manifestasi dari penolakan untuk menyerah dan mengakui apa yang </w:t>
      </w:r>
      <w:r w:rsidR="000454DB" w:rsidRPr="00DE2260">
        <w:t>pengguna</w:t>
      </w:r>
      <w:r w:rsidR="00A071A4" w:rsidRPr="00DE2260">
        <w:t xml:space="preserve"> lakukan semuanya menjadi sia-sia. Ketika </w:t>
      </w:r>
      <w:r w:rsidR="000454DB" w:rsidRPr="00DE2260">
        <w:t>pengguna</w:t>
      </w:r>
      <w:r w:rsidR="00A071A4" w:rsidRPr="00DE2260">
        <w:t xml:space="preserve"> mengorbankan sejumlah nilai untuk sesuatu dan tidak mendapatkan hasil yang diinginkan, tapi karena ia takut kehilangan nilai dan pengorbanan yang telah ia lakukan selama ini, ia akan mengorbankan lebih banyak hal.</w:t>
      </w:r>
    </w:p>
    <w:p w14:paraId="21CC8BA3" w14:textId="77777777" w:rsidR="009B58D9" w:rsidRPr="00DE2260" w:rsidRDefault="009B58D9" w:rsidP="0016791D">
      <w:pPr>
        <w:ind w:firstLine="720"/>
      </w:pPr>
      <w:r w:rsidRPr="00DE2260">
        <w:lastRenderedPageBreak/>
        <w:t xml:space="preserve">Terdapat 2 (dua) jenis kehilangan yang dapat dirasakan </w:t>
      </w:r>
      <w:r w:rsidR="000454DB" w:rsidRPr="00DE2260">
        <w:t>pengguna</w:t>
      </w:r>
      <w:r w:rsidRPr="00DE2260">
        <w:t xml:space="preserve">. </w:t>
      </w:r>
      <w:r w:rsidRPr="00DE2260">
        <w:rPr>
          <w:i/>
        </w:rPr>
        <w:t>Executable loss</w:t>
      </w:r>
      <w:r w:rsidRPr="00DE2260">
        <w:t xml:space="preserve"> adalah kehilangan yang dapat ditolerir karena keterikatan terhadap hal tersebut belum terlalu kuat. </w:t>
      </w:r>
      <w:r w:rsidRPr="00DE2260">
        <w:rPr>
          <w:i/>
        </w:rPr>
        <w:t>Ultimate loss</w:t>
      </w:r>
      <w:r w:rsidRPr="00DE2260">
        <w:t xml:space="preserve"> adalah kehilangan yang sangat merugikan karena keterikatan yang sudah kuat sehingga sulit ditolerir.</w:t>
      </w:r>
    </w:p>
    <w:p w14:paraId="3F159F8B" w14:textId="179AE7FD" w:rsidR="0016791D" w:rsidRPr="00DE2260" w:rsidRDefault="009B58D9" w:rsidP="00B1724B">
      <w:pPr>
        <w:ind w:firstLine="720"/>
      </w:pPr>
      <w:r w:rsidRPr="00DE2260">
        <w:t xml:space="preserve">Teknik gamifikasi yang dapat diimplementasikan pada </w:t>
      </w:r>
      <w:r w:rsidR="00CA75F7" w:rsidRPr="00CA75F7">
        <w:rPr>
          <w:i/>
        </w:rPr>
        <w:t>Core Drives</w:t>
      </w:r>
      <w:r w:rsidR="00B1724B" w:rsidRPr="00DE2260">
        <w:t xml:space="preserve"> kedelapan adalah:</w:t>
      </w:r>
    </w:p>
    <w:p w14:paraId="3B965B3B" w14:textId="77777777" w:rsidR="009B58D9" w:rsidRPr="004C1D9C" w:rsidRDefault="009B58D9" w:rsidP="00C57E27">
      <w:pPr>
        <w:pStyle w:val="Heading4"/>
        <w:numPr>
          <w:ilvl w:val="1"/>
          <w:numId w:val="24"/>
        </w:numPr>
        <w:ind w:left="709"/>
        <w:rPr>
          <w:b w:val="0"/>
          <w:i/>
        </w:rPr>
      </w:pPr>
      <w:bookmarkStart w:id="126" w:name="_Toc480274123"/>
      <w:r w:rsidRPr="004C1D9C">
        <w:rPr>
          <w:b w:val="0"/>
          <w:i/>
        </w:rPr>
        <w:t>Rightful Heritage</w:t>
      </w:r>
      <w:bookmarkEnd w:id="126"/>
    </w:p>
    <w:p w14:paraId="1236C811" w14:textId="77777777" w:rsidR="0016791D" w:rsidRPr="00DE2260" w:rsidRDefault="009B58D9" w:rsidP="00B1724B">
      <w:pPr>
        <w:ind w:left="709"/>
      </w:pPr>
      <w:r w:rsidRPr="00DE2260">
        <w:t xml:space="preserve">Pada </w:t>
      </w:r>
      <w:r w:rsidRPr="00DE2260">
        <w:rPr>
          <w:i/>
        </w:rPr>
        <w:t>rightful heritage</w:t>
      </w:r>
      <w:r w:rsidRPr="00DE2260">
        <w:t xml:space="preserve">, </w:t>
      </w:r>
      <w:r w:rsidR="000454DB" w:rsidRPr="00DE2260">
        <w:t>pengguna</w:t>
      </w:r>
      <w:r w:rsidRPr="00DE2260">
        <w:t xml:space="preserve"> diberikan keyakinan untuk mendapatkan sesuatu namun hal tersebut dapat ditarik kembalik jika ia tidak melakukan sesuatu yang seharusnya atau </w:t>
      </w:r>
      <w:r w:rsidRPr="00DE2260">
        <w:rPr>
          <w:i/>
        </w:rPr>
        <w:t>desired action</w:t>
      </w:r>
      <w:r w:rsidRPr="00DE2260">
        <w:t>.</w:t>
      </w:r>
    </w:p>
    <w:p w14:paraId="5AA601A6" w14:textId="77777777" w:rsidR="009B58D9" w:rsidRPr="00067D3F" w:rsidRDefault="009B58D9" w:rsidP="00C57E27">
      <w:pPr>
        <w:pStyle w:val="Heading4"/>
        <w:numPr>
          <w:ilvl w:val="1"/>
          <w:numId w:val="24"/>
        </w:numPr>
        <w:ind w:left="709"/>
        <w:rPr>
          <w:b w:val="0"/>
          <w:i/>
        </w:rPr>
      </w:pPr>
      <w:bookmarkStart w:id="127" w:name="_Toc480274124"/>
      <w:r w:rsidRPr="00067D3F">
        <w:rPr>
          <w:b w:val="0"/>
          <w:i/>
        </w:rPr>
        <w:t>Evanescent Opportunities</w:t>
      </w:r>
      <w:bookmarkEnd w:id="127"/>
    </w:p>
    <w:p w14:paraId="2D9A3677" w14:textId="77777777" w:rsidR="0016791D" w:rsidRPr="00DE2260" w:rsidRDefault="009B58D9" w:rsidP="00B1724B">
      <w:pPr>
        <w:ind w:left="709"/>
      </w:pPr>
      <w:r w:rsidRPr="00DE2260">
        <w:rPr>
          <w:i/>
        </w:rPr>
        <w:t>Evanescent opportunity</w:t>
      </w:r>
      <w:r w:rsidRPr="00DE2260">
        <w:t xml:space="preserve"> adalah keuntungan yang akan hilang jika </w:t>
      </w:r>
      <w:r w:rsidR="000454DB" w:rsidRPr="00DE2260">
        <w:t>pengguna</w:t>
      </w:r>
      <w:r w:rsidRPr="00DE2260">
        <w:t xml:space="preserve"> tidak mengambil tindakan segera. Sementara </w:t>
      </w:r>
      <w:r w:rsidRPr="00DE2260">
        <w:rPr>
          <w:i/>
        </w:rPr>
        <w:t>countdown timer</w:t>
      </w:r>
      <w:r w:rsidRPr="00DE2260">
        <w:t xml:space="preserve"> adalah visualisasi waktu untuk sebuah even yang terbatas.</w:t>
      </w:r>
    </w:p>
    <w:p w14:paraId="1028420F" w14:textId="77777777" w:rsidR="009B58D9" w:rsidRPr="00DE2260" w:rsidRDefault="009B58D9" w:rsidP="00C57E27">
      <w:pPr>
        <w:pStyle w:val="Heading4"/>
        <w:numPr>
          <w:ilvl w:val="1"/>
          <w:numId w:val="24"/>
        </w:numPr>
        <w:ind w:left="709"/>
        <w:rPr>
          <w:b w:val="0"/>
        </w:rPr>
      </w:pPr>
      <w:bookmarkStart w:id="128" w:name="_Toc480274125"/>
      <w:r w:rsidRPr="00E72D2E">
        <w:rPr>
          <w:b w:val="0"/>
          <w:i/>
        </w:rPr>
        <w:t>Status Quo Sloth</w:t>
      </w:r>
      <w:r w:rsidRPr="00DE2260">
        <w:rPr>
          <w:b w:val="0"/>
        </w:rPr>
        <w:t xml:space="preserve"> dan </w:t>
      </w:r>
      <w:r w:rsidRPr="00E72D2E">
        <w:rPr>
          <w:b w:val="0"/>
          <w:i/>
        </w:rPr>
        <w:t>FOMO Punch</w:t>
      </w:r>
      <w:bookmarkEnd w:id="128"/>
    </w:p>
    <w:p w14:paraId="737AF038" w14:textId="77777777" w:rsidR="0016791D" w:rsidRPr="00DE2260" w:rsidRDefault="009B58D9" w:rsidP="00B1724B">
      <w:pPr>
        <w:ind w:left="709"/>
      </w:pPr>
      <w:r w:rsidRPr="00DE2260">
        <w:rPr>
          <w:i/>
        </w:rPr>
        <w:t>Status quo sloth</w:t>
      </w:r>
      <w:r w:rsidRPr="00DE2260">
        <w:t xml:space="preserve"> adalah bentuk dari ketidakinginan mengubah kebiasaan atau terlanjur nyaman. Menurut Nir Eyal seorang ahli dalam pengembangan kebiasaan produk, siklus keterikatan </w:t>
      </w:r>
      <w:r w:rsidR="000454DB" w:rsidRPr="00DE2260">
        <w:t>pengguna</w:t>
      </w:r>
      <w:r w:rsidRPr="00DE2260">
        <w:t xml:space="preserve"> terhadap sesuatu adalah </w:t>
      </w:r>
      <w:r w:rsidRPr="00DE2260">
        <w:rPr>
          <w:i/>
        </w:rPr>
        <w:t xml:space="preserve">triggers, actions, rewards, </w:t>
      </w:r>
      <w:r w:rsidRPr="00DE2260">
        <w:t xml:space="preserve">dan </w:t>
      </w:r>
      <w:r w:rsidRPr="00DE2260">
        <w:rPr>
          <w:i/>
        </w:rPr>
        <w:t>investments</w:t>
      </w:r>
      <w:r w:rsidRPr="00DE2260">
        <w:t xml:space="preserve"> (Model Hook). </w:t>
      </w:r>
      <w:r w:rsidRPr="00DE2260">
        <w:rPr>
          <w:i/>
        </w:rPr>
        <w:t>FOMO (</w:t>
      </w:r>
      <w:r w:rsidR="00F35555" w:rsidRPr="00DE2260">
        <w:rPr>
          <w:i/>
        </w:rPr>
        <w:t>Fear of Missing Out</w:t>
      </w:r>
      <w:r w:rsidRPr="00DE2260">
        <w:rPr>
          <w:i/>
        </w:rPr>
        <w:t>) Punch</w:t>
      </w:r>
      <w:r w:rsidR="00F35555" w:rsidRPr="00DE2260">
        <w:t xml:space="preserve"> adalah kebalikan dari </w:t>
      </w:r>
      <w:r w:rsidR="00F35555" w:rsidRPr="00DE2260">
        <w:rPr>
          <w:i/>
        </w:rPr>
        <w:t>status quo slot</w:t>
      </w:r>
      <w:r w:rsidR="00F35555" w:rsidRPr="00DE2260">
        <w:t xml:space="preserve">, dimana </w:t>
      </w:r>
      <w:r w:rsidR="000454DB" w:rsidRPr="00DE2260">
        <w:t>pengguna</w:t>
      </w:r>
      <w:r w:rsidR="00F35555" w:rsidRPr="00DE2260">
        <w:t xml:space="preserve"> takut untuk menyesali kesempatan mendapatkan sesuatu.</w:t>
      </w:r>
    </w:p>
    <w:p w14:paraId="4E5E8C14" w14:textId="77777777" w:rsidR="009B58D9" w:rsidRPr="00490FF5" w:rsidRDefault="009B58D9" w:rsidP="00C57E27">
      <w:pPr>
        <w:pStyle w:val="Heading4"/>
        <w:numPr>
          <w:ilvl w:val="1"/>
          <w:numId w:val="24"/>
        </w:numPr>
        <w:ind w:left="709"/>
        <w:rPr>
          <w:b w:val="0"/>
          <w:i/>
        </w:rPr>
      </w:pPr>
      <w:bookmarkStart w:id="129" w:name="_Toc480274126"/>
      <w:r w:rsidRPr="00490FF5">
        <w:rPr>
          <w:b w:val="0"/>
          <w:i/>
        </w:rPr>
        <w:t>The Sunk Cost Prison</w:t>
      </w:r>
      <w:bookmarkEnd w:id="129"/>
    </w:p>
    <w:p w14:paraId="15278CE5" w14:textId="674427FA" w:rsidR="00101ED6" w:rsidRPr="00DE2260" w:rsidRDefault="00F35555" w:rsidP="00833D33">
      <w:pPr>
        <w:ind w:left="709"/>
      </w:pPr>
      <w:r w:rsidRPr="00DE2260">
        <w:rPr>
          <w:i/>
        </w:rPr>
        <w:t>The sunk cost prison</w:t>
      </w:r>
      <w:r w:rsidRPr="00DE2260">
        <w:t xml:space="preserve"> adalah kondisi ketika </w:t>
      </w:r>
      <w:r w:rsidR="000454DB" w:rsidRPr="00DE2260">
        <w:t>pengguna</w:t>
      </w:r>
      <w:r w:rsidRPr="00DE2260">
        <w:t xml:space="preserve"> menginvestasi banyak waktunya untuk sesuatu yang meski sudah tidak menyenangkan, mereka tetap melakukannya karena tidak ingin merasakan kehilangan karena menyerah.</w:t>
      </w:r>
    </w:p>
    <w:p w14:paraId="2954EF34" w14:textId="4222EF98" w:rsidR="001A0F2E" w:rsidRPr="00DE2260" w:rsidRDefault="00420BFA" w:rsidP="00833D33">
      <w:pPr>
        <w:pStyle w:val="ReportContent"/>
        <w:ind w:firstLine="0"/>
      </w:pPr>
      <w:r w:rsidRPr="00DE2260">
        <w:t xml:space="preserve">Delapan </w:t>
      </w:r>
      <w:r w:rsidR="00CA75F7" w:rsidRPr="00CA75F7">
        <w:rPr>
          <w:i/>
        </w:rPr>
        <w:t>Core Drives</w:t>
      </w:r>
      <w:r w:rsidRPr="00DE2260">
        <w:t xml:space="preserve"> pada diagram Octalysis saling terkait dan mendukung untuk menciptakan motivasi pada </w:t>
      </w:r>
      <w:r w:rsidR="000454DB" w:rsidRPr="00DE2260">
        <w:t>pengguna</w:t>
      </w:r>
      <w:r w:rsidRPr="00DE2260">
        <w:t>. Adapun motivasi yang diciptakan dikelompokkan lagi sebagai berikut:</w:t>
      </w:r>
    </w:p>
    <w:p w14:paraId="3A6978B4" w14:textId="77777777" w:rsidR="00101ED6" w:rsidRPr="00DE2260" w:rsidRDefault="00101ED6" w:rsidP="00101ED6"/>
    <w:p w14:paraId="7B4870EC" w14:textId="77777777" w:rsidR="00420BFA" w:rsidRPr="00DE2260" w:rsidRDefault="00E0136C" w:rsidP="00101ED6">
      <w:pPr>
        <w:pStyle w:val="Heading3"/>
        <w:rPr>
          <w:lang w:val="en-GB"/>
        </w:rPr>
      </w:pPr>
      <w:bookmarkStart w:id="130" w:name="_Toc480274127"/>
      <w:r w:rsidRPr="00DE2260">
        <w:lastRenderedPageBreak/>
        <w:t>Otak Kiri dan Otak Kanan</w:t>
      </w:r>
      <w:bookmarkEnd w:id="130"/>
    </w:p>
    <w:p w14:paraId="2520FE47" w14:textId="57E47DDD" w:rsidR="00E0136C" w:rsidRPr="00DE2260" w:rsidRDefault="00E0136C" w:rsidP="00E0136C">
      <w:pPr>
        <w:pStyle w:val="ListParagraph"/>
        <w:rPr>
          <w:lang w:val="en-GB"/>
        </w:rPr>
      </w:pPr>
      <w:r w:rsidRPr="00DE2260">
        <w:t xml:space="preserve">Perhatikan pembagian pada </w:t>
      </w:r>
      <w:r w:rsidR="002B2264" w:rsidRPr="00DE2260">
        <w:fldChar w:fldCharType="begin"/>
      </w:r>
      <w:r w:rsidR="0016791D" w:rsidRPr="00DE2260">
        <w:instrText xml:space="preserve"> REF _Ref478638746 \h </w:instrText>
      </w:r>
      <w:r w:rsidR="00DE2260">
        <w:instrText xml:space="preserve"> \* MERGEFORMAT </w:instrText>
      </w:r>
      <w:r w:rsidR="002B2264" w:rsidRPr="00DE2260">
        <w:fldChar w:fldCharType="separate"/>
      </w:r>
      <w:r w:rsidR="00DB5F52" w:rsidRPr="00DE2260">
        <w:t xml:space="preserve">Gambar </w:t>
      </w:r>
      <w:r w:rsidR="00DB5F52" w:rsidRPr="00DE2260">
        <w:rPr>
          <w:noProof/>
        </w:rPr>
        <w:t>2</w:t>
      </w:r>
      <w:r w:rsidR="00DB5F52" w:rsidRPr="00DE2260">
        <w:t>.</w:t>
      </w:r>
      <w:r w:rsidR="00DB5F52" w:rsidRPr="00DE2260">
        <w:rPr>
          <w:noProof/>
        </w:rPr>
        <w:t>8</w:t>
      </w:r>
      <w:r w:rsidR="00DB5F52" w:rsidRPr="00DE2260">
        <w:t xml:space="preserve"> Motivasi Intrinsik dan Motivasi Ekstrinsik pada Diagram Octalysis</w:t>
      </w:r>
      <w:r w:rsidR="002B2264" w:rsidRPr="00DE2260">
        <w:fldChar w:fldCharType="end"/>
      </w:r>
      <w:r w:rsidRPr="00DE2260">
        <w:t xml:space="preserve"> berikut.</w:t>
      </w:r>
    </w:p>
    <w:p w14:paraId="7DC7BD09" w14:textId="77777777" w:rsidR="00420BFA" w:rsidRPr="00DE2260" w:rsidRDefault="00420BFA" w:rsidP="00420BFA">
      <w:pPr>
        <w:pStyle w:val="ListParagraph"/>
        <w:keepNext/>
        <w:jc w:val="center"/>
      </w:pPr>
      <w:r w:rsidRPr="00DE2260">
        <w:rPr>
          <w:noProof/>
          <w:lang w:eastAsia="id-ID"/>
        </w:rPr>
        <w:drawing>
          <wp:inline distT="0" distB="0" distL="0" distR="0" wp14:anchorId="7CE13D7A" wp14:editId="3635CADC">
            <wp:extent cx="2821104" cy="2393157"/>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2857961" cy="2424423"/>
                    </a:xfrm>
                    <a:prstGeom prst="rect">
                      <a:avLst/>
                    </a:prstGeom>
                  </pic:spPr>
                </pic:pic>
              </a:graphicData>
            </a:graphic>
          </wp:inline>
        </w:drawing>
      </w:r>
    </w:p>
    <w:p w14:paraId="72ABFAE7" w14:textId="71F2884A" w:rsidR="00420BFA" w:rsidRPr="00DE2260" w:rsidRDefault="00420BFA" w:rsidP="00420BFA">
      <w:pPr>
        <w:pStyle w:val="Caption"/>
      </w:pPr>
      <w:bookmarkStart w:id="131" w:name="_Ref478638746"/>
      <w:bookmarkStart w:id="132" w:name="_Toc480239087"/>
      <w:r w:rsidRPr="00DE2260">
        <w:t xml:space="preserve">Gambar </w:t>
      </w:r>
      <w:fldSimple w:instr=" STYLEREF 1 \s ">
        <w:r w:rsidR="003A7C7F">
          <w:rPr>
            <w:noProof/>
          </w:rPr>
          <w:t>2</w:t>
        </w:r>
      </w:fldSimple>
      <w:r w:rsidR="003A7C7F">
        <w:t>.</w:t>
      </w:r>
      <w:fldSimple w:instr=" SEQ Gambar \* ARABIC \s 1 ">
        <w:r w:rsidR="003A7C7F">
          <w:rPr>
            <w:noProof/>
          </w:rPr>
          <w:t>7</w:t>
        </w:r>
      </w:fldSimple>
      <w:r w:rsidRPr="00DE2260">
        <w:t xml:space="preserve"> Motivasi Intrinsik dan Motivasi Ekstrinsik pada Diagram Octalysis</w:t>
      </w:r>
      <w:bookmarkEnd w:id="131"/>
      <w:bookmarkEnd w:id="132"/>
    </w:p>
    <w:p w14:paraId="4AC55AD7" w14:textId="77777777" w:rsidR="00420BFA" w:rsidRPr="00DE2260" w:rsidRDefault="00420BFA" w:rsidP="00420BFA">
      <w:pPr>
        <w:pStyle w:val="ReportContent"/>
      </w:pPr>
    </w:p>
    <w:p w14:paraId="103ACBBE" w14:textId="4B0BC725" w:rsidR="00D76094" w:rsidRPr="00DE2260" w:rsidRDefault="00E0136C" w:rsidP="00D76094">
      <w:pPr>
        <w:pStyle w:val="ReportContent"/>
      </w:pPr>
      <w:r w:rsidRPr="00DE2260">
        <w:t xml:space="preserve">Sesuai dengan namanya, pembagian sisi kiri diagram Octalysis merupakan kelompok ‘Otak Kiri’. Otak Kiri adalah kiasan yang digunakan untuk mengilustrasikan motivasi ekstrinsik. Motivasi ekstrinsik adalah motivasi yang digerakkan oleh tujuan, maksud, atau hadiah yang semuanya berasal dari luar. </w:t>
      </w:r>
      <w:r w:rsidR="000454DB" w:rsidRPr="00DE2260">
        <w:t>Pengguna</w:t>
      </w:r>
      <w:r w:rsidRPr="00DE2260">
        <w:t xml:space="preserve"> tidak </w:t>
      </w:r>
      <w:r w:rsidR="00D76094" w:rsidRPr="00DE2260">
        <w:t>terlalu menyukai apa yang ia lakukan, namun tujuan atau hadiah yang ingin dicapai adalah motivasinya untuk tetap melakukannya.</w:t>
      </w:r>
      <w:r w:rsidR="006937E5" w:rsidRPr="00DE2260">
        <w:t xml:space="preserve"> Motivasi tipe ini memberikan desakan pada </w:t>
      </w:r>
      <w:r w:rsidR="000454DB" w:rsidRPr="00DE2260">
        <w:t>pengguna</w:t>
      </w:r>
      <w:r w:rsidR="006937E5" w:rsidRPr="00DE2260">
        <w:t xml:space="preserve"> untuk melakukannya dengan segera (urgensi) untuk mendapatkan kompensasinya.</w:t>
      </w:r>
      <w:r w:rsidR="00D76094" w:rsidRPr="00DE2260">
        <w:t xml:space="preserve"> Yang termasuk dalam motivasi ekstrinsik adalah </w:t>
      </w:r>
      <w:r w:rsidR="00CA75F7" w:rsidRPr="00CA75F7">
        <w:rPr>
          <w:i/>
        </w:rPr>
        <w:t>Core Drives</w:t>
      </w:r>
      <w:r w:rsidR="00D76094" w:rsidRPr="00DE2260">
        <w:t xml:space="preserve"> kedua (</w:t>
      </w:r>
      <w:r w:rsidR="00D76094" w:rsidRPr="00DE2260">
        <w:rPr>
          <w:i/>
        </w:rPr>
        <w:t>Development and Accomplishment</w:t>
      </w:r>
      <w:r w:rsidR="00D76094" w:rsidRPr="00DE2260">
        <w:t xml:space="preserve">), </w:t>
      </w:r>
      <w:r w:rsidR="00CA75F7" w:rsidRPr="00CA75F7">
        <w:rPr>
          <w:i/>
        </w:rPr>
        <w:t>Core Drives</w:t>
      </w:r>
      <w:r w:rsidR="00D76094" w:rsidRPr="00DE2260">
        <w:t xml:space="preserve"> ke empat (</w:t>
      </w:r>
      <w:r w:rsidR="00C20FF3" w:rsidRPr="00DE2260">
        <w:rPr>
          <w:i/>
        </w:rPr>
        <w:t>Ownership and Possesion</w:t>
      </w:r>
      <w:r w:rsidR="00D76094" w:rsidRPr="00DE2260">
        <w:t>)</w:t>
      </w:r>
      <w:r w:rsidR="00C20FF3" w:rsidRPr="00DE2260">
        <w:t xml:space="preserve">, dan </w:t>
      </w:r>
      <w:r w:rsidR="00CA75F7" w:rsidRPr="00CA75F7">
        <w:rPr>
          <w:i/>
        </w:rPr>
        <w:t>Core Drives</w:t>
      </w:r>
      <w:r w:rsidR="00C20FF3" w:rsidRPr="00DE2260">
        <w:t xml:space="preserve"> ke enam (</w:t>
      </w:r>
      <w:r w:rsidR="00C20FF3" w:rsidRPr="00DE2260">
        <w:rPr>
          <w:i/>
        </w:rPr>
        <w:t>Scarcity and Impatience</w:t>
      </w:r>
      <w:r w:rsidR="00C20FF3" w:rsidRPr="00DE2260">
        <w:t>).</w:t>
      </w:r>
    </w:p>
    <w:p w14:paraId="3AA6DF23" w14:textId="144C31A6" w:rsidR="00D76094" w:rsidRPr="00D76094" w:rsidRDefault="00D76094" w:rsidP="00C20FF3">
      <w:pPr>
        <w:pStyle w:val="ReportContent"/>
      </w:pPr>
      <w:r w:rsidRPr="00DE2260">
        <w:t>Pembagian sisi kanan diagram Octalysis</w:t>
      </w:r>
      <w:r>
        <w:t xml:space="preserve"> sebaliknya merupakan kelompok ‘Otak Kanan’. Otak Kanan mencerminkan motivasi intrinsik individu. Motivasi intrinsik adalah motivasi yang berasal dari dalam diri individu. </w:t>
      </w:r>
      <w:r w:rsidR="000454DB">
        <w:t>Pengguna</w:t>
      </w:r>
      <w:r>
        <w:t xml:space="preserve"> menikmati apa yang ia kerjakan, sehingga tidak diperlukan kompensasi dari luar (tujuan tertentu atau hadiah) untuk melakukannya.</w:t>
      </w:r>
      <w:r w:rsidR="006937E5">
        <w:t xml:space="preserve"> Motivasi tipe ini lebih santai karena dilakukan sesuai dengan keinginan yang bersangkutan tanpa ada desakan.</w:t>
      </w:r>
      <w:r w:rsidR="00C20FF3">
        <w:t xml:space="preserve"> Yang termasuk dalam motivasi intrinsik adalah </w:t>
      </w:r>
      <w:r w:rsidR="00CA75F7" w:rsidRPr="00CA75F7">
        <w:rPr>
          <w:i/>
        </w:rPr>
        <w:t>Core Drives</w:t>
      </w:r>
      <w:r w:rsidR="00C20FF3">
        <w:t xml:space="preserve"> ke tiga </w:t>
      </w:r>
      <w:r w:rsidR="00C20FF3">
        <w:lastRenderedPageBreak/>
        <w:t>(</w:t>
      </w:r>
      <w:r w:rsidR="00C20FF3">
        <w:rPr>
          <w:i/>
        </w:rPr>
        <w:t>Empowerment of Creativity and Feedback</w:t>
      </w:r>
      <w:r w:rsidR="00C20FF3">
        <w:t xml:space="preserve">), </w:t>
      </w:r>
      <w:r w:rsidR="00CA75F7" w:rsidRPr="00CA75F7">
        <w:rPr>
          <w:i/>
        </w:rPr>
        <w:t>Core Drives</w:t>
      </w:r>
      <w:r w:rsidR="00C20FF3">
        <w:t xml:space="preserve"> ke lima (</w:t>
      </w:r>
      <w:r w:rsidR="00C20FF3">
        <w:rPr>
          <w:i/>
        </w:rPr>
        <w:t>Social Influence and Relatedness</w:t>
      </w:r>
      <w:r w:rsidR="00C20FF3">
        <w:t xml:space="preserve">), dan </w:t>
      </w:r>
      <w:r w:rsidR="00CA75F7" w:rsidRPr="00CA75F7">
        <w:rPr>
          <w:i/>
        </w:rPr>
        <w:t>Core Drives</w:t>
      </w:r>
      <w:r w:rsidR="00C20FF3">
        <w:t xml:space="preserve"> ke tujuh (</w:t>
      </w:r>
      <w:r w:rsidR="00C20FF3">
        <w:rPr>
          <w:i/>
        </w:rPr>
        <w:t>Unpredictability and Curiosity</w:t>
      </w:r>
      <w:r w:rsidR="00C20FF3">
        <w:t>).</w:t>
      </w:r>
      <w:r w:rsidR="00C20FF3" w:rsidRPr="00C20FF3">
        <w:t xml:space="preserve"> </w:t>
      </w:r>
      <w:r w:rsidR="00C20FF3">
        <w:t xml:space="preserve">Perlu diperhatikan dalam pembagian ini, </w:t>
      </w:r>
      <w:r w:rsidR="00CA75F7" w:rsidRPr="00CA75F7">
        <w:rPr>
          <w:i/>
        </w:rPr>
        <w:t>Core Drives</w:t>
      </w:r>
      <w:r w:rsidR="00C20FF3">
        <w:t xml:space="preserve"> pertama (</w:t>
      </w:r>
      <w:r w:rsidR="00C20FF3">
        <w:rPr>
          <w:i/>
        </w:rPr>
        <w:t>Epic Meaning and Calling</w:t>
      </w:r>
      <w:r w:rsidR="00C20FF3">
        <w:t xml:space="preserve">) dan </w:t>
      </w:r>
      <w:r w:rsidR="00CA75F7" w:rsidRPr="00CA75F7">
        <w:rPr>
          <w:i/>
        </w:rPr>
        <w:t>Core Drives</w:t>
      </w:r>
      <w:r w:rsidR="00C20FF3">
        <w:t xml:space="preserve"> ke delapan (</w:t>
      </w:r>
      <w:r w:rsidR="00C20FF3">
        <w:rPr>
          <w:i/>
        </w:rPr>
        <w:t>Loss and Avoidance</w:t>
      </w:r>
      <w:r w:rsidR="00C20FF3">
        <w:t>) tidak termasuk dalam kategori.</w:t>
      </w:r>
    </w:p>
    <w:p w14:paraId="2ECB1483" w14:textId="77777777" w:rsidR="00C20FF3" w:rsidRPr="00C20FF3" w:rsidRDefault="00C20FF3" w:rsidP="00C20FF3">
      <w:pPr>
        <w:pStyle w:val="ReportContent"/>
      </w:pPr>
      <w:r>
        <w:t xml:space="preserve">Pada tahun 1930, Karl Duncker melakukan penelitian terkait motivasi pada manusia. Penelitian ini disebut </w:t>
      </w:r>
      <w:r>
        <w:rPr>
          <w:i/>
        </w:rPr>
        <w:t>Candle Problem</w:t>
      </w:r>
      <w:r>
        <w:t xml:space="preserve">. Hasil dari penelitian menyimpulkan </w:t>
      </w:r>
      <w:r w:rsidR="000454DB">
        <w:t>pengguna</w:t>
      </w:r>
      <w:r>
        <w:t xml:space="preserve"> yang fokus motivasi ekstrinsik tidak menikmati proses yang ia kerjakan. Akibatnya ia kehilangan kreativitas karena terfokus pada tujuannya. Sementara </w:t>
      </w:r>
      <w:r w:rsidR="000454DB">
        <w:t>pengguna</w:t>
      </w:r>
      <w:r>
        <w:t xml:space="preserve"> yang melakukan karena motivasi intrinsik dapat berpikir kreatif dan </w:t>
      </w:r>
      <w:r>
        <w:rPr>
          <w:i/>
        </w:rPr>
        <w:t>out of the box</w:t>
      </w:r>
      <w:r>
        <w:t>.</w:t>
      </w:r>
    </w:p>
    <w:p w14:paraId="3FDEB46A" w14:textId="77777777" w:rsidR="006937E5" w:rsidRPr="006937E5" w:rsidRDefault="006937E5" w:rsidP="006937E5">
      <w:pPr>
        <w:pStyle w:val="ReportContent"/>
      </w:pPr>
      <w:r>
        <w:t xml:space="preserve">Motivasi ekstrinsik biasa digunakan untuk memancing </w:t>
      </w:r>
      <w:r w:rsidR="000454DB">
        <w:t>pengguna</w:t>
      </w:r>
      <w:r>
        <w:t xml:space="preserve"> untuk mencoba sesuatu terutama hal-hal baru dan tetap bertahan pada rutinitas yang membosankan. Setelah itu, motivasi intrinsik yang tidak memiliki tingkat urgensi bisa diterapkan agar </w:t>
      </w:r>
      <w:r w:rsidR="000454DB">
        <w:t>pengguna</w:t>
      </w:r>
      <w:r>
        <w:t xml:space="preserve"> dapat mencintai apa yang ia lakukan.</w:t>
      </w:r>
    </w:p>
    <w:p w14:paraId="5DBC23A4" w14:textId="77777777" w:rsidR="00420BFA" w:rsidRPr="004E347A" w:rsidRDefault="006937E5" w:rsidP="006937E5">
      <w:pPr>
        <w:pStyle w:val="ReportContent"/>
      </w:pPr>
      <w:r>
        <w:t xml:space="preserve">Merancang motivasi ekstrinsik lebih mudah dibandingkan dengan motivasi intrinsik. Untuk membangkitkan motivasi intrinsik pada diri </w:t>
      </w:r>
      <w:r w:rsidR="000454DB">
        <w:t>pengguna</w:t>
      </w:r>
      <w:r>
        <w:t xml:space="preserve">, dapat dilakukan beberapa hal. Pertama, buat pengalaman </w:t>
      </w:r>
      <w:r w:rsidR="000454DB">
        <w:t>pengguna</w:t>
      </w:r>
      <w:r>
        <w:t xml:space="preserve"> menjadi lebih sosial dengan adanya interaksi antarpengguna atau memungkinkan </w:t>
      </w:r>
      <w:r w:rsidR="000454DB">
        <w:t>pengguna</w:t>
      </w:r>
      <w:r>
        <w:t xml:space="preserve"> untuk berbagi dengan temannya. Kedua, tambahkan lebih banyak kejutan untuk menghindari kebosanan </w:t>
      </w:r>
      <w:r w:rsidR="000454DB">
        <w:t>pengguna</w:t>
      </w:r>
      <w:r>
        <w:t xml:space="preserve"> karena mengulangi hal yang sama. Terakhir, berikan </w:t>
      </w:r>
      <w:r w:rsidR="000454DB">
        <w:t>pengguna</w:t>
      </w:r>
      <w:r>
        <w:t xml:space="preserve"> pilihan dan mendapatkan timbal balik atas apa yang ia pilih dan lakukan. </w:t>
      </w:r>
    </w:p>
    <w:p w14:paraId="15B04251" w14:textId="77777777" w:rsidR="00420BFA" w:rsidRPr="00420BFA" w:rsidRDefault="00420BFA" w:rsidP="00420BFA">
      <w:pPr>
        <w:rPr>
          <w:lang w:val="en-GB"/>
        </w:rPr>
      </w:pPr>
    </w:p>
    <w:p w14:paraId="25ECDAF2" w14:textId="77777777" w:rsidR="00420BFA" w:rsidRPr="006937E5" w:rsidRDefault="006937E5" w:rsidP="00101ED6">
      <w:pPr>
        <w:pStyle w:val="Heading3"/>
        <w:rPr>
          <w:lang w:val="en-GB"/>
        </w:rPr>
      </w:pPr>
      <w:bookmarkStart w:id="133" w:name="_Toc480274128"/>
      <w:r>
        <w:t>Black Hat vs White Hat</w:t>
      </w:r>
      <w:bookmarkEnd w:id="133"/>
    </w:p>
    <w:p w14:paraId="0A982E44" w14:textId="30CA69A3" w:rsidR="006937E5" w:rsidRPr="00420BFA" w:rsidRDefault="006937E5" w:rsidP="006937E5">
      <w:pPr>
        <w:pStyle w:val="ListParagraph"/>
        <w:rPr>
          <w:lang w:val="en-GB"/>
        </w:rPr>
      </w:pPr>
      <w:r>
        <w:t xml:space="preserve">Perhatikan pembagian pada </w:t>
      </w:r>
      <w:r w:rsidR="002B2264">
        <w:fldChar w:fldCharType="begin"/>
      </w:r>
      <w:r w:rsidR="0016791D">
        <w:instrText xml:space="preserve"> REF _Ref478638723 \h </w:instrText>
      </w:r>
      <w:r w:rsidR="002B2264">
        <w:fldChar w:fldCharType="separate"/>
      </w:r>
      <w:r w:rsidR="00DB5F52">
        <w:t xml:space="preserve">Gambar </w:t>
      </w:r>
      <w:r w:rsidR="00DB5F52">
        <w:rPr>
          <w:noProof/>
        </w:rPr>
        <w:t>2</w:t>
      </w:r>
      <w:r w:rsidR="00DB5F52">
        <w:t>.</w:t>
      </w:r>
      <w:r w:rsidR="00DB5F52">
        <w:rPr>
          <w:noProof/>
        </w:rPr>
        <w:t>9</w:t>
      </w:r>
      <w:r w:rsidR="00DB5F52">
        <w:t xml:space="preserve"> Motivasi Positif dan Motivasi Negatif pada Diagram Octalysis</w:t>
      </w:r>
      <w:r w:rsidR="002B2264">
        <w:fldChar w:fldCharType="end"/>
      </w:r>
      <w:r>
        <w:t xml:space="preserve"> berikut.</w:t>
      </w:r>
    </w:p>
    <w:p w14:paraId="0B338A99" w14:textId="77777777" w:rsidR="006937E5" w:rsidRDefault="006937E5" w:rsidP="006937E5">
      <w:pPr>
        <w:pStyle w:val="ReportContent"/>
        <w:keepNext/>
        <w:jc w:val="center"/>
      </w:pPr>
      <w:r>
        <w:rPr>
          <w:noProof/>
          <w:lang w:eastAsia="id-ID"/>
        </w:rPr>
        <w:lastRenderedPageBreak/>
        <w:drawing>
          <wp:inline distT="0" distB="0" distL="0" distR="0" wp14:anchorId="72D3C1A6" wp14:editId="48B42DB1">
            <wp:extent cx="2250281" cy="218545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2260047" cy="2194943"/>
                    </a:xfrm>
                    <a:prstGeom prst="rect">
                      <a:avLst/>
                    </a:prstGeom>
                  </pic:spPr>
                </pic:pic>
              </a:graphicData>
            </a:graphic>
          </wp:inline>
        </w:drawing>
      </w:r>
    </w:p>
    <w:p w14:paraId="5358C348" w14:textId="34466E70" w:rsidR="00420BFA" w:rsidRDefault="006937E5" w:rsidP="006937E5">
      <w:pPr>
        <w:pStyle w:val="Caption"/>
      </w:pPr>
      <w:bookmarkStart w:id="134" w:name="_Ref478638723"/>
      <w:bookmarkStart w:id="135" w:name="_Toc480239088"/>
      <w:r>
        <w:t xml:space="preserve">Gambar </w:t>
      </w:r>
      <w:fldSimple w:instr=" STYLEREF 1 \s ">
        <w:r w:rsidR="003A7C7F">
          <w:rPr>
            <w:noProof/>
          </w:rPr>
          <w:t>2</w:t>
        </w:r>
      </w:fldSimple>
      <w:r w:rsidR="003A7C7F">
        <w:t>.</w:t>
      </w:r>
      <w:fldSimple w:instr=" SEQ Gambar \* ARABIC \s 1 ">
        <w:r w:rsidR="003A7C7F">
          <w:rPr>
            <w:noProof/>
          </w:rPr>
          <w:t>8</w:t>
        </w:r>
      </w:fldSimple>
      <w:r>
        <w:t xml:space="preserve"> Motivasi Positif dan Motivasi Negatif pada Diagram Octalysis</w:t>
      </w:r>
      <w:bookmarkEnd w:id="134"/>
      <w:bookmarkEnd w:id="135"/>
    </w:p>
    <w:p w14:paraId="0F4887BD" w14:textId="77777777" w:rsidR="006937E5" w:rsidRDefault="006937E5" w:rsidP="003A336C">
      <w:pPr>
        <w:pStyle w:val="ReportContent"/>
      </w:pPr>
    </w:p>
    <w:p w14:paraId="6C8C0452" w14:textId="410E228D" w:rsidR="006937E5" w:rsidRPr="00D76094" w:rsidRDefault="006754B1" w:rsidP="006937E5">
      <w:pPr>
        <w:pStyle w:val="ReportContent"/>
      </w:pPr>
      <w:r>
        <w:t>P</w:t>
      </w:r>
      <w:r w:rsidR="006937E5">
        <w:t xml:space="preserve">embagian sisi </w:t>
      </w:r>
      <w:r>
        <w:t>atas</w:t>
      </w:r>
      <w:r w:rsidR="006937E5">
        <w:t xml:space="preserve"> diagram Octalysis merupakan kelompok ‘</w:t>
      </w:r>
      <w:r>
        <w:rPr>
          <w:i/>
        </w:rPr>
        <w:t>White Hat Gamification</w:t>
      </w:r>
      <w:r w:rsidR="006937E5">
        <w:t xml:space="preserve">’. </w:t>
      </w:r>
      <w:r>
        <w:rPr>
          <w:i/>
        </w:rPr>
        <w:t>White Hat Gamification</w:t>
      </w:r>
      <w:r w:rsidR="006937E5">
        <w:t xml:space="preserve"> adalah kiasan yang digunakan untuk mengilustrasikan motivasi </w:t>
      </w:r>
      <w:r>
        <w:t xml:space="preserve">yang memberikan efek positif pada </w:t>
      </w:r>
      <w:r w:rsidR="000454DB">
        <w:t>pengguna</w:t>
      </w:r>
      <w:r w:rsidR="006937E5">
        <w:t xml:space="preserve">. Motivasi </w:t>
      </w:r>
      <w:r>
        <w:t xml:space="preserve">ini membuat </w:t>
      </w:r>
      <w:r w:rsidR="000454DB">
        <w:t>pengguna</w:t>
      </w:r>
      <w:r>
        <w:t xml:space="preserve"> merasa bersemangat dan antusias karena memiliki kontrol atas kehidupan dan pilihan tindakan yang akan ia lakukan</w:t>
      </w:r>
      <w:r w:rsidR="006937E5">
        <w:t xml:space="preserve">. Motivasi tipe ini </w:t>
      </w:r>
      <w:r>
        <w:t xml:space="preserve">memberikan efek jangka panjang pada </w:t>
      </w:r>
      <w:r w:rsidR="000454DB">
        <w:t>pengguna</w:t>
      </w:r>
      <w:r w:rsidR="006937E5">
        <w:t xml:space="preserve">. Yang termasuk dalam motivasi </w:t>
      </w:r>
      <w:r>
        <w:t xml:space="preserve">ini adalah </w:t>
      </w:r>
      <w:r w:rsidR="00CA75F7" w:rsidRPr="00CA75F7">
        <w:rPr>
          <w:i/>
        </w:rPr>
        <w:t>Core Drives</w:t>
      </w:r>
      <w:r>
        <w:t xml:space="preserve"> pertama</w:t>
      </w:r>
      <w:r w:rsidR="006937E5">
        <w:t xml:space="preserve"> (</w:t>
      </w:r>
      <w:r>
        <w:rPr>
          <w:i/>
        </w:rPr>
        <w:t>Epic Meaning and Calling</w:t>
      </w:r>
      <w:r w:rsidR="006937E5">
        <w:t xml:space="preserve">), </w:t>
      </w:r>
      <w:r w:rsidR="00CA75F7" w:rsidRPr="00CA75F7">
        <w:rPr>
          <w:i/>
        </w:rPr>
        <w:t>Core Drives</w:t>
      </w:r>
      <w:r w:rsidR="006937E5">
        <w:t xml:space="preserve"> ke</w:t>
      </w:r>
      <w:r>
        <w:t>dua</w:t>
      </w:r>
      <w:r w:rsidR="006937E5">
        <w:t xml:space="preserve"> (</w:t>
      </w:r>
      <w:r>
        <w:rPr>
          <w:i/>
        </w:rPr>
        <w:t>Development and Accomplishment</w:t>
      </w:r>
      <w:r w:rsidR="006937E5">
        <w:t xml:space="preserve">), dan </w:t>
      </w:r>
      <w:r w:rsidR="00CA75F7" w:rsidRPr="00CA75F7">
        <w:rPr>
          <w:i/>
        </w:rPr>
        <w:t>Core Drives</w:t>
      </w:r>
      <w:r w:rsidR="006937E5">
        <w:t xml:space="preserve"> ke </w:t>
      </w:r>
      <w:r>
        <w:t>tiga</w:t>
      </w:r>
      <w:r w:rsidR="006937E5">
        <w:t xml:space="preserve"> (</w:t>
      </w:r>
      <w:r>
        <w:rPr>
          <w:i/>
        </w:rPr>
        <w:t>Empowerment of Creativity and Feedback</w:t>
      </w:r>
      <w:r w:rsidR="006937E5">
        <w:t>).</w:t>
      </w:r>
    </w:p>
    <w:p w14:paraId="528EB380" w14:textId="686908D8" w:rsidR="003A336C" w:rsidRPr="003A336C" w:rsidRDefault="006937E5" w:rsidP="002D44E0">
      <w:pPr>
        <w:pStyle w:val="ReportContent"/>
      </w:pPr>
      <w:r>
        <w:t xml:space="preserve">Pembagian sisi </w:t>
      </w:r>
      <w:r w:rsidR="006754B1">
        <w:t>atas</w:t>
      </w:r>
      <w:r>
        <w:t xml:space="preserve"> diagram Octalysis sebaliknya merupakan kelompok ‘</w:t>
      </w:r>
      <w:r w:rsidR="006754B1">
        <w:rPr>
          <w:i/>
        </w:rPr>
        <w:t>Black Hat Gamification</w:t>
      </w:r>
      <w:r>
        <w:t xml:space="preserve">’. </w:t>
      </w:r>
      <w:r w:rsidR="006754B1">
        <w:rPr>
          <w:i/>
        </w:rPr>
        <w:t>Black Hat Gamification</w:t>
      </w:r>
      <w:r>
        <w:t xml:space="preserve"> mencerminkan motivasi </w:t>
      </w:r>
      <w:r w:rsidR="006754B1">
        <w:t xml:space="preserve">yang memberikan efek negatif pada </w:t>
      </w:r>
      <w:r w:rsidR="000454DB">
        <w:t>pengguna</w:t>
      </w:r>
      <w:r>
        <w:t xml:space="preserve">. Motivasi </w:t>
      </w:r>
      <w:r w:rsidR="006754B1">
        <w:t xml:space="preserve">ini membuat </w:t>
      </w:r>
      <w:r w:rsidR="000454DB">
        <w:t>pengguna</w:t>
      </w:r>
      <w:r w:rsidR="006754B1">
        <w:t xml:space="preserve"> terobsesi, khawatir, dan kecanduan</w:t>
      </w:r>
      <w:r>
        <w:t xml:space="preserve">. </w:t>
      </w:r>
      <w:r w:rsidR="000454DB">
        <w:t>Pengguna</w:t>
      </w:r>
      <w:r>
        <w:t xml:space="preserve"> menikmati apa yang ia kerjakan, sehingga tidak diperlukan kompensasi dari luar (tujuan tertentu atau hadiah) untuk melakukannya.</w:t>
      </w:r>
      <w:r w:rsidR="006754B1">
        <w:t xml:space="preserve"> Terdapat sebuah kekuatan besar yang memotivasi diri </w:t>
      </w:r>
      <w:r w:rsidR="000454DB">
        <w:t>pengguna</w:t>
      </w:r>
      <w:r w:rsidR="006754B1">
        <w:t xml:space="preserve">, namun dalam jangka panjang </w:t>
      </w:r>
      <w:r w:rsidR="000454DB">
        <w:t>pengguna</w:t>
      </w:r>
      <w:r w:rsidR="006754B1">
        <w:t xml:space="preserve"> akan dikuasai olehnya dan memberikan perasaan tidak nyaman karena kehilangan kontrol atas diri sendiri.</w:t>
      </w:r>
      <w:r>
        <w:t xml:space="preserve"> Motivasi tipe ini </w:t>
      </w:r>
      <w:r w:rsidR="006754B1">
        <w:t>lebih efektif jika digunakan untuk kegiatan yang bersifat jangka pendek</w:t>
      </w:r>
      <w:r>
        <w:t xml:space="preserve">. Yang termasuk dalam motivasi </w:t>
      </w:r>
      <w:r w:rsidR="006754B1">
        <w:t>negatif</w:t>
      </w:r>
      <w:r>
        <w:t xml:space="preserve"> adalah </w:t>
      </w:r>
      <w:r w:rsidR="00CA75F7" w:rsidRPr="00CA75F7">
        <w:rPr>
          <w:i/>
        </w:rPr>
        <w:t>Core Drives</w:t>
      </w:r>
      <w:r>
        <w:t xml:space="preserve"> ke </w:t>
      </w:r>
      <w:r w:rsidR="0017455D">
        <w:t>enam</w:t>
      </w:r>
      <w:r>
        <w:t xml:space="preserve"> (</w:t>
      </w:r>
      <w:r w:rsidR="0017455D">
        <w:rPr>
          <w:i/>
        </w:rPr>
        <w:t>Scarcity and Impatience</w:t>
      </w:r>
      <w:r>
        <w:t xml:space="preserve">), </w:t>
      </w:r>
      <w:r w:rsidR="00CA75F7" w:rsidRPr="00CA75F7">
        <w:rPr>
          <w:i/>
        </w:rPr>
        <w:t>Core Drives</w:t>
      </w:r>
      <w:r>
        <w:t xml:space="preserve"> ke </w:t>
      </w:r>
      <w:r w:rsidR="0017455D">
        <w:t>tujuh</w:t>
      </w:r>
      <w:r>
        <w:t xml:space="preserve"> (</w:t>
      </w:r>
      <w:r w:rsidR="0017455D">
        <w:rPr>
          <w:i/>
        </w:rPr>
        <w:t>Unpredictability and Curiosity</w:t>
      </w:r>
      <w:r>
        <w:t xml:space="preserve">), dan </w:t>
      </w:r>
      <w:r w:rsidR="00CA75F7" w:rsidRPr="00CA75F7">
        <w:rPr>
          <w:i/>
        </w:rPr>
        <w:t>Core Drives</w:t>
      </w:r>
      <w:r>
        <w:t xml:space="preserve"> ke </w:t>
      </w:r>
      <w:r w:rsidR="0017455D">
        <w:t>delapan</w:t>
      </w:r>
      <w:r>
        <w:t xml:space="preserve"> (</w:t>
      </w:r>
      <w:r w:rsidR="0017455D">
        <w:rPr>
          <w:i/>
        </w:rPr>
        <w:t>Loss and Avoidance</w:t>
      </w:r>
      <w:r>
        <w:t>).</w:t>
      </w:r>
      <w:r w:rsidRPr="00C20FF3">
        <w:t xml:space="preserve"> </w:t>
      </w:r>
      <w:r>
        <w:t xml:space="preserve">Perlu diperhatikan dalam pembagian ini, </w:t>
      </w:r>
      <w:r w:rsidR="00CA75F7" w:rsidRPr="00CA75F7">
        <w:rPr>
          <w:i/>
        </w:rPr>
        <w:t>Core Drives</w:t>
      </w:r>
      <w:r>
        <w:t xml:space="preserve"> </w:t>
      </w:r>
      <w:r w:rsidR="0017455D">
        <w:t>ke empat</w:t>
      </w:r>
      <w:r>
        <w:t xml:space="preserve"> (</w:t>
      </w:r>
      <w:r w:rsidR="0017455D">
        <w:rPr>
          <w:i/>
        </w:rPr>
        <w:t>Ownership and Possesion</w:t>
      </w:r>
      <w:r>
        <w:t xml:space="preserve">) dan </w:t>
      </w:r>
      <w:r w:rsidR="00CA75F7" w:rsidRPr="00CA75F7">
        <w:rPr>
          <w:i/>
        </w:rPr>
        <w:t>Core Drives</w:t>
      </w:r>
      <w:r>
        <w:t xml:space="preserve"> ke </w:t>
      </w:r>
      <w:r w:rsidR="0017455D">
        <w:t>lima</w:t>
      </w:r>
      <w:r>
        <w:t xml:space="preserve"> </w:t>
      </w:r>
      <w:r>
        <w:lastRenderedPageBreak/>
        <w:t>(</w:t>
      </w:r>
      <w:r w:rsidR="0017455D">
        <w:rPr>
          <w:i/>
        </w:rPr>
        <w:t>Social Influence and Relatedness</w:t>
      </w:r>
      <w:r>
        <w:t xml:space="preserve">) </w:t>
      </w:r>
      <w:r w:rsidR="0017455D">
        <w:t xml:space="preserve">dapat dimasukkan dalam kategori </w:t>
      </w:r>
      <w:r w:rsidR="0017455D">
        <w:rPr>
          <w:i/>
        </w:rPr>
        <w:t>Black Hat Gamification</w:t>
      </w:r>
      <w:r w:rsidR="0017455D">
        <w:t xml:space="preserve"> dan </w:t>
      </w:r>
      <w:r w:rsidR="0017455D">
        <w:rPr>
          <w:i/>
        </w:rPr>
        <w:t>White Hat Gamification</w:t>
      </w:r>
      <w:r w:rsidR="0017455D">
        <w:t xml:space="preserve"> tergantung situasi dan kondisi</w:t>
      </w:r>
      <w:r>
        <w:t>.</w:t>
      </w:r>
    </w:p>
    <w:p w14:paraId="47891D20" w14:textId="77777777" w:rsidR="006810FF" w:rsidRPr="004E347A" w:rsidRDefault="006810FF" w:rsidP="0006017B"/>
    <w:p w14:paraId="722F367B" w14:textId="0787D03B" w:rsidR="00E55130" w:rsidRPr="004E347A" w:rsidRDefault="00F35555" w:rsidP="00101ED6">
      <w:pPr>
        <w:pStyle w:val="Heading3"/>
      </w:pPr>
      <w:bookmarkStart w:id="136" w:name="_Toc480274129"/>
      <w:r>
        <w:t xml:space="preserve">Merancang Gamifikasi menggunakan </w:t>
      </w:r>
      <w:r w:rsidR="006A502F" w:rsidRPr="006A502F">
        <w:rPr>
          <w:i/>
        </w:rPr>
        <w:t>Octalysis Framework</w:t>
      </w:r>
      <w:bookmarkEnd w:id="136"/>
    </w:p>
    <w:p w14:paraId="1849EF11" w14:textId="3134C5D8" w:rsidR="00F35555" w:rsidRDefault="00F35555" w:rsidP="002014B8">
      <w:pPr>
        <w:pStyle w:val="ReportContent"/>
      </w:pPr>
      <w:r>
        <w:t xml:space="preserve">Implementasi dari </w:t>
      </w:r>
      <w:r w:rsidR="006A502F" w:rsidRPr="006A502F">
        <w:rPr>
          <w:i/>
        </w:rPr>
        <w:t>Octalysis Framework</w:t>
      </w:r>
      <w:r w:rsidR="006701AF">
        <w:t xml:space="preserve"> memiliki</w:t>
      </w:r>
      <w:r>
        <w:t xml:space="preserve"> 5 (lima) level</w:t>
      </w:r>
      <w:r w:rsidR="006701AF">
        <w:t xml:space="preserve"> tingkatan (namun pada penelitian kali ini hanya</w:t>
      </w:r>
      <w:r w:rsidR="00724D48">
        <w:t xml:space="preserve"> akan diimplementasikan sampai 2</w:t>
      </w:r>
      <w:r w:rsidR="006701AF">
        <w:t xml:space="preserve"> level). Pada level pertama, gamifikasi diterapkan lewat setiap </w:t>
      </w:r>
      <w:r w:rsidR="00CA75F7" w:rsidRPr="00CA75F7">
        <w:rPr>
          <w:i/>
        </w:rPr>
        <w:t>Core Drives</w:t>
      </w:r>
      <w:r w:rsidR="006701AF">
        <w:t xml:space="preserve"> pada diagram </w:t>
      </w:r>
      <w:r w:rsidR="006701AF">
        <w:rPr>
          <w:i/>
        </w:rPr>
        <w:t>Octalysis</w:t>
      </w:r>
      <w:r w:rsidR="006701AF">
        <w:t xml:space="preserve"> yang disesuaikan dengan kebutuhan pengembangan sistem atau produk.</w:t>
      </w:r>
    </w:p>
    <w:p w14:paraId="676525AE" w14:textId="77777777" w:rsidR="006701AF" w:rsidRDefault="006701AF" w:rsidP="006701AF">
      <w:pPr>
        <w:keepNext/>
        <w:jc w:val="center"/>
      </w:pPr>
      <w:r>
        <w:rPr>
          <w:noProof/>
          <w:lang w:eastAsia="id-ID"/>
        </w:rPr>
        <w:drawing>
          <wp:inline distT="0" distB="0" distL="0" distR="0" wp14:anchorId="13CE16CF" wp14:editId="4349BBFD">
            <wp:extent cx="2436019" cy="2338783"/>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2453501" cy="2355567"/>
                    </a:xfrm>
                    <a:prstGeom prst="rect">
                      <a:avLst/>
                    </a:prstGeom>
                  </pic:spPr>
                </pic:pic>
              </a:graphicData>
            </a:graphic>
          </wp:inline>
        </w:drawing>
      </w:r>
    </w:p>
    <w:p w14:paraId="2E63817E" w14:textId="56947963" w:rsidR="006701AF" w:rsidRPr="006701AF" w:rsidRDefault="006701AF" w:rsidP="006701AF">
      <w:pPr>
        <w:pStyle w:val="Caption"/>
      </w:pPr>
      <w:bookmarkStart w:id="137" w:name="_Toc480239089"/>
      <w:r>
        <w:t xml:space="preserve">Gambar </w:t>
      </w:r>
      <w:fldSimple w:instr=" STYLEREF 1 \s ">
        <w:r w:rsidR="003A7C7F">
          <w:rPr>
            <w:noProof/>
          </w:rPr>
          <w:t>2</w:t>
        </w:r>
      </w:fldSimple>
      <w:r w:rsidR="003A7C7F">
        <w:t>.</w:t>
      </w:r>
      <w:fldSimple w:instr=" SEQ Gambar \* ARABIC \s 1 ">
        <w:r w:rsidR="003A7C7F">
          <w:rPr>
            <w:noProof/>
          </w:rPr>
          <w:t>9</w:t>
        </w:r>
      </w:fldSimple>
      <w:r>
        <w:t xml:space="preserve"> Octalysis Level Satu</w:t>
      </w:r>
      <w:bookmarkEnd w:id="137"/>
    </w:p>
    <w:p w14:paraId="3A6B8D39" w14:textId="77777777" w:rsidR="006701AF" w:rsidRDefault="006701AF" w:rsidP="002014B8">
      <w:pPr>
        <w:pStyle w:val="ReportContent"/>
      </w:pPr>
    </w:p>
    <w:p w14:paraId="4B15A45D" w14:textId="0A2FE55C" w:rsidR="006701AF" w:rsidRDefault="006701AF" w:rsidP="002014B8">
      <w:pPr>
        <w:pStyle w:val="ReportContent"/>
      </w:pPr>
      <w:r>
        <w:t>Pada implementasi level dua,</w:t>
      </w:r>
      <w:r w:rsidR="00435430">
        <w:t xml:space="preserve"> penerapan gamifikasi</w:t>
      </w:r>
      <w:r>
        <w:t xml:space="preserve"> </w:t>
      </w:r>
      <w:r w:rsidR="00435430">
        <w:t xml:space="preserve">diagram </w:t>
      </w:r>
      <w:r w:rsidR="00435430" w:rsidRPr="00435430">
        <w:rPr>
          <w:i/>
        </w:rPr>
        <w:t>Octalysis</w:t>
      </w:r>
      <w:r w:rsidR="00435430">
        <w:t xml:space="preserve"> </w:t>
      </w:r>
      <w:r>
        <w:t xml:space="preserve"> dilakukan pada tiap fase </w:t>
      </w:r>
      <w:r w:rsidR="000454DB">
        <w:t>pengguna</w:t>
      </w:r>
      <w:r>
        <w:t xml:space="preserve"> dalam bermain. </w:t>
      </w:r>
      <w:r w:rsidR="004B7F2D">
        <w:t xml:space="preserve">Adapun fase-fase yang dialami adalah </w:t>
      </w:r>
      <w:r w:rsidR="004B7F2D">
        <w:rPr>
          <w:i/>
        </w:rPr>
        <w:t xml:space="preserve">discovery </w:t>
      </w:r>
      <w:r w:rsidR="004B7F2D">
        <w:t xml:space="preserve">(pemula), </w:t>
      </w:r>
      <w:r w:rsidR="004B7F2D">
        <w:rPr>
          <w:i/>
        </w:rPr>
        <w:t xml:space="preserve">onboarding </w:t>
      </w:r>
      <w:r w:rsidR="004B7F2D">
        <w:t>(</w:t>
      </w:r>
      <w:r w:rsidR="000454DB">
        <w:t>pengguna</w:t>
      </w:r>
      <w:r w:rsidR="004B7F2D">
        <w:t xml:space="preserve"> yang belajar memahami sistem), </w:t>
      </w:r>
      <w:r w:rsidR="004B7F2D">
        <w:rPr>
          <w:i/>
        </w:rPr>
        <w:t xml:space="preserve">scaffolding </w:t>
      </w:r>
      <w:r w:rsidR="004B7F2D" w:rsidRPr="004B7F2D">
        <w:t>(</w:t>
      </w:r>
      <w:r w:rsidR="004B7F2D">
        <w:t>mengenal sistem dan memiliki target</w:t>
      </w:r>
      <w:r w:rsidR="004B7F2D" w:rsidRPr="004B7F2D">
        <w:t>)</w:t>
      </w:r>
      <w:r w:rsidR="004B7F2D">
        <w:t xml:space="preserve">, dan </w:t>
      </w:r>
      <w:r w:rsidR="004B7F2D">
        <w:rPr>
          <w:i/>
        </w:rPr>
        <w:t xml:space="preserve">endgame </w:t>
      </w:r>
      <w:r w:rsidR="004B7F2D">
        <w:t xml:space="preserve">(telah mencapai semua target dan dalam kondisi mempertahankan posisi). Untuk lebih jelasnya, perhatikan </w:t>
      </w:r>
      <w:r w:rsidR="002B2264">
        <w:fldChar w:fldCharType="begin"/>
      </w:r>
      <w:r w:rsidR="0016791D">
        <w:instrText xml:space="preserve"> REF _Ref478638704 \h </w:instrText>
      </w:r>
      <w:r w:rsidR="002B2264">
        <w:fldChar w:fldCharType="separate"/>
      </w:r>
      <w:r w:rsidR="00DB5F52">
        <w:t xml:space="preserve">Gambar </w:t>
      </w:r>
      <w:r w:rsidR="00DB5F52">
        <w:rPr>
          <w:noProof/>
        </w:rPr>
        <w:t>2</w:t>
      </w:r>
      <w:r w:rsidR="00DB5F52">
        <w:t>.</w:t>
      </w:r>
      <w:r w:rsidR="00DB5F52">
        <w:rPr>
          <w:noProof/>
        </w:rPr>
        <w:t>11</w:t>
      </w:r>
      <w:r w:rsidR="00DB5F52">
        <w:t xml:space="preserve"> Octalysis Level Dua</w:t>
      </w:r>
      <w:r w:rsidR="002B2264">
        <w:fldChar w:fldCharType="end"/>
      </w:r>
      <w:r w:rsidR="004B7F2D">
        <w:t xml:space="preserve"> berikut.</w:t>
      </w:r>
    </w:p>
    <w:p w14:paraId="184F69C4" w14:textId="77777777" w:rsidR="004B7F2D" w:rsidRDefault="004B7F2D" w:rsidP="004B7F2D">
      <w:pPr>
        <w:keepNext/>
        <w:jc w:val="center"/>
      </w:pPr>
      <w:r>
        <w:rPr>
          <w:noProof/>
          <w:lang w:eastAsia="id-ID"/>
        </w:rPr>
        <w:lastRenderedPageBreak/>
        <w:drawing>
          <wp:inline distT="0" distB="0" distL="0" distR="0" wp14:anchorId="12E78DB9" wp14:editId="7EBDA6D5">
            <wp:extent cx="4867715" cy="2404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904752" cy="2422829"/>
                    </a:xfrm>
                    <a:prstGeom prst="rect">
                      <a:avLst/>
                    </a:prstGeom>
                  </pic:spPr>
                </pic:pic>
              </a:graphicData>
            </a:graphic>
          </wp:inline>
        </w:drawing>
      </w:r>
    </w:p>
    <w:p w14:paraId="39993FD9" w14:textId="6E7A4D46" w:rsidR="004B7F2D" w:rsidRPr="004B7F2D" w:rsidRDefault="004B7F2D" w:rsidP="004B7F2D">
      <w:pPr>
        <w:pStyle w:val="Caption"/>
      </w:pPr>
      <w:bookmarkStart w:id="138" w:name="_Ref478638704"/>
      <w:bookmarkStart w:id="139" w:name="_Toc480239090"/>
      <w:r>
        <w:t xml:space="preserve">Gambar </w:t>
      </w:r>
      <w:fldSimple w:instr=" STYLEREF 1 \s ">
        <w:r w:rsidR="003A7C7F">
          <w:rPr>
            <w:noProof/>
          </w:rPr>
          <w:t>2</w:t>
        </w:r>
      </w:fldSimple>
      <w:r w:rsidR="003A7C7F">
        <w:t>.</w:t>
      </w:r>
      <w:fldSimple w:instr=" SEQ Gambar \* ARABIC \s 1 ">
        <w:r w:rsidR="003A7C7F">
          <w:rPr>
            <w:noProof/>
          </w:rPr>
          <w:t>10</w:t>
        </w:r>
      </w:fldSimple>
      <w:r>
        <w:t xml:space="preserve"> Octalysis Level Dua</w:t>
      </w:r>
      <w:bookmarkEnd w:id="138"/>
      <w:bookmarkEnd w:id="139"/>
    </w:p>
    <w:p w14:paraId="473331C9" w14:textId="77777777" w:rsidR="004B7F2D" w:rsidRDefault="004B7F2D" w:rsidP="002014B8">
      <w:pPr>
        <w:pStyle w:val="ReportContent"/>
      </w:pPr>
    </w:p>
    <w:p w14:paraId="4642A913" w14:textId="0E17A346" w:rsidR="00C46521" w:rsidRPr="00C46521" w:rsidRDefault="00C46521" w:rsidP="00C46521">
      <w:pPr>
        <w:pStyle w:val="ReportContent"/>
      </w:pPr>
      <w:r>
        <w:t xml:space="preserve">Dalam proses penerapan </w:t>
      </w:r>
      <w:r w:rsidR="006A502F" w:rsidRPr="006A502F">
        <w:rPr>
          <w:i/>
        </w:rPr>
        <w:t>Octalysis Framework</w:t>
      </w:r>
      <w:r>
        <w:rPr>
          <w:i/>
        </w:rPr>
        <w:t xml:space="preserve"> </w:t>
      </w:r>
      <w:r>
        <w:t xml:space="preserve">terhadap sistem, pengguna perlu mendesain sistem bergamifikasi lewat </w:t>
      </w:r>
      <w:r>
        <w:rPr>
          <w:i/>
        </w:rPr>
        <w:t>Octalysis Strategy Dashboard</w:t>
      </w:r>
      <w:r>
        <w:t>. Terdapat 5 (lima) konten yang perlu didefinisikan, yaitu:</w:t>
      </w:r>
    </w:p>
    <w:p w14:paraId="065D114D" w14:textId="77777777" w:rsidR="00C46521" w:rsidRPr="00EA707C" w:rsidRDefault="00C46521" w:rsidP="00C57E27">
      <w:pPr>
        <w:pStyle w:val="ListParagraph"/>
        <w:numPr>
          <w:ilvl w:val="0"/>
          <w:numId w:val="19"/>
        </w:numPr>
        <w:rPr>
          <w:i/>
          <w:lang w:val="en-GB"/>
        </w:rPr>
      </w:pPr>
      <w:r>
        <w:rPr>
          <w:i/>
        </w:rPr>
        <w:t>Business Metrics</w:t>
      </w:r>
      <w:r w:rsidR="00EA707C">
        <w:t>, berisi komponen kuantitatif untuk mengukur kesuksesan sebuah sistem.</w:t>
      </w:r>
    </w:p>
    <w:p w14:paraId="3B6D70D1" w14:textId="77777777" w:rsidR="00EA707C" w:rsidRPr="00EA707C" w:rsidRDefault="00EA707C" w:rsidP="00C57E27">
      <w:pPr>
        <w:pStyle w:val="ListParagraph"/>
        <w:numPr>
          <w:ilvl w:val="0"/>
          <w:numId w:val="19"/>
        </w:numPr>
        <w:rPr>
          <w:i/>
          <w:lang w:val="en-GB"/>
        </w:rPr>
      </w:pPr>
      <w:r>
        <w:t xml:space="preserve">Pengguna yang terlibat dalam sistem beserta tipenya dalam 4 (empat) tipe </w:t>
      </w:r>
      <w:r w:rsidR="005B3279">
        <w:t>pengguna</w:t>
      </w:r>
      <w:r>
        <w:t xml:space="preserve"> oleh Richard Bartle.</w:t>
      </w:r>
    </w:p>
    <w:p w14:paraId="708DE474" w14:textId="77777777" w:rsidR="00EA707C" w:rsidRPr="00EA707C" w:rsidRDefault="00EA707C" w:rsidP="00C57E27">
      <w:pPr>
        <w:pStyle w:val="ListParagraph"/>
        <w:numPr>
          <w:ilvl w:val="0"/>
          <w:numId w:val="19"/>
        </w:numPr>
        <w:rPr>
          <w:i/>
          <w:lang w:val="en-GB"/>
        </w:rPr>
      </w:pPr>
      <w:r>
        <w:rPr>
          <w:i/>
        </w:rPr>
        <w:t>Desired Actions,</w:t>
      </w:r>
      <w:r>
        <w:t xml:space="preserve"> berisi tindakan yang dapat dilakukan oleh pengguna untuk mencapai </w:t>
      </w:r>
      <w:r>
        <w:rPr>
          <w:i/>
        </w:rPr>
        <w:t>win-states</w:t>
      </w:r>
      <w:r>
        <w:t>.</w:t>
      </w:r>
    </w:p>
    <w:p w14:paraId="0E8230E0" w14:textId="77777777" w:rsidR="00EA707C" w:rsidRPr="00EA707C" w:rsidRDefault="00EA707C" w:rsidP="00C57E27">
      <w:pPr>
        <w:pStyle w:val="ListParagraph"/>
        <w:numPr>
          <w:ilvl w:val="0"/>
          <w:numId w:val="19"/>
        </w:numPr>
        <w:rPr>
          <w:i/>
          <w:lang w:val="en-GB"/>
        </w:rPr>
      </w:pPr>
      <w:r>
        <w:rPr>
          <w:i/>
        </w:rPr>
        <w:t>Feedback Mechanics</w:t>
      </w:r>
      <w:r>
        <w:t>, merupakan mekanika yang memicu pengguna untuk terikat pada sistem.</w:t>
      </w:r>
    </w:p>
    <w:p w14:paraId="3399C93B" w14:textId="77777777" w:rsidR="00EA707C" w:rsidRPr="006937E5" w:rsidRDefault="00EA707C" w:rsidP="00C57E27">
      <w:pPr>
        <w:pStyle w:val="ListParagraph"/>
        <w:numPr>
          <w:ilvl w:val="0"/>
          <w:numId w:val="19"/>
        </w:numPr>
        <w:rPr>
          <w:i/>
          <w:lang w:val="en-GB"/>
        </w:rPr>
      </w:pPr>
      <w:r>
        <w:rPr>
          <w:i/>
        </w:rPr>
        <w:t>Incentives</w:t>
      </w:r>
      <w:r>
        <w:t xml:space="preserve">, mencerminkan hadiah atau </w:t>
      </w:r>
      <w:r>
        <w:rPr>
          <w:i/>
        </w:rPr>
        <w:t>reward</w:t>
      </w:r>
      <w:r>
        <w:t xml:space="preserve"> untuk pengguna.</w:t>
      </w:r>
    </w:p>
    <w:p w14:paraId="2DC9BDB1" w14:textId="77777777" w:rsidR="00496C99" w:rsidRDefault="00EA707C" w:rsidP="00496C99">
      <w:pPr>
        <w:pStyle w:val="ReportContent"/>
        <w:keepNext/>
        <w:jc w:val="center"/>
      </w:pPr>
      <w:r>
        <w:rPr>
          <w:noProof/>
          <w:lang w:eastAsia="id-ID"/>
        </w:rPr>
        <w:drawing>
          <wp:inline distT="0" distB="0" distL="0" distR="0" wp14:anchorId="44EA5CC2" wp14:editId="4CB635FC">
            <wp:extent cx="4158853" cy="205025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224594" cy="2082667"/>
                    </a:xfrm>
                    <a:prstGeom prst="rect">
                      <a:avLst/>
                    </a:prstGeom>
                  </pic:spPr>
                </pic:pic>
              </a:graphicData>
            </a:graphic>
          </wp:inline>
        </w:drawing>
      </w:r>
    </w:p>
    <w:p w14:paraId="2F7F004D" w14:textId="2F33ADC0" w:rsidR="00EA707C" w:rsidRDefault="00496C99" w:rsidP="00496C99">
      <w:pPr>
        <w:pStyle w:val="Caption"/>
        <w:rPr>
          <w:i/>
        </w:rPr>
      </w:pPr>
      <w:bookmarkStart w:id="140" w:name="_Toc480239091"/>
      <w:r>
        <w:t xml:space="preserve">Gambar </w:t>
      </w:r>
      <w:fldSimple w:instr=" STYLEREF 1 \s ">
        <w:r w:rsidR="003A7C7F">
          <w:rPr>
            <w:noProof/>
          </w:rPr>
          <w:t>2</w:t>
        </w:r>
      </w:fldSimple>
      <w:r w:rsidR="003A7C7F">
        <w:t>.</w:t>
      </w:r>
      <w:fldSimple w:instr=" SEQ Gambar \* ARABIC \s 1 ">
        <w:r w:rsidR="003A7C7F">
          <w:rPr>
            <w:noProof/>
          </w:rPr>
          <w:t>11</w:t>
        </w:r>
      </w:fldSimple>
      <w:r>
        <w:t xml:space="preserve"> </w:t>
      </w:r>
      <w:r>
        <w:rPr>
          <w:i/>
        </w:rPr>
        <w:t>Octalysis Strategy Dashboard Flow</w:t>
      </w:r>
      <w:bookmarkEnd w:id="140"/>
    </w:p>
    <w:p w14:paraId="363B4B03" w14:textId="77777777" w:rsidR="00B07D45" w:rsidRPr="00B07D45" w:rsidRDefault="00B07D45" w:rsidP="00B07D45"/>
    <w:p w14:paraId="1BB97F0B" w14:textId="6544074A" w:rsidR="0006017B" w:rsidRDefault="00AC60DE" w:rsidP="00AC60DE">
      <w:pPr>
        <w:ind w:firstLine="709"/>
      </w:pPr>
      <w:r>
        <w:lastRenderedPageBreak/>
        <w:t xml:space="preserve">Sebagai salah satu referensi, </w:t>
      </w:r>
      <w:r w:rsidR="006A502F" w:rsidRPr="006A502F">
        <w:rPr>
          <w:i/>
        </w:rPr>
        <w:t>Octalysis Framework</w:t>
      </w:r>
      <w:r w:rsidR="00B07D45">
        <w:t xml:space="preserve"> </w:t>
      </w:r>
      <w:r>
        <w:t>pernah diterapkan pada penelitian berjudul “</w:t>
      </w:r>
      <w:r w:rsidRPr="00AC60DE">
        <w:rPr>
          <w:i/>
        </w:rPr>
        <w:t>Conceptual Gamification Framework for E-Learning System Based on Web 2.0 Technologies</w:t>
      </w:r>
      <w:r>
        <w:t xml:space="preserve">” oleh Oscar Wongso, S.Kom., M.T. Pada penelitian tersebut, </w:t>
      </w:r>
      <w:r w:rsidR="006A502F" w:rsidRPr="006A502F">
        <w:rPr>
          <w:i/>
        </w:rPr>
        <w:t>Octalysis Framework</w:t>
      </w:r>
      <w:r>
        <w:t xml:space="preserve"> diimplementasikan pada </w:t>
      </w:r>
      <w:r>
        <w:rPr>
          <w:i/>
        </w:rPr>
        <w:t>website</w:t>
      </w:r>
      <w:r>
        <w:t xml:space="preserve"> </w:t>
      </w:r>
      <w:r>
        <w:rPr>
          <w:i/>
        </w:rPr>
        <w:t>e-learning</w:t>
      </w:r>
      <w:r>
        <w:t xml:space="preserve">. Level tingkatan </w:t>
      </w:r>
      <w:r w:rsidR="006A502F" w:rsidRPr="006A502F">
        <w:rPr>
          <w:i/>
        </w:rPr>
        <w:t>Octalysis Framework</w:t>
      </w:r>
      <w:r w:rsidR="00DE2260">
        <w:t xml:space="preserve"> dibatasi hingga level 2 (dua</w:t>
      </w:r>
      <w:r>
        <w:t xml:space="preserve">), yaitu penganalisaan tiap tipe pemain, fase-fase pemain, dan setiap </w:t>
      </w:r>
      <w:r w:rsidR="00CA75F7" w:rsidRPr="00CA75F7">
        <w:rPr>
          <w:i/>
        </w:rPr>
        <w:t>Core Drives</w:t>
      </w:r>
      <w:r>
        <w:t xml:space="preserve"> dalam diagaram </w:t>
      </w:r>
      <w:r w:rsidR="006A502F" w:rsidRPr="006A502F">
        <w:rPr>
          <w:i/>
        </w:rPr>
        <w:t>Octalysis Framework</w:t>
      </w:r>
      <w:sdt>
        <w:sdtPr>
          <w:rPr>
            <w:i/>
          </w:rPr>
          <w:id w:val="565316007"/>
          <w:citation/>
        </w:sdtPr>
        <w:sdtContent>
          <w:r w:rsidR="002B2264">
            <w:rPr>
              <w:i/>
            </w:rPr>
            <w:fldChar w:fldCharType="begin"/>
          </w:r>
          <w:r>
            <w:rPr>
              <w:i/>
            </w:rPr>
            <w:instrText xml:space="preserve"> CITATION Won15 \l 1057 </w:instrText>
          </w:r>
          <w:r w:rsidR="002B2264">
            <w:rPr>
              <w:i/>
            </w:rPr>
            <w:fldChar w:fldCharType="separate"/>
          </w:r>
          <w:r>
            <w:rPr>
              <w:i/>
              <w:noProof/>
            </w:rPr>
            <w:t xml:space="preserve"> </w:t>
          </w:r>
          <w:r w:rsidRPr="00AC60DE">
            <w:rPr>
              <w:noProof/>
            </w:rPr>
            <w:t>[19]</w:t>
          </w:r>
          <w:r w:rsidR="002B2264">
            <w:rPr>
              <w:i/>
            </w:rPr>
            <w:fldChar w:fldCharType="end"/>
          </w:r>
        </w:sdtContent>
      </w:sdt>
      <w:r>
        <w:t>.</w:t>
      </w:r>
    </w:p>
    <w:p w14:paraId="7DD8811D" w14:textId="2F8982C2" w:rsidR="00D01908" w:rsidRDefault="00D01908" w:rsidP="00D01908"/>
    <w:p w14:paraId="725A699A" w14:textId="011B4D63" w:rsidR="00D01908" w:rsidRDefault="00D01908" w:rsidP="00D01908">
      <w:pPr>
        <w:pStyle w:val="Heading2"/>
        <w:rPr>
          <w:lang w:val="en-US"/>
        </w:rPr>
      </w:pPr>
      <w:r>
        <w:rPr>
          <w:lang w:val="en-US"/>
        </w:rPr>
        <w:t>Referensi Implementasi Gamifikasi</w:t>
      </w:r>
    </w:p>
    <w:p w14:paraId="7F920360" w14:textId="1F4A4BEB" w:rsidR="006B1C2E" w:rsidRDefault="00DA21BC" w:rsidP="00451692">
      <w:pPr>
        <w:ind w:firstLine="709"/>
        <w:rPr>
          <w:lang w:val="en-US"/>
        </w:rPr>
      </w:pPr>
      <w:r>
        <w:rPr>
          <w:lang w:val="en-US"/>
        </w:rPr>
        <w:t xml:space="preserve">Terdapat sejumlah implementasi gamifikasi pada produk, tempat, atau sistem. Implementasi gamifikasi tersebut dapat dilakukan secara eksplisit ataupun implisit. Berdasarkan </w:t>
      </w:r>
      <w:r w:rsidR="00BB2B82">
        <w:rPr>
          <w:lang w:val="en-US"/>
        </w:rPr>
        <w:t>a</w:t>
      </w:r>
      <w:r>
        <w:rPr>
          <w:lang w:val="en-US"/>
        </w:rPr>
        <w:t>nalisa yang</w:t>
      </w:r>
      <w:r w:rsidR="00BB2B82">
        <w:rPr>
          <w:lang w:val="en-US"/>
        </w:rPr>
        <w:t xml:space="preserve"> telah dilakukan, terdapat sejumlah </w:t>
      </w:r>
      <w:r w:rsidR="00BA6C31">
        <w:rPr>
          <w:lang w:val="en-US"/>
        </w:rPr>
        <w:t>produk dan tempat yang telah mengimplementasikan gamifikasi dan dijadikan referensi untuk penelitian ini.</w:t>
      </w:r>
      <w:r w:rsidR="008B1A15">
        <w:rPr>
          <w:lang w:val="en-US"/>
        </w:rPr>
        <w:t xml:space="preserve"> Selain produk dan tempat tersebut, terdapat permainan</w:t>
      </w:r>
      <w:r w:rsidR="00311C00">
        <w:rPr>
          <w:lang w:val="en-US"/>
        </w:rPr>
        <w:t xml:space="preserve"> yang dijadikan referensi.</w:t>
      </w:r>
      <w:r w:rsidR="00BA6C31">
        <w:rPr>
          <w:lang w:val="en-US"/>
        </w:rPr>
        <w:t xml:space="preserve"> </w:t>
      </w:r>
      <w:r w:rsidR="002D4314">
        <w:rPr>
          <w:lang w:val="en-US"/>
        </w:rPr>
        <w:t xml:space="preserve">Berikut ini adalah </w:t>
      </w:r>
      <w:r w:rsidR="006B1C2E">
        <w:rPr>
          <w:lang w:val="en-US"/>
        </w:rPr>
        <w:t>referensi-referensinya</w:t>
      </w:r>
      <w:r w:rsidR="002D4314">
        <w:rPr>
          <w:lang w:val="en-US"/>
        </w:rPr>
        <w:t>.</w:t>
      </w:r>
    </w:p>
    <w:p w14:paraId="37CF82B2" w14:textId="322A0FEC" w:rsidR="00686998" w:rsidRPr="000D7CBC" w:rsidRDefault="00686998" w:rsidP="00451692">
      <w:pPr>
        <w:pStyle w:val="ListParagraph"/>
        <w:numPr>
          <w:ilvl w:val="0"/>
          <w:numId w:val="206"/>
        </w:numPr>
        <w:rPr>
          <w:i/>
          <w:lang w:val="en-US"/>
        </w:rPr>
      </w:pPr>
      <w:r w:rsidRPr="000D7CBC">
        <w:rPr>
          <w:i/>
          <w:lang w:val="en-US"/>
        </w:rPr>
        <w:t>Facebook</w:t>
      </w:r>
    </w:p>
    <w:p w14:paraId="4360C491" w14:textId="78438BD6" w:rsidR="00686998" w:rsidRDefault="001E2215" w:rsidP="00686998">
      <w:pPr>
        <w:ind w:firstLine="720"/>
        <w:rPr>
          <w:lang w:val="en-US"/>
        </w:rPr>
      </w:pPr>
      <w:r>
        <w:rPr>
          <w:lang w:val="en-US"/>
        </w:rPr>
        <w:t xml:space="preserve">Pada situs sosial media </w:t>
      </w:r>
      <w:r>
        <w:rPr>
          <w:i/>
          <w:lang w:val="en-US"/>
        </w:rPr>
        <w:t>Facebook</w:t>
      </w:r>
      <w:r w:rsidR="00831899">
        <w:rPr>
          <w:lang w:val="en-US"/>
        </w:rPr>
        <w:t xml:space="preserve">, penggunaan gamifikasi </w:t>
      </w:r>
      <w:r w:rsidR="00C446CA">
        <w:rPr>
          <w:lang w:val="en-US"/>
        </w:rPr>
        <w:t>dilakukan secara implisit.</w:t>
      </w:r>
      <w:r w:rsidR="00451692">
        <w:rPr>
          <w:lang w:val="en-US"/>
        </w:rPr>
        <w:t xml:space="preserve"> Salah satu fitur gamifikasi </w:t>
      </w:r>
      <w:r w:rsidR="00BA4C19">
        <w:rPr>
          <w:lang w:val="en-US"/>
        </w:rPr>
        <w:t xml:space="preserve">yang diperkenalkan pada sekitar tahun 2015 adalah </w:t>
      </w:r>
      <w:r w:rsidR="000A5070">
        <w:rPr>
          <w:lang w:val="en-US"/>
        </w:rPr>
        <w:t xml:space="preserve">pemberian video </w:t>
      </w:r>
      <w:r w:rsidR="00765261">
        <w:rPr>
          <w:lang w:val="en-US"/>
        </w:rPr>
        <w:t xml:space="preserve">terkait pada momen-momen tertentu, misalnya </w:t>
      </w:r>
      <w:r w:rsidR="00603067">
        <w:rPr>
          <w:lang w:val="en-US"/>
        </w:rPr>
        <w:t xml:space="preserve">saat hari pertemanan seseorang dengan teman di </w:t>
      </w:r>
      <w:r w:rsidR="00603067">
        <w:rPr>
          <w:i/>
          <w:lang w:val="en-US"/>
        </w:rPr>
        <w:t>facebook-</w:t>
      </w:r>
      <w:r w:rsidR="00603067">
        <w:rPr>
          <w:lang w:val="en-US"/>
        </w:rPr>
        <w:t>nya, hari ulang tahu</w:t>
      </w:r>
      <w:r w:rsidR="00E165B1">
        <w:rPr>
          <w:lang w:val="en-US"/>
        </w:rPr>
        <w:t xml:space="preserve">n, atau hari perayaan tertentu. Fitur tersebut memuat unsur tidak terduga dan </w:t>
      </w:r>
      <w:r w:rsidR="007A02DB">
        <w:rPr>
          <w:lang w:val="en-US"/>
        </w:rPr>
        <w:t>membuat pengguna merasa i</w:t>
      </w:r>
      <w:r w:rsidR="0045115D">
        <w:rPr>
          <w:lang w:val="en-US"/>
        </w:rPr>
        <w:t>stimewa.</w:t>
      </w:r>
    </w:p>
    <w:p w14:paraId="5258913E" w14:textId="13754F58" w:rsidR="005436C8" w:rsidRDefault="005436C8" w:rsidP="00686998">
      <w:pPr>
        <w:ind w:firstLine="720"/>
        <w:rPr>
          <w:lang w:val="en-US"/>
        </w:rPr>
      </w:pPr>
      <w:r>
        <w:rPr>
          <w:lang w:val="en-US"/>
        </w:rPr>
        <w:t xml:space="preserve">Jika dikaitkan dengan </w:t>
      </w:r>
      <w:r>
        <w:rPr>
          <w:i/>
          <w:lang w:val="en-US"/>
        </w:rPr>
        <w:t xml:space="preserve">Core Drives </w:t>
      </w:r>
      <w:r>
        <w:rPr>
          <w:lang w:val="en-US"/>
        </w:rPr>
        <w:t xml:space="preserve">pada </w:t>
      </w:r>
      <w:r>
        <w:rPr>
          <w:i/>
          <w:lang w:val="en-US"/>
        </w:rPr>
        <w:t xml:space="preserve">Octalysis Framework </w:t>
      </w:r>
      <w:r>
        <w:rPr>
          <w:lang w:val="en-US"/>
        </w:rPr>
        <w:t xml:space="preserve">yang telah dijelaskan di sub-bab sebelumnya, </w:t>
      </w:r>
      <w:r>
        <w:rPr>
          <w:i/>
          <w:lang w:val="en-US"/>
        </w:rPr>
        <w:t xml:space="preserve">Facebook </w:t>
      </w:r>
      <w:r w:rsidR="00AA1394">
        <w:rPr>
          <w:lang w:val="en-US"/>
        </w:rPr>
        <w:t>fokus pada interaksi sosial antarpenggunanya.</w:t>
      </w:r>
      <w:r w:rsidR="00AA1394">
        <w:rPr>
          <w:i/>
          <w:lang w:val="en-US"/>
        </w:rPr>
        <w:t xml:space="preserve"> </w:t>
      </w:r>
      <w:r w:rsidR="00AA1394">
        <w:rPr>
          <w:lang w:val="en-US"/>
        </w:rPr>
        <w:t>Salah satu fitur yang memudahkan interaksi antara pengguna</w:t>
      </w:r>
      <w:r w:rsidR="00837036">
        <w:rPr>
          <w:lang w:val="en-US"/>
        </w:rPr>
        <w:t xml:space="preserve"> adalah fitur </w:t>
      </w:r>
      <w:r w:rsidR="00837036">
        <w:rPr>
          <w:i/>
          <w:lang w:val="en-US"/>
        </w:rPr>
        <w:t xml:space="preserve">like, </w:t>
      </w:r>
      <w:r w:rsidR="00837036">
        <w:rPr>
          <w:lang w:val="en-US"/>
        </w:rPr>
        <w:t xml:space="preserve">dimana pengguna dapat menyukai postingan dari pengguna </w:t>
      </w:r>
      <w:r w:rsidR="001049D2">
        <w:rPr>
          <w:lang w:val="en-US"/>
        </w:rPr>
        <w:t>lain</w:t>
      </w:r>
      <w:r w:rsidR="0009103F">
        <w:rPr>
          <w:lang w:val="en-US"/>
        </w:rPr>
        <w:t xml:space="preserve"> dengan</w:t>
      </w:r>
      <w:r w:rsidR="001049D2">
        <w:rPr>
          <w:lang w:val="en-US"/>
        </w:rPr>
        <w:t xml:space="preserve"> </w:t>
      </w:r>
      <w:r w:rsidR="001049D2">
        <w:rPr>
          <w:i/>
          <w:lang w:val="en-US"/>
        </w:rPr>
        <w:t xml:space="preserve">emoticon </w:t>
      </w:r>
      <w:r w:rsidR="001049D2">
        <w:rPr>
          <w:lang w:val="en-US"/>
        </w:rPr>
        <w:t>yang dapat dipilih.</w:t>
      </w:r>
      <w:r w:rsidR="007B7472">
        <w:rPr>
          <w:lang w:val="en-US"/>
        </w:rPr>
        <w:t xml:space="preserve"> Selain fitur </w:t>
      </w:r>
      <w:r w:rsidR="007B7472">
        <w:rPr>
          <w:i/>
          <w:lang w:val="en-US"/>
        </w:rPr>
        <w:t>like</w:t>
      </w:r>
      <w:r w:rsidR="007B7472">
        <w:rPr>
          <w:lang w:val="en-US"/>
        </w:rPr>
        <w:t xml:space="preserve">, </w:t>
      </w:r>
      <w:r w:rsidR="007B7472">
        <w:rPr>
          <w:i/>
          <w:lang w:val="en-US"/>
        </w:rPr>
        <w:t xml:space="preserve">Facebook </w:t>
      </w:r>
      <w:r w:rsidR="007B7472">
        <w:rPr>
          <w:lang w:val="en-US"/>
        </w:rPr>
        <w:t xml:space="preserve">juga menarik interaksi antarapengguna lewat </w:t>
      </w:r>
      <w:r w:rsidR="00BA5E07">
        <w:rPr>
          <w:lang w:val="en-US"/>
        </w:rPr>
        <w:t>banyak media</w:t>
      </w:r>
      <w:r w:rsidR="007B7472">
        <w:rPr>
          <w:i/>
          <w:lang w:val="en-US"/>
        </w:rPr>
        <w:t xml:space="preserve"> </w:t>
      </w:r>
      <w:r w:rsidR="007B7472">
        <w:rPr>
          <w:lang w:val="en-US"/>
        </w:rPr>
        <w:t>yang disediakan</w:t>
      </w:r>
      <w:r w:rsidR="00BA5E07">
        <w:rPr>
          <w:lang w:val="en-US"/>
        </w:rPr>
        <w:t xml:space="preserve">, seperti dinding pengguna lain, </w:t>
      </w:r>
      <w:r w:rsidR="00BA5E07">
        <w:rPr>
          <w:i/>
          <w:lang w:val="en-US"/>
        </w:rPr>
        <w:t xml:space="preserve">chat group, </w:t>
      </w:r>
      <w:r w:rsidR="00BA5E07">
        <w:rPr>
          <w:lang w:val="en-US"/>
        </w:rPr>
        <w:t>dan komentar pada postingan pengguna lain</w:t>
      </w:r>
      <w:r w:rsidR="007B7472">
        <w:rPr>
          <w:lang w:val="en-US"/>
        </w:rPr>
        <w:t>.</w:t>
      </w:r>
    </w:p>
    <w:p w14:paraId="7E126753" w14:textId="77777777" w:rsidR="0009103F" w:rsidRDefault="0009103F" w:rsidP="0009103F">
      <w:pPr>
        <w:keepNext/>
        <w:jc w:val="center"/>
      </w:pPr>
      <w:r w:rsidRPr="0009103F">
        <w:drawing>
          <wp:inline distT="0" distB="0" distL="0" distR="0" wp14:anchorId="0F90E6F3" wp14:editId="0541E116">
            <wp:extent cx="1889418" cy="534256"/>
            <wp:effectExtent l="0" t="0" r="0" b="0"/>
            <wp:docPr id="2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84"/>
                    <a:srcRect l="30986" t="60054" r="47058" b="29080"/>
                    <a:stretch/>
                  </pic:blipFill>
                  <pic:spPr bwMode="auto">
                    <a:xfrm>
                      <a:off x="0" y="0"/>
                      <a:ext cx="1947838" cy="550775"/>
                    </a:xfrm>
                    <a:prstGeom prst="rect">
                      <a:avLst/>
                    </a:prstGeom>
                    <a:ln>
                      <a:noFill/>
                    </a:ln>
                    <a:extLst>
                      <a:ext uri="{53640926-AAD7-44D8-BBD7-CCE9431645EC}">
                        <a14:shadowObscured xmlns:a14="http://schemas.microsoft.com/office/drawing/2010/main"/>
                      </a:ext>
                    </a:extLst>
                  </pic:spPr>
                </pic:pic>
              </a:graphicData>
            </a:graphic>
          </wp:inline>
        </w:drawing>
      </w:r>
    </w:p>
    <w:p w14:paraId="61E575B3" w14:textId="2244516D" w:rsidR="000A0E0E" w:rsidRDefault="0009103F" w:rsidP="0009103F">
      <w:pPr>
        <w:pStyle w:val="Caption"/>
        <w:rPr>
          <w:lang w:val="en-US"/>
        </w:rPr>
      </w:pPr>
      <w:r>
        <w:t xml:space="preserve">Gambar </w:t>
      </w:r>
      <w:fldSimple w:instr=" STYLEREF 1 \s ">
        <w:r w:rsidR="003A7C7F">
          <w:rPr>
            <w:noProof/>
          </w:rPr>
          <w:t>2</w:t>
        </w:r>
      </w:fldSimple>
      <w:r w:rsidR="003A7C7F">
        <w:t>.</w:t>
      </w:r>
      <w:fldSimple w:instr=" SEQ Gambar \* ARABIC \s 1 ">
        <w:r w:rsidR="003A7C7F">
          <w:rPr>
            <w:noProof/>
          </w:rPr>
          <w:t>12</w:t>
        </w:r>
      </w:fldSimple>
      <w:r>
        <w:rPr>
          <w:lang w:val="en-US"/>
        </w:rPr>
        <w:t xml:space="preserve"> Fitur </w:t>
      </w:r>
      <w:r>
        <w:rPr>
          <w:i/>
          <w:lang w:val="en-US"/>
        </w:rPr>
        <w:t xml:space="preserve">Emoticon Like </w:t>
      </w:r>
      <w:r>
        <w:rPr>
          <w:lang w:val="en-US"/>
        </w:rPr>
        <w:t xml:space="preserve">pada </w:t>
      </w:r>
      <w:r>
        <w:rPr>
          <w:i/>
          <w:lang w:val="en-US"/>
        </w:rPr>
        <w:t>Facebook</w:t>
      </w:r>
      <w:sdt>
        <w:sdtPr>
          <w:rPr>
            <w:i/>
            <w:lang w:val="en-US"/>
          </w:rPr>
          <w:id w:val="1720933149"/>
          <w:citation/>
        </w:sdtPr>
        <w:sdtContent>
          <w:r w:rsidR="001365CE">
            <w:rPr>
              <w:i/>
              <w:lang w:val="en-US"/>
            </w:rPr>
            <w:fldChar w:fldCharType="begin"/>
          </w:r>
          <w:r w:rsidR="001365CE">
            <w:rPr>
              <w:i/>
              <w:lang w:val="en-US"/>
            </w:rPr>
            <w:instrText xml:space="preserve"> CITATION Fac17 \l 1033 </w:instrText>
          </w:r>
          <w:r w:rsidR="001365CE">
            <w:rPr>
              <w:i/>
              <w:lang w:val="en-US"/>
            </w:rPr>
            <w:fldChar w:fldCharType="separate"/>
          </w:r>
          <w:r w:rsidR="001365CE">
            <w:rPr>
              <w:i/>
              <w:noProof/>
              <w:lang w:val="en-US"/>
            </w:rPr>
            <w:t xml:space="preserve"> </w:t>
          </w:r>
          <w:r w:rsidR="001365CE" w:rsidRPr="001365CE">
            <w:rPr>
              <w:noProof/>
              <w:lang w:val="en-US"/>
            </w:rPr>
            <w:t>[21]</w:t>
          </w:r>
          <w:r w:rsidR="001365CE">
            <w:rPr>
              <w:i/>
              <w:lang w:val="en-US"/>
            </w:rPr>
            <w:fldChar w:fldCharType="end"/>
          </w:r>
        </w:sdtContent>
      </w:sdt>
    </w:p>
    <w:p w14:paraId="29741719" w14:textId="5E41980D" w:rsidR="006825D0" w:rsidRPr="00484D97" w:rsidRDefault="004311FC" w:rsidP="006825D0">
      <w:pPr>
        <w:pStyle w:val="ListParagraph"/>
        <w:numPr>
          <w:ilvl w:val="0"/>
          <w:numId w:val="206"/>
        </w:numPr>
        <w:rPr>
          <w:lang w:val="en-US"/>
        </w:rPr>
      </w:pPr>
      <w:r>
        <w:rPr>
          <w:i/>
          <w:lang w:val="en-US"/>
        </w:rPr>
        <w:lastRenderedPageBreak/>
        <w:t>Instagram</w:t>
      </w:r>
    </w:p>
    <w:p w14:paraId="15731C51" w14:textId="29A96864" w:rsidR="00484D97" w:rsidRPr="00484D97" w:rsidRDefault="00484D97" w:rsidP="00237355">
      <w:pPr>
        <w:pStyle w:val="ListParagraph"/>
        <w:ind w:left="0" w:firstLine="720"/>
        <w:rPr>
          <w:lang w:val="en-US"/>
        </w:rPr>
      </w:pPr>
      <w:r>
        <w:rPr>
          <w:i/>
          <w:lang w:val="en-US"/>
        </w:rPr>
        <w:t xml:space="preserve">Instagram </w:t>
      </w:r>
      <w:r>
        <w:rPr>
          <w:lang w:val="en-US"/>
        </w:rPr>
        <w:t xml:space="preserve">adalah salah satu jejaring sosial yang berada di bawah </w:t>
      </w:r>
      <w:r>
        <w:rPr>
          <w:i/>
          <w:lang w:val="en-US"/>
        </w:rPr>
        <w:t>Facebook</w:t>
      </w:r>
      <w:r>
        <w:rPr>
          <w:lang w:val="en-US"/>
        </w:rPr>
        <w:t xml:space="preserve">. Sama seperti </w:t>
      </w:r>
      <w:r>
        <w:rPr>
          <w:i/>
          <w:lang w:val="en-US"/>
        </w:rPr>
        <w:t>Facebook</w:t>
      </w:r>
      <w:r>
        <w:rPr>
          <w:lang w:val="en-US"/>
        </w:rPr>
        <w:t xml:space="preserve">, </w:t>
      </w:r>
      <w:r>
        <w:rPr>
          <w:i/>
          <w:lang w:val="en-US"/>
        </w:rPr>
        <w:t xml:space="preserve">Instagram </w:t>
      </w:r>
      <w:r>
        <w:rPr>
          <w:lang w:val="en-US"/>
        </w:rPr>
        <w:t xml:space="preserve">menghadirkan fitur yang memudahkan interaksi antarpengguna, yaitu </w:t>
      </w:r>
      <w:r>
        <w:rPr>
          <w:i/>
          <w:lang w:val="en-US"/>
        </w:rPr>
        <w:t>love</w:t>
      </w:r>
      <w:r>
        <w:rPr>
          <w:lang w:val="en-US"/>
        </w:rPr>
        <w:t xml:space="preserve">. Ketika seseorang menyukai gambar yang dikirimkan oleh pengguna lain, pengguna tinggal mengetuk gambar tersebut dua kali dan akan muncul bayangan bentuk hati yang ditambahkan sebagai </w:t>
      </w:r>
      <w:r>
        <w:rPr>
          <w:i/>
          <w:lang w:val="en-US"/>
        </w:rPr>
        <w:t xml:space="preserve">like </w:t>
      </w:r>
      <w:r>
        <w:rPr>
          <w:lang w:val="en-US"/>
        </w:rPr>
        <w:t>pada gambar tersebut.</w:t>
      </w:r>
    </w:p>
    <w:p w14:paraId="7F719DDF" w14:textId="2E7A0E4B" w:rsidR="00CE33EB" w:rsidRDefault="00436C36" w:rsidP="006825D0">
      <w:pPr>
        <w:pStyle w:val="ListParagraph"/>
        <w:numPr>
          <w:ilvl w:val="0"/>
          <w:numId w:val="206"/>
        </w:numPr>
        <w:rPr>
          <w:lang w:val="en-US"/>
        </w:rPr>
      </w:pPr>
      <w:r>
        <w:rPr>
          <w:lang w:val="en-US"/>
        </w:rPr>
        <w:t>KASKUS</w:t>
      </w:r>
    </w:p>
    <w:p w14:paraId="07351BA8" w14:textId="77777777" w:rsidR="00237355" w:rsidRDefault="00436C36" w:rsidP="00237355">
      <w:pPr>
        <w:pStyle w:val="ListParagraph"/>
        <w:ind w:left="0" w:firstLine="720"/>
        <w:rPr>
          <w:lang w:val="en-US"/>
        </w:rPr>
      </w:pPr>
      <w:r>
        <w:rPr>
          <w:lang w:val="en-US"/>
        </w:rPr>
        <w:t xml:space="preserve">KASKUS yang didirkan pada 9 November 1999 adalah situs forum diskusi dan jual beli </w:t>
      </w:r>
      <w:r>
        <w:rPr>
          <w:i/>
          <w:lang w:val="en-US"/>
        </w:rPr>
        <w:t xml:space="preserve">online </w:t>
      </w:r>
      <w:r>
        <w:rPr>
          <w:lang w:val="en-US"/>
        </w:rPr>
        <w:t xml:space="preserve">terbesar </w:t>
      </w:r>
      <w:r w:rsidR="0010649B">
        <w:rPr>
          <w:lang w:val="en-US"/>
        </w:rPr>
        <w:t>di Indonesia</w:t>
      </w:r>
      <w:sdt>
        <w:sdtPr>
          <w:rPr>
            <w:lang w:val="en-US"/>
          </w:rPr>
          <w:id w:val="-1710181650"/>
          <w:citation/>
        </w:sdtPr>
        <w:sdtContent>
          <w:r w:rsidR="0010649B">
            <w:rPr>
              <w:lang w:val="en-US"/>
            </w:rPr>
            <w:fldChar w:fldCharType="begin"/>
          </w:r>
          <w:r w:rsidR="0010649B">
            <w:rPr>
              <w:lang w:val="en-US"/>
            </w:rPr>
            <w:instrText xml:space="preserve"> CITATION KAS17 \l 1033 </w:instrText>
          </w:r>
          <w:r w:rsidR="0010649B">
            <w:rPr>
              <w:lang w:val="en-US"/>
            </w:rPr>
            <w:fldChar w:fldCharType="separate"/>
          </w:r>
          <w:r w:rsidR="0010649B">
            <w:rPr>
              <w:noProof/>
              <w:lang w:val="en-US"/>
            </w:rPr>
            <w:t xml:space="preserve"> </w:t>
          </w:r>
          <w:r w:rsidR="0010649B" w:rsidRPr="0010649B">
            <w:rPr>
              <w:noProof/>
              <w:lang w:val="en-US"/>
            </w:rPr>
            <w:t>[21]</w:t>
          </w:r>
          <w:r w:rsidR="0010649B">
            <w:rPr>
              <w:lang w:val="en-US"/>
            </w:rPr>
            <w:fldChar w:fldCharType="end"/>
          </w:r>
        </w:sdtContent>
      </w:sdt>
      <w:r w:rsidR="0010649B">
        <w:rPr>
          <w:lang w:val="en-US"/>
        </w:rPr>
        <w:t xml:space="preserve">. Sama seperti </w:t>
      </w:r>
      <w:r w:rsidR="0010649B">
        <w:rPr>
          <w:i/>
          <w:lang w:val="en-US"/>
        </w:rPr>
        <w:t>Facebook</w:t>
      </w:r>
      <w:r w:rsidR="0010649B">
        <w:rPr>
          <w:lang w:val="en-US"/>
        </w:rPr>
        <w:t>, KASKUS juga menerapkan met</w:t>
      </w:r>
      <w:r w:rsidR="00237355">
        <w:rPr>
          <w:lang w:val="en-US"/>
        </w:rPr>
        <w:t>ode gamifikasi secara implisit.</w:t>
      </w:r>
    </w:p>
    <w:p w14:paraId="64EBC306" w14:textId="4475DDF1" w:rsidR="0052709B" w:rsidRDefault="004D0EE8" w:rsidP="00237355">
      <w:pPr>
        <w:pStyle w:val="ListParagraph"/>
        <w:ind w:left="0" w:firstLine="720"/>
        <w:rPr>
          <w:lang w:val="en-US"/>
        </w:rPr>
      </w:pPr>
      <w:r>
        <w:rPr>
          <w:lang w:val="en-US"/>
        </w:rPr>
        <w:t xml:space="preserve">Berdasarkan </w:t>
      </w:r>
      <w:r>
        <w:rPr>
          <w:i/>
          <w:lang w:val="en-US"/>
        </w:rPr>
        <w:t>Octalysis Framework</w:t>
      </w:r>
      <w:r w:rsidR="00AF0BFC">
        <w:rPr>
          <w:lang w:val="en-US"/>
        </w:rPr>
        <w:t xml:space="preserve">, teknik gamifikasi yang digunakan adalah </w:t>
      </w:r>
      <w:r w:rsidR="009F307E">
        <w:rPr>
          <w:lang w:val="en-US"/>
        </w:rPr>
        <w:t>forum tempat seti</w:t>
      </w:r>
      <w:r w:rsidR="00650AAC">
        <w:rPr>
          <w:lang w:val="en-US"/>
        </w:rPr>
        <w:t>ap pengguna dapat berinteraksi dan membuka forum baru.</w:t>
      </w:r>
      <w:r w:rsidR="00237355">
        <w:rPr>
          <w:lang w:val="en-US"/>
        </w:rPr>
        <w:t xml:space="preserve"> Forum yang dihadirkan oleh KASKUS juga merupakan inovasi yang menarik bagi penggunanya</w:t>
      </w:r>
      <w:r w:rsidR="003904A1">
        <w:rPr>
          <w:lang w:val="en-US"/>
        </w:rPr>
        <w:t>.</w:t>
      </w:r>
      <w:r w:rsidR="005F3B96">
        <w:rPr>
          <w:lang w:val="en-US"/>
        </w:rPr>
        <w:t xml:space="preserve"> Selain itu, KASKUS juga memiliki kategori untuk setiap </w:t>
      </w:r>
      <w:r w:rsidR="005F3B96">
        <w:rPr>
          <w:i/>
          <w:lang w:val="en-US"/>
        </w:rPr>
        <w:t xml:space="preserve">thread </w:t>
      </w:r>
      <w:r w:rsidR="005F3B96">
        <w:rPr>
          <w:lang w:val="en-US"/>
        </w:rPr>
        <w:t xml:space="preserve">atau topik yang menumbuhkan </w:t>
      </w:r>
      <w:r w:rsidR="00866C9E">
        <w:rPr>
          <w:lang w:val="en-US"/>
        </w:rPr>
        <w:t>penggolongan pada setiap pengguna KASKUS.</w:t>
      </w:r>
    </w:p>
    <w:p w14:paraId="45A3622E" w14:textId="77777777" w:rsidR="001365CE" w:rsidRDefault="001365CE" w:rsidP="00237355">
      <w:pPr>
        <w:keepNext/>
      </w:pPr>
      <w:r>
        <w:rPr>
          <w:noProof/>
          <w:lang w:eastAsia="id-ID"/>
        </w:rPr>
        <w:drawing>
          <wp:inline distT="0" distB="0" distL="0" distR="0" wp14:anchorId="030DBBEA" wp14:editId="4B64C8FB">
            <wp:extent cx="5146821" cy="24555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702" b="6431"/>
                    <a:stretch/>
                  </pic:blipFill>
                  <pic:spPr bwMode="auto">
                    <a:xfrm>
                      <a:off x="0" y="0"/>
                      <a:ext cx="5146821" cy="2455523"/>
                    </a:xfrm>
                    <a:prstGeom prst="rect">
                      <a:avLst/>
                    </a:prstGeom>
                    <a:ln>
                      <a:noFill/>
                    </a:ln>
                    <a:extLst>
                      <a:ext uri="{53640926-AAD7-44D8-BBD7-CCE9431645EC}">
                        <a14:shadowObscured xmlns:a14="http://schemas.microsoft.com/office/drawing/2010/main"/>
                      </a:ext>
                    </a:extLst>
                  </pic:spPr>
                </pic:pic>
              </a:graphicData>
            </a:graphic>
          </wp:inline>
        </w:drawing>
      </w:r>
    </w:p>
    <w:p w14:paraId="69F62EED" w14:textId="76338F33" w:rsidR="001365CE" w:rsidRPr="005F3B96" w:rsidRDefault="001365CE" w:rsidP="001365CE">
      <w:pPr>
        <w:pStyle w:val="Caption"/>
        <w:rPr>
          <w:lang w:val="en-US"/>
        </w:rPr>
      </w:pPr>
      <w:r>
        <w:t xml:space="preserve">Gambar </w:t>
      </w:r>
      <w:fldSimple w:instr=" STYLEREF 1 \s ">
        <w:r w:rsidR="003A7C7F">
          <w:rPr>
            <w:noProof/>
          </w:rPr>
          <w:t>2</w:t>
        </w:r>
      </w:fldSimple>
      <w:r w:rsidR="003A7C7F">
        <w:t>.</w:t>
      </w:r>
      <w:fldSimple w:instr=" SEQ Gambar \* ARABIC \s 1 ">
        <w:r w:rsidR="003A7C7F">
          <w:rPr>
            <w:noProof/>
          </w:rPr>
          <w:t>13</w:t>
        </w:r>
      </w:fldSimple>
      <w:r>
        <w:rPr>
          <w:lang w:val="en-US"/>
        </w:rPr>
        <w:t xml:space="preserve"> Forum KASKUS</w:t>
      </w:r>
      <w:sdt>
        <w:sdtPr>
          <w:rPr>
            <w:lang w:val="en-US"/>
          </w:rPr>
          <w:id w:val="1688784850"/>
          <w:citation/>
        </w:sdtPr>
        <w:sdtContent>
          <w:r w:rsidR="005C18DB">
            <w:rPr>
              <w:lang w:val="en-US"/>
            </w:rPr>
            <w:fldChar w:fldCharType="begin"/>
          </w:r>
          <w:r w:rsidR="005C18DB">
            <w:rPr>
              <w:lang w:val="en-US"/>
            </w:rPr>
            <w:instrText xml:space="preserve">CITATION KAS171 \l 1033 </w:instrText>
          </w:r>
          <w:r w:rsidR="005C18DB">
            <w:rPr>
              <w:lang w:val="en-US"/>
            </w:rPr>
            <w:fldChar w:fldCharType="separate"/>
          </w:r>
          <w:r w:rsidR="005C18DB">
            <w:rPr>
              <w:noProof/>
              <w:lang w:val="en-US"/>
            </w:rPr>
            <w:t xml:space="preserve"> </w:t>
          </w:r>
          <w:r w:rsidR="005C18DB" w:rsidRPr="005C18DB">
            <w:rPr>
              <w:noProof/>
              <w:lang w:val="en-US"/>
            </w:rPr>
            <w:t>[23]</w:t>
          </w:r>
          <w:r w:rsidR="005C18DB">
            <w:rPr>
              <w:lang w:val="en-US"/>
            </w:rPr>
            <w:fldChar w:fldCharType="end"/>
          </w:r>
        </w:sdtContent>
      </w:sdt>
    </w:p>
    <w:p w14:paraId="2569D37D" w14:textId="6F18C781" w:rsidR="00CE33EB" w:rsidRPr="005C18DB" w:rsidRDefault="00CE33EB" w:rsidP="006825D0">
      <w:pPr>
        <w:pStyle w:val="ListParagraph"/>
        <w:numPr>
          <w:ilvl w:val="0"/>
          <w:numId w:val="206"/>
        </w:numPr>
        <w:rPr>
          <w:lang w:val="en-US"/>
        </w:rPr>
      </w:pPr>
      <w:r w:rsidRPr="00E658B5">
        <w:rPr>
          <w:i/>
          <w:lang w:val="en-US"/>
        </w:rPr>
        <w:t>Pokemon</w:t>
      </w:r>
      <w:r w:rsidR="000C6154">
        <w:rPr>
          <w:i/>
          <w:lang w:val="en-US"/>
        </w:rPr>
        <w:t xml:space="preserve"> </w:t>
      </w:r>
      <w:r w:rsidRPr="00E658B5">
        <w:rPr>
          <w:i/>
          <w:lang w:val="en-US"/>
        </w:rPr>
        <w:t>Go</w:t>
      </w:r>
    </w:p>
    <w:p w14:paraId="0B60DA1B" w14:textId="77777777" w:rsidR="008B1A15" w:rsidRDefault="000C6154" w:rsidP="008B1A15">
      <w:pPr>
        <w:pStyle w:val="ListParagraph"/>
        <w:ind w:left="0" w:firstLine="720"/>
        <w:rPr>
          <w:lang w:val="en-US"/>
        </w:rPr>
      </w:pPr>
      <w:r>
        <w:rPr>
          <w:i/>
          <w:lang w:val="en-US"/>
        </w:rPr>
        <w:t xml:space="preserve">Pokemon Go </w:t>
      </w:r>
      <w:r w:rsidR="000260F0">
        <w:rPr>
          <w:lang w:val="en-US"/>
        </w:rPr>
        <w:t xml:space="preserve">adalah </w:t>
      </w:r>
      <w:r w:rsidR="000260F0">
        <w:rPr>
          <w:i/>
          <w:lang w:val="en-US"/>
        </w:rPr>
        <w:t xml:space="preserve">video game </w:t>
      </w:r>
      <w:r w:rsidR="000260F0">
        <w:rPr>
          <w:lang w:val="en-US"/>
        </w:rPr>
        <w:t>yang dirilis oleh perusahaan Pokemon</w:t>
      </w:r>
      <w:r w:rsidR="00B730EA">
        <w:rPr>
          <w:lang w:val="en-US"/>
        </w:rPr>
        <w:t xml:space="preserve"> pada Juli 2016</w:t>
      </w:r>
      <w:r w:rsidR="000260F0">
        <w:rPr>
          <w:lang w:val="en-US"/>
        </w:rPr>
        <w:t xml:space="preserve">. </w:t>
      </w:r>
      <w:r w:rsidR="000260F0">
        <w:rPr>
          <w:i/>
          <w:lang w:val="en-US"/>
        </w:rPr>
        <w:t xml:space="preserve">Pokemon Go </w:t>
      </w:r>
      <w:r w:rsidR="000260F0">
        <w:rPr>
          <w:lang w:val="en-US"/>
        </w:rPr>
        <w:t>memadukan dunia permainan dengan dunia nyata, dimana pengguna dapat menangkap pokemon pada dunia nyata</w:t>
      </w:r>
      <w:sdt>
        <w:sdtPr>
          <w:rPr>
            <w:lang w:val="en-US"/>
          </w:rPr>
          <w:id w:val="48504211"/>
          <w:citation/>
        </w:sdtPr>
        <w:sdtContent>
          <w:r w:rsidR="00893021">
            <w:rPr>
              <w:lang w:val="en-US"/>
            </w:rPr>
            <w:fldChar w:fldCharType="begin"/>
          </w:r>
          <w:r w:rsidR="00893021">
            <w:rPr>
              <w:lang w:val="en-US"/>
            </w:rPr>
            <w:instrText xml:space="preserve"> CITATION Pok17 \l 1033 </w:instrText>
          </w:r>
          <w:r w:rsidR="00893021">
            <w:rPr>
              <w:lang w:val="en-US"/>
            </w:rPr>
            <w:fldChar w:fldCharType="separate"/>
          </w:r>
          <w:r w:rsidR="00893021">
            <w:rPr>
              <w:noProof/>
              <w:lang w:val="en-US"/>
            </w:rPr>
            <w:t xml:space="preserve"> </w:t>
          </w:r>
          <w:r w:rsidR="00893021" w:rsidRPr="00893021">
            <w:rPr>
              <w:noProof/>
              <w:lang w:val="en-US"/>
            </w:rPr>
            <w:t>[24]</w:t>
          </w:r>
          <w:r w:rsidR="00893021">
            <w:rPr>
              <w:lang w:val="en-US"/>
            </w:rPr>
            <w:fldChar w:fldCharType="end"/>
          </w:r>
        </w:sdtContent>
      </w:sdt>
      <w:r w:rsidR="000260F0">
        <w:rPr>
          <w:lang w:val="en-US"/>
        </w:rPr>
        <w:t>.</w:t>
      </w:r>
      <w:r w:rsidR="00893021">
        <w:rPr>
          <w:i/>
          <w:lang w:val="en-US"/>
        </w:rPr>
        <w:t xml:space="preserve"> </w:t>
      </w:r>
      <w:r w:rsidR="00893021">
        <w:rPr>
          <w:lang w:val="en-US"/>
        </w:rPr>
        <w:t xml:space="preserve">Pada saat </w:t>
      </w:r>
      <w:r w:rsidR="00893021">
        <w:rPr>
          <w:lang w:val="en-US"/>
        </w:rPr>
        <w:lastRenderedPageBreak/>
        <w:t xml:space="preserve">rilisnya, </w:t>
      </w:r>
      <w:r w:rsidR="00893021">
        <w:rPr>
          <w:i/>
          <w:lang w:val="en-US"/>
        </w:rPr>
        <w:t xml:space="preserve">Pokemon Go </w:t>
      </w:r>
      <w:r w:rsidR="00893021">
        <w:rPr>
          <w:lang w:val="en-US"/>
        </w:rPr>
        <w:t>berhasil menjadi tren dan menarik banyak pengguna baik dari penggemar Pokemon maupun kaum awam.</w:t>
      </w:r>
    </w:p>
    <w:p w14:paraId="2861CB7E" w14:textId="77777777" w:rsidR="008B1A15" w:rsidRDefault="008B1A15" w:rsidP="008B1A15">
      <w:pPr>
        <w:keepNext/>
        <w:jc w:val="center"/>
      </w:pPr>
      <w:r>
        <w:rPr>
          <w:noProof/>
          <w:lang w:eastAsia="id-ID"/>
        </w:rPr>
        <w:drawing>
          <wp:inline distT="0" distB="0" distL="0" distR="0" wp14:anchorId="08661A89" wp14:editId="747F23AA">
            <wp:extent cx="1530557" cy="2383096"/>
            <wp:effectExtent l="0" t="0" r="0" b="0"/>
            <wp:docPr id="29" name="Picture 29" descr="C:\Users\Marlina\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lina\AppData\Local\Microsoft\Windows\INetCache\Content.Word\downloa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41826" cy="2400641"/>
                    </a:xfrm>
                    <a:prstGeom prst="rect">
                      <a:avLst/>
                    </a:prstGeom>
                    <a:noFill/>
                    <a:ln>
                      <a:noFill/>
                    </a:ln>
                  </pic:spPr>
                </pic:pic>
              </a:graphicData>
            </a:graphic>
          </wp:inline>
        </w:drawing>
      </w:r>
    </w:p>
    <w:p w14:paraId="3E6BBE52" w14:textId="768E2D6D" w:rsidR="005C18DB" w:rsidRDefault="008B1A15" w:rsidP="008B1A15">
      <w:pPr>
        <w:pStyle w:val="Caption"/>
        <w:rPr>
          <w:lang w:val="en-US"/>
        </w:rPr>
      </w:pPr>
      <w:r>
        <w:t xml:space="preserve">Gambar </w:t>
      </w:r>
      <w:fldSimple w:instr=" STYLEREF 1 \s ">
        <w:r w:rsidR="003A7C7F">
          <w:rPr>
            <w:noProof/>
          </w:rPr>
          <w:t>2</w:t>
        </w:r>
      </w:fldSimple>
      <w:r w:rsidR="003A7C7F">
        <w:t>.</w:t>
      </w:r>
      <w:fldSimple w:instr=" SEQ Gambar \* ARABIC \s 1 ">
        <w:r w:rsidR="003A7C7F">
          <w:rPr>
            <w:noProof/>
          </w:rPr>
          <w:t>14</w:t>
        </w:r>
      </w:fldSimple>
      <w:r>
        <w:rPr>
          <w:lang w:val="en-US"/>
        </w:rPr>
        <w:t xml:space="preserve"> Foto Pokemon</w:t>
      </w:r>
      <w:sdt>
        <w:sdtPr>
          <w:rPr>
            <w:lang w:val="en-US"/>
          </w:rPr>
          <w:id w:val="-1732301115"/>
          <w:citation/>
        </w:sdtPr>
        <w:sdtContent>
          <w:r>
            <w:rPr>
              <w:lang w:val="en-US"/>
            </w:rPr>
            <w:fldChar w:fldCharType="begin"/>
          </w:r>
          <w:r>
            <w:rPr>
              <w:lang w:val="en-US"/>
            </w:rPr>
            <w:instrText xml:space="preserve"> CITATION Pho17 \l 1033 </w:instrText>
          </w:r>
          <w:r>
            <w:rPr>
              <w:lang w:val="en-US"/>
            </w:rPr>
            <w:fldChar w:fldCharType="separate"/>
          </w:r>
          <w:r>
            <w:rPr>
              <w:noProof/>
              <w:lang w:val="en-US"/>
            </w:rPr>
            <w:t xml:space="preserve"> </w:t>
          </w:r>
          <w:r w:rsidRPr="008B1A15">
            <w:rPr>
              <w:noProof/>
              <w:lang w:val="en-US"/>
            </w:rPr>
            <w:t>[25]</w:t>
          </w:r>
          <w:r>
            <w:rPr>
              <w:lang w:val="en-US"/>
            </w:rPr>
            <w:fldChar w:fldCharType="end"/>
          </w:r>
        </w:sdtContent>
      </w:sdt>
    </w:p>
    <w:p w14:paraId="7E9B09BB" w14:textId="77777777" w:rsidR="008B1A15" w:rsidRDefault="008B1A15" w:rsidP="008B1A15">
      <w:pPr>
        <w:ind w:firstLine="709"/>
        <w:rPr>
          <w:lang w:val="en-US"/>
        </w:rPr>
      </w:pPr>
    </w:p>
    <w:p w14:paraId="4FA143B9" w14:textId="372D43C9" w:rsidR="008B1A15" w:rsidRPr="00E505A5" w:rsidRDefault="00CC1268" w:rsidP="008B1A15">
      <w:pPr>
        <w:ind w:firstLine="709"/>
        <w:rPr>
          <w:lang w:val="en-US"/>
        </w:rPr>
      </w:pPr>
      <w:r>
        <w:rPr>
          <w:lang w:val="en-US"/>
        </w:rPr>
        <w:t xml:space="preserve">Pemain permainan </w:t>
      </w:r>
      <w:r>
        <w:rPr>
          <w:i/>
          <w:lang w:val="en-US"/>
        </w:rPr>
        <w:t xml:space="preserve">Pokemon Go </w:t>
      </w:r>
      <w:r w:rsidR="008F4737">
        <w:rPr>
          <w:lang w:val="en-US"/>
        </w:rPr>
        <w:t xml:space="preserve">berusaha mendapatkan sebanyak mungkin koleksi pokemon, terutama untuk pokemon-pokemon langka yang hanya berada pada tempat tertentu. </w:t>
      </w:r>
      <w:r w:rsidR="009854EE">
        <w:rPr>
          <w:lang w:val="en-US"/>
        </w:rPr>
        <w:t xml:space="preserve">Jika dianalisa, pokemon pada permainan </w:t>
      </w:r>
      <w:r w:rsidR="009854EE">
        <w:rPr>
          <w:i/>
          <w:lang w:val="en-US"/>
        </w:rPr>
        <w:t xml:space="preserve">Pokemon Go </w:t>
      </w:r>
      <w:r w:rsidR="009854EE">
        <w:rPr>
          <w:lang w:val="en-US"/>
        </w:rPr>
        <w:t xml:space="preserve">ini merupakan bentuk lain dari </w:t>
      </w:r>
      <w:r w:rsidR="009854EE">
        <w:rPr>
          <w:i/>
          <w:lang w:val="en-US"/>
        </w:rPr>
        <w:t xml:space="preserve">badge </w:t>
      </w:r>
      <w:r w:rsidR="009854EE">
        <w:rPr>
          <w:lang w:val="en-US"/>
        </w:rPr>
        <w:t>yang bisa dikoleksi oleh pengguna.</w:t>
      </w:r>
      <w:r w:rsidR="00E505A5">
        <w:rPr>
          <w:lang w:val="en-US"/>
        </w:rPr>
        <w:t xml:space="preserve"> </w:t>
      </w:r>
    </w:p>
    <w:p w14:paraId="562E32F8" w14:textId="30AF2745" w:rsidR="00E658B5" w:rsidRPr="009C61EA" w:rsidRDefault="00E658B5" w:rsidP="006825D0">
      <w:pPr>
        <w:pStyle w:val="ListParagraph"/>
        <w:numPr>
          <w:ilvl w:val="0"/>
          <w:numId w:val="206"/>
        </w:numPr>
        <w:rPr>
          <w:lang w:val="en-US"/>
        </w:rPr>
      </w:pPr>
      <w:r>
        <w:rPr>
          <w:i/>
          <w:lang w:val="en-US"/>
        </w:rPr>
        <w:t>Wattpad</w:t>
      </w:r>
    </w:p>
    <w:p w14:paraId="6D230FF7" w14:textId="5E9A4EBB" w:rsidR="00BF4D2F" w:rsidRPr="00BF4D2F" w:rsidRDefault="00F55B17" w:rsidP="009C61EA">
      <w:pPr>
        <w:ind w:firstLine="709"/>
        <w:rPr>
          <w:lang w:val="en-US"/>
        </w:rPr>
      </w:pPr>
      <w:r>
        <w:rPr>
          <w:i/>
          <w:lang w:val="en-US"/>
        </w:rPr>
        <w:t xml:space="preserve">Wattpad </w:t>
      </w:r>
      <w:r>
        <w:rPr>
          <w:lang w:val="en-US"/>
        </w:rPr>
        <w:t xml:space="preserve">adalah </w:t>
      </w:r>
      <w:r w:rsidR="00877661">
        <w:rPr>
          <w:lang w:val="en-US"/>
        </w:rPr>
        <w:t xml:space="preserve">situs yang berisi kumpulan cerita yang dituliskan oleh penggunanya. Saat ini </w:t>
      </w:r>
      <w:r w:rsidR="00877661">
        <w:rPr>
          <w:i/>
          <w:lang w:val="en-US"/>
        </w:rPr>
        <w:t xml:space="preserve">Wattpad </w:t>
      </w:r>
      <w:r w:rsidR="00877661">
        <w:rPr>
          <w:lang w:val="en-US"/>
        </w:rPr>
        <w:t>telah memiliki empat puluh lima juta pengguna dari seluruh dunia</w:t>
      </w:r>
      <w:sdt>
        <w:sdtPr>
          <w:rPr>
            <w:lang w:val="en-US"/>
          </w:rPr>
          <w:id w:val="-1939049028"/>
          <w:citation/>
        </w:sdtPr>
        <w:sdtContent>
          <w:r w:rsidR="00BF4D2F">
            <w:rPr>
              <w:lang w:val="en-US"/>
            </w:rPr>
            <w:fldChar w:fldCharType="begin"/>
          </w:r>
          <w:r w:rsidR="00BF4D2F">
            <w:rPr>
              <w:lang w:val="en-US"/>
            </w:rPr>
            <w:instrText xml:space="preserve"> CITATION Abo17 \l 1033 </w:instrText>
          </w:r>
          <w:r w:rsidR="00BF4D2F">
            <w:rPr>
              <w:lang w:val="en-US"/>
            </w:rPr>
            <w:fldChar w:fldCharType="separate"/>
          </w:r>
          <w:r w:rsidR="00BF4D2F">
            <w:rPr>
              <w:noProof/>
              <w:lang w:val="en-US"/>
            </w:rPr>
            <w:t xml:space="preserve"> </w:t>
          </w:r>
          <w:r w:rsidR="00BF4D2F" w:rsidRPr="00BF4D2F">
            <w:rPr>
              <w:noProof/>
              <w:lang w:val="en-US"/>
            </w:rPr>
            <w:t>[26]</w:t>
          </w:r>
          <w:r w:rsidR="00BF4D2F">
            <w:rPr>
              <w:lang w:val="en-US"/>
            </w:rPr>
            <w:fldChar w:fldCharType="end"/>
          </w:r>
        </w:sdtContent>
      </w:sdt>
      <w:r w:rsidR="00BF4D2F">
        <w:rPr>
          <w:lang w:val="en-US"/>
        </w:rPr>
        <w:t xml:space="preserve">. Pada </w:t>
      </w:r>
      <w:r w:rsidR="00BF4D2F">
        <w:rPr>
          <w:i/>
          <w:lang w:val="en-US"/>
        </w:rPr>
        <w:t xml:space="preserve">Wattpad </w:t>
      </w:r>
      <w:r w:rsidR="00BF4D2F">
        <w:rPr>
          <w:lang w:val="en-US"/>
        </w:rPr>
        <w:t>berkumpul penulis, pembaca, dan penerbit yang mencari cerita-cerita potensial.</w:t>
      </w:r>
    </w:p>
    <w:p w14:paraId="4A824BA5" w14:textId="5E47335E" w:rsidR="009C61EA" w:rsidRDefault="00A0227D" w:rsidP="009C61EA">
      <w:pPr>
        <w:ind w:firstLine="709"/>
        <w:rPr>
          <w:lang w:val="en-US"/>
        </w:rPr>
      </w:pPr>
      <w:r>
        <w:rPr>
          <w:lang w:val="en-US"/>
        </w:rPr>
        <w:t xml:space="preserve">Teknik gamifikasi yang digunakan oleh situs </w:t>
      </w:r>
      <w:r>
        <w:rPr>
          <w:i/>
          <w:lang w:val="en-US"/>
        </w:rPr>
        <w:t xml:space="preserve">Wattpad </w:t>
      </w:r>
      <w:r>
        <w:rPr>
          <w:lang w:val="en-US"/>
        </w:rPr>
        <w:t xml:space="preserve">adalah </w:t>
      </w:r>
      <w:r>
        <w:rPr>
          <w:i/>
          <w:lang w:val="en-US"/>
        </w:rPr>
        <w:t xml:space="preserve">leaderboards </w:t>
      </w:r>
      <w:r>
        <w:rPr>
          <w:lang w:val="en-US"/>
        </w:rPr>
        <w:t>untuk masing-mas</w:t>
      </w:r>
      <w:r w:rsidR="00BF4D2F">
        <w:rPr>
          <w:lang w:val="en-US"/>
        </w:rPr>
        <w:t xml:space="preserve">ing genre atau tipe cerita. </w:t>
      </w:r>
      <w:r w:rsidR="00BF4D2F">
        <w:rPr>
          <w:i/>
          <w:lang w:val="en-US"/>
        </w:rPr>
        <w:t xml:space="preserve">Leaderboards </w:t>
      </w:r>
      <w:r w:rsidR="00BF4D2F">
        <w:rPr>
          <w:lang w:val="en-US"/>
        </w:rPr>
        <w:t xml:space="preserve">tersebut memiliki kenaikan dan penurunan yang fluktuatif tergantung keaktifan pengguna dalam mengelola cerita, komentar, </w:t>
      </w:r>
      <w:r w:rsidR="00BF4D2F">
        <w:rPr>
          <w:i/>
          <w:lang w:val="en-US"/>
        </w:rPr>
        <w:t xml:space="preserve">vote </w:t>
      </w:r>
      <w:r w:rsidR="00BF4D2F">
        <w:rPr>
          <w:lang w:val="en-US"/>
        </w:rPr>
        <w:t>dari pembaca, dan jumlah pembaca.</w:t>
      </w:r>
    </w:p>
    <w:p w14:paraId="3B0DB64E" w14:textId="77777777" w:rsidR="00186389" w:rsidRDefault="00186389" w:rsidP="00186389">
      <w:pPr>
        <w:keepNext/>
        <w:jc w:val="center"/>
      </w:pPr>
      <w:r w:rsidRPr="00186389">
        <w:rPr>
          <w:i/>
        </w:rPr>
        <w:drawing>
          <wp:inline distT="0" distB="0" distL="0" distR="0" wp14:anchorId="2EBC5D71" wp14:editId="4C8832D5">
            <wp:extent cx="3836739" cy="1463108"/>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7"/>
                    <a:srcRect l="36849" t="44104" r="12499" b="21532"/>
                    <a:stretch/>
                  </pic:blipFill>
                  <pic:spPr bwMode="auto">
                    <a:xfrm>
                      <a:off x="0" y="0"/>
                      <a:ext cx="3850588" cy="1468389"/>
                    </a:xfrm>
                    <a:prstGeom prst="rect">
                      <a:avLst/>
                    </a:prstGeom>
                    <a:ln>
                      <a:noFill/>
                    </a:ln>
                    <a:extLst>
                      <a:ext uri="{53640926-AAD7-44D8-BBD7-CCE9431645EC}">
                        <a14:shadowObscured xmlns:a14="http://schemas.microsoft.com/office/drawing/2010/main"/>
                      </a:ext>
                    </a:extLst>
                  </pic:spPr>
                </pic:pic>
              </a:graphicData>
            </a:graphic>
          </wp:inline>
        </w:drawing>
      </w:r>
    </w:p>
    <w:p w14:paraId="6C8A88F8" w14:textId="5E0A2A87" w:rsidR="00186389" w:rsidRDefault="00186389" w:rsidP="00186389">
      <w:pPr>
        <w:pStyle w:val="Caption"/>
        <w:rPr>
          <w:i/>
          <w:lang w:val="en-US"/>
        </w:rPr>
      </w:pPr>
      <w:r>
        <w:t xml:space="preserve">Gambar </w:t>
      </w:r>
      <w:fldSimple w:instr=" STYLEREF 1 \s ">
        <w:r w:rsidR="003A7C7F">
          <w:rPr>
            <w:noProof/>
          </w:rPr>
          <w:t>2</w:t>
        </w:r>
      </w:fldSimple>
      <w:r w:rsidR="003A7C7F">
        <w:t>.</w:t>
      </w:r>
      <w:fldSimple w:instr=" SEQ Gambar \* ARABIC \s 1 ">
        <w:r w:rsidR="003A7C7F">
          <w:rPr>
            <w:noProof/>
          </w:rPr>
          <w:t>15</w:t>
        </w:r>
      </w:fldSimple>
      <w:r>
        <w:rPr>
          <w:lang w:val="en-US"/>
        </w:rPr>
        <w:t xml:space="preserve"> </w:t>
      </w:r>
      <w:r>
        <w:rPr>
          <w:i/>
          <w:lang w:val="en-US"/>
        </w:rPr>
        <w:t xml:space="preserve">Leaderboards </w:t>
      </w:r>
      <w:r>
        <w:rPr>
          <w:lang w:val="en-US"/>
        </w:rPr>
        <w:t xml:space="preserve">pada </w:t>
      </w:r>
      <w:r w:rsidRPr="0019044B">
        <w:rPr>
          <w:i/>
          <w:lang w:val="en-US"/>
        </w:rPr>
        <w:t>Wattpad</w:t>
      </w:r>
      <w:sdt>
        <w:sdtPr>
          <w:rPr>
            <w:i/>
            <w:lang w:val="en-US"/>
          </w:rPr>
          <w:id w:val="258794036"/>
          <w:citation/>
        </w:sdtPr>
        <w:sdtContent>
          <w:r>
            <w:rPr>
              <w:i/>
              <w:lang w:val="en-US"/>
            </w:rPr>
            <w:fldChar w:fldCharType="begin"/>
          </w:r>
          <w:r>
            <w:rPr>
              <w:i/>
              <w:lang w:val="en-US"/>
            </w:rPr>
            <w:instrText xml:space="preserve"> CITATION Wat17 \l 1033 </w:instrText>
          </w:r>
          <w:r>
            <w:rPr>
              <w:i/>
              <w:lang w:val="en-US"/>
            </w:rPr>
            <w:fldChar w:fldCharType="separate"/>
          </w:r>
          <w:r>
            <w:rPr>
              <w:i/>
              <w:noProof/>
              <w:lang w:val="en-US"/>
            </w:rPr>
            <w:t xml:space="preserve"> </w:t>
          </w:r>
          <w:r w:rsidRPr="00186389">
            <w:rPr>
              <w:noProof/>
              <w:lang w:val="en-US"/>
            </w:rPr>
            <w:t>[27]</w:t>
          </w:r>
          <w:r>
            <w:rPr>
              <w:i/>
              <w:lang w:val="en-US"/>
            </w:rPr>
            <w:fldChar w:fldCharType="end"/>
          </w:r>
        </w:sdtContent>
      </w:sdt>
    </w:p>
    <w:p w14:paraId="503EB3D2" w14:textId="77777777" w:rsidR="00186389" w:rsidRDefault="00186389" w:rsidP="00186389">
      <w:pPr>
        <w:ind w:firstLine="709"/>
        <w:rPr>
          <w:lang w:val="en-US"/>
        </w:rPr>
      </w:pPr>
    </w:p>
    <w:p w14:paraId="74863FFB" w14:textId="45405F3F" w:rsidR="00186389" w:rsidRDefault="00186389" w:rsidP="00186389">
      <w:pPr>
        <w:ind w:firstLine="709"/>
        <w:rPr>
          <w:lang w:val="en-US"/>
        </w:rPr>
      </w:pPr>
      <w:r>
        <w:rPr>
          <w:lang w:val="en-US"/>
        </w:rPr>
        <w:t xml:space="preserve">Selain dari </w:t>
      </w:r>
      <w:r>
        <w:rPr>
          <w:i/>
          <w:lang w:val="en-US"/>
        </w:rPr>
        <w:t xml:space="preserve">leaderboard </w:t>
      </w:r>
      <w:r>
        <w:rPr>
          <w:lang w:val="en-US"/>
        </w:rPr>
        <w:t xml:space="preserve">yang dihadirkan, kategori-kategori pada cerita juga membuat penulis dan pembaca cerita pada </w:t>
      </w:r>
      <w:r>
        <w:rPr>
          <w:i/>
          <w:lang w:val="en-US"/>
        </w:rPr>
        <w:t xml:space="preserve">Wattpad </w:t>
      </w:r>
      <w:r>
        <w:rPr>
          <w:lang w:val="en-US"/>
        </w:rPr>
        <w:t>menjadi golongan-golongan yang saling berinteraksi.</w:t>
      </w:r>
      <w:r w:rsidR="00BC007E">
        <w:rPr>
          <w:lang w:val="en-US"/>
        </w:rPr>
        <w:t xml:space="preserve"> Berdasarkan analisa menggunakan </w:t>
      </w:r>
      <w:r w:rsidR="00BC007E">
        <w:rPr>
          <w:i/>
          <w:lang w:val="en-US"/>
        </w:rPr>
        <w:t>Octalysis Framework</w:t>
      </w:r>
      <w:r w:rsidR="00BC007E">
        <w:rPr>
          <w:lang w:val="en-US"/>
        </w:rPr>
        <w:t>, golongan-golongan ini menjadi eliteisme untuk masing-masing anggotanya.</w:t>
      </w:r>
    </w:p>
    <w:p w14:paraId="288D97E3" w14:textId="77777777" w:rsidR="00B35471" w:rsidRDefault="00B35471" w:rsidP="00B35471">
      <w:pPr>
        <w:keepNext/>
      </w:pPr>
      <w:r>
        <w:rPr>
          <w:noProof/>
          <w:lang w:eastAsia="id-ID"/>
        </w:rPr>
        <w:drawing>
          <wp:inline distT="0" distB="0" distL="0" distR="0" wp14:anchorId="7F1D7C74" wp14:editId="2012FBCF">
            <wp:extent cx="5593697" cy="228086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066" b="18403"/>
                    <a:stretch/>
                  </pic:blipFill>
                  <pic:spPr bwMode="auto">
                    <a:xfrm>
                      <a:off x="0" y="0"/>
                      <a:ext cx="5606904" cy="2286248"/>
                    </a:xfrm>
                    <a:prstGeom prst="rect">
                      <a:avLst/>
                    </a:prstGeom>
                    <a:ln>
                      <a:noFill/>
                    </a:ln>
                    <a:extLst>
                      <a:ext uri="{53640926-AAD7-44D8-BBD7-CCE9431645EC}">
                        <a14:shadowObscured xmlns:a14="http://schemas.microsoft.com/office/drawing/2010/main"/>
                      </a:ext>
                    </a:extLst>
                  </pic:spPr>
                </pic:pic>
              </a:graphicData>
            </a:graphic>
          </wp:inline>
        </w:drawing>
      </w:r>
    </w:p>
    <w:p w14:paraId="5192D165" w14:textId="0D62933F" w:rsidR="00BC007E" w:rsidRDefault="00B35471" w:rsidP="00B35471">
      <w:pPr>
        <w:pStyle w:val="Caption"/>
        <w:rPr>
          <w:i/>
          <w:lang w:val="en-US"/>
        </w:rPr>
      </w:pPr>
      <w:r>
        <w:t xml:space="preserve">Gambar </w:t>
      </w:r>
      <w:fldSimple w:instr=" STYLEREF 1 \s ">
        <w:r w:rsidR="003A7C7F">
          <w:rPr>
            <w:noProof/>
          </w:rPr>
          <w:t>2</w:t>
        </w:r>
      </w:fldSimple>
      <w:r w:rsidR="003A7C7F">
        <w:t>.</w:t>
      </w:r>
      <w:fldSimple w:instr=" SEQ Gambar \* ARABIC \s 1 ">
        <w:r w:rsidR="003A7C7F">
          <w:rPr>
            <w:noProof/>
          </w:rPr>
          <w:t>16</w:t>
        </w:r>
      </w:fldSimple>
      <w:r>
        <w:rPr>
          <w:lang w:val="en-US"/>
        </w:rPr>
        <w:t xml:space="preserve"> Kategori pada </w:t>
      </w:r>
      <w:r>
        <w:rPr>
          <w:i/>
          <w:lang w:val="en-US"/>
        </w:rPr>
        <w:t>Wattpad</w:t>
      </w:r>
      <w:sdt>
        <w:sdtPr>
          <w:rPr>
            <w:i/>
            <w:lang w:val="en-US"/>
          </w:rPr>
          <w:id w:val="-2110809168"/>
          <w:citation/>
        </w:sdtPr>
        <w:sdtContent>
          <w:r>
            <w:rPr>
              <w:i/>
              <w:lang w:val="en-US"/>
            </w:rPr>
            <w:fldChar w:fldCharType="begin"/>
          </w:r>
          <w:r>
            <w:rPr>
              <w:i/>
              <w:lang w:val="en-US"/>
            </w:rPr>
            <w:instrText xml:space="preserve"> CITATION Wat171 \l 1033 </w:instrText>
          </w:r>
          <w:r>
            <w:rPr>
              <w:i/>
              <w:lang w:val="en-US"/>
            </w:rPr>
            <w:fldChar w:fldCharType="separate"/>
          </w:r>
          <w:r>
            <w:rPr>
              <w:i/>
              <w:noProof/>
              <w:lang w:val="en-US"/>
            </w:rPr>
            <w:t xml:space="preserve"> </w:t>
          </w:r>
          <w:r w:rsidRPr="00B35471">
            <w:rPr>
              <w:noProof/>
              <w:lang w:val="en-US"/>
            </w:rPr>
            <w:t>[28]</w:t>
          </w:r>
          <w:r>
            <w:rPr>
              <w:i/>
              <w:lang w:val="en-US"/>
            </w:rPr>
            <w:fldChar w:fldCharType="end"/>
          </w:r>
        </w:sdtContent>
      </w:sdt>
    </w:p>
    <w:p w14:paraId="52AD8383" w14:textId="77777777" w:rsidR="00B35471" w:rsidRPr="00B35471" w:rsidRDefault="00B35471" w:rsidP="00B35471">
      <w:pPr>
        <w:rPr>
          <w:lang w:val="en-US"/>
        </w:rPr>
      </w:pPr>
    </w:p>
    <w:p w14:paraId="67C46AA0" w14:textId="105DD765" w:rsidR="00E658B5" w:rsidRPr="00B35471" w:rsidRDefault="00463478" w:rsidP="00463478">
      <w:pPr>
        <w:pStyle w:val="ListParagraph"/>
        <w:numPr>
          <w:ilvl w:val="0"/>
          <w:numId w:val="206"/>
        </w:numPr>
        <w:rPr>
          <w:lang w:val="en-US"/>
        </w:rPr>
      </w:pPr>
      <w:r>
        <w:rPr>
          <w:i/>
          <w:lang w:val="en-US"/>
        </w:rPr>
        <w:t>B</w:t>
      </w:r>
      <w:r w:rsidRPr="00463478">
        <w:rPr>
          <w:i/>
          <w:lang w:val="en-US"/>
        </w:rPr>
        <w:t>linddatewithabook.com</w:t>
      </w:r>
    </w:p>
    <w:p w14:paraId="01BB9EC2" w14:textId="32D6DE04" w:rsidR="00B35471" w:rsidRDefault="00463478" w:rsidP="00B35471">
      <w:pPr>
        <w:pStyle w:val="ListParagraph"/>
        <w:ind w:left="0" w:firstLine="720"/>
        <w:rPr>
          <w:lang w:val="en-US"/>
        </w:rPr>
      </w:pPr>
      <w:r>
        <w:rPr>
          <w:i/>
          <w:lang w:val="en-US"/>
        </w:rPr>
        <w:t>B</w:t>
      </w:r>
      <w:r w:rsidRPr="00463478">
        <w:rPr>
          <w:i/>
          <w:lang w:val="en-US"/>
        </w:rPr>
        <w:t>linddatewithabook.com</w:t>
      </w:r>
      <w:r>
        <w:rPr>
          <w:i/>
          <w:lang w:val="en-US"/>
        </w:rPr>
        <w:t xml:space="preserve"> </w:t>
      </w:r>
      <w:r>
        <w:rPr>
          <w:lang w:val="en-US"/>
        </w:rPr>
        <w:t xml:space="preserve">adalah sebuah toko buku </w:t>
      </w:r>
      <w:r>
        <w:rPr>
          <w:i/>
          <w:lang w:val="en-US"/>
        </w:rPr>
        <w:t xml:space="preserve">online </w:t>
      </w:r>
      <w:r>
        <w:rPr>
          <w:lang w:val="en-US"/>
        </w:rPr>
        <w:t>yang menjual buku yang terbungkus dengan kertas coklat. Pembeli tidak tahu buku apa yang ada di dalamnya ketika pembeli membelinya</w:t>
      </w:r>
      <w:sdt>
        <w:sdtPr>
          <w:rPr>
            <w:lang w:val="en-US"/>
          </w:rPr>
          <w:id w:val="752943571"/>
          <w:citation/>
        </w:sdtPr>
        <w:sdtContent>
          <w:r w:rsidR="002B42CB">
            <w:rPr>
              <w:lang w:val="en-US"/>
            </w:rPr>
            <w:fldChar w:fldCharType="begin"/>
          </w:r>
          <w:r w:rsidR="002B42CB">
            <w:rPr>
              <w:lang w:val="en-US"/>
            </w:rPr>
            <w:instrText xml:space="preserve"> CITATION Abo171 \l 1033 </w:instrText>
          </w:r>
          <w:r w:rsidR="002B42CB">
            <w:rPr>
              <w:lang w:val="en-US"/>
            </w:rPr>
            <w:fldChar w:fldCharType="separate"/>
          </w:r>
          <w:r w:rsidR="002B42CB">
            <w:rPr>
              <w:noProof/>
              <w:lang w:val="en-US"/>
            </w:rPr>
            <w:t xml:space="preserve"> </w:t>
          </w:r>
          <w:r w:rsidR="002B42CB" w:rsidRPr="002B42CB">
            <w:rPr>
              <w:noProof/>
              <w:lang w:val="en-US"/>
            </w:rPr>
            <w:t>[29]</w:t>
          </w:r>
          <w:r w:rsidR="002B42CB">
            <w:rPr>
              <w:lang w:val="en-US"/>
            </w:rPr>
            <w:fldChar w:fldCharType="end"/>
          </w:r>
        </w:sdtContent>
      </w:sdt>
      <w:r>
        <w:rPr>
          <w:lang w:val="en-US"/>
        </w:rPr>
        <w:t xml:space="preserve">. Terdapat resiko pembeli membeli buku yang sama dengan buku yang telah dibeli sebelumnya. Meski dengan resiko begitu, banyak pembeli lebih tertarik dengan buku yang dijual pada </w:t>
      </w:r>
      <w:r w:rsidRPr="00463478">
        <w:rPr>
          <w:lang w:val="en-US"/>
        </w:rPr>
        <w:t>blinddatewithabook.com</w:t>
      </w:r>
      <w:r>
        <w:rPr>
          <w:lang w:val="en-US"/>
        </w:rPr>
        <w:t xml:space="preserve">. Hal ini dikarenakan </w:t>
      </w:r>
      <w:r w:rsidRPr="00463478">
        <w:rPr>
          <w:lang w:val="en-US"/>
        </w:rPr>
        <w:t>blinddatewithabook.com</w:t>
      </w:r>
      <w:r>
        <w:rPr>
          <w:lang w:val="en-US"/>
        </w:rPr>
        <w:t xml:space="preserve">, memasukkan teknik gamifikasi yang memberikan unsur kejutan dan meningkatkan rasa penasaran pembeli, seperti sebuah </w:t>
      </w:r>
      <w:r>
        <w:rPr>
          <w:i/>
          <w:lang w:val="en-US"/>
        </w:rPr>
        <w:t>mystery box</w:t>
      </w:r>
      <w:r>
        <w:rPr>
          <w:lang w:val="en-US"/>
        </w:rPr>
        <w:t>.</w:t>
      </w:r>
    </w:p>
    <w:p w14:paraId="300B2336" w14:textId="77777777" w:rsidR="002B42CB" w:rsidRDefault="002B42CB" w:rsidP="002B42CB">
      <w:pPr>
        <w:keepNext/>
        <w:jc w:val="center"/>
      </w:pPr>
      <w:r>
        <w:rPr>
          <w:noProof/>
          <w:lang w:eastAsia="id-ID"/>
        </w:rPr>
        <w:drawing>
          <wp:inline distT="0" distB="0" distL="0" distR="0" wp14:anchorId="768FF828" wp14:editId="1352F34B">
            <wp:extent cx="1561672" cy="1561672"/>
            <wp:effectExtent l="0" t="0" r="0" b="0"/>
            <wp:docPr id="289" name="Picture 289" descr="https://68.media.tumblr.com/4fb60b9ca75384588633582884e307fa/tumblr_o39ytxbcQZ1s25d2wo1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68.media.tumblr.com/4fb60b9ca75384588633582884e307fa/tumblr_o39ytxbcQZ1s25d2wo1_50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01592" cy="1601592"/>
                    </a:xfrm>
                    <a:prstGeom prst="rect">
                      <a:avLst/>
                    </a:prstGeom>
                    <a:noFill/>
                    <a:ln>
                      <a:noFill/>
                    </a:ln>
                  </pic:spPr>
                </pic:pic>
              </a:graphicData>
            </a:graphic>
          </wp:inline>
        </w:drawing>
      </w:r>
    </w:p>
    <w:p w14:paraId="64600E39" w14:textId="5DD75261" w:rsidR="002B42CB" w:rsidRPr="002B42CB" w:rsidRDefault="002B42CB" w:rsidP="00FC36DC">
      <w:pPr>
        <w:pStyle w:val="Caption"/>
        <w:rPr>
          <w:lang w:val="en-US"/>
        </w:rPr>
      </w:pPr>
      <w:r>
        <w:t xml:space="preserve">Gambar </w:t>
      </w:r>
      <w:fldSimple w:instr=" STYLEREF 1 \s ">
        <w:r w:rsidR="003A7C7F">
          <w:rPr>
            <w:noProof/>
          </w:rPr>
          <w:t>2</w:t>
        </w:r>
      </w:fldSimple>
      <w:r w:rsidR="003A7C7F">
        <w:t>.</w:t>
      </w:r>
      <w:fldSimple w:instr=" SEQ Gambar \* ARABIC \s 1 ">
        <w:r w:rsidR="003A7C7F">
          <w:rPr>
            <w:noProof/>
          </w:rPr>
          <w:t>17</w:t>
        </w:r>
      </w:fldSimple>
      <w:r>
        <w:rPr>
          <w:lang w:val="en-US"/>
        </w:rPr>
        <w:t xml:space="preserve"> Buku di B</w:t>
      </w:r>
      <w:r w:rsidRPr="003F780C">
        <w:rPr>
          <w:lang w:val="en-US"/>
        </w:rPr>
        <w:t>lind</w:t>
      </w:r>
      <w:r>
        <w:rPr>
          <w:lang w:val="en-US"/>
        </w:rPr>
        <w:t>datewithabook.com</w:t>
      </w:r>
      <w:sdt>
        <w:sdtPr>
          <w:rPr>
            <w:lang w:val="en-US"/>
          </w:rPr>
          <w:id w:val="100623159"/>
          <w:citation/>
        </w:sdtPr>
        <w:sdtContent>
          <w:r>
            <w:rPr>
              <w:lang w:val="en-US"/>
            </w:rPr>
            <w:fldChar w:fldCharType="begin"/>
          </w:r>
          <w:r>
            <w:rPr>
              <w:lang w:val="en-US"/>
            </w:rPr>
            <w:instrText xml:space="preserve"> CITATION Abo171 \l 1033 </w:instrText>
          </w:r>
          <w:r>
            <w:rPr>
              <w:lang w:val="en-US"/>
            </w:rPr>
            <w:fldChar w:fldCharType="separate"/>
          </w:r>
          <w:r>
            <w:rPr>
              <w:noProof/>
              <w:lang w:val="en-US"/>
            </w:rPr>
            <w:t xml:space="preserve"> </w:t>
          </w:r>
          <w:r w:rsidRPr="002B42CB">
            <w:rPr>
              <w:noProof/>
              <w:lang w:val="en-US"/>
            </w:rPr>
            <w:t>[29]</w:t>
          </w:r>
          <w:r>
            <w:rPr>
              <w:lang w:val="en-US"/>
            </w:rPr>
            <w:fldChar w:fldCharType="end"/>
          </w:r>
        </w:sdtContent>
      </w:sdt>
    </w:p>
    <w:p w14:paraId="5407F4F0" w14:textId="7633A3FF" w:rsidR="00E658B5" w:rsidRPr="006825D0" w:rsidRDefault="00D62181" w:rsidP="006825D0">
      <w:pPr>
        <w:pStyle w:val="ListParagraph"/>
        <w:numPr>
          <w:ilvl w:val="0"/>
          <w:numId w:val="206"/>
        </w:numPr>
        <w:rPr>
          <w:lang w:val="en-US"/>
        </w:rPr>
      </w:pPr>
      <w:r>
        <w:rPr>
          <w:i/>
          <w:lang w:val="en-US"/>
        </w:rPr>
        <w:lastRenderedPageBreak/>
        <w:t>Parallel Kingdom</w:t>
      </w:r>
    </w:p>
    <w:p w14:paraId="496A1C0D" w14:textId="26550B99" w:rsidR="00D01908" w:rsidRDefault="00964FDD" w:rsidP="00964FDD">
      <w:pPr>
        <w:ind w:firstLine="709"/>
        <w:rPr>
          <w:lang w:val="en-US"/>
        </w:rPr>
      </w:pPr>
      <w:r>
        <w:rPr>
          <w:i/>
          <w:lang w:val="en-US"/>
        </w:rPr>
        <w:t xml:space="preserve">Parallel Kingdom </w:t>
      </w:r>
      <w:r>
        <w:rPr>
          <w:lang w:val="en-US"/>
        </w:rPr>
        <w:t xml:space="preserve">adalah permainan MMORPG berbasis </w:t>
      </w:r>
      <w:r>
        <w:rPr>
          <w:i/>
          <w:lang w:val="en-US"/>
        </w:rPr>
        <w:t xml:space="preserve">mobile </w:t>
      </w:r>
      <w:r>
        <w:rPr>
          <w:lang w:val="en-US"/>
        </w:rPr>
        <w:t xml:space="preserve">dengan konsep sama dengan </w:t>
      </w:r>
      <w:r w:rsidRPr="00964FDD">
        <w:rPr>
          <w:i/>
          <w:lang w:val="en-US"/>
        </w:rPr>
        <w:t>Pokemon Go</w:t>
      </w:r>
      <w:r>
        <w:rPr>
          <w:lang w:val="en-US"/>
        </w:rPr>
        <w:t xml:space="preserve">. Pada </w:t>
      </w:r>
      <w:r>
        <w:rPr>
          <w:i/>
          <w:lang w:val="en-US"/>
        </w:rPr>
        <w:t>Parallel Kingdom</w:t>
      </w:r>
      <w:r>
        <w:rPr>
          <w:lang w:val="en-US"/>
        </w:rPr>
        <w:t xml:space="preserve">, pemain membangun kerjaan pada peta yang didasarkan dengan peta di dunia nyata. </w:t>
      </w:r>
      <w:r w:rsidR="005052CF">
        <w:rPr>
          <w:lang w:val="en-US"/>
        </w:rPr>
        <w:t xml:space="preserve">Secara keseluruhan permainan, </w:t>
      </w:r>
      <w:r w:rsidR="005052CF">
        <w:rPr>
          <w:i/>
          <w:lang w:val="en-US"/>
        </w:rPr>
        <w:t xml:space="preserve">Parallel Kingdom </w:t>
      </w:r>
      <w:r w:rsidR="005052CF">
        <w:rPr>
          <w:lang w:val="en-US"/>
        </w:rPr>
        <w:t>memiliki unsur permainan yang sama dengan permainan MMORPG lainnya</w:t>
      </w:r>
      <w:sdt>
        <w:sdtPr>
          <w:rPr>
            <w:lang w:val="en-US"/>
          </w:rPr>
          <w:id w:val="442035967"/>
          <w:citation/>
        </w:sdtPr>
        <w:sdtContent>
          <w:r w:rsidR="00943FD4">
            <w:rPr>
              <w:lang w:val="en-US"/>
            </w:rPr>
            <w:fldChar w:fldCharType="begin"/>
          </w:r>
          <w:r w:rsidR="00943FD4">
            <w:rPr>
              <w:lang w:val="en-US"/>
            </w:rPr>
            <w:instrText xml:space="preserve"> CITATION Par17 \l 1033 </w:instrText>
          </w:r>
          <w:r w:rsidR="00943FD4">
            <w:rPr>
              <w:lang w:val="en-US"/>
            </w:rPr>
            <w:fldChar w:fldCharType="separate"/>
          </w:r>
          <w:r w:rsidR="00943FD4">
            <w:rPr>
              <w:noProof/>
              <w:lang w:val="en-US"/>
            </w:rPr>
            <w:t xml:space="preserve"> </w:t>
          </w:r>
          <w:r w:rsidR="00943FD4" w:rsidRPr="00943FD4">
            <w:rPr>
              <w:noProof/>
              <w:lang w:val="en-US"/>
            </w:rPr>
            <w:t>[30]</w:t>
          </w:r>
          <w:r w:rsidR="00943FD4">
            <w:rPr>
              <w:lang w:val="en-US"/>
            </w:rPr>
            <w:fldChar w:fldCharType="end"/>
          </w:r>
        </w:sdtContent>
      </w:sdt>
      <w:r w:rsidR="005052CF">
        <w:rPr>
          <w:lang w:val="en-US"/>
        </w:rPr>
        <w:t>.</w:t>
      </w:r>
    </w:p>
    <w:p w14:paraId="27E3BA94" w14:textId="77777777" w:rsidR="003A7C7F" w:rsidRDefault="003A7C7F" w:rsidP="003A7C7F">
      <w:pPr>
        <w:keepNext/>
        <w:jc w:val="center"/>
      </w:pPr>
      <w:r>
        <w:rPr>
          <w:noProof/>
          <w:lang w:eastAsia="id-ID"/>
        </w:rPr>
        <w:drawing>
          <wp:inline distT="0" distB="0" distL="0" distR="0" wp14:anchorId="236A634C" wp14:editId="704C3579">
            <wp:extent cx="1211984" cy="2279788"/>
            <wp:effectExtent l="0" t="0" r="0" b="0"/>
            <wp:docPr id="290" name="Picture 290" descr="http://www.parallelkingdom.com/img/theme/pages/pk_media/screenshots_page/pieces/screenshot_android_1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parallelkingdom.com/img/theme/pages/pk_media/screenshots_page/pieces/screenshot_android_1_ful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32112" cy="2317649"/>
                    </a:xfrm>
                    <a:prstGeom prst="rect">
                      <a:avLst/>
                    </a:prstGeom>
                    <a:noFill/>
                    <a:ln>
                      <a:noFill/>
                    </a:ln>
                  </pic:spPr>
                </pic:pic>
              </a:graphicData>
            </a:graphic>
          </wp:inline>
        </w:drawing>
      </w:r>
    </w:p>
    <w:p w14:paraId="27AABD95" w14:textId="1AD17DB2" w:rsidR="00943FD4" w:rsidRDefault="003A7C7F" w:rsidP="003A7C7F">
      <w:pPr>
        <w:pStyle w:val="Caption"/>
        <w:rPr>
          <w:i/>
          <w:lang w:val="en-US"/>
        </w:rPr>
      </w:pPr>
      <w:r>
        <w:t xml:space="preserve">Gambar </w:t>
      </w:r>
      <w:fldSimple w:instr=" STYLEREF 1 \s ">
        <w:r>
          <w:rPr>
            <w:noProof/>
          </w:rPr>
          <w:t>2</w:t>
        </w:r>
      </w:fldSimple>
      <w:r>
        <w:t>.</w:t>
      </w:r>
      <w:fldSimple w:instr=" SEQ Gambar \* ARABIC \s 1 ">
        <w:r>
          <w:rPr>
            <w:noProof/>
          </w:rPr>
          <w:t>18</w:t>
        </w:r>
      </w:fldSimple>
      <w:r>
        <w:rPr>
          <w:lang w:val="en-US"/>
        </w:rPr>
        <w:t xml:space="preserve"> </w:t>
      </w:r>
      <w:r w:rsidRPr="001E3CDE">
        <w:rPr>
          <w:i/>
          <w:lang w:val="en-US"/>
        </w:rPr>
        <w:t>Parallel Kingdom</w:t>
      </w:r>
      <w:sdt>
        <w:sdtPr>
          <w:rPr>
            <w:i/>
            <w:lang w:val="en-US"/>
          </w:rPr>
          <w:id w:val="-265005613"/>
          <w:citation/>
        </w:sdtPr>
        <w:sdtContent>
          <w:r>
            <w:rPr>
              <w:i/>
              <w:lang w:val="en-US"/>
            </w:rPr>
            <w:fldChar w:fldCharType="begin"/>
          </w:r>
          <w:r>
            <w:rPr>
              <w:i/>
              <w:lang w:val="en-US"/>
            </w:rPr>
            <w:instrText xml:space="preserve"> CITATION Med17 \l 1033 </w:instrText>
          </w:r>
          <w:r>
            <w:rPr>
              <w:i/>
              <w:lang w:val="en-US"/>
            </w:rPr>
            <w:fldChar w:fldCharType="separate"/>
          </w:r>
          <w:r>
            <w:rPr>
              <w:i/>
              <w:noProof/>
              <w:lang w:val="en-US"/>
            </w:rPr>
            <w:t xml:space="preserve"> </w:t>
          </w:r>
          <w:r w:rsidRPr="003A7C7F">
            <w:rPr>
              <w:noProof/>
              <w:lang w:val="en-US"/>
            </w:rPr>
            <w:t>[31]</w:t>
          </w:r>
          <w:r>
            <w:rPr>
              <w:i/>
              <w:lang w:val="en-US"/>
            </w:rPr>
            <w:fldChar w:fldCharType="end"/>
          </w:r>
        </w:sdtContent>
      </w:sdt>
    </w:p>
    <w:p w14:paraId="5BB254B7" w14:textId="77777777" w:rsidR="009E1459" w:rsidRDefault="009E1459" w:rsidP="003A7C7F">
      <w:pPr>
        <w:ind w:firstLine="709"/>
        <w:rPr>
          <w:lang w:val="en-US"/>
        </w:rPr>
      </w:pPr>
    </w:p>
    <w:p w14:paraId="47DE9820" w14:textId="0AACD245" w:rsidR="00425D13" w:rsidRDefault="009E1459" w:rsidP="00425D13">
      <w:pPr>
        <w:ind w:firstLine="709"/>
        <w:rPr>
          <w:lang w:val="en-US"/>
        </w:rPr>
      </w:pPr>
      <w:r>
        <w:rPr>
          <w:lang w:val="en-US"/>
        </w:rPr>
        <w:t xml:space="preserve">Namun, </w:t>
      </w:r>
      <w:r>
        <w:rPr>
          <w:i/>
          <w:lang w:val="en-US"/>
        </w:rPr>
        <w:t xml:space="preserve">Parallel Kingdom </w:t>
      </w:r>
      <w:r>
        <w:rPr>
          <w:lang w:val="en-US"/>
        </w:rPr>
        <w:t xml:space="preserve">memiliki fitur </w:t>
      </w:r>
      <w:r>
        <w:rPr>
          <w:i/>
          <w:lang w:val="en-US"/>
        </w:rPr>
        <w:t xml:space="preserve">mentorship </w:t>
      </w:r>
      <w:r>
        <w:rPr>
          <w:lang w:val="en-US"/>
        </w:rPr>
        <w:t xml:space="preserve">untuk setiap pemain baru oleh pemain lama. Fitur ini memungkinkan pemain lama untuk melatih pemain baru dan memberikan benda virtual yang akan membantu pemain baru untuk menaikkan level dan mengalahkan musuh. Dengan kehadiran mentor, pemain lama merasa memiliki </w:t>
      </w:r>
      <w:r w:rsidR="008875FB">
        <w:rPr>
          <w:lang w:val="en-US"/>
        </w:rPr>
        <w:t>penolong dan memiliki ikatan dengan mentornya. Hal ini membuat pemain akan kembali memainkan permainan ini karena tidak mau kehilangan ikatan dengan mentor yang telah menolongnya</w:t>
      </w:r>
      <w:sdt>
        <w:sdtPr>
          <w:rPr>
            <w:lang w:val="en-US"/>
          </w:rPr>
          <w:id w:val="-50004827"/>
          <w:citation/>
        </w:sdtPr>
        <w:sdtContent>
          <w:r w:rsidR="00796706">
            <w:rPr>
              <w:lang w:val="en-US"/>
            </w:rPr>
            <w:fldChar w:fldCharType="begin"/>
          </w:r>
          <w:r w:rsidR="00796706">
            <w:rPr>
              <w:lang w:val="en-US"/>
            </w:rPr>
            <w:instrText xml:space="preserve"> CITATION Cho17 \l 1033 </w:instrText>
          </w:r>
          <w:r w:rsidR="00796706">
            <w:rPr>
              <w:lang w:val="en-US"/>
            </w:rPr>
            <w:fldChar w:fldCharType="separate"/>
          </w:r>
          <w:r w:rsidR="00796706">
            <w:rPr>
              <w:noProof/>
              <w:lang w:val="en-US"/>
            </w:rPr>
            <w:t xml:space="preserve"> </w:t>
          </w:r>
          <w:r w:rsidR="00796706" w:rsidRPr="00796706">
            <w:rPr>
              <w:noProof/>
              <w:lang w:val="en-US"/>
            </w:rPr>
            <w:t>[32]</w:t>
          </w:r>
          <w:r w:rsidR="00796706">
            <w:rPr>
              <w:lang w:val="en-US"/>
            </w:rPr>
            <w:fldChar w:fldCharType="end"/>
          </w:r>
        </w:sdtContent>
      </w:sdt>
      <w:r w:rsidR="008875FB">
        <w:rPr>
          <w:lang w:val="en-US"/>
        </w:rPr>
        <w:t>.</w:t>
      </w:r>
      <w:r w:rsidR="00425D13">
        <w:rPr>
          <w:lang w:val="en-US"/>
        </w:rPr>
        <w:t xml:space="preserve"> Fitur </w:t>
      </w:r>
      <w:r w:rsidR="00425D13">
        <w:rPr>
          <w:i/>
          <w:lang w:val="en-US"/>
        </w:rPr>
        <w:t xml:space="preserve">mentorship </w:t>
      </w:r>
      <w:r w:rsidR="00425D13">
        <w:rPr>
          <w:lang w:val="en-US"/>
        </w:rPr>
        <w:t>ini merupakan salah satu dari teknik gamifikasi untuk mengikat pemain agar kembali bermain setelah meninggalkan permainan.</w:t>
      </w:r>
    </w:p>
    <w:p w14:paraId="0C14FB8D" w14:textId="6F49C22B" w:rsidR="00B07D45" w:rsidRPr="009D7997" w:rsidRDefault="001F32E4" w:rsidP="009D7997">
      <w:pPr>
        <w:ind w:firstLine="709"/>
        <w:rPr>
          <w:lang w:val="en-US"/>
        </w:rPr>
        <w:sectPr w:rsidR="00B07D45" w:rsidRPr="009D7997" w:rsidSect="00226B5C">
          <w:pgSz w:w="11906" w:h="16838"/>
          <w:pgMar w:top="1701" w:right="1701" w:bottom="1701" w:left="2268" w:header="720" w:footer="720" w:gutter="0"/>
          <w:cols w:space="720"/>
          <w:titlePg/>
          <w:docGrid w:linePitch="360"/>
        </w:sectPr>
      </w:pPr>
      <w:r>
        <w:rPr>
          <w:lang w:val="en-US"/>
        </w:rPr>
        <w:t xml:space="preserve">Lewat </w:t>
      </w:r>
      <w:r>
        <w:rPr>
          <w:i/>
          <w:lang w:val="en-US"/>
        </w:rPr>
        <w:t>mentorship</w:t>
      </w:r>
      <w:r>
        <w:rPr>
          <w:lang w:val="en-US"/>
        </w:rPr>
        <w:t xml:space="preserve">, permainan ini juga memberikan ‘gelar’ pada pemain yang berada pada level atas atau pemain lama sebagai seorang mentor. </w:t>
      </w:r>
      <w:r w:rsidR="00E11D45">
        <w:rPr>
          <w:lang w:val="en-US"/>
        </w:rPr>
        <w:t>Gelar ini membuat pemain mera</w:t>
      </w:r>
      <w:r w:rsidR="00B87A89">
        <w:rPr>
          <w:lang w:val="en-US"/>
        </w:rPr>
        <w:t>sa istimewa dan disambut di dalam sistem.</w:t>
      </w:r>
    </w:p>
    <w:p w14:paraId="1C030460" w14:textId="77777777" w:rsidR="0006017B" w:rsidRPr="004E347A" w:rsidRDefault="0006017B" w:rsidP="00A876BF">
      <w:pPr>
        <w:pStyle w:val="Heading1"/>
      </w:pPr>
      <w:r w:rsidRPr="004E347A">
        <w:lastRenderedPageBreak/>
        <w:br/>
      </w:r>
      <w:bookmarkStart w:id="141" w:name="_Toc480274130"/>
      <w:r w:rsidRPr="004E347A">
        <w:t xml:space="preserve">ANALISIS DAN </w:t>
      </w:r>
      <w:r w:rsidR="006D230B" w:rsidRPr="004E347A">
        <w:t>RANCANGAN SISTEM</w:t>
      </w:r>
      <w:bookmarkEnd w:id="141"/>
    </w:p>
    <w:p w14:paraId="3ACB9A89" w14:textId="77777777" w:rsidR="00DF18BC" w:rsidRPr="004E347A" w:rsidRDefault="00DF18BC" w:rsidP="00DF18BC"/>
    <w:p w14:paraId="2FF4546F" w14:textId="77777777" w:rsidR="0006017B" w:rsidRPr="00DE27F1" w:rsidRDefault="00C12BF4" w:rsidP="00A876BF">
      <w:pPr>
        <w:pStyle w:val="Heading2"/>
        <w:rPr>
          <w:i/>
        </w:rPr>
      </w:pPr>
      <w:bookmarkStart w:id="142" w:name="_Toc480274131"/>
      <w:r w:rsidRPr="00DE27F1">
        <w:rPr>
          <w:i/>
        </w:rPr>
        <w:t>Octalysis Strategy Dashboard</w:t>
      </w:r>
      <w:bookmarkEnd w:id="142"/>
    </w:p>
    <w:p w14:paraId="4B57F7EC" w14:textId="02DEFB5F" w:rsidR="007B33DF" w:rsidRDefault="007B33DF" w:rsidP="005E4589">
      <w:pPr>
        <w:pStyle w:val="ReportContent"/>
      </w:pPr>
      <w:r>
        <w:t xml:space="preserve">Perancangan </w:t>
      </w:r>
      <w:r w:rsidR="006A502F" w:rsidRPr="006A502F">
        <w:rPr>
          <w:i/>
        </w:rPr>
        <w:t>Octalysis Framework</w:t>
      </w:r>
      <w:r>
        <w:t xml:space="preserve"> untuk sebuah sistem dilakukan </w:t>
      </w:r>
      <w:r w:rsidR="004F0B6B">
        <w:t>dengan membuat</w:t>
      </w:r>
      <w:r>
        <w:t xml:space="preserve"> </w:t>
      </w:r>
      <w:r>
        <w:rPr>
          <w:i/>
        </w:rPr>
        <w:t>Octalysis Strategy Dashboard</w:t>
      </w:r>
      <w:r>
        <w:t xml:space="preserve">. </w:t>
      </w:r>
      <w:r>
        <w:rPr>
          <w:i/>
        </w:rPr>
        <w:t xml:space="preserve">Octalysis Strategy Dashboard </w:t>
      </w:r>
      <w:r w:rsidR="004F0B6B" w:rsidRPr="004F0B6B">
        <w:t>digunakan</w:t>
      </w:r>
      <w:r w:rsidR="004F0B6B">
        <w:t xml:space="preserve"> untuk </w:t>
      </w:r>
      <w:r>
        <w:t>menganalisa sistem dan merancang gamifikasi yang akan diterapkan</w:t>
      </w:r>
      <w:r w:rsidR="004F0B6B">
        <w:t xml:space="preserve"> pada sebuah </w:t>
      </w:r>
      <w:r w:rsidR="004F0B6B" w:rsidRPr="004A523C">
        <w:t>sistem</w:t>
      </w:r>
      <w:r w:rsidRPr="004A523C">
        <w:t xml:space="preserve">. Oleh karena itu, pada </w:t>
      </w:r>
      <w:r w:rsidR="004F0B6B" w:rsidRPr="004A523C">
        <w:t>bab</w:t>
      </w:r>
      <w:r w:rsidRPr="004A523C">
        <w:t xml:space="preserve"> ini akan dijabarkan </w:t>
      </w:r>
      <w:r w:rsidRPr="004A523C">
        <w:rPr>
          <w:i/>
        </w:rPr>
        <w:t>Octalysis Strategy Dashboard</w:t>
      </w:r>
      <w:r w:rsidR="004F0B6B" w:rsidRPr="004A523C">
        <w:t xml:space="preserve"> meliputi </w:t>
      </w:r>
      <w:r w:rsidR="00E6054F" w:rsidRPr="004A523C">
        <w:rPr>
          <w:i/>
        </w:rPr>
        <w:t>business m</w:t>
      </w:r>
      <w:r w:rsidR="004F0B6B" w:rsidRPr="004A523C">
        <w:rPr>
          <w:i/>
        </w:rPr>
        <w:t xml:space="preserve">etrics, </w:t>
      </w:r>
      <w:r w:rsidR="00E6054F" w:rsidRPr="004A523C">
        <w:rPr>
          <w:i/>
        </w:rPr>
        <w:t xml:space="preserve">user types, desired actions, feedback mechanics, incentives and rewards, </w:t>
      </w:r>
      <w:r w:rsidR="00E6054F" w:rsidRPr="004A523C">
        <w:t xml:space="preserve">dan </w:t>
      </w:r>
      <w:r w:rsidR="00E6054F" w:rsidRPr="004A523C">
        <w:rPr>
          <w:i/>
        </w:rPr>
        <w:t>ideation process</w:t>
      </w:r>
      <w:r w:rsidR="00E6054F" w:rsidRPr="004A523C">
        <w:t xml:space="preserve"> pada setiap level </w:t>
      </w:r>
      <w:r w:rsidR="006A502F" w:rsidRPr="006A502F">
        <w:rPr>
          <w:i/>
        </w:rPr>
        <w:t>Octalysis Framework</w:t>
      </w:r>
      <w:r w:rsidR="00E6054F" w:rsidRPr="004A523C">
        <w:rPr>
          <w:i/>
        </w:rPr>
        <w:t xml:space="preserve"> </w:t>
      </w:r>
      <w:r w:rsidR="00E6054F" w:rsidRPr="004A523C">
        <w:t xml:space="preserve">yang diterapkan pada </w:t>
      </w:r>
      <w:r w:rsidR="00E6054F" w:rsidRPr="004A523C">
        <w:rPr>
          <w:i/>
        </w:rPr>
        <w:t xml:space="preserve">website </w:t>
      </w:r>
      <w:r w:rsidR="006A502F" w:rsidRPr="006A502F">
        <w:rPr>
          <w:i/>
        </w:rPr>
        <w:t>online survey</w:t>
      </w:r>
      <w:r w:rsidR="00E6054F" w:rsidRPr="004A523C">
        <w:rPr>
          <w:i/>
        </w:rPr>
        <w:t xml:space="preserve"> Showvey</w:t>
      </w:r>
      <w:r w:rsidRPr="004A523C">
        <w:t>.</w:t>
      </w:r>
    </w:p>
    <w:p w14:paraId="08CEEB29" w14:textId="77777777" w:rsidR="007B33DF" w:rsidRDefault="007B33DF" w:rsidP="005E4589">
      <w:pPr>
        <w:pStyle w:val="ReportContent"/>
      </w:pPr>
    </w:p>
    <w:p w14:paraId="05202FE2" w14:textId="77777777" w:rsidR="007B33DF" w:rsidRPr="00DE27F1" w:rsidRDefault="007B33DF" w:rsidP="007B33DF">
      <w:pPr>
        <w:pStyle w:val="Heading3"/>
        <w:rPr>
          <w:i/>
        </w:rPr>
      </w:pPr>
      <w:bookmarkStart w:id="143" w:name="_Toc480274132"/>
      <w:r w:rsidRPr="00DE27F1">
        <w:rPr>
          <w:i/>
        </w:rPr>
        <w:t>Business Metrics</w:t>
      </w:r>
      <w:bookmarkEnd w:id="143"/>
    </w:p>
    <w:p w14:paraId="3ED9961E" w14:textId="0E8D7D41" w:rsidR="00683090" w:rsidRDefault="003E338E" w:rsidP="005E4589">
      <w:pPr>
        <w:pStyle w:val="ReportContent"/>
      </w:pPr>
      <w:r>
        <w:rPr>
          <w:i/>
        </w:rPr>
        <w:t>Business m</w:t>
      </w:r>
      <w:r w:rsidR="00E85C1B" w:rsidRPr="009354C4">
        <w:rPr>
          <w:i/>
        </w:rPr>
        <w:t>etrics</w:t>
      </w:r>
      <w:r w:rsidR="00E85C1B">
        <w:t xml:space="preserve"> terdiri dari</w:t>
      </w:r>
      <w:r w:rsidR="00683090">
        <w:t xml:space="preserve"> tujuan</w:t>
      </w:r>
      <w:r w:rsidR="00E85C1B">
        <w:t xml:space="preserve"> dan target</w:t>
      </w:r>
      <w:r w:rsidR="00683090">
        <w:t xml:space="preserve"> penerapan gamifikasi pada sis</w:t>
      </w:r>
      <w:r w:rsidR="00E85C1B">
        <w:t>tem. Tujuan</w:t>
      </w:r>
      <w:r w:rsidR="00683090">
        <w:t xml:space="preserve"> ini menjadi patokan utama untuk komponen </w:t>
      </w:r>
      <w:r w:rsidR="00683090">
        <w:rPr>
          <w:i/>
        </w:rPr>
        <w:t>Octalysis Strategy Dashboard</w:t>
      </w:r>
      <w:r w:rsidR="00E85C1B">
        <w:t>. P</w:t>
      </w:r>
      <w:r w:rsidR="00683090">
        <w:t xml:space="preserve">enerapan </w:t>
      </w:r>
      <w:r w:rsidR="006A502F" w:rsidRPr="006A502F">
        <w:rPr>
          <w:i/>
        </w:rPr>
        <w:t>Octalysis Framework</w:t>
      </w:r>
      <w:r w:rsidR="00683090">
        <w:t xml:space="preserve"> </w:t>
      </w:r>
      <w:r w:rsidR="00E85C1B">
        <w:t>dapat dikatakan berhasil dengan melihat b</w:t>
      </w:r>
      <w:r w:rsidR="00683090">
        <w:t>anyak</w:t>
      </w:r>
      <w:r w:rsidR="00E85C1B">
        <w:t>nya</w:t>
      </w:r>
      <w:r w:rsidR="00683090">
        <w:t xml:space="preserve"> tujuan pada </w:t>
      </w:r>
      <w:r w:rsidR="00683090">
        <w:rPr>
          <w:i/>
        </w:rPr>
        <w:t>business metrics</w:t>
      </w:r>
      <w:r w:rsidR="00E85C1B">
        <w:t xml:space="preserve"> yang berhasil di</w:t>
      </w:r>
      <w:r w:rsidR="00683090">
        <w:t xml:space="preserve">capai. Berikut ini adalah tujuan penerapan gamifikasi dalam </w:t>
      </w:r>
      <w:r w:rsidR="00683090">
        <w:rPr>
          <w:i/>
        </w:rPr>
        <w:t xml:space="preserve">website </w:t>
      </w:r>
      <w:r w:rsidR="006A502F" w:rsidRPr="006A502F">
        <w:rPr>
          <w:i/>
        </w:rPr>
        <w:t>online survey</w:t>
      </w:r>
      <w:r w:rsidR="00683090">
        <w:t>.</w:t>
      </w:r>
    </w:p>
    <w:p w14:paraId="3C60CC66" w14:textId="526C58F7" w:rsidR="00AB1A5B" w:rsidRPr="004A523C" w:rsidRDefault="00AB1A5B" w:rsidP="00C57E27">
      <w:pPr>
        <w:pStyle w:val="ListParagraph"/>
        <w:numPr>
          <w:ilvl w:val="0"/>
          <w:numId w:val="25"/>
        </w:numPr>
      </w:pPr>
      <w:r w:rsidRPr="004A523C">
        <w:t xml:space="preserve">Meningkatkan </w:t>
      </w:r>
      <w:r w:rsidR="00E85C1B" w:rsidRPr="004A523C">
        <w:t xml:space="preserve">jumlah pengguna yang melakukan </w:t>
      </w:r>
      <w:r w:rsidRPr="004A523C">
        <w:rPr>
          <w:i/>
        </w:rPr>
        <w:t>sign up</w:t>
      </w:r>
    </w:p>
    <w:p w14:paraId="688E342D" w14:textId="03E98FAF" w:rsidR="00AB1A5B" w:rsidRPr="004A523C" w:rsidRDefault="00AB1A5B" w:rsidP="00C57E27">
      <w:pPr>
        <w:pStyle w:val="ListParagraph"/>
        <w:numPr>
          <w:ilvl w:val="0"/>
          <w:numId w:val="25"/>
        </w:numPr>
      </w:pPr>
      <w:r w:rsidRPr="004A523C">
        <w:t>Meningkatkan</w:t>
      </w:r>
      <w:r w:rsidR="003D2D7A" w:rsidRPr="004A523C">
        <w:t xml:space="preserve"> jumlah pengguna yang melakukan</w:t>
      </w:r>
      <w:r w:rsidRPr="004A523C">
        <w:t xml:space="preserve"> </w:t>
      </w:r>
      <w:r w:rsidRPr="004A523C">
        <w:rPr>
          <w:i/>
        </w:rPr>
        <w:t>login</w:t>
      </w:r>
      <w:r w:rsidRPr="004A523C">
        <w:t xml:space="preserve"> </w:t>
      </w:r>
      <w:r w:rsidR="003D2D7A" w:rsidRPr="004A523C">
        <w:t xml:space="preserve">ke </w:t>
      </w:r>
      <w:r w:rsidR="003D2D7A" w:rsidRPr="004A523C">
        <w:rPr>
          <w:i/>
        </w:rPr>
        <w:t xml:space="preserve">website survey online Showvey </w:t>
      </w:r>
      <w:r w:rsidR="003D2D7A" w:rsidRPr="004A523C">
        <w:t>secara rutin</w:t>
      </w:r>
    </w:p>
    <w:p w14:paraId="32749B5C" w14:textId="0BD0C7DA" w:rsidR="00AB1A5B" w:rsidRPr="004A523C" w:rsidRDefault="00AB1A5B" w:rsidP="00C57E27">
      <w:pPr>
        <w:pStyle w:val="ListParagraph"/>
        <w:numPr>
          <w:ilvl w:val="0"/>
          <w:numId w:val="25"/>
        </w:numPr>
      </w:pPr>
      <w:r w:rsidRPr="004A523C">
        <w:t>Meningkatkan jumlah survei yang dibuat</w:t>
      </w:r>
      <w:r w:rsidR="007A1E37" w:rsidRPr="004A523C">
        <w:t xml:space="preserve"> yang dibuat oleh setiap pengguna</w:t>
      </w:r>
    </w:p>
    <w:p w14:paraId="3E78D94F" w14:textId="2F4DB295" w:rsidR="00AB1A5B" w:rsidRPr="004A523C" w:rsidRDefault="00AB1A5B" w:rsidP="00C57E27">
      <w:pPr>
        <w:pStyle w:val="ListParagraph"/>
        <w:numPr>
          <w:ilvl w:val="0"/>
          <w:numId w:val="25"/>
        </w:numPr>
      </w:pPr>
      <w:r w:rsidRPr="004A523C">
        <w:t>Meningkatkan</w:t>
      </w:r>
      <w:r w:rsidR="007A1E37" w:rsidRPr="004A523C">
        <w:t xml:space="preserve"> jumlah survei yang diisi oleh responden</w:t>
      </w:r>
    </w:p>
    <w:p w14:paraId="3D359114" w14:textId="4AA03094" w:rsidR="00683090" w:rsidRPr="004A523C" w:rsidRDefault="00AB1A5B" w:rsidP="00C57E27">
      <w:pPr>
        <w:pStyle w:val="ListParagraph"/>
        <w:numPr>
          <w:ilvl w:val="0"/>
          <w:numId w:val="25"/>
        </w:numPr>
      </w:pPr>
      <w:r w:rsidRPr="004A523C">
        <w:t>Meningkatkan kualitas data survei</w:t>
      </w:r>
    </w:p>
    <w:p w14:paraId="4B0B7CE3" w14:textId="77777777" w:rsidR="00AB1A5B" w:rsidRDefault="00AB1A5B" w:rsidP="00AB1A5B"/>
    <w:p w14:paraId="12C2FB64" w14:textId="77777777" w:rsidR="00AB1A5B" w:rsidRPr="00500317" w:rsidRDefault="00AB1A5B" w:rsidP="00AB1A5B">
      <w:pPr>
        <w:pStyle w:val="Heading3"/>
        <w:rPr>
          <w:i/>
        </w:rPr>
      </w:pPr>
      <w:bookmarkStart w:id="144" w:name="_Toc480274133"/>
      <w:r w:rsidRPr="00500317">
        <w:rPr>
          <w:i/>
        </w:rPr>
        <w:t>User Types</w:t>
      </w:r>
      <w:bookmarkEnd w:id="144"/>
    </w:p>
    <w:p w14:paraId="5D32E685" w14:textId="3817525C" w:rsidR="00BD5D6C" w:rsidRPr="00BD5D6C" w:rsidRDefault="00153C30" w:rsidP="00BD5D6C">
      <w:pPr>
        <w:pStyle w:val="ReportContent"/>
      </w:pPr>
      <w:r w:rsidRPr="00D25F04">
        <w:t xml:space="preserve">Sub-bab ini akan mendefinisikan tipe-tipe pengguna yang mengakses </w:t>
      </w:r>
      <w:r w:rsidRPr="00D25F04">
        <w:rPr>
          <w:i/>
        </w:rPr>
        <w:t xml:space="preserve">website </w:t>
      </w:r>
      <w:r w:rsidR="006A502F" w:rsidRPr="006A502F">
        <w:rPr>
          <w:i/>
        </w:rPr>
        <w:t>online survey</w:t>
      </w:r>
      <w:r w:rsidRPr="00D25F04">
        <w:rPr>
          <w:i/>
        </w:rPr>
        <w:t xml:space="preserve"> Showvey</w:t>
      </w:r>
      <w:r w:rsidRPr="00D25F04">
        <w:t>. Tipe-tipe pengguna yang telah didefinisikan</w:t>
      </w:r>
      <w:r w:rsidR="00D25F04" w:rsidRPr="00D25F04">
        <w:t>,</w:t>
      </w:r>
      <w:r w:rsidR="00BD5D6C" w:rsidRPr="00D25F04">
        <w:t xml:space="preserve"> akan memudahkan </w:t>
      </w:r>
      <w:r w:rsidRPr="00D25F04">
        <w:t>pada proses</w:t>
      </w:r>
      <w:r w:rsidR="00BD5D6C" w:rsidRPr="00D25F04">
        <w:t xml:space="preserve"> penerapan teknik gamifikasi dalam sistem. </w:t>
      </w:r>
      <w:r w:rsidR="008D2EA8" w:rsidRPr="00D25F04">
        <w:t>Tipe-tipe</w:t>
      </w:r>
      <w:r w:rsidR="00BD5D6C" w:rsidRPr="00D25F04">
        <w:t xml:space="preserve"> pengguna ini akan meningkatkan akurasi teknik gamifikasi</w:t>
      </w:r>
      <w:r w:rsidR="008D2EA8" w:rsidRPr="00D25F04">
        <w:t>, karena teknik gamifikasi yang diterapkan telah disesuaikan dengan</w:t>
      </w:r>
      <w:r w:rsidR="00BD5D6C" w:rsidRPr="00D25F04">
        <w:t xml:space="preserve"> pengguna.</w:t>
      </w:r>
    </w:p>
    <w:p w14:paraId="04C26931" w14:textId="576239ED" w:rsidR="00BD5D6C" w:rsidRPr="00BD5D6C" w:rsidRDefault="00BD5D6C" w:rsidP="00BD5D6C">
      <w:pPr>
        <w:pStyle w:val="ReportContent"/>
      </w:pPr>
      <w:r>
        <w:lastRenderedPageBreak/>
        <w:t xml:space="preserve">Pada sistem </w:t>
      </w:r>
      <w:r>
        <w:rPr>
          <w:i/>
        </w:rPr>
        <w:t xml:space="preserve">website </w:t>
      </w:r>
      <w:r w:rsidR="006A502F" w:rsidRPr="006A502F">
        <w:rPr>
          <w:i/>
        </w:rPr>
        <w:t>online survey</w:t>
      </w:r>
      <w:r w:rsidR="00CA1F89">
        <w:rPr>
          <w:i/>
        </w:rPr>
        <w:t xml:space="preserve"> Showvey</w:t>
      </w:r>
      <w:r w:rsidR="00E85C1B">
        <w:t xml:space="preserve">, terdapat </w:t>
      </w:r>
      <w:r w:rsidR="00FD7F4A">
        <w:t>tipe-tipe pengguna sebagai berikut</w:t>
      </w:r>
      <w:r>
        <w:t>:</w:t>
      </w:r>
    </w:p>
    <w:p w14:paraId="314A2D5B" w14:textId="512BCE34" w:rsidR="00BD5D6C" w:rsidRDefault="00153C30" w:rsidP="00C57E27">
      <w:pPr>
        <w:pStyle w:val="ReportContent"/>
        <w:numPr>
          <w:ilvl w:val="0"/>
          <w:numId w:val="26"/>
        </w:numPr>
        <w:ind w:left="709"/>
      </w:pPr>
      <w:r>
        <w:t xml:space="preserve">Individu yang mengakses </w:t>
      </w:r>
      <w:r>
        <w:rPr>
          <w:i/>
        </w:rPr>
        <w:t xml:space="preserve">website </w:t>
      </w:r>
      <w:r w:rsidR="006A502F" w:rsidRPr="006A502F">
        <w:rPr>
          <w:i/>
        </w:rPr>
        <w:t>online survey</w:t>
      </w:r>
      <w:r w:rsidR="00CA1F89">
        <w:rPr>
          <w:i/>
        </w:rPr>
        <w:t xml:space="preserve"> Showvey</w:t>
      </w:r>
      <w:r w:rsidR="00BD5D6C">
        <w:t xml:space="preserve"> untuk kebutuhan pribadi</w:t>
      </w:r>
    </w:p>
    <w:p w14:paraId="05BACA83" w14:textId="606FDCE5" w:rsidR="00BD5D6C" w:rsidRDefault="00BD5D6C" w:rsidP="00C57E27">
      <w:pPr>
        <w:pStyle w:val="ReportContent"/>
        <w:numPr>
          <w:ilvl w:val="0"/>
          <w:numId w:val="26"/>
        </w:numPr>
        <w:ind w:left="709"/>
      </w:pPr>
      <w:r>
        <w:t>Peru</w:t>
      </w:r>
      <w:r w:rsidR="00E85C1B">
        <w:t xml:space="preserve">sahaan yang </w:t>
      </w:r>
      <w:r w:rsidR="00153C30">
        <w:t>mengevaluasi</w:t>
      </w:r>
      <w:r w:rsidR="00E85C1B">
        <w:t xml:space="preserve"> produk atau kinerja</w:t>
      </w:r>
      <w:r w:rsidR="00153C30">
        <w:t xml:space="preserve"> pegawainya</w:t>
      </w:r>
    </w:p>
    <w:p w14:paraId="603C6D14" w14:textId="4D73AB58" w:rsidR="00BD5D6C" w:rsidRDefault="00BD5D6C" w:rsidP="00C57E27">
      <w:pPr>
        <w:pStyle w:val="ReportContent"/>
        <w:numPr>
          <w:ilvl w:val="0"/>
          <w:numId w:val="26"/>
        </w:numPr>
        <w:ind w:left="709"/>
      </w:pPr>
      <w:r>
        <w:t xml:space="preserve">Lembaga pendidikan atau tutor yang ingin mengevaluasi kinerja </w:t>
      </w:r>
      <w:r w:rsidR="00B24E6A">
        <w:t>pengajar dan murid</w:t>
      </w:r>
    </w:p>
    <w:p w14:paraId="3A797C45" w14:textId="77777777" w:rsidR="00BD5D6C" w:rsidRDefault="00BD5D6C" w:rsidP="00BD5D6C"/>
    <w:p w14:paraId="61A12860" w14:textId="77777777" w:rsidR="00D326CD" w:rsidRPr="00A86655" w:rsidRDefault="00D326CD" w:rsidP="00D326CD">
      <w:pPr>
        <w:pStyle w:val="Heading3"/>
        <w:rPr>
          <w:i/>
        </w:rPr>
      </w:pPr>
      <w:bookmarkStart w:id="145" w:name="_Toc480274134"/>
      <w:r w:rsidRPr="00A86655">
        <w:rPr>
          <w:i/>
        </w:rPr>
        <w:t>Desired Actions</w:t>
      </w:r>
      <w:bookmarkEnd w:id="145"/>
    </w:p>
    <w:p w14:paraId="7E96C563" w14:textId="77777777" w:rsidR="00281C25" w:rsidRPr="00281C25" w:rsidRDefault="00770591" w:rsidP="00281C25">
      <w:pPr>
        <w:pStyle w:val="ReportContent"/>
      </w:pPr>
      <w:r>
        <w:rPr>
          <w:i/>
        </w:rPr>
        <w:t>Desired actions</w:t>
      </w:r>
      <w:r>
        <w:t xml:space="preserve"> adalah tindakan-tindakan yang diharapkan akan dilakukan pengguna. </w:t>
      </w:r>
      <w:r>
        <w:rPr>
          <w:i/>
        </w:rPr>
        <w:t>Desired actions</w:t>
      </w:r>
      <w:r>
        <w:t xml:space="preserve"> yang telah dijabarkan nantinya akan menjadi </w:t>
      </w:r>
      <w:r>
        <w:rPr>
          <w:i/>
        </w:rPr>
        <w:t>win-state</w:t>
      </w:r>
      <w:r>
        <w:t xml:space="preserve"> untuk dicapai oleh pengguna. </w:t>
      </w:r>
      <w:r>
        <w:rPr>
          <w:i/>
        </w:rPr>
        <w:t>Desired actions</w:t>
      </w:r>
      <w:r>
        <w:t xml:space="preserve"> merupakan bentuk lebih spesifik dari tujuan yang telah dibuat pada </w:t>
      </w:r>
      <w:r>
        <w:rPr>
          <w:i/>
        </w:rPr>
        <w:t>business metrics</w:t>
      </w:r>
      <w:r>
        <w:t>, karena analisa dilakukan berdasarkan fase-fase pemain</w:t>
      </w:r>
      <w:r w:rsidR="00281C25">
        <w:t xml:space="preserve"> (</w:t>
      </w:r>
      <w:r w:rsidR="00281C25">
        <w:rPr>
          <w:i/>
        </w:rPr>
        <w:t xml:space="preserve">discovery, onboarding, scaffolding, </w:t>
      </w:r>
      <w:r w:rsidR="00281C25">
        <w:t xml:space="preserve">dan </w:t>
      </w:r>
      <w:r w:rsidR="00281C25">
        <w:rPr>
          <w:i/>
        </w:rPr>
        <w:t>endgame</w:t>
      </w:r>
      <w:r w:rsidR="00281C25">
        <w:t xml:space="preserve">). Berikut adalah </w:t>
      </w:r>
      <w:r w:rsidR="00281C25">
        <w:rPr>
          <w:i/>
        </w:rPr>
        <w:t>desired actions</w:t>
      </w:r>
      <w:r w:rsidR="00281C25">
        <w:t xml:space="preserve"> berdasarkan tiap fase pengguna.</w:t>
      </w:r>
    </w:p>
    <w:p w14:paraId="791F50FC" w14:textId="77777777" w:rsidR="00281C25" w:rsidRDefault="00281C25" w:rsidP="00C57E27">
      <w:pPr>
        <w:pStyle w:val="ReportContent"/>
        <w:numPr>
          <w:ilvl w:val="0"/>
          <w:numId w:val="29"/>
        </w:numPr>
        <w:rPr>
          <w:i/>
        </w:rPr>
      </w:pPr>
      <w:r>
        <w:rPr>
          <w:i/>
        </w:rPr>
        <w:t>Discovery</w:t>
      </w:r>
    </w:p>
    <w:p w14:paraId="4172D4A6" w14:textId="77777777" w:rsidR="00281C25" w:rsidRDefault="00281C25" w:rsidP="00DB316A">
      <w:pPr>
        <w:ind w:left="1080"/>
      </w:pPr>
      <w:r>
        <w:t xml:space="preserve">Pada fase </w:t>
      </w:r>
      <w:r>
        <w:rPr>
          <w:i/>
        </w:rPr>
        <w:t>discovery</w:t>
      </w:r>
      <w:r>
        <w:t>, pengguna baru memasuki sistem dan sama sekali tidak mengerti mengenai sistem yang ditawarkan. Pengguna pada fase ini pengguna mencari alasan kenapa ia harus menggunakan sistem tersebut. Jika pengguna tidak mendapatkan manfaat atau tertarik dengan sistem, pengguna akan meninggalkan sistem. Oleh karena itu, pada fase ini pengguna diharapkan dapat melakukan hal sebagai berikut.</w:t>
      </w:r>
    </w:p>
    <w:p w14:paraId="6D54BCF1" w14:textId="47332154" w:rsidR="00D1124E" w:rsidRDefault="00D1124E" w:rsidP="00C57E27">
      <w:pPr>
        <w:pStyle w:val="ListParagraph"/>
        <w:numPr>
          <w:ilvl w:val="0"/>
          <w:numId w:val="30"/>
        </w:numPr>
      </w:pPr>
      <w:r>
        <w:t xml:space="preserve">Mempelajari cara membuat survei pada </w:t>
      </w:r>
      <w:r>
        <w:rPr>
          <w:i/>
        </w:rPr>
        <w:t xml:space="preserve">website </w:t>
      </w:r>
      <w:r w:rsidR="006A502F" w:rsidRPr="006A502F">
        <w:rPr>
          <w:i/>
        </w:rPr>
        <w:t>online survey</w:t>
      </w:r>
    </w:p>
    <w:p w14:paraId="66E1652E" w14:textId="77777777" w:rsidR="00D1124E" w:rsidRDefault="00D1124E" w:rsidP="00C57E27">
      <w:pPr>
        <w:pStyle w:val="ListParagraph"/>
        <w:numPr>
          <w:ilvl w:val="0"/>
          <w:numId w:val="30"/>
        </w:numPr>
      </w:pPr>
      <w:r>
        <w:t>Mencoba mengisi survei yang telah tersedia</w:t>
      </w:r>
    </w:p>
    <w:p w14:paraId="6FF38AD2" w14:textId="77777777" w:rsidR="00281C25" w:rsidRDefault="00D1124E" w:rsidP="00C57E27">
      <w:pPr>
        <w:pStyle w:val="ListParagraph"/>
        <w:numPr>
          <w:ilvl w:val="0"/>
          <w:numId w:val="30"/>
        </w:numPr>
      </w:pPr>
      <w:r>
        <w:t xml:space="preserve">Setelah pengguna merasa nyaman, pengguna bisa melakukan </w:t>
      </w:r>
      <w:r w:rsidRPr="00D1124E">
        <w:rPr>
          <w:i/>
        </w:rPr>
        <w:t>sign up</w:t>
      </w:r>
      <w:r>
        <w:t xml:space="preserve"> untuk membuat akun</w:t>
      </w:r>
    </w:p>
    <w:p w14:paraId="6D2196D1" w14:textId="77777777" w:rsidR="00D1124E" w:rsidRPr="00281C25" w:rsidRDefault="00D1124E" w:rsidP="00D1124E"/>
    <w:p w14:paraId="3CA3CBEF" w14:textId="77777777" w:rsidR="00281C25" w:rsidRPr="00D1124E" w:rsidRDefault="00281C25" w:rsidP="00C57E27">
      <w:pPr>
        <w:pStyle w:val="ListParagraph"/>
        <w:numPr>
          <w:ilvl w:val="0"/>
          <w:numId w:val="29"/>
        </w:numPr>
      </w:pPr>
      <w:r>
        <w:rPr>
          <w:i/>
        </w:rPr>
        <w:t>Onboarding</w:t>
      </w:r>
    </w:p>
    <w:p w14:paraId="72D35AF9" w14:textId="77777777" w:rsidR="00D1124E" w:rsidRDefault="00D1124E" w:rsidP="00D1124E">
      <w:pPr>
        <w:pStyle w:val="ListParagraph"/>
        <w:ind w:left="1080"/>
      </w:pPr>
      <w:r>
        <w:t xml:space="preserve">Pada fase </w:t>
      </w:r>
      <w:r>
        <w:rPr>
          <w:i/>
        </w:rPr>
        <w:t>onboarding</w:t>
      </w:r>
      <w:r>
        <w:t xml:space="preserve">, pengguna mulai tertarik untuk mempelajari sistem. Pengguna mulai melakukan proses </w:t>
      </w:r>
      <w:r>
        <w:rPr>
          <w:i/>
        </w:rPr>
        <w:t>trial and error</w:t>
      </w:r>
      <w:r>
        <w:t xml:space="preserve"> untuk </w:t>
      </w:r>
      <w:r>
        <w:lastRenderedPageBreak/>
        <w:t>menambahkan pengalamannya. Oleh karena itu, pada fase ini pengguna diharapkan dapat melakukan hal sebagai berikut.</w:t>
      </w:r>
    </w:p>
    <w:p w14:paraId="315609C7" w14:textId="77777777" w:rsidR="00D1124E" w:rsidRDefault="00D1124E" w:rsidP="00C57E27">
      <w:pPr>
        <w:pStyle w:val="ListParagraph"/>
        <w:numPr>
          <w:ilvl w:val="0"/>
          <w:numId w:val="31"/>
        </w:numPr>
      </w:pPr>
      <w:r>
        <w:t>Membagikan survei yang telah dibuat pengguna lewat sosial media</w:t>
      </w:r>
    </w:p>
    <w:p w14:paraId="4CC1F2EE" w14:textId="77777777" w:rsidR="00D1124E" w:rsidRDefault="00D1124E" w:rsidP="00C57E27">
      <w:pPr>
        <w:pStyle w:val="ListParagraph"/>
        <w:numPr>
          <w:ilvl w:val="0"/>
          <w:numId w:val="31"/>
        </w:numPr>
      </w:pPr>
      <w:r>
        <w:t>Mencoba membuat berbagai tipe dan kategori survei yang telah disediakan</w:t>
      </w:r>
    </w:p>
    <w:p w14:paraId="479173EB" w14:textId="77777777" w:rsidR="00D1124E" w:rsidRDefault="00D1124E" w:rsidP="00C57E27">
      <w:pPr>
        <w:pStyle w:val="ListParagraph"/>
        <w:numPr>
          <w:ilvl w:val="0"/>
          <w:numId w:val="31"/>
        </w:numPr>
      </w:pPr>
      <w:r>
        <w:t>Melihat hasil data survei yang telah dibuat</w:t>
      </w:r>
    </w:p>
    <w:p w14:paraId="3218E7F2" w14:textId="77777777" w:rsidR="00D1124E" w:rsidRPr="00D1124E" w:rsidRDefault="00D1124E" w:rsidP="00D1124E"/>
    <w:p w14:paraId="00870623" w14:textId="77777777" w:rsidR="00281C25" w:rsidRPr="00D1124E" w:rsidRDefault="00281C25" w:rsidP="00C57E27">
      <w:pPr>
        <w:pStyle w:val="ListParagraph"/>
        <w:numPr>
          <w:ilvl w:val="0"/>
          <w:numId w:val="29"/>
        </w:numPr>
      </w:pPr>
      <w:r>
        <w:rPr>
          <w:i/>
        </w:rPr>
        <w:t>Scaffolding</w:t>
      </w:r>
    </w:p>
    <w:p w14:paraId="57030A4F" w14:textId="02CDC530" w:rsidR="00D1124E" w:rsidRDefault="00D1124E" w:rsidP="00D1124E">
      <w:pPr>
        <w:pStyle w:val="ListParagraph"/>
        <w:ind w:left="1080"/>
      </w:pPr>
      <w:r>
        <w:t xml:space="preserve">Pada fase </w:t>
      </w:r>
      <w:r>
        <w:rPr>
          <w:i/>
        </w:rPr>
        <w:t>scaffolding</w:t>
      </w:r>
      <w:r>
        <w:t>, pengguna adalah pengguna reguler yang</w:t>
      </w:r>
      <w:r w:rsidR="004A1190">
        <w:t xml:space="preserve"> sudah</w:t>
      </w:r>
      <w:r>
        <w:t xml:space="preserve"> terbiasa dengan sistem. Setelah mengetahui alur sistem, pengguna mulai memiliki motivasi dan tujuan yang hendak dicapai. Oleh karena itu, pada fase ini pengguna diharapkan dapat melakukan hal sebagai berikut.</w:t>
      </w:r>
    </w:p>
    <w:p w14:paraId="2AAF6F3D" w14:textId="77777777" w:rsidR="00D1124E" w:rsidRDefault="00D1124E" w:rsidP="00C57E27">
      <w:pPr>
        <w:pStyle w:val="ListParagraph"/>
        <w:numPr>
          <w:ilvl w:val="0"/>
          <w:numId w:val="32"/>
        </w:numPr>
      </w:pPr>
      <w:r>
        <w:t>Mulai mengisi survei pengguna lain untuk mendapatkan timbal balik, yaitu survei yang dibuatnya diisi oleh pengguna lain</w:t>
      </w:r>
    </w:p>
    <w:p w14:paraId="274B43BD" w14:textId="77777777" w:rsidR="00D1124E" w:rsidRDefault="00D1124E" w:rsidP="00C57E27">
      <w:pPr>
        <w:pStyle w:val="ListParagraph"/>
        <w:numPr>
          <w:ilvl w:val="0"/>
          <w:numId w:val="32"/>
        </w:numPr>
      </w:pPr>
      <w:r>
        <w:t xml:space="preserve">Melakukan </w:t>
      </w:r>
      <w:r w:rsidRPr="00D1124E">
        <w:rPr>
          <w:i/>
        </w:rPr>
        <w:t>login</w:t>
      </w:r>
      <w:r>
        <w:t xml:space="preserve"> secara rutin</w:t>
      </w:r>
    </w:p>
    <w:p w14:paraId="0D727591" w14:textId="77777777" w:rsidR="00D1124E" w:rsidRDefault="00D1124E" w:rsidP="00C57E27">
      <w:pPr>
        <w:pStyle w:val="ListParagraph"/>
        <w:numPr>
          <w:ilvl w:val="0"/>
          <w:numId w:val="32"/>
        </w:numPr>
      </w:pPr>
      <w:r>
        <w:t>Membuat kreasi pada animasi survei pada saat membuat survei</w:t>
      </w:r>
    </w:p>
    <w:p w14:paraId="7B14EF39" w14:textId="77777777" w:rsidR="00D1124E" w:rsidRPr="00D1124E" w:rsidRDefault="00D1124E" w:rsidP="00D1124E"/>
    <w:p w14:paraId="6D2A5CB5" w14:textId="77777777" w:rsidR="00281C25" w:rsidRPr="00D1124E" w:rsidRDefault="00281C25" w:rsidP="00C57E27">
      <w:pPr>
        <w:pStyle w:val="ListParagraph"/>
        <w:numPr>
          <w:ilvl w:val="0"/>
          <w:numId w:val="29"/>
        </w:numPr>
      </w:pPr>
      <w:r>
        <w:rPr>
          <w:i/>
        </w:rPr>
        <w:t>Endgame</w:t>
      </w:r>
    </w:p>
    <w:p w14:paraId="0D338777" w14:textId="77777777" w:rsidR="00D1124E" w:rsidRDefault="00D1124E" w:rsidP="00D1124E">
      <w:pPr>
        <w:pStyle w:val="ListParagraph"/>
        <w:ind w:left="1080"/>
      </w:pPr>
      <w:r>
        <w:t xml:space="preserve">Pada fase </w:t>
      </w:r>
      <w:r>
        <w:rPr>
          <w:i/>
        </w:rPr>
        <w:t>endgame</w:t>
      </w:r>
      <w:r>
        <w:t>, pengguna bisa dikatakan telah mencapai tujuannya dalam sistem. Pengguna telah mengeksplorasi seluruh sistem dan mulai kehilangan motivasi untuk tetap mengakses sistem. Oleh karena itu, pada fase ini pengguna diharapkan dapat melakukan hal sebagai berikut.</w:t>
      </w:r>
    </w:p>
    <w:p w14:paraId="0CE08F83" w14:textId="77777777" w:rsidR="00844D5B" w:rsidRDefault="00844D5B" w:rsidP="00C57E27">
      <w:pPr>
        <w:pStyle w:val="ListParagraph"/>
        <w:numPr>
          <w:ilvl w:val="0"/>
          <w:numId w:val="33"/>
        </w:numPr>
      </w:pPr>
      <w:r>
        <w:t>Membagikan tips dan trik untuk membuat survei</w:t>
      </w:r>
    </w:p>
    <w:p w14:paraId="1DEE5FAC" w14:textId="2F42C673" w:rsidR="00D1124E" w:rsidRDefault="00844D5B" w:rsidP="00C57E27">
      <w:pPr>
        <w:pStyle w:val="ListParagraph"/>
        <w:numPr>
          <w:ilvl w:val="0"/>
          <w:numId w:val="33"/>
        </w:numPr>
      </w:pPr>
      <w:r>
        <w:t>Me</w:t>
      </w:r>
      <w:r w:rsidR="008766D9">
        <w:rPr>
          <w:lang w:val="en-US"/>
        </w:rPr>
        <w:t>mbimbing pengguna pada fase-fase di bawahnya</w:t>
      </w:r>
    </w:p>
    <w:p w14:paraId="5CD8FD1C" w14:textId="77777777" w:rsidR="00844D5B" w:rsidRDefault="00844D5B" w:rsidP="00844D5B"/>
    <w:p w14:paraId="0B72FAC9" w14:textId="77777777" w:rsidR="00844D5B" w:rsidRPr="00867D56" w:rsidRDefault="00844D5B" w:rsidP="00844D5B">
      <w:pPr>
        <w:pStyle w:val="Heading3"/>
        <w:rPr>
          <w:i/>
        </w:rPr>
      </w:pPr>
      <w:bookmarkStart w:id="146" w:name="_Toc480274135"/>
      <w:r w:rsidRPr="00867D56">
        <w:rPr>
          <w:i/>
        </w:rPr>
        <w:t>Feedback Mechanics</w:t>
      </w:r>
      <w:bookmarkEnd w:id="146"/>
    </w:p>
    <w:p w14:paraId="550B9BCD" w14:textId="0020C63C" w:rsidR="00044539" w:rsidRDefault="00844D5B" w:rsidP="00044539">
      <w:pPr>
        <w:pStyle w:val="ReportContent"/>
      </w:pPr>
      <w:r>
        <w:rPr>
          <w:i/>
        </w:rPr>
        <w:t>Feedback mechanics</w:t>
      </w:r>
      <w:r>
        <w:t xml:space="preserve"> adalah pesan yang menjadi alat komunikasi pembuat sistem dengan pengguna. Pesan ini berfungsi untuk mendorong pengguna melakukan </w:t>
      </w:r>
      <w:r>
        <w:rPr>
          <w:i/>
        </w:rPr>
        <w:t>desired actions</w:t>
      </w:r>
      <w:r>
        <w:t xml:space="preserve"> dan mengapresiasi setiap </w:t>
      </w:r>
      <w:r>
        <w:rPr>
          <w:i/>
        </w:rPr>
        <w:t>win-states</w:t>
      </w:r>
      <w:r>
        <w:t xml:space="preserve"> yang telah dicapai </w:t>
      </w:r>
      <w:r>
        <w:lastRenderedPageBreak/>
        <w:t>pengguna.</w:t>
      </w:r>
      <w:r w:rsidR="003623FB">
        <w:t xml:space="preserve"> Media-media yang dapat menjadi tempat di</w:t>
      </w:r>
      <w:r w:rsidR="00044539">
        <w:t>terapkannya</w:t>
      </w:r>
      <w:r w:rsidR="003623FB">
        <w:t xml:space="preserve"> </w:t>
      </w:r>
      <w:r w:rsidR="003623FB">
        <w:rPr>
          <w:i/>
        </w:rPr>
        <w:t>feedback mechanics</w:t>
      </w:r>
      <w:r w:rsidR="00044539">
        <w:t xml:space="preserve"> pada </w:t>
      </w:r>
      <w:r w:rsidR="00044539">
        <w:rPr>
          <w:i/>
        </w:rPr>
        <w:t xml:space="preserve">website </w:t>
      </w:r>
      <w:r w:rsidR="006A502F" w:rsidRPr="006A502F">
        <w:rPr>
          <w:i/>
        </w:rPr>
        <w:t>online survey</w:t>
      </w:r>
      <w:r w:rsidR="003623FB">
        <w:t xml:space="preserve"> adalah </w:t>
      </w:r>
      <w:r w:rsidR="00044539">
        <w:rPr>
          <w:i/>
        </w:rPr>
        <w:t>e-mail</w:t>
      </w:r>
      <w:r w:rsidR="00044539">
        <w:t xml:space="preserve"> dan </w:t>
      </w:r>
      <w:r w:rsidR="00044539">
        <w:rPr>
          <w:i/>
        </w:rPr>
        <w:t>website</w:t>
      </w:r>
      <w:r w:rsidR="00044539">
        <w:t xml:space="preserve">. Sementara itu, beberapa teknik gamifikasi yang dapat digunakan untuk membuat </w:t>
      </w:r>
      <w:r w:rsidR="00044539">
        <w:rPr>
          <w:i/>
        </w:rPr>
        <w:t xml:space="preserve">feedback mechanics </w:t>
      </w:r>
      <w:r w:rsidR="00044539">
        <w:t>adalah sebagai berikut.</w:t>
      </w:r>
    </w:p>
    <w:p w14:paraId="74831C93" w14:textId="77777777" w:rsidR="00044539" w:rsidRDefault="00044539" w:rsidP="00C57E27">
      <w:pPr>
        <w:pStyle w:val="ReportContent"/>
        <w:numPr>
          <w:ilvl w:val="0"/>
          <w:numId w:val="34"/>
        </w:numPr>
      </w:pPr>
      <w:r>
        <w:t>Tampilan ucapan selamat datang</w:t>
      </w:r>
    </w:p>
    <w:p w14:paraId="64EC316E" w14:textId="77777777" w:rsidR="00044539" w:rsidRDefault="00044539" w:rsidP="00C57E27">
      <w:pPr>
        <w:pStyle w:val="ReportContent"/>
        <w:numPr>
          <w:ilvl w:val="0"/>
          <w:numId w:val="34"/>
        </w:numPr>
      </w:pPr>
      <w:r>
        <w:t>Kumpulan koleksi</w:t>
      </w:r>
    </w:p>
    <w:p w14:paraId="543136E1" w14:textId="77777777" w:rsidR="00044539" w:rsidRPr="00044539" w:rsidRDefault="00044539" w:rsidP="00C57E27">
      <w:pPr>
        <w:pStyle w:val="ReportContent"/>
        <w:numPr>
          <w:ilvl w:val="0"/>
          <w:numId w:val="34"/>
        </w:numPr>
        <w:rPr>
          <w:i/>
        </w:rPr>
      </w:pPr>
      <w:r w:rsidRPr="00044539">
        <w:rPr>
          <w:i/>
        </w:rPr>
        <w:t>Leaderboards</w:t>
      </w:r>
    </w:p>
    <w:p w14:paraId="7F13417B" w14:textId="77777777" w:rsidR="00044539" w:rsidRPr="00044539" w:rsidRDefault="00044539" w:rsidP="00C57E27">
      <w:pPr>
        <w:pStyle w:val="ReportContent"/>
        <w:numPr>
          <w:ilvl w:val="0"/>
          <w:numId w:val="34"/>
        </w:numPr>
        <w:rPr>
          <w:i/>
        </w:rPr>
      </w:pPr>
      <w:r w:rsidRPr="00044539">
        <w:rPr>
          <w:i/>
        </w:rPr>
        <w:t>Achievement Symbols</w:t>
      </w:r>
    </w:p>
    <w:p w14:paraId="20C41388" w14:textId="2D2DA9DE" w:rsidR="00044539" w:rsidRDefault="00044539" w:rsidP="00C57E27">
      <w:pPr>
        <w:pStyle w:val="ReportContent"/>
        <w:numPr>
          <w:ilvl w:val="0"/>
          <w:numId w:val="34"/>
        </w:numPr>
        <w:rPr>
          <w:i/>
        </w:rPr>
      </w:pPr>
      <w:r w:rsidRPr="00044539">
        <w:rPr>
          <w:i/>
        </w:rPr>
        <w:t>Animated Popup Interfaces</w:t>
      </w:r>
    </w:p>
    <w:p w14:paraId="2C970615" w14:textId="02FCFC9E" w:rsidR="00373253" w:rsidRDefault="00373253" w:rsidP="00373253">
      <w:pPr>
        <w:pStyle w:val="ReportContent"/>
        <w:numPr>
          <w:ilvl w:val="0"/>
          <w:numId w:val="34"/>
        </w:numPr>
        <w:rPr>
          <w:i/>
        </w:rPr>
      </w:pPr>
      <w:r>
        <w:rPr>
          <w:i/>
          <w:lang w:val="en-US"/>
        </w:rPr>
        <w:t>Vote</w:t>
      </w:r>
      <w:r w:rsidRPr="00044539">
        <w:rPr>
          <w:i/>
        </w:rPr>
        <w:t>s</w:t>
      </w:r>
    </w:p>
    <w:p w14:paraId="1ABA056D" w14:textId="10261B03" w:rsidR="001A31AB" w:rsidRDefault="001A31AB" w:rsidP="001A31AB">
      <w:pPr>
        <w:pStyle w:val="ReportContent"/>
        <w:numPr>
          <w:ilvl w:val="0"/>
          <w:numId w:val="34"/>
        </w:numPr>
        <w:rPr>
          <w:i/>
        </w:rPr>
      </w:pPr>
      <w:r>
        <w:rPr>
          <w:i/>
          <w:lang w:val="en-US"/>
        </w:rPr>
        <w:t>Countdown timer</w:t>
      </w:r>
    </w:p>
    <w:p w14:paraId="3E73F3B2" w14:textId="4482E65A" w:rsidR="00C02FE0" w:rsidRPr="00C02FE0" w:rsidRDefault="00C02FE0" w:rsidP="00C02FE0">
      <w:pPr>
        <w:pStyle w:val="ReportContent"/>
        <w:numPr>
          <w:ilvl w:val="0"/>
          <w:numId w:val="34"/>
        </w:numPr>
      </w:pPr>
      <w:r>
        <w:rPr>
          <w:i/>
          <w:lang w:val="en-US"/>
        </w:rPr>
        <w:t>Chat group</w:t>
      </w:r>
    </w:p>
    <w:p w14:paraId="1D2E0806" w14:textId="473F88D1" w:rsidR="00044539" w:rsidRDefault="00044539" w:rsidP="00044539">
      <w:pPr>
        <w:pStyle w:val="ReportContent"/>
        <w:ind w:firstLine="0"/>
      </w:pPr>
    </w:p>
    <w:p w14:paraId="09F689D4" w14:textId="77777777" w:rsidR="00044539" w:rsidRPr="00C0796D" w:rsidRDefault="00044539" w:rsidP="00044539">
      <w:pPr>
        <w:pStyle w:val="Heading3"/>
        <w:rPr>
          <w:i/>
        </w:rPr>
      </w:pPr>
      <w:bookmarkStart w:id="147" w:name="_Toc480274136"/>
      <w:r w:rsidRPr="00C0796D">
        <w:rPr>
          <w:i/>
        </w:rPr>
        <w:t>Incentives / Rewards</w:t>
      </w:r>
      <w:bookmarkEnd w:id="147"/>
    </w:p>
    <w:p w14:paraId="52122D9B" w14:textId="2EC3A224" w:rsidR="00607B36" w:rsidRDefault="00044539" w:rsidP="005E4589">
      <w:pPr>
        <w:pStyle w:val="ReportContent"/>
      </w:pPr>
      <w:r w:rsidRPr="00044539">
        <w:rPr>
          <w:i/>
        </w:rPr>
        <w:t>Rewards</w:t>
      </w:r>
      <w:r>
        <w:t xml:space="preserve"> menjadi wujud dari apresiasi atas pencapaian pengguna pada </w:t>
      </w:r>
      <w:r>
        <w:rPr>
          <w:i/>
        </w:rPr>
        <w:t>win-</w:t>
      </w:r>
      <w:r w:rsidRPr="00044539">
        <w:rPr>
          <w:i/>
        </w:rPr>
        <w:t>state</w:t>
      </w:r>
      <w:r>
        <w:t xml:space="preserve"> tertentu. Pemberian </w:t>
      </w:r>
      <w:r w:rsidRPr="00044539">
        <w:rPr>
          <w:i/>
        </w:rPr>
        <w:t>reward</w:t>
      </w:r>
      <w:r>
        <w:t xml:space="preserve"> akan membuat pengguna merasa setiap tindakan yang dilakukan pada sistem tersebut dihargai. </w:t>
      </w:r>
      <w:r w:rsidRPr="00044539">
        <w:rPr>
          <w:i/>
        </w:rPr>
        <w:t>Rewards</w:t>
      </w:r>
      <w:r>
        <w:t xml:space="preserve"> juga dapat menjadi tujuan pengguna untuk melakukan sesuatu dengan menimbulkan motivasi dari eksternal (</w:t>
      </w:r>
      <w:r w:rsidR="00607B36">
        <w:rPr>
          <w:i/>
        </w:rPr>
        <w:t>left brain motivation</w:t>
      </w:r>
      <w:r>
        <w:t>)</w:t>
      </w:r>
      <w:r w:rsidR="00607B36">
        <w:t xml:space="preserve">. Pada </w:t>
      </w:r>
      <w:r w:rsidR="00607B36">
        <w:rPr>
          <w:i/>
        </w:rPr>
        <w:t xml:space="preserve">website </w:t>
      </w:r>
      <w:r w:rsidR="006A502F" w:rsidRPr="006A502F">
        <w:rPr>
          <w:i/>
        </w:rPr>
        <w:t>online survey</w:t>
      </w:r>
      <w:r w:rsidR="00607B36">
        <w:t xml:space="preserve">, </w:t>
      </w:r>
      <w:r w:rsidR="00607B36">
        <w:rPr>
          <w:i/>
        </w:rPr>
        <w:t>rewards</w:t>
      </w:r>
      <w:r w:rsidR="00607B36">
        <w:t xml:space="preserve"> yang akan diberikan adalah sebagai berikut.</w:t>
      </w:r>
    </w:p>
    <w:p w14:paraId="423F29FC" w14:textId="77777777" w:rsidR="00607B36" w:rsidRPr="00607B36" w:rsidRDefault="00607B36" w:rsidP="00C57E27">
      <w:pPr>
        <w:pStyle w:val="ReportContent"/>
        <w:numPr>
          <w:ilvl w:val="0"/>
          <w:numId w:val="35"/>
        </w:numPr>
        <w:rPr>
          <w:i/>
        </w:rPr>
      </w:pPr>
      <w:r w:rsidRPr="00607B36">
        <w:rPr>
          <w:i/>
        </w:rPr>
        <w:t>Achievement symbols</w:t>
      </w:r>
    </w:p>
    <w:p w14:paraId="0C3A7414" w14:textId="77777777" w:rsidR="00607B36" w:rsidRPr="00607B36" w:rsidRDefault="00607B36" w:rsidP="00C57E27">
      <w:pPr>
        <w:pStyle w:val="ReportContent"/>
        <w:numPr>
          <w:ilvl w:val="0"/>
          <w:numId w:val="35"/>
        </w:numPr>
        <w:rPr>
          <w:i/>
        </w:rPr>
      </w:pPr>
      <w:r w:rsidRPr="00607B36">
        <w:rPr>
          <w:i/>
        </w:rPr>
        <w:t>Social community</w:t>
      </w:r>
    </w:p>
    <w:p w14:paraId="3983DA57" w14:textId="77777777" w:rsidR="00607B36" w:rsidRPr="00607B36" w:rsidRDefault="00607B36" w:rsidP="00C57E27">
      <w:pPr>
        <w:pStyle w:val="ReportContent"/>
        <w:numPr>
          <w:ilvl w:val="0"/>
          <w:numId w:val="35"/>
        </w:numPr>
        <w:rPr>
          <w:i/>
        </w:rPr>
      </w:pPr>
      <w:r w:rsidRPr="00607B36">
        <w:rPr>
          <w:i/>
        </w:rPr>
        <w:t>Feeling of accomplishment</w:t>
      </w:r>
    </w:p>
    <w:p w14:paraId="125C027E" w14:textId="77777777" w:rsidR="00607B36" w:rsidRPr="00607B36" w:rsidRDefault="00607B36" w:rsidP="00C57E27">
      <w:pPr>
        <w:pStyle w:val="ReportContent"/>
        <w:numPr>
          <w:ilvl w:val="0"/>
          <w:numId w:val="35"/>
        </w:numPr>
        <w:rPr>
          <w:i/>
        </w:rPr>
      </w:pPr>
      <w:r w:rsidRPr="00607B36">
        <w:rPr>
          <w:i/>
        </w:rPr>
        <w:t>Mystery box</w:t>
      </w:r>
    </w:p>
    <w:p w14:paraId="6ED848CE" w14:textId="77777777" w:rsidR="00607B36" w:rsidRPr="00607B36" w:rsidRDefault="00607B36" w:rsidP="00C57E27">
      <w:pPr>
        <w:pStyle w:val="ReportContent"/>
        <w:numPr>
          <w:ilvl w:val="0"/>
          <w:numId w:val="35"/>
        </w:numPr>
        <w:rPr>
          <w:i/>
        </w:rPr>
      </w:pPr>
      <w:r w:rsidRPr="00607B36">
        <w:rPr>
          <w:i/>
        </w:rPr>
        <w:t>Leaderboards</w:t>
      </w:r>
    </w:p>
    <w:p w14:paraId="7A6DE70A" w14:textId="77777777" w:rsidR="00607B36" w:rsidRPr="00607B36" w:rsidRDefault="00607B36" w:rsidP="00C57E27">
      <w:pPr>
        <w:pStyle w:val="ReportContent"/>
        <w:numPr>
          <w:ilvl w:val="0"/>
          <w:numId w:val="35"/>
        </w:numPr>
        <w:rPr>
          <w:i/>
        </w:rPr>
      </w:pPr>
      <w:r w:rsidRPr="00607B36">
        <w:rPr>
          <w:i/>
        </w:rPr>
        <w:t>Easter eggs</w:t>
      </w:r>
    </w:p>
    <w:p w14:paraId="65457386" w14:textId="77777777" w:rsidR="00607B36" w:rsidRDefault="00607B36" w:rsidP="005E4589">
      <w:pPr>
        <w:pStyle w:val="ReportContent"/>
      </w:pPr>
    </w:p>
    <w:p w14:paraId="346DD67D" w14:textId="77777777" w:rsidR="00607B36" w:rsidRPr="00E20216" w:rsidRDefault="00607B36" w:rsidP="00607B36">
      <w:pPr>
        <w:pStyle w:val="Heading3"/>
        <w:rPr>
          <w:i/>
        </w:rPr>
      </w:pPr>
      <w:bookmarkStart w:id="148" w:name="_Toc480274137"/>
      <w:r w:rsidRPr="00E20216">
        <w:rPr>
          <w:i/>
        </w:rPr>
        <w:t>Level 1 Octalysis Ideation Process</w:t>
      </w:r>
      <w:bookmarkEnd w:id="148"/>
    </w:p>
    <w:p w14:paraId="74CA4815" w14:textId="31AD8F5B" w:rsidR="00607B36" w:rsidRPr="00996957" w:rsidRDefault="00996957" w:rsidP="005E4589">
      <w:pPr>
        <w:pStyle w:val="ReportContent"/>
      </w:pPr>
      <w:r>
        <w:t xml:space="preserve">Pada level satu </w:t>
      </w:r>
      <w:r w:rsidR="006A502F" w:rsidRPr="006A502F">
        <w:rPr>
          <w:i/>
        </w:rPr>
        <w:t>Octalysis Framework</w:t>
      </w:r>
      <w:r>
        <w:t xml:space="preserve">, analisa dilakukan berdasarkan setiap </w:t>
      </w:r>
      <w:r w:rsidR="00CA75F7" w:rsidRPr="00CA75F7">
        <w:rPr>
          <w:i/>
        </w:rPr>
        <w:t>Core Drives</w:t>
      </w:r>
      <w:r>
        <w:t xml:space="preserve"> pada diagram </w:t>
      </w:r>
      <w:r>
        <w:rPr>
          <w:i/>
        </w:rPr>
        <w:t>Octalysis</w:t>
      </w:r>
      <w:r>
        <w:t xml:space="preserve">. Analisa ini dikombinasikan dengan </w:t>
      </w:r>
      <w:r>
        <w:rPr>
          <w:i/>
        </w:rPr>
        <w:t>desired actions</w:t>
      </w:r>
      <w:r>
        <w:t xml:space="preserve"> yang telah didefiniskan sebelumnya. Berikut ini adalah hasil analisa pada level satu </w:t>
      </w:r>
      <w:r w:rsidR="006A502F" w:rsidRPr="006A502F">
        <w:rPr>
          <w:i/>
        </w:rPr>
        <w:t>Octalysis Framework</w:t>
      </w:r>
      <w:r>
        <w:t>.</w:t>
      </w:r>
    </w:p>
    <w:p w14:paraId="29F1713F" w14:textId="1694DA9C" w:rsidR="005F2A1D" w:rsidRDefault="005F2A1D" w:rsidP="005F2A1D">
      <w:pPr>
        <w:pStyle w:val="Caption"/>
        <w:keepNext/>
        <w:jc w:val="both"/>
      </w:pPr>
    </w:p>
    <w:tbl>
      <w:tblPr>
        <w:tblStyle w:val="TableGrid"/>
        <w:tblW w:w="0" w:type="auto"/>
        <w:tblLook w:val="04A0" w:firstRow="1" w:lastRow="0" w:firstColumn="1" w:lastColumn="0" w:noHBand="0" w:noVBand="1"/>
      </w:tblPr>
      <w:tblGrid>
        <w:gridCol w:w="2518"/>
        <w:gridCol w:w="2977"/>
        <w:gridCol w:w="2658"/>
      </w:tblGrid>
      <w:tr w:rsidR="00DC4664" w14:paraId="1AE4E395" w14:textId="7CB0B8DD" w:rsidTr="006C558D">
        <w:tc>
          <w:tcPr>
            <w:tcW w:w="2518" w:type="dxa"/>
            <w:tcBorders>
              <w:top w:val="single" w:sz="4" w:space="0" w:color="FFFFFF"/>
              <w:left w:val="single" w:sz="4" w:space="0" w:color="FFFFFF"/>
              <w:bottom w:val="single" w:sz="4" w:space="0" w:color="FFFFFF"/>
              <w:right w:val="single" w:sz="4" w:space="0" w:color="FFFFFF"/>
            </w:tcBorders>
            <w:shd w:val="clear" w:color="auto" w:fill="000000" w:themeFill="text1"/>
          </w:tcPr>
          <w:p w14:paraId="736E7C44" w14:textId="1E41AA09" w:rsidR="00DC4664" w:rsidRPr="00DC4664" w:rsidRDefault="00DC4664" w:rsidP="00DC4664">
            <w:pPr>
              <w:pStyle w:val="ReportContent"/>
              <w:ind w:firstLine="0"/>
              <w:jc w:val="center"/>
              <w:rPr>
                <w:b/>
                <w:lang w:val="en-US"/>
              </w:rPr>
            </w:pPr>
            <w:r w:rsidRPr="00DC4664">
              <w:rPr>
                <w:b/>
                <w:lang w:val="en-US"/>
              </w:rPr>
              <w:t>Core Drive</w:t>
            </w:r>
          </w:p>
        </w:tc>
        <w:tc>
          <w:tcPr>
            <w:tcW w:w="2977" w:type="dxa"/>
            <w:tcBorders>
              <w:top w:val="single" w:sz="4" w:space="0" w:color="FFFFFF"/>
              <w:left w:val="single" w:sz="4" w:space="0" w:color="FFFFFF"/>
              <w:bottom w:val="single" w:sz="4" w:space="0" w:color="FFFFFF"/>
              <w:right w:val="single" w:sz="4" w:space="0" w:color="FFFFFF"/>
            </w:tcBorders>
            <w:shd w:val="clear" w:color="auto" w:fill="000000" w:themeFill="text1"/>
          </w:tcPr>
          <w:p w14:paraId="70A23C01" w14:textId="35FD7061" w:rsidR="00DC4664" w:rsidRPr="00DC4664" w:rsidRDefault="00DC4664" w:rsidP="00DC4664">
            <w:pPr>
              <w:pStyle w:val="ReportContent"/>
              <w:ind w:firstLine="0"/>
              <w:jc w:val="center"/>
              <w:rPr>
                <w:b/>
                <w:lang w:val="en-US"/>
              </w:rPr>
            </w:pPr>
            <w:r w:rsidRPr="00DC4664">
              <w:rPr>
                <w:b/>
                <w:lang w:val="en-US"/>
              </w:rPr>
              <w:t>Teknik Gamifikasi</w:t>
            </w:r>
          </w:p>
        </w:tc>
        <w:tc>
          <w:tcPr>
            <w:tcW w:w="2658" w:type="dxa"/>
            <w:tcBorders>
              <w:top w:val="single" w:sz="4" w:space="0" w:color="FFFFFF"/>
              <w:left w:val="single" w:sz="4" w:space="0" w:color="FFFFFF"/>
              <w:bottom w:val="single" w:sz="4" w:space="0" w:color="FFFFFF"/>
              <w:right w:val="single" w:sz="4" w:space="0" w:color="FFFFFF"/>
            </w:tcBorders>
            <w:shd w:val="clear" w:color="auto" w:fill="000000" w:themeFill="text1"/>
          </w:tcPr>
          <w:p w14:paraId="22B0E7CE" w14:textId="2AFF85B1" w:rsidR="00DC4664" w:rsidRPr="00DC4664" w:rsidRDefault="00DC4664" w:rsidP="00DC4664">
            <w:pPr>
              <w:pStyle w:val="ReportContent"/>
              <w:ind w:firstLine="0"/>
              <w:jc w:val="center"/>
              <w:rPr>
                <w:b/>
                <w:lang w:val="en-US"/>
              </w:rPr>
            </w:pPr>
            <w:r>
              <w:rPr>
                <w:b/>
                <w:lang w:val="en-US"/>
              </w:rPr>
              <w:t>Implementasi</w:t>
            </w:r>
          </w:p>
        </w:tc>
      </w:tr>
      <w:tr w:rsidR="00F04FC9" w14:paraId="4E5201C5" w14:textId="77B98480" w:rsidTr="006C558D">
        <w:trPr>
          <w:trHeight w:val="215"/>
        </w:trPr>
        <w:tc>
          <w:tcPr>
            <w:tcW w:w="2518" w:type="dxa"/>
            <w:vMerge w:val="restart"/>
            <w:tcBorders>
              <w:top w:val="single" w:sz="4" w:space="0" w:color="FFFFFF"/>
              <w:left w:val="single" w:sz="4" w:space="0" w:color="FFFFFF"/>
              <w:bottom w:val="single" w:sz="4" w:space="0" w:color="FFFFFF"/>
              <w:right w:val="single" w:sz="4" w:space="0" w:color="FFFFFF"/>
            </w:tcBorders>
            <w:shd w:val="clear" w:color="auto" w:fill="000000" w:themeFill="text1"/>
          </w:tcPr>
          <w:p w14:paraId="59FB9049" w14:textId="2C4559DE" w:rsidR="00F04FC9" w:rsidRDefault="00F04FC9" w:rsidP="00290D64">
            <w:pPr>
              <w:pStyle w:val="ReportContent"/>
              <w:ind w:firstLine="0"/>
              <w:jc w:val="left"/>
              <w:rPr>
                <w:lang w:val="en-US"/>
              </w:rPr>
            </w:pPr>
            <w:r>
              <w:rPr>
                <w:lang w:val="en-US"/>
              </w:rPr>
              <w:t>Epic Meaning and Calling</w:t>
            </w:r>
          </w:p>
        </w:tc>
        <w:tc>
          <w:tcPr>
            <w:tcW w:w="2977" w:type="dxa"/>
            <w:tcBorders>
              <w:top w:val="single" w:sz="4" w:space="0" w:color="FFFFFF"/>
              <w:left w:val="single" w:sz="4" w:space="0" w:color="FFFFFF"/>
            </w:tcBorders>
          </w:tcPr>
          <w:p w14:paraId="22DB3376" w14:textId="5EF7CE5D" w:rsidR="00F04FC9" w:rsidRPr="00DC4664" w:rsidRDefault="00F04FC9" w:rsidP="00F04FC9">
            <w:pPr>
              <w:pStyle w:val="ReportContent"/>
              <w:ind w:firstLine="0"/>
              <w:rPr>
                <w:lang w:val="en-US"/>
              </w:rPr>
            </w:pPr>
            <w:r>
              <w:rPr>
                <w:i/>
              </w:rPr>
              <w:t>Narative</w:t>
            </w:r>
          </w:p>
        </w:tc>
        <w:tc>
          <w:tcPr>
            <w:tcW w:w="2658" w:type="dxa"/>
            <w:tcBorders>
              <w:top w:val="single" w:sz="4" w:space="0" w:color="FFFFFF"/>
            </w:tcBorders>
          </w:tcPr>
          <w:p w14:paraId="231D2B52" w14:textId="66462104" w:rsidR="00F04FC9" w:rsidRPr="00DC4664" w:rsidRDefault="006C558D" w:rsidP="00F04FC9">
            <w:pPr>
              <w:pStyle w:val="ReportContent"/>
              <w:ind w:firstLine="0"/>
              <w:jc w:val="left"/>
              <w:rPr>
                <w:lang w:val="en-US"/>
              </w:rPr>
            </w:pPr>
            <w:r>
              <w:rPr>
                <w:lang w:val="en-US"/>
              </w:rPr>
              <w:t>Pesan selamat d</w:t>
            </w:r>
            <w:r w:rsidR="00F04FC9">
              <w:rPr>
                <w:lang w:val="en-US"/>
              </w:rPr>
              <w:t>atang</w:t>
            </w:r>
          </w:p>
        </w:tc>
      </w:tr>
      <w:tr w:rsidR="00F04FC9" w14:paraId="265D933F" w14:textId="77777777" w:rsidTr="006C558D">
        <w:trPr>
          <w:trHeight w:val="337"/>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3F83CA47" w14:textId="77777777" w:rsidR="00F04FC9" w:rsidRDefault="00F04FC9" w:rsidP="00290D64">
            <w:pPr>
              <w:pStyle w:val="ReportContent"/>
              <w:ind w:firstLine="0"/>
              <w:jc w:val="left"/>
              <w:rPr>
                <w:lang w:val="en-US"/>
              </w:rPr>
            </w:pPr>
          </w:p>
        </w:tc>
        <w:tc>
          <w:tcPr>
            <w:tcW w:w="2977" w:type="dxa"/>
            <w:tcBorders>
              <w:left w:val="single" w:sz="4" w:space="0" w:color="FFFFFF"/>
            </w:tcBorders>
          </w:tcPr>
          <w:p w14:paraId="3DF3CAF4" w14:textId="6F6CF4C7" w:rsidR="00F04FC9" w:rsidRDefault="00F04FC9" w:rsidP="00F04FC9">
            <w:pPr>
              <w:rPr>
                <w:i/>
                <w:lang w:val="en-US"/>
              </w:rPr>
            </w:pPr>
            <w:r>
              <w:rPr>
                <w:i/>
              </w:rPr>
              <w:t>Elitism</w:t>
            </w:r>
          </w:p>
        </w:tc>
        <w:tc>
          <w:tcPr>
            <w:tcW w:w="2658" w:type="dxa"/>
          </w:tcPr>
          <w:p w14:paraId="4CBDBF38" w14:textId="06C7E0CC" w:rsidR="00F04FC9" w:rsidRDefault="00F04FC9" w:rsidP="00F04FC9">
            <w:pPr>
              <w:rPr>
                <w:lang w:val="en-US"/>
              </w:rPr>
            </w:pPr>
            <w:r>
              <w:rPr>
                <w:lang w:val="en-US"/>
              </w:rPr>
              <w:t>Kategori survei</w:t>
            </w:r>
          </w:p>
        </w:tc>
      </w:tr>
      <w:tr w:rsidR="00F04FC9" w14:paraId="4900D12D" w14:textId="77777777" w:rsidTr="006C558D">
        <w:trPr>
          <w:trHeight w:val="215"/>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66751C13" w14:textId="77777777" w:rsidR="00F04FC9" w:rsidRDefault="00F04FC9" w:rsidP="00290D64">
            <w:pPr>
              <w:pStyle w:val="ReportContent"/>
              <w:ind w:firstLine="0"/>
              <w:jc w:val="left"/>
              <w:rPr>
                <w:lang w:val="en-US"/>
              </w:rPr>
            </w:pPr>
          </w:p>
        </w:tc>
        <w:tc>
          <w:tcPr>
            <w:tcW w:w="2977" w:type="dxa"/>
            <w:tcBorders>
              <w:left w:val="single" w:sz="4" w:space="0" w:color="FFFFFF"/>
            </w:tcBorders>
          </w:tcPr>
          <w:p w14:paraId="35C2F838" w14:textId="30BA043D" w:rsidR="00F04FC9" w:rsidRDefault="00F04FC9" w:rsidP="00F04FC9">
            <w:pPr>
              <w:rPr>
                <w:i/>
                <w:lang w:val="en-US"/>
              </w:rPr>
            </w:pPr>
            <w:r>
              <w:rPr>
                <w:i/>
              </w:rPr>
              <w:t>Beginner’s luck</w:t>
            </w:r>
          </w:p>
        </w:tc>
        <w:tc>
          <w:tcPr>
            <w:tcW w:w="2658" w:type="dxa"/>
          </w:tcPr>
          <w:p w14:paraId="13B95BBB" w14:textId="216194F0" w:rsidR="00F04FC9" w:rsidRDefault="00F04FC9" w:rsidP="00F04FC9">
            <w:pPr>
              <w:rPr>
                <w:lang w:val="en-US"/>
              </w:rPr>
            </w:pPr>
            <w:r w:rsidRPr="00290D64">
              <w:rPr>
                <w:i/>
                <w:lang w:val="en-US"/>
              </w:rPr>
              <w:t>Mystery box</w:t>
            </w:r>
          </w:p>
        </w:tc>
      </w:tr>
      <w:tr w:rsidR="00F04FC9" w14:paraId="50BBBF8F" w14:textId="77777777" w:rsidTr="006C558D">
        <w:trPr>
          <w:trHeight w:val="322"/>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2D03EC47" w14:textId="77777777" w:rsidR="00F04FC9" w:rsidRDefault="00F04FC9" w:rsidP="00290D64">
            <w:pPr>
              <w:pStyle w:val="ReportContent"/>
              <w:ind w:firstLine="0"/>
              <w:jc w:val="left"/>
              <w:rPr>
                <w:lang w:val="en-US"/>
              </w:rPr>
            </w:pPr>
          </w:p>
        </w:tc>
        <w:tc>
          <w:tcPr>
            <w:tcW w:w="2977" w:type="dxa"/>
            <w:tcBorders>
              <w:left w:val="single" w:sz="4" w:space="0" w:color="FFFFFF"/>
            </w:tcBorders>
          </w:tcPr>
          <w:p w14:paraId="0A8C28DA" w14:textId="39A958A2" w:rsidR="00F04FC9" w:rsidRDefault="00F04FC9" w:rsidP="00F04FC9">
            <w:pPr>
              <w:rPr>
                <w:i/>
              </w:rPr>
            </w:pPr>
            <w:r>
              <w:rPr>
                <w:i/>
              </w:rPr>
              <w:t>Free lunch</w:t>
            </w:r>
          </w:p>
        </w:tc>
        <w:tc>
          <w:tcPr>
            <w:tcW w:w="2658" w:type="dxa"/>
          </w:tcPr>
          <w:p w14:paraId="3E07EA7E" w14:textId="6C9B6AEA" w:rsidR="00F04FC9" w:rsidRPr="00290D64" w:rsidRDefault="00F04FC9" w:rsidP="00F04FC9">
            <w:pPr>
              <w:rPr>
                <w:i/>
                <w:lang w:val="en-US"/>
              </w:rPr>
            </w:pPr>
            <w:r w:rsidRPr="00290D64">
              <w:rPr>
                <w:i/>
                <w:lang w:val="en-US"/>
              </w:rPr>
              <w:t>Vote</w:t>
            </w:r>
          </w:p>
        </w:tc>
      </w:tr>
      <w:tr w:rsidR="00F04FC9" w14:paraId="17CA2DFB" w14:textId="77777777" w:rsidTr="006C558D">
        <w:trPr>
          <w:trHeight w:val="265"/>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7D9EDEF3" w14:textId="77777777" w:rsidR="00F04FC9" w:rsidRDefault="00F04FC9" w:rsidP="00290D64">
            <w:pPr>
              <w:pStyle w:val="ReportContent"/>
              <w:ind w:firstLine="0"/>
              <w:jc w:val="left"/>
              <w:rPr>
                <w:lang w:val="en-US"/>
              </w:rPr>
            </w:pPr>
          </w:p>
        </w:tc>
        <w:tc>
          <w:tcPr>
            <w:tcW w:w="2977" w:type="dxa"/>
            <w:tcBorders>
              <w:left w:val="single" w:sz="4" w:space="0" w:color="FFFFFF"/>
            </w:tcBorders>
          </w:tcPr>
          <w:p w14:paraId="52DC02EB" w14:textId="19748756" w:rsidR="00F04FC9" w:rsidRDefault="00F04FC9" w:rsidP="00F04FC9">
            <w:pPr>
              <w:rPr>
                <w:i/>
              </w:rPr>
            </w:pPr>
            <w:r>
              <w:rPr>
                <w:i/>
              </w:rPr>
              <w:t>Humanity hero</w:t>
            </w:r>
          </w:p>
        </w:tc>
        <w:tc>
          <w:tcPr>
            <w:tcW w:w="2658" w:type="dxa"/>
          </w:tcPr>
          <w:p w14:paraId="5D68C7E9" w14:textId="735E31AC" w:rsidR="00F04FC9" w:rsidRPr="00290D64" w:rsidRDefault="00F04FC9" w:rsidP="00F04FC9">
            <w:pPr>
              <w:rPr>
                <w:i/>
                <w:lang w:val="en-US"/>
              </w:rPr>
            </w:pPr>
            <w:r>
              <w:rPr>
                <w:i/>
                <w:lang w:val="en-US"/>
              </w:rPr>
              <w:t>Vote</w:t>
            </w:r>
          </w:p>
        </w:tc>
      </w:tr>
      <w:tr w:rsidR="00F04FC9" w14:paraId="02C9AC6D" w14:textId="3113B657" w:rsidTr="006C558D">
        <w:trPr>
          <w:trHeight w:val="246"/>
        </w:trPr>
        <w:tc>
          <w:tcPr>
            <w:tcW w:w="2518" w:type="dxa"/>
            <w:vMerge w:val="restart"/>
            <w:tcBorders>
              <w:top w:val="single" w:sz="4" w:space="0" w:color="FFFFFF"/>
              <w:left w:val="single" w:sz="4" w:space="0" w:color="FFFFFF"/>
              <w:bottom w:val="single" w:sz="4" w:space="0" w:color="FFFFFF"/>
              <w:right w:val="single" w:sz="4" w:space="0" w:color="FFFFFF"/>
            </w:tcBorders>
            <w:shd w:val="clear" w:color="auto" w:fill="000000" w:themeFill="text1"/>
          </w:tcPr>
          <w:p w14:paraId="3B1ABC7B" w14:textId="110D3A45" w:rsidR="00F04FC9" w:rsidRDefault="00F04FC9" w:rsidP="00DC4664">
            <w:pPr>
              <w:pStyle w:val="ReportContent"/>
              <w:ind w:firstLine="0"/>
              <w:jc w:val="left"/>
              <w:rPr>
                <w:lang w:val="en-US"/>
              </w:rPr>
            </w:pPr>
            <w:r>
              <w:t>Development and Accomplishment</w:t>
            </w:r>
          </w:p>
        </w:tc>
        <w:tc>
          <w:tcPr>
            <w:tcW w:w="2977" w:type="dxa"/>
            <w:tcBorders>
              <w:left w:val="single" w:sz="4" w:space="0" w:color="FFFFFF"/>
            </w:tcBorders>
          </w:tcPr>
          <w:p w14:paraId="0BBD9354" w14:textId="6FF2D3AA" w:rsidR="00F04FC9" w:rsidRPr="006134E5" w:rsidRDefault="00F04FC9" w:rsidP="00F04FC9">
            <w:pPr>
              <w:pStyle w:val="ReportContent"/>
              <w:ind w:firstLine="0"/>
            </w:pPr>
            <w:r>
              <w:rPr>
                <w:i/>
              </w:rPr>
              <w:t>Rockstar effect</w:t>
            </w:r>
          </w:p>
        </w:tc>
        <w:tc>
          <w:tcPr>
            <w:tcW w:w="2658" w:type="dxa"/>
          </w:tcPr>
          <w:p w14:paraId="5C47015E" w14:textId="2D2858DB" w:rsidR="00F04FC9" w:rsidRPr="006134E5" w:rsidRDefault="00F04FC9" w:rsidP="00F04FC9">
            <w:pPr>
              <w:pStyle w:val="ReportContent"/>
              <w:ind w:firstLine="0"/>
              <w:rPr>
                <w:lang w:val="en-US"/>
              </w:rPr>
            </w:pPr>
            <w:r w:rsidRPr="00290D64">
              <w:rPr>
                <w:i/>
                <w:lang w:val="en-US"/>
              </w:rPr>
              <w:t>Vote</w:t>
            </w:r>
          </w:p>
        </w:tc>
      </w:tr>
      <w:tr w:rsidR="00F04FC9" w14:paraId="2E374AFE" w14:textId="77777777" w:rsidTr="006C558D">
        <w:trPr>
          <w:trHeight w:val="291"/>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1270806D" w14:textId="77777777" w:rsidR="00F04FC9" w:rsidRDefault="00F04FC9" w:rsidP="00DC4664">
            <w:pPr>
              <w:pStyle w:val="ReportContent"/>
              <w:ind w:firstLine="0"/>
              <w:jc w:val="left"/>
            </w:pPr>
          </w:p>
        </w:tc>
        <w:tc>
          <w:tcPr>
            <w:tcW w:w="2977" w:type="dxa"/>
            <w:tcBorders>
              <w:left w:val="single" w:sz="4" w:space="0" w:color="FFFFFF"/>
            </w:tcBorders>
          </w:tcPr>
          <w:p w14:paraId="00FB9F8E" w14:textId="2384C489" w:rsidR="00F04FC9" w:rsidRDefault="00F04FC9" w:rsidP="00F04FC9">
            <w:pPr>
              <w:rPr>
                <w:i/>
                <w:lang w:val="en-US"/>
              </w:rPr>
            </w:pPr>
            <w:r>
              <w:rPr>
                <w:i/>
              </w:rPr>
              <w:t>Leaderboards</w:t>
            </w:r>
          </w:p>
        </w:tc>
        <w:tc>
          <w:tcPr>
            <w:tcW w:w="2658" w:type="dxa"/>
          </w:tcPr>
          <w:p w14:paraId="5024C8C7" w14:textId="5E8F76A7" w:rsidR="00F04FC9" w:rsidRDefault="00F04FC9" w:rsidP="00F04FC9">
            <w:pPr>
              <w:pStyle w:val="ReportContent"/>
              <w:ind w:firstLine="0"/>
              <w:rPr>
                <w:lang w:val="en-US"/>
              </w:rPr>
            </w:pPr>
            <w:r w:rsidRPr="00290D64">
              <w:rPr>
                <w:i/>
                <w:lang w:val="en-US"/>
              </w:rPr>
              <w:t>Leaderboards</w:t>
            </w:r>
          </w:p>
        </w:tc>
      </w:tr>
      <w:tr w:rsidR="00F04FC9" w14:paraId="055AA35F" w14:textId="77777777" w:rsidTr="006C558D">
        <w:trPr>
          <w:trHeight w:val="392"/>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3ABBB291" w14:textId="77777777" w:rsidR="00F04FC9" w:rsidRDefault="00F04FC9" w:rsidP="00DC4664">
            <w:pPr>
              <w:pStyle w:val="ReportContent"/>
              <w:ind w:firstLine="0"/>
              <w:jc w:val="left"/>
            </w:pPr>
          </w:p>
        </w:tc>
        <w:tc>
          <w:tcPr>
            <w:tcW w:w="2977" w:type="dxa"/>
            <w:tcBorders>
              <w:left w:val="single" w:sz="4" w:space="0" w:color="FFFFFF"/>
            </w:tcBorders>
          </w:tcPr>
          <w:p w14:paraId="4DBE2EDB" w14:textId="03CDCC07" w:rsidR="00F04FC9" w:rsidRDefault="00F04FC9" w:rsidP="00F04FC9">
            <w:pPr>
              <w:rPr>
                <w:i/>
                <w:lang w:val="en-US"/>
              </w:rPr>
            </w:pPr>
            <w:r>
              <w:rPr>
                <w:i/>
              </w:rPr>
              <w:t>Achievement symbols</w:t>
            </w:r>
          </w:p>
        </w:tc>
        <w:tc>
          <w:tcPr>
            <w:tcW w:w="2658" w:type="dxa"/>
          </w:tcPr>
          <w:p w14:paraId="14185AA8" w14:textId="0BFC5B57" w:rsidR="00F04FC9" w:rsidRDefault="00F04FC9" w:rsidP="00F04FC9">
            <w:pPr>
              <w:rPr>
                <w:lang w:val="en-US"/>
              </w:rPr>
            </w:pPr>
            <w:r w:rsidRPr="00290D64">
              <w:rPr>
                <w:i/>
                <w:lang w:val="en-US"/>
              </w:rPr>
              <w:t>Badges</w:t>
            </w:r>
          </w:p>
        </w:tc>
      </w:tr>
      <w:tr w:rsidR="00F04FC9" w14:paraId="768F1B31" w14:textId="2B0C6438" w:rsidTr="006C558D">
        <w:trPr>
          <w:trHeight w:val="231"/>
        </w:trPr>
        <w:tc>
          <w:tcPr>
            <w:tcW w:w="2518" w:type="dxa"/>
            <w:vMerge w:val="restart"/>
            <w:tcBorders>
              <w:top w:val="single" w:sz="4" w:space="0" w:color="FFFFFF"/>
              <w:left w:val="single" w:sz="4" w:space="0" w:color="FFFFFF"/>
              <w:bottom w:val="single" w:sz="4" w:space="0" w:color="FFFFFF"/>
              <w:right w:val="single" w:sz="4" w:space="0" w:color="FFFFFF"/>
            </w:tcBorders>
            <w:shd w:val="clear" w:color="auto" w:fill="000000" w:themeFill="text1"/>
          </w:tcPr>
          <w:p w14:paraId="0DE879D6" w14:textId="10EBE8AA" w:rsidR="00F04FC9" w:rsidRDefault="00F04FC9" w:rsidP="006134E5">
            <w:pPr>
              <w:pStyle w:val="ReportContent"/>
              <w:ind w:firstLine="0"/>
              <w:jc w:val="left"/>
              <w:rPr>
                <w:lang w:val="en-US"/>
              </w:rPr>
            </w:pPr>
            <w:r>
              <w:t>Empowerment of Creativity and Feedback</w:t>
            </w:r>
          </w:p>
        </w:tc>
        <w:tc>
          <w:tcPr>
            <w:tcW w:w="2977" w:type="dxa"/>
            <w:tcBorders>
              <w:left w:val="single" w:sz="4" w:space="0" w:color="FFFFFF"/>
            </w:tcBorders>
          </w:tcPr>
          <w:p w14:paraId="2A96CEFA" w14:textId="3EDADD85" w:rsidR="00F04FC9" w:rsidRPr="006134E5" w:rsidRDefault="00F04FC9" w:rsidP="00F04FC9">
            <w:pPr>
              <w:pStyle w:val="ReportContent"/>
              <w:ind w:firstLine="0"/>
            </w:pPr>
            <w:r>
              <w:rPr>
                <w:i/>
              </w:rPr>
              <w:t>Booster</w:t>
            </w:r>
          </w:p>
        </w:tc>
        <w:tc>
          <w:tcPr>
            <w:tcW w:w="2658" w:type="dxa"/>
          </w:tcPr>
          <w:p w14:paraId="156D6F7E" w14:textId="79CCF8C0" w:rsidR="00F04FC9" w:rsidRPr="006134E5" w:rsidRDefault="00051DBD" w:rsidP="00F04FC9">
            <w:pPr>
              <w:pStyle w:val="ReportContent"/>
              <w:ind w:firstLine="0"/>
              <w:rPr>
                <w:lang w:val="en-US"/>
              </w:rPr>
            </w:pPr>
            <w:r w:rsidRPr="00051DBD">
              <w:rPr>
                <w:i/>
                <w:lang w:val="en-US"/>
              </w:rPr>
              <w:t>Event</w:t>
            </w:r>
          </w:p>
        </w:tc>
      </w:tr>
      <w:tr w:rsidR="00F04FC9" w14:paraId="147FE71E" w14:textId="77777777" w:rsidTr="006C558D">
        <w:trPr>
          <w:trHeight w:val="306"/>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00A7085C" w14:textId="77777777" w:rsidR="00F04FC9" w:rsidRDefault="00F04FC9" w:rsidP="006134E5">
            <w:pPr>
              <w:pStyle w:val="ReportContent"/>
              <w:ind w:firstLine="0"/>
              <w:jc w:val="left"/>
            </w:pPr>
          </w:p>
        </w:tc>
        <w:tc>
          <w:tcPr>
            <w:tcW w:w="2977" w:type="dxa"/>
            <w:tcBorders>
              <w:left w:val="single" w:sz="4" w:space="0" w:color="FFFFFF"/>
            </w:tcBorders>
          </w:tcPr>
          <w:p w14:paraId="22F8620D" w14:textId="325C425B" w:rsidR="00F04FC9" w:rsidRDefault="00F04FC9" w:rsidP="00F04FC9">
            <w:pPr>
              <w:rPr>
                <w:i/>
                <w:lang w:val="en-US"/>
              </w:rPr>
            </w:pPr>
            <w:r>
              <w:rPr>
                <w:i/>
              </w:rPr>
              <w:t>Posion picker</w:t>
            </w:r>
          </w:p>
        </w:tc>
        <w:tc>
          <w:tcPr>
            <w:tcW w:w="2658" w:type="dxa"/>
          </w:tcPr>
          <w:p w14:paraId="2DD66225" w14:textId="465B75A0" w:rsidR="00F04FC9" w:rsidRDefault="00051DBD" w:rsidP="00F04FC9">
            <w:pPr>
              <w:pStyle w:val="ReportContent"/>
              <w:ind w:firstLine="0"/>
              <w:rPr>
                <w:lang w:val="en-US"/>
              </w:rPr>
            </w:pPr>
            <w:r w:rsidRPr="00051DBD">
              <w:rPr>
                <w:i/>
                <w:lang w:val="en-US"/>
              </w:rPr>
              <w:t>Mystery box</w:t>
            </w:r>
          </w:p>
        </w:tc>
      </w:tr>
      <w:tr w:rsidR="00F04FC9" w14:paraId="3E8A54BF" w14:textId="77777777" w:rsidTr="006C558D">
        <w:trPr>
          <w:trHeight w:val="337"/>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2FF8EDC0" w14:textId="77777777" w:rsidR="00F04FC9" w:rsidRDefault="00F04FC9" w:rsidP="006134E5">
            <w:pPr>
              <w:pStyle w:val="ReportContent"/>
              <w:ind w:firstLine="0"/>
              <w:jc w:val="left"/>
            </w:pPr>
          </w:p>
        </w:tc>
        <w:tc>
          <w:tcPr>
            <w:tcW w:w="2977" w:type="dxa"/>
            <w:tcBorders>
              <w:left w:val="single" w:sz="4" w:space="0" w:color="FFFFFF"/>
            </w:tcBorders>
          </w:tcPr>
          <w:p w14:paraId="7BC5BDE8" w14:textId="776DE04D" w:rsidR="00F04FC9" w:rsidRDefault="00F04FC9" w:rsidP="00F04FC9">
            <w:pPr>
              <w:rPr>
                <w:i/>
                <w:lang w:val="en-US"/>
              </w:rPr>
            </w:pPr>
            <w:r>
              <w:rPr>
                <w:i/>
              </w:rPr>
              <w:t>Plant picker</w:t>
            </w:r>
          </w:p>
        </w:tc>
        <w:tc>
          <w:tcPr>
            <w:tcW w:w="2658" w:type="dxa"/>
          </w:tcPr>
          <w:p w14:paraId="6C136158" w14:textId="461D0106" w:rsidR="00F04FC9" w:rsidRDefault="00F04FC9" w:rsidP="00F04FC9">
            <w:pPr>
              <w:rPr>
                <w:lang w:val="en-US"/>
              </w:rPr>
            </w:pPr>
            <w:r>
              <w:rPr>
                <w:lang w:val="en-US"/>
              </w:rPr>
              <w:t>Kategori survei</w:t>
            </w:r>
          </w:p>
        </w:tc>
      </w:tr>
      <w:tr w:rsidR="00F04FC9" w14:paraId="4DDEF5D3" w14:textId="225B02A0" w:rsidTr="006C558D">
        <w:trPr>
          <w:trHeight w:val="184"/>
        </w:trPr>
        <w:tc>
          <w:tcPr>
            <w:tcW w:w="2518" w:type="dxa"/>
            <w:vMerge w:val="restart"/>
            <w:tcBorders>
              <w:top w:val="single" w:sz="4" w:space="0" w:color="FFFFFF"/>
              <w:left w:val="single" w:sz="4" w:space="0" w:color="FFFFFF"/>
              <w:bottom w:val="single" w:sz="4" w:space="0" w:color="FFFFFF"/>
              <w:right w:val="single" w:sz="4" w:space="0" w:color="FFFFFF"/>
            </w:tcBorders>
            <w:shd w:val="clear" w:color="auto" w:fill="000000" w:themeFill="text1"/>
          </w:tcPr>
          <w:p w14:paraId="6B1326DA" w14:textId="01F8EB6B" w:rsidR="00F04FC9" w:rsidRDefault="00F04FC9" w:rsidP="00290D64">
            <w:pPr>
              <w:pStyle w:val="ReportContent"/>
              <w:ind w:firstLine="0"/>
              <w:jc w:val="left"/>
              <w:rPr>
                <w:lang w:val="en-US"/>
              </w:rPr>
            </w:pPr>
            <w:r>
              <w:t>Ownership and Possession</w:t>
            </w:r>
          </w:p>
        </w:tc>
        <w:tc>
          <w:tcPr>
            <w:tcW w:w="2977" w:type="dxa"/>
            <w:tcBorders>
              <w:left w:val="single" w:sz="4" w:space="0" w:color="FFFFFF"/>
            </w:tcBorders>
          </w:tcPr>
          <w:p w14:paraId="58C6635E" w14:textId="0C1C0399" w:rsidR="00F04FC9" w:rsidRPr="006134E5" w:rsidRDefault="00F04FC9" w:rsidP="00F04FC9">
            <w:pPr>
              <w:pStyle w:val="ReportContent"/>
              <w:ind w:firstLine="0"/>
            </w:pPr>
            <w:r>
              <w:rPr>
                <w:i/>
              </w:rPr>
              <w:t>Build from scratch</w:t>
            </w:r>
          </w:p>
        </w:tc>
        <w:tc>
          <w:tcPr>
            <w:tcW w:w="2658" w:type="dxa"/>
          </w:tcPr>
          <w:p w14:paraId="18808367" w14:textId="11C336DA" w:rsidR="00F04FC9" w:rsidRPr="006134E5" w:rsidRDefault="00F04FC9" w:rsidP="00F04FC9">
            <w:pPr>
              <w:pStyle w:val="ReportContent"/>
              <w:ind w:firstLine="0"/>
              <w:rPr>
                <w:lang w:val="en-US"/>
              </w:rPr>
            </w:pPr>
            <w:r>
              <w:rPr>
                <w:i/>
                <w:lang w:val="en-US"/>
              </w:rPr>
              <w:t>Animation survey</w:t>
            </w:r>
          </w:p>
        </w:tc>
      </w:tr>
      <w:tr w:rsidR="00F04FC9" w14:paraId="6189BEDC" w14:textId="77777777" w:rsidTr="006C558D">
        <w:trPr>
          <w:trHeight w:val="245"/>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5C751856" w14:textId="77777777" w:rsidR="00F04FC9" w:rsidRDefault="00F04FC9" w:rsidP="00290D64">
            <w:pPr>
              <w:pStyle w:val="ReportContent"/>
              <w:ind w:firstLine="0"/>
              <w:jc w:val="left"/>
            </w:pPr>
          </w:p>
        </w:tc>
        <w:tc>
          <w:tcPr>
            <w:tcW w:w="2977" w:type="dxa"/>
            <w:tcBorders>
              <w:left w:val="single" w:sz="4" w:space="0" w:color="FFFFFF"/>
            </w:tcBorders>
          </w:tcPr>
          <w:p w14:paraId="133372B0" w14:textId="33120FFA" w:rsidR="00F04FC9" w:rsidRDefault="00F04FC9" w:rsidP="00F04FC9">
            <w:pPr>
              <w:rPr>
                <w:i/>
                <w:lang w:val="en-US"/>
              </w:rPr>
            </w:pPr>
            <w:r>
              <w:rPr>
                <w:i/>
              </w:rPr>
              <w:t>Collection set</w:t>
            </w:r>
          </w:p>
        </w:tc>
        <w:tc>
          <w:tcPr>
            <w:tcW w:w="2658" w:type="dxa"/>
          </w:tcPr>
          <w:p w14:paraId="37C37C71" w14:textId="5A650E5E" w:rsidR="00F04FC9" w:rsidRDefault="00F04FC9" w:rsidP="00F04FC9">
            <w:pPr>
              <w:rPr>
                <w:i/>
                <w:lang w:val="en-US"/>
              </w:rPr>
            </w:pPr>
            <w:r w:rsidRPr="005825CC">
              <w:rPr>
                <w:i/>
                <w:lang w:val="en-US"/>
              </w:rPr>
              <w:t>Badges</w:t>
            </w:r>
          </w:p>
        </w:tc>
      </w:tr>
      <w:tr w:rsidR="00F04FC9" w14:paraId="25452664" w14:textId="77777777" w:rsidTr="006C558D">
        <w:trPr>
          <w:trHeight w:val="246"/>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00E2575D" w14:textId="77777777" w:rsidR="00F04FC9" w:rsidRDefault="00F04FC9" w:rsidP="00290D64">
            <w:pPr>
              <w:pStyle w:val="ReportContent"/>
              <w:ind w:firstLine="0"/>
              <w:jc w:val="left"/>
            </w:pPr>
          </w:p>
        </w:tc>
        <w:tc>
          <w:tcPr>
            <w:tcW w:w="2977" w:type="dxa"/>
            <w:tcBorders>
              <w:left w:val="single" w:sz="4" w:space="0" w:color="FFFFFF"/>
            </w:tcBorders>
          </w:tcPr>
          <w:p w14:paraId="063E2EE8" w14:textId="0571837A" w:rsidR="00F04FC9" w:rsidRDefault="00F04FC9" w:rsidP="00F04FC9">
            <w:pPr>
              <w:rPr>
                <w:i/>
                <w:lang w:val="en-US"/>
              </w:rPr>
            </w:pPr>
            <w:r>
              <w:rPr>
                <w:i/>
              </w:rPr>
              <w:t>Monitor attachment</w:t>
            </w:r>
          </w:p>
        </w:tc>
        <w:tc>
          <w:tcPr>
            <w:tcW w:w="2658" w:type="dxa"/>
          </w:tcPr>
          <w:p w14:paraId="1A9A1C87" w14:textId="2B4136FC" w:rsidR="00F04FC9" w:rsidRDefault="00F04FC9" w:rsidP="00F04FC9">
            <w:pPr>
              <w:rPr>
                <w:lang w:val="en-US"/>
              </w:rPr>
            </w:pPr>
            <w:r w:rsidRPr="005825CC">
              <w:rPr>
                <w:i/>
                <w:lang w:val="en-US"/>
              </w:rPr>
              <w:t>Vote</w:t>
            </w:r>
          </w:p>
        </w:tc>
      </w:tr>
      <w:tr w:rsidR="00F04FC9" w14:paraId="0B9A3FDF" w14:textId="77777777" w:rsidTr="006C558D">
        <w:trPr>
          <w:trHeight w:val="262"/>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047014CF" w14:textId="77777777" w:rsidR="00F04FC9" w:rsidRDefault="00F04FC9" w:rsidP="00290D64">
            <w:pPr>
              <w:pStyle w:val="ReportContent"/>
              <w:ind w:firstLine="0"/>
              <w:jc w:val="left"/>
            </w:pPr>
          </w:p>
        </w:tc>
        <w:tc>
          <w:tcPr>
            <w:tcW w:w="2977" w:type="dxa"/>
            <w:tcBorders>
              <w:left w:val="single" w:sz="4" w:space="0" w:color="FFFFFF"/>
            </w:tcBorders>
          </w:tcPr>
          <w:p w14:paraId="5ADAEC1D" w14:textId="727FACC0" w:rsidR="00F04FC9" w:rsidRDefault="00F04FC9" w:rsidP="00F04FC9">
            <w:pPr>
              <w:rPr>
                <w:i/>
                <w:lang w:val="en-US"/>
              </w:rPr>
            </w:pPr>
            <w:r>
              <w:rPr>
                <w:i/>
              </w:rPr>
              <w:t>Alfred effect</w:t>
            </w:r>
          </w:p>
        </w:tc>
        <w:tc>
          <w:tcPr>
            <w:tcW w:w="2658" w:type="dxa"/>
          </w:tcPr>
          <w:p w14:paraId="1BA1071A" w14:textId="7DF8319C" w:rsidR="00F04FC9" w:rsidRDefault="00F04FC9" w:rsidP="00F04FC9">
            <w:pPr>
              <w:rPr>
                <w:lang w:val="en-US"/>
              </w:rPr>
            </w:pPr>
            <w:r>
              <w:rPr>
                <w:lang w:val="en-US"/>
              </w:rPr>
              <w:t>Kategori survei</w:t>
            </w:r>
          </w:p>
        </w:tc>
      </w:tr>
      <w:tr w:rsidR="00F04FC9" w14:paraId="4B8A6EC4" w14:textId="153DC0A4" w:rsidTr="006C558D">
        <w:trPr>
          <w:trHeight w:val="185"/>
        </w:trPr>
        <w:tc>
          <w:tcPr>
            <w:tcW w:w="2518" w:type="dxa"/>
            <w:vMerge w:val="restart"/>
            <w:tcBorders>
              <w:top w:val="single" w:sz="4" w:space="0" w:color="FFFFFF"/>
              <w:left w:val="single" w:sz="4" w:space="0" w:color="FFFFFF"/>
              <w:bottom w:val="single" w:sz="4" w:space="0" w:color="FFFFFF"/>
              <w:right w:val="single" w:sz="4" w:space="0" w:color="FFFFFF"/>
            </w:tcBorders>
            <w:shd w:val="clear" w:color="auto" w:fill="000000" w:themeFill="text1"/>
          </w:tcPr>
          <w:p w14:paraId="7D896FF9" w14:textId="2721C991" w:rsidR="00F04FC9" w:rsidRDefault="00F04FC9" w:rsidP="006134E5">
            <w:pPr>
              <w:pStyle w:val="ReportContent"/>
              <w:ind w:firstLine="0"/>
              <w:jc w:val="left"/>
              <w:rPr>
                <w:lang w:val="en-US"/>
              </w:rPr>
            </w:pPr>
            <w:r>
              <w:t>Social Influence and Relatedness</w:t>
            </w:r>
          </w:p>
        </w:tc>
        <w:tc>
          <w:tcPr>
            <w:tcW w:w="2977" w:type="dxa"/>
            <w:tcBorders>
              <w:left w:val="single" w:sz="4" w:space="0" w:color="FFFFFF"/>
            </w:tcBorders>
          </w:tcPr>
          <w:p w14:paraId="1C9998DF" w14:textId="1FCF369E" w:rsidR="00F04FC9" w:rsidRPr="006134E5" w:rsidRDefault="00F04FC9" w:rsidP="00F04FC9">
            <w:pPr>
              <w:pStyle w:val="ReportContent"/>
              <w:ind w:firstLine="0"/>
            </w:pPr>
            <w:r>
              <w:rPr>
                <w:i/>
              </w:rPr>
              <w:t>Mentorship</w:t>
            </w:r>
          </w:p>
        </w:tc>
        <w:tc>
          <w:tcPr>
            <w:tcW w:w="2658" w:type="dxa"/>
          </w:tcPr>
          <w:p w14:paraId="7D140C38" w14:textId="7228BB84" w:rsidR="00F04FC9" w:rsidRPr="0015199F" w:rsidRDefault="00F04FC9" w:rsidP="00F04FC9">
            <w:pPr>
              <w:pStyle w:val="ReportContent"/>
              <w:ind w:firstLine="0"/>
              <w:rPr>
                <w:lang w:val="en-US"/>
              </w:rPr>
            </w:pPr>
            <w:r>
              <w:rPr>
                <w:lang w:val="en-US"/>
              </w:rPr>
              <w:t>Status mentor</w:t>
            </w:r>
          </w:p>
        </w:tc>
      </w:tr>
      <w:tr w:rsidR="00F04FC9" w14:paraId="689ABEF3" w14:textId="77777777" w:rsidTr="006C558D">
        <w:trPr>
          <w:trHeight w:val="352"/>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7B6F303E" w14:textId="77777777" w:rsidR="00F04FC9" w:rsidRDefault="00F04FC9" w:rsidP="006134E5">
            <w:pPr>
              <w:pStyle w:val="ReportContent"/>
              <w:ind w:firstLine="0"/>
              <w:jc w:val="left"/>
            </w:pPr>
          </w:p>
        </w:tc>
        <w:tc>
          <w:tcPr>
            <w:tcW w:w="2977" w:type="dxa"/>
            <w:tcBorders>
              <w:left w:val="single" w:sz="4" w:space="0" w:color="FFFFFF"/>
            </w:tcBorders>
          </w:tcPr>
          <w:p w14:paraId="739AB52E" w14:textId="3D129B46" w:rsidR="00F04FC9" w:rsidRDefault="00F04FC9" w:rsidP="00F04FC9">
            <w:pPr>
              <w:rPr>
                <w:i/>
                <w:lang w:val="en-US"/>
              </w:rPr>
            </w:pPr>
            <w:r>
              <w:rPr>
                <w:i/>
              </w:rPr>
              <w:t>Brag buttons</w:t>
            </w:r>
          </w:p>
        </w:tc>
        <w:tc>
          <w:tcPr>
            <w:tcW w:w="2658" w:type="dxa"/>
          </w:tcPr>
          <w:p w14:paraId="11258CE4" w14:textId="5257FBD1" w:rsidR="00F04FC9" w:rsidRDefault="00F04FC9" w:rsidP="00F04FC9">
            <w:pPr>
              <w:pStyle w:val="ReportContent"/>
              <w:ind w:firstLine="0"/>
              <w:rPr>
                <w:lang w:val="en-US"/>
              </w:rPr>
            </w:pPr>
            <w:r w:rsidRPr="005825CC">
              <w:rPr>
                <w:i/>
                <w:lang w:val="en-US"/>
              </w:rPr>
              <w:t>Chat group</w:t>
            </w:r>
          </w:p>
        </w:tc>
      </w:tr>
      <w:tr w:rsidR="00F04FC9" w14:paraId="3DA34A8E" w14:textId="77777777" w:rsidTr="006C558D">
        <w:trPr>
          <w:trHeight w:val="184"/>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34E6B343" w14:textId="77777777" w:rsidR="00F04FC9" w:rsidRDefault="00F04FC9" w:rsidP="006134E5">
            <w:pPr>
              <w:pStyle w:val="ReportContent"/>
              <w:ind w:firstLine="0"/>
              <w:jc w:val="left"/>
            </w:pPr>
          </w:p>
        </w:tc>
        <w:tc>
          <w:tcPr>
            <w:tcW w:w="2977" w:type="dxa"/>
            <w:tcBorders>
              <w:left w:val="single" w:sz="4" w:space="0" w:color="FFFFFF"/>
            </w:tcBorders>
          </w:tcPr>
          <w:p w14:paraId="1177F047" w14:textId="09BDA488" w:rsidR="00F04FC9" w:rsidRDefault="00F04FC9" w:rsidP="00F04FC9">
            <w:pPr>
              <w:rPr>
                <w:i/>
                <w:lang w:val="en-US"/>
              </w:rPr>
            </w:pPr>
            <w:r>
              <w:rPr>
                <w:i/>
              </w:rPr>
              <w:t>Trophy shelves</w:t>
            </w:r>
          </w:p>
        </w:tc>
        <w:tc>
          <w:tcPr>
            <w:tcW w:w="2658" w:type="dxa"/>
          </w:tcPr>
          <w:p w14:paraId="41498C97" w14:textId="7AC4DB38" w:rsidR="00F04FC9" w:rsidRDefault="00F04FC9" w:rsidP="00F04FC9">
            <w:pPr>
              <w:rPr>
                <w:lang w:val="en-US"/>
              </w:rPr>
            </w:pPr>
            <w:r w:rsidRPr="005825CC">
              <w:rPr>
                <w:i/>
                <w:lang w:val="en-US"/>
              </w:rPr>
              <w:t>Badges</w:t>
            </w:r>
          </w:p>
        </w:tc>
      </w:tr>
      <w:tr w:rsidR="00F04FC9" w14:paraId="0260014D" w14:textId="77777777" w:rsidTr="006C558D">
        <w:trPr>
          <w:trHeight w:val="231"/>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070D0CEE" w14:textId="77777777" w:rsidR="00F04FC9" w:rsidRDefault="00F04FC9" w:rsidP="006134E5">
            <w:pPr>
              <w:pStyle w:val="ReportContent"/>
              <w:ind w:firstLine="0"/>
              <w:jc w:val="left"/>
            </w:pPr>
          </w:p>
        </w:tc>
        <w:tc>
          <w:tcPr>
            <w:tcW w:w="2977" w:type="dxa"/>
            <w:tcBorders>
              <w:left w:val="single" w:sz="4" w:space="0" w:color="FFFFFF"/>
            </w:tcBorders>
          </w:tcPr>
          <w:p w14:paraId="1AB5B944" w14:textId="10D1FB2C" w:rsidR="00F04FC9" w:rsidRDefault="00F04FC9" w:rsidP="00F04FC9">
            <w:pPr>
              <w:rPr>
                <w:i/>
                <w:lang w:val="en-US"/>
              </w:rPr>
            </w:pPr>
            <w:r>
              <w:rPr>
                <w:i/>
              </w:rPr>
              <w:t>Social treasures</w:t>
            </w:r>
          </w:p>
        </w:tc>
        <w:tc>
          <w:tcPr>
            <w:tcW w:w="2658" w:type="dxa"/>
          </w:tcPr>
          <w:p w14:paraId="48911F06" w14:textId="633A8EC3" w:rsidR="00F04FC9" w:rsidRDefault="00F04FC9" w:rsidP="00F04FC9">
            <w:pPr>
              <w:rPr>
                <w:lang w:val="en-US"/>
              </w:rPr>
            </w:pPr>
            <w:r w:rsidRPr="005825CC">
              <w:rPr>
                <w:i/>
                <w:lang w:val="en-US"/>
              </w:rPr>
              <w:t>Vote</w:t>
            </w:r>
          </w:p>
        </w:tc>
      </w:tr>
      <w:tr w:rsidR="00F04FC9" w14:paraId="7C86FB70" w14:textId="77777777" w:rsidTr="006C558D">
        <w:trPr>
          <w:trHeight w:val="306"/>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608E4F17" w14:textId="77777777" w:rsidR="00F04FC9" w:rsidRDefault="00F04FC9" w:rsidP="006134E5">
            <w:pPr>
              <w:pStyle w:val="ReportContent"/>
              <w:ind w:firstLine="0"/>
              <w:jc w:val="left"/>
            </w:pPr>
          </w:p>
        </w:tc>
        <w:tc>
          <w:tcPr>
            <w:tcW w:w="2977" w:type="dxa"/>
            <w:tcBorders>
              <w:left w:val="single" w:sz="4" w:space="0" w:color="FFFFFF"/>
            </w:tcBorders>
          </w:tcPr>
          <w:p w14:paraId="4E7D1A65" w14:textId="5B6FF6CA" w:rsidR="00F04FC9" w:rsidRDefault="00F04FC9" w:rsidP="00F04FC9">
            <w:pPr>
              <w:rPr>
                <w:i/>
                <w:lang w:val="en-US"/>
              </w:rPr>
            </w:pPr>
            <w:r>
              <w:rPr>
                <w:i/>
              </w:rPr>
              <w:t>Social prods</w:t>
            </w:r>
          </w:p>
        </w:tc>
        <w:tc>
          <w:tcPr>
            <w:tcW w:w="2658" w:type="dxa"/>
          </w:tcPr>
          <w:p w14:paraId="306A63E4" w14:textId="1C34EF76" w:rsidR="00F04FC9" w:rsidRPr="00F04FC9" w:rsidRDefault="00F04FC9" w:rsidP="00F04FC9">
            <w:pPr>
              <w:rPr>
                <w:i/>
                <w:lang w:val="en-US"/>
              </w:rPr>
            </w:pPr>
            <w:r w:rsidRPr="00F04FC9">
              <w:rPr>
                <w:i/>
                <w:lang w:val="en-US"/>
              </w:rPr>
              <w:t>Vote</w:t>
            </w:r>
          </w:p>
        </w:tc>
      </w:tr>
      <w:tr w:rsidR="00F04FC9" w14:paraId="14B3583B" w14:textId="77777777" w:rsidTr="006C558D">
        <w:trPr>
          <w:trHeight w:val="199"/>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6C4D991A" w14:textId="77777777" w:rsidR="00F04FC9" w:rsidRDefault="00F04FC9" w:rsidP="006134E5">
            <w:pPr>
              <w:pStyle w:val="ReportContent"/>
              <w:ind w:firstLine="0"/>
              <w:jc w:val="left"/>
            </w:pPr>
          </w:p>
        </w:tc>
        <w:tc>
          <w:tcPr>
            <w:tcW w:w="2977" w:type="dxa"/>
            <w:tcBorders>
              <w:left w:val="single" w:sz="4" w:space="0" w:color="FFFFFF"/>
            </w:tcBorders>
          </w:tcPr>
          <w:p w14:paraId="77F76571" w14:textId="5EA52822" w:rsidR="00F04FC9" w:rsidRDefault="00F04FC9" w:rsidP="00F04FC9">
            <w:pPr>
              <w:rPr>
                <w:i/>
                <w:lang w:val="en-US"/>
              </w:rPr>
            </w:pPr>
            <w:r>
              <w:rPr>
                <w:i/>
              </w:rPr>
              <w:t>Conformity anchor</w:t>
            </w:r>
          </w:p>
        </w:tc>
        <w:tc>
          <w:tcPr>
            <w:tcW w:w="2658" w:type="dxa"/>
          </w:tcPr>
          <w:p w14:paraId="68FB8893" w14:textId="4466135B" w:rsidR="00F04FC9" w:rsidRPr="006C558D" w:rsidRDefault="006C558D" w:rsidP="00F04FC9">
            <w:pPr>
              <w:rPr>
                <w:i/>
                <w:lang w:val="en-US"/>
              </w:rPr>
            </w:pPr>
            <w:r>
              <w:rPr>
                <w:i/>
                <w:lang w:val="en-US"/>
              </w:rPr>
              <w:t>Chat group</w:t>
            </w:r>
          </w:p>
        </w:tc>
      </w:tr>
      <w:tr w:rsidR="00F04FC9" w14:paraId="0FC70CA0" w14:textId="77777777" w:rsidTr="006C558D">
        <w:trPr>
          <w:trHeight w:val="278"/>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6C52349E" w14:textId="77777777" w:rsidR="00F04FC9" w:rsidRDefault="00F04FC9" w:rsidP="006134E5">
            <w:pPr>
              <w:pStyle w:val="ReportContent"/>
              <w:ind w:firstLine="0"/>
              <w:jc w:val="left"/>
            </w:pPr>
          </w:p>
        </w:tc>
        <w:tc>
          <w:tcPr>
            <w:tcW w:w="2977" w:type="dxa"/>
            <w:tcBorders>
              <w:left w:val="single" w:sz="4" w:space="0" w:color="FFFFFF"/>
            </w:tcBorders>
          </w:tcPr>
          <w:p w14:paraId="28B986AA" w14:textId="457E929B" w:rsidR="00F04FC9" w:rsidRDefault="00F04FC9" w:rsidP="00F04FC9">
            <w:pPr>
              <w:rPr>
                <w:i/>
                <w:lang w:val="en-US"/>
              </w:rPr>
            </w:pPr>
            <w:r>
              <w:rPr>
                <w:i/>
              </w:rPr>
              <w:t>Water coolers</w:t>
            </w:r>
          </w:p>
        </w:tc>
        <w:tc>
          <w:tcPr>
            <w:tcW w:w="2658" w:type="dxa"/>
          </w:tcPr>
          <w:p w14:paraId="706FE592" w14:textId="07AC4EF3" w:rsidR="00F04FC9" w:rsidRPr="006C558D" w:rsidRDefault="006C558D" w:rsidP="00F04FC9">
            <w:pPr>
              <w:rPr>
                <w:i/>
                <w:lang w:val="en-US"/>
              </w:rPr>
            </w:pPr>
            <w:r>
              <w:rPr>
                <w:i/>
                <w:lang w:val="en-US"/>
              </w:rPr>
              <w:t>Chat group</w:t>
            </w:r>
          </w:p>
        </w:tc>
      </w:tr>
      <w:tr w:rsidR="00F04FC9" w14:paraId="350F15BD" w14:textId="0525CCD7" w:rsidTr="006C558D">
        <w:trPr>
          <w:trHeight w:val="261"/>
        </w:trPr>
        <w:tc>
          <w:tcPr>
            <w:tcW w:w="2518" w:type="dxa"/>
            <w:vMerge w:val="restart"/>
            <w:tcBorders>
              <w:top w:val="single" w:sz="4" w:space="0" w:color="FFFFFF"/>
              <w:left w:val="single" w:sz="4" w:space="0" w:color="FFFFFF"/>
              <w:bottom w:val="single" w:sz="4" w:space="0" w:color="FFFFFF"/>
              <w:right w:val="single" w:sz="4" w:space="0" w:color="FFFFFF"/>
            </w:tcBorders>
            <w:shd w:val="clear" w:color="auto" w:fill="000000" w:themeFill="text1"/>
          </w:tcPr>
          <w:p w14:paraId="18C8212F" w14:textId="53B3CD62" w:rsidR="00F04FC9" w:rsidRDefault="00F04FC9" w:rsidP="005825CC">
            <w:pPr>
              <w:pStyle w:val="ReportContent"/>
              <w:ind w:firstLine="0"/>
              <w:jc w:val="left"/>
              <w:rPr>
                <w:lang w:val="en-US"/>
              </w:rPr>
            </w:pPr>
            <w:r>
              <w:t>Scarcity and Impatience</w:t>
            </w:r>
          </w:p>
        </w:tc>
        <w:tc>
          <w:tcPr>
            <w:tcW w:w="2977" w:type="dxa"/>
            <w:tcBorders>
              <w:left w:val="single" w:sz="4" w:space="0" w:color="FFFFFF"/>
            </w:tcBorders>
          </w:tcPr>
          <w:p w14:paraId="50ADC298" w14:textId="789A9E78" w:rsidR="00F04FC9" w:rsidRPr="0015199F" w:rsidRDefault="00F04FC9" w:rsidP="006C558D">
            <w:pPr>
              <w:pStyle w:val="ReportContent"/>
              <w:ind w:firstLine="0"/>
              <w:rPr>
                <w:i/>
              </w:rPr>
            </w:pPr>
            <w:r>
              <w:rPr>
                <w:i/>
              </w:rPr>
              <w:t>Dangling</w:t>
            </w:r>
          </w:p>
        </w:tc>
        <w:tc>
          <w:tcPr>
            <w:tcW w:w="2658" w:type="dxa"/>
          </w:tcPr>
          <w:p w14:paraId="162FF766" w14:textId="2E09DB1A" w:rsidR="00F04FC9" w:rsidRPr="0015199F" w:rsidRDefault="00F04FC9" w:rsidP="006C558D">
            <w:pPr>
              <w:pStyle w:val="ReportContent"/>
              <w:ind w:firstLine="0"/>
              <w:rPr>
                <w:lang w:val="en-US"/>
              </w:rPr>
            </w:pPr>
            <w:r>
              <w:rPr>
                <w:lang w:val="en-US"/>
              </w:rPr>
              <w:t>Status mentor</w:t>
            </w:r>
          </w:p>
        </w:tc>
      </w:tr>
      <w:tr w:rsidR="00F04FC9" w14:paraId="420D4728" w14:textId="77777777" w:rsidTr="006C558D">
        <w:trPr>
          <w:trHeight w:val="286"/>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1D5A238F" w14:textId="77777777" w:rsidR="00F04FC9" w:rsidRDefault="00F04FC9" w:rsidP="005825CC">
            <w:pPr>
              <w:pStyle w:val="ReportContent"/>
              <w:ind w:firstLine="0"/>
              <w:jc w:val="left"/>
            </w:pPr>
          </w:p>
        </w:tc>
        <w:tc>
          <w:tcPr>
            <w:tcW w:w="2977" w:type="dxa"/>
            <w:tcBorders>
              <w:left w:val="single" w:sz="4" w:space="0" w:color="FFFFFF"/>
            </w:tcBorders>
          </w:tcPr>
          <w:p w14:paraId="2612F14E" w14:textId="188A2D25" w:rsidR="00F04FC9" w:rsidRDefault="00F04FC9" w:rsidP="00F04FC9">
            <w:pPr>
              <w:rPr>
                <w:i/>
                <w:lang w:val="en-US"/>
              </w:rPr>
            </w:pPr>
            <w:r>
              <w:rPr>
                <w:i/>
              </w:rPr>
              <w:t>Appointment dynamics</w:t>
            </w:r>
          </w:p>
        </w:tc>
        <w:tc>
          <w:tcPr>
            <w:tcW w:w="2658" w:type="dxa"/>
          </w:tcPr>
          <w:p w14:paraId="3FBFF455" w14:textId="098C4283" w:rsidR="00F04FC9" w:rsidRDefault="00F04FC9" w:rsidP="00F04FC9">
            <w:pPr>
              <w:rPr>
                <w:lang w:val="en-US"/>
              </w:rPr>
            </w:pPr>
            <w:r w:rsidRPr="005825CC">
              <w:rPr>
                <w:i/>
                <w:lang w:val="en-US"/>
              </w:rPr>
              <w:t>Event</w:t>
            </w:r>
          </w:p>
        </w:tc>
      </w:tr>
      <w:tr w:rsidR="00F04FC9" w14:paraId="43CF3C7F" w14:textId="4932CCBC" w:rsidTr="006C558D">
        <w:trPr>
          <w:trHeight w:val="245"/>
        </w:trPr>
        <w:tc>
          <w:tcPr>
            <w:tcW w:w="2518" w:type="dxa"/>
            <w:vMerge w:val="restart"/>
            <w:tcBorders>
              <w:top w:val="single" w:sz="4" w:space="0" w:color="FFFFFF"/>
              <w:left w:val="single" w:sz="4" w:space="0" w:color="FFFFFF"/>
              <w:bottom w:val="single" w:sz="4" w:space="0" w:color="FFFFFF"/>
              <w:right w:val="single" w:sz="4" w:space="0" w:color="FFFFFF"/>
            </w:tcBorders>
            <w:shd w:val="clear" w:color="auto" w:fill="000000" w:themeFill="text1"/>
          </w:tcPr>
          <w:p w14:paraId="1EC1C94E" w14:textId="0A3031FB" w:rsidR="00F04FC9" w:rsidRDefault="00F04FC9" w:rsidP="0015199F">
            <w:pPr>
              <w:pStyle w:val="ReportContent"/>
              <w:ind w:firstLine="0"/>
              <w:jc w:val="left"/>
              <w:rPr>
                <w:lang w:val="en-US"/>
              </w:rPr>
            </w:pPr>
            <w:r>
              <w:t>Unpredictability and Curiosity</w:t>
            </w:r>
          </w:p>
        </w:tc>
        <w:tc>
          <w:tcPr>
            <w:tcW w:w="2977" w:type="dxa"/>
            <w:tcBorders>
              <w:left w:val="single" w:sz="4" w:space="0" w:color="FFFFFF"/>
            </w:tcBorders>
          </w:tcPr>
          <w:p w14:paraId="0B54806B" w14:textId="35626C4B" w:rsidR="00F04FC9" w:rsidRPr="006F2C13" w:rsidRDefault="00F04FC9" w:rsidP="005825CC">
            <w:pPr>
              <w:rPr>
                <w:i/>
              </w:rPr>
            </w:pPr>
            <w:r>
              <w:rPr>
                <w:i/>
              </w:rPr>
              <w:t>Easter eggs</w:t>
            </w:r>
          </w:p>
        </w:tc>
        <w:tc>
          <w:tcPr>
            <w:tcW w:w="2658" w:type="dxa"/>
          </w:tcPr>
          <w:p w14:paraId="3CE5297B" w14:textId="196FCAA6" w:rsidR="00F04FC9" w:rsidRPr="006F2C13" w:rsidRDefault="00F04FC9" w:rsidP="00BF5B61">
            <w:pPr>
              <w:rPr>
                <w:lang w:val="en-US"/>
              </w:rPr>
            </w:pPr>
            <w:r w:rsidRPr="00555D03">
              <w:rPr>
                <w:i/>
                <w:lang w:val="en-US"/>
              </w:rPr>
              <w:t>Mystery box</w:t>
            </w:r>
          </w:p>
        </w:tc>
      </w:tr>
      <w:tr w:rsidR="00F04FC9" w14:paraId="1830AA63" w14:textId="77777777" w:rsidTr="006C558D">
        <w:trPr>
          <w:trHeight w:val="306"/>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311B848B" w14:textId="77777777" w:rsidR="00F04FC9" w:rsidRDefault="00F04FC9" w:rsidP="0015199F">
            <w:pPr>
              <w:pStyle w:val="ReportContent"/>
              <w:ind w:firstLine="0"/>
              <w:jc w:val="left"/>
            </w:pPr>
          </w:p>
        </w:tc>
        <w:tc>
          <w:tcPr>
            <w:tcW w:w="2977" w:type="dxa"/>
            <w:tcBorders>
              <w:left w:val="single" w:sz="4" w:space="0" w:color="FFFFFF"/>
            </w:tcBorders>
          </w:tcPr>
          <w:p w14:paraId="07B88591" w14:textId="7BD6DE70" w:rsidR="00F04FC9" w:rsidRDefault="00F04FC9" w:rsidP="00F04FC9">
            <w:pPr>
              <w:rPr>
                <w:i/>
                <w:lang w:val="en-US"/>
              </w:rPr>
            </w:pPr>
            <w:r>
              <w:rPr>
                <w:i/>
              </w:rPr>
              <w:t>Mystery box</w:t>
            </w:r>
          </w:p>
        </w:tc>
        <w:tc>
          <w:tcPr>
            <w:tcW w:w="2658" w:type="dxa"/>
          </w:tcPr>
          <w:p w14:paraId="4CE8C093" w14:textId="5A1164A5" w:rsidR="00F04FC9" w:rsidRDefault="006C558D" w:rsidP="00BF5B61">
            <w:pPr>
              <w:rPr>
                <w:lang w:val="en-US"/>
              </w:rPr>
            </w:pPr>
            <w:r w:rsidRPr="00555D03">
              <w:rPr>
                <w:i/>
                <w:lang w:val="en-US"/>
              </w:rPr>
              <w:t>Mystery box</w:t>
            </w:r>
          </w:p>
        </w:tc>
      </w:tr>
      <w:tr w:rsidR="00F04FC9" w14:paraId="005291C0" w14:textId="3E751DB7" w:rsidTr="006C558D">
        <w:trPr>
          <w:trHeight w:val="261"/>
        </w:trPr>
        <w:tc>
          <w:tcPr>
            <w:tcW w:w="2518" w:type="dxa"/>
            <w:vMerge w:val="restart"/>
            <w:tcBorders>
              <w:top w:val="single" w:sz="4" w:space="0" w:color="FFFFFF"/>
              <w:left w:val="single" w:sz="4" w:space="0" w:color="FFFFFF"/>
              <w:bottom w:val="single" w:sz="4" w:space="0" w:color="FFFFFF"/>
              <w:right w:val="single" w:sz="4" w:space="0" w:color="FFFFFF"/>
            </w:tcBorders>
            <w:shd w:val="clear" w:color="auto" w:fill="000000" w:themeFill="text1"/>
          </w:tcPr>
          <w:p w14:paraId="0050B3C0" w14:textId="7F34358A" w:rsidR="00F04FC9" w:rsidRDefault="00F04FC9" w:rsidP="005E4589">
            <w:pPr>
              <w:pStyle w:val="ReportContent"/>
              <w:ind w:firstLine="0"/>
              <w:rPr>
                <w:lang w:val="en-US"/>
              </w:rPr>
            </w:pPr>
            <w:r>
              <w:t>Loss and Avoidance</w:t>
            </w:r>
          </w:p>
        </w:tc>
        <w:tc>
          <w:tcPr>
            <w:tcW w:w="2977" w:type="dxa"/>
            <w:tcBorders>
              <w:left w:val="single" w:sz="4" w:space="0" w:color="FFFFFF"/>
            </w:tcBorders>
          </w:tcPr>
          <w:p w14:paraId="330C7789" w14:textId="50E816BB" w:rsidR="00F04FC9" w:rsidRPr="006F2C13" w:rsidRDefault="00F04FC9" w:rsidP="006C558D">
            <w:pPr>
              <w:pStyle w:val="ReportContent"/>
              <w:ind w:firstLine="0"/>
            </w:pPr>
            <w:r>
              <w:rPr>
                <w:i/>
              </w:rPr>
              <w:t>Rightful heritage</w:t>
            </w:r>
          </w:p>
        </w:tc>
        <w:tc>
          <w:tcPr>
            <w:tcW w:w="2658" w:type="dxa"/>
          </w:tcPr>
          <w:p w14:paraId="2E01BAA4" w14:textId="008E162A" w:rsidR="00F04FC9" w:rsidRPr="00290D64" w:rsidRDefault="00F04FC9" w:rsidP="006C558D">
            <w:pPr>
              <w:pStyle w:val="ReportContent"/>
              <w:ind w:firstLine="0"/>
              <w:rPr>
                <w:lang w:val="en-US"/>
              </w:rPr>
            </w:pPr>
            <w:r w:rsidRPr="00555D03">
              <w:rPr>
                <w:i/>
                <w:lang w:val="en-US"/>
              </w:rPr>
              <w:t>Leaderboards</w:t>
            </w:r>
          </w:p>
        </w:tc>
      </w:tr>
      <w:tr w:rsidR="00F04FC9" w14:paraId="47584D4F" w14:textId="77777777" w:rsidTr="006C558D">
        <w:trPr>
          <w:trHeight w:val="214"/>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18FF5407" w14:textId="77777777" w:rsidR="00F04FC9" w:rsidRDefault="00F04FC9" w:rsidP="005E4589">
            <w:pPr>
              <w:pStyle w:val="ReportContent"/>
              <w:ind w:firstLine="0"/>
            </w:pPr>
          </w:p>
        </w:tc>
        <w:tc>
          <w:tcPr>
            <w:tcW w:w="2977" w:type="dxa"/>
            <w:tcBorders>
              <w:left w:val="single" w:sz="4" w:space="0" w:color="FFFFFF"/>
            </w:tcBorders>
          </w:tcPr>
          <w:p w14:paraId="164754CE" w14:textId="7DD8992F" w:rsidR="00F04FC9" w:rsidRDefault="00F04FC9" w:rsidP="00F04FC9">
            <w:pPr>
              <w:rPr>
                <w:i/>
                <w:lang w:val="en-US"/>
              </w:rPr>
            </w:pPr>
            <w:r>
              <w:rPr>
                <w:i/>
              </w:rPr>
              <w:t>Evanescent opportunities</w:t>
            </w:r>
          </w:p>
        </w:tc>
        <w:tc>
          <w:tcPr>
            <w:tcW w:w="2658" w:type="dxa"/>
          </w:tcPr>
          <w:p w14:paraId="498D2885" w14:textId="7DC2908F" w:rsidR="00F04FC9" w:rsidRPr="00555D03" w:rsidRDefault="00F04FC9" w:rsidP="00F04FC9">
            <w:pPr>
              <w:rPr>
                <w:i/>
                <w:lang w:val="en-US"/>
              </w:rPr>
            </w:pPr>
            <w:r w:rsidRPr="00555D03">
              <w:rPr>
                <w:i/>
                <w:lang w:val="en-US"/>
              </w:rPr>
              <w:t>Mystery box</w:t>
            </w:r>
          </w:p>
        </w:tc>
      </w:tr>
      <w:tr w:rsidR="00F04FC9" w14:paraId="308D9919" w14:textId="77777777" w:rsidTr="006C558D">
        <w:trPr>
          <w:trHeight w:val="231"/>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1EC3B0F9" w14:textId="77777777" w:rsidR="00F04FC9" w:rsidRDefault="00F04FC9" w:rsidP="005E4589">
            <w:pPr>
              <w:pStyle w:val="ReportContent"/>
              <w:ind w:firstLine="0"/>
            </w:pPr>
          </w:p>
        </w:tc>
        <w:tc>
          <w:tcPr>
            <w:tcW w:w="2977" w:type="dxa"/>
            <w:tcBorders>
              <w:left w:val="single" w:sz="4" w:space="0" w:color="FFFFFF"/>
            </w:tcBorders>
          </w:tcPr>
          <w:p w14:paraId="5469029E" w14:textId="19588F9C" w:rsidR="00F04FC9" w:rsidRDefault="00F04FC9" w:rsidP="00F04FC9">
            <w:pPr>
              <w:rPr>
                <w:i/>
                <w:lang w:val="en-US"/>
              </w:rPr>
            </w:pPr>
            <w:r>
              <w:rPr>
                <w:i/>
              </w:rPr>
              <w:t>Status quo sloth</w:t>
            </w:r>
          </w:p>
        </w:tc>
        <w:tc>
          <w:tcPr>
            <w:tcW w:w="2658" w:type="dxa"/>
          </w:tcPr>
          <w:p w14:paraId="5B965026" w14:textId="465E7F23" w:rsidR="00F04FC9" w:rsidRPr="00555D03" w:rsidRDefault="00F04FC9" w:rsidP="00F04FC9">
            <w:pPr>
              <w:rPr>
                <w:i/>
                <w:lang w:val="en-US"/>
              </w:rPr>
            </w:pPr>
            <w:r>
              <w:rPr>
                <w:lang w:val="en-US"/>
              </w:rPr>
              <w:t>Kategori survei</w:t>
            </w:r>
          </w:p>
        </w:tc>
      </w:tr>
      <w:tr w:rsidR="00F04FC9" w14:paraId="5D8FE0DA" w14:textId="77777777" w:rsidTr="006C558D">
        <w:trPr>
          <w:trHeight w:val="230"/>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1A5D80B0" w14:textId="77777777" w:rsidR="00F04FC9" w:rsidRDefault="00F04FC9" w:rsidP="005E4589">
            <w:pPr>
              <w:pStyle w:val="ReportContent"/>
              <w:ind w:firstLine="0"/>
            </w:pPr>
          </w:p>
        </w:tc>
        <w:tc>
          <w:tcPr>
            <w:tcW w:w="2977" w:type="dxa"/>
            <w:tcBorders>
              <w:left w:val="single" w:sz="4" w:space="0" w:color="FFFFFF"/>
            </w:tcBorders>
          </w:tcPr>
          <w:p w14:paraId="101E9BCF" w14:textId="26DDDD46" w:rsidR="00F04FC9" w:rsidRDefault="00F04FC9" w:rsidP="00F04FC9">
            <w:pPr>
              <w:rPr>
                <w:i/>
                <w:lang w:val="en-US"/>
              </w:rPr>
            </w:pPr>
            <w:r>
              <w:rPr>
                <w:i/>
              </w:rPr>
              <w:t>FOMO Punch</w:t>
            </w:r>
          </w:p>
        </w:tc>
        <w:tc>
          <w:tcPr>
            <w:tcW w:w="2658" w:type="dxa"/>
          </w:tcPr>
          <w:p w14:paraId="014C0CB3" w14:textId="5CE6BCEF" w:rsidR="00F04FC9" w:rsidRDefault="006C558D" w:rsidP="00F04FC9">
            <w:pPr>
              <w:rPr>
                <w:lang w:val="en-US"/>
              </w:rPr>
            </w:pPr>
            <w:r>
              <w:rPr>
                <w:lang w:val="en-US"/>
              </w:rPr>
              <w:t>Kategori survei</w:t>
            </w:r>
          </w:p>
        </w:tc>
      </w:tr>
      <w:tr w:rsidR="00F04FC9" w14:paraId="02812C51" w14:textId="77777777" w:rsidTr="006C558D">
        <w:trPr>
          <w:trHeight w:val="398"/>
        </w:trPr>
        <w:tc>
          <w:tcPr>
            <w:tcW w:w="2518" w:type="dxa"/>
            <w:vMerge/>
            <w:tcBorders>
              <w:top w:val="single" w:sz="4" w:space="0" w:color="FFFFFF"/>
              <w:left w:val="single" w:sz="4" w:space="0" w:color="FFFFFF"/>
              <w:bottom w:val="single" w:sz="4" w:space="0" w:color="FFFFFF"/>
              <w:right w:val="single" w:sz="4" w:space="0" w:color="FFFFFF"/>
            </w:tcBorders>
            <w:shd w:val="clear" w:color="auto" w:fill="000000" w:themeFill="text1"/>
          </w:tcPr>
          <w:p w14:paraId="418B4562" w14:textId="77777777" w:rsidR="00F04FC9" w:rsidRDefault="00F04FC9" w:rsidP="005E4589">
            <w:pPr>
              <w:pStyle w:val="ReportContent"/>
              <w:ind w:firstLine="0"/>
            </w:pPr>
          </w:p>
        </w:tc>
        <w:tc>
          <w:tcPr>
            <w:tcW w:w="2977" w:type="dxa"/>
            <w:tcBorders>
              <w:left w:val="single" w:sz="4" w:space="0" w:color="FFFFFF"/>
            </w:tcBorders>
          </w:tcPr>
          <w:p w14:paraId="16F197E5" w14:textId="02888B83" w:rsidR="00F04FC9" w:rsidRDefault="00F04FC9" w:rsidP="00F04FC9">
            <w:pPr>
              <w:rPr>
                <w:i/>
                <w:lang w:val="en-US"/>
              </w:rPr>
            </w:pPr>
            <w:r>
              <w:rPr>
                <w:i/>
              </w:rPr>
              <w:t>The sunk cost prison</w:t>
            </w:r>
          </w:p>
        </w:tc>
        <w:tc>
          <w:tcPr>
            <w:tcW w:w="2658" w:type="dxa"/>
          </w:tcPr>
          <w:p w14:paraId="4D5CF71F" w14:textId="401F1F77" w:rsidR="00F04FC9" w:rsidRDefault="006C558D" w:rsidP="00F04FC9">
            <w:pPr>
              <w:rPr>
                <w:lang w:val="en-US"/>
              </w:rPr>
            </w:pPr>
            <w:r w:rsidRPr="00555D03">
              <w:rPr>
                <w:i/>
                <w:lang w:val="en-US"/>
              </w:rPr>
              <w:t>Leaderboards</w:t>
            </w:r>
          </w:p>
        </w:tc>
      </w:tr>
    </w:tbl>
    <w:p w14:paraId="240CB9A8" w14:textId="5B4D00FC" w:rsidR="005F2A1D" w:rsidRPr="004F2622" w:rsidRDefault="005F2A1D" w:rsidP="004F2622">
      <w:pPr>
        <w:pStyle w:val="Caption"/>
        <w:rPr>
          <w:lang w:val="en-GB"/>
        </w:rPr>
      </w:pPr>
      <w:bookmarkStart w:id="149" w:name="_Toc480239073"/>
      <w:r>
        <w:t xml:space="preserve">Tabel </w:t>
      </w:r>
      <w:fldSimple w:instr=" STYLEREF 1 \s ">
        <w:r w:rsidR="00BA0658">
          <w:rPr>
            <w:noProof/>
          </w:rPr>
          <w:t>3</w:t>
        </w:r>
      </w:fldSimple>
      <w:r w:rsidR="00BA0658">
        <w:t>.</w:t>
      </w:r>
      <w:fldSimple w:instr=" SEQ Tabel \* ARABIC \s 1 ">
        <w:r w:rsidR="00BA0658">
          <w:rPr>
            <w:noProof/>
          </w:rPr>
          <w:t>1</w:t>
        </w:r>
      </w:fldSimple>
      <w:r>
        <w:rPr>
          <w:lang w:val="en-GB"/>
        </w:rPr>
        <w:t xml:space="preserve"> Tabel </w:t>
      </w:r>
      <w:r w:rsidR="004F2622">
        <w:rPr>
          <w:lang w:val="en-GB"/>
        </w:rPr>
        <w:t xml:space="preserve">Analisa Level 1 </w:t>
      </w:r>
      <w:r w:rsidR="006A502F" w:rsidRPr="006A502F">
        <w:rPr>
          <w:i/>
          <w:lang w:val="en-GB"/>
        </w:rPr>
        <w:t>Octalysis Framework</w:t>
      </w:r>
      <w:bookmarkEnd w:id="149"/>
    </w:p>
    <w:p w14:paraId="0F3C4332" w14:textId="467E8365" w:rsidR="00996957" w:rsidRPr="00A20585" w:rsidRDefault="004F2622" w:rsidP="004F2622">
      <w:pPr>
        <w:pStyle w:val="ReportContent"/>
        <w:rPr>
          <w:lang w:val="en-US"/>
        </w:rPr>
      </w:pPr>
      <w:r>
        <w:rPr>
          <w:lang w:val="en-US"/>
        </w:rPr>
        <w:t>Untuk lebih jelasnya, hasil analisa akan dijelaskan pada sub-bab berikut ini.</w:t>
      </w:r>
    </w:p>
    <w:p w14:paraId="46EAFBF8" w14:textId="77777777" w:rsidR="00A20585" w:rsidRPr="00A20585" w:rsidRDefault="00A20585" w:rsidP="00A20585"/>
    <w:p w14:paraId="15EA887E" w14:textId="77777777" w:rsidR="00996957" w:rsidRPr="0080409B" w:rsidRDefault="00996957" w:rsidP="00996957">
      <w:pPr>
        <w:pStyle w:val="Heading4"/>
        <w:rPr>
          <w:i/>
        </w:rPr>
      </w:pPr>
      <w:bookmarkStart w:id="150" w:name="_Toc480274138"/>
      <w:r w:rsidRPr="0080409B">
        <w:rPr>
          <w:i/>
        </w:rPr>
        <w:t>Core Drives 1: Epic Meaning and Calling</w:t>
      </w:r>
      <w:bookmarkEnd w:id="150"/>
    </w:p>
    <w:p w14:paraId="61830D82" w14:textId="3631462F" w:rsidR="00996957" w:rsidRPr="00996957" w:rsidRDefault="00996957" w:rsidP="005E4589">
      <w:pPr>
        <w:pStyle w:val="ReportContent"/>
      </w:pPr>
      <w:r>
        <w:t xml:space="preserve">Teknik gamifikasi akan diterapkan pada sistem agar untuk </w:t>
      </w:r>
      <w:r w:rsidR="00CA75F7" w:rsidRPr="00CA75F7">
        <w:rPr>
          <w:i/>
        </w:rPr>
        <w:t>Core Drives</w:t>
      </w:r>
      <w:r>
        <w:rPr>
          <w:i/>
        </w:rPr>
        <w:t xml:space="preserve"> </w:t>
      </w:r>
      <w:r>
        <w:t>pertama. Teknik gamifikasi ini kemudian disesuaikan dengan kondisi sistem dan diimplementasikan. Teknik gamifikasi yang akan diterapkan adalah sebagai berikut.</w:t>
      </w:r>
    </w:p>
    <w:p w14:paraId="7BAA15DB" w14:textId="77777777" w:rsidR="00996957" w:rsidRPr="00D57054" w:rsidRDefault="00304D16" w:rsidP="00C57E27">
      <w:pPr>
        <w:pStyle w:val="ListParagraph"/>
        <w:numPr>
          <w:ilvl w:val="0"/>
          <w:numId w:val="36"/>
        </w:numPr>
      </w:pPr>
      <w:r>
        <w:rPr>
          <w:i/>
        </w:rPr>
        <w:lastRenderedPageBreak/>
        <w:t>Narative</w:t>
      </w:r>
    </w:p>
    <w:p w14:paraId="47156666" w14:textId="28668C04" w:rsidR="00D57054" w:rsidRPr="00D57054" w:rsidRDefault="00D57054" w:rsidP="00D57054">
      <w:pPr>
        <w:pStyle w:val="ListParagraph"/>
        <w:ind w:left="1080"/>
      </w:pPr>
      <w:r>
        <w:t xml:space="preserve">Naratif adalah penggunaan sebuah cerita untuk menambahkan makna pada sesuatu. Pada </w:t>
      </w:r>
      <w:r>
        <w:rPr>
          <w:i/>
        </w:rPr>
        <w:t xml:space="preserve">website </w:t>
      </w:r>
      <w:r w:rsidR="006A502F" w:rsidRPr="006A502F">
        <w:rPr>
          <w:i/>
        </w:rPr>
        <w:t>online survey</w:t>
      </w:r>
      <w:r>
        <w:t xml:space="preserve">, naratif akan diterapkan dengan pemberian </w:t>
      </w:r>
      <w:r>
        <w:rPr>
          <w:i/>
        </w:rPr>
        <w:t xml:space="preserve">pop-up </w:t>
      </w:r>
      <w:r>
        <w:t xml:space="preserve">ucapan selamat datang yang berbeda dan acak setiap kali seseorang memasuki </w:t>
      </w:r>
      <w:r>
        <w:rPr>
          <w:i/>
        </w:rPr>
        <w:t>website</w:t>
      </w:r>
      <w:r>
        <w:t>. Ucapan ini bersifat acak.</w:t>
      </w:r>
    </w:p>
    <w:p w14:paraId="1B062A01" w14:textId="77777777" w:rsidR="00304D16" w:rsidRPr="00D57054" w:rsidRDefault="00304D16" w:rsidP="00C57E27">
      <w:pPr>
        <w:pStyle w:val="ListParagraph"/>
        <w:numPr>
          <w:ilvl w:val="0"/>
          <w:numId w:val="36"/>
        </w:numPr>
      </w:pPr>
      <w:r>
        <w:rPr>
          <w:i/>
        </w:rPr>
        <w:t>Elitism</w:t>
      </w:r>
    </w:p>
    <w:p w14:paraId="56861EC3" w14:textId="72361537" w:rsidR="00D57054" w:rsidRPr="008910FB" w:rsidRDefault="00D57054" w:rsidP="00D57054">
      <w:pPr>
        <w:pStyle w:val="ListParagraph"/>
        <w:ind w:left="1080"/>
      </w:pPr>
      <w:r>
        <w:rPr>
          <w:i/>
        </w:rPr>
        <w:t xml:space="preserve">Elitism </w:t>
      </w:r>
      <w:r>
        <w:t xml:space="preserve">adalah perasaan bangga seseorang karena menjadi bagian dari sesuatu atau kelompok. Pada </w:t>
      </w:r>
      <w:r>
        <w:rPr>
          <w:i/>
        </w:rPr>
        <w:t xml:space="preserve">website </w:t>
      </w:r>
      <w:r w:rsidR="006A502F" w:rsidRPr="006A502F">
        <w:rPr>
          <w:i/>
        </w:rPr>
        <w:t>online survey</w:t>
      </w:r>
      <w:r>
        <w:t xml:space="preserve">, </w:t>
      </w:r>
      <w:r>
        <w:rPr>
          <w:i/>
        </w:rPr>
        <w:t>elitism</w:t>
      </w:r>
      <w:r>
        <w:t xml:space="preserve"> akan diterapkan dengan adanya fitur </w:t>
      </w:r>
      <w:r>
        <w:rPr>
          <w:i/>
        </w:rPr>
        <w:t>chat group</w:t>
      </w:r>
      <w:r>
        <w:t xml:space="preserve"> sebagai tempat berinteraksi antarpengguna. </w:t>
      </w:r>
      <w:r>
        <w:rPr>
          <w:i/>
        </w:rPr>
        <w:t>Chat group</w:t>
      </w:r>
      <w:r>
        <w:t xml:space="preserve"> akan membuat pengguna memiliki sebuah komunitas dengan pengguna lainnya dan merasa menjadi ‘bagian’ dalam komunitas pembuat survei pada </w:t>
      </w:r>
      <w:r>
        <w:rPr>
          <w:i/>
        </w:rPr>
        <w:t xml:space="preserve">website </w:t>
      </w:r>
      <w:r w:rsidR="006A502F" w:rsidRPr="006A502F">
        <w:rPr>
          <w:i/>
        </w:rPr>
        <w:t>online survey</w:t>
      </w:r>
      <w:r>
        <w:t>.</w:t>
      </w:r>
      <w:r w:rsidR="008910FB">
        <w:t xml:space="preserve"> Selain itu, pengelompokkan </w:t>
      </w:r>
      <w:r w:rsidR="008910FB">
        <w:rPr>
          <w:i/>
        </w:rPr>
        <w:t>badges</w:t>
      </w:r>
      <w:r w:rsidR="008910FB">
        <w:t xml:space="preserve"> berdasarkan tipe perkategori survei atau umum membuat pengguna seakan memiliki kubu yang harus ia lindungi dan tingkatkan.</w:t>
      </w:r>
    </w:p>
    <w:p w14:paraId="7256F3BB" w14:textId="77777777" w:rsidR="00304D16" w:rsidRPr="00D57054" w:rsidRDefault="00304D16" w:rsidP="00C57E27">
      <w:pPr>
        <w:pStyle w:val="ListParagraph"/>
        <w:numPr>
          <w:ilvl w:val="0"/>
          <w:numId w:val="36"/>
        </w:numPr>
      </w:pPr>
      <w:r>
        <w:rPr>
          <w:i/>
        </w:rPr>
        <w:t>Beginner’s luck</w:t>
      </w:r>
    </w:p>
    <w:p w14:paraId="0CD1456C" w14:textId="599B9200" w:rsidR="00D57054" w:rsidRPr="00F41D87" w:rsidRDefault="00D57054" w:rsidP="00D57054">
      <w:pPr>
        <w:pStyle w:val="ListParagraph"/>
        <w:ind w:left="1080"/>
        <w:rPr>
          <w:lang w:val="en-US"/>
        </w:rPr>
      </w:pPr>
      <w:r>
        <w:t>Pengguna akan merasa memiliki kemampuan atau ‘bakat’ ketika pengguna melakukan sesuatu</w:t>
      </w:r>
      <w:r w:rsidR="00A64F7C">
        <w:t xml:space="preserve"> untuk pertama kalinya dan berhasil. Oleh karena itu, pada saat pertama kali pengguna </w:t>
      </w:r>
      <w:r w:rsidR="00F41D87">
        <w:rPr>
          <w:lang w:val="en-US"/>
        </w:rPr>
        <w:t>memasuki sistem</w:t>
      </w:r>
      <w:r w:rsidR="00A64F7C">
        <w:t xml:space="preserve"> </w:t>
      </w:r>
      <w:r w:rsidR="00A64F7C">
        <w:rPr>
          <w:i/>
        </w:rPr>
        <w:t xml:space="preserve">website </w:t>
      </w:r>
      <w:r w:rsidR="006A502F" w:rsidRPr="006A502F">
        <w:rPr>
          <w:i/>
        </w:rPr>
        <w:t>online survey</w:t>
      </w:r>
      <w:r w:rsidR="00F41D87">
        <w:t>, pengguna memiliki kesempatan membuka</w:t>
      </w:r>
      <w:r w:rsidR="00A64F7C">
        <w:t xml:space="preserve"> </w:t>
      </w:r>
      <w:r w:rsidR="00F41D87">
        <w:rPr>
          <w:i/>
          <w:lang w:val="en-US"/>
        </w:rPr>
        <w:t>mystery box</w:t>
      </w:r>
      <w:r w:rsidR="00A64F7C">
        <w:t xml:space="preserve">. </w:t>
      </w:r>
      <w:r w:rsidR="00F41D87">
        <w:rPr>
          <w:i/>
          <w:lang w:val="en-US"/>
        </w:rPr>
        <w:t>Mystery box</w:t>
      </w:r>
      <w:r w:rsidR="00F41D87">
        <w:rPr>
          <w:lang w:val="en-US"/>
        </w:rPr>
        <w:t xml:space="preserve"> dapat berisi </w:t>
      </w:r>
      <w:r w:rsidR="00F41D87">
        <w:rPr>
          <w:i/>
          <w:lang w:val="en-US"/>
        </w:rPr>
        <w:t>badges</w:t>
      </w:r>
      <w:r w:rsidR="00F41D87">
        <w:rPr>
          <w:lang w:val="en-US"/>
        </w:rPr>
        <w:t xml:space="preserve"> langka yang hanya bisa didapatkan lewat membuka </w:t>
      </w:r>
      <w:r w:rsidR="00F41D87">
        <w:rPr>
          <w:i/>
          <w:lang w:val="en-US"/>
        </w:rPr>
        <w:t>mystery box</w:t>
      </w:r>
      <w:r w:rsidR="00F41D87">
        <w:rPr>
          <w:lang w:val="en-US"/>
        </w:rPr>
        <w:t xml:space="preserve">. Kesempatan untuk pengguna awal mendapatkan </w:t>
      </w:r>
      <w:r w:rsidR="00F41D87">
        <w:rPr>
          <w:i/>
          <w:lang w:val="en-US"/>
        </w:rPr>
        <w:t>badges</w:t>
      </w:r>
      <w:r w:rsidR="00F41D87">
        <w:rPr>
          <w:lang w:val="en-US"/>
        </w:rPr>
        <w:t xml:space="preserve"> pada </w:t>
      </w:r>
      <w:r w:rsidR="00F41D87">
        <w:rPr>
          <w:i/>
          <w:lang w:val="en-US"/>
        </w:rPr>
        <w:t>mystery box</w:t>
      </w:r>
      <w:r w:rsidR="00F41D87">
        <w:rPr>
          <w:lang w:val="en-US"/>
        </w:rPr>
        <w:t xml:space="preserve"> lebih besar.</w:t>
      </w:r>
    </w:p>
    <w:p w14:paraId="5360F6B5" w14:textId="77777777" w:rsidR="00304D16" w:rsidRPr="00A64F7C" w:rsidRDefault="00304D16" w:rsidP="00C57E27">
      <w:pPr>
        <w:pStyle w:val="ListParagraph"/>
        <w:numPr>
          <w:ilvl w:val="0"/>
          <w:numId w:val="36"/>
        </w:numPr>
      </w:pPr>
      <w:r>
        <w:rPr>
          <w:i/>
        </w:rPr>
        <w:t>Free lunch</w:t>
      </w:r>
    </w:p>
    <w:p w14:paraId="49E5599E" w14:textId="7A202ABB" w:rsidR="00A64F7C" w:rsidRPr="00A64F7C" w:rsidRDefault="00A64F7C" w:rsidP="00A64F7C">
      <w:pPr>
        <w:pStyle w:val="ListParagraph"/>
        <w:ind w:left="1080"/>
      </w:pPr>
      <w:r>
        <w:t xml:space="preserve">Pengguna akan merasa istimewa ketika ia mendapatkan sesuatu yang istimewa dan tidak didapatkan oleh semua pengguna, meskipun itu hal kecil. Pada </w:t>
      </w:r>
      <w:r>
        <w:rPr>
          <w:i/>
        </w:rPr>
        <w:t xml:space="preserve">website </w:t>
      </w:r>
      <w:r w:rsidR="006A502F" w:rsidRPr="006A502F">
        <w:rPr>
          <w:i/>
        </w:rPr>
        <w:t>online survey</w:t>
      </w:r>
      <w:r>
        <w:t xml:space="preserve">, teknik </w:t>
      </w:r>
      <w:r>
        <w:rPr>
          <w:i/>
        </w:rPr>
        <w:t>free lunch</w:t>
      </w:r>
      <w:r>
        <w:t xml:space="preserve"> akan diterapkan pada </w:t>
      </w:r>
      <w:r>
        <w:rPr>
          <w:i/>
        </w:rPr>
        <w:t>mystery box</w:t>
      </w:r>
      <w:r>
        <w:t xml:space="preserve"> yang isinya bersifat acak dan bervariasi.</w:t>
      </w:r>
    </w:p>
    <w:p w14:paraId="7EABD065" w14:textId="77777777" w:rsidR="00304D16" w:rsidRPr="00A64F7C" w:rsidRDefault="00304D16" w:rsidP="00C57E27">
      <w:pPr>
        <w:pStyle w:val="ListParagraph"/>
        <w:numPr>
          <w:ilvl w:val="0"/>
          <w:numId w:val="36"/>
        </w:numPr>
      </w:pPr>
      <w:r>
        <w:rPr>
          <w:i/>
        </w:rPr>
        <w:t>Humanity hero</w:t>
      </w:r>
    </w:p>
    <w:p w14:paraId="2066B645" w14:textId="099E8731" w:rsidR="00A64F7C" w:rsidRPr="00A64F7C" w:rsidRDefault="00A64F7C" w:rsidP="00A64F7C">
      <w:pPr>
        <w:pStyle w:val="ListParagraph"/>
        <w:ind w:left="1080"/>
      </w:pPr>
      <w:r>
        <w:t xml:space="preserve">Konsep dari </w:t>
      </w:r>
      <w:r>
        <w:rPr>
          <w:i/>
        </w:rPr>
        <w:t>humanity hero</w:t>
      </w:r>
      <w:r>
        <w:t xml:space="preserve"> adalah memosisikan pengguna sebagai seseorang yang memiliki peran penting dalam hal kemanusiaan. Pengguna merasa memiliki tanggung jawab jika pengguna </w:t>
      </w:r>
      <w:r>
        <w:lastRenderedPageBreak/>
        <w:t xml:space="preserve">diperhadapkan dengan masalah kemanusiaan. Pada </w:t>
      </w:r>
      <w:r>
        <w:rPr>
          <w:i/>
        </w:rPr>
        <w:t xml:space="preserve">website </w:t>
      </w:r>
      <w:r w:rsidR="006A502F" w:rsidRPr="006A502F">
        <w:rPr>
          <w:i/>
        </w:rPr>
        <w:t>online survey</w:t>
      </w:r>
      <w:r>
        <w:t xml:space="preserve">, teknik </w:t>
      </w:r>
      <w:r>
        <w:rPr>
          <w:i/>
        </w:rPr>
        <w:t>humanity hero</w:t>
      </w:r>
      <w:r>
        <w:t xml:space="preserve"> akan diterapkan </w:t>
      </w:r>
      <w:r w:rsidR="004D2B24">
        <w:rPr>
          <w:lang w:val="en-US"/>
        </w:rPr>
        <w:t xml:space="preserve">dengan fitur </w:t>
      </w:r>
      <w:r w:rsidR="004D2B24">
        <w:rPr>
          <w:i/>
          <w:lang w:val="en-US"/>
        </w:rPr>
        <w:t>votes</w:t>
      </w:r>
      <w:r w:rsidR="004D2B24">
        <w:rPr>
          <w:lang w:val="en-US"/>
        </w:rPr>
        <w:t>.</w:t>
      </w:r>
      <w:r>
        <w:t xml:space="preserve"> </w:t>
      </w:r>
      <w:r w:rsidR="004D2B24">
        <w:rPr>
          <w:lang w:val="en-US"/>
        </w:rPr>
        <w:t xml:space="preserve">Pengguna merasa akan membantu pembuat survei dalam menyebarkan survei lewat pemberian </w:t>
      </w:r>
      <w:r w:rsidR="004D2B24" w:rsidRPr="004D2B24">
        <w:rPr>
          <w:i/>
          <w:lang w:val="en-US"/>
        </w:rPr>
        <w:t>vote</w:t>
      </w:r>
      <w:r w:rsidR="004D2B24">
        <w:rPr>
          <w:lang w:val="en-US"/>
        </w:rPr>
        <w:t>.</w:t>
      </w:r>
    </w:p>
    <w:p w14:paraId="1F6B270C" w14:textId="77777777" w:rsidR="00996957" w:rsidRDefault="00996957" w:rsidP="00996957">
      <w:pPr>
        <w:pStyle w:val="ReportContent"/>
        <w:ind w:firstLine="0"/>
      </w:pPr>
    </w:p>
    <w:p w14:paraId="6CC5B0C1" w14:textId="77777777" w:rsidR="00304D16" w:rsidRPr="0080409B" w:rsidRDefault="00304D16" w:rsidP="00304D16">
      <w:pPr>
        <w:pStyle w:val="Heading4"/>
        <w:rPr>
          <w:i/>
        </w:rPr>
      </w:pPr>
      <w:bookmarkStart w:id="151" w:name="_Toc480274139"/>
      <w:r w:rsidRPr="0080409B">
        <w:rPr>
          <w:i/>
        </w:rPr>
        <w:t>Core Drives 2: Development and Accomplishment</w:t>
      </w:r>
      <w:bookmarkEnd w:id="151"/>
    </w:p>
    <w:p w14:paraId="771ABB32" w14:textId="0E1DFB7C" w:rsidR="00304D16" w:rsidRPr="00996957" w:rsidRDefault="00304D16" w:rsidP="00304D16">
      <w:pPr>
        <w:pStyle w:val="ReportContent"/>
      </w:pPr>
      <w:r>
        <w:t xml:space="preserve">Teknik gamifikasi akan diterapkan pada sistem agar untuk </w:t>
      </w:r>
      <w:r w:rsidR="00CA75F7" w:rsidRPr="00CA75F7">
        <w:rPr>
          <w:i/>
        </w:rPr>
        <w:t>Core Drives</w:t>
      </w:r>
      <w:r>
        <w:rPr>
          <w:i/>
        </w:rPr>
        <w:t xml:space="preserve"> </w:t>
      </w:r>
      <w:r w:rsidR="00220DE3">
        <w:t>kedua</w:t>
      </w:r>
      <w:r>
        <w:t>. Teknik gamifikasi ini kemudian disesuaikan dengan kondisi sistem dan diimplementasikan. Teknik gamifikasi yang akan diterapkan adalah sebagai berikut.</w:t>
      </w:r>
    </w:p>
    <w:p w14:paraId="578C5A55" w14:textId="77777777" w:rsidR="00304D16" w:rsidRPr="006E3C33" w:rsidRDefault="00304D16" w:rsidP="00C57E27">
      <w:pPr>
        <w:pStyle w:val="ListParagraph"/>
        <w:numPr>
          <w:ilvl w:val="0"/>
          <w:numId w:val="37"/>
        </w:numPr>
      </w:pPr>
      <w:r>
        <w:rPr>
          <w:i/>
        </w:rPr>
        <w:t>Rockstar effect</w:t>
      </w:r>
    </w:p>
    <w:p w14:paraId="3E7261BF" w14:textId="77777777" w:rsidR="006E3C33" w:rsidRPr="006E3C33" w:rsidRDefault="006E3C33" w:rsidP="006E3C33">
      <w:pPr>
        <w:pStyle w:val="ListParagraph"/>
        <w:ind w:left="1080"/>
      </w:pPr>
      <w:r>
        <w:t xml:space="preserve">Teknik </w:t>
      </w:r>
      <w:r>
        <w:rPr>
          <w:i/>
        </w:rPr>
        <w:t>rockstar effect</w:t>
      </w:r>
      <w:r>
        <w:t xml:space="preserve"> membuat pengguna merasa seperti seorang bintang atau idola dengan pengguna-pengguna lain yang memujanya. Teknik ini diterapkan dengan pemberian </w:t>
      </w:r>
      <w:r w:rsidRPr="006E3C33">
        <w:rPr>
          <w:i/>
        </w:rPr>
        <w:t>ranking</w:t>
      </w:r>
      <w:r>
        <w:rPr>
          <w:i/>
        </w:rPr>
        <w:t xml:space="preserve"> </w:t>
      </w:r>
      <w:r>
        <w:t xml:space="preserve">untuk setiap pengguna berdasarkan kategori survei yang ia buat. Selain itu, pengisi survei juga dapat melakukan </w:t>
      </w:r>
      <w:r>
        <w:rPr>
          <w:i/>
        </w:rPr>
        <w:t>vote</w:t>
      </w:r>
      <w:r>
        <w:t xml:space="preserve"> untuk meningkatkan </w:t>
      </w:r>
      <w:r>
        <w:rPr>
          <w:i/>
        </w:rPr>
        <w:t>ranking</w:t>
      </w:r>
      <w:r>
        <w:t xml:space="preserve"> survei yang menurutnya penting atau baik.</w:t>
      </w:r>
    </w:p>
    <w:p w14:paraId="451CA152" w14:textId="77777777" w:rsidR="00304D16" w:rsidRPr="006E3C33" w:rsidRDefault="00304D16" w:rsidP="00C57E27">
      <w:pPr>
        <w:pStyle w:val="ListParagraph"/>
        <w:numPr>
          <w:ilvl w:val="0"/>
          <w:numId w:val="37"/>
        </w:numPr>
      </w:pPr>
      <w:r>
        <w:rPr>
          <w:i/>
        </w:rPr>
        <w:t>Leaderboards</w:t>
      </w:r>
    </w:p>
    <w:p w14:paraId="7665A4D2" w14:textId="396CA741" w:rsidR="006E3C33" w:rsidRPr="006E3C33" w:rsidRDefault="006E3C33" w:rsidP="006E3C33">
      <w:pPr>
        <w:pStyle w:val="ListParagraph"/>
        <w:ind w:left="1080"/>
      </w:pPr>
      <w:r>
        <w:t xml:space="preserve">Pada </w:t>
      </w:r>
      <w:r>
        <w:rPr>
          <w:i/>
        </w:rPr>
        <w:t xml:space="preserve">website </w:t>
      </w:r>
      <w:r w:rsidR="006A502F" w:rsidRPr="006A502F">
        <w:rPr>
          <w:i/>
        </w:rPr>
        <w:t>online survey</w:t>
      </w:r>
      <w:r>
        <w:t xml:space="preserve">, </w:t>
      </w:r>
      <w:r>
        <w:rPr>
          <w:i/>
        </w:rPr>
        <w:t>leaderboards</w:t>
      </w:r>
      <w:r>
        <w:t xml:space="preserve"> akan diterapkan</w:t>
      </w:r>
      <w:r w:rsidR="00FC35FE">
        <w:t xml:space="preserve"> berdasarkan </w:t>
      </w:r>
      <w:r w:rsidR="00FC35FE" w:rsidRPr="00FC35FE">
        <w:rPr>
          <w:i/>
        </w:rPr>
        <w:t>ranking</w:t>
      </w:r>
      <w:r w:rsidR="00FC35FE">
        <w:t xml:space="preserve"> survei per</w:t>
      </w:r>
      <w:r>
        <w:t>kategori</w:t>
      </w:r>
      <w:r w:rsidR="00FC35FE">
        <w:t xml:space="preserve"> dan </w:t>
      </w:r>
      <w:r w:rsidR="00FC35FE" w:rsidRPr="00FC35FE">
        <w:rPr>
          <w:i/>
        </w:rPr>
        <w:t>ranking</w:t>
      </w:r>
      <w:r w:rsidR="00FC35FE">
        <w:t xml:space="preserve"> pengguna</w:t>
      </w:r>
      <w:r>
        <w:t xml:space="preserve">. Pengguna juga akan diperlihatkan, </w:t>
      </w:r>
      <w:r w:rsidRPr="006E3C33">
        <w:rPr>
          <w:i/>
        </w:rPr>
        <w:t>ranking</w:t>
      </w:r>
      <w:r>
        <w:rPr>
          <w:i/>
        </w:rPr>
        <w:t xml:space="preserve"> </w:t>
      </w:r>
      <w:r>
        <w:t>pengguna yang jaraknya paling dekat dengannya.</w:t>
      </w:r>
    </w:p>
    <w:p w14:paraId="34710AEB" w14:textId="77777777" w:rsidR="00304D16" w:rsidRPr="006E3C33" w:rsidRDefault="00304D16" w:rsidP="00C57E27">
      <w:pPr>
        <w:pStyle w:val="ListParagraph"/>
        <w:numPr>
          <w:ilvl w:val="0"/>
          <w:numId w:val="37"/>
        </w:numPr>
      </w:pPr>
      <w:r>
        <w:rPr>
          <w:i/>
        </w:rPr>
        <w:t>Achievement symbols</w:t>
      </w:r>
    </w:p>
    <w:p w14:paraId="6FBCB24F" w14:textId="300733F7" w:rsidR="006E3C33" w:rsidRPr="006E3C33" w:rsidRDefault="006E3C33" w:rsidP="006E3C33">
      <w:pPr>
        <w:pStyle w:val="ListParagraph"/>
        <w:ind w:left="1080"/>
      </w:pPr>
      <w:r>
        <w:t xml:space="preserve">Sebagai sebuah simbol pencapaian pengguna pada </w:t>
      </w:r>
      <w:r>
        <w:rPr>
          <w:i/>
        </w:rPr>
        <w:t xml:space="preserve">website </w:t>
      </w:r>
      <w:r w:rsidR="006A502F" w:rsidRPr="006A502F">
        <w:rPr>
          <w:i/>
        </w:rPr>
        <w:t>online survey</w:t>
      </w:r>
      <w:r>
        <w:t xml:space="preserve">, survei yang dibuat oleh pengguna akan mendapatkan </w:t>
      </w:r>
      <w:r>
        <w:rPr>
          <w:i/>
        </w:rPr>
        <w:t>ranking</w:t>
      </w:r>
      <w:r>
        <w:t xml:space="preserve"> berdasarkan kategori survei. Selain itu, pengguna juga bisa mendapatkan </w:t>
      </w:r>
      <w:r>
        <w:rPr>
          <w:i/>
        </w:rPr>
        <w:t xml:space="preserve">badges </w:t>
      </w:r>
      <w:r>
        <w:t>berdasarkan pencapaian yang telah ia lakukan.</w:t>
      </w:r>
    </w:p>
    <w:p w14:paraId="351171D8" w14:textId="77777777" w:rsidR="00304D16" w:rsidRDefault="00304D16" w:rsidP="005E4589">
      <w:pPr>
        <w:pStyle w:val="ReportContent"/>
      </w:pPr>
    </w:p>
    <w:p w14:paraId="794929BB" w14:textId="77777777" w:rsidR="00304D16" w:rsidRPr="00F02F13" w:rsidRDefault="00304D16" w:rsidP="00304D16">
      <w:pPr>
        <w:pStyle w:val="Heading4"/>
        <w:rPr>
          <w:i/>
        </w:rPr>
      </w:pPr>
      <w:bookmarkStart w:id="152" w:name="_Toc480274140"/>
      <w:r w:rsidRPr="00F02F13">
        <w:rPr>
          <w:i/>
        </w:rPr>
        <w:t>Core Drives 3: Empowerment of Creativity and Feedback</w:t>
      </w:r>
      <w:bookmarkEnd w:id="152"/>
    </w:p>
    <w:p w14:paraId="06D2E8F8" w14:textId="154F5524" w:rsidR="006E3C33" w:rsidRPr="00996957" w:rsidRDefault="006E3C33" w:rsidP="006E3C33">
      <w:pPr>
        <w:pStyle w:val="ReportContent"/>
      </w:pPr>
      <w:r>
        <w:t xml:space="preserve">Teknik gamifikasi akan diterapkan pada sistem agar untuk </w:t>
      </w:r>
      <w:r w:rsidR="00CA75F7" w:rsidRPr="00CA75F7">
        <w:rPr>
          <w:i/>
        </w:rPr>
        <w:t>Core Drives</w:t>
      </w:r>
      <w:r>
        <w:rPr>
          <w:i/>
        </w:rPr>
        <w:t xml:space="preserve"> </w:t>
      </w:r>
      <w:r>
        <w:t xml:space="preserve">ketiga. Teknik gamifikasi ini kemudian disesuaikan dengan kondisi sistem dan </w:t>
      </w:r>
      <w:r>
        <w:lastRenderedPageBreak/>
        <w:t>diimplementasikan. Teknik gamifikasi yang akan diterapkan adalah sebagai berikut.</w:t>
      </w:r>
    </w:p>
    <w:p w14:paraId="64401349" w14:textId="77777777" w:rsidR="006E3C33" w:rsidRPr="00BD2636" w:rsidRDefault="006E3C33" w:rsidP="00C57E27">
      <w:pPr>
        <w:pStyle w:val="ListParagraph"/>
        <w:numPr>
          <w:ilvl w:val="0"/>
          <w:numId w:val="38"/>
        </w:numPr>
      </w:pPr>
      <w:r>
        <w:rPr>
          <w:i/>
        </w:rPr>
        <w:t>Booster</w:t>
      </w:r>
    </w:p>
    <w:p w14:paraId="0930C345" w14:textId="7481BC0C" w:rsidR="00BD2636" w:rsidRPr="001B11C9" w:rsidRDefault="00BD2636" w:rsidP="00BD2636">
      <w:pPr>
        <w:pStyle w:val="ListParagraph"/>
        <w:ind w:left="1080"/>
        <w:rPr>
          <w:lang w:val="en-US"/>
        </w:rPr>
      </w:pPr>
      <w:r>
        <w:rPr>
          <w:i/>
        </w:rPr>
        <w:t>Booster</w:t>
      </w:r>
      <w:r>
        <w:t xml:space="preserve"> dapat juga dikatakan sebagai ‘jalan pintas’ bagi pengguna untuk mencapai tujuannya. Pada </w:t>
      </w:r>
      <w:r>
        <w:rPr>
          <w:i/>
        </w:rPr>
        <w:t xml:space="preserve">website </w:t>
      </w:r>
      <w:r w:rsidR="006A502F" w:rsidRPr="006A502F">
        <w:rPr>
          <w:i/>
        </w:rPr>
        <w:t>online survey</w:t>
      </w:r>
      <w:r>
        <w:t xml:space="preserve">, teknik </w:t>
      </w:r>
      <w:r>
        <w:rPr>
          <w:i/>
        </w:rPr>
        <w:t>booster</w:t>
      </w:r>
      <w:r>
        <w:t xml:space="preserve"> diterapkan lewat </w:t>
      </w:r>
      <w:r w:rsidR="001464A7">
        <w:rPr>
          <w:i/>
          <w:lang w:val="en-US"/>
        </w:rPr>
        <w:t xml:space="preserve">event </w:t>
      </w:r>
      <w:r w:rsidR="007C3B97">
        <w:rPr>
          <w:lang w:val="en-US"/>
        </w:rPr>
        <w:t xml:space="preserve">dan kemungkinan pengguna mendapatkan </w:t>
      </w:r>
      <w:r w:rsidR="007C3B97">
        <w:rPr>
          <w:i/>
          <w:lang w:val="en-US"/>
        </w:rPr>
        <w:t>badges</w:t>
      </w:r>
      <w:r w:rsidR="007C3B97">
        <w:rPr>
          <w:lang w:val="en-US"/>
        </w:rPr>
        <w:t xml:space="preserve"> yang belum didapatkan pengguna sebelumnya dengan cara pintas</w:t>
      </w:r>
      <w:r>
        <w:t>.</w:t>
      </w:r>
      <w:r w:rsidR="001B11C9">
        <w:rPr>
          <w:lang w:val="en-US"/>
        </w:rPr>
        <w:t xml:space="preserve"> Namun </w:t>
      </w:r>
      <w:r w:rsidR="001B11C9">
        <w:rPr>
          <w:i/>
          <w:lang w:val="en-US"/>
        </w:rPr>
        <w:t xml:space="preserve">event </w:t>
      </w:r>
      <w:r w:rsidR="001B11C9">
        <w:rPr>
          <w:lang w:val="en-US"/>
        </w:rPr>
        <w:t xml:space="preserve">bersifat terbatas sehingga tidak setiap saat pengguna mendapatkan </w:t>
      </w:r>
      <w:r w:rsidR="001B11C9">
        <w:rPr>
          <w:i/>
          <w:lang w:val="en-US"/>
        </w:rPr>
        <w:t>badges</w:t>
      </w:r>
      <w:r w:rsidR="001B11C9">
        <w:rPr>
          <w:lang w:val="en-US"/>
        </w:rPr>
        <w:t xml:space="preserve"> dari </w:t>
      </w:r>
      <w:r w:rsidR="001B11C9">
        <w:rPr>
          <w:i/>
          <w:lang w:val="en-US"/>
        </w:rPr>
        <w:t>event</w:t>
      </w:r>
      <w:r w:rsidR="001B11C9">
        <w:rPr>
          <w:lang w:val="en-US"/>
        </w:rPr>
        <w:t>.</w:t>
      </w:r>
    </w:p>
    <w:p w14:paraId="2EBFE930" w14:textId="77777777" w:rsidR="006E3C33" w:rsidRPr="00BD2636" w:rsidRDefault="006E3C33" w:rsidP="00C57E27">
      <w:pPr>
        <w:pStyle w:val="ListParagraph"/>
        <w:numPr>
          <w:ilvl w:val="0"/>
          <w:numId w:val="38"/>
        </w:numPr>
      </w:pPr>
      <w:r>
        <w:rPr>
          <w:i/>
        </w:rPr>
        <w:t>Posion picker</w:t>
      </w:r>
    </w:p>
    <w:p w14:paraId="136195FB" w14:textId="25CC90FF" w:rsidR="00BD2636" w:rsidRPr="008D126D" w:rsidRDefault="00BD2636" w:rsidP="00BD2636">
      <w:pPr>
        <w:pStyle w:val="ListParagraph"/>
        <w:ind w:left="1080"/>
      </w:pPr>
      <w:r>
        <w:rPr>
          <w:i/>
        </w:rPr>
        <w:t>Poison picker</w:t>
      </w:r>
      <w:r>
        <w:t xml:space="preserve"> adalah kondisi dimana pengguna telah memilih sesuatu dan merasa bertanggung jawab atas pilihannya sehingga ia terpaksa menjalaninya meski tidak menyukainya. Pada </w:t>
      </w:r>
      <w:r>
        <w:rPr>
          <w:i/>
        </w:rPr>
        <w:t xml:space="preserve">website </w:t>
      </w:r>
      <w:r w:rsidR="006A502F" w:rsidRPr="006A502F">
        <w:rPr>
          <w:i/>
        </w:rPr>
        <w:t>online survey</w:t>
      </w:r>
      <w:r>
        <w:t xml:space="preserve">, teknik </w:t>
      </w:r>
      <w:r>
        <w:rPr>
          <w:i/>
        </w:rPr>
        <w:t>poison picker</w:t>
      </w:r>
      <w:r>
        <w:t xml:space="preserve"> diterapkan dengan pemberian </w:t>
      </w:r>
      <w:r w:rsidR="008D126D">
        <w:t xml:space="preserve">pilihan kepada pengguna untuk fokus pada sebuah kategori survei atau terbuka untuk umum pada semua kategori. Setiap pilihan tersebut akan mempengaruhi </w:t>
      </w:r>
      <w:r w:rsidR="008D126D">
        <w:rPr>
          <w:i/>
        </w:rPr>
        <w:t>badges</w:t>
      </w:r>
      <w:r w:rsidR="008D126D">
        <w:t xml:space="preserve"> yang didapatkan pengguna.</w:t>
      </w:r>
    </w:p>
    <w:p w14:paraId="21C372DC" w14:textId="77777777" w:rsidR="006E3C33" w:rsidRPr="008D126D" w:rsidRDefault="006E3C33" w:rsidP="00C57E27">
      <w:pPr>
        <w:pStyle w:val="ListParagraph"/>
        <w:numPr>
          <w:ilvl w:val="0"/>
          <w:numId w:val="38"/>
        </w:numPr>
      </w:pPr>
      <w:r>
        <w:rPr>
          <w:i/>
        </w:rPr>
        <w:t>Plant picker</w:t>
      </w:r>
    </w:p>
    <w:p w14:paraId="621A2FFF" w14:textId="33B4289B" w:rsidR="008D126D" w:rsidRPr="008D126D" w:rsidRDefault="008D126D" w:rsidP="008D126D">
      <w:pPr>
        <w:pStyle w:val="ListParagraph"/>
        <w:ind w:left="1080"/>
      </w:pPr>
      <w:r>
        <w:t xml:space="preserve">Berkebalikan dengan </w:t>
      </w:r>
      <w:r>
        <w:rPr>
          <w:i/>
        </w:rPr>
        <w:t>poison picker</w:t>
      </w:r>
      <w:r>
        <w:t xml:space="preserve">, </w:t>
      </w:r>
      <w:r>
        <w:rPr>
          <w:i/>
        </w:rPr>
        <w:t>plant picker</w:t>
      </w:r>
      <w:r>
        <w:t xml:space="preserve"> memberikan pengguna kebebasan untuk memilih sesuatu tanpa merasa terbebani setelah memilihnya. Pada </w:t>
      </w:r>
      <w:r>
        <w:rPr>
          <w:i/>
        </w:rPr>
        <w:t xml:space="preserve">website </w:t>
      </w:r>
      <w:r w:rsidR="006A502F" w:rsidRPr="006A502F">
        <w:rPr>
          <w:i/>
        </w:rPr>
        <w:t>online survey</w:t>
      </w:r>
      <w:r>
        <w:t xml:space="preserve">, teknik </w:t>
      </w:r>
      <w:r>
        <w:rPr>
          <w:i/>
        </w:rPr>
        <w:t>plant picker</w:t>
      </w:r>
      <w:r>
        <w:t xml:space="preserve"> diterapkan lewat kebebasan pengguna dalam mengelola animasi survei.</w:t>
      </w:r>
    </w:p>
    <w:p w14:paraId="21B02DD1" w14:textId="77777777" w:rsidR="006E3C33" w:rsidRPr="00A64F7C" w:rsidRDefault="006E3C33" w:rsidP="006E3C33"/>
    <w:p w14:paraId="7EDA7F24" w14:textId="77777777" w:rsidR="006E3C33" w:rsidRPr="004F7488" w:rsidRDefault="006E3C33" w:rsidP="006E3C33">
      <w:pPr>
        <w:pStyle w:val="Heading4"/>
        <w:rPr>
          <w:i/>
        </w:rPr>
      </w:pPr>
      <w:bookmarkStart w:id="153" w:name="_Toc480274141"/>
      <w:r w:rsidRPr="004F7488">
        <w:rPr>
          <w:i/>
        </w:rPr>
        <w:t>Core Drive 4: Ownership and Possession</w:t>
      </w:r>
      <w:bookmarkEnd w:id="153"/>
    </w:p>
    <w:p w14:paraId="1F4C8E94" w14:textId="5ABF5231" w:rsidR="006E3C33" w:rsidRPr="00996957" w:rsidRDefault="006E3C33" w:rsidP="006E3C33">
      <w:pPr>
        <w:pStyle w:val="ReportContent"/>
      </w:pPr>
      <w:r>
        <w:t xml:space="preserve">Teknik gamifikasi akan diterapkan pada sistem agar untuk </w:t>
      </w:r>
      <w:r w:rsidR="00CA75F7" w:rsidRPr="00CA75F7">
        <w:rPr>
          <w:i/>
        </w:rPr>
        <w:t>Core Drives</w:t>
      </w:r>
      <w:r>
        <w:rPr>
          <w:i/>
        </w:rPr>
        <w:t xml:space="preserve"> </w:t>
      </w:r>
      <w:r>
        <w:t>keempat. Teknik gamifikasi ini kemudian disesuaikan dengan kondisi sistem dan diimplementasikan. Teknik gamifikasi yang akan diterapkan adalah sebagai berikut.</w:t>
      </w:r>
    </w:p>
    <w:p w14:paraId="5706790A" w14:textId="77777777" w:rsidR="006E3C33" w:rsidRPr="008D126D" w:rsidRDefault="006E3C33" w:rsidP="00C57E27">
      <w:pPr>
        <w:pStyle w:val="ListParagraph"/>
        <w:numPr>
          <w:ilvl w:val="0"/>
          <w:numId w:val="39"/>
        </w:numPr>
      </w:pPr>
      <w:r>
        <w:rPr>
          <w:i/>
        </w:rPr>
        <w:t>Build from scratch</w:t>
      </w:r>
    </w:p>
    <w:p w14:paraId="2E5E5418" w14:textId="44DC0712" w:rsidR="008D126D" w:rsidRPr="008D126D" w:rsidRDefault="008D126D" w:rsidP="008D126D">
      <w:pPr>
        <w:pStyle w:val="ListParagraph"/>
        <w:ind w:left="1080"/>
      </w:pPr>
      <w:r>
        <w:t xml:space="preserve">Teknik </w:t>
      </w:r>
      <w:r w:rsidRPr="008D126D">
        <w:rPr>
          <w:i/>
        </w:rPr>
        <w:t>build</w:t>
      </w:r>
      <w:r>
        <w:rPr>
          <w:i/>
        </w:rPr>
        <w:t xml:space="preserve"> from scratch</w:t>
      </w:r>
      <w:r>
        <w:t xml:space="preserve"> mengijinkan pengguna untuk merancang sesuatu dari awal. Hal ini dilakukan agar pengguna melewati proses </w:t>
      </w:r>
      <w:r>
        <w:lastRenderedPageBreak/>
        <w:t xml:space="preserve">perkembangan hal tersebut dan meningkatkan perasaan kepemilikan. Pada </w:t>
      </w:r>
      <w:r>
        <w:rPr>
          <w:i/>
        </w:rPr>
        <w:t xml:space="preserve">website </w:t>
      </w:r>
      <w:r w:rsidR="006A502F" w:rsidRPr="006A502F">
        <w:rPr>
          <w:i/>
        </w:rPr>
        <w:t>online survey</w:t>
      </w:r>
      <w:r>
        <w:t xml:space="preserve">, teknik </w:t>
      </w:r>
      <w:r>
        <w:rPr>
          <w:i/>
        </w:rPr>
        <w:t>build from scratch</w:t>
      </w:r>
      <w:r>
        <w:t xml:space="preserve"> diterapkan lewat kebebasan pengguna dalam pembuatan survei dan pemilihan animasi survei yang akan dipakai.</w:t>
      </w:r>
    </w:p>
    <w:p w14:paraId="73CCDFED" w14:textId="77777777" w:rsidR="006E3C33" w:rsidRPr="00C302D0" w:rsidRDefault="006E3C33" w:rsidP="00C57E27">
      <w:pPr>
        <w:pStyle w:val="ListParagraph"/>
        <w:numPr>
          <w:ilvl w:val="0"/>
          <w:numId w:val="39"/>
        </w:numPr>
      </w:pPr>
      <w:r>
        <w:rPr>
          <w:i/>
        </w:rPr>
        <w:t>Collection set</w:t>
      </w:r>
    </w:p>
    <w:p w14:paraId="15B784AE" w14:textId="797E5585" w:rsidR="00C302D0" w:rsidRPr="00E67585" w:rsidRDefault="00E67585" w:rsidP="00C302D0">
      <w:pPr>
        <w:pStyle w:val="ListParagraph"/>
        <w:ind w:left="1080"/>
      </w:pPr>
      <w:r>
        <w:t xml:space="preserve">Pada </w:t>
      </w:r>
      <w:r>
        <w:rPr>
          <w:i/>
        </w:rPr>
        <w:t xml:space="preserve">website </w:t>
      </w:r>
      <w:r w:rsidR="006A502F" w:rsidRPr="006A502F">
        <w:rPr>
          <w:i/>
        </w:rPr>
        <w:t>online survey</w:t>
      </w:r>
      <w:r>
        <w:t xml:space="preserve">, </w:t>
      </w:r>
      <w:r>
        <w:rPr>
          <w:i/>
        </w:rPr>
        <w:t>collection set</w:t>
      </w:r>
      <w:r>
        <w:t xml:space="preserve"> berisi koleksi </w:t>
      </w:r>
      <w:r w:rsidRPr="00E67585">
        <w:rPr>
          <w:i/>
        </w:rPr>
        <w:t>badges</w:t>
      </w:r>
      <w:r>
        <w:t xml:space="preserve"> yang dapat dikumpulkan oleh pengguna.</w:t>
      </w:r>
    </w:p>
    <w:p w14:paraId="3C69CB2C" w14:textId="77777777" w:rsidR="006E3C33" w:rsidRPr="004A2E6F" w:rsidRDefault="006E3C33" w:rsidP="00C57E27">
      <w:pPr>
        <w:pStyle w:val="ListParagraph"/>
        <w:numPr>
          <w:ilvl w:val="0"/>
          <w:numId w:val="39"/>
        </w:numPr>
      </w:pPr>
      <w:r>
        <w:rPr>
          <w:i/>
        </w:rPr>
        <w:t>Monitor attachment</w:t>
      </w:r>
    </w:p>
    <w:p w14:paraId="41A42728" w14:textId="6B71691A" w:rsidR="004A2E6F" w:rsidRPr="004A2E6F" w:rsidRDefault="004A2E6F" w:rsidP="004A2E6F">
      <w:pPr>
        <w:pStyle w:val="ListParagraph"/>
        <w:ind w:left="1080"/>
      </w:pPr>
      <w:r>
        <w:rPr>
          <w:i/>
        </w:rPr>
        <w:t>Monitor attachment</w:t>
      </w:r>
      <w:r>
        <w:t xml:space="preserve"> adalah kondisi dimana pengguna memiliki rasa keterikatan terhadap sesuatu. Ia akan terus mengecek sesuatu untuk melihat posisinya saat itu. Pada </w:t>
      </w:r>
      <w:r>
        <w:rPr>
          <w:i/>
        </w:rPr>
        <w:t xml:space="preserve">website </w:t>
      </w:r>
      <w:r w:rsidR="006A502F" w:rsidRPr="006A502F">
        <w:rPr>
          <w:i/>
        </w:rPr>
        <w:t>online survey</w:t>
      </w:r>
      <w:r>
        <w:t xml:space="preserve">, teknik </w:t>
      </w:r>
      <w:r>
        <w:rPr>
          <w:i/>
        </w:rPr>
        <w:t>monitor attachment</w:t>
      </w:r>
      <w:r>
        <w:t xml:space="preserve"> diterapkan lewat fitur </w:t>
      </w:r>
      <w:r>
        <w:rPr>
          <w:i/>
        </w:rPr>
        <w:t xml:space="preserve">vote </w:t>
      </w:r>
      <w:r>
        <w:t xml:space="preserve">dan </w:t>
      </w:r>
      <w:r>
        <w:rPr>
          <w:i/>
        </w:rPr>
        <w:t>ranking</w:t>
      </w:r>
      <w:r>
        <w:t xml:space="preserve"> survei.</w:t>
      </w:r>
    </w:p>
    <w:p w14:paraId="517F1102" w14:textId="77777777" w:rsidR="006E3C33" w:rsidRPr="004A2E6F" w:rsidRDefault="006E3C33" w:rsidP="00C57E27">
      <w:pPr>
        <w:pStyle w:val="ListParagraph"/>
        <w:numPr>
          <w:ilvl w:val="0"/>
          <w:numId w:val="39"/>
        </w:numPr>
      </w:pPr>
      <w:r>
        <w:rPr>
          <w:i/>
        </w:rPr>
        <w:t>Alfred effect</w:t>
      </w:r>
    </w:p>
    <w:p w14:paraId="12BC4DA6" w14:textId="5C287E78" w:rsidR="004A2E6F" w:rsidRDefault="004A2E6F" w:rsidP="004A2E6F">
      <w:pPr>
        <w:pStyle w:val="ListParagraph"/>
        <w:ind w:left="1080"/>
      </w:pPr>
      <w:r>
        <w:rPr>
          <w:i/>
        </w:rPr>
        <w:t>Alfred effect</w:t>
      </w:r>
      <w:r>
        <w:t xml:space="preserve"> adalah kondisi dimana pengguna merasa sesuatu terasa dekat dengan dirinya seakan-akan hal itu diciptakan untuknya. Pada </w:t>
      </w:r>
      <w:r>
        <w:rPr>
          <w:i/>
        </w:rPr>
        <w:t xml:space="preserve">website </w:t>
      </w:r>
      <w:r w:rsidR="006A502F" w:rsidRPr="006A502F">
        <w:rPr>
          <w:i/>
        </w:rPr>
        <w:t>online survey</w:t>
      </w:r>
      <w:r>
        <w:t xml:space="preserve">, teknik </w:t>
      </w:r>
      <w:r>
        <w:rPr>
          <w:i/>
        </w:rPr>
        <w:t>alfred effect</w:t>
      </w:r>
      <w:r>
        <w:t xml:space="preserve"> diterapkan lewat kebebasan pengguna memilih untuk fokus pada survei per kategori atau umum.</w:t>
      </w:r>
    </w:p>
    <w:p w14:paraId="5CFB9D90" w14:textId="77777777" w:rsidR="006E3C33" w:rsidRDefault="006E3C33" w:rsidP="006E3C33"/>
    <w:p w14:paraId="3BD8895C" w14:textId="77777777" w:rsidR="006E3C33" w:rsidRPr="00037DD0" w:rsidRDefault="006E3C33" w:rsidP="006E3C33">
      <w:pPr>
        <w:pStyle w:val="Heading4"/>
        <w:rPr>
          <w:i/>
        </w:rPr>
      </w:pPr>
      <w:bookmarkStart w:id="154" w:name="_Toc480274142"/>
      <w:r w:rsidRPr="00037DD0">
        <w:rPr>
          <w:i/>
        </w:rPr>
        <w:t>Core Drive 5: Social Influence and Relatedness</w:t>
      </w:r>
      <w:bookmarkEnd w:id="154"/>
    </w:p>
    <w:p w14:paraId="7D1A6569" w14:textId="22680760" w:rsidR="006E3C33" w:rsidRPr="00996957" w:rsidRDefault="006E3C33" w:rsidP="006E3C33">
      <w:pPr>
        <w:pStyle w:val="ReportContent"/>
      </w:pPr>
      <w:r>
        <w:t xml:space="preserve">Teknik gamifikasi akan diterapkan pada sistem agar untuk </w:t>
      </w:r>
      <w:r w:rsidR="00CA75F7" w:rsidRPr="00CA75F7">
        <w:rPr>
          <w:i/>
        </w:rPr>
        <w:t>Core Drives</w:t>
      </w:r>
      <w:r>
        <w:rPr>
          <w:i/>
        </w:rPr>
        <w:t xml:space="preserve"> </w:t>
      </w:r>
      <w:r>
        <w:t>kelima. Teknik gamifikasi ini kemudian disesuaikan dengan kondisi sistem dan diimplementasikan. Teknik gamifikasi yang akan diterapkan adalah sebagai berikut.</w:t>
      </w:r>
    </w:p>
    <w:p w14:paraId="78B168EC" w14:textId="77777777" w:rsidR="006E3C33" w:rsidRPr="004A2E6F" w:rsidRDefault="006E3C33" w:rsidP="00C57E27">
      <w:pPr>
        <w:pStyle w:val="ListParagraph"/>
        <w:numPr>
          <w:ilvl w:val="0"/>
          <w:numId w:val="40"/>
        </w:numPr>
      </w:pPr>
      <w:r>
        <w:rPr>
          <w:i/>
        </w:rPr>
        <w:t>Mentorship</w:t>
      </w:r>
    </w:p>
    <w:p w14:paraId="491328A2" w14:textId="4E15A819" w:rsidR="004A2E6F" w:rsidRPr="00675621" w:rsidRDefault="004A2E6F" w:rsidP="004A2E6F">
      <w:pPr>
        <w:pStyle w:val="ListParagraph"/>
        <w:ind w:left="1080"/>
      </w:pPr>
      <w:r>
        <w:rPr>
          <w:i/>
        </w:rPr>
        <w:t xml:space="preserve">Mentorship </w:t>
      </w:r>
      <w:r>
        <w:t xml:space="preserve">adalah kegiatan pengguna yang berada pada fase </w:t>
      </w:r>
      <w:r>
        <w:rPr>
          <w:i/>
        </w:rPr>
        <w:t>endgame</w:t>
      </w:r>
      <w:r>
        <w:t xml:space="preserve"> atau lebih senior untuk mengajarkan pengguna yang lebih awam darinya. Pada </w:t>
      </w:r>
      <w:r>
        <w:rPr>
          <w:i/>
        </w:rPr>
        <w:t xml:space="preserve">website </w:t>
      </w:r>
      <w:r w:rsidR="006A502F" w:rsidRPr="006A502F">
        <w:rPr>
          <w:i/>
        </w:rPr>
        <w:t>online survey</w:t>
      </w:r>
      <w:r>
        <w:t xml:space="preserve">, teknik diterapkan lewat pemberian logo khusus untuk seorang yang telah memenuhi syarat </w:t>
      </w:r>
      <w:r>
        <w:rPr>
          <w:i/>
        </w:rPr>
        <w:t>vote</w:t>
      </w:r>
      <w:r w:rsidR="00675621">
        <w:t>,</w:t>
      </w:r>
      <w:r>
        <w:t xml:space="preserve"> </w:t>
      </w:r>
      <w:r w:rsidR="00675621">
        <w:t xml:space="preserve">jumlah survei yang dibuat, dan mendaftarkan diri. Seorang mentor mendapat fasilitas untuk membimbing pengguna lebih awam dengan kemampuan membuat </w:t>
      </w:r>
      <w:r w:rsidR="00675621">
        <w:rPr>
          <w:i/>
        </w:rPr>
        <w:t>chat group</w:t>
      </w:r>
      <w:r w:rsidR="00675621">
        <w:t xml:space="preserve"> khusus untuk </w:t>
      </w:r>
      <w:r w:rsidR="00675621">
        <w:rPr>
          <w:i/>
        </w:rPr>
        <w:t>mentoring</w:t>
      </w:r>
      <w:r w:rsidR="00675621">
        <w:t>.</w:t>
      </w:r>
    </w:p>
    <w:p w14:paraId="7F0AB546" w14:textId="77777777" w:rsidR="006E3C33" w:rsidRPr="00675621" w:rsidRDefault="006E3C33" w:rsidP="00C57E27">
      <w:pPr>
        <w:pStyle w:val="ListParagraph"/>
        <w:numPr>
          <w:ilvl w:val="0"/>
          <w:numId w:val="40"/>
        </w:numPr>
      </w:pPr>
      <w:r>
        <w:rPr>
          <w:i/>
        </w:rPr>
        <w:t>Brag buttons</w:t>
      </w:r>
    </w:p>
    <w:p w14:paraId="58D94A3F" w14:textId="08C526F2" w:rsidR="00675621" w:rsidRPr="00675621" w:rsidRDefault="00675621" w:rsidP="00675621">
      <w:pPr>
        <w:pStyle w:val="ListParagraph"/>
        <w:ind w:left="1080"/>
      </w:pPr>
      <w:r>
        <w:rPr>
          <w:i/>
        </w:rPr>
        <w:lastRenderedPageBreak/>
        <w:t>Brag buttons</w:t>
      </w:r>
      <w:r>
        <w:t xml:space="preserve"> digunakan oleh pengguna untuk membagikan pencapaiannya secara langsung. Pada </w:t>
      </w:r>
      <w:r>
        <w:rPr>
          <w:i/>
        </w:rPr>
        <w:t xml:space="preserve">website </w:t>
      </w:r>
      <w:r w:rsidR="006A502F" w:rsidRPr="006A502F">
        <w:rPr>
          <w:i/>
        </w:rPr>
        <w:t>online survey</w:t>
      </w:r>
      <w:r>
        <w:t xml:space="preserve">, lewat </w:t>
      </w:r>
      <w:r>
        <w:rPr>
          <w:i/>
        </w:rPr>
        <w:t>brag buttons</w:t>
      </w:r>
      <w:r>
        <w:t xml:space="preserve"> pengguna dapat membagikan </w:t>
      </w:r>
      <w:r>
        <w:rPr>
          <w:i/>
        </w:rPr>
        <w:t>ranking</w:t>
      </w:r>
      <w:r>
        <w:t xml:space="preserve"> atau </w:t>
      </w:r>
      <w:r>
        <w:rPr>
          <w:i/>
        </w:rPr>
        <w:t>badges</w:t>
      </w:r>
      <w:r>
        <w:t xml:space="preserve"> yang didapatnya pada </w:t>
      </w:r>
      <w:r w:rsidR="00AE0B76">
        <w:rPr>
          <w:i/>
          <w:lang w:val="en-US"/>
        </w:rPr>
        <w:t xml:space="preserve">chat group </w:t>
      </w:r>
      <w:r>
        <w:t>miliknya.</w:t>
      </w:r>
    </w:p>
    <w:p w14:paraId="23022AA1" w14:textId="77777777" w:rsidR="006E3C33" w:rsidRPr="00675621" w:rsidRDefault="006E3C33" w:rsidP="00C57E27">
      <w:pPr>
        <w:pStyle w:val="ListParagraph"/>
        <w:numPr>
          <w:ilvl w:val="0"/>
          <w:numId w:val="40"/>
        </w:numPr>
      </w:pPr>
      <w:r>
        <w:rPr>
          <w:i/>
        </w:rPr>
        <w:t>Trophy shelves</w:t>
      </w:r>
    </w:p>
    <w:p w14:paraId="252A30DE" w14:textId="0D81BB4F" w:rsidR="00675621" w:rsidRPr="00675621" w:rsidRDefault="00675621" w:rsidP="00675621">
      <w:pPr>
        <w:pStyle w:val="ListParagraph"/>
        <w:ind w:left="1080"/>
      </w:pPr>
      <w:r>
        <w:rPr>
          <w:i/>
        </w:rPr>
        <w:t>Trophy shelves</w:t>
      </w:r>
      <w:r>
        <w:t xml:space="preserve"> merupakan sebuah lemari koleksi berisi pencapaian yang telah dilakukan oleh pengguna. Pada </w:t>
      </w:r>
      <w:r>
        <w:rPr>
          <w:i/>
        </w:rPr>
        <w:t xml:space="preserve">website </w:t>
      </w:r>
      <w:r w:rsidR="006A502F" w:rsidRPr="006A502F">
        <w:rPr>
          <w:i/>
        </w:rPr>
        <w:t>online survey</w:t>
      </w:r>
      <w:r>
        <w:t xml:space="preserve">, teknik </w:t>
      </w:r>
      <w:r>
        <w:rPr>
          <w:i/>
        </w:rPr>
        <w:t>trophy shelves</w:t>
      </w:r>
      <w:r>
        <w:t xml:space="preserve"> diterapkan lewat fitur </w:t>
      </w:r>
      <w:r>
        <w:rPr>
          <w:i/>
        </w:rPr>
        <w:t>achievement</w:t>
      </w:r>
      <w:r>
        <w:t xml:space="preserve"> pada profil pengguna. Fitur </w:t>
      </w:r>
      <w:r>
        <w:rPr>
          <w:i/>
        </w:rPr>
        <w:t>achievement</w:t>
      </w:r>
      <w:r>
        <w:t xml:space="preserve"> berisi koleksi </w:t>
      </w:r>
      <w:r>
        <w:rPr>
          <w:i/>
        </w:rPr>
        <w:t xml:space="preserve">badges </w:t>
      </w:r>
      <w:r>
        <w:t>yang telah didapatkan pengguna.</w:t>
      </w:r>
    </w:p>
    <w:p w14:paraId="5EA167F9" w14:textId="77777777" w:rsidR="006E3C33" w:rsidRPr="00675621" w:rsidRDefault="006E3C33" w:rsidP="00C57E27">
      <w:pPr>
        <w:pStyle w:val="ListParagraph"/>
        <w:numPr>
          <w:ilvl w:val="0"/>
          <w:numId w:val="40"/>
        </w:numPr>
      </w:pPr>
      <w:r>
        <w:rPr>
          <w:i/>
        </w:rPr>
        <w:t>Social treasures</w:t>
      </w:r>
    </w:p>
    <w:p w14:paraId="711EA58E" w14:textId="0058AE85" w:rsidR="00675621" w:rsidRPr="00675621" w:rsidRDefault="00675621" w:rsidP="00675621">
      <w:pPr>
        <w:pStyle w:val="ListParagraph"/>
        <w:ind w:left="1080"/>
      </w:pPr>
      <w:r>
        <w:rPr>
          <w:i/>
        </w:rPr>
        <w:t>Social treasures</w:t>
      </w:r>
      <w:r>
        <w:t xml:space="preserve"> adalah </w:t>
      </w:r>
      <w:r>
        <w:rPr>
          <w:i/>
        </w:rPr>
        <w:t>reward</w:t>
      </w:r>
      <w:r>
        <w:t xml:space="preserve"> yang hanya dapat diberikan oleh pengguna lain atau tidak bisa didapatkan dengan usaha pengguna sendiri. Pada </w:t>
      </w:r>
      <w:r>
        <w:rPr>
          <w:i/>
        </w:rPr>
        <w:t xml:space="preserve">website </w:t>
      </w:r>
      <w:r w:rsidR="006A502F" w:rsidRPr="006A502F">
        <w:rPr>
          <w:i/>
        </w:rPr>
        <w:t>online survey</w:t>
      </w:r>
      <w:r>
        <w:t xml:space="preserve">, teknik </w:t>
      </w:r>
      <w:r>
        <w:rPr>
          <w:i/>
        </w:rPr>
        <w:t>social treasures</w:t>
      </w:r>
      <w:r>
        <w:t xml:space="preserve"> diterapkan lewat </w:t>
      </w:r>
      <w:r>
        <w:rPr>
          <w:i/>
        </w:rPr>
        <w:t>vote</w:t>
      </w:r>
      <w:r>
        <w:t xml:space="preserve"> untuk survei yang telah diisi.</w:t>
      </w:r>
    </w:p>
    <w:p w14:paraId="3FC21A38" w14:textId="77777777" w:rsidR="006E3C33" w:rsidRPr="00675621" w:rsidRDefault="006E3C33" w:rsidP="00C57E27">
      <w:pPr>
        <w:pStyle w:val="ListParagraph"/>
        <w:numPr>
          <w:ilvl w:val="0"/>
          <w:numId w:val="40"/>
        </w:numPr>
      </w:pPr>
      <w:r>
        <w:rPr>
          <w:i/>
        </w:rPr>
        <w:t>Social prods</w:t>
      </w:r>
    </w:p>
    <w:p w14:paraId="1474A3E6" w14:textId="5FB744C3" w:rsidR="00675621" w:rsidRPr="00A93902" w:rsidRDefault="00675621" w:rsidP="00675621">
      <w:pPr>
        <w:pStyle w:val="ListParagraph"/>
        <w:ind w:left="1080"/>
      </w:pPr>
      <w:r>
        <w:rPr>
          <w:i/>
        </w:rPr>
        <w:t>Social prods</w:t>
      </w:r>
      <w:r>
        <w:t xml:space="preserve"> merupakan interaksi sosial sederhana yang tidak memerlukan perjuangan dari pengguna. Pada </w:t>
      </w:r>
      <w:r>
        <w:rPr>
          <w:i/>
        </w:rPr>
        <w:t xml:space="preserve">website </w:t>
      </w:r>
      <w:r w:rsidR="006A502F" w:rsidRPr="006A502F">
        <w:rPr>
          <w:i/>
        </w:rPr>
        <w:t>online survey</w:t>
      </w:r>
      <w:r>
        <w:t xml:space="preserve">, </w:t>
      </w:r>
      <w:r w:rsidR="007E07DB">
        <w:t xml:space="preserve"> </w:t>
      </w:r>
      <w:r>
        <w:t xml:space="preserve">teknik </w:t>
      </w:r>
      <w:r>
        <w:rPr>
          <w:i/>
        </w:rPr>
        <w:t>social prods</w:t>
      </w:r>
      <w:r>
        <w:t xml:space="preserve"> diterapkan lewat</w:t>
      </w:r>
      <w:r w:rsidR="00A93902">
        <w:t xml:space="preserve"> </w:t>
      </w:r>
      <w:r w:rsidR="00A93902">
        <w:rPr>
          <w:i/>
        </w:rPr>
        <w:t>vote</w:t>
      </w:r>
      <w:r w:rsidR="00A93902">
        <w:t>.</w:t>
      </w:r>
    </w:p>
    <w:p w14:paraId="59C061F4" w14:textId="77777777" w:rsidR="006E3C33" w:rsidRPr="00A93902" w:rsidRDefault="006E3C33" w:rsidP="00C57E27">
      <w:pPr>
        <w:pStyle w:val="ListParagraph"/>
        <w:numPr>
          <w:ilvl w:val="0"/>
          <w:numId w:val="40"/>
        </w:numPr>
      </w:pPr>
      <w:r>
        <w:rPr>
          <w:i/>
        </w:rPr>
        <w:t>Conformity anchor</w:t>
      </w:r>
    </w:p>
    <w:p w14:paraId="447ABEB5" w14:textId="6867908E" w:rsidR="00A93902" w:rsidRPr="00A93902" w:rsidRDefault="00A93902" w:rsidP="00A93902">
      <w:pPr>
        <w:pStyle w:val="ListParagraph"/>
        <w:ind w:left="1080"/>
      </w:pPr>
      <w:r>
        <w:rPr>
          <w:i/>
        </w:rPr>
        <w:t>Conformity anchor</w:t>
      </w:r>
      <w:r>
        <w:t xml:space="preserve"> menunjukkan bahwa ketika pengguna memilih sesuatu, pengguna telah melakukan hal yang sama dengan apa yang orang lain lakukan dalam masyakat. Sehingga pengguna merasa aman karena mengikuti arus. Pada </w:t>
      </w:r>
      <w:r>
        <w:rPr>
          <w:i/>
        </w:rPr>
        <w:t xml:space="preserve">website </w:t>
      </w:r>
      <w:r w:rsidR="006A502F" w:rsidRPr="006A502F">
        <w:rPr>
          <w:i/>
        </w:rPr>
        <w:t>online survey</w:t>
      </w:r>
      <w:r>
        <w:t xml:space="preserve">, teknik </w:t>
      </w:r>
      <w:r>
        <w:rPr>
          <w:i/>
        </w:rPr>
        <w:t>conformity anchor</w:t>
      </w:r>
      <w:r>
        <w:t xml:space="preserve"> diterapkan lewat fitur </w:t>
      </w:r>
      <w:r>
        <w:rPr>
          <w:i/>
        </w:rPr>
        <w:t>chat group</w:t>
      </w:r>
      <w:r>
        <w:t>.</w:t>
      </w:r>
    </w:p>
    <w:p w14:paraId="33F30344" w14:textId="77777777" w:rsidR="006E3C33" w:rsidRPr="00A93902" w:rsidRDefault="006E3C33" w:rsidP="00C57E27">
      <w:pPr>
        <w:pStyle w:val="ListParagraph"/>
        <w:numPr>
          <w:ilvl w:val="0"/>
          <w:numId w:val="40"/>
        </w:numPr>
      </w:pPr>
      <w:r>
        <w:rPr>
          <w:i/>
        </w:rPr>
        <w:t>Water coolers</w:t>
      </w:r>
    </w:p>
    <w:p w14:paraId="0CD1158F" w14:textId="6659B0A5" w:rsidR="00A93902" w:rsidRPr="00A93902" w:rsidRDefault="00A93902" w:rsidP="00A93902">
      <w:pPr>
        <w:pStyle w:val="ListParagraph"/>
        <w:ind w:left="1080"/>
      </w:pPr>
      <w:r>
        <w:rPr>
          <w:i/>
        </w:rPr>
        <w:t>Water coolers a</w:t>
      </w:r>
      <w:r w:rsidRPr="00A93902">
        <w:t>dalah sebuah tempat untuk pengguna membahas</w:t>
      </w:r>
      <w:r>
        <w:t xml:space="preserve"> hal-hal ringan yang tidak terkait dengan topik utama (survei). Pada </w:t>
      </w:r>
      <w:r>
        <w:rPr>
          <w:i/>
        </w:rPr>
        <w:t>water coolers</w:t>
      </w:r>
      <w:r>
        <w:t xml:space="preserve">, pengguna bebas membahas apapun. Pada </w:t>
      </w:r>
      <w:r>
        <w:rPr>
          <w:i/>
        </w:rPr>
        <w:t xml:space="preserve">website </w:t>
      </w:r>
      <w:r w:rsidR="006A502F" w:rsidRPr="006A502F">
        <w:rPr>
          <w:i/>
        </w:rPr>
        <w:t>online survey</w:t>
      </w:r>
      <w:r>
        <w:t xml:space="preserve">, lokasi </w:t>
      </w:r>
      <w:r>
        <w:rPr>
          <w:i/>
        </w:rPr>
        <w:t>water coolers</w:t>
      </w:r>
      <w:r>
        <w:t xml:space="preserve"> terletak pada fitur </w:t>
      </w:r>
      <w:r>
        <w:rPr>
          <w:i/>
        </w:rPr>
        <w:t>chat group</w:t>
      </w:r>
      <w:r>
        <w:t>.</w:t>
      </w:r>
    </w:p>
    <w:p w14:paraId="4C34B7DC" w14:textId="77777777" w:rsidR="006E3C33" w:rsidRDefault="006E3C33" w:rsidP="005E4589">
      <w:pPr>
        <w:pStyle w:val="ReportContent"/>
      </w:pPr>
    </w:p>
    <w:p w14:paraId="1D7E5382" w14:textId="77777777" w:rsidR="006E3C33" w:rsidRPr="00281881" w:rsidRDefault="006E3C33" w:rsidP="006E3C33">
      <w:pPr>
        <w:pStyle w:val="Heading4"/>
        <w:rPr>
          <w:i/>
        </w:rPr>
      </w:pPr>
      <w:bookmarkStart w:id="155" w:name="_Toc480274143"/>
      <w:r w:rsidRPr="00281881">
        <w:rPr>
          <w:i/>
        </w:rPr>
        <w:lastRenderedPageBreak/>
        <w:t>Core Drive 6: Scarcity and Impatience</w:t>
      </w:r>
      <w:bookmarkEnd w:id="155"/>
    </w:p>
    <w:p w14:paraId="12565AE0" w14:textId="0729DC0A" w:rsidR="006E3C33" w:rsidRPr="00996957" w:rsidRDefault="006E3C33" w:rsidP="006E3C33">
      <w:pPr>
        <w:pStyle w:val="ReportContent"/>
      </w:pPr>
      <w:r>
        <w:t xml:space="preserve">Teknik gamifikasi akan diterapkan pada sistem agar untuk </w:t>
      </w:r>
      <w:r w:rsidR="00CA75F7" w:rsidRPr="00CA75F7">
        <w:rPr>
          <w:i/>
        </w:rPr>
        <w:t>Core Drives</w:t>
      </w:r>
      <w:r>
        <w:rPr>
          <w:i/>
        </w:rPr>
        <w:t xml:space="preserve"> </w:t>
      </w:r>
      <w:r>
        <w:t>keenam. Teknik gamifikasi ini kemudian disesuaikan dengan kondisi sistem dan diimplementasikan. Teknik gamifikasi yang akan diterapkan adalah sebagai berikut.</w:t>
      </w:r>
    </w:p>
    <w:p w14:paraId="15E90324" w14:textId="77777777" w:rsidR="006E3C33" w:rsidRPr="00C51DD1" w:rsidRDefault="00BD2636" w:rsidP="00C57E27">
      <w:pPr>
        <w:pStyle w:val="ListParagraph"/>
        <w:numPr>
          <w:ilvl w:val="0"/>
          <w:numId w:val="41"/>
        </w:numPr>
      </w:pPr>
      <w:r>
        <w:rPr>
          <w:i/>
        </w:rPr>
        <w:t>Dangling</w:t>
      </w:r>
    </w:p>
    <w:p w14:paraId="272A45A9" w14:textId="74A16067" w:rsidR="00C51DD1" w:rsidRPr="00C51DD1" w:rsidRDefault="00C51DD1" w:rsidP="00C51DD1">
      <w:pPr>
        <w:pStyle w:val="ListParagraph"/>
        <w:ind w:left="1080"/>
        <w:rPr>
          <w:i/>
        </w:rPr>
      </w:pPr>
      <w:r>
        <w:rPr>
          <w:i/>
        </w:rPr>
        <w:t xml:space="preserve">Dangling </w:t>
      </w:r>
      <w:r>
        <w:t xml:space="preserve">adalah sebuah kondisi yang sulit untuk dicapai pengguna, namun mencapai kondisi tersebut bukanlah hal yang mustahil. Kondisi ini akan menjadi tantangan terbesar bagi pengguna. Pada </w:t>
      </w:r>
      <w:r>
        <w:rPr>
          <w:i/>
        </w:rPr>
        <w:t xml:space="preserve">website </w:t>
      </w:r>
      <w:r w:rsidR="006A502F" w:rsidRPr="006A502F">
        <w:rPr>
          <w:i/>
        </w:rPr>
        <w:t>online survey</w:t>
      </w:r>
      <w:r>
        <w:t xml:space="preserve">, teknik </w:t>
      </w:r>
      <w:r>
        <w:rPr>
          <w:i/>
        </w:rPr>
        <w:t>dangling</w:t>
      </w:r>
      <w:r>
        <w:t xml:space="preserve"> diterapkan lewat status mentor yang diberikan kepada pengguna yang telah memenuhi syarat.</w:t>
      </w:r>
    </w:p>
    <w:p w14:paraId="1BBF261C" w14:textId="77777777" w:rsidR="00BD2636" w:rsidRPr="00C51DD1" w:rsidRDefault="00BD2636" w:rsidP="00C57E27">
      <w:pPr>
        <w:pStyle w:val="ListParagraph"/>
        <w:numPr>
          <w:ilvl w:val="0"/>
          <w:numId w:val="41"/>
        </w:numPr>
      </w:pPr>
      <w:r>
        <w:rPr>
          <w:i/>
        </w:rPr>
        <w:t>Appointment dynamics</w:t>
      </w:r>
    </w:p>
    <w:p w14:paraId="0F25BF1D" w14:textId="03E35460" w:rsidR="00C51DD1" w:rsidRPr="00C51DD1" w:rsidRDefault="00C51DD1" w:rsidP="00C51DD1">
      <w:pPr>
        <w:pStyle w:val="ListParagraph"/>
        <w:ind w:left="1080"/>
      </w:pPr>
      <w:r>
        <w:rPr>
          <w:i/>
        </w:rPr>
        <w:t>Appointment dynamics</w:t>
      </w:r>
      <w:r>
        <w:t xml:space="preserve"> adalah sebuah even yang hanya diadakan dalam jangka waktu tertentu dan terbatas. Pada </w:t>
      </w:r>
      <w:r>
        <w:rPr>
          <w:i/>
        </w:rPr>
        <w:t xml:space="preserve">website </w:t>
      </w:r>
      <w:r w:rsidR="006A502F" w:rsidRPr="006A502F">
        <w:rPr>
          <w:i/>
        </w:rPr>
        <w:t>online survey</w:t>
      </w:r>
      <w:r>
        <w:t xml:space="preserve">, teknik </w:t>
      </w:r>
      <w:r>
        <w:rPr>
          <w:i/>
        </w:rPr>
        <w:t>appointment dynamics</w:t>
      </w:r>
      <w:r>
        <w:t xml:space="preserve"> diterapkan lewat pemberian </w:t>
      </w:r>
      <w:r>
        <w:rPr>
          <w:i/>
        </w:rPr>
        <w:t xml:space="preserve">mystery box </w:t>
      </w:r>
      <w:r>
        <w:t xml:space="preserve">setiap hari.  Pengguna akan kehilangan benefit yang ditawarkan oleh sebuah </w:t>
      </w:r>
      <w:r>
        <w:rPr>
          <w:i/>
        </w:rPr>
        <w:t>mystery box</w:t>
      </w:r>
      <w:r>
        <w:t xml:space="preserve"> ketika ia tidak melakukan </w:t>
      </w:r>
      <w:r>
        <w:rPr>
          <w:i/>
        </w:rPr>
        <w:t>login</w:t>
      </w:r>
      <w:r>
        <w:t xml:space="preserve"> pada hari tersebut.</w:t>
      </w:r>
    </w:p>
    <w:p w14:paraId="36218531" w14:textId="77777777" w:rsidR="00BD2636" w:rsidRDefault="00BD2636" w:rsidP="00BD2636"/>
    <w:p w14:paraId="3EFF717B" w14:textId="77777777" w:rsidR="00BD2636" w:rsidRPr="003B0D3F" w:rsidRDefault="00BD2636" w:rsidP="00BD2636">
      <w:pPr>
        <w:pStyle w:val="Heading4"/>
        <w:rPr>
          <w:i/>
        </w:rPr>
      </w:pPr>
      <w:bookmarkStart w:id="156" w:name="_Toc480274144"/>
      <w:r w:rsidRPr="003B0D3F">
        <w:rPr>
          <w:i/>
        </w:rPr>
        <w:t>Core Drive 7: Unpredictability and Curiosity</w:t>
      </w:r>
      <w:bookmarkEnd w:id="156"/>
    </w:p>
    <w:p w14:paraId="68B15CDD" w14:textId="34325C92" w:rsidR="00BD2636" w:rsidRPr="00996957" w:rsidRDefault="00BD2636" w:rsidP="00BD2636">
      <w:pPr>
        <w:pStyle w:val="ReportContent"/>
      </w:pPr>
      <w:r>
        <w:t xml:space="preserve">Teknik gamifikasi akan diterapkan pada sistem agar untuk </w:t>
      </w:r>
      <w:r w:rsidR="00CA75F7" w:rsidRPr="00CA75F7">
        <w:rPr>
          <w:i/>
        </w:rPr>
        <w:t>Core Drives</w:t>
      </w:r>
      <w:r>
        <w:rPr>
          <w:i/>
        </w:rPr>
        <w:t xml:space="preserve"> </w:t>
      </w:r>
      <w:r>
        <w:t>ketujuh. Teknik gamifikasi ini kemudian disesuaikan dengan kondisi sistem dan diimplementasikan. Teknik gamifikasi yang akan diterapkan adalah sebagai berikut.</w:t>
      </w:r>
    </w:p>
    <w:p w14:paraId="751D4B29" w14:textId="77777777" w:rsidR="00BD2636" w:rsidRPr="00873C1D" w:rsidRDefault="00BD2636" w:rsidP="00C57E27">
      <w:pPr>
        <w:pStyle w:val="ListParagraph"/>
        <w:numPr>
          <w:ilvl w:val="0"/>
          <w:numId w:val="42"/>
        </w:numPr>
      </w:pPr>
      <w:r>
        <w:rPr>
          <w:i/>
        </w:rPr>
        <w:t>Easter eggs</w:t>
      </w:r>
    </w:p>
    <w:p w14:paraId="7FD95D20" w14:textId="062F51F6" w:rsidR="00873C1D" w:rsidRPr="00805551" w:rsidRDefault="00873C1D" w:rsidP="00873C1D">
      <w:pPr>
        <w:pStyle w:val="ListParagraph"/>
        <w:ind w:left="1080"/>
        <w:rPr>
          <w:lang w:val="en-US"/>
        </w:rPr>
      </w:pPr>
      <w:r>
        <w:rPr>
          <w:i/>
        </w:rPr>
        <w:t xml:space="preserve">Easter eggs </w:t>
      </w:r>
      <w:r>
        <w:t xml:space="preserve">adalah sesuatu yang tidak diduga kehadirannya oleh pengguna. Pada </w:t>
      </w:r>
      <w:r>
        <w:rPr>
          <w:i/>
        </w:rPr>
        <w:t xml:space="preserve">website </w:t>
      </w:r>
      <w:r w:rsidR="006A502F" w:rsidRPr="006A502F">
        <w:rPr>
          <w:i/>
        </w:rPr>
        <w:t>online survey</w:t>
      </w:r>
      <w:r>
        <w:t xml:space="preserve">, </w:t>
      </w:r>
      <w:r>
        <w:rPr>
          <w:i/>
        </w:rPr>
        <w:t>easter eggs</w:t>
      </w:r>
      <w:r w:rsidR="00805551">
        <w:t xml:space="preserve"> diterapkan lewat </w:t>
      </w:r>
      <w:r w:rsidR="00805551">
        <w:rPr>
          <w:i/>
          <w:lang w:val="en-US"/>
        </w:rPr>
        <w:t>mystery box</w:t>
      </w:r>
      <w:r>
        <w:t xml:space="preserve">. </w:t>
      </w:r>
      <w:r w:rsidR="00805551">
        <w:rPr>
          <w:lang w:val="en-US"/>
        </w:rPr>
        <w:t xml:space="preserve">Ada kemungkinan pengguna mendapatkan </w:t>
      </w:r>
      <w:r w:rsidR="00805551">
        <w:rPr>
          <w:i/>
          <w:lang w:val="en-US"/>
        </w:rPr>
        <w:t xml:space="preserve">badges </w:t>
      </w:r>
      <w:r w:rsidR="00805551">
        <w:rPr>
          <w:lang w:val="en-US"/>
        </w:rPr>
        <w:t>untuk kategori atau pencapaian yang belum pengguna lakukan sebelumnya.</w:t>
      </w:r>
    </w:p>
    <w:p w14:paraId="50D690EE" w14:textId="77777777" w:rsidR="00BD2636" w:rsidRPr="00A64F7C" w:rsidRDefault="00BD2636" w:rsidP="00C57E27">
      <w:pPr>
        <w:pStyle w:val="ListParagraph"/>
        <w:numPr>
          <w:ilvl w:val="0"/>
          <w:numId w:val="42"/>
        </w:numPr>
      </w:pPr>
      <w:r>
        <w:rPr>
          <w:i/>
        </w:rPr>
        <w:t>Mystery box</w:t>
      </w:r>
    </w:p>
    <w:p w14:paraId="5282E17D" w14:textId="0E31F3C9" w:rsidR="00BD2636" w:rsidRPr="00A64F7C" w:rsidRDefault="00BD2636" w:rsidP="00BD2636">
      <w:pPr>
        <w:pStyle w:val="ListParagraph"/>
        <w:ind w:left="1080"/>
      </w:pPr>
      <w:r>
        <w:t xml:space="preserve">Sesuai namanya, </w:t>
      </w:r>
      <w:r>
        <w:rPr>
          <w:i/>
        </w:rPr>
        <w:t>mystery box</w:t>
      </w:r>
      <w:r>
        <w:t xml:space="preserve"> berisi berbagai benefit yang tidak diketahui sampai pengguna membukanya. Pada </w:t>
      </w:r>
      <w:r>
        <w:rPr>
          <w:i/>
        </w:rPr>
        <w:t xml:space="preserve">website </w:t>
      </w:r>
      <w:r w:rsidR="006A502F" w:rsidRPr="006A502F">
        <w:rPr>
          <w:i/>
        </w:rPr>
        <w:t>online survey</w:t>
      </w:r>
      <w:r>
        <w:t xml:space="preserve">, </w:t>
      </w:r>
      <w:r>
        <w:lastRenderedPageBreak/>
        <w:t xml:space="preserve">teknik </w:t>
      </w:r>
      <w:r>
        <w:rPr>
          <w:i/>
        </w:rPr>
        <w:t>mystery box</w:t>
      </w:r>
      <w:r>
        <w:t xml:space="preserve"> akan dihadirkan setiap hari dengan berbagai benefit yang bisa didapatkan pengguna dan bersifat acak.</w:t>
      </w:r>
    </w:p>
    <w:p w14:paraId="021148E3" w14:textId="77777777" w:rsidR="00BD2636" w:rsidRDefault="00BD2636" w:rsidP="00BD2636"/>
    <w:p w14:paraId="6C25E316" w14:textId="77777777" w:rsidR="00BD2636" w:rsidRPr="008F7FB0" w:rsidRDefault="00BD2636" w:rsidP="00BD2636">
      <w:pPr>
        <w:pStyle w:val="Heading4"/>
        <w:rPr>
          <w:i/>
        </w:rPr>
      </w:pPr>
      <w:bookmarkStart w:id="157" w:name="_Toc480274145"/>
      <w:r w:rsidRPr="008F7FB0">
        <w:rPr>
          <w:i/>
        </w:rPr>
        <w:t>Core Drive 8: Loss and Avoidance</w:t>
      </w:r>
      <w:bookmarkEnd w:id="157"/>
    </w:p>
    <w:p w14:paraId="0485ACCC" w14:textId="6C17D4D2" w:rsidR="00BD2636" w:rsidRPr="00996957" w:rsidRDefault="00BD2636" w:rsidP="00BD2636">
      <w:pPr>
        <w:pStyle w:val="ReportContent"/>
      </w:pPr>
      <w:r>
        <w:t xml:space="preserve">Teknik gamifikasi akan diterapkan pada sistem agar untuk </w:t>
      </w:r>
      <w:r w:rsidR="00CA75F7" w:rsidRPr="00CA75F7">
        <w:rPr>
          <w:i/>
        </w:rPr>
        <w:t>Core Drives</w:t>
      </w:r>
      <w:r>
        <w:rPr>
          <w:i/>
        </w:rPr>
        <w:t xml:space="preserve"> </w:t>
      </w:r>
      <w:r>
        <w:t>kedelapan. Teknik gamifikasi ini kemudian disesuaikan dengan kondisi sistem dan diimplementasikan. Teknik gamifikasi yang akan diterapkan adalah sebagai berikut.</w:t>
      </w:r>
    </w:p>
    <w:p w14:paraId="1742C496" w14:textId="77777777" w:rsidR="00BD2636" w:rsidRPr="00873C1D" w:rsidRDefault="00BD2636" w:rsidP="00C57E27">
      <w:pPr>
        <w:pStyle w:val="ListParagraph"/>
        <w:numPr>
          <w:ilvl w:val="0"/>
          <w:numId w:val="43"/>
        </w:numPr>
      </w:pPr>
      <w:r>
        <w:rPr>
          <w:i/>
        </w:rPr>
        <w:t>Rightful heritage</w:t>
      </w:r>
    </w:p>
    <w:p w14:paraId="777C63FD" w14:textId="2825670D" w:rsidR="00873C1D" w:rsidRPr="00873C1D" w:rsidRDefault="00873C1D" w:rsidP="00873C1D">
      <w:pPr>
        <w:pStyle w:val="ListParagraph"/>
        <w:ind w:left="1080"/>
      </w:pPr>
      <w:r>
        <w:rPr>
          <w:i/>
        </w:rPr>
        <w:t>Rightful heritage</w:t>
      </w:r>
      <w:r>
        <w:t xml:space="preserve"> adalah sebuah hak istimewa yang diberikan kepada pengguna. Namun hak tersebut dapat diambil ketika pengguna tidak melakukan </w:t>
      </w:r>
      <w:r>
        <w:rPr>
          <w:i/>
        </w:rPr>
        <w:t>desired actions</w:t>
      </w:r>
      <w:r>
        <w:t xml:space="preserve">. Pada </w:t>
      </w:r>
      <w:r>
        <w:rPr>
          <w:i/>
        </w:rPr>
        <w:t xml:space="preserve">website </w:t>
      </w:r>
      <w:r w:rsidR="006A502F" w:rsidRPr="006A502F">
        <w:rPr>
          <w:i/>
        </w:rPr>
        <w:t>online survey</w:t>
      </w:r>
      <w:r>
        <w:t xml:space="preserve">, teknik </w:t>
      </w:r>
      <w:r>
        <w:rPr>
          <w:i/>
        </w:rPr>
        <w:t>rightful heritage</w:t>
      </w:r>
      <w:r>
        <w:t xml:space="preserve"> diterapkan lewat sistem </w:t>
      </w:r>
      <w:r>
        <w:rPr>
          <w:i/>
        </w:rPr>
        <w:t>ranking</w:t>
      </w:r>
      <w:r>
        <w:t xml:space="preserve"> pada </w:t>
      </w:r>
      <w:r>
        <w:rPr>
          <w:i/>
        </w:rPr>
        <w:t>leaderboards</w:t>
      </w:r>
      <w:r>
        <w:t xml:space="preserve">. Seorang pengguna yang telah lama tidak melakukan aktivitas akan mengalami penurunan </w:t>
      </w:r>
      <w:r>
        <w:rPr>
          <w:i/>
        </w:rPr>
        <w:t>ranking</w:t>
      </w:r>
      <w:r>
        <w:t xml:space="preserve"> dan digeser dengan pengguna lain yang lebih aktif.</w:t>
      </w:r>
    </w:p>
    <w:p w14:paraId="7A14D545" w14:textId="77777777" w:rsidR="00BD2636" w:rsidRPr="00873C1D" w:rsidRDefault="00BD2636" w:rsidP="00C57E27">
      <w:pPr>
        <w:pStyle w:val="ListParagraph"/>
        <w:numPr>
          <w:ilvl w:val="0"/>
          <w:numId w:val="43"/>
        </w:numPr>
      </w:pPr>
      <w:r>
        <w:rPr>
          <w:i/>
        </w:rPr>
        <w:t>Evanescent opportunities</w:t>
      </w:r>
    </w:p>
    <w:p w14:paraId="0C46BBB8" w14:textId="1A92BF40" w:rsidR="00873C1D" w:rsidRPr="00873C1D" w:rsidRDefault="00873C1D" w:rsidP="00873C1D">
      <w:pPr>
        <w:pStyle w:val="ListParagraph"/>
        <w:ind w:left="993"/>
      </w:pPr>
      <w:r>
        <w:rPr>
          <w:i/>
        </w:rPr>
        <w:t>Evanescent opportunities</w:t>
      </w:r>
      <w:r>
        <w:t xml:space="preserve"> adalah keuntungan atau benefit yang ditawarkan dan akan hilang dalam jangka waktu tertentu jika pengguna tidak mengambilnya. Pada </w:t>
      </w:r>
      <w:r>
        <w:rPr>
          <w:i/>
        </w:rPr>
        <w:t xml:space="preserve">website </w:t>
      </w:r>
      <w:r w:rsidR="006A502F" w:rsidRPr="006A502F">
        <w:rPr>
          <w:i/>
        </w:rPr>
        <w:t>online survey</w:t>
      </w:r>
      <w:r>
        <w:t xml:space="preserve">, </w:t>
      </w:r>
      <w:r>
        <w:rPr>
          <w:i/>
        </w:rPr>
        <w:t>evanescent opportunities</w:t>
      </w:r>
      <w:r>
        <w:t xml:space="preserve"> diterapkan pada </w:t>
      </w:r>
      <w:r>
        <w:rPr>
          <w:i/>
        </w:rPr>
        <w:t>mystery box</w:t>
      </w:r>
      <w:r>
        <w:t xml:space="preserve"> yang selalu diperbarui setiap hari.</w:t>
      </w:r>
    </w:p>
    <w:p w14:paraId="109C3ADE" w14:textId="77777777" w:rsidR="00BD2636" w:rsidRPr="00873C1D" w:rsidRDefault="00BD2636" w:rsidP="00C57E27">
      <w:pPr>
        <w:pStyle w:val="ListParagraph"/>
        <w:numPr>
          <w:ilvl w:val="0"/>
          <w:numId w:val="43"/>
        </w:numPr>
      </w:pPr>
      <w:r>
        <w:rPr>
          <w:i/>
        </w:rPr>
        <w:t>Status quo sloth</w:t>
      </w:r>
    </w:p>
    <w:p w14:paraId="548B12E4" w14:textId="773081F6" w:rsidR="00873C1D" w:rsidRPr="00873C1D" w:rsidRDefault="00873C1D" w:rsidP="00873C1D">
      <w:pPr>
        <w:pStyle w:val="ListParagraph"/>
        <w:ind w:left="1080"/>
      </w:pPr>
      <w:r>
        <w:rPr>
          <w:i/>
        </w:rPr>
        <w:t>Status quo sloth</w:t>
      </w:r>
      <w:r>
        <w:t xml:space="preserve"> adalah kondisi dimana pengguna telah nyaman dengan posisinya saat ini sehingga pengguna menghindari perubahan yang terjadi. Pada </w:t>
      </w:r>
      <w:r>
        <w:rPr>
          <w:i/>
        </w:rPr>
        <w:t xml:space="preserve">website </w:t>
      </w:r>
      <w:r w:rsidR="006A502F" w:rsidRPr="006A502F">
        <w:rPr>
          <w:i/>
        </w:rPr>
        <w:t>online survey</w:t>
      </w:r>
      <w:r>
        <w:t xml:space="preserve">, agar pengguna mencapai </w:t>
      </w:r>
      <w:r>
        <w:rPr>
          <w:i/>
        </w:rPr>
        <w:t>status quo sloth</w:t>
      </w:r>
      <w:r>
        <w:t xml:space="preserve"> diterapkan sistem pemberian </w:t>
      </w:r>
      <w:r>
        <w:rPr>
          <w:i/>
        </w:rPr>
        <w:t>badges</w:t>
      </w:r>
      <w:r>
        <w:t xml:space="preserve"> perkategori atau umum sesuai pilihan pengguna. Hal ini membuat pengguna lebih fokus pada </w:t>
      </w:r>
      <w:r>
        <w:rPr>
          <w:i/>
        </w:rPr>
        <w:t>badges</w:t>
      </w:r>
      <w:r>
        <w:t xml:space="preserve"> yang ingin didapatkan.</w:t>
      </w:r>
    </w:p>
    <w:p w14:paraId="7660902A" w14:textId="77777777" w:rsidR="00BD2636" w:rsidRPr="00873C1D" w:rsidRDefault="00BD2636" w:rsidP="00C57E27">
      <w:pPr>
        <w:pStyle w:val="ListParagraph"/>
        <w:numPr>
          <w:ilvl w:val="0"/>
          <w:numId w:val="43"/>
        </w:numPr>
      </w:pPr>
      <w:r>
        <w:rPr>
          <w:i/>
        </w:rPr>
        <w:t>FOMO Punch</w:t>
      </w:r>
    </w:p>
    <w:p w14:paraId="71878534" w14:textId="2FCA46BF" w:rsidR="00873C1D" w:rsidRPr="00873C1D" w:rsidRDefault="00873C1D" w:rsidP="00873C1D">
      <w:pPr>
        <w:pStyle w:val="ListParagraph"/>
        <w:ind w:left="1080"/>
      </w:pPr>
      <w:r>
        <w:rPr>
          <w:i/>
        </w:rPr>
        <w:t>FOMO Punch</w:t>
      </w:r>
      <w:r>
        <w:t xml:space="preserve"> adalah kondisi dimana pengguna khawatir akan kehilangan sesuatu yang berharga ketika tidak melakukan hal tersebut. </w:t>
      </w:r>
      <w:r>
        <w:lastRenderedPageBreak/>
        <w:t xml:space="preserve">Pada </w:t>
      </w:r>
      <w:r>
        <w:rPr>
          <w:i/>
        </w:rPr>
        <w:t xml:space="preserve">website </w:t>
      </w:r>
      <w:r w:rsidR="006A502F" w:rsidRPr="006A502F">
        <w:rPr>
          <w:i/>
        </w:rPr>
        <w:t>online survey</w:t>
      </w:r>
      <w:r>
        <w:t xml:space="preserve">, teknik </w:t>
      </w:r>
      <w:r>
        <w:rPr>
          <w:i/>
        </w:rPr>
        <w:t>FOMO Punch</w:t>
      </w:r>
      <w:r>
        <w:t xml:space="preserve"> diterapkan lewat pemberian </w:t>
      </w:r>
      <w:r>
        <w:rPr>
          <w:i/>
        </w:rPr>
        <w:t>badges</w:t>
      </w:r>
      <w:r>
        <w:t xml:space="preserve"> spesial untuk </w:t>
      </w:r>
      <w:r w:rsidR="00051DBD" w:rsidRPr="00051DBD">
        <w:rPr>
          <w:i/>
        </w:rPr>
        <w:t>event</w:t>
      </w:r>
      <w:r>
        <w:t>-</w:t>
      </w:r>
      <w:r w:rsidR="00051DBD" w:rsidRPr="00051DBD">
        <w:rPr>
          <w:i/>
        </w:rPr>
        <w:t>event</w:t>
      </w:r>
      <w:r>
        <w:t xml:space="preserve"> tertentu.</w:t>
      </w:r>
    </w:p>
    <w:p w14:paraId="770E1618" w14:textId="77777777" w:rsidR="00BD2636" w:rsidRPr="00873C1D" w:rsidRDefault="00BD2636" w:rsidP="00C57E27">
      <w:pPr>
        <w:pStyle w:val="ListParagraph"/>
        <w:numPr>
          <w:ilvl w:val="0"/>
          <w:numId w:val="43"/>
        </w:numPr>
      </w:pPr>
      <w:r>
        <w:rPr>
          <w:i/>
        </w:rPr>
        <w:t>The sunk cost prison</w:t>
      </w:r>
    </w:p>
    <w:p w14:paraId="7272A0CF" w14:textId="6AA7861A" w:rsidR="006E3C33" w:rsidRPr="006E3C33" w:rsidRDefault="00873C1D" w:rsidP="00E90B52">
      <w:pPr>
        <w:pStyle w:val="ListParagraph"/>
        <w:ind w:left="1080"/>
      </w:pPr>
      <w:r>
        <w:rPr>
          <w:i/>
        </w:rPr>
        <w:t>The sunk cost prison</w:t>
      </w:r>
      <w:r>
        <w:t xml:space="preserve"> adalah kondisi di</w:t>
      </w:r>
      <w:r w:rsidR="00A27CCA">
        <w:t xml:space="preserve"> </w:t>
      </w:r>
      <w:r>
        <w:t xml:space="preserve">mana seseorang telah kehilangan semangat atau motivasi untuk melakukan sesuatu, namun ia tetap melakukannya karena takut kehilangan apa yang telah ia capai selama ini. Pada </w:t>
      </w:r>
      <w:r>
        <w:rPr>
          <w:i/>
        </w:rPr>
        <w:t xml:space="preserve">website </w:t>
      </w:r>
      <w:r w:rsidR="006A502F" w:rsidRPr="006A502F">
        <w:rPr>
          <w:i/>
        </w:rPr>
        <w:t>online survey</w:t>
      </w:r>
      <w:r>
        <w:t xml:space="preserve">, teknik </w:t>
      </w:r>
      <w:r>
        <w:rPr>
          <w:i/>
        </w:rPr>
        <w:t>the sunk cost prison</w:t>
      </w:r>
      <w:r>
        <w:t xml:space="preserve"> diterapkan lewat pemberian </w:t>
      </w:r>
      <w:r>
        <w:rPr>
          <w:i/>
        </w:rPr>
        <w:t>ranking</w:t>
      </w:r>
      <w:r>
        <w:t xml:space="preserve"> pada </w:t>
      </w:r>
      <w:r>
        <w:rPr>
          <w:i/>
        </w:rPr>
        <w:t>leaderboards</w:t>
      </w:r>
      <w:r>
        <w:t xml:space="preserve"> yang dapat menurun ketika pengguna kurang aktif pada sistem.</w:t>
      </w:r>
    </w:p>
    <w:p w14:paraId="32901C69" w14:textId="53D1E61C" w:rsidR="00E90B52" w:rsidRDefault="00E90B52" w:rsidP="005E4589">
      <w:pPr>
        <w:pStyle w:val="ReportContent"/>
      </w:pPr>
      <w:r>
        <w:t xml:space="preserve">Berikut adalah visualisasi dari level satu </w:t>
      </w:r>
      <w:r w:rsidR="006A502F" w:rsidRPr="006A502F">
        <w:rPr>
          <w:i/>
        </w:rPr>
        <w:t>Octalysis Framework</w:t>
      </w:r>
      <w:r>
        <w:t xml:space="preserve"> untuk </w:t>
      </w:r>
      <w:r>
        <w:rPr>
          <w:i/>
        </w:rPr>
        <w:t xml:space="preserve">website </w:t>
      </w:r>
      <w:r w:rsidR="006A502F" w:rsidRPr="006A502F">
        <w:rPr>
          <w:i/>
        </w:rPr>
        <w:t>online survey</w:t>
      </w:r>
      <w:r>
        <w:t>.</w:t>
      </w:r>
    </w:p>
    <w:p w14:paraId="5D9EC1AF" w14:textId="77777777" w:rsidR="00592582" w:rsidRDefault="00592582" w:rsidP="00592582">
      <w:pPr>
        <w:keepNext/>
        <w:jc w:val="center"/>
      </w:pPr>
      <w:r>
        <w:rPr>
          <w:noProof/>
          <w:lang w:eastAsia="id-ID"/>
        </w:rPr>
        <w:drawing>
          <wp:inline distT="0" distB="0" distL="0" distR="0" wp14:anchorId="7897899A" wp14:editId="36AC49C2">
            <wp:extent cx="5039995" cy="407924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039995" cy="4079240"/>
                    </a:xfrm>
                    <a:prstGeom prst="rect">
                      <a:avLst/>
                    </a:prstGeom>
                  </pic:spPr>
                </pic:pic>
              </a:graphicData>
            </a:graphic>
          </wp:inline>
        </w:drawing>
      </w:r>
    </w:p>
    <w:p w14:paraId="2E7932BD" w14:textId="19E296F3" w:rsidR="00E90B52" w:rsidRPr="00592582" w:rsidRDefault="00592582" w:rsidP="00592582">
      <w:pPr>
        <w:pStyle w:val="Caption"/>
        <w:rPr>
          <w:i/>
        </w:rPr>
      </w:pPr>
      <w:bookmarkStart w:id="158" w:name="_Toc480239092"/>
      <w:r>
        <w:t xml:space="preserve">Gambar </w:t>
      </w:r>
      <w:fldSimple w:instr=" STYLEREF 1 \s ">
        <w:r w:rsidR="003A7C7F">
          <w:rPr>
            <w:noProof/>
          </w:rPr>
          <w:t>3</w:t>
        </w:r>
      </w:fldSimple>
      <w:r w:rsidR="003A7C7F">
        <w:t>.</w:t>
      </w:r>
      <w:fldSimple w:instr=" SEQ Gambar \* ARABIC \s 1 ">
        <w:r w:rsidR="003A7C7F">
          <w:rPr>
            <w:noProof/>
          </w:rPr>
          <w:t>1</w:t>
        </w:r>
      </w:fldSimple>
      <w:r>
        <w:t xml:space="preserve"> Diagram Octalysis Level 1 </w:t>
      </w:r>
      <w:r>
        <w:rPr>
          <w:i/>
        </w:rPr>
        <w:t xml:space="preserve">Website </w:t>
      </w:r>
      <w:r w:rsidR="00935772" w:rsidRPr="00935772">
        <w:rPr>
          <w:i/>
        </w:rPr>
        <w:t>Online Survey</w:t>
      </w:r>
      <w:sdt>
        <w:sdtPr>
          <w:rPr>
            <w:i/>
          </w:rPr>
          <w:id w:val="-1661987044"/>
          <w:citation/>
        </w:sdtPr>
        <w:sdtContent>
          <w:r w:rsidR="002B2264">
            <w:rPr>
              <w:i/>
            </w:rPr>
            <w:fldChar w:fldCharType="begin"/>
          </w:r>
          <w:r>
            <w:rPr>
              <w:i/>
            </w:rPr>
            <w:instrText xml:space="preserve"> CITATION Cho17 \l 1057 </w:instrText>
          </w:r>
          <w:r w:rsidR="002B2264">
            <w:rPr>
              <w:i/>
            </w:rPr>
            <w:fldChar w:fldCharType="separate"/>
          </w:r>
          <w:r>
            <w:rPr>
              <w:i/>
              <w:noProof/>
            </w:rPr>
            <w:t xml:space="preserve"> </w:t>
          </w:r>
          <w:r w:rsidRPr="00592582">
            <w:rPr>
              <w:noProof/>
            </w:rPr>
            <w:t>[20]</w:t>
          </w:r>
          <w:r w:rsidR="002B2264">
            <w:rPr>
              <w:i/>
            </w:rPr>
            <w:fldChar w:fldCharType="end"/>
          </w:r>
        </w:sdtContent>
      </w:sdt>
      <w:bookmarkEnd w:id="158"/>
    </w:p>
    <w:p w14:paraId="7A9C402B" w14:textId="77777777" w:rsidR="00592582" w:rsidRDefault="00592582" w:rsidP="005E4589">
      <w:pPr>
        <w:pStyle w:val="ReportContent"/>
      </w:pPr>
    </w:p>
    <w:p w14:paraId="5756A4B6" w14:textId="77777777" w:rsidR="00592582" w:rsidRPr="00B0208F" w:rsidRDefault="00592582" w:rsidP="00592582">
      <w:pPr>
        <w:pStyle w:val="Heading3"/>
        <w:rPr>
          <w:i/>
        </w:rPr>
      </w:pPr>
      <w:bookmarkStart w:id="159" w:name="_Toc480274146"/>
      <w:r w:rsidRPr="00B0208F">
        <w:rPr>
          <w:i/>
        </w:rPr>
        <w:t>Level 2 Octalysis Ideation Process</w:t>
      </w:r>
      <w:bookmarkEnd w:id="159"/>
    </w:p>
    <w:p w14:paraId="0B73593A" w14:textId="099CD354" w:rsidR="00C52379" w:rsidRDefault="00592582" w:rsidP="00C52379">
      <w:pPr>
        <w:pStyle w:val="ReportContent"/>
      </w:pPr>
      <w:r>
        <w:t xml:space="preserve">Pada level satu </w:t>
      </w:r>
      <w:r w:rsidR="006A502F" w:rsidRPr="006A502F">
        <w:rPr>
          <w:i/>
        </w:rPr>
        <w:t>Octalysis Framework</w:t>
      </w:r>
      <w:r>
        <w:t xml:space="preserve">, analisa dilakukan berdasarkan setiap fase pemain, yaitu </w:t>
      </w:r>
      <w:r>
        <w:rPr>
          <w:i/>
        </w:rPr>
        <w:t>discovery</w:t>
      </w:r>
      <w:r>
        <w:t xml:space="preserve">, </w:t>
      </w:r>
      <w:r>
        <w:rPr>
          <w:i/>
        </w:rPr>
        <w:t>onboarding</w:t>
      </w:r>
      <w:r>
        <w:t xml:space="preserve">, </w:t>
      </w:r>
      <w:r>
        <w:rPr>
          <w:i/>
        </w:rPr>
        <w:t>scaffolding</w:t>
      </w:r>
      <w:r>
        <w:t xml:space="preserve">, dan </w:t>
      </w:r>
      <w:r>
        <w:rPr>
          <w:i/>
        </w:rPr>
        <w:t>endgame</w:t>
      </w:r>
      <w:r>
        <w:t xml:space="preserve">. Setiap fase </w:t>
      </w:r>
      <w:r>
        <w:lastRenderedPageBreak/>
        <w:t xml:space="preserve">tersebut kemudian dianalisa berdasarkan </w:t>
      </w:r>
      <w:r w:rsidR="00CA75F7" w:rsidRPr="00CA75F7">
        <w:rPr>
          <w:i/>
        </w:rPr>
        <w:t>Core Drives</w:t>
      </w:r>
      <w:r>
        <w:t xml:space="preserve"> pada diagram </w:t>
      </w:r>
      <w:r>
        <w:rPr>
          <w:i/>
        </w:rPr>
        <w:t>Octalysis.</w:t>
      </w:r>
      <w:r>
        <w:t xml:space="preserve"> Berikut ini adalah hasil analisa pada level dua </w:t>
      </w:r>
      <w:r w:rsidR="006A502F" w:rsidRPr="006A502F">
        <w:rPr>
          <w:i/>
        </w:rPr>
        <w:t>Octalysis Framework</w:t>
      </w:r>
    </w:p>
    <w:p w14:paraId="3E8D390D" w14:textId="0FC471DE" w:rsidR="00F73A42" w:rsidRPr="00F73A42" w:rsidRDefault="000C605B" w:rsidP="00F73A42">
      <w:pPr>
        <w:sectPr w:rsidR="00F73A42" w:rsidRPr="00F73A42" w:rsidSect="00226B5C">
          <w:pgSz w:w="11906" w:h="16838"/>
          <w:pgMar w:top="1701" w:right="1701" w:bottom="1701" w:left="2268" w:header="720" w:footer="720" w:gutter="0"/>
          <w:cols w:space="720"/>
          <w:titlePg/>
          <w:docGrid w:linePitch="360"/>
        </w:sectPr>
      </w:pPr>
      <w:r>
        <w:rPr>
          <w:noProof/>
        </w:rPr>
        <w:lastRenderedPageBreak/>
        <w:pict w14:anchorId="37E50FA6">
          <v:shapetype id="_x0000_t202" coordsize="21600,21600" o:spt="202" path="m,l,21600r21600,l21600,xe">
            <v:stroke joinstyle="miter"/>
            <v:path gradientshapeok="t" o:connecttype="rect"/>
          </v:shapetype>
          <v:shape id="_x0000_s1029" type="#_x0000_t202" style="position:absolute;left:0;text-align:left;margin-left:411pt;margin-top:11.35pt;width:70.7pt;height:647.25pt;z-index:251658752;mso-position-horizontal-relative:text;mso-position-vertical-relative:text" stroked="f">
            <v:textbox style="layout-flow:vertical;mso-layout-flow-alt:bottom-to-top;mso-next-textbox:#_x0000_s1029" inset="0,0,0,0">
              <w:txbxContent>
                <w:p w14:paraId="69961829" w14:textId="0483DC72" w:rsidR="00E903CD" w:rsidRPr="009F3119" w:rsidRDefault="00E903CD" w:rsidP="00F73A42">
                  <w:pPr>
                    <w:pStyle w:val="Caption"/>
                    <w:rPr>
                      <w:noProof/>
                      <w:sz w:val="24"/>
                      <w:szCs w:val="24"/>
                    </w:rPr>
                  </w:pPr>
                  <w:bookmarkStart w:id="160" w:name="_Toc480239074"/>
                  <w:r>
                    <w:t xml:space="preserve">Tabel </w:t>
                  </w:r>
                  <w:fldSimple w:instr=" STYLEREF 1 \s ">
                    <w:r>
                      <w:rPr>
                        <w:noProof/>
                      </w:rPr>
                      <w:t>3</w:t>
                    </w:r>
                  </w:fldSimple>
                  <w:r>
                    <w:t>.</w:t>
                  </w:r>
                  <w:fldSimple w:instr=" SEQ Tabel \* ARABIC \s 1 ">
                    <w:r>
                      <w:rPr>
                        <w:noProof/>
                      </w:rPr>
                      <w:t>2</w:t>
                    </w:r>
                  </w:fldSimple>
                  <w:r w:rsidRPr="00F73A42">
                    <w:rPr>
                      <w:lang w:val="en-GB"/>
                    </w:rPr>
                    <w:t xml:space="preserve"> </w:t>
                  </w:r>
                  <w:r>
                    <w:rPr>
                      <w:lang w:val="en-GB"/>
                    </w:rPr>
                    <w:t xml:space="preserve">Tabel Analisa Level 2 </w:t>
                  </w:r>
                  <w:r w:rsidRPr="006A502F">
                    <w:rPr>
                      <w:i/>
                      <w:lang w:val="en-GB"/>
                    </w:rPr>
                    <w:t>Octalysis Framework</w:t>
                  </w:r>
                  <w:bookmarkEnd w:id="160"/>
                </w:p>
              </w:txbxContent>
            </v:textbox>
            <w10:wrap type="topAndBottom"/>
          </v:shape>
        </w:pict>
      </w:r>
      <w:r w:rsidR="00F73A42">
        <w:rPr>
          <w:noProof/>
          <w:lang w:eastAsia="id-ID"/>
        </w:rPr>
        <w:drawing>
          <wp:anchor distT="0" distB="0" distL="114300" distR="114300" simplePos="0" relativeHeight="251660800" behindDoc="0" locked="0" layoutInCell="1" allowOverlap="1" wp14:anchorId="082B9F7A" wp14:editId="0A967969">
            <wp:simplePos x="0" y="0"/>
            <wp:positionH relativeFrom="margin">
              <wp:align>center</wp:align>
            </wp:positionH>
            <wp:positionV relativeFrom="margin">
              <wp:align>top</wp:align>
            </wp:positionV>
            <wp:extent cx="8430151" cy="5326989"/>
            <wp:effectExtent l="0" t="1543050" r="0" b="1531620"/>
            <wp:wrapTopAndBottom/>
            <wp:docPr id="114" name="Picture 114" descr="C:\Users\Marlina\AppData\Local\Microsoft\Windows\INetCache\Content.Word\tabel lev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tabel level 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430151" cy="53269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89B93C" w14:textId="442F3175" w:rsidR="00592582" w:rsidRPr="00592582" w:rsidRDefault="00592582" w:rsidP="00592582">
      <w:pPr>
        <w:pStyle w:val="Heading4"/>
      </w:pPr>
      <w:bookmarkStart w:id="161" w:name="_Toc480274147"/>
      <w:bookmarkStart w:id="162" w:name="_Hlk479629022"/>
      <w:r>
        <w:lastRenderedPageBreak/>
        <w:t xml:space="preserve">Fase </w:t>
      </w:r>
      <w:r w:rsidRPr="00B0208F">
        <w:rPr>
          <w:i/>
        </w:rPr>
        <w:t>Discovery</w:t>
      </w:r>
      <w:bookmarkEnd w:id="161"/>
    </w:p>
    <w:p w14:paraId="3FB75273" w14:textId="47220AAF" w:rsidR="009249B9" w:rsidRPr="009249B9" w:rsidRDefault="00595EDD" w:rsidP="009249B9">
      <w:pPr>
        <w:pStyle w:val="ReportContent"/>
        <w:rPr>
          <w:lang w:val="en-US"/>
        </w:rPr>
      </w:pPr>
      <w:r>
        <w:rPr>
          <w:lang w:val="en-US"/>
        </w:rPr>
        <w:t xml:space="preserve">Pada fase </w:t>
      </w:r>
      <w:r>
        <w:rPr>
          <w:i/>
          <w:lang w:val="en-US"/>
        </w:rPr>
        <w:t>discovery</w:t>
      </w:r>
      <w:r>
        <w:rPr>
          <w:lang w:val="en-US"/>
        </w:rPr>
        <w:t xml:space="preserve">, </w:t>
      </w:r>
      <w:r w:rsidR="009249B9">
        <w:rPr>
          <w:lang w:val="en-US"/>
        </w:rPr>
        <w:t>pengguna berada pada tahap tertarik dan mencoba sistem. Jika pada tahap ini pengguna tidak dapat memahami cara kerja sistem atau kehilangan minat maka pengguna akan meninggalkan sistem. Oleh karena itu, pada tahap ini, kesan pertama merupakan hal yang paling ditekankan.</w:t>
      </w:r>
    </w:p>
    <w:p w14:paraId="3253156D" w14:textId="753883AE" w:rsidR="009249B9" w:rsidRPr="009249B9" w:rsidRDefault="009249B9" w:rsidP="009249B9">
      <w:pPr>
        <w:pStyle w:val="ReportContent"/>
        <w:rPr>
          <w:lang w:val="en-US"/>
        </w:rPr>
      </w:pPr>
      <w:r>
        <w:rPr>
          <w:lang w:val="en-US"/>
        </w:rPr>
        <w:t xml:space="preserve">Pada </w:t>
      </w:r>
      <w:r>
        <w:rPr>
          <w:i/>
          <w:lang w:val="en-US"/>
        </w:rPr>
        <w:t xml:space="preserve">Core Drives </w:t>
      </w:r>
      <w:r>
        <w:rPr>
          <w:lang w:val="en-US"/>
        </w:rPr>
        <w:t>1 (</w:t>
      </w:r>
      <w:r>
        <w:rPr>
          <w:i/>
          <w:lang w:val="en-US"/>
        </w:rPr>
        <w:t>Epic Meaning and Calling</w:t>
      </w:r>
      <w:r>
        <w:rPr>
          <w:lang w:val="en-US"/>
        </w:rPr>
        <w:t xml:space="preserve">), lewat teknik naratif, pengguna diberikan ucapan selamat datang sebagai tanda keberadaannya dihargai. Sementara untuk meningkatkan ketertarikan pengguna pada sistem digunakan teknik </w:t>
      </w:r>
      <w:r>
        <w:rPr>
          <w:i/>
          <w:lang w:val="en-US"/>
        </w:rPr>
        <w:t>beginner’s luck</w:t>
      </w:r>
      <w:r>
        <w:rPr>
          <w:lang w:val="en-US"/>
        </w:rPr>
        <w:t xml:space="preserve">, yaitu pemberian </w:t>
      </w:r>
      <w:r>
        <w:rPr>
          <w:i/>
          <w:lang w:val="en-US"/>
        </w:rPr>
        <w:t>mystery box</w:t>
      </w:r>
      <w:r>
        <w:rPr>
          <w:lang w:val="en-US"/>
        </w:rPr>
        <w:t>.</w:t>
      </w:r>
    </w:p>
    <w:p w14:paraId="36CB0608" w14:textId="77777777" w:rsidR="006D0B19" w:rsidRDefault="009249B9" w:rsidP="006B4273">
      <w:pPr>
        <w:pStyle w:val="ReportContent"/>
        <w:rPr>
          <w:lang w:val="en-US"/>
        </w:rPr>
      </w:pPr>
      <w:r>
        <w:rPr>
          <w:lang w:val="en-US"/>
        </w:rPr>
        <w:t xml:space="preserve">Kreativitas dan kemampuan pengguna juga ditarik lewat </w:t>
      </w:r>
      <w:r>
        <w:rPr>
          <w:i/>
          <w:lang w:val="en-US"/>
        </w:rPr>
        <w:t xml:space="preserve">Core Drives </w:t>
      </w:r>
      <w:r>
        <w:rPr>
          <w:lang w:val="en-US"/>
        </w:rPr>
        <w:t xml:space="preserve">2 dan </w:t>
      </w:r>
      <w:r>
        <w:rPr>
          <w:i/>
          <w:lang w:val="en-US"/>
        </w:rPr>
        <w:t xml:space="preserve">Core Drives </w:t>
      </w:r>
      <w:r>
        <w:rPr>
          <w:lang w:val="en-US"/>
        </w:rPr>
        <w:t xml:space="preserve">3. Teknik gamifikasi diimplementasikan lewat pemberian </w:t>
      </w:r>
      <w:r>
        <w:rPr>
          <w:i/>
          <w:lang w:val="en-US"/>
        </w:rPr>
        <w:t>badges</w:t>
      </w:r>
      <w:r>
        <w:rPr>
          <w:lang w:val="en-US"/>
        </w:rPr>
        <w:t xml:space="preserve"> dan menampilkan </w:t>
      </w:r>
      <w:r>
        <w:rPr>
          <w:i/>
          <w:lang w:val="en-US"/>
        </w:rPr>
        <w:t xml:space="preserve">event </w:t>
      </w:r>
      <w:r>
        <w:rPr>
          <w:lang w:val="en-US"/>
        </w:rPr>
        <w:t>yang sedang berlangsung. Sementara itu untuk meningkatkan rasa kepemilikan pengguna (</w:t>
      </w:r>
      <w:r>
        <w:rPr>
          <w:i/>
          <w:lang w:val="en-US"/>
        </w:rPr>
        <w:t>Core Drives 4</w:t>
      </w:r>
      <w:r>
        <w:rPr>
          <w:lang w:val="en-US"/>
        </w:rPr>
        <w:t>), pengguna diberikan kesempatan untuk merancang surveinya dari awal.</w:t>
      </w:r>
    </w:p>
    <w:p w14:paraId="6B966406" w14:textId="06348E2B" w:rsidR="009249B9" w:rsidRPr="009A427D" w:rsidRDefault="006D0B19" w:rsidP="006B4273">
      <w:pPr>
        <w:pStyle w:val="ReportContent"/>
        <w:rPr>
          <w:lang w:val="en-US"/>
        </w:rPr>
      </w:pPr>
      <w:r>
        <w:rPr>
          <w:lang w:val="en-US"/>
        </w:rPr>
        <w:t>Setelah sebuah survei berhasil dirancang, pengguna akan mulai kehilangan motivasi untuk mengeksplorasi sistem. Maka, penghargaan dan interaksi sosial</w:t>
      </w:r>
      <w:r w:rsidR="009249B9">
        <w:rPr>
          <w:lang w:val="en-US"/>
        </w:rPr>
        <w:t xml:space="preserve"> </w:t>
      </w:r>
      <w:r>
        <w:rPr>
          <w:lang w:val="en-US"/>
        </w:rPr>
        <w:t xml:space="preserve">lewat </w:t>
      </w:r>
      <w:r>
        <w:rPr>
          <w:i/>
          <w:lang w:val="en-US"/>
        </w:rPr>
        <w:t>vote</w:t>
      </w:r>
      <w:r>
        <w:rPr>
          <w:lang w:val="en-US"/>
        </w:rPr>
        <w:t xml:space="preserve"> dari pengguna lain akan menjadi dorongan motivasi bagi pengguna. Sementara itu, </w:t>
      </w:r>
      <w:r w:rsidR="009A427D">
        <w:rPr>
          <w:lang w:val="en-US"/>
        </w:rPr>
        <w:t xml:space="preserve">batasan waktu yang diberikan pada sebuah </w:t>
      </w:r>
      <w:r w:rsidR="009A427D">
        <w:rPr>
          <w:i/>
          <w:lang w:val="en-US"/>
        </w:rPr>
        <w:t>event</w:t>
      </w:r>
      <w:r w:rsidR="009A427D">
        <w:rPr>
          <w:lang w:val="en-US"/>
        </w:rPr>
        <w:t xml:space="preserve"> dan rasa penasaran pengguna pada </w:t>
      </w:r>
      <w:r w:rsidR="009A427D">
        <w:rPr>
          <w:i/>
          <w:lang w:val="en-US"/>
        </w:rPr>
        <w:t>mystery box</w:t>
      </w:r>
      <w:r w:rsidR="009A427D">
        <w:rPr>
          <w:lang w:val="en-US"/>
        </w:rPr>
        <w:t xml:space="preserve"> merupakan dorongan lain untuk pengguna kembali mengakses sistem.</w:t>
      </w:r>
    </w:p>
    <w:p w14:paraId="2EABF883" w14:textId="239929AD" w:rsidR="00127B06" w:rsidRDefault="00592582" w:rsidP="006B4273">
      <w:pPr>
        <w:pStyle w:val="ReportContent"/>
        <w:rPr>
          <w:i/>
          <w:lang w:val="en-US"/>
        </w:rPr>
      </w:pPr>
      <w:r>
        <w:t xml:space="preserve">Teknik gamifikasi akan diterapkan pada sistem untuk meningkatkan motivasi pengguna pada fase </w:t>
      </w:r>
      <w:r>
        <w:rPr>
          <w:i/>
        </w:rPr>
        <w:t>discovery</w:t>
      </w:r>
      <w:r>
        <w:t xml:space="preserve"> dan menggunakan </w:t>
      </w:r>
      <w:r w:rsidR="00CA75F7" w:rsidRPr="00CA75F7">
        <w:rPr>
          <w:i/>
        </w:rPr>
        <w:t>Core Drives</w:t>
      </w:r>
      <w:r>
        <w:rPr>
          <w:i/>
        </w:rPr>
        <w:t xml:space="preserve"> </w:t>
      </w:r>
      <w:r>
        <w:t>pertama. Teknik gamifikasi ini kemudian disesuaikan dengan kondisi sistem dan diimplementasikan. Teknik gamifikasi yang akan diterapkan adalah sebagai berikut.</w:t>
      </w:r>
      <w:r w:rsidR="009A427D">
        <w:rPr>
          <w:lang w:val="en-US"/>
        </w:rPr>
        <w:t xml:space="preserve"> Salah satu alasannya adalah ketakutan pengguna untuk kehilangan sesuatu yang menarik dibalik </w:t>
      </w:r>
      <w:r w:rsidR="009A427D">
        <w:rPr>
          <w:i/>
          <w:lang w:val="en-US"/>
        </w:rPr>
        <w:t>mystery box</w:t>
      </w:r>
      <w:r w:rsidR="00127B06">
        <w:rPr>
          <w:i/>
          <w:lang w:val="en-US"/>
        </w:rPr>
        <w:t>.</w:t>
      </w:r>
    </w:p>
    <w:p w14:paraId="6EB401FC" w14:textId="051C1ADF" w:rsidR="00127B06" w:rsidRDefault="00127B06" w:rsidP="00127B06">
      <w:pPr>
        <w:pStyle w:val="ReportContent"/>
      </w:pPr>
      <w:r>
        <w:t xml:space="preserve">Berikut adalah visualisasi dari </w:t>
      </w:r>
      <w:r>
        <w:rPr>
          <w:lang w:val="en-US"/>
        </w:rPr>
        <w:t xml:space="preserve">fase </w:t>
      </w:r>
      <w:r>
        <w:rPr>
          <w:i/>
          <w:lang w:val="en-US"/>
        </w:rPr>
        <w:t>discovery</w:t>
      </w:r>
      <w:r>
        <w:rPr>
          <w:lang w:val="en-US"/>
        </w:rPr>
        <w:t xml:space="preserve"> level dua</w:t>
      </w:r>
      <w:r>
        <w:t xml:space="preserve"> </w:t>
      </w:r>
      <w:r w:rsidR="006A502F" w:rsidRPr="006A502F">
        <w:rPr>
          <w:i/>
        </w:rPr>
        <w:t>Octalysis Framework</w:t>
      </w:r>
      <w:r>
        <w:t xml:space="preserve"> untuk </w:t>
      </w:r>
      <w:r>
        <w:rPr>
          <w:i/>
        </w:rPr>
        <w:t xml:space="preserve">website </w:t>
      </w:r>
      <w:r w:rsidR="006A502F" w:rsidRPr="006A502F">
        <w:rPr>
          <w:i/>
        </w:rPr>
        <w:t>online survey</w:t>
      </w:r>
      <w:r>
        <w:t>.</w:t>
      </w:r>
    </w:p>
    <w:p w14:paraId="247C2C3C" w14:textId="77777777" w:rsidR="001E3715" w:rsidRDefault="00A15F31" w:rsidP="001E3715">
      <w:pPr>
        <w:keepNext/>
        <w:jc w:val="center"/>
      </w:pPr>
      <w:r>
        <w:rPr>
          <w:noProof/>
          <w:lang w:eastAsia="id-ID"/>
        </w:rPr>
        <w:lastRenderedPageBreak/>
        <w:drawing>
          <wp:inline distT="0" distB="0" distL="0" distR="0" wp14:anchorId="37B8CC41" wp14:editId="49BC7421">
            <wp:extent cx="3882404" cy="311198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91964" cy="3119652"/>
                    </a:xfrm>
                    <a:prstGeom prst="rect">
                      <a:avLst/>
                    </a:prstGeom>
                  </pic:spPr>
                </pic:pic>
              </a:graphicData>
            </a:graphic>
          </wp:inline>
        </w:drawing>
      </w:r>
    </w:p>
    <w:p w14:paraId="346FA415" w14:textId="39E49BA7" w:rsidR="00127B06" w:rsidRPr="001E3715" w:rsidRDefault="001E3715" w:rsidP="001E3715">
      <w:pPr>
        <w:pStyle w:val="Caption"/>
        <w:rPr>
          <w:i/>
          <w:lang w:val="en-US"/>
        </w:rPr>
      </w:pPr>
      <w:bookmarkStart w:id="163" w:name="_Toc480239093"/>
      <w:r>
        <w:t xml:space="preserve">Gambar </w:t>
      </w:r>
      <w:fldSimple w:instr=" STYLEREF 1 \s ">
        <w:r w:rsidR="003A7C7F">
          <w:rPr>
            <w:noProof/>
          </w:rPr>
          <w:t>3</w:t>
        </w:r>
      </w:fldSimple>
      <w:r w:rsidR="003A7C7F">
        <w:t>.</w:t>
      </w:r>
      <w:fldSimple w:instr=" SEQ Gambar \* ARABIC \s 1 ">
        <w:r w:rsidR="003A7C7F">
          <w:rPr>
            <w:noProof/>
          </w:rPr>
          <w:t>2</w:t>
        </w:r>
      </w:fldSimple>
      <w:r>
        <w:rPr>
          <w:lang w:val="en-US"/>
        </w:rPr>
        <w:t xml:space="preserve"> </w:t>
      </w:r>
      <w:r w:rsidR="0042263D">
        <w:t xml:space="preserve">Diagram Octalysis Level 2 fase </w:t>
      </w:r>
      <w:r w:rsidR="0042263D">
        <w:rPr>
          <w:i/>
          <w:lang w:val="en-US"/>
        </w:rPr>
        <w:t>Discovery</w:t>
      </w:r>
      <w:r w:rsidR="0042263D">
        <w:t xml:space="preserve"> </w:t>
      </w:r>
      <w:r w:rsidR="0042263D">
        <w:rPr>
          <w:i/>
        </w:rPr>
        <w:t xml:space="preserve">Website </w:t>
      </w:r>
      <w:r w:rsidR="00935772" w:rsidRPr="00935772">
        <w:rPr>
          <w:i/>
        </w:rPr>
        <w:t>Online Survey</w:t>
      </w:r>
      <w:sdt>
        <w:sdtPr>
          <w:rPr>
            <w:i/>
          </w:rPr>
          <w:id w:val="-361366159"/>
          <w:citation/>
        </w:sdtPr>
        <w:sdtContent>
          <w:r w:rsidR="0042263D">
            <w:rPr>
              <w:i/>
            </w:rPr>
            <w:fldChar w:fldCharType="begin"/>
          </w:r>
          <w:r w:rsidR="0042263D">
            <w:rPr>
              <w:i/>
            </w:rPr>
            <w:instrText xml:space="preserve"> CITATION Cho17 \l 1057 </w:instrText>
          </w:r>
          <w:r w:rsidR="0042263D">
            <w:rPr>
              <w:i/>
            </w:rPr>
            <w:fldChar w:fldCharType="separate"/>
          </w:r>
          <w:r w:rsidR="0042263D">
            <w:rPr>
              <w:i/>
              <w:noProof/>
            </w:rPr>
            <w:t xml:space="preserve"> </w:t>
          </w:r>
          <w:r w:rsidR="0042263D" w:rsidRPr="00592582">
            <w:rPr>
              <w:noProof/>
            </w:rPr>
            <w:t>[20]</w:t>
          </w:r>
          <w:r w:rsidR="0042263D">
            <w:rPr>
              <w:i/>
            </w:rPr>
            <w:fldChar w:fldCharType="end"/>
          </w:r>
        </w:sdtContent>
      </w:sdt>
      <w:bookmarkEnd w:id="163"/>
    </w:p>
    <w:p w14:paraId="39748B81" w14:textId="77777777" w:rsidR="006B4273" w:rsidRDefault="006B4273" w:rsidP="006B4273"/>
    <w:p w14:paraId="4718A982" w14:textId="790E213B" w:rsidR="006B4273" w:rsidRPr="00592582" w:rsidRDefault="006B4273" w:rsidP="006B4273">
      <w:pPr>
        <w:pStyle w:val="Heading4"/>
      </w:pPr>
      <w:bookmarkStart w:id="164" w:name="_Toc480274148"/>
      <w:r>
        <w:t xml:space="preserve">Fase </w:t>
      </w:r>
      <w:r w:rsidR="009A427D" w:rsidRPr="00B0208F">
        <w:rPr>
          <w:i/>
          <w:lang w:val="en-US"/>
        </w:rPr>
        <w:t>Onboarding</w:t>
      </w:r>
      <w:bookmarkEnd w:id="164"/>
    </w:p>
    <w:p w14:paraId="3751ABF6" w14:textId="4E5443C6" w:rsidR="00A200A4" w:rsidRPr="00A200A4" w:rsidRDefault="009A427D" w:rsidP="00A200A4">
      <w:pPr>
        <w:pStyle w:val="ReportContent"/>
        <w:rPr>
          <w:lang w:val="en-US"/>
        </w:rPr>
      </w:pPr>
      <w:r>
        <w:rPr>
          <w:lang w:val="en-US"/>
        </w:rPr>
        <w:t xml:space="preserve">Fase </w:t>
      </w:r>
      <w:r>
        <w:rPr>
          <w:i/>
          <w:lang w:val="en-US"/>
        </w:rPr>
        <w:t>onboarding</w:t>
      </w:r>
      <w:r>
        <w:rPr>
          <w:lang w:val="en-US"/>
        </w:rPr>
        <w:t xml:space="preserve"> adalah pengenalan lebih lanjut terhadap sistem. Pengguna mulai mengeksplorasi sistem dan mencari tujuan atau </w:t>
      </w:r>
      <w:r>
        <w:rPr>
          <w:i/>
          <w:lang w:val="en-US"/>
        </w:rPr>
        <w:t>win-state</w:t>
      </w:r>
      <w:r>
        <w:rPr>
          <w:lang w:val="en-US"/>
        </w:rPr>
        <w:t xml:space="preserve"> yang dapat dicapai selama menggunakan sistem. </w:t>
      </w:r>
      <w:r w:rsidR="005D7D19">
        <w:rPr>
          <w:lang w:val="en-US"/>
        </w:rPr>
        <w:t>Pengguna fase ini memiliki rasa ingin tahu yang sangat tinggi, sehingga memberikan tujuan dan jawaban atas rasa ingin tahu pengguna adalah focus teknik gamifikasi pada fase ini.</w:t>
      </w:r>
    </w:p>
    <w:p w14:paraId="738C9E08" w14:textId="265A4DC6" w:rsidR="00A200A4" w:rsidRPr="00A200A4" w:rsidRDefault="00A200A4" w:rsidP="00A200A4">
      <w:pPr>
        <w:pStyle w:val="ReportContent"/>
        <w:rPr>
          <w:lang w:val="en-US"/>
        </w:rPr>
      </w:pPr>
      <w:r>
        <w:rPr>
          <w:lang w:val="en-US"/>
        </w:rPr>
        <w:t>Pengguna diberikan perlakuan istimewa (</w:t>
      </w:r>
      <w:r>
        <w:rPr>
          <w:i/>
          <w:lang w:val="en-US"/>
        </w:rPr>
        <w:t>free lunch</w:t>
      </w:r>
      <w:r>
        <w:rPr>
          <w:lang w:val="en-US"/>
        </w:rPr>
        <w:t xml:space="preserve">) dengan pemberian </w:t>
      </w:r>
      <w:r>
        <w:rPr>
          <w:i/>
          <w:lang w:val="en-US"/>
        </w:rPr>
        <w:t>mystery box</w:t>
      </w:r>
      <w:r>
        <w:rPr>
          <w:lang w:val="en-US"/>
        </w:rPr>
        <w:t xml:space="preserve"> dengan isi yang berbeda-beda. Selain itu, rasa kemanusiaan pengguna ditumbuhkan dengan kesempatan pengguna untuk membantu pengguna lainnya. Kedua teknik di atas merupakan implementasi dari </w:t>
      </w:r>
      <w:r>
        <w:rPr>
          <w:i/>
          <w:lang w:val="en-US"/>
        </w:rPr>
        <w:t xml:space="preserve">Core Drives </w:t>
      </w:r>
      <w:r>
        <w:rPr>
          <w:lang w:val="en-US"/>
        </w:rPr>
        <w:t>1.</w:t>
      </w:r>
    </w:p>
    <w:p w14:paraId="209F9B6A" w14:textId="3CD0C6CF" w:rsidR="00E9409A" w:rsidRPr="00E9409A" w:rsidRDefault="00A200A4" w:rsidP="00E9409A">
      <w:pPr>
        <w:pStyle w:val="ReportContent"/>
        <w:rPr>
          <w:lang w:val="en-US"/>
        </w:rPr>
      </w:pPr>
      <w:r>
        <w:rPr>
          <w:lang w:val="en-US"/>
        </w:rPr>
        <w:t xml:space="preserve">Berkembang dari fase </w:t>
      </w:r>
      <w:r>
        <w:rPr>
          <w:i/>
          <w:lang w:val="en-US"/>
        </w:rPr>
        <w:t>discovery</w:t>
      </w:r>
      <w:r>
        <w:rPr>
          <w:lang w:val="en-US"/>
        </w:rPr>
        <w:t xml:space="preserve">, pengguna mulai memiliki ketertarikan pada </w:t>
      </w:r>
      <w:r w:rsidRPr="00A200A4">
        <w:rPr>
          <w:i/>
          <w:lang w:val="en-US"/>
        </w:rPr>
        <w:t>badges</w:t>
      </w:r>
      <w:r>
        <w:rPr>
          <w:i/>
          <w:lang w:val="en-US"/>
        </w:rPr>
        <w:t xml:space="preserve"> </w:t>
      </w:r>
      <w:r>
        <w:rPr>
          <w:lang w:val="en-US"/>
        </w:rPr>
        <w:t xml:space="preserve">sebagai </w:t>
      </w:r>
      <w:r w:rsidRPr="00A200A4">
        <w:rPr>
          <w:i/>
          <w:lang w:val="en-US"/>
        </w:rPr>
        <w:t>achievement</w:t>
      </w:r>
      <w:r>
        <w:rPr>
          <w:i/>
          <w:lang w:val="en-US"/>
        </w:rPr>
        <w:t xml:space="preserve"> symbols</w:t>
      </w:r>
      <w:r>
        <w:rPr>
          <w:lang w:val="en-US"/>
        </w:rPr>
        <w:t xml:space="preserve"> yang diberikan dan </w:t>
      </w:r>
      <w:r>
        <w:rPr>
          <w:i/>
          <w:lang w:val="en-US"/>
        </w:rPr>
        <w:t xml:space="preserve">event </w:t>
      </w:r>
      <w:r>
        <w:rPr>
          <w:lang w:val="en-US"/>
        </w:rPr>
        <w:t xml:space="preserve">yang diberikan pada tenggat waktu terbatas. Pengguna juga mulai memperhatikan </w:t>
      </w:r>
      <w:r>
        <w:rPr>
          <w:i/>
          <w:lang w:val="en-US"/>
        </w:rPr>
        <w:t>leaderboards</w:t>
      </w:r>
      <w:r>
        <w:rPr>
          <w:lang w:val="en-US"/>
        </w:rPr>
        <w:t xml:space="preserve"> dan karya-karya survei yang berhasil menempati posisi teratas. </w:t>
      </w:r>
      <w:r w:rsidR="00E9409A">
        <w:rPr>
          <w:lang w:val="en-US"/>
        </w:rPr>
        <w:t>Hal-hal tersebut dapat berkembang menjadi tujuan pengguna sesuai dengan tipe pengguna.</w:t>
      </w:r>
    </w:p>
    <w:p w14:paraId="534FB83F" w14:textId="4418E4E3" w:rsidR="00E9409A" w:rsidRPr="00E9409A" w:rsidRDefault="00E9409A" w:rsidP="00E9409A">
      <w:pPr>
        <w:pStyle w:val="ReportContent"/>
        <w:rPr>
          <w:lang w:val="en-US"/>
        </w:rPr>
      </w:pPr>
      <w:r>
        <w:rPr>
          <w:lang w:val="en-US"/>
        </w:rPr>
        <w:t xml:space="preserve">Pengguna pada fase </w:t>
      </w:r>
      <w:r>
        <w:rPr>
          <w:i/>
          <w:lang w:val="en-US"/>
        </w:rPr>
        <w:t>onboarding</w:t>
      </w:r>
      <w:r>
        <w:rPr>
          <w:lang w:val="en-US"/>
        </w:rPr>
        <w:t xml:space="preserve"> memiliki rasa ingin tahu yang tinggi. Rasa ingin tahu ini dapat dipenuhi lewat adanya kelompok sosial yang saling berinteraksi pada </w:t>
      </w:r>
      <w:r>
        <w:rPr>
          <w:i/>
          <w:lang w:val="en-US"/>
        </w:rPr>
        <w:t>chat group</w:t>
      </w:r>
      <w:r>
        <w:rPr>
          <w:lang w:val="en-US"/>
        </w:rPr>
        <w:t xml:space="preserve">, terutama </w:t>
      </w:r>
      <w:r>
        <w:rPr>
          <w:i/>
          <w:lang w:val="en-US"/>
        </w:rPr>
        <w:t>mentorship</w:t>
      </w:r>
      <w:r>
        <w:rPr>
          <w:lang w:val="en-US"/>
        </w:rPr>
        <w:t xml:space="preserve"> yang dilakukan oleh mentor-</w:t>
      </w:r>
      <w:r>
        <w:rPr>
          <w:lang w:val="en-US"/>
        </w:rPr>
        <w:lastRenderedPageBreak/>
        <w:t xml:space="preserve">mentor yang telah diverifikasi. Ini akan mulai mengembangkan jaringan sosial pengguna dan memenuhi rasa ingin tahunya. Salah satu dampaknya adalah pemberian </w:t>
      </w:r>
      <w:r>
        <w:rPr>
          <w:i/>
          <w:lang w:val="en-US"/>
        </w:rPr>
        <w:t>vote</w:t>
      </w:r>
      <w:r>
        <w:rPr>
          <w:lang w:val="en-US"/>
        </w:rPr>
        <w:t xml:space="preserve"> pada karya antar pengguna.</w:t>
      </w:r>
    </w:p>
    <w:p w14:paraId="3933E75F" w14:textId="4996EEF3" w:rsidR="001E3715" w:rsidRDefault="003F3B10" w:rsidP="006B4273">
      <w:pPr>
        <w:pStyle w:val="ReportContent"/>
        <w:rPr>
          <w:i/>
          <w:lang w:val="en-US"/>
        </w:rPr>
      </w:pPr>
      <w:r>
        <w:rPr>
          <w:lang w:val="en-US"/>
        </w:rPr>
        <w:t xml:space="preserve">Selain itu, </w:t>
      </w:r>
      <w:r>
        <w:rPr>
          <w:i/>
          <w:lang w:val="en-US"/>
        </w:rPr>
        <w:t>event</w:t>
      </w:r>
      <w:r>
        <w:rPr>
          <w:lang w:val="en-US"/>
        </w:rPr>
        <w:t xml:space="preserve"> dan </w:t>
      </w:r>
      <w:r>
        <w:rPr>
          <w:i/>
          <w:lang w:val="en-US"/>
        </w:rPr>
        <w:t>mystery box</w:t>
      </w:r>
      <w:r>
        <w:rPr>
          <w:lang w:val="en-US"/>
        </w:rPr>
        <w:t xml:space="preserve"> masih menjadi peningkat motivasi pengguna. Terutama pada tahap ini, pengguna mulai terikat dan memiliki motivasi internal untuk mengecek keduanya dan melakukannya. Salah satu penyebabnya adalah rasa takut kehilangan kesempatan untuk membuka </w:t>
      </w:r>
      <w:r>
        <w:rPr>
          <w:i/>
          <w:lang w:val="en-US"/>
        </w:rPr>
        <w:t>mystery box</w:t>
      </w:r>
      <w:r w:rsidR="001E3715">
        <w:rPr>
          <w:i/>
          <w:lang w:val="en-US"/>
        </w:rPr>
        <w:t>.</w:t>
      </w:r>
    </w:p>
    <w:p w14:paraId="26A86CBE" w14:textId="78CB1D48" w:rsidR="00E9409A" w:rsidRDefault="001E3715" w:rsidP="001E3715">
      <w:pPr>
        <w:pStyle w:val="ReportContent"/>
      </w:pPr>
      <w:r>
        <w:t xml:space="preserve">Berikut adalah visualisasi dari </w:t>
      </w:r>
      <w:r>
        <w:rPr>
          <w:lang w:val="en-US"/>
        </w:rPr>
        <w:t xml:space="preserve">fase </w:t>
      </w:r>
      <w:r w:rsidR="00DA5AF8">
        <w:rPr>
          <w:i/>
          <w:lang w:val="en-US"/>
        </w:rPr>
        <w:t>onboarding</w:t>
      </w:r>
      <w:r>
        <w:rPr>
          <w:lang w:val="en-US"/>
        </w:rPr>
        <w:t xml:space="preserve"> level dua</w:t>
      </w:r>
      <w:r>
        <w:t xml:space="preserve"> </w:t>
      </w:r>
      <w:r w:rsidR="006A502F" w:rsidRPr="006A502F">
        <w:rPr>
          <w:i/>
        </w:rPr>
        <w:t>Octalysis Framework</w:t>
      </w:r>
      <w:r>
        <w:t xml:space="preserve"> untuk </w:t>
      </w:r>
      <w:r>
        <w:rPr>
          <w:i/>
        </w:rPr>
        <w:t xml:space="preserve">website </w:t>
      </w:r>
      <w:r w:rsidR="006A502F" w:rsidRPr="006A502F">
        <w:rPr>
          <w:i/>
        </w:rPr>
        <w:t>online survey</w:t>
      </w:r>
      <w:r>
        <w:t>.</w:t>
      </w:r>
    </w:p>
    <w:p w14:paraId="34CB3E91" w14:textId="77777777" w:rsidR="006A69CC" w:rsidRDefault="006A69CC" w:rsidP="006A69CC">
      <w:pPr>
        <w:keepNext/>
        <w:jc w:val="center"/>
      </w:pPr>
      <w:r>
        <w:rPr>
          <w:noProof/>
          <w:lang w:eastAsia="id-ID"/>
        </w:rPr>
        <w:drawing>
          <wp:inline distT="0" distB="0" distL="0" distR="0" wp14:anchorId="249448DF" wp14:editId="5DBFFEA9">
            <wp:extent cx="4359059" cy="29651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2205" cy="2974113"/>
                    </a:xfrm>
                    <a:prstGeom prst="rect">
                      <a:avLst/>
                    </a:prstGeom>
                  </pic:spPr>
                </pic:pic>
              </a:graphicData>
            </a:graphic>
          </wp:inline>
        </w:drawing>
      </w:r>
    </w:p>
    <w:p w14:paraId="2C30AE03" w14:textId="347A9F49" w:rsidR="001E3715" w:rsidRPr="006A69CC" w:rsidRDefault="006A69CC" w:rsidP="006A69CC">
      <w:pPr>
        <w:pStyle w:val="Caption"/>
        <w:rPr>
          <w:i/>
          <w:lang w:val="en-US"/>
        </w:rPr>
      </w:pPr>
      <w:bookmarkStart w:id="165" w:name="_Toc480239094"/>
      <w:r>
        <w:t xml:space="preserve">Gambar </w:t>
      </w:r>
      <w:fldSimple w:instr=" STYLEREF 1 \s ">
        <w:r w:rsidR="003A7C7F">
          <w:rPr>
            <w:noProof/>
          </w:rPr>
          <w:t>3</w:t>
        </w:r>
      </w:fldSimple>
      <w:r w:rsidR="003A7C7F">
        <w:t>.</w:t>
      </w:r>
      <w:fldSimple w:instr=" SEQ Gambar \* ARABIC \s 1 ">
        <w:r w:rsidR="003A7C7F">
          <w:rPr>
            <w:noProof/>
          </w:rPr>
          <w:t>3</w:t>
        </w:r>
      </w:fldSimple>
      <w:r>
        <w:rPr>
          <w:lang w:val="en-US"/>
        </w:rPr>
        <w:t xml:space="preserve"> </w:t>
      </w:r>
      <w:r w:rsidR="0042263D">
        <w:t xml:space="preserve">Diagram Octalysis Level 2 fase </w:t>
      </w:r>
      <w:r w:rsidR="0042263D">
        <w:rPr>
          <w:i/>
          <w:lang w:val="en-US"/>
        </w:rPr>
        <w:t>Onboarding</w:t>
      </w:r>
      <w:r w:rsidR="0042263D">
        <w:t xml:space="preserve"> </w:t>
      </w:r>
      <w:r w:rsidR="0042263D">
        <w:rPr>
          <w:i/>
        </w:rPr>
        <w:t xml:space="preserve">Website </w:t>
      </w:r>
      <w:r w:rsidR="00935772" w:rsidRPr="00935772">
        <w:rPr>
          <w:i/>
        </w:rPr>
        <w:t>Online Survey</w:t>
      </w:r>
      <w:sdt>
        <w:sdtPr>
          <w:rPr>
            <w:i/>
          </w:rPr>
          <w:id w:val="-350500754"/>
          <w:citation/>
        </w:sdtPr>
        <w:sdtContent>
          <w:r w:rsidR="0042263D">
            <w:rPr>
              <w:i/>
            </w:rPr>
            <w:fldChar w:fldCharType="begin"/>
          </w:r>
          <w:r w:rsidR="0042263D">
            <w:rPr>
              <w:i/>
            </w:rPr>
            <w:instrText xml:space="preserve"> CITATION Cho17 \l 1057 </w:instrText>
          </w:r>
          <w:r w:rsidR="0042263D">
            <w:rPr>
              <w:i/>
            </w:rPr>
            <w:fldChar w:fldCharType="separate"/>
          </w:r>
          <w:r w:rsidR="0042263D">
            <w:rPr>
              <w:i/>
              <w:noProof/>
            </w:rPr>
            <w:t xml:space="preserve"> </w:t>
          </w:r>
          <w:r w:rsidR="0042263D" w:rsidRPr="00592582">
            <w:rPr>
              <w:noProof/>
            </w:rPr>
            <w:t>[20]</w:t>
          </w:r>
          <w:r w:rsidR="0042263D">
            <w:rPr>
              <w:i/>
            </w:rPr>
            <w:fldChar w:fldCharType="end"/>
          </w:r>
        </w:sdtContent>
      </w:sdt>
      <w:bookmarkEnd w:id="165"/>
    </w:p>
    <w:p w14:paraId="6407B4C2" w14:textId="77777777" w:rsidR="006B4273" w:rsidRDefault="006B4273" w:rsidP="006B4273"/>
    <w:p w14:paraId="16AE6DFD" w14:textId="7C5B0398" w:rsidR="006B4273" w:rsidRPr="00592582" w:rsidRDefault="007F117F" w:rsidP="006B4273">
      <w:pPr>
        <w:pStyle w:val="Heading4"/>
        <w:ind w:left="709" w:hanging="709"/>
      </w:pPr>
      <w:bookmarkStart w:id="166" w:name="_Toc480274149"/>
      <w:r>
        <w:t xml:space="preserve">Fase </w:t>
      </w:r>
      <w:r w:rsidR="00F97926">
        <w:rPr>
          <w:lang w:val="en-US"/>
        </w:rPr>
        <w:t>Scaffolding</w:t>
      </w:r>
      <w:bookmarkEnd w:id="166"/>
    </w:p>
    <w:p w14:paraId="36AA67FF" w14:textId="41CA830C" w:rsidR="00F97926" w:rsidRPr="00A4289E" w:rsidRDefault="00A4289E" w:rsidP="006B4273">
      <w:pPr>
        <w:pStyle w:val="ReportContent"/>
        <w:rPr>
          <w:lang w:val="en-US"/>
        </w:rPr>
      </w:pPr>
      <w:r>
        <w:rPr>
          <w:lang w:val="en-US"/>
        </w:rPr>
        <w:t xml:space="preserve">Pada fase </w:t>
      </w:r>
      <w:r>
        <w:rPr>
          <w:i/>
          <w:lang w:val="en-US"/>
        </w:rPr>
        <w:t xml:space="preserve">scaffolding, </w:t>
      </w:r>
      <w:r>
        <w:rPr>
          <w:lang w:val="en-US"/>
        </w:rPr>
        <w:t xml:space="preserve">pengguna telah memiliki tujuan yang ingin dicapai. Pengguna juga berada pada kondisi memahami sistem dan lebih kompetitif dari fase sebelumnya. </w:t>
      </w:r>
      <w:r w:rsidR="00972ACD">
        <w:rPr>
          <w:lang w:val="en-US"/>
        </w:rPr>
        <w:t>Pengguna mulai membandingkan kondisinya dengan pengguna lainnya dan berusaha mengunggulinya.</w:t>
      </w:r>
    </w:p>
    <w:p w14:paraId="5E03AD71" w14:textId="4FC06FE5" w:rsidR="00937DEF" w:rsidRPr="00937DEF" w:rsidRDefault="00DF1956" w:rsidP="00937DEF">
      <w:pPr>
        <w:pStyle w:val="ReportContent"/>
        <w:rPr>
          <w:lang w:val="en-US"/>
        </w:rPr>
      </w:pPr>
      <w:r>
        <w:rPr>
          <w:lang w:val="en-US"/>
        </w:rPr>
        <w:t xml:space="preserve">Pengguna pada fase ini membutuhkan identitas diri. Oleh karena itu, teknik gamifikasi pada </w:t>
      </w:r>
      <w:r>
        <w:rPr>
          <w:i/>
          <w:lang w:val="en-US"/>
        </w:rPr>
        <w:t xml:space="preserve">Core Drives </w:t>
      </w:r>
      <w:r>
        <w:rPr>
          <w:lang w:val="en-US"/>
        </w:rPr>
        <w:t xml:space="preserve">1 yang diterapkan adalah </w:t>
      </w:r>
      <w:r>
        <w:rPr>
          <w:i/>
          <w:lang w:val="en-US"/>
        </w:rPr>
        <w:t>elitism</w:t>
      </w:r>
      <w:r w:rsidR="005B1504">
        <w:rPr>
          <w:lang w:val="en-US"/>
        </w:rPr>
        <w:t>. Teknik ini diimplementasikan lewat pembagian survei berdasarkan kategorinya. Kategori-kategori survei ini akan menjadi identitas dan kebanggaan untuk pembuat survei.</w:t>
      </w:r>
    </w:p>
    <w:p w14:paraId="12270E67" w14:textId="3674EFF1" w:rsidR="00937DEF" w:rsidRPr="00937DEF" w:rsidRDefault="00937DEF" w:rsidP="006B4273">
      <w:pPr>
        <w:pStyle w:val="ReportContent"/>
        <w:rPr>
          <w:lang w:val="en-US"/>
        </w:rPr>
      </w:pPr>
      <w:r>
        <w:rPr>
          <w:i/>
          <w:lang w:val="en-US"/>
        </w:rPr>
        <w:lastRenderedPageBreak/>
        <w:t xml:space="preserve">Core Drives </w:t>
      </w:r>
      <w:r>
        <w:rPr>
          <w:lang w:val="en-US"/>
        </w:rPr>
        <w:t xml:space="preserve">2 dan </w:t>
      </w:r>
      <w:r>
        <w:rPr>
          <w:i/>
          <w:lang w:val="en-US"/>
        </w:rPr>
        <w:t xml:space="preserve">Core Drives </w:t>
      </w:r>
      <w:r>
        <w:rPr>
          <w:lang w:val="en-US"/>
        </w:rPr>
        <w:t xml:space="preserve">3 pada fase ini telah berkembang menjadi </w:t>
      </w:r>
      <w:r>
        <w:rPr>
          <w:i/>
          <w:lang w:val="en-US"/>
        </w:rPr>
        <w:t>win-state</w:t>
      </w:r>
      <w:r>
        <w:rPr>
          <w:lang w:val="en-US"/>
        </w:rPr>
        <w:t xml:space="preserve"> atau target yang ingin dicapai oleh pengguna. Pengguna senang mengumpulkan </w:t>
      </w:r>
      <w:r>
        <w:rPr>
          <w:i/>
          <w:lang w:val="en-US"/>
        </w:rPr>
        <w:t>badges</w:t>
      </w:r>
      <w:r>
        <w:rPr>
          <w:lang w:val="en-US"/>
        </w:rPr>
        <w:t xml:space="preserve">, berusaha mencapai tingkat tertinggi pada </w:t>
      </w:r>
      <w:r>
        <w:rPr>
          <w:i/>
          <w:lang w:val="en-US"/>
        </w:rPr>
        <w:t>leaderboards</w:t>
      </w:r>
      <w:r>
        <w:rPr>
          <w:lang w:val="en-US"/>
        </w:rPr>
        <w:t xml:space="preserve">, dan menyelesaikan </w:t>
      </w:r>
      <w:r>
        <w:rPr>
          <w:i/>
          <w:lang w:val="en-US"/>
        </w:rPr>
        <w:t>event-event</w:t>
      </w:r>
      <w:r>
        <w:rPr>
          <w:lang w:val="en-US"/>
        </w:rPr>
        <w:t xml:space="preserve"> yang diberikan untuk mendapatkan </w:t>
      </w:r>
      <w:r>
        <w:rPr>
          <w:i/>
          <w:lang w:val="en-US"/>
        </w:rPr>
        <w:t>badges</w:t>
      </w:r>
      <w:r>
        <w:rPr>
          <w:lang w:val="en-US"/>
        </w:rPr>
        <w:t xml:space="preserve"> dalam edisi terbatas.</w:t>
      </w:r>
    </w:p>
    <w:p w14:paraId="1A334ABB" w14:textId="45BDD97E" w:rsidR="00152CE9" w:rsidRDefault="00DA4A3A" w:rsidP="00CC565C">
      <w:pPr>
        <w:pStyle w:val="ReportContent"/>
        <w:rPr>
          <w:lang w:val="en-US"/>
        </w:rPr>
      </w:pPr>
      <w:r>
        <w:rPr>
          <w:lang w:val="en-US"/>
        </w:rPr>
        <w:t xml:space="preserve">Meski telah memiliki tujuan yang jelas, tapi pengguna pada fase </w:t>
      </w:r>
      <w:r w:rsidR="00046DBF">
        <w:rPr>
          <w:lang w:val="en-US"/>
        </w:rPr>
        <w:t xml:space="preserve">ini rentan mengalami kejenuhan. Sehingga dibutuhkan </w:t>
      </w:r>
      <w:r w:rsidR="00046DBF">
        <w:rPr>
          <w:i/>
          <w:lang w:val="en-US"/>
        </w:rPr>
        <w:t xml:space="preserve">Core Drives </w:t>
      </w:r>
      <w:r w:rsidR="00046DBF">
        <w:rPr>
          <w:lang w:val="en-US"/>
        </w:rPr>
        <w:t xml:space="preserve">6, </w:t>
      </w:r>
      <w:r w:rsidR="00046DBF">
        <w:rPr>
          <w:i/>
          <w:lang w:val="en-US"/>
        </w:rPr>
        <w:t xml:space="preserve">Core Drives </w:t>
      </w:r>
      <w:r w:rsidR="00046DBF">
        <w:rPr>
          <w:lang w:val="en-US"/>
        </w:rPr>
        <w:t xml:space="preserve">7, dan </w:t>
      </w:r>
      <w:r w:rsidR="00046DBF">
        <w:rPr>
          <w:i/>
          <w:lang w:val="en-US"/>
        </w:rPr>
        <w:t xml:space="preserve">Core Drives </w:t>
      </w:r>
      <w:r w:rsidR="00046DBF">
        <w:rPr>
          <w:lang w:val="en-US"/>
        </w:rPr>
        <w:t xml:space="preserve">8 untuk tetap menunjang motivasi dari segi </w:t>
      </w:r>
      <w:r w:rsidR="00046DBF">
        <w:rPr>
          <w:i/>
          <w:lang w:val="en-US"/>
        </w:rPr>
        <w:t>blackhat</w:t>
      </w:r>
      <w:r w:rsidR="00046DBF">
        <w:rPr>
          <w:lang w:val="en-US"/>
        </w:rPr>
        <w:t xml:space="preserve">. Pada </w:t>
      </w:r>
      <w:r w:rsidR="00046DBF">
        <w:rPr>
          <w:i/>
          <w:lang w:val="en-US"/>
        </w:rPr>
        <w:t xml:space="preserve">Core Drives </w:t>
      </w:r>
      <w:r w:rsidR="00046DBF">
        <w:rPr>
          <w:lang w:val="en-US"/>
        </w:rPr>
        <w:t xml:space="preserve">6, teknik gamifikasi </w:t>
      </w:r>
      <w:r w:rsidR="00046DBF">
        <w:rPr>
          <w:i/>
          <w:lang w:val="en-US"/>
        </w:rPr>
        <w:t>dangling</w:t>
      </w:r>
      <w:r w:rsidR="00046DBF">
        <w:rPr>
          <w:lang w:val="en-US"/>
        </w:rPr>
        <w:t xml:space="preserve"> diterapkan lewat pemberian status mentor yang menunjukkan pengakuan status seorang pembuat survei. Sementara pada </w:t>
      </w:r>
      <w:r w:rsidR="00046DBF">
        <w:rPr>
          <w:i/>
          <w:lang w:val="en-US"/>
        </w:rPr>
        <w:t xml:space="preserve">Core Drives </w:t>
      </w:r>
      <w:r w:rsidR="00046DBF">
        <w:rPr>
          <w:lang w:val="en-US"/>
        </w:rPr>
        <w:t xml:space="preserve">7, </w:t>
      </w:r>
      <w:r w:rsidR="00046DBF">
        <w:rPr>
          <w:i/>
          <w:lang w:val="en-US"/>
        </w:rPr>
        <w:t>mystery box</w:t>
      </w:r>
      <w:r w:rsidR="00046DBF">
        <w:rPr>
          <w:lang w:val="en-US"/>
        </w:rPr>
        <w:t xml:space="preserve"> tetap meningkatkan motivasi pengguna untuk melakukan </w:t>
      </w:r>
      <w:r w:rsidR="00046DBF">
        <w:rPr>
          <w:i/>
          <w:lang w:val="en-US"/>
        </w:rPr>
        <w:t>login</w:t>
      </w:r>
      <w:r w:rsidR="00046DBF">
        <w:rPr>
          <w:lang w:val="en-US"/>
        </w:rPr>
        <w:t xml:space="preserve"> secara rutin. </w:t>
      </w:r>
      <w:r w:rsidR="00CC565C">
        <w:rPr>
          <w:lang w:val="en-US"/>
        </w:rPr>
        <w:t xml:space="preserve"> </w:t>
      </w:r>
      <w:r w:rsidR="00046DBF">
        <w:rPr>
          <w:lang w:val="en-US"/>
        </w:rPr>
        <w:t xml:space="preserve">Selain itu, </w:t>
      </w:r>
      <w:r w:rsidR="00CC565C">
        <w:rPr>
          <w:lang w:val="en-US"/>
        </w:rPr>
        <w:t xml:space="preserve">perasaan takut kehilangan yang diberikan lewat </w:t>
      </w:r>
      <w:r w:rsidR="00CC565C">
        <w:rPr>
          <w:i/>
          <w:lang w:val="en-US"/>
        </w:rPr>
        <w:t>leaderboards</w:t>
      </w:r>
      <w:r w:rsidR="00CC565C">
        <w:rPr>
          <w:lang w:val="en-US"/>
        </w:rPr>
        <w:t xml:space="preserve"> yang dinamik juga membuat pengguna berusaha mempertahankannya</w:t>
      </w:r>
      <w:r w:rsidR="00152CE9">
        <w:rPr>
          <w:lang w:val="en-US"/>
        </w:rPr>
        <w:t>.</w:t>
      </w:r>
    </w:p>
    <w:p w14:paraId="12D9610A" w14:textId="6819B38D" w:rsidR="00046DBF" w:rsidRDefault="00152CE9" w:rsidP="00CC565C">
      <w:pPr>
        <w:pStyle w:val="ReportContent"/>
        <w:rPr>
          <w:lang w:val="en-US"/>
        </w:rPr>
      </w:pPr>
      <w:r>
        <w:t xml:space="preserve">Berikut adalah visualisasi dari </w:t>
      </w:r>
      <w:r>
        <w:rPr>
          <w:lang w:val="en-US"/>
        </w:rPr>
        <w:t xml:space="preserve">fase </w:t>
      </w:r>
      <w:r w:rsidR="000F6480">
        <w:rPr>
          <w:i/>
          <w:lang w:val="en-US"/>
        </w:rPr>
        <w:t>scaffolding</w:t>
      </w:r>
      <w:r>
        <w:rPr>
          <w:lang w:val="en-US"/>
        </w:rPr>
        <w:t xml:space="preserve"> level dua</w:t>
      </w:r>
      <w:r>
        <w:t xml:space="preserve"> </w:t>
      </w:r>
      <w:r w:rsidR="006A502F" w:rsidRPr="006A502F">
        <w:rPr>
          <w:i/>
        </w:rPr>
        <w:t>Octalysis Framework</w:t>
      </w:r>
      <w:r>
        <w:t xml:space="preserve"> untuk </w:t>
      </w:r>
      <w:r>
        <w:rPr>
          <w:i/>
        </w:rPr>
        <w:t xml:space="preserve">website </w:t>
      </w:r>
      <w:r w:rsidR="006A502F" w:rsidRPr="006A502F">
        <w:rPr>
          <w:i/>
        </w:rPr>
        <w:t>online survey</w:t>
      </w:r>
      <w:r>
        <w:t>.</w:t>
      </w:r>
    </w:p>
    <w:p w14:paraId="500668F8" w14:textId="77777777" w:rsidR="00964EAE" w:rsidRDefault="00964EAE" w:rsidP="00964EAE">
      <w:pPr>
        <w:keepNext/>
        <w:jc w:val="center"/>
      </w:pPr>
      <w:r>
        <w:rPr>
          <w:noProof/>
          <w:lang w:eastAsia="id-ID"/>
        </w:rPr>
        <w:drawing>
          <wp:inline distT="0" distB="0" distL="0" distR="0" wp14:anchorId="5810EEF9" wp14:editId="29999015">
            <wp:extent cx="4231251" cy="346304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3988" cy="3473471"/>
                    </a:xfrm>
                    <a:prstGeom prst="rect">
                      <a:avLst/>
                    </a:prstGeom>
                  </pic:spPr>
                </pic:pic>
              </a:graphicData>
            </a:graphic>
          </wp:inline>
        </w:drawing>
      </w:r>
    </w:p>
    <w:p w14:paraId="1EA8E3E8" w14:textId="231ACB51" w:rsidR="00152CE9" w:rsidRPr="00964EAE" w:rsidRDefault="00964EAE" w:rsidP="00964EAE">
      <w:pPr>
        <w:pStyle w:val="Caption"/>
        <w:rPr>
          <w:i/>
          <w:lang w:val="en-US"/>
        </w:rPr>
      </w:pPr>
      <w:bookmarkStart w:id="167" w:name="_Toc480239095"/>
      <w:r>
        <w:t xml:space="preserve">Gambar </w:t>
      </w:r>
      <w:fldSimple w:instr=" STYLEREF 1 \s ">
        <w:r w:rsidR="003A7C7F">
          <w:rPr>
            <w:noProof/>
          </w:rPr>
          <w:t>3</w:t>
        </w:r>
      </w:fldSimple>
      <w:r w:rsidR="003A7C7F">
        <w:t>.</w:t>
      </w:r>
      <w:fldSimple w:instr=" SEQ Gambar \* ARABIC \s 1 ">
        <w:r w:rsidR="003A7C7F">
          <w:rPr>
            <w:noProof/>
          </w:rPr>
          <w:t>4</w:t>
        </w:r>
      </w:fldSimple>
      <w:r>
        <w:rPr>
          <w:lang w:val="en-US"/>
        </w:rPr>
        <w:t xml:space="preserve"> </w:t>
      </w:r>
      <w:r w:rsidR="0042263D">
        <w:t xml:space="preserve">Diagram Octalysis Level 2 fase </w:t>
      </w:r>
      <w:r w:rsidR="0042263D">
        <w:rPr>
          <w:i/>
          <w:lang w:val="en-US"/>
        </w:rPr>
        <w:t>Scaffolding</w:t>
      </w:r>
      <w:r w:rsidR="0042263D">
        <w:t xml:space="preserve"> </w:t>
      </w:r>
      <w:r w:rsidR="0042263D">
        <w:rPr>
          <w:i/>
        </w:rPr>
        <w:t xml:space="preserve">Website </w:t>
      </w:r>
      <w:r w:rsidR="00935772" w:rsidRPr="00935772">
        <w:rPr>
          <w:i/>
        </w:rPr>
        <w:t>Online Survey</w:t>
      </w:r>
      <w:sdt>
        <w:sdtPr>
          <w:rPr>
            <w:i/>
          </w:rPr>
          <w:id w:val="-1616359566"/>
          <w:citation/>
        </w:sdtPr>
        <w:sdtContent>
          <w:r w:rsidR="0042263D">
            <w:rPr>
              <w:i/>
            </w:rPr>
            <w:fldChar w:fldCharType="begin"/>
          </w:r>
          <w:r w:rsidR="0042263D">
            <w:rPr>
              <w:i/>
            </w:rPr>
            <w:instrText xml:space="preserve"> CITATION Cho17 \l 1057 </w:instrText>
          </w:r>
          <w:r w:rsidR="0042263D">
            <w:rPr>
              <w:i/>
            </w:rPr>
            <w:fldChar w:fldCharType="separate"/>
          </w:r>
          <w:r w:rsidR="0042263D">
            <w:rPr>
              <w:i/>
              <w:noProof/>
            </w:rPr>
            <w:t xml:space="preserve"> </w:t>
          </w:r>
          <w:r w:rsidR="0042263D" w:rsidRPr="00592582">
            <w:rPr>
              <w:noProof/>
            </w:rPr>
            <w:t>[20]</w:t>
          </w:r>
          <w:r w:rsidR="0042263D">
            <w:rPr>
              <w:i/>
            </w:rPr>
            <w:fldChar w:fldCharType="end"/>
          </w:r>
        </w:sdtContent>
      </w:sdt>
      <w:bookmarkEnd w:id="167"/>
    </w:p>
    <w:p w14:paraId="0F23257B" w14:textId="77777777" w:rsidR="006B4273" w:rsidRDefault="006B4273" w:rsidP="006B4273"/>
    <w:p w14:paraId="52619DF3" w14:textId="415C7AC3" w:rsidR="006B4273" w:rsidRPr="00592582" w:rsidRDefault="006B4273" w:rsidP="006B4273">
      <w:pPr>
        <w:pStyle w:val="Heading4"/>
      </w:pPr>
      <w:bookmarkStart w:id="168" w:name="_Toc480274150"/>
      <w:r>
        <w:lastRenderedPageBreak/>
        <w:t xml:space="preserve">Fase </w:t>
      </w:r>
      <w:r w:rsidR="00CC565C">
        <w:rPr>
          <w:lang w:val="en-US"/>
        </w:rPr>
        <w:t>Endgame</w:t>
      </w:r>
      <w:bookmarkEnd w:id="168"/>
    </w:p>
    <w:p w14:paraId="713788E2" w14:textId="2FC88381" w:rsidR="005812E0" w:rsidRPr="005812E0" w:rsidRDefault="00D92AE5" w:rsidP="005812E0">
      <w:pPr>
        <w:pStyle w:val="ReportContent"/>
        <w:rPr>
          <w:lang w:val="en-US"/>
        </w:rPr>
      </w:pPr>
      <w:r>
        <w:rPr>
          <w:lang w:val="en-US"/>
        </w:rPr>
        <w:t xml:space="preserve">Pengguna pada fase </w:t>
      </w:r>
      <w:r>
        <w:rPr>
          <w:i/>
          <w:lang w:val="en-US"/>
        </w:rPr>
        <w:t>endgame</w:t>
      </w:r>
      <w:r>
        <w:rPr>
          <w:lang w:val="en-US"/>
        </w:rPr>
        <w:t xml:space="preserve"> adalah pengguna yang telah mengetahui hampir semua hal tentang sistem dan mencapai salah satu peringkat teratas pada sistem. </w:t>
      </w:r>
      <w:r w:rsidR="00E038C9">
        <w:rPr>
          <w:lang w:val="en-US"/>
        </w:rPr>
        <w:t>Pada fase ini perlahan kehilangan motivasi dan mulai meninggalkan sistem. Hal ini dikarenakan pengguna tidak merasakan tantangan dari sistem.</w:t>
      </w:r>
      <w:r w:rsidR="005812E0">
        <w:rPr>
          <w:lang w:val="en-US"/>
        </w:rPr>
        <w:t xml:space="preserve"> </w:t>
      </w:r>
      <w:r w:rsidR="00E038C9">
        <w:rPr>
          <w:lang w:val="en-US"/>
        </w:rPr>
        <w:t xml:space="preserve">Pada fase ini, motivasi internal pengguna harus kembali didorong. Oleh karena itu, peran </w:t>
      </w:r>
      <w:r w:rsidR="00E038C9" w:rsidRPr="00E038C9">
        <w:rPr>
          <w:i/>
          <w:lang w:val="en-US"/>
        </w:rPr>
        <w:t>Core Drives</w:t>
      </w:r>
      <w:r w:rsidR="00E038C9">
        <w:rPr>
          <w:lang w:val="en-US"/>
        </w:rPr>
        <w:t xml:space="preserve"> pada sisi kan</w:t>
      </w:r>
      <w:r w:rsidR="000A69FE">
        <w:rPr>
          <w:lang w:val="en-US"/>
        </w:rPr>
        <w:t>an sangat penting.</w:t>
      </w:r>
    </w:p>
    <w:p w14:paraId="0406DF37" w14:textId="00607996" w:rsidR="005812E0" w:rsidRPr="005812E0" w:rsidRDefault="005812E0" w:rsidP="006B4273">
      <w:pPr>
        <w:pStyle w:val="ReportContent"/>
        <w:rPr>
          <w:lang w:val="en-US"/>
        </w:rPr>
      </w:pPr>
      <w:r>
        <w:rPr>
          <w:lang w:val="en-US"/>
        </w:rPr>
        <w:t xml:space="preserve">Pada </w:t>
      </w:r>
      <w:r>
        <w:rPr>
          <w:i/>
          <w:lang w:val="en-US"/>
        </w:rPr>
        <w:t xml:space="preserve">Core Drives </w:t>
      </w:r>
      <w:r>
        <w:rPr>
          <w:lang w:val="en-US"/>
        </w:rPr>
        <w:t xml:space="preserve">1, teknik </w:t>
      </w:r>
      <w:r>
        <w:rPr>
          <w:i/>
          <w:lang w:val="en-US"/>
        </w:rPr>
        <w:t>elitism</w:t>
      </w:r>
      <w:r>
        <w:rPr>
          <w:lang w:val="en-US"/>
        </w:rPr>
        <w:t xml:space="preserve"> dan </w:t>
      </w:r>
      <w:r>
        <w:rPr>
          <w:i/>
          <w:lang w:val="en-US"/>
        </w:rPr>
        <w:t>humanity hero</w:t>
      </w:r>
      <w:r>
        <w:rPr>
          <w:lang w:val="en-US"/>
        </w:rPr>
        <w:t xml:space="preserve"> yang diterapkan akan menarik tindakan yang bersumber dari dalam diri pengguna.</w:t>
      </w:r>
      <w:r w:rsidR="00E149EC">
        <w:rPr>
          <w:lang w:val="en-US"/>
        </w:rPr>
        <w:t xml:space="preserve"> Teknik tersebut diterapkan lewat penggunaan kategori survei sebagai identitas pengguna dan </w:t>
      </w:r>
      <w:r w:rsidR="00E149EC">
        <w:rPr>
          <w:i/>
          <w:lang w:val="en-US"/>
        </w:rPr>
        <w:t>vote</w:t>
      </w:r>
      <w:r w:rsidR="00E149EC">
        <w:rPr>
          <w:lang w:val="en-US"/>
        </w:rPr>
        <w:t xml:space="preserve"> dari pengguna yang membantu pengguna lain.</w:t>
      </w:r>
      <w:r>
        <w:rPr>
          <w:lang w:val="en-US"/>
        </w:rPr>
        <w:t xml:space="preserve"> </w:t>
      </w:r>
      <w:r w:rsidR="00E149EC">
        <w:rPr>
          <w:lang w:val="en-US"/>
        </w:rPr>
        <w:t xml:space="preserve">Kedua teknik tersebut memiliki interaksi dengan </w:t>
      </w:r>
      <w:r w:rsidR="004B0BB3">
        <w:rPr>
          <w:lang w:val="en-US"/>
        </w:rPr>
        <w:t xml:space="preserve">sosial sehingga terdapat </w:t>
      </w:r>
      <w:r w:rsidR="00B87824">
        <w:rPr>
          <w:lang w:val="en-US"/>
        </w:rPr>
        <w:t>k</w:t>
      </w:r>
      <w:r w:rsidR="004B0BB3">
        <w:rPr>
          <w:lang w:val="en-US"/>
        </w:rPr>
        <w:t>ontrol sosial ketika pengguna melakukannya.</w:t>
      </w:r>
    </w:p>
    <w:p w14:paraId="2C62B753" w14:textId="5D2945B9" w:rsidR="00941D68" w:rsidRPr="00941D68" w:rsidRDefault="005A58B4" w:rsidP="00941D68">
      <w:pPr>
        <w:pStyle w:val="ReportContent"/>
        <w:rPr>
          <w:lang w:val="en-US"/>
        </w:rPr>
      </w:pPr>
      <w:r>
        <w:rPr>
          <w:lang w:val="en-US"/>
        </w:rPr>
        <w:t xml:space="preserve">Sementara itu pada </w:t>
      </w:r>
      <w:r>
        <w:rPr>
          <w:i/>
          <w:lang w:val="en-US"/>
        </w:rPr>
        <w:t xml:space="preserve">Core Drives </w:t>
      </w:r>
      <w:r>
        <w:rPr>
          <w:lang w:val="en-US"/>
        </w:rPr>
        <w:t xml:space="preserve">2 dan </w:t>
      </w:r>
      <w:r>
        <w:rPr>
          <w:i/>
          <w:lang w:val="en-US"/>
        </w:rPr>
        <w:t xml:space="preserve">Core Drives </w:t>
      </w:r>
      <w:r>
        <w:rPr>
          <w:lang w:val="en-US"/>
        </w:rPr>
        <w:t xml:space="preserve">3, masih sama dengan pada fase </w:t>
      </w:r>
      <w:r w:rsidRPr="005A58B4">
        <w:rPr>
          <w:i/>
          <w:lang w:val="en-US"/>
        </w:rPr>
        <w:t>scaffolding</w:t>
      </w:r>
      <w:r>
        <w:rPr>
          <w:lang w:val="en-US"/>
        </w:rPr>
        <w:t xml:space="preserve">. Teknik-teknik pada </w:t>
      </w:r>
      <w:r w:rsidR="00CA75F7" w:rsidRPr="00CA75F7">
        <w:rPr>
          <w:i/>
          <w:lang w:val="en-US"/>
        </w:rPr>
        <w:t>Core Drives</w:t>
      </w:r>
      <w:r>
        <w:rPr>
          <w:lang w:val="en-US"/>
        </w:rPr>
        <w:t xml:space="preserve"> </w:t>
      </w:r>
      <w:r w:rsidR="00941D68">
        <w:rPr>
          <w:lang w:val="en-US"/>
        </w:rPr>
        <w:t xml:space="preserve">tersebut masih berpengaruh meningkatkan motivasi internal pengguna. Teknik yang paling berpengaruh pada </w:t>
      </w:r>
      <w:r w:rsidR="00CA75F7" w:rsidRPr="00CA75F7">
        <w:rPr>
          <w:i/>
          <w:lang w:val="en-US"/>
        </w:rPr>
        <w:t>Core Drives</w:t>
      </w:r>
      <w:r w:rsidR="00941D68">
        <w:rPr>
          <w:i/>
          <w:lang w:val="en-US"/>
        </w:rPr>
        <w:t xml:space="preserve"> </w:t>
      </w:r>
      <w:r w:rsidR="00941D68">
        <w:rPr>
          <w:lang w:val="en-US"/>
        </w:rPr>
        <w:t xml:space="preserve">ini adalah </w:t>
      </w:r>
      <w:r w:rsidR="00941D68">
        <w:rPr>
          <w:i/>
          <w:lang w:val="en-US"/>
        </w:rPr>
        <w:t xml:space="preserve">leaderboards </w:t>
      </w:r>
      <w:r w:rsidR="00941D68">
        <w:rPr>
          <w:lang w:val="en-US"/>
        </w:rPr>
        <w:t xml:space="preserve">yang bersifat dinamis dan tanggung jawab diberikan oleh </w:t>
      </w:r>
      <w:r w:rsidR="00941D68">
        <w:rPr>
          <w:i/>
          <w:lang w:val="en-US"/>
        </w:rPr>
        <w:t xml:space="preserve">poison </w:t>
      </w:r>
      <w:r w:rsidR="00941D68" w:rsidRPr="00941D68">
        <w:rPr>
          <w:i/>
          <w:lang w:val="en-US"/>
        </w:rPr>
        <w:t>picker</w:t>
      </w:r>
      <w:r w:rsidR="00941D68">
        <w:rPr>
          <w:lang w:val="en-US"/>
        </w:rPr>
        <w:t>.</w:t>
      </w:r>
    </w:p>
    <w:p w14:paraId="0B4F9710" w14:textId="78F5C2FA" w:rsidR="00941D68" w:rsidRPr="00ED2AC5" w:rsidRDefault="00916CFD" w:rsidP="006B4273">
      <w:pPr>
        <w:pStyle w:val="ReportContent"/>
        <w:rPr>
          <w:lang w:val="en-US"/>
        </w:rPr>
      </w:pPr>
      <w:r>
        <w:rPr>
          <w:lang w:val="en-US"/>
        </w:rPr>
        <w:t xml:space="preserve">Penerapan </w:t>
      </w:r>
      <w:r>
        <w:rPr>
          <w:i/>
          <w:lang w:val="en-US"/>
        </w:rPr>
        <w:t xml:space="preserve">Core Drives </w:t>
      </w:r>
      <w:r>
        <w:rPr>
          <w:lang w:val="en-US"/>
        </w:rPr>
        <w:t xml:space="preserve">5 yang paling berpengaruh pada pengguna fase </w:t>
      </w:r>
      <w:r>
        <w:rPr>
          <w:i/>
          <w:lang w:val="en-US"/>
        </w:rPr>
        <w:t>endgame</w:t>
      </w:r>
      <w:r>
        <w:rPr>
          <w:lang w:val="en-US"/>
        </w:rPr>
        <w:t xml:space="preserve"> adalah </w:t>
      </w:r>
      <w:r>
        <w:rPr>
          <w:i/>
          <w:lang w:val="en-US"/>
        </w:rPr>
        <w:t>mentorship</w:t>
      </w:r>
      <w:r>
        <w:rPr>
          <w:lang w:val="en-US"/>
        </w:rPr>
        <w:t xml:space="preserve">. Ketika pengguna kehilangan motivasi untuk menggunakan sistem bagi dirinya sendiri, maka pengguna diberikan pilihan untuk membantu pengguna lain. Pengguna pada tahap </w:t>
      </w:r>
      <w:r>
        <w:rPr>
          <w:i/>
          <w:lang w:val="en-US"/>
        </w:rPr>
        <w:t xml:space="preserve">endgame </w:t>
      </w:r>
      <w:r>
        <w:rPr>
          <w:lang w:val="en-US"/>
        </w:rPr>
        <w:t xml:space="preserve">yang telah memenuhi persyaratan akan diberikan status sebagai mentor, dimana pengguna dapat membuat </w:t>
      </w:r>
      <w:r>
        <w:rPr>
          <w:i/>
          <w:lang w:val="en-US"/>
        </w:rPr>
        <w:t>chat group</w:t>
      </w:r>
      <w:r>
        <w:rPr>
          <w:lang w:val="en-US"/>
        </w:rPr>
        <w:t xml:space="preserve"> istimewa untuk melakukan </w:t>
      </w:r>
      <w:r>
        <w:rPr>
          <w:i/>
          <w:lang w:val="en-US"/>
        </w:rPr>
        <w:t>mentorship</w:t>
      </w:r>
      <w:r>
        <w:rPr>
          <w:lang w:val="en-US"/>
        </w:rPr>
        <w:t xml:space="preserve"> ke pengguna pada fase-fase di bawahnya.</w:t>
      </w:r>
      <w:r w:rsidR="00ED2AC5">
        <w:rPr>
          <w:lang w:val="en-US"/>
        </w:rPr>
        <w:t xml:space="preserve"> Selain itu, </w:t>
      </w:r>
      <w:r w:rsidR="00ED2AC5">
        <w:rPr>
          <w:i/>
          <w:lang w:val="en-US"/>
        </w:rPr>
        <w:t>mentorship</w:t>
      </w:r>
      <w:r w:rsidR="00ED2AC5">
        <w:rPr>
          <w:lang w:val="en-US"/>
        </w:rPr>
        <w:t xml:space="preserve"> juga dipengaruhi oleh </w:t>
      </w:r>
      <w:r w:rsidR="00ED2AC5">
        <w:rPr>
          <w:i/>
          <w:lang w:val="en-US"/>
        </w:rPr>
        <w:t xml:space="preserve">Core Drives </w:t>
      </w:r>
      <w:r w:rsidR="00ED2AC5">
        <w:rPr>
          <w:lang w:val="en-US"/>
        </w:rPr>
        <w:t>6, sehingga pengguna yang mendapatkan status mentor memiliki kebanggaan tersendiri.</w:t>
      </w:r>
    </w:p>
    <w:p w14:paraId="15A49948" w14:textId="7E47415A" w:rsidR="00ED2AC5" w:rsidRDefault="00ED2AC5" w:rsidP="006B4273">
      <w:pPr>
        <w:pStyle w:val="ReportContent"/>
        <w:rPr>
          <w:lang w:val="en-US"/>
        </w:rPr>
      </w:pPr>
      <w:r>
        <w:rPr>
          <w:i/>
          <w:lang w:val="en-US"/>
        </w:rPr>
        <w:t xml:space="preserve">Core Drives </w:t>
      </w:r>
      <w:r>
        <w:rPr>
          <w:lang w:val="en-US"/>
        </w:rPr>
        <w:t xml:space="preserve">7 dan </w:t>
      </w:r>
      <w:r>
        <w:rPr>
          <w:i/>
          <w:lang w:val="en-US"/>
        </w:rPr>
        <w:t xml:space="preserve">Core Drives </w:t>
      </w:r>
      <w:r>
        <w:rPr>
          <w:lang w:val="en-US"/>
        </w:rPr>
        <w:t>8 yang di</w:t>
      </w:r>
      <w:r w:rsidR="006842E7">
        <w:rPr>
          <w:lang w:val="en-US"/>
        </w:rPr>
        <w:t xml:space="preserve">implementasikan lewat </w:t>
      </w:r>
      <w:r w:rsidR="006842E7">
        <w:rPr>
          <w:i/>
          <w:lang w:val="en-US"/>
        </w:rPr>
        <w:t>mystery box</w:t>
      </w:r>
      <w:r w:rsidR="006842E7">
        <w:rPr>
          <w:lang w:val="en-US"/>
        </w:rPr>
        <w:t xml:space="preserve"> dan </w:t>
      </w:r>
      <w:r w:rsidR="006842E7">
        <w:rPr>
          <w:i/>
          <w:lang w:val="en-US"/>
        </w:rPr>
        <w:t>leaderboards</w:t>
      </w:r>
      <w:r w:rsidR="006842E7">
        <w:rPr>
          <w:lang w:val="en-US"/>
        </w:rPr>
        <w:t xml:space="preserve"> memiliki pengaruh terhadap motivasi pengguna. Meskipun pengaruh tersebut tidak sebesar pada fase </w:t>
      </w:r>
      <w:r w:rsidR="006842E7">
        <w:rPr>
          <w:i/>
          <w:lang w:val="en-US"/>
        </w:rPr>
        <w:t>scaffolding</w:t>
      </w:r>
      <w:r w:rsidR="006842E7">
        <w:rPr>
          <w:lang w:val="en-US"/>
        </w:rPr>
        <w:t>.</w:t>
      </w:r>
    </w:p>
    <w:p w14:paraId="3F3C831E" w14:textId="46CF7106" w:rsidR="00126D12" w:rsidRDefault="00126D12" w:rsidP="00126D12">
      <w:pPr>
        <w:pStyle w:val="ReportContent"/>
        <w:rPr>
          <w:lang w:val="en-US"/>
        </w:rPr>
      </w:pPr>
      <w:r>
        <w:t xml:space="preserve">Berikut adalah visualisasi dari </w:t>
      </w:r>
      <w:r>
        <w:rPr>
          <w:lang w:val="en-US"/>
        </w:rPr>
        <w:t xml:space="preserve">fase </w:t>
      </w:r>
      <w:r>
        <w:rPr>
          <w:i/>
          <w:lang w:val="en-US"/>
        </w:rPr>
        <w:t>endgame</w:t>
      </w:r>
      <w:r>
        <w:rPr>
          <w:lang w:val="en-US"/>
        </w:rPr>
        <w:t xml:space="preserve"> level dua</w:t>
      </w:r>
      <w:r>
        <w:t xml:space="preserve"> </w:t>
      </w:r>
      <w:r w:rsidR="006A502F" w:rsidRPr="006A502F">
        <w:rPr>
          <w:i/>
        </w:rPr>
        <w:t>Octalysis Framework</w:t>
      </w:r>
      <w:r>
        <w:t xml:space="preserve"> untuk </w:t>
      </w:r>
      <w:r>
        <w:rPr>
          <w:i/>
        </w:rPr>
        <w:t xml:space="preserve">website </w:t>
      </w:r>
      <w:r w:rsidR="006A502F" w:rsidRPr="006A502F">
        <w:rPr>
          <w:i/>
        </w:rPr>
        <w:t>online survey</w:t>
      </w:r>
      <w:r>
        <w:t>.</w:t>
      </w:r>
    </w:p>
    <w:p w14:paraId="12851FE7" w14:textId="77777777" w:rsidR="000E534E" w:rsidRDefault="000E534E" w:rsidP="000E534E">
      <w:pPr>
        <w:keepNext/>
        <w:jc w:val="center"/>
      </w:pPr>
      <w:r>
        <w:rPr>
          <w:noProof/>
          <w:lang w:eastAsia="id-ID"/>
        </w:rPr>
        <w:lastRenderedPageBreak/>
        <w:drawing>
          <wp:inline distT="0" distB="0" distL="0" distR="0" wp14:anchorId="505472F6" wp14:editId="033944AF">
            <wp:extent cx="3664957" cy="277238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4411" cy="2787099"/>
                    </a:xfrm>
                    <a:prstGeom prst="rect">
                      <a:avLst/>
                    </a:prstGeom>
                  </pic:spPr>
                </pic:pic>
              </a:graphicData>
            </a:graphic>
          </wp:inline>
        </w:drawing>
      </w:r>
    </w:p>
    <w:p w14:paraId="0EA31781" w14:textId="2736FC3A" w:rsidR="00126D12" w:rsidRPr="000E534E" w:rsidRDefault="000E534E" w:rsidP="000E534E">
      <w:pPr>
        <w:pStyle w:val="Caption"/>
        <w:rPr>
          <w:i/>
          <w:lang w:val="en-US"/>
        </w:rPr>
      </w:pPr>
      <w:bookmarkStart w:id="169" w:name="_Toc480239096"/>
      <w:r>
        <w:t xml:space="preserve">Gambar </w:t>
      </w:r>
      <w:fldSimple w:instr=" STYLEREF 1 \s ">
        <w:r w:rsidR="003A7C7F">
          <w:rPr>
            <w:noProof/>
          </w:rPr>
          <w:t>3</w:t>
        </w:r>
      </w:fldSimple>
      <w:r w:rsidR="003A7C7F">
        <w:t>.</w:t>
      </w:r>
      <w:fldSimple w:instr=" SEQ Gambar \* ARABIC \s 1 ">
        <w:r w:rsidR="003A7C7F">
          <w:rPr>
            <w:noProof/>
          </w:rPr>
          <w:t>5</w:t>
        </w:r>
      </w:fldSimple>
      <w:r>
        <w:rPr>
          <w:lang w:val="en-US"/>
        </w:rPr>
        <w:t xml:space="preserve"> </w:t>
      </w:r>
      <w:r w:rsidR="00830625">
        <w:t xml:space="preserve">Diagram Octalysis Level 2 fase </w:t>
      </w:r>
      <w:r w:rsidR="00830625">
        <w:rPr>
          <w:i/>
          <w:lang w:val="en-US"/>
        </w:rPr>
        <w:t>Endgame</w:t>
      </w:r>
      <w:r w:rsidR="00830625">
        <w:t xml:space="preserve"> </w:t>
      </w:r>
      <w:r w:rsidR="00830625">
        <w:rPr>
          <w:i/>
        </w:rPr>
        <w:t xml:space="preserve">Website </w:t>
      </w:r>
      <w:r w:rsidR="00935772" w:rsidRPr="00935772">
        <w:rPr>
          <w:i/>
        </w:rPr>
        <w:t>Online Survey</w:t>
      </w:r>
      <w:sdt>
        <w:sdtPr>
          <w:rPr>
            <w:i/>
          </w:rPr>
          <w:id w:val="1044335347"/>
          <w:citation/>
        </w:sdtPr>
        <w:sdtContent>
          <w:r w:rsidR="00830625">
            <w:rPr>
              <w:i/>
            </w:rPr>
            <w:fldChar w:fldCharType="begin"/>
          </w:r>
          <w:r w:rsidR="00830625">
            <w:rPr>
              <w:i/>
            </w:rPr>
            <w:instrText xml:space="preserve"> CITATION Cho17 \l 1057 </w:instrText>
          </w:r>
          <w:r w:rsidR="00830625">
            <w:rPr>
              <w:i/>
            </w:rPr>
            <w:fldChar w:fldCharType="separate"/>
          </w:r>
          <w:r w:rsidR="00830625">
            <w:rPr>
              <w:i/>
              <w:noProof/>
            </w:rPr>
            <w:t xml:space="preserve"> </w:t>
          </w:r>
          <w:r w:rsidR="00830625" w:rsidRPr="00592582">
            <w:rPr>
              <w:noProof/>
            </w:rPr>
            <w:t>[20]</w:t>
          </w:r>
          <w:r w:rsidR="00830625">
            <w:rPr>
              <w:i/>
            </w:rPr>
            <w:fldChar w:fldCharType="end"/>
          </w:r>
        </w:sdtContent>
      </w:sdt>
      <w:bookmarkEnd w:id="169"/>
    </w:p>
    <w:p w14:paraId="11C1E51B" w14:textId="23396214" w:rsidR="00667295" w:rsidRPr="00667295" w:rsidRDefault="00667295" w:rsidP="00667295">
      <w:pPr>
        <w:pStyle w:val="ListParagraph"/>
        <w:ind w:left="1080"/>
        <w:rPr>
          <w:lang w:val="en-US"/>
        </w:rPr>
      </w:pPr>
    </w:p>
    <w:bookmarkEnd w:id="162"/>
    <w:p w14:paraId="10EFA06D" w14:textId="25DBF71E" w:rsidR="006427D1" w:rsidRDefault="006427D1" w:rsidP="006427D1">
      <w:pPr>
        <w:pStyle w:val="ReportContent"/>
      </w:pPr>
      <w:r>
        <w:t xml:space="preserve">Berikut adalah visualisasi dari level </w:t>
      </w:r>
      <w:r>
        <w:rPr>
          <w:lang w:val="en-US"/>
        </w:rPr>
        <w:t>dua</w:t>
      </w:r>
      <w:r>
        <w:t xml:space="preserve"> </w:t>
      </w:r>
      <w:r w:rsidR="006A502F" w:rsidRPr="006A502F">
        <w:rPr>
          <w:i/>
        </w:rPr>
        <w:t>Octalysis Framework</w:t>
      </w:r>
      <w:r>
        <w:t xml:space="preserve"> untuk </w:t>
      </w:r>
      <w:r>
        <w:rPr>
          <w:i/>
        </w:rPr>
        <w:t xml:space="preserve">website </w:t>
      </w:r>
      <w:r w:rsidR="006A502F" w:rsidRPr="006A502F">
        <w:rPr>
          <w:i/>
        </w:rPr>
        <w:t>online survey</w:t>
      </w:r>
      <w:r>
        <w:rPr>
          <w:lang w:val="en-US"/>
        </w:rPr>
        <w:t xml:space="preserve"> yang menggabungkan diagram </w:t>
      </w:r>
      <w:r>
        <w:rPr>
          <w:i/>
          <w:lang w:val="en-US"/>
        </w:rPr>
        <w:t xml:space="preserve">Octalysis </w:t>
      </w:r>
      <w:r>
        <w:rPr>
          <w:lang w:val="en-US"/>
        </w:rPr>
        <w:t>pada setiap fase pemain</w:t>
      </w:r>
      <w:r>
        <w:t>.</w:t>
      </w:r>
    </w:p>
    <w:p w14:paraId="593DFD0A" w14:textId="77777777" w:rsidR="00606519" w:rsidRDefault="005E2F03" w:rsidP="00606519">
      <w:pPr>
        <w:keepNext/>
      </w:pPr>
      <w:bookmarkStart w:id="170" w:name="_GoBack"/>
      <w:r>
        <w:rPr>
          <w:noProof/>
          <w:lang w:eastAsia="id-ID"/>
        </w:rPr>
        <w:drawing>
          <wp:inline distT="0" distB="0" distL="0" distR="0" wp14:anchorId="4CC2E301" wp14:editId="470C92E3">
            <wp:extent cx="5039995" cy="1399752"/>
            <wp:effectExtent l="0" t="0" r="0" b="0"/>
            <wp:docPr id="103" name="Picture 103" descr="C:\Users\Marlina\AppData\Local\Microsoft\Windows\INetCache\Content.Word\leve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arlina\AppData\Local\Microsoft\Windows\INetCache\Content.Word\level 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9995" cy="1399752"/>
                    </a:xfrm>
                    <a:prstGeom prst="rect">
                      <a:avLst/>
                    </a:prstGeom>
                    <a:noFill/>
                    <a:ln>
                      <a:noFill/>
                    </a:ln>
                  </pic:spPr>
                </pic:pic>
              </a:graphicData>
            </a:graphic>
          </wp:inline>
        </w:drawing>
      </w:r>
      <w:bookmarkEnd w:id="170"/>
    </w:p>
    <w:p w14:paraId="1B5F7C16" w14:textId="6A8A9E20" w:rsidR="00B65082" w:rsidRPr="00830625" w:rsidRDefault="00606519" w:rsidP="00830625">
      <w:pPr>
        <w:pStyle w:val="Caption"/>
        <w:rPr>
          <w:lang w:val="en-US"/>
        </w:rPr>
      </w:pPr>
      <w:bookmarkStart w:id="171" w:name="_Toc480239097"/>
      <w:r>
        <w:t xml:space="preserve">Gambar </w:t>
      </w:r>
      <w:fldSimple w:instr=" STYLEREF 1 \s ">
        <w:r w:rsidR="003A7C7F">
          <w:rPr>
            <w:noProof/>
          </w:rPr>
          <w:t>3</w:t>
        </w:r>
      </w:fldSimple>
      <w:r w:rsidR="003A7C7F">
        <w:t>.</w:t>
      </w:r>
      <w:fldSimple w:instr=" SEQ Gambar \* ARABIC \s 1 ">
        <w:r w:rsidR="003A7C7F">
          <w:rPr>
            <w:noProof/>
          </w:rPr>
          <w:t>6</w:t>
        </w:r>
      </w:fldSimple>
      <w:r>
        <w:rPr>
          <w:lang w:val="en-US"/>
        </w:rPr>
        <w:t xml:space="preserve"> </w:t>
      </w:r>
      <w:r w:rsidR="00830625">
        <w:t xml:space="preserve">Diagram Octalysis Level 2 </w:t>
      </w:r>
      <w:r w:rsidR="00830625">
        <w:rPr>
          <w:i/>
        </w:rPr>
        <w:t xml:space="preserve">Website </w:t>
      </w:r>
      <w:r w:rsidR="00935772" w:rsidRPr="00935772">
        <w:rPr>
          <w:i/>
        </w:rPr>
        <w:t>Online Survey</w:t>
      </w:r>
      <w:sdt>
        <w:sdtPr>
          <w:rPr>
            <w:i/>
          </w:rPr>
          <w:id w:val="-1977442987"/>
          <w:citation/>
        </w:sdtPr>
        <w:sdtContent>
          <w:r w:rsidR="00830625">
            <w:rPr>
              <w:i/>
            </w:rPr>
            <w:fldChar w:fldCharType="begin"/>
          </w:r>
          <w:r w:rsidR="00830625">
            <w:rPr>
              <w:i/>
            </w:rPr>
            <w:instrText xml:space="preserve"> CITATION Cho17 \l 1057 </w:instrText>
          </w:r>
          <w:r w:rsidR="00830625">
            <w:rPr>
              <w:i/>
            </w:rPr>
            <w:fldChar w:fldCharType="separate"/>
          </w:r>
          <w:r w:rsidR="00830625">
            <w:rPr>
              <w:i/>
              <w:noProof/>
            </w:rPr>
            <w:t xml:space="preserve"> </w:t>
          </w:r>
          <w:r w:rsidR="00830625" w:rsidRPr="00592582">
            <w:rPr>
              <w:noProof/>
            </w:rPr>
            <w:t>[20]</w:t>
          </w:r>
          <w:r w:rsidR="00830625">
            <w:rPr>
              <w:i/>
            </w:rPr>
            <w:fldChar w:fldCharType="end"/>
          </w:r>
        </w:sdtContent>
      </w:sdt>
      <w:bookmarkEnd w:id="171"/>
    </w:p>
    <w:p w14:paraId="4774A3BB" w14:textId="7F769F23" w:rsidR="00B65082" w:rsidRPr="001B6399" w:rsidRDefault="00B65082" w:rsidP="005E4589">
      <w:pPr>
        <w:pStyle w:val="ReportContent"/>
        <w:rPr>
          <w:lang w:val="en-US"/>
        </w:rPr>
      </w:pPr>
    </w:p>
    <w:p w14:paraId="5B60B8A9" w14:textId="546E2B98" w:rsidR="007B4F20" w:rsidRPr="007B4F20" w:rsidRDefault="007B4F20" w:rsidP="001B6399">
      <w:pPr>
        <w:pStyle w:val="Heading2"/>
        <w:rPr>
          <w:lang w:val="en-US"/>
        </w:rPr>
      </w:pPr>
      <w:bookmarkStart w:id="172" w:name="_Toc480274151"/>
      <w:r>
        <w:rPr>
          <w:lang w:val="en-US"/>
        </w:rPr>
        <w:t>Implementasi Fitur Gamifikasi</w:t>
      </w:r>
      <w:bookmarkEnd w:id="172"/>
    </w:p>
    <w:p w14:paraId="37D2C428" w14:textId="5ACFF87C" w:rsidR="001B6399" w:rsidRDefault="001B6399" w:rsidP="001B6399">
      <w:pPr>
        <w:pStyle w:val="ReportContent"/>
        <w:rPr>
          <w:lang w:val="en-US"/>
        </w:rPr>
      </w:pPr>
      <w:r>
        <w:rPr>
          <w:lang w:val="en-US"/>
        </w:rPr>
        <w:t xml:space="preserve">Analisa </w:t>
      </w:r>
      <w:r>
        <w:rPr>
          <w:i/>
          <w:lang w:val="en-US"/>
        </w:rPr>
        <w:t>Octalysis Framework</w:t>
      </w:r>
      <w:r>
        <w:rPr>
          <w:lang w:val="en-US"/>
        </w:rPr>
        <w:t xml:space="preserve"> yang telah dilakukan pada </w:t>
      </w:r>
      <w:r>
        <w:rPr>
          <w:i/>
          <w:lang w:val="en-US"/>
        </w:rPr>
        <w:t xml:space="preserve">Octalysis Strategy Dashboard </w:t>
      </w:r>
      <w:r>
        <w:rPr>
          <w:lang w:val="en-US"/>
        </w:rPr>
        <w:t xml:space="preserve">pada sub-bab sebelumnya. Dari analisa tersebut, terdapat sejumlah fitur gamifikasi yang akan diterapkan pada sistem </w:t>
      </w:r>
      <w:r>
        <w:rPr>
          <w:i/>
          <w:lang w:val="en-US"/>
        </w:rPr>
        <w:t>website online survey</w:t>
      </w:r>
      <w:r>
        <w:rPr>
          <w:lang w:val="en-US"/>
        </w:rPr>
        <w:t>. Fitur-fitur gamifikasi tersebut adalah sebagai berikut.</w:t>
      </w:r>
    </w:p>
    <w:p w14:paraId="777C9319" w14:textId="5B878953" w:rsidR="001B6399" w:rsidRDefault="001B6399" w:rsidP="001B6399">
      <w:pPr>
        <w:rPr>
          <w:lang w:val="en-US"/>
        </w:rPr>
      </w:pPr>
    </w:p>
    <w:p w14:paraId="79AC2B89" w14:textId="5AF98BA4" w:rsidR="001B6399" w:rsidRDefault="001B6399" w:rsidP="001B6399">
      <w:pPr>
        <w:pStyle w:val="Heading3"/>
        <w:rPr>
          <w:i/>
          <w:lang w:val="en-US"/>
        </w:rPr>
      </w:pPr>
      <w:bookmarkStart w:id="173" w:name="_Toc480274152"/>
      <w:r w:rsidRPr="001B6399">
        <w:rPr>
          <w:i/>
          <w:lang w:val="en-US"/>
        </w:rPr>
        <w:t>Badges</w:t>
      </w:r>
      <w:bookmarkEnd w:id="173"/>
    </w:p>
    <w:p w14:paraId="7434F67E" w14:textId="6F0626CD" w:rsidR="001B6399" w:rsidRPr="001B6399" w:rsidRDefault="001B6399" w:rsidP="001B6399">
      <w:pPr>
        <w:pStyle w:val="ReportContent"/>
        <w:rPr>
          <w:lang w:val="en-US"/>
        </w:rPr>
      </w:pPr>
      <w:r>
        <w:rPr>
          <w:i/>
          <w:lang w:val="en-US"/>
        </w:rPr>
        <w:t xml:space="preserve">Badges </w:t>
      </w:r>
      <w:r>
        <w:rPr>
          <w:lang w:val="en-US"/>
        </w:rPr>
        <w:t xml:space="preserve">merupakan emblem atau simbol atas pencapaian yang telah pengguna lakukan. Pada sistem </w:t>
      </w:r>
      <w:r>
        <w:rPr>
          <w:i/>
          <w:lang w:val="en-US"/>
        </w:rPr>
        <w:t>website online survey</w:t>
      </w:r>
      <w:r>
        <w:rPr>
          <w:lang w:val="en-US"/>
        </w:rPr>
        <w:t xml:space="preserve">, tindakan yang pengguna lakukan dan pencapaiannya akan disesuaikan dengan </w:t>
      </w:r>
      <w:r>
        <w:rPr>
          <w:i/>
          <w:lang w:val="en-US"/>
        </w:rPr>
        <w:t>desired actions</w:t>
      </w:r>
      <w:r>
        <w:rPr>
          <w:lang w:val="en-US"/>
        </w:rPr>
        <w:t xml:space="preserve"> yang telah </w:t>
      </w:r>
      <w:r>
        <w:rPr>
          <w:lang w:val="en-US"/>
        </w:rPr>
        <w:lastRenderedPageBreak/>
        <w:t xml:space="preserve">dibahas pada sub-bab sebelumnya. Pengguna juga bisa mendapatkan </w:t>
      </w:r>
      <w:r>
        <w:rPr>
          <w:i/>
          <w:lang w:val="en-US"/>
        </w:rPr>
        <w:t xml:space="preserve">badges </w:t>
      </w:r>
      <w:r>
        <w:rPr>
          <w:lang w:val="en-US"/>
        </w:rPr>
        <w:t>yang berbeda perkategori survei.</w:t>
      </w:r>
    </w:p>
    <w:p w14:paraId="326EF09D" w14:textId="562876C5" w:rsidR="001B6399" w:rsidRDefault="001B6399" w:rsidP="001B6399">
      <w:pPr>
        <w:rPr>
          <w:lang w:val="en-US"/>
        </w:rPr>
      </w:pPr>
    </w:p>
    <w:p w14:paraId="6961438C" w14:textId="5BE7EF94" w:rsidR="002D1B17" w:rsidRPr="006520AE" w:rsidRDefault="002D1B17" w:rsidP="002B75B3">
      <w:pPr>
        <w:pStyle w:val="Heading3"/>
        <w:rPr>
          <w:i/>
          <w:lang w:val="en-US"/>
        </w:rPr>
      </w:pPr>
      <w:bookmarkStart w:id="174" w:name="_Toc480274153"/>
      <w:r w:rsidRPr="006520AE">
        <w:rPr>
          <w:i/>
          <w:lang w:val="en-US"/>
        </w:rPr>
        <w:t>Event</w:t>
      </w:r>
      <w:bookmarkEnd w:id="174"/>
    </w:p>
    <w:p w14:paraId="27C9734A" w14:textId="7A9EAE0A" w:rsidR="002D1B17" w:rsidRPr="002D1B17" w:rsidRDefault="002D1B17" w:rsidP="002D1B17">
      <w:pPr>
        <w:pStyle w:val="ReportContent"/>
        <w:rPr>
          <w:lang w:val="en-US"/>
        </w:rPr>
      </w:pPr>
      <w:r>
        <w:rPr>
          <w:i/>
          <w:lang w:val="en-US"/>
        </w:rPr>
        <w:t xml:space="preserve">Event </w:t>
      </w:r>
      <w:r>
        <w:rPr>
          <w:lang w:val="en-US"/>
        </w:rPr>
        <w:t xml:space="preserve">merupakan kegiatan istimewa yang diadakan dalam waktu terbatas. Terdapat berbagai kegiatan yang diadakan sesuai dengan </w:t>
      </w:r>
      <w:r>
        <w:rPr>
          <w:i/>
          <w:lang w:val="en-US"/>
        </w:rPr>
        <w:t xml:space="preserve">business metrics </w:t>
      </w:r>
      <w:r>
        <w:rPr>
          <w:lang w:val="en-US"/>
        </w:rPr>
        <w:t xml:space="preserve">yang telaaah dibahas pada sub-bab sebelumnya. </w:t>
      </w:r>
      <w:r>
        <w:rPr>
          <w:i/>
          <w:lang w:val="en-US"/>
        </w:rPr>
        <w:t xml:space="preserve">Event </w:t>
      </w:r>
      <w:r>
        <w:rPr>
          <w:lang w:val="en-US"/>
        </w:rPr>
        <w:t xml:space="preserve">berfungsi untuk menghilangkan kejenuhan pengguna pada sistem. Sebagai penghargaan untuk penyelesaian sebuah </w:t>
      </w:r>
      <w:r>
        <w:rPr>
          <w:i/>
          <w:lang w:val="en-US"/>
        </w:rPr>
        <w:t>event</w:t>
      </w:r>
      <w:r>
        <w:rPr>
          <w:lang w:val="en-US"/>
        </w:rPr>
        <w:t xml:space="preserve">, pengguna akan mendapatkan </w:t>
      </w:r>
      <w:r>
        <w:rPr>
          <w:i/>
          <w:lang w:val="en-US"/>
        </w:rPr>
        <w:t xml:space="preserve">badges </w:t>
      </w:r>
      <w:r>
        <w:rPr>
          <w:lang w:val="en-US"/>
        </w:rPr>
        <w:t xml:space="preserve">khusus untuk </w:t>
      </w:r>
      <w:r>
        <w:rPr>
          <w:i/>
          <w:lang w:val="en-US"/>
        </w:rPr>
        <w:t xml:space="preserve">event </w:t>
      </w:r>
      <w:r>
        <w:rPr>
          <w:lang w:val="en-US"/>
        </w:rPr>
        <w:t>tersebut.</w:t>
      </w:r>
    </w:p>
    <w:p w14:paraId="1347F32D" w14:textId="21E819C1" w:rsidR="002D1B17" w:rsidRDefault="002D1B17" w:rsidP="002D1B17">
      <w:pPr>
        <w:rPr>
          <w:lang w:val="en-US"/>
        </w:rPr>
      </w:pPr>
    </w:p>
    <w:p w14:paraId="6030C239" w14:textId="0554728F" w:rsidR="002D1B17" w:rsidRPr="006520AE" w:rsidRDefault="002D1B17" w:rsidP="002B75B3">
      <w:pPr>
        <w:pStyle w:val="Heading3"/>
        <w:rPr>
          <w:i/>
          <w:lang w:val="en-US"/>
        </w:rPr>
      </w:pPr>
      <w:bookmarkStart w:id="175" w:name="_Toc480274154"/>
      <w:r w:rsidRPr="006520AE">
        <w:rPr>
          <w:i/>
          <w:lang w:val="en-US"/>
        </w:rPr>
        <w:t>Mystery Box</w:t>
      </w:r>
      <w:bookmarkEnd w:id="175"/>
    </w:p>
    <w:p w14:paraId="5CEB70A8" w14:textId="33B4BD19" w:rsidR="002D1B17" w:rsidRDefault="002B75B3" w:rsidP="002D1B17">
      <w:pPr>
        <w:pStyle w:val="ReportContent"/>
        <w:rPr>
          <w:lang w:val="en-US"/>
        </w:rPr>
      </w:pPr>
      <w:r>
        <w:rPr>
          <w:i/>
          <w:lang w:val="en-US"/>
        </w:rPr>
        <w:t>Mystery box</w:t>
      </w:r>
      <w:r>
        <w:rPr>
          <w:lang w:val="en-US"/>
        </w:rPr>
        <w:t xml:space="preserve"> merupakan hadiah harian yang diberikan oleh sistem kepada pengguna ketika pengguna melakukan </w:t>
      </w:r>
      <w:r>
        <w:rPr>
          <w:i/>
          <w:lang w:val="en-US"/>
        </w:rPr>
        <w:t xml:space="preserve">login </w:t>
      </w:r>
      <w:r>
        <w:rPr>
          <w:lang w:val="en-US"/>
        </w:rPr>
        <w:t xml:space="preserve">pertama pada hari tersebut. Isi dari </w:t>
      </w:r>
      <w:r>
        <w:rPr>
          <w:i/>
          <w:lang w:val="en-US"/>
        </w:rPr>
        <w:t xml:space="preserve">mystery box </w:t>
      </w:r>
      <w:r>
        <w:rPr>
          <w:lang w:val="en-US"/>
        </w:rPr>
        <w:t xml:space="preserve">bersifat acak dan terdapat kemungkinan pengguna tidak mendapatkan hadiah apapun. Hadiah di dalam </w:t>
      </w:r>
      <w:r>
        <w:rPr>
          <w:i/>
          <w:lang w:val="en-US"/>
        </w:rPr>
        <w:t xml:space="preserve">mystery box </w:t>
      </w:r>
      <w:r>
        <w:rPr>
          <w:lang w:val="en-US"/>
        </w:rPr>
        <w:t xml:space="preserve">bisa merupakan </w:t>
      </w:r>
      <w:r w:rsidR="006520AE">
        <w:rPr>
          <w:i/>
          <w:lang w:val="en-US"/>
        </w:rPr>
        <w:t xml:space="preserve">badges </w:t>
      </w:r>
      <w:r w:rsidR="006520AE">
        <w:rPr>
          <w:lang w:val="en-US"/>
        </w:rPr>
        <w:t>khusus atau rekomendasi ke pengguna lain.</w:t>
      </w:r>
    </w:p>
    <w:p w14:paraId="37C7460B" w14:textId="660AB736" w:rsidR="006520AE" w:rsidRDefault="006520AE" w:rsidP="006520AE">
      <w:pPr>
        <w:rPr>
          <w:lang w:val="en-US"/>
        </w:rPr>
      </w:pPr>
    </w:p>
    <w:p w14:paraId="442383AF" w14:textId="79C4B488" w:rsidR="006520AE" w:rsidRDefault="009D4DA9" w:rsidP="009D4DA9">
      <w:pPr>
        <w:pStyle w:val="Heading3"/>
        <w:rPr>
          <w:lang w:val="en-US"/>
        </w:rPr>
      </w:pPr>
      <w:bookmarkStart w:id="176" w:name="_Toc480274155"/>
      <w:r>
        <w:rPr>
          <w:lang w:val="en-US"/>
        </w:rPr>
        <w:t>Kategori Survei</w:t>
      </w:r>
      <w:bookmarkEnd w:id="176"/>
    </w:p>
    <w:p w14:paraId="03996325" w14:textId="618DD8FC" w:rsidR="009D4DA9" w:rsidRPr="001B6399" w:rsidRDefault="009D4DA9" w:rsidP="009D4DA9">
      <w:pPr>
        <w:pStyle w:val="ReportContent"/>
        <w:rPr>
          <w:lang w:val="en-US"/>
        </w:rPr>
      </w:pPr>
      <w:r>
        <w:rPr>
          <w:lang w:val="en-US"/>
        </w:rPr>
        <w:t>Survei dibagi menjadi kategori-kategori sesuai dengan bidang fokusnya. Pembagian survei berdasarkan kategori digunakan untuk memudahkan pengguna untuk mengarahkan survei. Selain itu, kategori survei mengurangi perasaan jenuh pengguna karena pengguna diberikan kebebasan untuk mencoba setiap kategori.</w:t>
      </w:r>
    </w:p>
    <w:p w14:paraId="0A4ECA08" w14:textId="6F152A41" w:rsidR="009D4DA9" w:rsidRDefault="009D4DA9" w:rsidP="009D4DA9">
      <w:pPr>
        <w:rPr>
          <w:lang w:val="en-US"/>
        </w:rPr>
      </w:pPr>
    </w:p>
    <w:p w14:paraId="1A02EC1D" w14:textId="44AE0DE9" w:rsidR="009D4DA9" w:rsidRDefault="009D4DA9" w:rsidP="009D4DA9">
      <w:pPr>
        <w:pStyle w:val="Heading3"/>
        <w:rPr>
          <w:i/>
          <w:lang w:val="en-US"/>
        </w:rPr>
      </w:pPr>
      <w:bookmarkStart w:id="177" w:name="_Toc480274156"/>
      <w:r w:rsidRPr="009D4DA9">
        <w:rPr>
          <w:i/>
          <w:lang w:val="en-US"/>
        </w:rPr>
        <w:t>Chat Group</w:t>
      </w:r>
      <w:bookmarkEnd w:id="177"/>
    </w:p>
    <w:p w14:paraId="6023AFC1" w14:textId="77777777" w:rsidR="003E301A" w:rsidRDefault="003E301A" w:rsidP="009D4DA9">
      <w:pPr>
        <w:pStyle w:val="ReportContent"/>
        <w:rPr>
          <w:lang w:val="en-US"/>
        </w:rPr>
      </w:pPr>
      <w:r>
        <w:rPr>
          <w:i/>
          <w:lang w:val="en-US"/>
        </w:rPr>
        <w:t xml:space="preserve">Chat group </w:t>
      </w:r>
      <w:r>
        <w:rPr>
          <w:lang w:val="en-US"/>
        </w:rPr>
        <w:t xml:space="preserve">merupakan sebuah komunitas untuk pengguna berinteraksi dengan pengguna lain. Pada </w:t>
      </w:r>
      <w:r>
        <w:rPr>
          <w:i/>
          <w:lang w:val="en-US"/>
        </w:rPr>
        <w:t>chat group</w:t>
      </w:r>
      <w:r>
        <w:rPr>
          <w:lang w:val="en-US"/>
        </w:rPr>
        <w:t xml:space="preserve">, pengguna dapat membahas hal berkaitan dengan sistem atau hal di luar itu. Penerapan </w:t>
      </w:r>
      <w:r>
        <w:rPr>
          <w:i/>
          <w:lang w:val="en-US"/>
        </w:rPr>
        <w:t xml:space="preserve">chat group </w:t>
      </w:r>
      <w:r>
        <w:rPr>
          <w:lang w:val="en-US"/>
        </w:rPr>
        <w:t>pada sistem dibagi menjadi 3 (tiga) tipe, yaitu sebagai berikut.</w:t>
      </w:r>
    </w:p>
    <w:p w14:paraId="1D8B4F1A" w14:textId="47475CC7" w:rsidR="003E301A" w:rsidRDefault="003E301A" w:rsidP="003E301A">
      <w:pPr>
        <w:pStyle w:val="ReportContent"/>
        <w:numPr>
          <w:ilvl w:val="0"/>
          <w:numId w:val="204"/>
        </w:numPr>
        <w:rPr>
          <w:lang w:val="en-US"/>
        </w:rPr>
      </w:pPr>
      <w:r>
        <w:rPr>
          <w:i/>
          <w:lang w:val="en-US"/>
        </w:rPr>
        <w:t>Public</w:t>
      </w:r>
      <w:r>
        <w:rPr>
          <w:lang w:val="en-US"/>
        </w:rPr>
        <w:t>,</w:t>
      </w:r>
      <w:r>
        <w:rPr>
          <w:i/>
          <w:lang w:val="en-US"/>
        </w:rPr>
        <w:t xml:space="preserve"> </w:t>
      </w:r>
      <w:r>
        <w:rPr>
          <w:lang w:val="en-US"/>
        </w:rPr>
        <w:t xml:space="preserve">dimana pengguna di luar anggota </w:t>
      </w:r>
      <w:r>
        <w:rPr>
          <w:i/>
          <w:lang w:val="en-US"/>
        </w:rPr>
        <w:t>chat group</w:t>
      </w:r>
      <w:r>
        <w:rPr>
          <w:lang w:val="en-US"/>
        </w:rPr>
        <w:t xml:space="preserve"> dan responden dapat melihat percakapan di dalamnya.</w:t>
      </w:r>
    </w:p>
    <w:p w14:paraId="1775D0F3" w14:textId="1F919EA2" w:rsidR="003E301A" w:rsidRDefault="003E301A" w:rsidP="003E301A">
      <w:pPr>
        <w:pStyle w:val="ListParagraph"/>
        <w:numPr>
          <w:ilvl w:val="0"/>
          <w:numId w:val="204"/>
        </w:numPr>
        <w:rPr>
          <w:lang w:val="en-US"/>
        </w:rPr>
      </w:pPr>
      <w:r>
        <w:rPr>
          <w:i/>
          <w:lang w:val="en-US"/>
        </w:rPr>
        <w:t>Private</w:t>
      </w:r>
      <w:r>
        <w:rPr>
          <w:lang w:val="en-US"/>
        </w:rPr>
        <w:t xml:space="preserve">, dimana percakapan dan interaksi di dalam </w:t>
      </w:r>
      <w:r>
        <w:rPr>
          <w:i/>
          <w:lang w:val="en-US"/>
        </w:rPr>
        <w:t xml:space="preserve">chat group </w:t>
      </w:r>
      <w:r>
        <w:rPr>
          <w:lang w:val="en-US"/>
        </w:rPr>
        <w:t xml:space="preserve">tidak dapat dilihat selain anggota </w:t>
      </w:r>
      <w:r>
        <w:rPr>
          <w:i/>
          <w:lang w:val="en-US"/>
        </w:rPr>
        <w:t>chat group</w:t>
      </w:r>
      <w:r>
        <w:rPr>
          <w:lang w:val="en-US"/>
        </w:rPr>
        <w:t>.</w:t>
      </w:r>
    </w:p>
    <w:p w14:paraId="307F7C21" w14:textId="38CCF3E7" w:rsidR="003E301A" w:rsidRDefault="003E301A" w:rsidP="003E301A">
      <w:pPr>
        <w:pStyle w:val="ListParagraph"/>
        <w:numPr>
          <w:ilvl w:val="0"/>
          <w:numId w:val="204"/>
        </w:numPr>
        <w:rPr>
          <w:lang w:val="en-US"/>
        </w:rPr>
      </w:pPr>
      <w:r>
        <w:rPr>
          <w:i/>
          <w:lang w:val="en-US"/>
        </w:rPr>
        <w:lastRenderedPageBreak/>
        <w:t>Mentorship</w:t>
      </w:r>
      <w:r>
        <w:rPr>
          <w:lang w:val="en-US"/>
        </w:rPr>
        <w:t xml:space="preserve">, dimana </w:t>
      </w:r>
      <w:r>
        <w:rPr>
          <w:i/>
          <w:lang w:val="en-US"/>
        </w:rPr>
        <w:t xml:space="preserve">chat group </w:t>
      </w:r>
      <w:r w:rsidR="00980ADA">
        <w:rPr>
          <w:lang w:val="en-US"/>
        </w:rPr>
        <w:t xml:space="preserve">dibuat khusus oleh pengguna yang telah berstatus mentor. Pada </w:t>
      </w:r>
      <w:r w:rsidR="00980ADA">
        <w:rPr>
          <w:i/>
          <w:lang w:val="en-US"/>
        </w:rPr>
        <w:t xml:space="preserve">chat group </w:t>
      </w:r>
      <w:r w:rsidR="00980ADA">
        <w:rPr>
          <w:lang w:val="en-US"/>
        </w:rPr>
        <w:t xml:space="preserve">ini, terdapat tanda khusus bahwa </w:t>
      </w:r>
      <w:r w:rsidR="00980ADA">
        <w:rPr>
          <w:i/>
          <w:lang w:val="en-US"/>
        </w:rPr>
        <w:t xml:space="preserve">chat group </w:t>
      </w:r>
      <w:r w:rsidR="00980ADA">
        <w:rPr>
          <w:lang w:val="en-US"/>
        </w:rPr>
        <w:t xml:space="preserve">telah terverifikasi sebagai </w:t>
      </w:r>
      <w:r w:rsidR="00980ADA">
        <w:rPr>
          <w:i/>
          <w:lang w:val="en-US"/>
        </w:rPr>
        <w:t>mentorship</w:t>
      </w:r>
      <w:r w:rsidR="00980ADA">
        <w:rPr>
          <w:lang w:val="en-US"/>
        </w:rPr>
        <w:t>.</w:t>
      </w:r>
    </w:p>
    <w:p w14:paraId="29B5AF53" w14:textId="3F652963" w:rsidR="00241EAA" w:rsidRDefault="00241EAA" w:rsidP="00241EAA">
      <w:pPr>
        <w:rPr>
          <w:lang w:val="en-US"/>
        </w:rPr>
      </w:pPr>
    </w:p>
    <w:p w14:paraId="26F17FFA" w14:textId="35AE5AA8" w:rsidR="00241EAA" w:rsidRDefault="00241EAA" w:rsidP="00241EAA">
      <w:pPr>
        <w:pStyle w:val="Heading3"/>
        <w:rPr>
          <w:i/>
          <w:lang w:val="en-US"/>
        </w:rPr>
      </w:pPr>
      <w:bookmarkStart w:id="178" w:name="_Toc480274157"/>
      <w:r w:rsidRPr="00241EAA">
        <w:rPr>
          <w:i/>
          <w:lang w:val="en-US"/>
        </w:rPr>
        <w:t>Leaderboard</w:t>
      </w:r>
      <w:bookmarkEnd w:id="178"/>
    </w:p>
    <w:p w14:paraId="6E2D6456" w14:textId="070BC879" w:rsidR="00241EAA" w:rsidRPr="00241EAA" w:rsidRDefault="00241EAA" w:rsidP="00241EAA">
      <w:pPr>
        <w:pStyle w:val="ReportContent"/>
        <w:rPr>
          <w:lang w:val="en-US"/>
        </w:rPr>
      </w:pPr>
      <w:r>
        <w:rPr>
          <w:i/>
          <w:lang w:val="en-US"/>
        </w:rPr>
        <w:t xml:space="preserve">Leaderboard </w:t>
      </w:r>
      <w:r>
        <w:rPr>
          <w:lang w:val="en-US"/>
        </w:rPr>
        <w:t xml:space="preserve">menampilkan urutan </w:t>
      </w:r>
      <w:r>
        <w:rPr>
          <w:i/>
          <w:lang w:val="en-US"/>
        </w:rPr>
        <w:t xml:space="preserve">ranking </w:t>
      </w:r>
      <w:r>
        <w:rPr>
          <w:lang w:val="en-US"/>
        </w:rPr>
        <w:t xml:space="preserve">survei pada setiap kategori survei. </w:t>
      </w:r>
      <w:r>
        <w:rPr>
          <w:i/>
          <w:lang w:val="en-US"/>
        </w:rPr>
        <w:t xml:space="preserve">Ranking </w:t>
      </w:r>
      <w:r>
        <w:rPr>
          <w:lang w:val="en-US"/>
        </w:rPr>
        <w:t xml:space="preserve">survei didapatkan dari jumlah responden survei, </w:t>
      </w:r>
      <w:r>
        <w:rPr>
          <w:i/>
          <w:lang w:val="en-US"/>
        </w:rPr>
        <w:t xml:space="preserve">vote </w:t>
      </w:r>
      <w:r>
        <w:rPr>
          <w:lang w:val="en-US"/>
        </w:rPr>
        <w:t>yang dilakukan oleh responden, dan keaktifan pengguna yang membuat survei.</w:t>
      </w:r>
    </w:p>
    <w:p w14:paraId="7CD8BE56" w14:textId="5F63D0FF" w:rsidR="00241EAA" w:rsidRDefault="00241EAA" w:rsidP="00241EAA">
      <w:pPr>
        <w:rPr>
          <w:lang w:val="en-US"/>
        </w:rPr>
      </w:pPr>
    </w:p>
    <w:p w14:paraId="1355B0F7" w14:textId="1A15B57C" w:rsidR="00E53AD5" w:rsidRPr="00241EAA" w:rsidRDefault="00FB1DB1" w:rsidP="00E53AD5">
      <w:pPr>
        <w:pStyle w:val="Heading3"/>
        <w:rPr>
          <w:lang w:val="en-US"/>
        </w:rPr>
      </w:pPr>
      <w:bookmarkStart w:id="179" w:name="_Toc480274158"/>
      <w:r>
        <w:rPr>
          <w:lang w:val="en-US"/>
        </w:rPr>
        <w:t>Pesan Selamat Datang</w:t>
      </w:r>
      <w:bookmarkEnd w:id="179"/>
    </w:p>
    <w:p w14:paraId="7C9B396F" w14:textId="063199C5" w:rsidR="00FB1DB1" w:rsidRPr="00FB1DB1" w:rsidRDefault="00FB1DB1" w:rsidP="00FB1DB1">
      <w:pPr>
        <w:pStyle w:val="ReportContent"/>
        <w:rPr>
          <w:lang w:val="en-US"/>
        </w:rPr>
      </w:pPr>
      <w:r>
        <w:rPr>
          <w:lang w:val="en-US"/>
        </w:rPr>
        <w:t xml:space="preserve">Setiap kali pengguna melakukan </w:t>
      </w:r>
      <w:r>
        <w:rPr>
          <w:i/>
          <w:lang w:val="en-US"/>
        </w:rPr>
        <w:t xml:space="preserve">login </w:t>
      </w:r>
      <w:r>
        <w:rPr>
          <w:lang w:val="en-US"/>
        </w:rPr>
        <w:t xml:space="preserve">pada sistem, sistem akan menampilkan pesan selamat datang yang bervariasi. Pesan selamat datang ini bersifat acak dan berbeda-beda setiap pengguna melakukan </w:t>
      </w:r>
      <w:r>
        <w:rPr>
          <w:i/>
          <w:lang w:val="en-US"/>
        </w:rPr>
        <w:t>login</w:t>
      </w:r>
      <w:r>
        <w:rPr>
          <w:lang w:val="en-US"/>
        </w:rPr>
        <w:t>.</w:t>
      </w:r>
    </w:p>
    <w:p w14:paraId="2F662C0A" w14:textId="77777777" w:rsidR="007B4F20" w:rsidRPr="007B4F20" w:rsidRDefault="007B4F20" w:rsidP="007B4F20"/>
    <w:p w14:paraId="779AD3C1" w14:textId="005BD8D4" w:rsidR="00B65082" w:rsidRPr="00B65082" w:rsidRDefault="00F35E4C" w:rsidP="00B65082">
      <w:pPr>
        <w:pStyle w:val="Heading2"/>
        <w:rPr>
          <w:lang w:val="en-US"/>
        </w:rPr>
      </w:pPr>
      <w:bookmarkStart w:id="180" w:name="_Toc480274159"/>
      <w:r>
        <w:t>Proses Bisnis</w:t>
      </w:r>
      <w:bookmarkEnd w:id="180"/>
    </w:p>
    <w:p w14:paraId="3565EDB6" w14:textId="457D96CA" w:rsidR="00667295" w:rsidRDefault="00F35E4C" w:rsidP="005E4589">
      <w:pPr>
        <w:pStyle w:val="ReportContent"/>
      </w:pPr>
      <w:r w:rsidRPr="00AF7E8D">
        <w:t>Berikut ini adalah proses bisnis</w:t>
      </w:r>
      <w:r>
        <w:t xml:space="preserve"> </w:t>
      </w:r>
      <w:r>
        <w:rPr>
          <w:i/>
        </w:rPr>
        <w:t>website</w:t>
      </w:r>
      <w:r w:rsidRPr="00AF7E8D">
        <w:t xml:space="preserve"> </w:t>
      </w:r>
      <w:r w:rsidR="006A502F" w:rsidRPr="006A502F">
        <w:rPr>
          <w:i/>
          <w:lang w:val="en-GB"/>
        </w:rPr>
        <w:t>online survey</w:t>
      </w:r>
      <w:r>
        <w:rPr>
          <w:lang w:val="en-GB"/>
        </w:rPr>
        <w:t xml:space="preserve"> berbasis gamifikasi</w:t>
      </w:r>
      <w:r>
        <w:t xml:space="preserve"> menggunakan </w:t>
      </w:r>
      <w:r w:rsidR="006A502F" w:rsidRPr="006A502F">
        <w:rPr>
          <w:i/>
        </w:rPr>
        <w:t>Octalysis Framework</w:t>
      </w:r>
      <w:r w:rsidRPr="00AF7E8D">
        <w:t>. Proses bisnis meliputi</w:t>
      </w:r>
      <w:r>
        <w:t xml:space="preserve"> teknik gamifikasi yang digunakan, yaitu </w:t>
      </w:r>
      <w:r>
        <w:rPr>
          <w:i/>
        </w:rPr>
        <w:t>leaderboards</w:t>
      </w:r>
      <w:r>
        <w:t xml:space="preserve">, </w:t>
      </w:r>
      <w:r>
        <w:rPr>
          <w:i/>
        </w:rPr>
        <w:t>badges</w:t>
      </w:r>
      <w:r>
        <w:t xml:space="preserve">, </w:t>
      </w:r>
      <w:r>
        <w:rPr>
          <w:i/>
        </w:rPr>
        <w:t>event</w:t>
      </w:r>
      <w:r>
        <w:t xml:space="preserve">, </w:t>
      </w:r>
      <w:r>
        <w:rPr>
          <w:i/>
        </w:rPr>
        <w:t>mystery box</w:t>
      </w:r>
      <w:r>
        <w:t xml:space="preserve">, bergabung dengan </w:t>
      </w:r>
      <w:r>
        <w:rPr>
          <w:i/>
        </w:rPr>
        <w:t xml:space="preserve">chat group </w:t>
      </w:r>
      <w:r>
        <w:t xml:space="preserve">dan membuat </w:t>
      </w:r>
      <w:r>
        <w:rPr>
          <w:i/>
        </w:rPr>
        <w:t>chat group</w:t>
      </w:r>
      <w:r w:rsidRPr="00AF7E8D">
        <w:t>.</w:t>
      </w:r>
    </w:p>
    <w:p w14:paraId="2FDDDA88" w14:textId="6E206A4B" w:rsidR="00F35E4C" w:rsidRDefault="00F35E4C" w:rsidP="00F35E4C"/>
    <w:p w14:paraId="6C9AB541" w14:textId="4E8138DC" w:rsidR="00F35E4C" w:rsidRPr="00F35E4C" w:rsidRDefault="00F35E4C" w:rsidP="00F35E4C">
      <w:pPr>
        <w:pStyle w:val="Heading3"/>
      </w:pPr>
      <w:bookmarkStart w:id="181" w:name="_Toc480274160"/>
      <w:r>
        <w:t xml:space="preserve">Proses Bisnis </w:t>
      </w:r>
      <w:r w:rsidRPr="00F35E4C">
        <w:rPr>
          <w:i/>
        </w:rPr>
        <w:t>Leaderboard</w:t>
      </w:r>
      <w:bookmarkEnd w:id="181"/>
    </w:p>
    <w:p w14:paraId="197DC56D" w14:textId="6E7CC72E" w:rsidR="00A96551" w:rsidRDefault="0050471A" w:rsidP="0050471A">
      <w:pPr>
        <w:ind w:firstLine="709"/>
        <w:rPr>
          <w:lang w:val="en-GB"/>
        </w:rPr>
      </w:pPr>
      <w:r>
        <w:rPr>
          <w:lang w:val="en-GB"/>
        </w:rPr>
        <w:t>Pros</w:t>
      </w:r>
      <w:r w:rsidR="008978FE">
        <w:rPr>
          <w:lang w:val="en-GB"/>
        </w:rPr>
        <w:t xml:space="preserve">es dimulai dengan pengguna membuat survey lalu tersimpan ke dalam </w:t>
      </w:r>
      <w:r w:rsidR="008978FE">
        <w:rPr>
          <w:i/>
          <w:lang w:val="en-GB"/>
        </w:rPr>
        <w:t>database</w:t>
      </w:r>
      <w:r>
        <w:rPr>
          <w:lang w:val="en-GB"/>
        </w:rPr>
        <w:t>.</w:t>
      </w:r>
      <w:r w:rsidR="000469E7">
        <w:rPr>
          <w:lang w:val="en-GB"/>
        </w:rPr>
        <w:t xml:space="preserve"> Survei yang telah disimpan dapat dibagikan oleh pembuat survei secara manual</w:t>
      </w:r>
      <w:r w:rsidR="00A065B1">
        <w:rPr>
          <w:lang w:val="en-GB"/>
        </w:rPr>
        <w:t xml:space="preserve"> ke responden. Responden akan mengisi </w:t>
      </w:r>
      <w:r w:rsidR="00A96551">
        <w:rPr>
          <w:lang w:val="en-GB"/>
        </w:rPr>
        <w:t>survei</w:t>
      </w:r>
      <w:r w:rsidR="00A065B1">
        <w:rPr>
          <w:lang w:val="en-GB"/>
        </w:rPr>
        <w:t xml:space="preserve"> dan memiliki kesempatan untuk melakukan </w:t>
      </w:r>
      <w:r w:rsidR="00A065B1">
        <w:rPr>
          <w:i/>
          <w:lang w:val="en-GB"/>
        </w:rPr>
        <w:t>vote</w:t>
      </w:r>
      <w:r w:rsidR="00A065B1">
        <w:rPr>
          <w:lang w:val="en-GB"/>
        </w:rPr>
        <w:t xml:space="preserve"> survei untuk menilai kualitas survei yang telah diisi.</w:t>
      </w:r>
    </w:p>
    <w:p w14:paraId="25C2DA2F" w14:textId="2E006470" w:rsidR="0050471A" w:rsidRPr="00AF7E8D" w:rsidRDefault="00A96551" w:rsidP="00A96551">
      <w:pPr>
        <w:ind w:firstLine="709"/>
        <w:rPr>
          <w:lang w:val="en-GB"/>
        </w:rPr>
      </w:pPr>
      <w:r>
        <w:rPr>
          <w:lang w:val="en-GB"/>
        </w:rPr>
        <w:t xml:space="preserve">Penilaian survei dilakukan dengan menghitung jumlah responden dibandingkan dengan </w:t>
      </w:r>
      <w:r>
        <w:rPr>
          <w:i/>
          <w:lang w:val="en-GB"/>
        </w:rPr>
        <w:t xml:space="preserve">vote </w:t>
      </w:r>
      <w:r>
        <w:rPr>
          <w:lang w:val="en-GB"/>
        </w:rPr>
        <w:t xml:space="preserve">dari responden. Hasil perhitungan tersebut diakumulasikan dengan terakhir kali pengguna mengakses sistem. Survei-survei tersebut kemudian diurutkan berdasarkan kategorinya dan ditampilkan pada halaman </w:t>
      </w:r>
      <w:r>
        <w:rPr>
          <w:i/>
          <w:lang w:val="en-GB"/>
        </w:rPr>
        <w:t>leaderboard</w:t>
      </w:r>
      <w:r>
        <w:rPr>
          <w:lang w:val="en-GB"/>
        </w:rPr>
        <w:t>. Proses dapat dilihat pada Gambar 3.7 .</w:t>
      </w:r>
    </w:p>
    <w:p w14:paraId="00C80C1D" w14:textId="77777777" w:rsidR="00420731" w:rsidRDefault="00420731" w:rsidP="005E4589">
      <w:pPr>
        <w:pStyle w:val="ReportContent"/>
      </w:pPr>
    </w:p>
    <w:p w14:paraId="3516360A" w14:textId="77777777" w:rsidR="00420731" w:rsidRDefault="00420731" w:rsidP="00420731">
      <w:pPr>
        <w:pStyle w:val="ReportContent"/>
        <w:keepNext/>
        <w:ind w:firstLine="0"/>
        <w:jc w:val="center"/>
      </w:pPr>
      <w:r>
        <w:rPr>
          <w:noProof/>
          <w:lang w:eastAsia="id-ID"/>
        </w:rPr>
        <w:lastRenderedPageBreak/>
        <w:drawing>
          <wp:inline distT="0" distB="0" distL="0" distR="0" wp14:anchorId="1702EF2F" wp14:editId="486BF9D7">
            <wp:extent cx="5039995" cy="5260174"/>
            <wp:effectExtent l="0" t="0" r="0" b="0"/>
            <wp:docPr id="5" name="Picture 5" descr="C:\Users\Marlina\AppData\Local\Microsoft\Windows\INetCache\Content.Word\flowchart leader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lina\AppData\Local\Microsoft\Windows\INetCache\Content.Word\flowchart leaderboar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5260174"/>
                    </a:xfrm>
                    <a:prstGeom prst="rect">
                      <a:avLst/>
                    </a:prstGeom>
                    <a:noFill/>
                    <a:ln>
                      <a:noFill/>
                    </a:ln>
                  </pic:spPr>
                </pic:pic>
              </a:graphicData>
            </a:graphic>
          </wp:inline>
        </w:drawing>
      </w:r>
    </w:p>
    <w:p w14:paraId="7FAA379A" w14:textId="7BA8B2A5" w:rsidR="00420731" w:rsidRPr="00420731" w:rsidRDefault="00420731" w:rsidP="00420731">
      <w:pPr>
        <w:pStyle w:val="Caption"/>
        <w:rPr>
          <w:i/>
        </w:rPr>
      </w:pPr>
      <w:bookmarkStart w:id="182" w:name="_Toc480239098"/>
      <w:r>
        <w:t xml:space="preserve">Gambar </w:t>
      </w:r>
      <w:fldSimple w:instr=" STYLEREF 1 \s ">
        <w:r w:rsidR="003A7C7F">
          <w:rPr>
            <w:noProof/>
          </w:rPr>
          <w:t>3</w:t>
        </w:r>
      </w:fldSimple>
      <w:r w:rsidR="003A7C7F">
        <w:t>.</w:t>
      </w:r>
      <w:fldSimple w:instr=" SEQ Gambar \* ARABIC \s 1 ">
        <w:r w:rsidR="003A7C7F">
          <w:rPr>
            <w:noProof/>
          </w:rPr>
          <w:t>7</w:t>
        </w:r>
      </w:fldSimple>
      <w:r>
        <w:t xml:space="preserve"> </w:t>
      </w:r>
      <w:r>
        <w:rPr>
          <w:i/>
        </w:rPr>
        <w:t>Flowchart Leaderboard</w:t>
      </w:r>
      <w:bookmarkEnd w:id="182"/>
    </w:p>
    <w:p w14:paraId="6FD146BE" w14:textId="77777777" w:rsidR="00420731" w:rsidRDefault="00420731" w:rsidP="00420731">
      <w:pPr>
        <w:pStyle w:val="ReportContent"/>
      </w:pPr>
    </w:p>
    <w:p w14:paraId="5F2FB49E" w14:textId="4E9F30F8" w:rsidR="00420731" w:rsidRDefault="00420731" w:rsidP="00420731">
      <w:pPr>
        <w:pStyle w:val="Heading3"/>
      </w:pPr>
      <w:bookmarkStart w:id="183" w:name="_Toc480274161"/>
      <w:r>
        <w:t xml:space="preserve">Proses Bisnis </w:t>
      </w:r>
      <w:r w:rsidRPr="00420731">
        <w:rPr>
          <w:i/>
        </w:rPr>
        <w:t>Badges</w:t>
      </w:r>
      <w:bookmarkEnd w:id="183"/>
    </w:p>
    <w:p w14:paraId="7D439B56" w14:textId="0F572C30" w:rsidR="0094524E" w:rsidRPr="00AF7E8D" w:rsidRDefault="0094524E" w:rsidP="005B3809">
      <w:pPr>
        <w:ind w:firstLine="709"/>
        <w:rPr>
          <w:lang w:val="en-GB"/>
        </w:rPr>
      </w:pPr>
      <w:r>
        <w:rPr>
          <w:lang w:val="en-GB"/>
        </w:rPr>
        <w:t>Proses dimulai dengan pengguna yang</w:t>
      </w:r>
      <w:r w:rsidR="005B3809">
        <w:rPr>
          <w:lang w:val="en-GB"/>
        </w:rPr>
        <w:t xml:space="preserve"> melakukan </w:t>
      </w:r>
      <w:r w:rsidR="005B3809">
        <w:rPr>
          <w:i/>
          <w:lang w:val="en-GB"/>
        </w:rPr>
        <w:t>desired actions</w:t>
      </w:r>
      <w:r w:rsidR="005B3809">
        <w:rPr>
          <w:lang w:val="en-GB"/>
        </w:rPr>
        <w:t xml:space="preserve"> yaitu aksi yang harus dilakukan untuk mendapatkan </w:t>
      </w:r>
      <w:r w:rsidR="005B3809">
        <w:rPr>
          <w:i/>
          <w:lang w:val="en-GB"/>
        </w:rPr>
        <w:t>badges</w:t>
      </w:r>
      <w:r w:rsidR="005B3809">
        <w:rPr>
          <w:lang w:val="en-GB"/>
        </w:rPr>
        <w:t>. Sistem akan melakukan pengecekan terhadap pencapaian pengguna (</w:t>
      </w:r>
      <w:r w:rsidR="005B3809">
        <w:rPr>
          <w:i/>
          <w:lang w:val="en-GB"/>
        </w:rPr>
        <w:t>win-state</w:t>
      </w:r>
      <w:r w:rsidR="005B3809">
        <w:rPr>
          <w:lang w:val="en-GB"/>
        </w:rPr>
        <w:t xml:space="preserve">). Jika pengguna telah mencapai </w:t>
      </w:r>
      <w:r w:rsidR="005B3809">
        <w:rPr>
          <w:i/>
          <w:lang w:val="en-GB"/>
        </w:rPr>
        <w:t>win-state</w:t>
      </w:r>
      <w:r w:rsidR="005B3809">
        <w:rPr>
          <w:lang w:val="en-GB"/>
        </w:rPr>
        <w:t xml:space="preserve">, maka system akan memberikan </w:t>
      </w:r>
      <w:r w:rsidR="005B3809">
        <w:rPr>
          <w:i/>
          <w:lang w:val="en-GB"/>
        </w:rPr>
        <w:t>badges</w:t>
      </w:r>
      <w:r w:rsidR="005B3809">
        <w:rPr>
          <w:lang w:val="en-GB"/>
        </w:rPr>
        <w:t xml:space="preserve"> sesuai dengan </w:t>
      </w:r>
      <w:r w:rsidR="005B3809">
        <w:rPr>
          <w:i/>
          <w:lang w:val="en-GB"/>
        </w:rPr>
        <w:t>desired actions</w:t>
      </w:r>
      <w:r w:rsidR="005B3809">
        <w:rPr>
          <w:lang w:val="en-US"/>
        </w:rPr>
        <w:t xml:space="preserve"> yang dilakukan. Jika belum mencapai </w:t>
      </w:r>
      <w:r w:rsidR="005B3809">
        <w:rPr>
          <w:i/>
          <w:lang w:val="en-US"/>
        </w:rPr>
        <w:t>win-state</w:t>
      </w:r>
      <w:r w:rsidR="005B3809">
        <w:rPr>
          <w:lang w:val="en-US"/>
        </w:rPr>
        <w:t xml:space="preserve">, pengguna tetap diarahkan untuk melakukan </w:t>
      </w:r>
      <w:r w:rsidR="005B3809">
        <w:rPr>
          <w:i/>
          <w:lang w:val="en-US"/>
        </w:rPr>
        <w:t>desired actions</w:t>
      </w:r>
      <w:r w:rsidR="005B3809">
        <w:rPr>
          <w:lang w:val="en-US"/>
        </w:rPr>
        <w:t>.</w:t>
      </w:r>
      <w:r>
        <w:rPr>
          <w:lang w:val="en-GB"/>
        </w:rPr>
        <w:t xml:space="preserve"> Pros</w:t>
      </w:r>
      <w:r w:rsidR="005B3809">
        <w:rPr>
          <w:lang w:val="en-GB"/>
        </w:rPr>
        <w:t>es dapat dilihat pada Gambar 3.8</w:t>
      </w:r>
      <w:r>
        <w:rPr>
          <w:lang w:val="en-GB"/>
        </w:rPr>
        <w:t>.</w:t>
      </w:r>
    </w:p>
    <w:p w14:paraId="3445D81B" w14:textId="77777777" w:rsidR="00420731" w:rsidRDefault="00420731" w:rsidP="00420731">
      <w:pPr>
        <w:pStyle w:val="ReportContent"/>
      </w:pPr>
    </w:p>
    <w:p w14:paraId="5B25D6FD" w14:textId="77777777" w:rsidR="00420731" w:rsidRDefault="00420731" w:rsidP="00420731">
      <w:pPr>
        <w:pStyle w:val="ReportContent"/>
        <w:keepNext/>
      </w:pPr>
      <w:r>
        <w:rPr>
          <w:noProof/>
          <w:lang w:eastAsia="id-ID"/>
        </w:rPr>
        <w:lastRenderedPageBreak/>
        <w:drawing>
          <wp:inline distT="0" distB="0" distL="0" distR="0" wp14:anchorId="372C9905" wp14:editId="715C82BF">
            <wp:extent cx="4610735" cy="4348480"/>
            <wp:effectExtent l="0" t="0" r="0" b="0"/>
            <wp:docPr id="16" name="Picture 16" descr="C:\Users\Marlina\AppData\Local\Microsoft\Windows\INetCache\Content.Word\flowchart ba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ina\AppData\Local\Microsoft\Windows\INetCache\Content.Word\flowchart badge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0735" cy="4348480"/>
                    </a:xfrm>
                    <a:prstGeom prst="rect">
                      <a:avLst/>
                    </a:prstGeom>
                    <a:noFill/>
                    <a:ln>
                      <a:noFill/>
                    </a:ln>
                  </pic:spPr>
                </pic:pic>
              </a:graphicData>
            </a:graphic>
          </wp:inline>
        </w:drawing>
      </w:r>
    </w:p>
    <w:p w14:paraId="329F60AB" w14:textId="7556AAC8" w:rsidR="00420731" w:rsidRPr="00420731" w:rsidRDefault="00420731" w:rsidP="00420731">
      <w:pPr>
        <w:pStyle w:val="Caption"/>
        <w:rPr>
          <w:i/>
        </w:rPr>
      </w:pPr>
      <w:bookmarkStart w:id="184" w:name="_Toc480239099"/>
      <w:r>
        <w:t xml:space="preserve">Gambar </w:t>
      </w:r>
      <w:fldSimple w:instr=" STYLEREF 1 \s ">
        <w:r w:rsidR="003A7C7F">
          <w:rPr>
            <w:noProof/>
          </w:rPr>
          <w:t>3</w:t>
        </w:r>
      </w:fldSimple>
      <w:r w:rsidR="003A7C7F">
        <w:t>.</w:t>
      </w:r>
      <w:fldSimple w:instr=" SEQ Gambar \* ARABIC \s 1 ">
        <w:r w:rsidR="003A7C7F">
          <w:rPr>
            <w:noProof/>
          </w:rPr>
          <w:t>8</w:t>
        </w:r>
      </w:fldSimple>
      <w:r>
        <w:t xml:space="preserve"> </w:t>
      </w:r>
      <w:r>
        <w:rPr>
          <w:i/>
        </w:rPr>
        <w:t>Flowchart Badges</w:t>
      </w:r>
      <w:bookmarkEnd w:id="184"/>
    </w:p>
    <w:p w14:paraId="5D8A9C1B" w14:textId="77777777" w:rsidR="00420731" w:rsidRDefault="00420731" w:rsidP="00420731">
      <w:pPr>
        <w:pStyle w:val="ReportContent"/>
      </w:pPr>
    </w:p>
    <w:p w14:paraId="19C22199" w14:textId="49E948B2" w:rsidR="00420731" w:rsidRPr="00420731" w:rsidRDefault="00420731" w:rsidP="00420731">
      <w:pPr>
        <w:pStyle w:val="Heading3"/>
        <w:rPr>
          <w:i/>
        </w:rPr>
      </w:pPr>
      <w:bookmarkStart w:id="185" w:name="_Toc480274162"/>
      <w:r>
        <w:t xml:space="preserve">Proses Bisnis </w:t>
      </w:r>
      <w:r w:rsidRPr="00420731">
        <w:rPr>
          <w:i/>
        </w:rPr>
        <w:t>Event</w:t>
      </w:r>
      <w:bookmarkEnd w:id="185"/>
    </w:p>
    <w:p w14:paraId="17C6CC07" w14:textId="02978F2C" w:rsidR="0004482B" w:rsidRPr="00AF7E8D" w:rsidRDefault="0004482B" w:rsidP="00380CAB">
      <w:pPr>
        <w:ind w:firstLine="709"/>
        <w:rPr>
          <w:lang w:val="en-GB"/>
        </w:rPr>
      </w:pPr>
      <w:r>
        <w:rPr>
          <w:lang w:val="en-GB"/>
        </w:rPr>
        <w:t xml:space="preserve">Proses dimulai dengan sistem yang mengumumkan adanya </w:t>
      </w:r>
      <w:r>
        <w:rPr>
          <w:i/>
          <w:lang w:val="en-GB"/>
        </w:rPr>
        <w:t>event</w:t>
      </w:r>
      <w:r>
        <w:rPr>
          <w:lang w:val="en-GB"/>
        </w:rPr>
        <w:t xml:space="preserve">. Pengguna yang menerima pengumuman dan tertarik mengikuti </w:t>
      </w:r>
      <w:r>
        <w:rPr>
          <w:i/>
          <w:lang w:val="en-GB"/>
        </w:rPr>
        <w:t>event</w:t>
      </w:r>
      <w:r>
        <w:rPr>
          <w:lang w:val="en-GB"/>
        </w:rPr>
        <w:t xml:space="preserve"> akan melakukan </w:t>
      </w:r>
      <w:r>
        <w:rPr>
          <w:i/>
          <w:lang w:val="en-GB"/>
        </w:rPr>
        <w:t>desired actions</w:t>
      </w:r>
      <w:r>
        <w:rPr>
          <w:lang w:val="en-GB"/>
        </w:rPr>
        <w:t xml:space="preserve">. Sistem melakukan pengecekan terhadap pencapaian pengguna. Jika pengguna telah mencapai </w:t>
      </w:r>
      <w:r>
        <w:rPr>
          <w:i/>
          <w:lang w:val="en-GB"/>
        </w:rPr>
        <w:t>win-state</w:t>
      </w:r>
      <w:r w:rsidR="00380CAB">
        <w:rPr>
          <w:i/>
          <w:lang w:val="en-GB"/>
        </w:rPr>
        <w:t xml:space="preserve"> </w:t>
      </w:r>
      <w:r w:rsidR="00380CAB">
        <w:rPr>
          <w:lang w:val="en-GB"/>
        </w:rPr>
        <w:t xml:space="preserve">yang ditentukan pada </w:t>
      </w:r>
      <w:r w:rsidR="00380CAB">
        <w:rPr>
          <w:i/>
          <w:lang w:val="en-GB"/>
        </w:rPr>
        <w:t>event</w:t>
      </w:r>
      <w:r w:rsidR="00380CAB">
        <w:rPr>
          <w:lang w:val="en-GB"/>
        </w:rPr>
        <w:t xml:space="preserve">, pengguna akan mendapatkan </w:t>
      </w:r>
      <w:r w:rsidR="00380CAB">
        <w:rPr>
          <w:i/>
          <w:lang w:val="en-GB"/>
        </w:rPr>
        <w:t>badges</w:t>
      </w:r>
      <w:r w:rsidR="00380CAB">
        <w:rPr>
          <w:lang w:val="en-GB"/>
        </w:rPr>
        <w:t xml:space="preserve"> yang dijanjikan. Jika belum mencapai </w:t>
      </w:r>
      <w:r w:rsidR="00380CAB">
        <w:rPr>
          <w:i/>
          <w:lang w:val="en-GB"/>
        </w:rPr>
        <w:t>win-state</w:t>
      </w:r>
      <w:r w:rsidR="00380CAB">
        <w:rPr>
          <w:lang w:val="en-GB"/>
        </w:rPr>
        <w:t xml:space="preserve">, pengguna akan diarahkan untuk kembali melakukan </w:t>
      </w:r>
      <w:r w:rsidR="00380CAB">
        <w:rPr>
          <w:i/>
          <w:lang w:val="en-GB"/>
        </w:rPr>
        <w:t>desired actions</w:t>
      </w:r>
      <w:r w:rsidR="00380CAB">
        <w:rPr>
          <w:lang w:val="en-GB"/>
        </w:rPr>
        <w:t>.</w:t>
      </w:r>
      <w:r>
        <w:rPr>
          <w:lang w:val="en-GB"/>
        </w:rPr>
        <w:t xml:space="preserve"> Pros</w:t>
      </w:r>
      <w:r w:rsidR="00380CAB">
        <w:rPr>
          <w:lang w:val="en-GB"/>
        </w:rPr>
        <w:t>es dapat dilihat pada Gambar 3.9</w:t>
      </w:r>
      <w:r>
        <w:rPr>
          <w:lang w:val="en-GB"/>
        </w:rPr>
        <w:t>.</w:t>
      </w:r>
    </w:p>
    <w:p w14:paraId="31507D6F" w14:textId="77777777" w:rsidR="00420731" w:rsidRDefault="00420731" w:rsidP="00420731">
      <w:pPr>
        <w:pStyle w:val="ReportContent"/>
      </w:pPr>
    </w:p>
    <w:p w14:paraId="69FAC908" w14:textId="77777777" w:rsidR="00420731" w:rsidRDefault="00420731" w:rsidP="00420731">
      <w:pPr>
        <w:pStyle w:val="ReportContent"/>
        <w:keepNext/>
      </w:pPr>
      <w:r>
        <w:rPr>
          <w:noProof/>
          <w:lang w:eastAsia="id-ID"/>
        </w:rPr>
        <w:lastRenderedPageBreak/>
        <w:drawing>
          <wp:inline distT="0" distB="0" distL="0" distR="0" wp14:anchorId="441B1647" wp14:editId="0510CAD5">
            <wp:extent cx="4610735" cy="4921885"/>
            <wp:effectExtent l="0" t="0" r="0" b="0"/>
            <wp:docPr id="18" name="Picture 18" descr="C:\Users\Marlina\AppData\Local\Microsoft\Windows\INetCache\Content.Word\flowchart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lina\AppData\Local\Microsoft\Windows\INetCache\Content.Word\flowchart ev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10735" cy="4921885"/>
                    </a:xfrm>
                    <a:prstGeom prst="rect">
                      <a:avLst/>
                    </a:prstGeom>
                    <a:noFill/>
                    <a:ln>
                      <a:noFill/>
                    </a:ln>
                  </pic:spPr>
                </pic:pic>
              </a:graphicData>
            </a:graphic>
          </wp:inline>
        </w:drawing>
      </w:r>
    </w:p>
    <w:p w14:paraId="16EC85E0" w14:textId="14046713" w:rsidR="00420731" w:rsidRPr="00420731" w:rsidRDefault="00420731" w:rsidP="00420731">
      <w:pPr>
        <w:pStyle w:val="Caption"/>
        <w:rPr>
          <w:i/>
        </w:rPr>
      </w:pPr>
      <w:bookmarkStart w:id="186" w:name="_Toc480239100"/>
      <w:r>
        <w:t xml:space="preserve">Gambar </w:t>
      </w:r>
      <w:fldSimple w:instr=" STYLEREF 1 \s ">
        <w:r w:rsidR="003A7C7F">
          <w:rPr>
            <w:noProof/>
          </w:rPr>
          <w:t>3</w:t>
        </w:r>
      </w:fldSimple>
      <w:r w:rsidR="003A7C7F">
        <w:t>.</w:t>
      </w:r>
      <w:fldSimple w:instr=" SEQ Gambar \* ARABIC \s 1 ">
        <w:r w:rsidR="003A7C7F">
          <w:rPr>
            <w:noProof/>
          </w:rPr>
          <w:t>9</w:t>
        </w:r>
      </w:fldSimple>
      <w:r>
        <w:t xml:space="preserve"> </w:t>
      </w:r>
      <w:r>
        <w:rPr>
          <w:i/>
        </w:rPr>
        <w:t>Flowchart Event</w:t>
      </w:r>
      <w:bookmarkEnd w:id="186"/>
    </w:p>
    <w:p w14:paraId="0E2AB46F" w14:textId="77777777" w:rsidR="00420731" w:rsidRDefault="00420731" w:rsidP="00420731">
      <w:pPr>
        <w:pStyle w:val="ReportContent"/>
      </w:pPr>
    </w:p>
    <w:p w14:paraId="0D7E6660" w14:textId="39AC7DB4" w:rsidR="00420731" w:rsidRDefault="00420731" w:rsidP="00420731">
      <w:pPr>
        <w:pStyle w:val="Heading3"/>
      </w:pPr>
      <w:bookmarkStart w:id="187" w:name="_Toc480274163"/>
      <w:r>
        <w:t xml:space="preserve">Proses Bisnis </w:t>
      </w:r>
      <w:r w:rsidRPr="00420731">
        <w:rPr>
          <w:i/>
        </w:rPr>
        <w:t>Mystery Box</w:t>
      </w:r>
      <w:bookmarkEnd w:id="187"/>
    </w:p>
    <w:p w14:paraId="3912051C" w14:textId="2F2EA0C4" w:rsidR="004E2CB1" w:rsidRPr="00AF7E8D" w:rsidRDefault="004E2CB1" w:rsidP="00EC64EB">
      <w:pPr>
        <w:ind w:firstLine="709"/>
        <w:rPr>
          <w:lang w:val="en-GB"/>
        </w:rPr>
      </w:pPr>
      <w:r>
        <w:rPr>
          <w:lang w:val="en-GB"/>
        </w:rPr>
        <w:t>Proses dimulai dengan pengguna</w:t>
      </w:r>
      <w:r w:rsidR="00EC64EB">
        <w:rPr>
          <w:lang w:val="en-GB"/>
        </w:rPr>
        <w:t xml:space="preserve"> melakukan </w:t>
      </w:r>
      <w:r w:rsidR="00EC64EB">
        <w:rPr>
          <w:i/>
          <w:lang w:val="en-GB"/>
        </w:rPr>
        <w:t>login</w:t>
      </w:r>
      <w:r w:rsidR="00EC64EB">
        <w:rPr>
          <w:lang w:val="en-GB"/>
        </w:rPr>
        <w:t xml:space="preserve">. Sistem akan melakuakn pengecekan, apakah pengguna telah melakukan </w:t>
      </w:r>
      <w:r w:rsidR="00EC64EB">
        <w:rPr>
          <w:i/>
          <w:lang w:val="en-GB"/>
        </w:rPr>
        <w:t xml:space="preserve">login </w:t>
      </w:r>
      <w:r w:rsidR="00EC64EB">
        <w:rPr>
          <w:lang w:val="en-GB"/>
        </w:rPr>
        <w:t xml:space="preserve">sebelumnya pada hari itu. Jika pengguna belum melakukan </w:t>
      </w:r>
      <w:r w:rsidR="00EC64EB">
        <w:rPr>
          <w:i/>
          <w:lang w:val="en-GB"/>
        </w:rPr>
        <w:t>login</w:t>
      </w:r>
      <w:r w:rsidR="00EC64EB">
        <w:rPr>
          <w:lang w:val="en-GB"/>
        </w:rPr>
        <w:t xml:space="preserve">, sistem akan memberikan </w:t>
      </w:r>
      <w:r w:rsidR="00EC64EB">
        <w:rPr>
          <w:i/>
          <w:lang w:val="en-GB"/>
        </w:rPr>
        <w:t>mystery box</w:t>
      </w:r>
      <w:r w:rsidR="00EC64EB">
        <w:rPr>
          <w:lang w:val="en-GB"/>
        </w:rPr>
        <w:t xml:space="preserve">. </w:t>
      </w:r>
      <w:r w:rsidR="00EC64EB">
        <w:rPr>
          <w:i/>
          <w:lang w:val="en-GB"/>
        </w:rPr>
        <w:t>Mystery box</w:t>
      </w:r>
      <w:r w:rsidR="00EC64EB">
        <w:rPr>
          <w:lang w:val="en-GB"/>
        </w:rPr>
        <w:t xml:space="preserve"> dapat berisi </w:t>
      </w:r>
      <w:r w:rsidR="00EC64EB">
        <w:rPr>
          <w:i/>
          <w:lang w:val="en-GB"/>
        </w:rPr>
        <w:t>badges</w:t>
      </w:r>
      <w:r w:rsidR="00EC64EB">
        <w:rPr>
          <w:lang w:val="en-GB"/>
        </w:rPr>
        <w:t xml:space="preserve"> langka atau tidak berisi apapun, isi dari </w:t>
      </w:r>
      <w:r w:rsidR="00EC64EB">
        <w:rPr>
          <w:i/>
          <w:lang w:val="en-GB"/>
        </w:rPr>
        <w:t>mystery box</w:t>
      </w:r>
      <w:r w:rsidR="00EC64EB">
        <w:rPr>
          <w:lang w:val="en-GB"/>
        </w:rPr>
        <w:t xml:space="preserve"> bersifat acak. Pengguna akan membuka </w:t>
      </w:r>
      <w:r w:rsidR="00EC64EB">
        <w:rPr>
          <w:i/>
          <w:lang w:val="en-GB"/>
        </w:rPr>
        <w:t>mystery box</w:t>
      </w:r>
      <w:r w:rsidR="00EC64EB">
        <w:rPr>
          <w:lang w:val="en-GB"/>
        </w:rPr>
        <w:t xml:space="preserve"> dan mendapatkan hadiah yang telah disediakan.</w:t>
      </w:r>
      <w:r>
        <w:rPr>
          <w:lang w:val="en-GB"/>
        </w:rPr>
        <w:t xml:space="preserve"> Proses dapat dilihat pada Gambar 3.10.</w:t>
      </w:r>
    </w:p>
    <w:p w14:paraId="6924CD89" w14:textId="77777777" w:rsidR="00420731" w:rsidRDefault="00420731" w:rsidP="00420731">
      <w:pPr>
        <w:pStyle w:val="ReportContent"/>
      </w:pPr>
    </w:p>
    <w:p w14:paraId="5FA366E9" w14:textId="77777777" w:rsidR="00420731" w:rsidRDefault="00420731" w:rsidP="00420731">
      <w:pPr>
        <w:pStyle w:val="ReportContent"/>
        <w:keepNext/>
      </w:pPr>
      <w:r>
        <w:rPr>
          <w:noProof/>
          <w:lang w:eastAsia="id-ID"/>
        </w:rPr>
        <w:lastRenderedPageBreak/>
        <w:drawing>
          <wp:inline distT="0" distB="0" distL="0" distR="0" wp14:anchorId="70F4D23F" wp14:editId="70420127">
            <wp:extent cx="4610735" cy="5019675"/>
            <wp:effectExtent l="0" t="0" r="0" b="0"/>
            <wp:docPr id="19" name="Picture 19" descr="C:\Users\Marlina\AppData\Local\Microsoft\Windows\INetCache\Content.Word\flowchart mystery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lina\AppData\Local\Microsoft\Windows\INetCache\Content.Word\flowchart mystery box.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10735" cy="5019675"/>
                    </a:xfrm>
                    <a:prstGeom prst="rect">
                      <a:avLst/>
                    </a:prstGeom>
                    <a:noFill/>
                    <a:ln>
                      <a:noFill/>
                    </a:ln>
                  </pic:spPr>
                </pic:pic>
              </a:graphicData>
            </a:graphic>
          </wp:inline>
        </w:drawing>
      </w:r>
    </w:p>
    <w:p w14:paraId="77A5D970" w14:textId="15DAA4CE" w:rsidR="00420731" w:rsidRPr="00420731" w:rsidRDefault="00420731" w:rsidP="00420731">
      <w:pPr>
        <w:pStyle w:val="Caption"/>
        <w:rPr>
          <w:i/>
        </w:rPr>
      </w:pPr>
      <w:bookmarkStart w:id="188" w:name="_Toc480239101"/>
      <w:r>
        <w:t xml:space="preserve">Gambar </w:t>
      </w:r>
      <w:fldSimple w:instr=" STYLEREF 1 \s ">
        <w:r w:rsidR="003A7C7F">
          <w:rPr>
            <w:noProof/>
          </w:rPr>
          <w:t>3</w:t>
        </w:r>
      </w:fldSimple>
      <w:r w:rsidR="003A7C7F">
        <w:t>.</w:t>
      </w:r>
      <w:fldSimple w:instr=" SEQ Gambar \* ARABIC \s 1 ">
        <w:r w:rsidR="003A7C7F">
          <w:rPr>
            <w:noProof/>
          </w:rPr>
          <w:t>10</w:t>
        </w:r>
      </w:fldSimple>
      <w:r>
        <w:t xml:space="preserve"> </w:t>
      </w:r>
      <w:r>
        <w:rPr>
          <w:i/>
        </w:rPr>
        <w:t>Flowchart Mystery Box</w:t>
      </w:r>
      <w:bookmarkEnd w:id="188"/>
    </w:p>
    <w:p w14:paraId="45A041A1" w14:textId="77777777" w:rsidR="00420731" w:rsidRDefault="00420731" w:rsidP="00420731">
      <w:pPr>
        <w:pStyle w:val="ReportContent"/>
      </w:pPr>
    </w:p>
    <w:p w14:paraId="05D80348" w14:textId="6C39BF7A" w:rsidR="00420731" w:rsidRDefault="00420731" w:rsidP="00420731">
      <w:pPr>
        <w:pStyle w:val="Heading3"/>
      </w:pPr>
      <w:bookmarkStart w:id="189" w:name="_Toc480274164"/>
      <w:r>
        <w:t xml:space="preserve">Proses Bisnis Membuat </w:t>
      </w:r>
      <w:r w:rsidR="00051DBD" w:rsidRPr="00051DBD">
        <w:rPr>
          <w:i/>
        </w:rPr>
        <w:t>Chat Group</w:t>
      </w:r>
      <w:bookmarkEnd w:id="189"/>
    </w:p>
    <w:p w14:paraId="017A8862" w14:textId="71147289" w:rsidR="00420731" w:rsidRPr="00164BD7" w:rsidRDefault="00C4515B" w:rsidP="00164BD7">
      <w:pPr>
        <w:ind w:firstLine="709"/>
        <w:rPr>
          <w:lang w:val="en-GB"/>
        </w:rPr>
      </w:pPr>
      <w:r>
        <w:rPr>
          <w:lang w:val="en-GB"/>
        </w:rPr>
        <w:t>Proses dimulai dengan pengguna</w:t>
      </w:r>
      <w:r w:rsidR="00F024F0">
        <w:rPr>
          <w:lang w:val="en-GB"/>
        </w:rPr>
        <w:t xml:space="preserve"> yang menambahkan </w:t>
      </w:r>
      <w:r w:rsidR="00F024F0">
        <w:rPr>
          <w:i/>
          <w:lang w:val="en-GB"/>
        </w:rPr>
        <w:t>chat group</w:t>
      </w:r>
      <w:r w:rsidR="00F024F0">
        <w:rPr>
          <w:lang w:val="en-GB"/>
        </w:rPr>
        <w:t xml:space="preserve">. Sistem akan mengecek tipe </w:t>
      </w:r>
      <w:r w:rsidR="00F024F0">
        <w:rPr>
          <w:i/>
          <w:lang w:val="en-GB"/>
        </w:rPr>
        <w:t xml:space="preserve">chat group </w:t>
      </w:r>
      <w:r w:rsidR="00F024F0">
        <w:rPr>
          <w:lang w:val="en-GB"/>
        </w:rPr>
        <w:t xml:space="preserve">yang dibuat oleh pengguna. Jika </w:t>
      </w:r>
      <w:r w:rsidR="00F024F0">
        <w:rPr>
          <w:i/>
          <w:lang w:val="en-GB"/>
        </w:rPr>
        <w:t>chat group</w:t>
      </w:r>
      <w:r w:rsidR="00F024F0">
        <w:rPr>
          <w:lang w:val="en-GB"/>
        </w:rPr>
        <w:t xml:space="preserve"> tersebut bertipe </w:t>
      </w:r>
      <w:r w:rsidR="00F024F0">
        <w:rPr>
          <w:i/>
          <w:lang w:val="en-GB"/>
        </w:rPr>
        <w:t>private</w:t>
      </w:r>
      <w:r w:rsidR="00F024F0">
        <w:rPr>
          <w:lang w:val="en-GB"/>
        </w:rPr>
        <w:t xml:space="preserve">, maka system akan menyembunyikan semua percakapan dari </w:t>
      </w:r>
      <w:r w:rsidR="00F024F0">
        <w:rPr>
          <w:i/>
          <w:lang w:val="en-GB"/>
        </w:rPr>
        <w:t>chat group</w:t>
      </w:r>
      <w:r w:rsidR="00F024F0">
        <w:rPr>
          <w:lang w:val="en-GB"/>
        </w:rPr>
        <w:t xml:space="preserve"> untuk pengguna bukan member. Jika </w:t>
      </w:r>
      <w:r w:rsidR="00F024F0">
        <w:rPr>
          <w:i/>
          <w:lang w:val="en-GB"/>
        </w:rPr>
        <w:t>chat group</w:t>
      </w:r>
      <w:r w:rsidR="00F024F0">
        <w:rPr>
          <w:lang w:val="en-GB"/>
        </w:rPr>
        <w:t xml:space="preserve"> bertipe </w:t>
      </w:r>
      <w:r w:rsidR="00F024F0">
        <w:rPr>
          <w:i/>
          <w:lang w:val="en-GB"/>
        </w:rPr>
        <w:t>mentorship</w:t>
      </w:r>
      <w:r w:rsidR="00DB5F52">
        <w:rPr>
          <w:lang w:val="en-GB"/>
        </w:rPr>
        <w:t xml:space="preserve">, system akan melakukan pengecekan terhadap status pengguna, apakah pengguna telah mendapatkan status mentor atau tidak. Pengguna yang telah berstatus mentor maka </w:t>
      </w:r>
      <w:r w:rsidR="00DB5F52">
        <w:rPr>
          <w:i/>
          <w:lang w:val="en-GB"/>
        </w:rPr>
        <w:t>chat group</w:t>
      </w:r>
      <w:r w:rsidR="00DB5F52">
        <w:rPr>
          <w:lang w:val="en-GB"/>
        </w:rPr>
        <w:t xml:space="preserve"> akan ditandai sebagai </w:t>
      </w:r>
      <w:r w:rsidR="00DB5F52">
        <w:rPr>
          <w:i/>
          <w:lang w:val="en-GB"/>
        </w:rPr>
        <w:t>chat group mentorship</w:t>
      </w:r>
      <w:r w:rsidR="00DB5F52">
        <w:rPr>
          <w:lang w:val="en-GB"/>
        </w:rPr>
        <w:t xml:space="preserve">. Jika </w:t>
      </w:r>
      <w:r w:rsidR="00DB5F52">
        <w:rPr>
          <w:i/>
          <w:lang w:val="en-GB"/>
        </w:rPr>
        <w:t xml:space="preserve">chat group </w:t>
      </w:r>
      <w:r w:rsidR="00DB5F52">
        <w:rPr>
          <w:lang w:val="en-GB"/>
        </w:rPr>
        <w:t xml:space="preserve">bertipe </w:t>
      </w:r>
      <w:r w:rsidR="00DB5F52">
        <w:rPr>
          <w:i/>
          <w:lang w:val="en-GB"/>
        </w:rPr>
        <w:t>public</w:t>
      </w:r>
      <w:r w:rsidR="00DB5F52">
        <w:rPr>
          <w:lang w:val="en-GB"/>
        </w:rPr>
        <w:t xml:space="preserve">, sistem akan langsung menampilkan </w:t>
      </w:r>
      <w:r w:rsidR="00DB5F52">
        <w:rPr>
          <w:i/>
          <w:lang w:val="en-GB"/>
        </w:rPr>
        <w:t xml:space="preserve">chat group </w:t>
      </w:r>
      <w:r w:rsidR="00DB5F52">
        <w:rPr>
          <w:lang w:val="en-GB"/>
        </w:rPr>
        <w:t xml:space="preserve">yang dapat diakses oleh pengguna di luar member. Setelah itu, </w:t>
      </w:r>
      <w:r w:rsidR="00DB5F52">
        <w:rPr>
          <w:lang w:val="en-GB"/>
        </w:rPr>
        <w:lastRenderedPageBreak/>
        <w:t xml:space="preserve">pengguna dapat berinteraksi dengan pengguna lain yang menjadi member pada </w:t>
      </w:r>
      <w:r w:rsidR="00DB5F52">
        <w:rPr>
          <w:i/>
          <w:lang w:val="en-GB"/>
        </w:rPr>
        <w:t>chat</w:t>
      </w:r>
      <w:r w:rsidR="00051DBD">
        <w:rPr>
          <w:i/>
          <w:lang w:val="en-GB"/>
        </w:rPr>
        <w:t xml:space="preserve"> group</w:t>
      </w:r>
      <w:r w:rsidR="00DB5F52">
        <w:rPr>
          <w:lang w:val="en-GB"/>
        </w:rPr>
        <w:t>. P</w:t>
      </w:r>
      <w:r>
        <w:rPr>
          <w:lang w:val="en-GB"/>
        </w:rPr>
        <w:t>roses dapat dilihat pada Gambar 3.11.</w:t>
      </w:r>
    </w:p>
    <w:p w14:paraId="649A9038" w14:textId="77777777" w:rsidR="00420731" w:rsidRDefault="00420731" w:rsidP="00420731">
      <w:pPr>
        <w:pStyle w:val="ReportContent"/>
        <w:keepNext/>
      </w:pPr>
      <w:r>
        <w:rPr>
          <w:noProof/>
          <w:lang w:eastAsia="id-ID"/>
        </w:rPr>
        <w:drawing>
          <wp:inline distT="0" distB="0" distL="0" distR="0" wp14:anchorId="4946B2D9" wp14:editId="2F3322B7">
            <wp:extent cx="5039995" cy="5621436"/>
            <wp:effectExtent l="0" t="0" r="0" b="0"/>
            <wp:docPr id="20" name="Picture 20" descr="C:\Users\Marlina\AppData\Local\Microsoft\Windows\INetCache\Content.Word\flowchart membuat cha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lina\AppData\Local\Microsoft\Windows\INetCache\Content.Word\flowchart membuat chat group.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5621436"/>
                    </a:xfrm>
                    <a:prstGeom prst="rect">
                      <a:avLst/>
                    </a:prstGeom>
                    <a:noFill/>
                    <a:ln>
                      <a:noFill/>
                    </a:ln>
                  </pic:spPr>
                </pic:pic>
              </a:graphicData>
            </a:graphic>
          </wp:inline>
        </w:drawing>
      </w:r>
    </w:p>
    <w:p w14:paraId="40BD4110" w14:textId="12D19B4E" w:rsidR="00420731" w:rsidRPr="00420731" w:rsidRDefault="00420731" w:rsidP="00420731">
      <w:pPr>
        <w:pStyle w:val="Caption"/>
        <w:rPr>
          <w:i/>
        </w:rPr>
      </w:pPr>
      <w:bookmarkStart w:id="190" w:name="_Toc480239102"/>
      <w:r>
        <w:t xml:space="preserve">Gambar </w:t>
      </w:r>
      <w:fldSimple w:instr=" STYLEREF 1 \s ">
        <w:r w:rsidR="003A7C7F">
          <w:rPr>
            <w:noProof/>
          </w:rPr>
          <w:t>3</w:t>
        </w:r>
      </w:fldSimple>
      <w:r w:rsidR="003A7C7F">
        <w:t>.</w:t>
      </w:r>
      <w:fldSimple w:instr=" SEQ Gambar \* ARABIC \s 1 ">
        <w:r w:rsidR="003A7C7F">
          <w:rPr>
            <w:noProof/>
          </w:rPr>
          <w:t>11</w:t>
        </w:r>
      </w:fldSimple>
      <w:r>
        <w:t xml:space="preserve"> </w:t>
      </w:r>
      <w:r>
        <w:rPr>
          <w:i/>
        </w:rPr>
        <w:t xml:space="preserve">Flowchart </w:t>
      </w:r>
      <w:r>
        <w:t xml:space="preserve">Membuat </w:t>
      </w:r>
      <w:r>
        <w:rPr>
          <w:i/>
        </w:rPr>
        <w:t>Chat Group</w:t>
      </w:r>
      <w:bookmarkEnd w:id="190"/>
    </w:p>
    <w:p w14:paraId="1A8FCB2C" w14:textId="77777777" w:rsidR="00420731" w:rsidRDefault="00420731" w:rsidP="00420731">
      <w:pPr>
        <w:pStyle w:val="ReportContent"/>
      </w:pPr>
    </w:p>
    <w:p w14:paraId="15DBD599" w14:textId="470E33C5" w:rsidR="00420731" w:rsidRPr="00420731" w:rsidRDefault="00420731" w:rsidP="00420731">
      <w:pPr>
        <w:pStyle w:val="Heading3"/>
        <w:rPr>
          <w:i/>
        </w:rPr>
      </w:pPr>
      <w:bookmarkStart w:id="191" w:name="_Toc480274165"/>
      <w:r>
        <w:t xml:space="preserve">Proses Bisnis Bergabung dengan </w:t>
      </w:r>
      <w:r w:rsidRPr="00420731">
        <w:rPr>
          <w:i/>
        </w:rPr>
        <w:t>Chat Group</w:t>
      </w:r>
      <w:bookmarkEnd w:id="191"/>
    </w:p>
    <w:p w14:paraId="48FDFD0E" w14:textId="09ACE7C7" w:rsidR="00481D1A" w:rsidRPr="00AF7E8D" w:rsidRDefault="00481D1A" w:rsidP="008911A6">
      <w:pPr>
        <w:ind w:firstLine="709"/>
        <w:rPr>
          <w:lang w:val="en-GB"/>
        </w:rPr>
      </w:pPr>
      <w:r>
        <w:rPr>
          <w:lang w:val="en-GB"/>
        </w:rPr>
        <w:t xml:space="preserve">Proses dimulai dengan pengguna yang mengakses dan mengirim permintaan ke </w:t>
      </w:r>
      <w:r>
        <w:rPr>
          <w:i/>
          <w:lang w:val="en-GB"/>
        </w:rPr>
        <w:t>chat group</w:t>
      </w:r>
      <w:r>
        <w:rPr>
          <w:lang w:val="en-GB"/>
        </w:rPr>
        <w:t xml:space="preserve">. Sistem akan menampilkan permintaan bergabung ke </w:t>
      </w:r>
      <w:r>
        <w:rPr>
          <w:i/>
          <w:lang w:val="en-GB"/>
        </w:rPr>
        <w:t>chat group</w:t>
      </w:r>
      <w:r w:rsidR="004634D7">
        <w:rPr>
          <w:lang w:val="en-GB"/>
        </w:rPr>
        <w:t xml:space="preserve"> pada anggota </w:t>
      </w:r>
      <w:r w:rsidR="004634D7">
        <w:rPr>
          <w:i/>
          <w:lang w:val="en-GB"/>
        </w:rPr>
        <w:t>chat group</w:t>
      </w:r>
      <w:r w:rsidR="004634D7">
        <w:rPr>
          <w:lang w:val="en-GB"/>
        </w:rPr>
        <w:t xml:space="preserve">. </w:t>
      </w:r>
      <w:r w:rsidR="006C24D6">
        <w:rPr>
          <w:lang w:val="en-GB"/>
        </w:rPr>
        <w:t xml:space="preserve">Pengguna mengonfirmasi keanggotaan pengguna yang melakukan permintaan. Setelah dikonfirmasi, pengguna dapat saling berinteraksi di </w:t>
      </w:r>
      <w:r w:rsidR="006C24D6">
        <w:rPr>
          <w:i/>
          <w:lang w:val="en-GB"/>
        </w:rPr>
        <w:t>chat group</w:t>
      </w:r>
      <w:r w:rsidR="006C24D6">
        <w:rPr>
          <w:lang w:val="en-GB"/>
        </w:rPr>
        <w:t>.</w:t>
      </w:r>
      <w:r>
        <w:rPr>
          <w:lang w:val="en-GB"/>
        </w:rPr>
        <w:t xml:space="preserve"> Proses dapat dilihat pada Gambar 3.1</w:t>
      </w:r>
      <w:r w:rsidR="008911A6">
        <w:rPr>
          <w:lang w:val="en-GB"/>
        </w:rPr>
        <w:t>2</w:t>
      </w:r>
      <w:r>
        <w:rPr>
          <w:lang w:val="en-GB"/>
        </w:rPr>
        <w:t>.</w:t>
      </w:r>
    </w:p>
    <w:p w14:paraId="6FCC5A09" w14:textId="77777777" w:rsidR="00420731" w:rsidRDefault="00420731" w:rsidP="00420731">
      <w:pPr>
        <w:pStyle w:val="ReportContent"/>
      </w:pPr>
    </w:p>
    <w:p w14:paraId="12727D25" w14:textId="77777777" w:rsidR="00420731" w:rsidRDefault="00420731" w:rsidP="001A3A23">
      <w:pPr>
        <w:pStyle w:val="ReportContent"/>
        <w:keepNext/>
        <w:ind w:firstLine="0"/>
        <w:jc w:val="center"/>
      </w:pPr>
      <w:r>
        <w:rPr>
          <w:noProof/>
          <w:lang w:eastAsia="id-ID"/>
        </w:rPr>
        <w:lastRenderedPageBreak/>
        <w:drawing>
          <wp:inline distT="0" distB="0" distL="0" distR="0" wp14:anchorId="67FB2CF4" wp14:editId="57C78F89">
            <wp:extent cx="5039995" cy="3805145"/>
            <wp:effectExtent l="0" t="0" r="0" b="0"/>
            <wp:docPr id="21" name="Picture 21" descr="C:\Users\Marlina\AppData\Local\Microsoft\Windows\INetCache\Content.Word\flowchart bergabung cha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lina\AppData\Local\Microsoft\Windows\INetCache\Content.Word\flowchart bergabung chat group.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3805145"/>
                    </a:xfrm>
                    <a:prstGeom prst="rect">
                      <a:avLst/>
                    </a:prstGeom>
                    <a:noFill/>
                    <a:ln>
                      <a:noFill/>
                    </a:ln>
                  </pic:spPr>
                </pic:pic>
              </a:graphicData>
            </a:graphic>
          </wp:inline>
        </w:drawing>
      </w:r>
    </w:p>
    <w:p w14:paraId="50517A23" w14:textId="3B906F47" w:rsidR="00420731" w:rsidRPr="00420731" w:rsidRDefault="00420731" w:rsidP="00420731">
      <w:pPr>
        <w:pStyle w:val="Caption"/>
        <w:rPr>
          <w:i/>
        </w:rPr>
      </w:pPr>
      <w:bookmarkStart w:id="192" w:name="_Toc480239103"/>
      <w:r>
        <w:t xml:space="preserve">Gambar </w:t>
      </w:r>
      <w:fldSimple w:instr=" STYLEREF 1 \s ">
        <w:r w:rsidR="003A7C7F">
          <w:rPr>
            <w:noProof/>
          </w:rPr>
          <w:t>3</w:t>
        </w:r>
      </w:fldSimple>
      <w:r w:rsidR="003A7C7F">
        <w:t>.</w:t>
      </w:r>
      <w:fldSimple w:instr=" SEQ Gambar \* ARABIC \s 1 ">
        <w:r w:rsidR="003A7C7F">
          <w:rPr>
            <w:noProof/>
          </w:rPr>
          <w:t>12</w:t>
        </w:r>
      </w:fldSimple>
      <w:r>
        <w:t xml:space="preserve"> </w:t>
      </w:r>
      <w:r>
        <w:rPr>
          <w:i/>
        </w:rPr>
        <w:t xml:space="preserve">Flowchart </w:t>
      </w:r>
      <w:r>
        <w:t xml:space="preserve">Bergabung dengan </w:t>
      </w:r>
      <w:r>
        <w:rPr>
          <w:i/>
        </w:rPr>
        <w:t>Chat Group</w:t>
      </w:r>
      <w:bookmarkEnd w:id="192"/>
    </w:p>
    <w:p w14:paraId="6666DD33" w14:textId="57DB1D47" w:rsidR="00420731" w:rsidRDefault="00420731" w:rsidP="00420731">
      <w:pPr>
        <w:pStyle w:val="ReportContent"/>
      </w:pPr>
    </w:p>
    <w:p w14:paraId="0BFF0AAE" w14:textId="7A7B9099" w:rsidR="00077A84" w:rsidRPr="00077A84" w:rsidRDefault="00077A84" w:rsidP="00077A84">
      <w:pPr>
        <w:pStyle w:val="Heading2"/>
        <w:rPr>
          <w:lang w:val="en-US"/>
        </w:rPr>
      </w:pPr>
      <w:bookmarkStart w:id="193" w:name="_Toc480274166"/>
      <w:r>
        <w:rPr>
          <w:lang w:val="en-US"/>
        </w:rPr>
        <w:t>ERD</w:t>
      </w:r>
      <w:bookmarkEnd w:id="193"/>
    </w:p>
    <w:p w14:paraId="56362DAD" w14:textId="0F5100CD" w:rsidR="00BD05F2" w:rsidRPr="00CF2648" w:rsidRDefault="00BD05F2" w:rsidP="00BD05F2">
      <w:pPr>
        <w:pStyle w:val="ReportContent"/>
        <w:rPr>
          <w:lang w:val="en-GB"/>
        </w:rPr>
      </w:pPr>
      <w:r>
        <w:rPr>
          <w:lang w:val="en-GB"/>
        </w:rPr>
        <w:t xml:space="preserve">Gambar 3.13 adalah penggambaran </w:t>
      </w:r>
      <w:r w:rsidRPr="000C785A">
        <w:rPr>
          <w:i/>
          <w:lang w:val="en-GB"/>
        </w:rPr>
        <w:t>database</w:t>
      </w:r>
      <w:r>
        <w:rPr>
          <w:lang w:val="en-GB"/>
        </w:rPr>
        <w:t xml:space="preserve">  </w:t>
      </w:r>
      <w:r w:rsidRPr="00AF7E8D">
        <w:rPr>
          <w:i/>
          <w:lang w:val="en-GB"/>
        </w:rPr>
        <w:t>website</w:t>
      </w:r>
      <w:r>
        <w:rPr>
          <w:lang w:val="en-GB"/>
        </w:rPr>
        <w:t xml:space="preserve"> </w:t>
      </w:r>
      <w:r w:rsidR="006A502F" w:rsidRPr="006A502F">
        <w:rPr>
          <w:i/>
          <w:lang w:val="en-GB"/>
        </w:rPr>
        <w:t>online survey</w:t>
      </w:r>
      <w:r>
        <w:rPr>
          <w:i/>
          <w:lang w:val="en-GB"/>
        </w:rPr>
        <w:t xml:space="preserve"> Showvey</w:t>
      </w:r>
      <w:r>
        <w:rPr>
          <w:lang w:val="en-GB"/>
        </w:rPr>
        <w:t xml:space="preserve">. Pada pengembangan system ini terdapat 2 (dua) tabel yang diperbarui. yaitu tabel </w:t>
      </w:r>
      <w:r>
        <w:rPr>
          <w:i/>
          <w:lang w:val="en-GB"/>
        </w:rPr>
        <w:t>User</w:t>
      </w:r>
      <w:r>
        <w:rPr>
          <w:lang w:val="en-GB"/>
        </w:rPr>
        <w:t xml:space="preserve"> dan tabel </w:t>
      </w:r>
      <w:r>
        <w:rPr>
          <w:i/>
          <w:lang w:val="en-GB"/>
        </w:rPr>
        <w:t>Survey</w:t>
      </w:r>
      <w:r>
        <w:rPr>
          <w:lang w:val="en-GB"/>
        </w:rPr>
        <w:t>. Sementara itu, terdapat penambahan 10 tabel data, yaitu</w:t>
      </w:r>
      <w:r w:rsidRPr="00CF2648">
        <w:rPr>
          <w:lang w:val="en-GB"/>
        </w:rPr>
        <w:t xml:space="preserve"> </w:t>
      </w:r>
      <w:r>
        <w:rPr>
          <w:lang w:val="en-GB"/>
        </w:rPr>
        <w:t xml:space="preserve">tabel </w:t>
      </w:r>
      <w:r>
        <w:rPr>
          <w:i/>
          <w:lang w:val="en-GB"/>
        </w:rPr>
        <w:t>SurveyCategory</w:t>
      </w:r>
      <w:r>
        <w:rPr>
          <w:lang w:val="en-GB"/>
        </w:rPr>
        <w:t xml:space="preserve">, tabel </w:t>
      </w:r>
      <w:r>
        <w:rPr>
          <w:i/>
          <w:lang w:val="en-GB"/>
        </w:rPr>
        <w:t>Collection</w:t>
      </w:r>
      <w:r>
        <w:rPr>
          <w:lang w:val="en-GB"/>
        </w:rPr>
        <w:t xml:space="preserve">, tabel </w:t>
      </w:r>
      <w:r>
        <w:rPr>
          <w:i/>
          <w:lang w:val="en-GB"/>
        </w:rPr>
        <w:t xml:space="preserve">Badge, </w:t>
      </w:r>
      <w:r>
        <w:rPr>
          <w:lang w:val="en-GB"/>
        </w:rPr>
        <w:t xml:space="preserve">tabel </w:t>
      </w:r>
      <w:r>
        <w:rPr>
          <w:i/>
          <w:lang w:val="en-GB"/>
        </w:rPr>
        <w:t>BadgeType</w:t>
      </w:r>
      <w:r>
        <w:rPr>
          <w:lang w:val="en-GB"/>
        </w:rPr>
        <w:t xml:space="preserve">, tabel </w:t>
      </w:r>
      <w:r>
        <w:rPr>
          <w:i/>
          <w:lang w:val="en-GB"/>
        </w:rPr>
        <w:t>MysteryBox</w:t>
      </w:r>
      <w:r>
        <w:rPr>
          <w:lang w:val="en-GB"/>
        </w:rPr>
        <w:t xml:space="preserve">, tabel </w:t>
      </w:r>
      <w:r>
        <w:rPr>
          <w:i/>
          <w:lang w:val="en-GB"/>
        </w:rPr>
        <w:t>Event</w:t>
      </w:r>
      <w:r>
        <w:rPr>
          <w:lang w:val="en-GB"/>
        </w:rPr>
        <w:t xml:space="preserve">, tabel </w:t>
      </w:r>
      <w:r>
        <w:rPr>
          <w:i/>
          <w:lang w:val="en-GB"/>
        </w:rPr>
        <w:t xml:space="preserve">Member, </w:t>
      </w:r>
      <w:r>
        <w:rPr>
          <w:lang w:val="en-GB"/>
        </w:rPr>
        <w:t xml:space="preserve">tabel </w:t>
      </w:r>
      <w:r>
        <w:rPr>
          <w:i/>
          <w:lang w:val="en-GB"/>
        </w:rPr>
        <w:t>ChatGroup</w:t>
      </w:r>
      <w:r>
        <w:rPr>
          <w:lang w:val="en-GB"/>
        </w:rPr>
        <w:t xml:space="preserve">, tabel </w:t>
      </w:r>
      <w:r>
        <w:rPr>
          <w:i/>
          <w:lang w:val="en-GB"/>
        </w:rPr>
        <w:t>ChatGroupType</w:t>
      </w:r>
      <w:r>
        <w:rPr>
          <w:lang w:val="en-GB"/>
        </w:rPr>
        <w:t xml:space="preserve">, dan tabel </w:t>
      </w:r>
      <w:r>
        <w:rPr>
          <w:i/>
          <w:lang w:val="en-GB"/>
        </w:rPr>
        <w:t>Chat</w:t>
      </w:r>
      <w:r>
        <w:rPr>
          <w:lang w:val="en-GB"/>
        </w:rPr>
        <w:t>.</w:t>
      </w:r>
    </w:p>
    <w:p w14:paraId="01AD210D" w14:textId="46FD84D8" w:rsidR="00077A84" w:rsidRDefault="00077A84" w:rsidP="00077A84"/>
    <w:p w14:paraId="5133FE89" w14:textId="05292A6A" w:rsidR="00077A84" w:rsidRPr="00077A84" w:rsidRDefault="000C605B" w:rsidP="00BD05F2">
      <w:pPr>
        <w:jc w:val="left"/>
      </w:pPr>
      <w:r>
        <w:rPr>
          <w:noProof/>
        </w:rPr>
        <w:lastRenderedPageBreak/>
        <w:pict w14:anchorId="29B44C14">
          <v:shape id="_x0000_s1031" type="#_x0000_t202" style="position:absolute;margin-left:436.75pt;margin-top:-.8pt;width:44.85pt;height:671.2pt;z-index:251659776;mso-position-horizontal-relative:text;mso-position-vertical-relative:text" stroked="f">
            <v:textbox style="layout-flow:vertical;mso-layout-flow-alt:bottom-to-top;mso-next-textbox:#_x0000_s1031" inset="0,0,0,0">
              <w:txbxContent>
                <w:p w14:paraId="04D7690C" w14:textId="7E302E6C" w:rsidR="00E903CD" w:rsidRPr="00B076A5" w:rsidRDefault="00E903CD" w:rsidP="00B076A5">
                  <w:pPr>
                    <w:pStyle w:val="Caption"/>
                    <w:rPr>
                      <w:i/>
                      <w:noProof/>
                      <w:sz w:val="24"/>
                      <w:szCs w:val="24"/>
                      <w:lang w:val="en-US"/>
                    </w:rPr>
                  </w:pPr>
                  <w:bookmarkStart w:id="194" w:name="_Toc480239104"/>
                  <w:r>
                    <w:t xml:space="preserve">Gambar </w:t>
                  </w:r>
                  <w:fldSimple w:instr=" STYLEREF 1 \s ">
                    <w:r>
                      <w:rPr>
                        <w:noProof/>
                      </w:rPr>
                      <w:t>3</w:t>
                    </w:r>
                  </w:fldSimple>
                  <w:r>
                    <w:t>.</w:t>
                  </w:r>
                  <w:fldSimple w:instr=" SEQ Gambar \* ARABIC \s 1 ">
                    <w:r>
                      <w:rPr>
                        <w:noProof/>
                      </w:rPr>
                      <w:t>13</w:t>
                    </w:r>
                  </w:fldSimple>
                  <w:r>
                    <w:rPr>
                      <w:lang w:val="en-US"/>
                    </w:rPr>
                    <w:t xml:space="preserve"> ERD </w:t>
                  </w:r>
                  <w:r>
                    <w:rPr>
                      <w:i/>
                      <w:lang w:val="en-US"/>
                    </w:rPr>
                    <w:t xml:space="preserve">Website </w:t>
                  </w:r>
                  <w:r w:rsidRPr="00935772">
                    <w:rPr>
                      <w:i/>
                      <w:lang w:val="en-US"/>
                    </w:rPr>
                    <w:t>Online Survey</w:t>
                  </w:r>
                  <w:r>
                    <w:rPr>
                      <w:i/>
                      <w:lang w:val="en-US"/>
                    </w:rPr>
                    <w:t xml:space="preserve"> Showvey</w:t>
                  </w:r>
                  <w:bookmarkEnd w:id="194"/>
                </w:p>
              </w:txbxContent>
            </v:textbox>
            <w10:wrap type="topAndBottom"/>
          </v:shape>
        </w:pict>
      </w:r>
      <w:r w:rsidR="00077A84">
        <w:rPr>
          <w:noProof/>
          <w:lang w:eastAsia="id-ID"/>
        </w:rPr>
        <w:drawing>
          <wp:anchor distT="0" distB="0" distL="114300" distR="114300" simplePos="0" relativeHeight="251653632" behindDoc="0" locked="0" layoutInCell="1" allowOverlap="1" wp14:anchorId="583A6352" wp14:editId="1DDA586F">
            <wp:simplePos x="0" y="0"/>
            <wp:positionH relativeFrom="column">
              <wp:posOffset>-1791220</wp:posOffset>
            </wp:positionH>
            <wp:positionV relativeFrom="paragraph">
              <wp:posOffset>1795889</wp:posOffset>
            </wp:positionV>
            <wp:extent cx="8700671" cy="5090874"/>
            <wp:effectExtent l="0" t="1809750" r="0" b="1786255"/>
            <wp:wrapTopAndBottom/>
            <wp:docPr id="14" name="Picture 14" descr="C:\Users\Marlina\AppData\Local\Microsoft\Windows\INetCache\Content.Word\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lina\AppData\Local\Microsoft\Windows\INetCache\Content.Word\ER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rot="16200000">
                      <a:off x="0" y="0"/>
                      <a:ext cx="8724362" cy="51047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D058C" w14:textId="164C7F35" w:rsidR="007D7D92" w:rsidRPr="00945BE1" w:rsidRDefault="007D7D92" w:rsidP="007D7D92">
      <w:pPr>
        <w:pStyle w:val="Heading2"/>
        <w:rPr>
          <w:i/>
          <w:lang w:val="en-US"/>
        </w:rPr>
      </w:pPr>
      <w:bookmarkStart w:id="195" w:name="_Toc480274167"/>
      <w:r w:rsidRPr="00945BE1">
        <w:rPr>
          <w:i/>
          <w:lang w:val="en-US"/>
        </w:rPr>
        <w:lastRenderedPageBreak/>
        <w:t>Use Case Diagram</w:t>
      </w:r>
      <w:bookmarkEnd w:id="195"/>
    </w:p>
    <w:p w14:paraId="277FEB52" w14:textId="51686862" w:rsidR="007D7D92" w:rsidRDefault="00AC7806" w:rsidP="005E4589">
      <w:pPr>
        <w:pStyle w:val="ReportContent"/>
      </w:pPr>
      <w:r w:rsidRPr="00AF7E8D">
        <w:rPr>
          <w:i/>
          <w:lang w:val="en-US"/>
        </w:rPr>
        <w:t>Use Case Diagram</w:t>
      </w:r>
      <w:r w:rsidRPr="00AF7E8D">
        <w:rPr>
          <w:lang w:val="en-US"/>
        </w:rPr>
        <w:t xml:space="preserve"> sistem ini terdapat pada </w:t>
      </w:r>
      <w:r>
        <w:rPr>
          <w:lang w:val="en-US"/>
        </w:rPr>
        <w:t>Gambar 3.14</w:t>
      </w:r>
      <w:r w:rsidRPr="00AF7E8D">
        <w:rPr>
          <w:lang w:val="en-US"/>
        </w:rPr>
        <w:t xml:space="preserve">. Hak akses yang dipakai dalam sistem ini </w:t>
      </w:r>
      <w:r>
        <w:rPr>
          <w:lang w:val="en-US"/>
        </w:rPr>
        <w:t>adalah</w:t>
      </w:r>
      <w:r w:rsidRPr="00AF7E8D">
        <w:rPr>
          <w:lang w:val="en-US"/>
        </w:rPr>
        <w:t xml:space="preserve"> admin</w:t>
      </w:r>
      <w:r>
        <w:rPr>
          <w:lang w:val="en-US"/>
        </w:rPr>
        <w:t>, pengguna, dan responden</w:t>
      </w:r>
      <w:r w:rsidRPr="00AF7E8D">
        <w:rPr>
          <w:lang w:val="en-US"/>
        </w:rPr>
        <w:t xml:space="preserve">. Admin memiliki fitur </w:t>
      </w:r>
      <w:r>
        <w:rPr>
          <w:lang w:val="en-US"/>
        </w:rPr>
        <w:t xml:space="preserve">mengelola </w:t>
      </w:r>
      <w:r>
        <w:rPr>
          <w:i/>
          <w:lang w:val="en-US"/>
        </w:rPr>
        <w:t>badges</w:t>
      </w:r>
      <w:r>
        <w:rPr>
          <w:lang w:val="en-US"/>
        </w:rPr>
        <w:t xml:space="preserve">, mengelola </w:t>
      </w:r>
      <w:r>
        <w:rPr>
          <w:i/>
          <w:lang w:val="en-US"/>
        </w:rPr>
        <w:t>mystery box</w:t>
      </w:r>
      <w:r>
        <w:rPr>
          <w:lang w:val="en-US"/>
        </w:rPr>
        <w:t xml:space="preserve">, mengelola </w:t>
      </w:r>
      <w:r>
        <w:rPr>
          <w:i/>
          <w:lang w:val="en-US"/>
        </w:rPr>
        <w:t>event</w:t>
      </w:r>
      <w:r>
        <w:rPr>
          <w:lang w:val="en-US"/>
        </w:rPr>
        <w:t>, dan mengelola kategori survei</w:t>
      </w:r>
      <w:r w:rsidRPr="00AF7E8D">
        <w:rPr>
          <w:lang w:val="en-US"/>
        </w:rPr>
        <w:t>.</w:t>
      </w:r>
      <w:r>
        <w:rPr>
          <w:lang w:val="en-US"/>
        </w:rPr>
        <w:t xml:space="preserve"> Pengguna memiliki fitur melakukan</w:t>
      </w:r>
      <w:r w:rsidR="00835E92">
        <w:rPr>
          <w:lang w:val="en-US"/>
        </w:rPr>
        <w:t xml:space="preserve"> </w:t>
      </w:r>
      <w:r w:rsidR="00835E92">
        <w:rPr>
          <w:i/>
          <w:lang w:val="en-US"/>
        </w:rPr>
        <w:t>vote</w:t>
      </w:r>
      <w:r w:rsidR="00835E92">
        <w:rPr>
          <w:lang w:val="en-US"/>
        </w:rPr>
        <w:t xml:space="preserve">, melihat </w:t>
      </w:r>
      <w:r w:rsidR="00835E92">
        <w:rPr>
          <w:i/>
          <w:lang w:val="en-US"/>
        </w:rPr>
        <w:t>leaderboard</w:t>
      </w:r>
      <w:r w:rsidR="00835E92">
        <w:rPr>
          <w:lang w:val="en-US"/>
        </w:rPr>
        <w:t xml:space="preserve">, mengelola </w:t>
      </w:r>
      <w:r w:rsidR="00835E92">
        <w:rPr>
          <w:i/>
          <w:lang w:val="en-US"/>
        </w:rPr>
        <w:t>badges,</w:t>
      </w:r>
      <w:r w:rsidR="00835E92">
        <w:rPr>
          <w:lang w:val="en-US"/>
        </w:rPr>
        <w:t xml:space="preserve"> mengelola </w:t>
      </w:r>
      <w:r w:rsidR="00835E92">
        <w:rPr>
          <w:i/>
          <w:lang w:val="en-US"/>
        </w:rPr>
        <w:t>mystery box</w:t>
      </w:r>
      <w:r w:rsidR="00835E92">
        <w:rPr>
          <w:lang w:val="en-US"/>
        </w:rPr>
        <w:t xml:space="preserve">, mengelola </w:t>
      </w:r>
      <w:r w:rsidR="00835E92" w:rsidRPr="00835E92">
        <w:rPr>
          <w:i/>
          <w:lang w:val="en-US"/>
        </w:rPr>
        <w:t>event</w:t>
      </w:r>
      <w:r w:rsidR="00835E92">
        <w:rPr>
          <w:lang w:val="en-US"/>
        </w:rPr>
        <w:t xml:space="preserve">, </w:t>
      </w:r>
      <w:r w:rsidR="008E3F4D">
        <w:rPr>
          <w:lang w:val="en-US"/>
        </w:rPr>
        <w:t xml:space="preserve">mengelola </w:t>
      </w:r>
      <w:r w:rsidR="008E3F4D">
        <w:rPr>
          <w:i/>
          <w:lang w:val="en-US"/>
        </w:rPr>
        <w:t>chat group</w:t>
      </w:r>
      <w:r w:rsidR="008E3F4D">
        <w:rPr>
          <w:lang w:val="en-US"/>
        </w:rPr>
        <w:t>, mengelola kategori survei, dan melihat pesan selamat dating.</w:t>
      </w:r>
      <w:r>
        <w:rPr>
          <w:lang w:val="en-US"/>
        </w:rPr>
        <w:t xml:space="preserve"> Sementara Responden memiliki fitur </w:t>
      </w:r>
      <w:r w:rsidR="008E3F4D">
        <w:rPr>
          <w:lang w:val="en-US"/>
        </w:rPr>
        <w:t xml:space="preserve">mengelola </w:t>
      </w:r>
      <w:r w:rsidR="008E3F4D">
        <w:rPr>
          <w:i/>
          <w:lang w:val="en-US"/>
        </w:rPr>
        <w:t>chat group</w:t>
      </w:r>
      <w:r>
        <w:rPr>
          <w:lang w:val="en-US"/>
        </w:rPr>
        <w:t>.</w:t>
      </w:r>
    </w:p>
    <w:p w14:paraId="7E196A54" w14:textId="5BCF3A85" w:rsidR="001A3A23" w:rsidRDefault="008E3F4D" w:rsidP="008E3F4D">
      <w:pPr>
        <w:pStyle w:val="ReportContent"/>
        <w:keepNext/>
        <w:ind w:firstLine="0"/>
        <w:jc w:val="center"/>
      </w:pPr>
      <w:r>
        <w:rPr>
          <w:noProof/>
          <w:lang w:eastAsia="id-ID"/>
        </w:rPr>
        <w:drawing>
          <wp:inline distT="0" distB="0" distL="0" distR="0" wp14:anchorId="4C8AFA38" wp14:editId="5C7F4FBF">
            <wp:extent cx="3022597" cy="3065929"/>
            <wp:effectExtent l="0" t="0" r="0" b="0"/>
            <wp:docPr id="116" name="Picture 116" descr="C:\Users\Marlina\AppData\Local\Microsoft\Windows\INetCache\Content.Word\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lina\AppData\Local\Microsoft\Windows\INetCache\Content.Word\siste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39404" cy="3082976"/>
                    </a:xfrm>
                    <a:prstGeom prst="rect">
                      <a:avLst/>
                    </a:prstGeom>
                    <a:noFill/>
                    <a:ln>
                      <a:noFill/>
                    </a:ln>
                  </pic:spPr>
                </pic:pic>
              </a:graphicData>
            </a:graphic>
          </wp:inline>
        </w:drawing>
      </w:r>
    </w:p>
    <w:p w14:paraId="3F68310D" w14:textId="7691D4B5" w:rsidR="001A3A23" w:rsidRPr="001A3A23" w:rsidRDefault="001A3A23" w:rsidP="001A3A23">
      <w:pPr>
        <w:pStyle w:val="Caption"/>
      </w:pPr>
      <w:bookmarkStart w:id="196" w:name="_Toc480239105"/>
      <w:r>
        <w:t xml:space="preserve">Gambar </w:t>
      </w:r>
      <w:fldSimple w:instr=" STYLEREF 1 \s ">
        <w:r w:rsidR="003A7C7F">
          <w:rPr>
            <w:noProof/>
          </w:rPr>
          <w:t>3</w:t>
        </w:r>
      </w:fldSimple>
      <w:r w:rsidR="003A7C7F">
        <w:t>.</w:t>
      </w:r>
      <w:fldSimple w:instr=" SEQ Gambar \* ARABIC \s 1 ">
        <w:r w:rsidR="003A7C7F">
          <w:rPr>
            <w:noProof/>
          </w:rPr>
          <w:t>14</w:t>
        </w:r>
      </w:fldSimple>
      <w:r>
        <w:t xml:space="preserve"> </w:t>
      </w:r>
      <w:r>
        <w:rPr>
          <w:i/>
        </w:rPr>
        <w:t xml:space="preserve">Use Case Diagram </w:t>
      </w:r>
      <w:r>
        <w:t>Sistem</w:t>
      </w:r>
      <w:bookmarkEnd w:id="196"/>
    </w:p>
    <w:p w14:paraId="6F5FA9BC" w14:textId="77777777" w:rsidR="001A3A23" w:rsidRDefault="001A3A23" w:rsidP="005E4589">
      <w:pPr>
        <w:pStyle w:val="ReportContent"/>
      </w:pPr>
    </w:p>
    <w:p w14:paraId="186131FF" w14:textId="034BFF29" w:rsidR="001A3A23" w:rsidRPr="001A3A23" w:rsidRDefault="001A3A23" w:rsidP="001A3A23">
      <w:pPr>
        <w:pStyle w:val="Heading3"/>
        <w:rPr>
          <w:i/>
        </w:rPr>
      </w:pPr>
      <w:bookmarkStart w:id="197" w:name="_Toc480274168"/>
      <w:r w:rsidRPr="001A3A23">
        <w:rPr>
          <w:i/>
        </w:rPr>
        <w:t>Use Case Diagram Badges</w:t>
      </w:r>
      <w:bookmarkEnd w:id="197"/>
    </w:p>
    <w:p w14:paraId="4F977AE8" w14:textId="64E0C5AC" w:rsidR="001A3A23" w:rsidRPr="002C7EE3" w:rsidRDefault="002C7EE3" w:rsidP="005E4589">
      <w:pPr>
        <w:pStyle w:val="ReportContent"/>
      </w:pPr>
      <w:r>
        <w:rPr>
          <w:lang w:val="en-GB"/>
        </w:rPr>
        <w:t xml:space="preserve">Gambar 3.15 adalah pemodelan dari subsistem mengelola </w:t>
      </w:r>
      <w:r>
        <w:rPr>
          <w:i/>
          <w:lang w:val="en-GB"/>
        </w:rPr>
        <w:t>badges</w:t>
      </w:r>
      <w:r>
        <w:rPr>
          <w:lang w:val="en-GB"/>
        </w:rPr>
        <w:t xml:space="preserve">. Admin memiliki hak akses untuk menambah, mengubah, melihat, dan menghapus </w:t>
      </w:r>
      <w:r>
        <w:rPr>
          <w:i/>
          <w:lang w:val="en-GB"/>
        </w:rPr>
        <w:t>badges</w:t>
      </w:r>
      <w:r>
        <w:rPr>
          <w:lang w:val="en-GB"/>
        </w:rPr>
        <w:t xml:space="preserve"> dari </w:t>
      </w:r>
      <w:r w:rsidRPr="000C785A">
        <w:rPr>
          <w:i/>
          <w:lang w:val="en-GB"/>
        </w:rPr>
        <w:t>database</w:t>
      </w:r>
      <w:r>
        <w:rPr>
          <w:lang w:val="en-GB"/>
        </w:rPr>
        <w:t xml:space="preserve">. Sementara pengguna dapat menerima </w:t>
      </w:r>
      <w:r>
        <w:rPr>
          <w:i/>
          <w:lang w:val="en-GB"/>
        </w:rPr>
        <w:t>badges</w:t>
      </w:r>
      <w:r>
        <w:rPr>
          <w:lang w:val="en-GB"/>
        </w:rPr>
        <w:t>.</w:t>
      </w:r>
    </w:p>
    <w:p w14:paraId="71EC8FFC" w14:textId="77777777" w:rsidR="001A3A23" w:rsidRDefault="001A3A23" w:rsidP="002C7EE3">
      <w:pPr>
        <w:pStyle w:val="ReportContent"/>
        <w:keepNext/>
        <w:ind w:firstLine="0"/>
        <w:jc w:val="center"/>
      </w:pPr>
      <w:r>
        <w:rPr>
          <w:noProof/>
          <w:lang w:eastAsia="id-ID"/>
        </w:rPr>
        <w:lastRenderedPageBreak/>
        <w:drawing>
          <wp:inline distT="0" distB="0" distL="0" distR="0" wp14:anchorId="4272750D" wp14:editId="1B233FC9">
            <wp:extent cx="2950995" cy="2203564"/>
            <wp:effectExtent l="0" t="0" r="0" b="0"/>
            <wp:docPr id="23" name="Picture 23" descr="C:\Users\Marlina\AppData\Local\Microsoft\Windows\INetCache\Content.Word\Ba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lina\AppData\Local\Microsoft\Windows\INetCache\Content.Word\Badges.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3592" cy="2220438"/>
                    </a:xfrm>
                    <a:prstGeom prst="rect">
                      <a:avLst/>
                    </a:prstGeom>
                    <a:noFill/>
                    <a:ln>
                      <a:noFill/>
                    </a:ln>
                  </pic:spPr>
                </pic:pic>
              </a:graphicData>
            </a:graphic>
          </wp:inline>
        </w:drawing>
      </w:r>
    </w:p>
    <w:p w14:paraId="7B9D9CAC" w14:textId="1EF0AE41" w:rsidR="001A3A23" w:rsidRPr="001A3A23" w:rsidRDefault="001A3A23" w:rsidP="001A3A23">
      <w:pPr>
        <w:pStyle w:val="Caption"/>
        <w:rPr>
          <w:i/>
        </w:rPr>
      </w:pPr>
      <w:bookmarkStart w:id="198" w:name="_Toc480239106"/>
      <w:r>
        <w:t xml:space="preserve">Gambar </w:t>
      </w:r>
      <w:fldSimple w:instr=" STYLEREF 1 \s ">
        <w:r w:rsidR="003A7C7F">
          <w:rPr>
            <w:noProof/>
          </w:rPr>
          <w:t>3</w:t>
        </w:r>
      </w:fldSimple>
      <w:r w:rsidR="003A7C7F">
        <w:t>.</w:t>
      </w:r>
      <w:fldSimple w:instr=" SEQ Gambar \* ARABIC \s 1 ">
        <w:r w:rsidR="003A7C7F">
          <w:rPr>
            <w:noProof/>
          </w:rPr>
          <w:t>15</w:t>
        </w:r>
      </w:fldSimple>
      <w:r>
        <w:t xml:space="preserve"> </w:t>
      </w:r>
      <w:r>
        <w:rPr>
          <w:i/>
        </w:rPr>
        <w:t>Use Case Diagram Badges</w:t>
      </w:r>
      <w:bookmarkEnd w:id="198"/>
    </w:p>
    <w:p w14:paraId="53ECF480" w14:textId="77777777" w:rsidR="001A3A23" w:rsidRDefault="001A3A23" w:rsidP="005E4589">
      <w:pPr>
        <w:pStyle w:val="ReportContent"/>
      </w:pPr>
    </w:p>
    <w:p w14:paraId="7961EE21" w14:textId="0245C3F9" w:rsidR="001A3A23" w:rsidRPr="001A3A23" w:rsidRDefault="001A3A23" w:rsidP="001A3A23">
      <w:pPr>
        <w:pStyle w:val="Heading3"/>
        <w:rPr>
          <w:i/>
        </w:rPr>
      </w:pPr>
      <w:bookmarkStart w:id="199" w:name="_Toc480274169"/>
      <w:r w:rsidRPr="001A3A23">
        <w:rPr>
          <w:i/>
        </w:rPr>
        <w:t>Use Case Diagram Event</w:t>
      </w:r>
      <w:bookmarkEnd w:id="199"/>
    </w:p>
    <w:p w14:paraId="3DF863EA" w14:textId="07D85548" w:rsidR="001A3A23" w:rsidRPr="002C7EE3" w:rsidRDefault="002C7EE3" w:rsidP="005E4589">
      <w:pPr>
        <w:pStyle w:val="ReportContent"/>
      </w:pPr>
      <w:r>
        <w:rPr>
          <w:lang w:val="en-GB"/>
        </w:rPr>
        <w:t xml:space="preserve">Gambar 3.16 adalah pemodelan dari subsistem mengelola </w:t>
      </w:r>
      <w:r>
        <w:rPr>
          <w:i/>
          <w:lang w:val="en-GB"/>
        </w:rPr>
        <w:t>event</w:t>
      </w:r>
      <w:r>
        <w:rPr>
          <w:lang w:val="en-GB"/>
        </w:rPr>
        <w:t xml:space="preserve">. Admin memiliki hak akses untuk menambah, mengubah, melihat, dan menghapus </w:t>
      </w:r>
      <w:r>
        <w:rPr>
          <w:i/>
          <w:lang w:val="en-GB"/>
        </w:rPr>
        <w:t>event</w:t>
      </w:r>
      <w:r>
        <w:rPr>
          <w:lang w:val="en-GB"/>
        </w:rPr>
        <w:t xml:space="preserve"> dari </w:t>
      </w:r>
      <w:r w:rsidRPr="000C785A">
        <w:rPr>
          <w:i/>
          <w:lang w:val="en-GB"/>
        </w:rPr>
        <w:t>database</w:t>
      </w:r>
      <w:r>
        <w:rPr>
          <w:lang w:val="en-GB"/>
        </w:rPr>
        <w:t xml:space="preserve">. Sementara itu pengguna dapat menerima </w:t>
      </w:r>
      <w:r>
        <w:rPr>
          <w:i/>
          <w:lang w:val="en-GB"/>
        </w:rPr>
        <w:t>event</w:t>
      </w:r>
      <w:r>
        <w:rPr>
          <w:lang w:val="en-GB"/>
        </w:rPr>
        <w:t>.</w:t>
      </w:r>
    </w:p>
    <w:p w14:paraId="52141B2D" w14:textId="77777777" w:rsidR="001A3A23" w:rsidRDefault="001A3A23" w:rsidP="002C7EE3">
      <w:pPr>
        <w:pStyle w:val="ReportContent"/>
        <w:keepNext/>
        <w:ind w:firstLine="0"/>
        <w:jc w:val="center"/>
      </w:pPr>
      <w:r>
        <w:rPr>
          <w:noProof/>
          <w:lang w:eastAsia="id-ID"/>
        </w:rPr>
        <w:drawing>
          <wp:inline distT="0" distB="0" distL="0" distR="0" wp14:anchorId="73ECBCE6" wp14:editId="3252BCFD">
            <wp:extent cx="2780465" cy="2076226"/>
            <wp:effectExtent l="0" t="0" r="0" b="0"/>
            <wp:docPr id="24" name="Picture 24" descr="C:\Users\Marlina\AppData\Local\Microsoft\Windows\INetCache\Content.Word\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lina\AppData\Local\Microsoft\Windows\INetCache\Content.Word\even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9782" cy="2083183"/>
                    </a:xfrm>
                    <a:prstGeom prst="rect">
                      <a:avLst/>
                    </a:prstGeom>
                    <a:noFill/>
                    <a:ln>
                      <a:noFill/>
                    </a:ln>
                  </pic:spPr>
                </pic:pic>
              </a:graphicData>
            </a:graphic>
          </wp:inline>
        </w:drawing>
      </w:r>
    </w:p>
    <w:p w14:paraId="15C693DC" w14:textId="4E1C155C" w:rsidR="001A3A23" w:rsidRPr="001A3A23" w:rsidRDefault="001A3A23" w:rsidP="001A3A23">
      <w:pPr>
        <w:pStyle w:val="Caption"/>
        <w:rPr>
          <w:i/>
        </w:rPr>
      </w:pPr>
      <w:bookmarkStart w:id="200" w:name="_Toc480239107"/>
      <w:r>
        <w:t xml:space="preserve">Gambar </w:t>
      </w:r>
      <w:fldSimple w:instr=" STYLEREF 1 \s ">
        <w:r w:rsidR="003A7C7F">
          <w:rPr>
            <w:noProof/>
          </w:rPr>
          <w:t>3</w:t>
        </w:r>
      </w:fldSimple>
      <w:r w:rsidR="003A7C7F">
        <w:t>.</w:t>
      </w:r>
      <w:fldSimple w:instr=" SEQ Gambar \* ARABIC \s 1 ">
        <w:r w:rsidR="003A7C7F">
          <w:rPr>
            <w:noProof/>
          </w:rPr>
          <w:t>16</w:t>
        </w:r>
      </w:fldSimple>
      <w:r>
        <w:t xml:space="preserve"> </w:t>
      </w:r>
      <w:r>
        <w:rPr>
          <w:i/>
        </w:rPr>
        <w:t>Use Case Diagram Event</w:t>
      </w:r>
      <w:bookmarkEnd w:id="200"/>
    </w:p>
    <w:p w14:paraId="600B4574" w14:textId="77777777" w:rsidR="001A3A23" w:rsidRDefault="001A3A23" w:rsidP="005E4589">
      <w:pPr>
        <w:pStyle w:val="ReportContent"/>
      </w:pPr>
    </w:p>
    <w:p w14:paraId="15797DCC" w14:textId="06ABCE29" w:rsidR="001A3A23" w:rsidRPr="001A3A23" w:rsidRDefault="001A3A23" w:rsidP="001A3A23">
      <w:pPr>
        <w:pStyle w:val="Heading3"/>
        <w:rPr>
          <w:i/>
        </w:rPr>
      </w:pPr>
      <w:bookmarkStart w:id="201" w:name="_Toc480274170"/>
      <w:r w:rsidRPr="001A3A23">
        <w:rPr>
          <w:i/>
        </w:rPr>
        <w:t>Use Case Diagram Mystery Box</w:t>
      </w:r>
      <w:bookmarkEnd w:id="201"/>
    </w:p>
    <w:p w14:paraId="6519C556" w14:textId="4804D121" w:rsidR="001A3A23" w:rsidRPr="00097C35" w:rsidRDefault="002C7EE3" w:rsidP="005E4589">
      <w:pPr>
        <w:pStyle w:val="ReportContent"/>
      </w:pPr>
      <w:r>
        <w:rPr>
          <w:lang w:val="en-GB"/>
        </w:rPr>
        <w:t xml:space="preserve">Gambar 3.17 adalah pemodelan dari subsistem mengelola </w:t>
      </w:r>
      <w:r>
        <w:rPr>
          <w:i/>
          <w:lang w:val="en-GB"/>
        </w:rPr>
        <w:t>mystery box</w:t>
      </w:r>
      <w:r>
        <w:rPr>
          <w:lang w:val="en-GB"/>
        </w:rPr>
        <w:t xml:space="preserve">. Admin memiliki hak akses untuk menambah, mengubah, melihat, dan menghapus </w:t>
      </w:r>
      <w:r>
        <w:rPr>
          <w:i/>
          <w:lang w:val="en-GB"/>
        </w:rPr>
        <w:t>mystery box</w:t>
      </w:r>
      <w:r>
        <w:rPr>
          <w:lang w:val="en-GB"/>
        </w:rPr>
        <w:t xml:space="preserve"> dari </w:t>
      </w:r>
      <w:r w:rsidRPr="000C785A">
        <w:rPr>
          <w:i/>
          <w:lang w:val="en-GB"/>
        </w:rPr>
        <w:t>database</w:t>
      </w:r>
      <w:r>
        <w:rPr>
          <w:lang w:val="en-GB"/>
        </w:rPr>
        <w:t xml:space="preserve">. Sementara itu, pengguna dapat </w:t>
      </w:r>
      <w:r w:rsidR="00097C35">
        <w:rPr>
          <w:lang w:val="en-GB"/>
        </w:rPr>
        <w:t xml:space="preserve">menerima </w:t>
      </w:r>
      <w:r w:rsidR="00097C35">
        <w:rPr>
          <w:i/>
          <w:lang w:val="en-GB"/>
        </w:rPr>
        <w:t>mystery box</w:t>
      </w:r>
      <w:r w:rsidR="00097C35">
        <w:rPr>
          <w:lang w:val="en-GB"/>
        </w:rPr>
        <w:t>.</w:t>
      </w:r>
    </w:p>
    <w:p w14:paraId="22BFEE92" w14:textId="77777777" w:rsidR="001A3A23" w:rsidRDefault="001A3A23" w:rsidP="005B7333">
      <w:pPr>
        <w:pStyle w:val="ReportContent"/>
        <w:keepNext/>
        <w:ind w:firstLine="0"/>
        <w:jc w:val="center"/>
      </w:pPr>
      <w:r>
        <w:rPr>
          <w:noProof/>
          <w:lang w:eastAsia="id-ID"/>
        </w:rPr>
        <w:lastRenderedPageBreak/>
        <w:drawing>
          <wp:inline distT="0" distB="0" distL="0" distR="0" wp14:anchorId="0108C615" wp14:editId="2B290DE1">
            <wp:extent cx="3062489" cy="2366682"/>
            <wp:effectExtent l="0" t="0" r="0" b="0"/>
            <wp:docPr id="25" name="Picture 25" descr="C:\Users\Marlina\AppData\Local\Microsoft\Windows\INetCache\Content.Word\mystery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lina\AppData\Local\Microsoft\Windows\INetCache\Content.Word\mystery box.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90378" cy="2388234"/>
                    </a:xfrm>
                    <a:prstGeom prst="rect">
                      <a:avLst/>
                    </a:prstGeom>
                    <a:noFill/>
                    <a:ln>
                      <a:noFill/>
                    </a:ln>
                  </pic:spPr>
                </pic:pic>
              </a:graphicData>
            </a:graphic>
          </wp:inline>
        </w:drawing>
      </w:r>
    </w:p>
    <w:p w14:paraId="5AD188B8" w14:textId="441BB559" w:rsidR="001A3A23" w:rsidRPr="001A3A23" w:rsidRDefault="001A3A23" w:rsidP="001A3A23">
      <w:pPr>
        <w:pStyle w:val="Caption"/>
        <w:rPr>
          <w:i/>
        </w:rPr>
      </w:pPr>
      <w:bookmarkStart w:id="202" w:name="_Toc480239108"/>
      <w:r>
        <w:t xml:space="preserve">Gambar </w:t>
      </w:r>
      <w:fldSimple w:instr=" STYLEREF 1 \s ">
        <w:r w:rsidR="003A7C7F">
          <w:rPr>
            <w:noProof/>
          </w:rPr>
          <w:t>3</w:t>
        </w:r>
      </w:fldSimple>
      <w:r w:rsidR="003A7C7F">
        <w:t>.</w:t>
      </w:r>
      <w:fldSimple w:instr=" SEQ Gambar \* ARABIC \s 1 ">
        <w:r w:rsidR="003A7C7F">
          <w:rPr>
            <w:noProof/>
          </w:rPr>
          <w:t>17</w:t>
        </w:r>
      </w:fldSimple>
      <w:r>
        <w:t xml:space="preserve"> </w:t>
      </w:r>
      <w:r>
        <w:rPr>
          <w:i/>
        </w:rPr>
        <w:t>Use Case Diagram Mystery Box</w:t>
      </w:r>
      <w:bookmarkEnd w:id="202"/>
    </w:p>
    <w:p w14:paraId="04CA6FF8" w14:textId="77777777" w:rsidR="00945BE1" w:rsidRDefault="00945BE1" w:rsidP="005E4589">
      <w:pPr>
        <w:pStyle w:val="ReportContent"/>
      </w:pPr>
    </w:p>
    <w:p w14:paraId="74E54757" w14:textId="05941CEE" w:rsidR="00945BE1" w:rsidRDefault="00945BE1" w:rsidP="00945BE1">
      <w:pPr>
        <w:pStyle w:val="Heading3"/>
      </w:pPr>
      <w:bookmarkStart w:id="203" w:name="_Toc480274171"/>
      <w:r w:rsidRPr="00945BE1">
        <w:rPr>
          <w:i/>
        </w:rPr>
        <w:t>Use Case Diagram</w:t>
      </w:r>
      <w:r>
        <w:t xml:space="preserve"> Kategori Survei</w:t>
      </w:r>
      <w:bookmarkEnd w:id="203"/>
    </w:p>
    <w:p w14:paraId="47552352" w14:textId="632B6DEE" w:rsidR="00945BE1" w:rsidRDefault="009D5B6B" w:rsidP="005E4589">
      <w:pPr>
        <w:pStyle w:val="ReportContent"/>
      </w:pPr>
      <w:r>
        <w:rPr>
          <w:lang w:val="en-GB"/>
        </w:rPr>
        <w:t>Gambar 3.18</w:t>
      </w:r>
      <w:r w:rsidR="005B7333">
        <w:rPr>
          <w:lang w:val="en-GB"/>
        </w:rPr>
        <w:t xml:space="preserve"> adalah pemodelan dari subsistem mengelola </w:t>
      </w:r>
      <w:r>
        <w:rPr>
          <w:lang w:val="en-GB"/>
        </w:rPr>
        <w:t>kategori survei</w:t>
      </w:r>
      <w:r w:rsidR="005B7333">
        <w:rPr>
          <w:lang w:val="en-GB"/>
        </w:rPr>
        <w:t xml:space="preserve">. Admin memiliki hak akses untuk menambah, mengubah, melihat, dan menghapus </w:t>
      </w:r>
      <w:r>
        <w:rPr>
          <w:lang w:val="en-GB"/>
        </w:rPr>
        <w:t>kategori survei</w:t>
      </w:r>
      <w:r w:rsidR="005B7333">
        <w:rPr>
          <w:lang w:val="en-GB"/>
        </w:rPr>
        <w:t xml:space="preserve"> dari </w:t>
      </w:r>
      <w:r w:rsidR="005B7333" w:rsidRPr="000C785A">
        <w:rPr>
          <w:i/>
          <w:lang w:val="en-GB"/>
        </w:rPr>
        <w:t>database</w:t>
      </w:r>
      <w:r w:rsidR="005B7333">
        <w:rPr>
          <w:lang w:val="en-GB"/>
        </w:rPr>
        <w:t>.</w:t>
      </w:r>
      <w:r>
        <w:rPr>
          <w:lang w:val="en-GB"/>
        </w:rPr>
        <w:t xml:space="preserve"> Pengguna juga dapat memilih kategori </w:t>
      </w:r>
      <w:r w:rsidR="00022603">
        <w:rPr>
          <w:lang w:val="en-GB"/>
        </w:rPr>
        <w:t>survei</w:t>
      </w:r>
      <w:r>
        <w:rPr>
          <w:lang w:val="en-GB"/>
        </w:rPr>
        <w:t>.</w:t>
      </w:r>
    </w:p>
    <w:p w14:paraId="7B0ED054" w14:textId="77777777" w:rsidR="00945BE1" w:rsidRDefault="00945BE1" w:rsidP="009D5B6B">
      <w:pPr>
        <w:pStyle w:val="ReportContent"/>
        <w:keepNext/>
        <w:ind w:firstLine="0"/>
        <w:jc w:val="center"/>
      </w:pPr>
      <w:r>
        <w:rPr>
          <w:noProof/>
          <w:lang w:eastAsia="id-ID"/>
        </w:rPr>
        <w:drawing>
          <wp:inline distT="0" distB="0" distL="0" distR="0" wp14:anchorId="32C5400B" wp14:editId="61062DA7">
            <wp:extent cx="2821154" cy="2312894"/>
            <wp:effectExtent l="0" t="0" r="0" b="0"/>
            <wp:docPr id="26" name="Picture 26" descr="C:\Users\Marlina\AppData\Local\Microsoft\Windows\INetCache\Content.Word\kategori surv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lina\AppData\Local\Microsoft\Windows\INetCache\Content.Word\kategori survei.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41289" cy="2329402"/>
                    </a:xfrm>
                    <a:prstGeom prst="rect">
                      <a:avLst/>
                    </a:prstGeom>
                    <a:noFill/>
                    <a:ln>
                      <a:noFill/>
                    </a:ln>
                  </pic:spPr>
                </pic:pic>
              </a:graphicData>
            </a:graphic>
          </wp:inline>
        </w:drawing>
      </w:r>
    </w:p>
    <w:p w14:paraId="1D61BAF0" w14:textId="0460AF5B" w:rsidR="00945BE1" w:rsidRPr="00945BE1" w:rsidRDefault="00945BE1" w:rsidP="00945BE1">
      <w:pPr>
        <w:pStyle w:val="Caption"/>
      </w:pPr>
      <w:bookmarkStart w:id="204" w:name="_Toc480239109"/>
      <w:r>
        <w:t xml:space="preserve">Gambar </w:t>
      </w:r>
      <w:fldSimple w:instr=" STYLEREF 1 \s ">
        <w:r w:rsidR="003A7C7F">
          <w:rPr>
            <w:noProof/>
          </w:rPr>
          <w:t>3</w:t>
        </w:r>
      </w:fldSimple>
      <w:r w:rsidR="003A7C7F">
        <w:t>.</w:t>
      </w:r>
      <w:fldSimple w:instr=" SEQ Gambar \* ARABIC \s 1 ">
        <w:r w:rsidR="003A7C7F">
          <w:rPr>
            <w:noProof/>
          </w:rPr>
          <w:t>18</w:t>
        </w:r>
      </w:fldSimple>
      <w:r>
        <w:t xml:space="preserve"> </w:t>
      </w:r>
      <w:r>
        <w:rPr>
          <w:i/>
        </w:rPr>
        <w:t xml:space="preserve">Use Case Diagram </w:t>
      </w:r>
      <w:r>
        <w:t>Kategori Survei</w:t>
      </w:r>
      <w:bookmarkEnd w:id="204"/>
    </w:p>
    <w:p w14:paraId="09796F9F" w14:textId="77777777" w:rsidR="00945BE1" w:rsidRDefault="00945BE1" w:rsidP="005E4589">
      <w:pPr>
        <w:pStyle w:val="ReportContent"/>
      </w:pPr>
    </w:p>
    <w:p w14:paraId="6D39FE00" w14:textId="7782C11F" w:rsidR="00945BE1" w:rsidRPr="00945BE1" w:rsidRDefault="00945BE1" w:rsidP="00945BE1">
      <w:pPr>
        <w:pStyle w:val="Heading3"/>
        <w:rPr>
          <w:i/>
        </w:rPr>
      </w:pPr>
      <w:bookmarkStart w:id="205" w:name="_Toc480274172"/>
      <w:r w:rsidRPr="00945BE1">
        <w:rPr>
          <w:i/>
        </w:rPr>
        <w:t>Use Case Diagram Chat Group</w:t>
      </w:r>
      <w:bookmarkEnd w:id="205"/>
    </w:p>
    <w:p w14:paraId="1084DAE0" w14:textId="7FFD1482" w:rsidR="003B430A" w:rsidRDefault="003B430A" w:rsidP="003B430A">
      <w:pPr>
        <w:pStyle w:val="ReportContent"/>
      </w:pPr>
      <w:r>
        <w:rPr>
          <w:lang w:val="en-GB"/>
        </w:rPr>
        <w:t xml:space="preserve">Gambar 3.18 adalah pemodelan dari subsistem mengelola </w:t>
      </w:r>
      <w:r>
        <w:rPr>
          <w:i/>
          <w:lang w:val="en-GB"/>
        </w:rPr>
        <w:t>chat group</w:t>
      </w:r>
      <w:r>
        <w:rPr>
          <w:lang w:val="en-GB"/>
        </w:rPr>
        <w:t>. Pengguna memiliki hak akses untuk menambah</w:t>
      </w:r>
      <w:r w:rsidR="00AB799C">
        <w:rPr>
          <w:lang w:val="en-GB"/>
        </w:rPr>
        <w:t>,</w:t>
      </w:r>
      <w:r>
        <w:rPr>
          <w:lang w:val="en-GB"/>
        </w:rPr>
        <w:t xml:space="preserve"> menghapus </w:t>
      </w:r>
      <w:r w:rsidR="00AB799C">
        <w:rPr>
          <w:i/>
          <w:lang w:val="en-GB"/>
        </w:rPr>
        <w:t>chat group</w:t>
      </w:r>
      <w:r w:rsidR="00AB799C">
        <w:rPr>
          <w:lang w:val="en-GB"/>
        </w:rPr>
        <w:t>,</w:t>
      </w:r>
      <w:r w:rsidR="008D10E5">
        <w:rPr>
          <w:lang w:val="en-GB"/>
        </w:rPr>
        <w:t xml:space="preserve"> mengonfirmasi anggota,</w:t>
      </w:r>
      <w:r w:rsidR="00AB799C">
        <w:rPr>
          <w:lang w:val="en-GB"/>
        </w:rPr>
        <w:t xml:space="preserve"> dan menuliskan pesan. Pengguna yang bukan anggota dari </w:t>
      </w:r>
      <w:r w:rsidR="00AB799C">
        <w:rPr>
          <w:i/>
          <w:lang w:val="en-GB"/>
        </w:rPr>
        <w:t>chat group</w:t>
      </w:r>
      <w:r w:rsidR="00AB799C">
        <w:rPr>
          <w:lang w:val="en-GB"/>
        </w:rPr>
        <w:t xml:space="preserve"> dapat mengikuti </w:t>
      </w:r>
      <w:r w:rsidR="00AB799C">
        <w:rPr>
          <w:i/>
          <w:lang w:val="en-GB"/>
        </w:rPr>
        <w:t>chat group</w:t>
      </w:r>
      <w:r w:rsidR="00AB799C">
        <w:rPr>
          <w:lang w:val="en-GB"/>
        </w:rPr>
        <w:t>.</w:t>
      </w:r>
      <w:r>
        <w:rPr>
          <w:lang w:val="en-GB"/>
        </w:rPr>
        <w:t xml:space="preserve"> </w:t>
      </w:r>
      <w:r w:rsidR="00AB799C">
        <w:rPr>
          <w:lang w:val="en-GB"/>
        </w:rPr>
        <w:t>Responden</w:t>
      </w:r>
      <w:r>
        <w:rPr>
          <w:lang w:val="en-GB"/>
        </w:rPr>
        <w:t xml:space="preserve"> dapat me</w:t>
      </w:r>
      <w:r w:rsidR="008D10E5">
        <w:rPr>
          <w:lang w:val="en-GB"/>
        </w:rPr>
        <w:t xml:space="preserve">lihat pesan dari </w:t>
      </w:r>
      <w:r w:rsidR="008D10E5">
        <w:rPr>
          <w:i/>
          <w:lang w:val="en-GB"/>
        </w:rPr>
        <w:t>chat group</w:t>
      </w:r>
      <w:r>
        <w:rPr>
          <w:lang w:val="en-GB"/>
        </w:rPr>
        <w:t>.</w:t>
      </w:r>
    </w:p>
    <w:p w14:paraId="5D2A5F73" w14:textId="77777777" w:rsidR="00945BE1" w:rsidRDefault="00945BE1" w:rsidP="005E4589">
      <w:pPr>
        <w:pStyle w:val="ReportContent"/>
      </w:pPr>
    </w:p>
    <w:p w14:paraId="1F7AC041" w14:textId="4D2C3966" w:rsidR="00945BE1" w:rsidRDefault="003B430A" w:rsidP="008D27D8">
      <w:pPr>
        <w:pStyle w:val="ReportContent"/>
        <w:keepNext/>
        <w:ind w:firstLine="0"/>
        <w:jc w:val="center"/>
      </w:pPr>
      <w:r>
        <w:rPr>
          <w:noProof/>
          <w:lang w:eastAsia="id-ID"/>
        </w:rPr>
        <w:lastRenderedPageBreak/>
        <w:drawing>
          <wp:inline distT="0" distB="0" distL="0" distR="0" wp14:anchorId="4CD8FD49" wp14:editId="4512535B">
            <wp:extent cx="3033881" cy="2582499"/>
            <wp:effectExtent l="0" t="0" r="0" b="0"/>
            <wp:docPr id="118" name="Picture 118" descr="C:\Users\Marlina\AppData\Local\Microsoft\Windows\INetCache\Content.Word\cha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lina\AppData\Local\Microsoft\Windows\INetCache\Content.Word\chat grou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0563" cy="2596699"/>
                    </a:xfrm>
                    <a:prstGeom prst="rect">
                      <a:avLst/>
                    </a:prstGeom>
                    <a:noFill/>
                    <a:ln>
                      <a:noFill/>
                    </a:ln>
                  </pic:spPr>
                </pic:pic>
              </a:graphicData>
            </a:graphic>
          </wp:inline>
        </w:drawing>
      </w:r>
    </w:p>
    <w:p w14:paraId="0D9F11F8" w14:textId="1F1A46CA" w:rsidR="00945BE1" w:rsidRPr="00945BE1" w:rsidRDefault="00945BE1" w:rsidP="00945BE1">
      <w:pPr>
        <w:pStyle w:val="Caption"/>
        <w:rPr>
          <w:i/>
        </w:rPr>
      </w:pPr>
      <w:bookmarkStart w:id="206" w:name="_Toc480239110"/>
      <w:r>
        <w:t xml:space="preserve">Gambar </w:t>
      </w:r>
      <w:fldSimple w:instr=" STYLEREF 1 \s ">
        <w:r w:rsidR="003A7C7F">
          <w:rPr>
            <w:noProof/>
          </w:rPr>
          <w:t>3</w:t>
        </w:r>
      </w:fldSimple>
      <w:r w:rsidR="003A7C7F">
        <w:t>.</w:t>
      </w:r>
      <w:fldSimple w:instr=" SEQ Gambar \* ARABIC \s 1 ">
        <w:r w:rsidR="003A7C7F">
          <w:rPr>
            <w:noProof/>
          </w:rPr>
          <w:t>19</w:t>
        </w:r>
      </w:fldSimple>
      <w:r>
        <w:t xml:space="preserve"> </w:t>
      </w:r>
      <w:r>
        <w:rPr>
          <w:i/>
        </w:rPr>
        <w:t>Use Case Diagram Chat Group</w:t>
      </w:r>
      <w:bookmarkEnd w:id="206"/>
    </w:p>
    <w:p w14:paraId="32B675E5" w14:textId="650F2FD0" w:rsidR="007D7D92" w:rsidRDefault="007D7D92" w:rsidP="005E4589">
      <w:pPr>
        <w:pStyle w:val="ReportContent"/>
      </w:pPr>
    </w:p>
    <w:p w14:paraId="30C5DF3C" w14:textId="108DD4C4" w:rsidR="007D7D92" w:rsidRPr="00945BE1" w:rsidRDefault="007D7D92" w:rsidP="007D7D92">
      <w:pPr>
        <w:pStyle w:val="Heading2"/>
        <w:rPr>
          <w:i/>
          <w:lang w:val="en-US"/>
        </w:rPr>
      </w:pPr>
      <w:bookmarkStart w:id="207" w:name="_Toc480274173"/>
      <w:r w:rsidRPr="00945BE1">
        <w:rPr>
          <w:i/>
          <w:lang w:val="en-US"/>
        </w:rPr>
        <w:t>Activity Diagram</w:t>
      </w:r>
      <w:bookmarkEnd w:id="207"/>
    </w:p>
    <w:p w14:paraId="05D0A66C" w14:textId="77777777" w:rsidR="00945BE1" w:rsidRPr="004A5D7E" w:rsidRDefault="00945BE1" w:rsidP="00945BE1">
      <w:pPr>
        <w:ind w:firstLine="709"/>
        <w:rPr>
          <w:lang w:val="en-GB"/>
        </w:rPr>
      </w:pPr>
      <w:r w:rsidRPr="00CB2419">
        <w:rPr>
          <w:lang w:val="en-US"/>
        </w:rPr>
        <w:t>Adapun detail pemodelan</w:t>
      </w:r>
      <w:r>
        <w:rPr>
          <w:lang w:val="en-US"/>
        </w:rPr>
        <w:t xml:space="preserve"> sistem </w:t>
      </w:r>
      <w:r w:rsidRPr="00CB2419">
        <w:rPr>
          <w:lang w:val="en-US"/>
        </w:rPr>
        <w:t xml:space="preserve">dijabarkan dalam </w:t>
      </w:r>
      <w:r w:rsidRPr="00CB2419">
        <w:rPr>
          <w:i/>
          <w:lang w:val="en-US"/>
        </w:rPr>
        <w:t>activity</w:t>
      </w:r>
      <w:r w:rsidRPr="00CB2419">
        <w:rPr>
          <w:lang w:val="en-US"/>
        </w:rPr>
        <w:t xml:space="preserve"> </w:t>
      </w:r>
      <w:r w:rsidRPr="00CB2419">
        <w:rPr>
          <w:i/>
          <w:lang w:val="en-US"/>
        </w:rPr>
        <w:t>diagram</w:t>
      </w:r>
      <w:r w:rsidRPr="00CB2419">
        <w:rPr>
          <w:lang w:val="en-US"/>
        </w:rPr>
        <w:t xml:space="preserve"> sebagai berikut.</w:t>
      </w:r>
    </w:p>
    <w:p w14:paraId="06FC2CBB" w14:textId="77777777" w:rsidR="00945BE1" w:rsidRDefault="00945BE1" w:rsidP="005E4589">
      <w:pPr>
        <w:pStyle w:val="ReportContent"/>
      </w:pPr>
    </w:p>
    <w:p w14:paraId="4674061B" w14:textId="4D68B8E5" w:rsidR="00945BE1" w:rsidRDefault="00945BE1" w:rsidP="009E1431">
      <w:pPr>
        <w:pStyle w:val="Heading3"/>
      </w:pPr>
      <w:bookmarkStart w:id="208" w:name="_Toc480274174"/>
      <w:r w:rsidRPr="009E1431">
        <w:rPr>
          <w:i/>
        </w:rPr>
        <w:t>Activity Diagram</w:t>
      </w:r>
      <w:r>
        <w:t xml:space="preserve"> </w:t>
      </w:r>
      <w:r w:rsidR="009E1431">
        <w:t xml:space="preserve">Melihat </w:t>
      </w:r>
      <w:r w:rsidR="009E1431" w:rsidRPr="009E1431">
        <w:rPr>
          <w:i/>
        </w:rPr>
        <w:t>Badges</w:t>
      </w:r>
      <w:bookmarkEnd w:id="208"/>
    </w:p>
    <w:p w14:paraId="7A120456" w14:textId="7F6A058C" w:rsidR="009E1431" w:rsidRDefault="008132E1" w:rsidP="005E4589">
      <w:pPr>
        <w:pStyle w:val="ReportContent"/>
      </w:pPr>
      <w:r>
        <w:rPr>
          <w:lang w:val="en-GB"/>
        </w:rPr>
        <w:t>Gambar 3.20 menunjukkan fitur meliha</w:t>
      </w:r>
      <w:r w:rsidR="00F008B3">
        <w:rPr>
          <w:lang w:val="en-GB"/>
        </w:rPr>
        <w:t>t</w:t>
      </w:r>
      <w:r>
        <w:rPr>
          <w:lang w:val="en-GB"/>
        </w:rPr>
        <w:t xml:space="preserve"> </w:t>
      </w:r>
      <w:r>
        <w:rPr>
          <w:i/>
          <w:lang w:val="en-GB"/>
        </w:rPr>
        <w:t>badges</w:t>
      </w:r>
      <w:r>
        <w:rPr>
          <w:lang w:val="en-GB"/>
        </w:rPr>
        <w:t>. Sistem akan menampilkan</w:t>
      </w:r>
      <w:r w:rsidR="00F008B3">
        <w:rPr>
          <w:lang w:val="en-GB"/>
        </w:rPr>
        <w:t xml:space="preserve"> semua data</w:t>
      </w:r>
      <w:r>
        <w:rPr>
          <w:lang w:val="en-GB"/>
        </w:rPr>
        <w:t xml:space="preserve"> </w:t>
      </w:r>
      <w:r w:rsidR="00F008B3">
        <w:rPr>
          <w:i/>
          <w:lang w:val="en-GB"/>
        </w:rPr>
        <w:t>badges</w:t>
      </w:r>
      <w:r>
        <w:rPr>
          <w:lang w:val="en-GB"/>
        </w:rPr>
        <w:t>.</w:t>
      </w:r>
    </w:p>
    <w:p w14:paraId="1534F1C7" w14:textId="77777777" w:rsidR="009E1431" w:rsidRDefault="009E1431" w:rsidP="009E1431">
      <w:pPr>
        <w:pStyle w:val="ReportContent"/>
        <w:keepNext/>
      </w:pPr>
      <w:r>
        <w:rPr>
          <w:noProof/>
          <w:lang w:eastAsia="id-ID"/>
        </w:rPr>
        <w:drawing>
          <wp:inline distT="0" distB="0" distL="0" distR="0" wp14:anchorId="7A337A00" wp14:editId="6B14B547">
            <wp:extent cx="5039995" cy="2776366"/>
            <wp:effectExtent l="0" t="0" r="0" b="0"/>
            <wp:docPr id="28" name="Picture 28" descr="C:\Users\Marlina\AppData\Local\Microsoft\Windows\INetCache\Content.Word\1. Melihat Ba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lina\AppData\Local\Microsoft\Windows\INetCache\Content.Word\1. Melihat Badge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2776366"/>
                    </a:xfrm>
                    <a:prstGeom prst="rect">
                      <a:avLst/>
                    </a:prstGeom>
                    <a:noFill/>
                    <a:ln>
                      <a:noFill/>
                    </a:ln>
                  </pic:spPr>
                </pic:pic>
              </a:graphicData>
            </a:graphic>
          </wp:inline>
        </w:drawing>
      </w:r>
    </w:p>
    <w:p w14:paraId="12F80F9D" w14:textId="44B05AE1" w:rsidR="009E1431" w:rsidRPr="009E1431" w:rsidRDefault="009E1431" w:rsidP="009E1431">
      <w:pPr>
        <w:pStyle w:val="Caption"/>
        <w:rPr>
          <w:i/>
        </w:rPr>
      </w:pPr>
      <w:bookmarkStart w:id="209" w:name="_Toc480239111"/>
      <w:r>
        <w:t xml:space="preserve">Gambar </w:t>
      </w:r>
      <w:fldSimple w:instr=" STYLEREF 1 \s ">
        <w:r w:rsidR="003A7C7F">
          <w:rPr>
            <w:noProof/>
          </w:rPr>
          <w:t>3</w:t>
        </w:r>
      </w:fldSimple>
      <w:r w:rsidR="003A7C7F">
        <w:t>.</w:t>
      </w:r>
      <w:fldSimple w:instr=" SEQ Gambar \* ARABIC \s 1 ">
        <w:r w:rsidR="003A7C7F">
          <w:rPr>
            <w:noProof/>
          </w:rPr>
          <w:t>20</w:t>
        </w:r>
      </w:fldSimple>
      <w:r>
        <w:t xml:space="preserve"> </w:t>
      </w:r>
      <w:r>
        <w:rPr>
          <w:i/>
        </w:rPr>
        <w:t xml:space="preserve">Activity Diagram </w:t>
      </w:r>
      <w:r>
        <w:t xml:space="preserve">Melihat </w:t>
      </w:r>
      <w:r>
        <w:rPr>
          <w:i/>
        </w:rPr>
        <w:t>Badges</w:t>
      </w:r>
      <w:bookmarkEnd w:id="209"/>
    </w:p>
    <w:p w14:paraId="275019C0" w14:textId="77777777" w:rsidR="009E1431" w:rsidRDefault="009E1431" w:rsidP="005E4589">
      <w:pPr>
        <w:pStyle w:val="ReportContent"/>
      </w:pPr>
    </w:p>
    <w:p w14:paraId="58367F7D" w14:textId="015A27B2" w:rsidR="009E1431" w:rsidRDefault="009E1431" w:rsidP="009E1431">
      <w:pPr>
        <w:pStyle w:val="Heading3"/>
      </w:pPr>
      <w:bookmarkStart w:id="210" w:name="_Toc480274175"/>
      <w:r w:rsidRPr="009E1431">
        <w:rPr>
          <w:i/>
        </w:rPr>
        <w:lastRenderedPageBreak/>
        <w:t>Activity Diagram</w:t>
      </w:r>
      <w:r>
        <w:t xml:space="preserve"> Menambah </w:t>
      </w:r>
      <w:r w:rsidRPr="009E1431">
        <w:rPr>
          <w:i/>
        </w:rPr>
        <w:t>Badges</w:t>
      </w:r>
      <w:bookmarkEnd w:id="210"/>
    </w:p>
    <w:p w14:paraId="217F53C7" w14:textId="0FE295DE" w:rsidR="009E1431" w:rsidRPr="00550C89" w:rsidRDefault="00550C89" w:rsidP="00550C89">
      <w:pPr>
        <w:ind w:firstLine="709"/>
        <w:rPr>
          <w:lang w:val="en-GB"/>
        </w:rPr>
      </w:pPr>
      <w:r>
        <w:rPr>
          <w:lang w:val="en-GB"/>
        </w:rPr>
        <w:t xml:space="preserve">Gambar 3.21 menjabarkan fitur menambah </w:t>
      </w:r>
      <w:r>
        <w:rPr>
          <w:i/>
          <w:lang w:val="en-GB"/>
        </w:rPr>
        <w:t>badges</w:t>
      </w:r>
      <w:r>
        <w:rPr>
          <w:lang w:val="en-GB"/>
        </w:rPr>
        <w:t xml:space="preserve">. Sistem akan menampilkan form </w:t>
      </w:r>
      <w:r>
        <w:rPr>
          <w:i/>
          <w:lang w:val="en-GB"/>
        </w:rPr>
        <w:t>badges</w:t>
      </w:r>
      <w:r>
        <w:rPr>
          <w:lang w:val="en-GB"/>
        </w:rPr>
        <w:t xml:space="preserve"> yang dapat diisi dan kembali dimasukkan oleh admin. Sistem akan mengecek validitas form </w:t>
      </w:r>
      <w:r>
        <w:rPr>
          <w:i/>
          <w:lang w:val="en-GB"/>
        </w:rPr>
        <w:t>badges</w:t>
      </w:r>
      <w:r>
        <w:rPr>
          <w:lang w:val="en-GB"/>
        </w:rPr>
        <w:t xml:space="preserve"> yang telah dimasukkan oleh admin, jika terdapat kesalahan atau kekurangan maka form akan kembali ditampilkan. Jika tervalidasi, maka data dari form </w:t>
      </w:r>
      <w:r>
        <w:rPr>
          <w:i/>
          <w:lang w:val="en-GB"/>
        </w:rPr>
        <w:t>badges</w:t>
      </w:r>
      <w:r>
        <w:rPr>
          <w:lang w:val="en-GB"/>
        </w:rPr>
        <w:t xml:space="preserve"> ditambahkan ke dalam tabel </w:t>
      </w:r>
      <w:r>
        <w:rPr>
          <w:i/>
          <w:lang w:val="en-GB"/>
        </w:rPr>
        <w:t>badges</w:t>
      </w:r>
      <w:r>
        <w:rPr>
          <w:lang w:val="en-GB"/>
        </w:rPr>
        <w:t xml:space="preserve"> di </w:t>
      </w:r>
      <w:r w:rsidRPr="000C785A">
        <w:rPr>
          <w:i/>
          <w:lang w:val="en-GB"/>
        </w:rPr>
        <w:t>database</w:t>
      </w:r>
      <w:r>
        <w:rPr>
          <w:lang w:val="en-GB"/>
        </w:rPr>
        <w:t>.</w:t>
      </w:r>
    </w:p>
    <w:p w14:paraId="18154E35" w14:textId="77777777" w:rsidR="009E1431" w:rsidRDefault="009E1431" w:rsidP="009E1431">
      <w:pPr>
        <w:pStyle w:val="ReportContent"/>
        <w:keepNext/>
      </w:pPr>
      <w:r>
        <w:rPr>
          <w:noProof/>
          <w:lang w:eastAsia="id-ID"/>
        </w:rPr>
        <w:drawing>
          <wp:inline distT="0" distB="0" distL="0" distR="0" wp14:anchorId="32303C98" wp14:editId="147B623A">
            <wp:extent cx="5039995" cy="4948132"/>
            <wp:effectExtent l="0" t="0" r="0" b="0"/>
            <wp:docPr id="30" name="Picture 30" descr="C:\Users\Marlina\AppData\Local\Microsoft\Windows\INetCache\Content.Word\2. Menambah Ba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lina\AppData\Local\Microsoft\Windows\INetCache\Content.Word\2. Menambah Badges.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4948132"/>
                    </a:xfrm>
                    <a:prstGeom prst="rect">
                      <a:avLst/>
                    </a:prstGeom>
                    <a:noFill/>
                    <a:ln>
                      <a:noFill/>
                    </a:ln>
                  </pic:spPr>
                </pic:pic>
              </a:graphicData>
            </a:graphic>
          </wp:inline>
        </w:drawing>
      </w:r>
    </w:p>
    <w:p w14:paraId="5D0DBA35" w14:textId="5F2DC80F" w:rsidR="009E1431" w:rsidRDefault="009E1431" w:rsidP="009E1431">
      <w:pPr>
        <w:pStyle w:val="Caption"/>
      </w:pPr>
      <w:bookmarkStart w:id="211" w:name="_Toc480239112"/>
      <w:r>
        <w:t xml:space="preserve">Gambar </w:t>
      </w:r>
      <w:fldSimple w:instr=" STYLEREF 1 \s ">
        <w:r w:rsidR="003A7C7F">
          <w:rPr>
            <w:noProof/>
          </w:rPr>
          <w:t>3</w:t>
        </w:r>
      </w:fldSimple>
      <w:r w:rsidR="003A7C7F">
        <w:t>.</w:t>
      </w:r>
      <w:fldSimple w:instr=" SEQ Gambar \* ARABIC \s 1 ">
        <w:r w:rsidR="003A7C7F">
          <w:rPr>
            <w:noProof/>
          </w:rPr>
          <w:t>21</w:t>
        </w:r>
      </w:fldSimple>
      <w:r>
        <w:t xml:space="preserve"> </w:t>
      </w:r>
      <w:r w:rsidR="00164BD7" w:rsidRPr="00164BD7">
        <w:rPr>
          <w:i/>
        </w:rPr>
        <w:t>Activity Diagram</w:t>
      </w:r>
      <w:r>
        <w:t xml:space="preserve"> Menambah </w:t>
      </w:r>
      <w:r w:rsidR="00051DBD" w:rsidRPr="00051DBD">
        <w:rPr>
          <w:i/>
        </w:rPr>
        <w:t>Badges</w:t>
      </w:r>
      <w:bookmarkEnd w:id="211"/>
    </w:p>
    <w:p w14:paraId="15488728" w14:textId="77777777" w:rsidR="009E1431" w:rsidRDefault="009E1431" w:rsidP="005E4589">
      <w:pPr>
        <w:pStyle w:val="ReportContent"/>
      </w:pPr>
    </w:p>
    <w:p w14:paraId="05630C9C" w14:textId="32A45847" w:rsidR="009E1431" w:rsidRDefault="009E1431" w:rsidP="00902A6D">
      <w:pPr>
        <w:pStyle w:val="Heading3"/>
      </w:pPr>
      <w:bookmarkStart w:id="212" w:name="_Toc480274176"/>
      <w:r w:rsidRPr="00B95511">
        <w:rPr>
          <w:i/>
        </w:rPr>
        <w:t>Activity Diagram</w:t>
      </w:r>
      <w:r>
        <w:t xml:space="preserve"> Mengubah </w:t>
      </w:r>
      <w:r w:rsidRPr="00B95511">
        <w:rPr>
          <w:i/>
        </w:rPr>
        <w:t>Badges</w:t>
      </w:r>
      <w:bookmarkEnd w:id="212"/>
    </w:p>
    <w:p w14:paraId="787CFF20" w14:textId="3A97869C" w:rsidR="009E1431" w:rsidRDefault="00BA0EB2" w:rsidP="005E4589">
      <w:pPr>
        <w:pStyle w:val="ReportContent"/>
      </w:pPr>
      <w:r>
        <w:rPr>
          <w:lang w:val="en-GB"/>
        </w:rPr>
        <w:t xml:space="preserve">Gambar 3.22 menjabarkan fitur mengubah </w:t>
      </w:r>
      <w:r>
        <w:rPr>
          <w:i/>
          <w:lang w:val="en-GB"/>
        </w:rPr>
        <w:t>badges</w:t>
      </w:r>
      <w:r>
        <w:rPr>
          <w:lang w:val="en-GB"/>
        </w:rPr>
        <w:t xml:space="preserve">. Setelah admin memilih data yang akan diubah, sistem menampilkan form </w:t>
      </w:r>
      <w:r>
        <w:rPr>
          <w:i/>
          <w:lang w:val="en-GB"/>
        </w:rPr>
        <w:t>badges</w:t>
      </w:r>
      <w:r>
        <w:rPr>
          <w:lang w:val="en-GB"/>
        </w:rPr>
        <w:t xml:space="preserve"> berisi data yang dipilih. Admin melakukan perubahan pada data di form dan memasukkan kembali form </w:t>
      </w:r>
      <w:r>
        <w:rPr>
          <w:i/>
          <w:lang w:val="en-GB"/>
        </w:rPr>
        <w:t>badges</w:t>
      </w:r>
      <w:r>
        <w:rPr>
          <w:lang w:val="en-GB"/>
        </w:rPr>
        <w:t xml:space="preserve">. Sistem akan mengecek validitas form, jika terdapat data yang belum terisi </w:t>
      </w:r>
      <w:r>
        <w:rPr>
          <w:lang w:val="en-GB"/>
        </w:rPr>
        <w:lastRenderedPageBreak/>
        <w:t xml:space="preserve">atau tidak terisi dengan tepat, maka data akan ditampilkan ulang pada form </w:t>
      </w:r>
      <w:r>
        <w:rPr>
          <w:i/>
          <w:lang w:val="en-GB"/>
        </w:rPr>
        <w:t>badges</w:t>
      </w:r>
      <w:r>
        <w:rPr>
          <w:lang w:val="en-GB"/>
        </w:rPr>
        <w:t xml:space="preserve">. Jika data sudah tervalidasi, maka perubahan pada data akan disimpan dalam </w:t>
      </w:r>
      <w:r w:rsidRPr="000C785A">
        <w:rPr>
          <w:i/>
          <w:lang w:val="en-GB"/>
        </w:rPr>
        <w:t>database</w:t>
      </w:r>
      <w:r>
        <w:rPr>
          <w:lang w:val="en-GB"/>
        </w:rPr>
        <w:t xml:space="preserve"> pada tabel </w:t>
      </w:r>
      <w:r>
        <w:rPr>
          <w:i/>
          <w:lang w:val="en-GB"/>
        </w:rPr>
        <w:t>badges</w:t>
      </w:r>
      <w:r>
        <w:rPr>
          <w:lang w:val="en-GB"/>
        </w:rPr>
        <w:t>.</w:t>
      </w:r>
    </w:p>
    <w:p w14:paraId="4863452A" w14:textId="77777777" w:rsidR="009E1431" w:rsidRDefault="009E1431" w:rsidP="009E1431">
      <w:pPr>
        <w:pStyle w:val="ReportContent"/>
        <w:keepNext/>
      </w:pPr>
      <w:r>
        <w:rPr>
          <w:noProof/>
          <w:lang w:eastAsia="id-ID"/>
        </w:rPr>
        <w:drawing>
          <wp:inline distT="0" distB="0" distL="0" distR="0" wp14:anchorId="1D3EEE9F" wp14:editId="5C74013E">
            <wp:extent cx="5039995" cy="4948132"/>
            <wp:effectExtent l="0" t="0" r="0" b="0"/>
            <wp:docPr id="31" name="Picture 31" descr="C:\Users\Marlina\AppData\Local\Microsoft\Windows\INetCache\Content.Word\3. Mengubah Ba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lina\AppData\Local\Microsoft\Windows\INetCache\Content.Word\3. Mengubah Badges.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4948132"/>
                    </a:xfrm>
                    <a:prstGeom prst="rect">
                      <a:avLst/>
                    </a:prstGeom>
                    <a:noFill/>
                    <a:ln>
                      <a:noFill/>
                    </a:ln>
                  </pic:spPr>
                </pic:pic>
              </a:graphicData>
            </a:graphic>
          </wp:inline>
        </w:drawing>
      </w:r>
    </w:p>
    <w:p w14:paraId="40A3D933" w14:textId="6B412B42" w:rsidR="009E1431" w:rsidRDefault="009E1431" w:rsidP="009E1431">
      <w:pPr>
        <w:pStyle w:val="Caption"/>
      </w:pPr>
      <w:bookmarkStart w:id="213" w:name="_Toc480239113"/>
      <w:r>
        <w:t xml:space="preserve">Gambar </w:t>
      </w:r>
      <w:fldSimple w:instr=" STYLEREF 1 \s ">
        <w:r w:rsidR="003A7C7F">
          <w:rPr>
            <w:noProof/>
          </w:rPr>
          <w:t>3</w:t>
        </w:r>
      </w:fldSimple>
      <w:r w:rsidR="003A7C7F">
        <w:t>.</w:t>
      </w:r>
      <w:fldSimple w:instr=" SEQ Gambar \* ARABIC \s 1 ">
        <w:r w:rsidR="003A7C7F">
          <w:rPr>
            <w:noProof/>
          </w:rPr>
          <w:t>22</w:t>
        </w:r>
      </w:fldSimple>
      <w:r>
        <w:t xml:space="preserve"> </w:t>
      </w:r>
      <w:r w:rsidR="00164BD7" w:rsidRPr="00164BD7">
        <w:rPr>
          <w:i/>
        </w:rPr>
        <w:t>Activity Diagram</w:t>
      </w:r>
      <w:r>
        <w:t xml:space="preserve"> Mengubah </w:t>
      </w:r>
      <w:r w:rsidR="00051DBD" w:rsidRPr="00051DBD">
        <w:rPr>
          <w:i/>
        </w:rPr>
        <w:t>Badges</w:t>
      </w:r>
      <w:bookmarkEnd w:id="213"/>
    </w:p>
    <w:p w14:paraId="779C9AF4" w14:textId="77777777" w:rsidR="009E1431" w:rsidRDefault="009E1431" w:rsidP="005E4589">
      <w:pPr>
        <w:pStyle w:val="ReportContent"/>
      </w:pPr>
    </w:p>
    <w:p w14:paraId="6A993906" w14:textId="27CE3F50" w:rsidR="009E1431" w:rsidRDefault="009E1431" w:rsidP="009E1431">
      <w:pPr>
        <w:pStyle w:val="Heading3"/>
      </w:pPr>
      <w:bookmarkStart w:id="214" w:name="_Toc480274177"/>
      <w:r w:rsidRPr="00B95511">
        <w:rPr>
          <w:i/>
        </w:rPr>
        <w:t>Activity Diagram</w:t>
      </w:r>
      <w:r>
        <w:t xml:space="preserve"> Menghapus </w:t>
      </w:r>
      <w:r w:rsidRPr="00B95511">
        <w:rPr>
          <w:i/>
        </w:rPr>
        <w:t>Badges</w:t>
      </w:r>
      <w:bookmarkEnd w:id="214"/>
    </w:p>
    <w:p w14:paraId="55F212E9" w14:textId="38644445" w:rsidR="009E1431" w:rsidRDefault="006C0C91" w:rsidP="005E4589">
      <w:pPr>
        <w:pStyle w:val="ReportContent"/>
      </w:pPr>
      <w:r>
        <w:rPr>
          <w:lang w:val="en-GB"/>
        </w:rPr>
        <w:t xml:space="preserve">Gambar 3.23 menunjukkan fitur menghapus </w:t>
      </w:r>
      <w:r w:rsidR="001873AD">
        <w:rPr>
          <w:i/>
          <w:lang w:val="en-GB"/>
        </w:rPr>
        <w:t>badges</w:t>
      </w:r>
      <w:r>
        <w:rPr>
          <w:lang w:val="en-GB"/>
        </w:rPr>
        <w:t xml:space="preserve">. Sistem menampilkan data </w:t>
      </w:r>
      <w:r w:rsidR="001873AD">
        <w:rPr>
          <w:i/>
          <w:lang w:val="en-GB"/>
        </w:rPr>
        <w:t>badges</w:t>
      </w:r>
      <w:r>
        <w:rPr>
          <w:lang w:val="en-GB"/>
        </w:rPr>
        <w:t xml:space="preserve"> yang telah dipilih oleh admin dalam form </w:t>
      </w:r>
      <w:r w:rsidR="001873AD">
        <w:rPr>
          <w:i/>
          <w:lang w:val="en-GB"/>
        </w:rPr>
        <w:t>badges</w:t>
      </w:r>
      <w:r>
        <w:rPr>
          <w:lang w:val="en-GB"/>
        </w:rPr>
        <w:t xml:space="preserve">. Setelah admin memilih menghapus </w:t>
      </w:r>
      <w:r w:rsidR="001873AD">
        <w:rPr>
          <w:i/>
          <w:lang w:val="en-GB"/>
        </w:rPr>
        <w:t>badges</w:t>
      </w:r>
      <w:r>
        <w:rPr>
          <w:lang w:val="en-GB"/>
        </w:rPr>
        <w:t xml:space="preserve">, sistem akan mengubah status data tersebut menjadi terhapus dan menyimpan perubahan data pada tabel </w:t>
      </w:r>
      <w:r w:rsidR="001873AD">
        <w:rPr>
          <w:i/>
          <w:lang w:val="en-GB"/>
        </w:rPr>
        <w:t>badges</w:t>
      </w:r>
      <w:r>
        <w:rPr>
          <w:lang w:val="en-GB"/>
        </w:rPr>
        <w:t xml:space="preserve"> di </w:t>
      </w:r>
      <w:r w:rsidRPr="000C785A">
        <w:rPr>
          <w:i/>
          <w:lang w:val="en-GB"/>
        </w:rPr>
        <w:t>database</w:t>
      </w:r>
      <w:r>
        <w:rPr>
          <w:lang w:val="en-GB"/>
        </w:rPr>
        <w:t>.</w:t>
      </w:r>
    </w:p>
    <w:p w14:paraId="41443660" w14:textId="77777777" w:rsidR="009E1431" w:rsidRDefault="009E1431" w:rsidP="009E1431">
      <w:pPr>
        <w:pStyle w:val="ReportContent"/>
        <w:keepNext/>
      </w:pPr>
      <w:r>
        <w:rPr>
          <w:noProof/>
          <w:lang w:eastAsia="id-ID"/>
        </w:rPr>
        <w:lastRenderedPageBreak/>
        <w:drawing>
          <wp:inline distT="0" distB="0" distL="0" distR="0" wp14:anchorId="11B715B0" wp14:editId="69608DE0">
            <wp:extent cx="4576878" cy="3069840"/>
            <wp:effectExtent l="0" t="0" r="0" b="0"/>
            <wp:docPr id="32" name="Picture 32" descr="C:\Users\Marlina\AppData\Local\Microsoft\Windows\INetCache\Content.Word\4. Menghapus Ba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lina\AppData\Local\Microsoft\Windows\INetCache\Content.Word\4. Menghapus Badges.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6907" cy="3076567"/>
                    </a:xfrm>
                    <a:prstGeom prst="rect">
                      <a:avLst/>
                    </a:prstGeom>
                    <a:noFill/>
                    <a:ln>
                      <a:noFill/>
                    </a:ln>
                  </pic:spPr>
                </pic:pic>
              </a:graphicData>
            </a:graphic>
          </wp:inline>
        </w:drawing>
      </w:r>
    </w:p>
    <w:p w14:paraId="55A3E043" w14:textId="546A146C" w:rsidR="009E1431" w:rsidRDefault="009E1431" w:rsidP="009E1431">
      <w:pPr>
        <w:pStyle w:val="Caption"/>
      </w:pPr>
      <w:bookmarkStart w:id="215" w:name="_Toc480239114"/>
      <w:r>
        <w:t xml:space="preserve">Gambar </w:t>
      </w:r>
      <w:fldSimple w:instr=" STYLEREF 1 \s ">
        <w:r w:rsidR="003A7C7F">
          <w:rPr>
            <w:noProof/>
          </w:rPr>
          <w:t>3</w:t>
        </w:r>
      </w:fldSimple>
      <w:r w:rsidR="003A7C7F">
        <w:t>.</w:t>
      </w:r>
      <w:fldSimple w:instr=" SEQ Gambar \* ARABIC \s 1 ">
        <w:r w:rsidR="003A7C7F">
          <w:rPr>
            <w:noProof/>
          </w:rPr>
          <w:t>23</w:t>
        </w:r>
      </w:fldSimple>
      <w:r>
        <w:t xml:space="preserve"> </w:t>
      </w:r>
      <w:r w:rsidR="00164BD7" w:rsidRPr="00164BD7">
        <w:rPr>
          <w:i/>
        </w:rPr>
        <w:t>Activity Diagram</w:t>
      </w:r>
      <w:r>
        <w:t xml:space="preserve"> Menghapus </w:t>
      </w:r>
      <w:r w:rsidR="00051DBD" w:rsidRPr="00051DBD">
        <w:rPr>
          <w:i/>
        </w:rPr>
        <w:t>Badges</w:t>
      </w:r>
      <w:bookmarkEnd w:id="215"/>
    </w:p>
    <w:p w14:paraId="6C59C42E" w14:textId="77777777" w:rsidR="009E1431" w:rsidRDefault="009E1431" w:rsidP="005E4589">
      <w:pPr>
        <w:pStyle w:val="ReportContent"/>
      </w:pPr>
    </w:p>
    <w:p w14:paraId="7828BFB7" w14:textId="0113B8F5" w:rsidR="009E1431" w:rsidRDefault="009E1431" w:rsidP="009E1431">
      <w:pPr>
        <w:pStyle w:val="Heading3"/>
      </w:pPr>
      <w:bookmarkStart w:id="216" w:name="_Toc480274178"/>
      <w:r w:rsidRPr="00B72B5B">
        <w:rPr>
          <w:i/>
        </w:rPr>
        <w:t>Activity Diagram</w:t>
      </w:r>
      <w:r>
        <w:t xml:space="preserve"> Menerima </w:t>
      </w:r>
      <w:r w:rsidRPr="00B72B5B">
        <w:rPr>
          <w:i/>
        </w:rPr>
        <w:t>Badges</w:t>
      </w:r>
      <w:bookmarkEnd w:id="216"/>
    </w:p>
    <w:p w14:paraId="05447B3C" w14:textId="5D60613D" w:rsidR="009E1431" w:rsidRDefault="00B72B5B" w:rsidP="005E4589">
      <w:pPr>
        <w:pStyle w:val="ReportContent"/>
      </w:pPr>
      <w:r>
        <w:rPr>
          <w:lang w:val="en-GB"/>
        </w:rPr>
        <w:t xml:space="preserve">Gambar 3.23 menunjukkan fitur </w:t>
      </w:r>
      <w:r w:rsidR="001B578A">
        <w:rPr>
          <w:lang w:val="en-GB"/>
        </w:rPr>
        <w:t>menerima</w:t>
      </w:r>
      <w:r>
        <w:rPr>
          <w:lang w:val="en-GB"/>
        </w:rPr>
        <w:t xml:space="preserve"> </w:t>
      </w:r>
      <w:r w:rsidR="001B578A">
        <w:rPr>
          <w:i/>
          <w:lang w:val="en-GB"/>
        </w:rPr>
        <w:t>badges</w:t>
      </w:r>
      <w:r>
        <w:rPr>
          <w:lang w:val="en-GB"/>
        </w:rPr>
        <w:t>.</w:t>
      </w:r>
      <w:r w:rsidR="001B578A">
        <w:rPr>
          <w:lang w:val="en-GB"/>
        </w:rPr>
        <w:t xml:space="preserve"> Pengguna akan melakukan </w:t>
      </w:r>
      <w:r w:rsidR="001B578A">
        <w:rPr>
          <w:i/>
          <w:lang w:val="en-GB"/>
        </w:rPr>
        <w:t>desired actions</w:t>
      </w:r>
      <w:r w:rsidR="001B578A">
        <w:rPr>
          <w:lang w:val="en-GB"/>
        </w:rPr>
        <w:t xml:space="preserve"> untuk mendapatkan </w:t>
      </w:r>
      <w:r w:rsidR="001B578A">
        <w:rPr>
          <w:i/>
          <w:lang w:val="en-GB"/>
        </w:rPr>
        <w:t>badges</w:t>
      </w:r>
      <w:r w:rsidR="001B578A">
        <w:rPr>
          <w:lang w:val="en-GB"/>
        </w:rPr>
        <w:t xml:space="preserve">. Sistem mengecek kondisi pengguna apakah pengguna telah mencapai </w:t>
      </w:r>
      <w:r w:rsidR="001B578A">
        <w:rPr>
          <w:i/>
          <w:lang w:val="en-GB"/>
        </w:rPr>
        <w:t>win-state</w:t>
      </w:r>
      <w:r w:rsidR="001B578A">
        <w:rPr>
          <w:lang w:val="en-GB"/>
        </w:rPr>
        <w:t xml:space="preserve">, jika sudah maka pengguna akan menerima </w:t>
      </w:r>
      <w:r w:rsidR="001B578A">
        <w:rPr>
          <w:i/>
          <w:lang w:val="en-GB"/>
        </w:rPr>
        <w:t>badges</w:t>
      </w:r>
      <w:r w:rsidR="001B578A">
        <w:rPr>
          <w:lang w:val="en-GB"/>
        </w:rPr>
        <w:t xml:space="preserve">. Jika belum, pengguna akan diarahkan untuk melakukan </w:t>
      </w:r>
      <w:r w:rsidR="001B578A">
        <w:rPr>
          <w:i/>
          <w:lang w:val="en-GB"/>
        </w:rPr>
        <w:t>desired actions.</w:t>
      </w:r>
    </w:p>
    <w:p w14:paraId="3E249323" w14:textId="43DBDCDF" w:rsidR="009E1431" w:rsidRDefault="00FC069A" w:rsidP="009E1431">
      <w:pPr>
        <w:pStyle w:val="ReportContent"/>
        <w:keepNext/>
      </w:pPr>
      <w:r>
        <w:rPr>
          <w:noProof/>
          <w:lang w:eastAsia="id-ID"/>
        </w:rPr>
        <w:drawing>
          <wp:inline distT="0" distB="0" distL="0" distR="0" wp14:anchorId="07BDE3F7" wp14:editId="382FA8DC">
            <wp:extent cx="4232656" cy="3145360"/>
            <wp:effectExtent l="0" t="0" r="0" b="0"/>
            <wp:docPr id="145" name="Picture 145" descr="C:\Users\Marlina\AppData\Local\Microsoft\Windows\INetCache\Content.Word\5. Menerima Ba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lina\AppData\Local\Microsoft\Windows\INetCache\Content.Word\5. Menerima Badges.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51401" cy="3159290"/>
                    </a:xfrm>
                    <a:prstGeom prst="rect">
                      <a:avLst/>
                    </a:prstGeom>
                    <a:noFill/>
                    <a:ln>
                      <a:noFill/>
                    </a:ln>
                  </pic:spPr>
                </pic:pic>
              </a:graphicData>
            </a:graphic>
          </wp:inline>
        </w:drawing>
      </w:r>
    </w:p>
    <w:p w14:paraId="3B792D86" w14:textId="5B3C6459" w:rsidR="009E1431" w:rsidRDefault="009E1431" w:rsidP="009E1431">
      <w:pPr>
        <w:pStyle w:val="Caption"/>
      </w:pPr>
      <w:bookmarkStart w:id="217" w:name="_Toc480239115"/>
      <w:r>
        <w:t xml:space="preserve">Gambar </w:t>
      </w:r>
      <w:fldSimple w:instr=" STYLEREF 1 \s ">
        <w:r w:rsidR="003A7C7F">
          <w:rPr>
            <w:noProof/>
          </w:rPr>
          <w:t>3</w:t>
        </w:r>
      </w:fldSimple>
      <w:r w:rsidR="003A7C7F">
        <w:t>.</w:t>
      </w:r>
      <w:fldSimple w:instr=" SEQ Gambar \* ARABIC \s 1 ">
        <w:r w:rsidR="003A7C7F">
          <w:rPr>
            <w:noProof/>
          </w:rPr>
          <w:t>24</w:t>
        </w:r>
      </w:fldSimple>
      <w:r w:rsidR="00715EB2">
        <w:t xml:space="preserve"> </w:t>
      </w:r>
      <w:r w:rsidR="00164BD7" w:rsidRPr="00164BD7">
        <w:rPr>
          <w:i/>
        </w:rPr>
        <w:t>Activity Diagram</w:t>
      </w:r>
      <w:r w:rsidR="00715EB2">
        <w:t xml:space="preserve"> Menerima </w:t>
      </w:r>
      <w:r w:rsidR="00051DBD" w:rsidRPr="00051DBD">
        <w:rPr>
          <w:i/>
        </w:rPr>
        <w:t>Badges</w:t>
      </w:r>
      <w:bookmarkEnd w:id="217"/>
    </w:p>
    <w:p w14:paraId="636C8E44" w14:textId="77777777" w:rsidR="00715EB2" w:rsidRDefault="00715EB2" w:rsidP="005E4589">
      <w:pPr>
        <w:pStyle w:val="ReportContent"/>
      </w:pPr>
    </w:p>
    <w:p w14:paraId="68257138" w14:textId="06C5D996" w:rsidR="00715EB2" w:rsidRDefault="00164BD7" w:rsidP="00715EB2">
      <w:pPr>
        <w:pStyle w:val="Heading3"/>
      </w:pPr>
      <w:bookmarkStart w:id="218" w:name="_Toc480274179"/>
      <w:r w:rsidRPr="00164BD7">
        <w:rPr>
          <w:i/>
        </w:rPr>
        <w:t>Activity Diagram</w:t>
      </w:r>
      <w:r w:rsidR="00715EB2">
        <w:t xml:space="preserve"> Melihat </w:t>
      </w:r>
      <w:r w:rsidR="00051DBD" w:rsidRPr="00051DBD">
        <w:rPr>
          <w:i/>
        </w:rPr>
        <w:t>Event</w:t>
      </w:r>
      <w:bookmarkEnd w:id="218"/>
    </w:p>
    <w:p w14:paraId="48345ACC" w14:textId="3030C305" w:rsidR="00715EB2" w:rsidRDefault="000A59EF" w:rsidP="000A59EF">
      <w:pPr>
        <w:pStyle w:val="ReportContent"/>
      </w:pPr>
      <w:r>
        <w:rPr>
          <w:lang w:val="en-GB"/>
        </w:rPr>
        <w:t xml:space="preserve">Gambar 3.25 menunjukkan fitur melihat </w:t>
      </w:r>
      <w:r>
        <w:rPr>
          <w:i/>
          <w:lang w:val="en-GB"/>
        </w:rPr>
        <w:t>event</w:t>
      </w:r>
      <w:r>
        <w:rPr>
          <w:lang w:val="en-GB"/>
        </w:rPr>
        <w:t xml:space="preserve">. Sistem akan menampilkan semua data </w:t>
      </w:r>
      <w:r>
        <w:rPr>
          <w:i/>
          <w:lang w:val="en-GB"/>
        </w:rPr>
        <w:t>event</w:t>
      </w:r>
      <w:r>
        <w:rPr>
          <w:lang w:val="en-GB"/>
        </w:rPr>
        <w:t>.</w:t>
      </w:r>
    </w:p>
    <w:p w14:paraId="7A87C24C" w14:textId="77777777" w:rsidR="00715EB2" w:rsidRDefault="00715EB2" w:rsidP="00FE60E7">
      <w:pPr>
        <w:pStyle w:val="ReportContent"/>
        <w:keepNext/>
        <w:jc w:val="center"/>
      </w:pPr>
      <w:r>
        <w:rPr>
          <w:noProof/>
          <w:lang w:eastAsia="id-ID"/>
        </w:rPr>
        <w:drawing>
          <wp:inline distT="0" distB="0" distL="0" distR="0" wp14:anchorId="78CF956B" wp14:editId="176DDBA3">
            <wp:extent cx="3277456" cy="1805442"/>
            <wp:effectExtent l="0" t="0" r="0" b="0"/>
            <wp:docPr id="34" name="Picture 34" descr="C:\Users\Marlina\AppData\Local\Microsoft\Windows\INetCache\Content.Word\6. Melihat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lina\AppData\Local\Microsoft\Windows\INetCache\Content.Word\6. Melihat Event.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95307" cy="1815276"/>
                    </a:xfrm>
                    <a:prstGeom prst="rect">
                      <a:avLst/>
                    </a:prstGeom>
                    <a:noFill/>
                    <a:ln>
                      <a:noFill/>
                    </a:ln>
                  </pic:spPr>
                </pic:pic>
              </a:graphicData>
            </a:graphic>
          </wp:inline>
        </w:drawing>
      </w:r>
    </w:p>
    <w:p w14:paraId="5EFA6347" w14:textId="581B01BA" w:rsidR="00715EB2" w:rsidRDefault="00715EB2" w:rsidP="00715EB2">
      <w:pPr>
        <w:pStyle w:val="Caption"/>
      </w:pPr>
      <w:bookmarkStart w:id="219" w:name="_Toc480239116"/>
      <w:r>
        <w:t xml:space="preserve">Gambar </w:t>
      </w:r>
      <w:fldSimple w:instr=" STYLEREF 1 \s ">
        <w:r w:rsidR="003A7C7F">
          <w:rPr>
            <w:noProof/>
          </w:rPr>
          <w:t>3</w:t>
        </w:r>
      </w:fldSimple>
      <w:r w:rsidR="003A7C7F">
        <w:t>.</w:t>
      </w:r>
      <w:fldSimple w:instr=" SEQ Gambar \* ARABIC \s 1 ">
        <w:r w:rsidR="003A7C7F">
          <w:rPr>
            <w:noProof/>
          </w:rPr>
          <w:t>25</w:t>
        </w:r>
      </w:fldSimple>
      <w:r>
        <w:t xml:space="preserve"> </w:t>
      </w:r>
      <w:r w:rsidR="00164BD7" w:rsidRPr="00164BD7">
        <w:rPr>
          <w:i/>
        </w:rPr>
        <w:t>Activity Diagram</w:t>
      </w:r>
      <w:r>
        <w:t xml:space="preserve"> Melihat </w:t>
      </w:r>
      <w:r w:rsidR="00051DBD" w:rsidRPr="00051DBD">
        <w:rPr>
          <w:i/>
        </w:rPr>
        <w:t>Event</w:t>
      </w:r>
      <w:bookmarkEnd w:id="219"/>
    </w:p>
    <w:p w14:paraId="6B566828" w14:textId="77777777" w:rsidR="00715EB2" w:rsidRDefault="00715EB2" w:rsidP="005E4589">
      <w:pPr>
        <w:pStyle w:val="ReportContent"/>
      </w:pPr>
    </w:p>
    <w:p w14:paraId="7C97F613" w14:textId="7EAC0044" w:rsidR="00715EB2" w:rsidRPr="00715EB2" w:rsidRDefault="00164BD7" w:rsidP="00715EB2">
      <w:pPr>
        <w:pStyle w:val="Heading3"/>
      </w:pPr>
      <w:bookmarkStart w:id="220" w:name="_Toc480274180"/>
      <w:r w:rsidRPr="00164BD7">
        <w:rPr>
          <w:i/>
        </w:rPr>
        <w:t>Activity Diagram</w:t>
      </w:r>
      <w:r w:rsidR="00715EB2">
        <w:t xml:space="preserve"> Menambah </w:t>
      </w:r>
      <w:r w:rsidR="00051DBD" w:rsidRPr="00051DBD">
        <w:rPr>
          <w:i/>
        </w:rPr>
        <w:t>Event</w:t>
      </w:r>
      <w:bookmarkEnd w:id="220"/>
    </w:p>
    <w:p w14:paraId="7B4E237F" w14:textId="431F68E9" w:rsidR="00715EB2" w:rsidRPr="00206842" w:rsidRDefault="00206842" w:rsidP="00206842">
      <w:pPr>
        <w:ind w:firstLine="709"/>
        <w:rPr>
          <w:lang w:val="en-GB"/>
        </w:rPr>
      </w:pPr>
      <w:r>
        <w:rPr>
          <w:lang w:val="en-GB"/>
        </w:rPr>
        <w:t xml:space="preserve">Gambar 3.26 menjabarkan fitur menambah </w:t>
      </w:r>
      <w:r w:rsidR="00B12628">
        <w:rPr>
          <w:i/>
          <w:lang w:val="en-GB"/>
        </w:rPr>
        <w:t>event</w:t>
      </w:r>
      <w:r>
        <w:rPr>
          <w:lang w:val="en-GB"/>
        </w:rPr>
        <w:t xml:space="preserve">. Sistem akan menampilkan form </w:t>
      </w:r>
      <w:r w:rsidR="00B12628">
        <w:rPr>
          <w:i/>
          <w:lang w:val="en-GB"/>
        </w:rPr>
        <w:t>event</w:t>
      </w:r>
      <w:r>
        <w:rPr>
          <w:lang w:val="en-GB"/>
        </w:rPr>
        <w:t xml:space="preserve"> yang dapat diisi dan kembali dimasukkan oleh admin. Sistem akan mengecek validitas form </w:t>
      </w:r>
      <w:r w:rsidR="00B12628">
        <w:rPr>
          <w:i/>
          <w:lang w:val="en-GB"/>
        </w:rPr>
        <w:t>event</w:t>
      </w:r>
      <w:r>
        <w:rPr>
          <w:lang w:val="en-GB"/>
        </w:rPr>
        <w:t xml:space="preserve"> yang telah dimasukkan oleh admin, jika terdapat kesalahan atau kekurangan maka form akan kembali ditampilkan. Jika tervalidasi, maka data dari form </w:t>
      </w:r>
      <w:r w:rsidR="00B12628">
        <w:rPr>
          <w:i/>
          <w:lang w:val="en-GB"/>
        </w:rPr>
        <w:t>event</w:t>
      </w:r>
      <w:r>
        <w:rPr>
          <w:lang w:val="en-GB"/>
        </w:rPr>
        <w:t xml:space="preserve"> ditambahkan ke dalam tabel </w:t>
      </w:r>
      <w:r w:rsidR="00B12628">
        <w:rPr>
          <w:i/>
          <w:lang w:val="en-GB"/>
        </w:rPr>
        <w:t>event</w:t>
      </w:r>
      <w:r>
        <w:rPr>
          <w:lang w:val="en-GB"/>
        </w:rPr>
        <w:t xml:space="preserve"> di </w:t>
      </w:r>
      <w:r w:rsidRPr="000C785A">
        <w:rPr>
          <w:i/>
          <w:lang w:val="en-GB"/>
        </w:rPr>
        <w:t>database</w:t>
      </w:r>
      <w:r>
        <w:rPr>
          <w:lang w:val="en-GB"/>
        </w:rPr>
        <w:t>.</w:t>
      </w:r>
    </w:p>
    <w:p w14:paraId="6D459A1B" w14:textId="77777777" w:rsidR="00715EB2" w:rsidRDefault="00715EB2" w:rsidP="00FE60E7">
      <w:pPr>
        <w:pStyle w:val="ReportContent"/>
        <w:keepNext/>
        <w:jc w:val="center"/>
      </w:pPr>
      <w:r>
        <w:rPr>
          <w:noProof/>
          <w:lang w:eastAsia="id-ID"/>
        </w:rPr>
        <w:drawing>
          <wp:inline distT="0" distB="0" distL="0" distR="0" wp14:anchorId="44C1A9C7" wp14:editId="6C8FBC47">
            <wp:extent cx="3051424" cy="2995808"/>
            <wp:effectExtent l="0" t="0" r="0" b="0"/>
            <wp:docPr id="35" name="Picture 35" descr="C:\Users\Marlina\AppData\Local\Microsoft\Windows\INetCache\Content.Word\7. Menambah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lina\AppData\Local\Microsoft\Windows\INetCache\Content.Word\7. Menambah Event.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95354" cy="3038937"/>
                    </a:xfrm>
                    <a:prstGeom prst="rect">
                      <a:avLst/>
                    </a:prstGeom>
                    <a:noFill/>
                    <a:ln>
                      <a:noFill/>
                    </a:ln>
                  </pic:spPr>
                </pic:pic>
              </a:graphicData>
            </a:graphic>
          </wp:inline>
        </w:drawing>
      </w:r>
    </w:p>
    <w:p w14:paraId="2C9FE6D1" w14:textId="7AE26D85" w:rsidR="00715EB2" w:rsidRDefault="00715EB2" w:rsidP="00715EB2">
      <w:pPr>
        <w:pStyle w:val="Caption"/>
      </w:pPr>
      <w:bookmarkStart w:id="221" w:name="_Toc480239117"/>
      <w:r>
        <w:t xml:space="preserve">Gambar </w:t>
      </w:r>
      <w:fldSimple w:instr=" STYLEREF 1 \s ">
        <w:r w:rsidR="003A7C7F">
          <w:rPr>
            <w:noProof/>
          </w:rPr>
          <w:t>3</w:t>
        </w:r>
      </w:fldSimple>
      <w:r w:rsidR="003A7C7F">
        <w:t>.</w:t>
      </w:r>
      <w:fldSimple w:instr=" SEQ Gambar \* ARABIC \s 1 ">
        <w:r w:rsidR="003A7C7F">
          <w:rPr>
            <w:noProof/>
          </w:rPr>
          <w:t>26</w:t>
        </w:r>
      </w:fldSimple>
      <w:r>
        <w:t xml:space="preserve"> </w:t>
      </w:r>
      <w:r w:rsidR="00164BD7" w:rsidRPr="00164BD7">
        <w:rPr>
          <w:i/>
        </w:rPr>
        <w:t>Activity Diagram</w:t>
      </w:r>
      <w:r>
        <w:t xml:space="preserve"> Menambah </w:t>
      </w:r>
      <w:r w:rsidR="00051DBD" w:rsidRPr="00051DBD">
        <w:rPr>
          <w:i/>
        </w:rPr>
        <w:t>Event</w:t>
      </w:r>
      <w:bookmarkEnd w:id="221"/>
    </w:p>
    <w:p w14:paraId="636E2637" w14:textId="77777777" w:rsidR="00715EB2" w:rsidRDefault="00715EB2" w:rsidP="005E4589">
      <w:pPr>
        <w:pStyle w:val="ReportContent"/>
      </w:pPr>
    </w:p>
    <w:p w14:paraId="214542C8" w14:textId="3D4F7BC6" w:rsidR="00715EB2" w:rsidRDefault="00164BD7" w:rsidP="00715EB2">
      <w:pPr>
        <w:pStyle w:val="Heading3"/>
      </w:pPr>
      <w:bookmarkStart w:id="222" w:name="_Toc480274181"/>
      <w:r w:rsidRPr="00164BD7">
        <w:rPr>
          <w:i/>
        </w:rPr>
        <w:t>Activity Diagram</w:t>
      </w:r>
      <w:r w:rsidR="00715EB2">
        <w:t xml:space="preserve"> Mengubah </w:t>
      </w:r>
      <w:r w:rsidR="00051DBD" w:rsidRPr="00051DBD">
        <w:rPr>
          <w:i/>
        </w:rPr>
        <w:t>Event</w:t>
      </w:r>
      <w:bookmarkEnd w:id="222"/>
    </w:p>
    <w:p w14:paraId="45B1E8DE" w14:textId="3FB368F6" w:rsidR="00715EB2" w:rsidRDefault="00705D90" w:rsidP="005E4589">
      <w:pPr>
        <w:pStyle w:val="ReportContent"/>
      </w:pPr>
      <w:r>
        <w:rPr>
          <w:lang w:val="en-GB"/>
        </w:rPr>
        <w:t xml:space="preserve">Gambar 3.27 menjabarkan fitur mengubah </w:t>
      </w:r>
      <w:r>
        <w:rPr>
          <w:i/>
          <w:lang w:val="en-GB"/>
        </w:rPr>
        <w:t>event</w:t>
      </w:r>
      <w:r>
        <w:rPr>
          <w:lang w:val="en-GB"/>
        </w:rPr>
        <w:t xml:space="preserve">. Setelah admin memilih data yang akan diubah, sistem menampilkan form </w:t>
      </w:r>
      <w:r>
        <w:rPr>
          <w:i/>
          <w:lang w:val="en-GB"/>
        </w:rPr>
        <w:t>event</w:t>
      </w:r>
      <w:r>
        <w:rPr>
          <w:lang w:val="en-GB"/>
        </w:rPr>
        <w:t xml:space="preserve"> berisi data yang dipilih. Admin melakukan perubahan pada data di form dan memasukkan kembali form </w:t>
      </w:r>
      <w:r>
        <w:rPr>
          <w:i/>
          <w:lang w:val="en-GB"/>
        </w:rPr>
        <w:t>event</w:t>
      </w:r>
      <w:r>
        <w:rPr>
          <w:lang w:val="en-GB"/>
        </w:rPr>
        <w:t xml:space="preserve">. Sistem akan mengecek validitas form, jika terdapat data yang belum terisi atau tidak terisi dengan tepat, maka data akan ditampilkan ulang pada form </w:t>
      </w:r>
      <w:r>
        <w:rPr>
          <w:i/>
          <w:lang w:val="en-GB"/>
        </w:rPr>
        <w:t>event</w:t>
      </w:r>
      <w:r>
        <w:rPr>
          <w:lang w:val="en-GB"/>
        </w:rPr>
        <w:t xml:space="preserve">. Jika data sudah tervalidasi, maka perubahan pada data akan disimpan dalam </w:t>
      </w:r>
      <w:r w:rsidRPr="000C785A">
        <w:rPr>
          <w:i/>
          <w:lang w:val="en-GB"/>
        </w:rPr>
        <w:t>database</w:t>
      </w:r>
      <w:r>
        <w:rPr>
          <w:lang w:val="en-GB"/>
        </w:rPr>
        <w:t xml:space="preserve"> pada tabel </w:t>
      </w:r>
      <w:r>
        <w:rPr>
          <w:i/>
          <w:lang w:val="en-GB"/>
        </w:rPr>
        <w:t>event</w:t>
      </w:r>
      <w:r>
        <w:rPr>
          <w:lang w:val="en-GB"/>
        </w:rPr>
        <w:t>.</w:t>
      </w:r>
    </w:p>
    <w:p w14:paraId="1A007E26" w14:textId="77777777" w:rsidR="00715EB2" w:rsidRDefault="00715EB2" w:rsidP="00715EB2">
      <w:pPr>
        <w:pStyle w:val="ReportContent"/>
        <w:keepNext/>
      </w:pPr>
      <w:r>
        <w:rPr>
          <w:noProof/>
          <w:lang w:eastAsia="id-ID"/>
        </w:rPr>
        <w:drawing>
          <wp:inline distT="0" distB="0" distL="0" distR="0" wp14:anchorId="5BFC2B9A" wp14:editId="6136D53F">
            <wp:extent cx="3613380" cy="3547521"/>
            <wp:effectExtent l="0" t="0" r="0" b="0"/>
            <wp:docPr id="36" name="Picture 36" descr="C:\Users\Marlina\AppData\Local\Microsoft\Windows\INetCache\Content.Word\8. Mengubah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lina\AppData\Local\Microsoft\Windows\INetCache\Content.Word\8. Mengubah Event.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33186" cy="3566966"/>
                    </a:xfrm>
                    <a:prstGeom prst="rect">
                      <a:avLst/>
                    </a:prstGeom>
                    <a:noFill/>
                    <a:ln>
                      <a:noFill/>
                    </a:ln>
                  </pic:spPr>
                </pic:pic>
              </a:graphicData>
            </a:graphic>
          </wp:inline>
        </w:drawing>
      </w:r>
    </w:p>
    <w:p w14:paraId="7FBE75F5" w14:textId="53873147" w:rsidR="00715EB2" w:rsidRDefault="00715EB2" w:rsidP="00715EB2">
      <w:pPr>
        <w:pStyle w:val="Caption"/>
      </w:pPr>
      <w:bookmarkStart w:id="223" w:name="_Toc480239118"/>
      <w:r>
        <w:t xml:space="preserve">Gambar </w:t>
      </w:r>
      <w:fldSimple w:instr=" STYLEREF 1 \s ">
        <w:r w:rsidR="003A7C7F">
          <w:rPr>
            <w:noProof/>
          </w:rPr>
          <w:t>3</w:t>
        </w:r>
      </w:fldSimple>
      <w:r w:rsidR="003A7C7F">
        <w:t>.</w:t>
      </w:r>
      <w:fldSimple w:instr=" SEQ Gambar \* ARABIC \s 1 ">
        <w:r w:rsidR="003A7C7F">
          <w:rPr>
            <w:noProof/>
          </w:rPr>
          <w:t>27</w:t>
        </w:r>
      </w:fldSimple>
      <w:r>
        <w:t xml:space="preserve"> </w:t>
      </w:r>
      <w:r w:rsidR="00164BD7" w:rsidRPr="00164BD7">
        <w:rPr>
          <w:i/>
        </w:rPr>
        <w:t>Activity Diagram</w:t>
      </w:r>
      <w:r>
        <w:t xml:space="preserve"> Mengubah </w:t>
      </w:r>
      <w:r w:rsidR="00051DBD" w:rsidRPr="00051DBD">
        <w:rPr>
          <w:i/>
        </w:rPr>
        <w:t>Event</w:t>
      </w:r>
      <w:bookmarkEnd w:id="223"/>
    </w:p>
    <w:p w14:paraId="7228876E" w14:textId="77777777" w:rsidR="00715EB2" w:rsidRDefault="00715EB2" w:rsidP="005E4589">
      <w:pPr>
        <w:pStyle w:val="ReportContent"/>
      </w:pPr>
    </w:p>
    <w:p w14:paraId="4C329AC5" w14:textId="2DD460AB" w:rsidR="00715EB2" w:rsidRDefault="00164BD7" w:rsidP="00715EB2">
      <w:pPr>
        <w:pStyle w:val="Heading3"/>
      </w:pPr>
      <w:bookmarkStart w:id="224" w:name="_Toc480274182"/>
      <w:r w:rsidRPr="00164BD7">
        <w:rPr>
          <w:i/>
        </w:rPr>
        <w:t>Activity Diagram</w:t>
      </w:r>
      <w:r w:rsidR="00715EB2">
        <w:t xml:space="preserve"> Menghapus </w:t>
      </w:r>
      <w:r w:rsidR="00051DBD" w:rsidRPr="00051DBD">
        <w:rPr>
          <w:i/>
        </w:rPr>
        <w:t>Event</w:t>
      </w:r>
      <w:bookmarkEnd w:id="224"/>
    </w:p>
    <w:p w14:paraId="0778BC45" w14:textId="088D8275" w:rsidR="00715EB2" w:rsidRDefault="00553929" w:rsidP="005E4589">
      <w:pPr>
        <w:pStyle w:val="ReportContent"/>
      </w:pPr>
      <w:r>
        <w:rPr>
          <w:lang w:val="en-GB"/>
        </w:rPr>
        <w:t xml:space="preserve">Gambar 3.28 menunjukkan fitur menghapus </w:t>
      </w:r>
      <w:r>
        <w:rPr>
          <w:i/>
          <w:lang w:val="en-GB"/>
        </w:rPr>
        <w:t>event</w:t>
      </w:r>
      <w:r>
        <w:rPr>
          <w:lang w:val="en-GB"/>
        </w:rPr>
        <w:t xml:space="preserve">. Sistem menampilkan data </w:t>
      </w:r>
      <w:r>
        <w:rPr>
          <w:i/>
          <w:lang w:val="en-GB"/>
        </w:rPr>
        <w:t>event</w:t>
      </w:r>
      <w:r>
        <w:rPr>
          <w:lang w:val="en-GB"/>
        </w:rPr>
        <w:t xml:space="preserve"> yang telah dipilih oleh admin dalam form </w:t>
      </w:r>
      <w:r>
        <w:rPr>
          <w:i/>
          <w:lang w:val="en-GB"/>
        </w:rPr>
        <w:t>event</w:t>
      </w:r>
      <w:r>
        <w:rPr>
          <w:lang w:val="en-GB"/>
        </w:rPr>
        <w:t xml:space="preserve">. Setelah admin memilih menghapus </w:t>
      </w:r>
      <w:r>
        <w:rPr>
          <w:i/>
          <w:lang w:val="en-GB"/>
        </w:rPr>
        <w:t>event</w:t>
      </w:r>
      <w:r>
        <w:rPr>
          <w:lang w:val="en-GB"/>
        </w:rPr>
        <w:t xml:space="preserve">, sistem akan mengubah status data tersebut menjadi terhapus dan menyimpan perubahan data pada tabel </w:t>
      </w:r>
      <w:r>
        <w:rPr>
          <w:i/>
          <w:lang w:val="en-GB"/>
        </w:rPr>
        <w:t>event</w:t>
      </w:r>
      <w:r>
        <w:rPr>
          <w:lang w:val="en-GB"/>
        </w:rPr>
        <w:t xml:space="preserve"> di </w:t>
      </w:r>
      <w:r w:rsidRPr="000C785A">
        <w:rPr>
          <w:i/>
          <w:lang w:val="en-GB"/>
        </w:rPr>
        <w:t>database</w:t>
      </w:r>
      <w:r>
        <w:rPr>
          <w:lang w:val="en-GB"/>
        </w:rPr>
        <w:t>.</w:t>
      </w:r>
    </w:p>
    <w:p w14:paraId="03C54B62" w14:textId="77777777" w:rsidR="00902A6D" w:rsidRDefault="00902A6D" w:rsidP="00902A6D">
      <w:pPr>
        <w:pStyle w:val="ReportContent"/>
        <w:keepNext/>
      </w:pPr>
      <w:r>
        <w:rPr>
          <w:noProof/>
          <w:lang w:eastAsia="id-ID"/>
        </w:rPr>
        <w:lastRenderedPageBreak/>
        <w:drawing>
          <wp:inline distT="0" distB="0" distL="0" distR="0" wp14:anchorId="6ABB1DF4" wp14:editId="0F9FA9A2">
            <wp:extent cx="4333752" cy="2906769"/>
            <wp:effectExtent l="0" t="0" r="0" b="0"/>
            <wp:docPr id="37" name="Picture 37" descr="C:\Users\Marlina\AppData\Local\Microsoft\Windows\INetCache\Content.Word\9. Menghapus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lina\AppData\Local\Microsoft\Windows\INetCache\Content.Word\9. Menghapus Even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1315" cy="2911842"/>
                    </a:xfrm>
                    <a:prstGeom prst="rect">
                      <a:avLst/>
                    </a:prstGeom>
                    <a:noFill/>
                    <a:ln>
                      <a:noFill/>
                    </a:ln>
                  </pic:spPr>
                </pic:pic>
              </a:graphicData>
            </a:graphic>
          </wp:inline>
        </w:drawing>
      </w:r>
    </w:p>
    <w:p w14:paraId="2721AA6B" w14:textId="088A5B73" w:rsidR="00715EB2" w:rsidRDefault="00902A6D" w:rsidP="00902A6D">
      <w:pPr>
        <w:pStyle w:val="Caption"/>
      </w:pPr>
      <w:bookmarkStart w:id="225" w:name="_Toc480239119"/>
      <w:r>
        <w:t xml:space="preserve">Gambar </w:t>
      </w:r>
      <w:fldSimple w:instr=" STYLEREF 1 \s ">
        <w:r w:rsidR="003A7C7F">
          <w:rPr>
            <w:noProof/>
          </w:rPr>
          <w:t>3</w:t>
        </w:r>
      </w:fldSimple>
      <w:r w:rsidR="003A7C7F">
        <w:t>.</w:t>
      </w:r>
      <w:fldSimple w:instr=" SEQ Gambar \* ARABIC \s 1 ">
        <w:r w:rsidR="003A7C7F">
          <w:rPr>
            <w:noProof/>
          </w:rPr>
          <w:t>28</w:t>
        </w:r>
      </w:fldSimple>
      <w:r>
        <w:t xml:space="preserve"> </w:t>
      </w:r>
      <w:r w:rsidR="00164BD7" w:rsidRPr="00164BD7">
        <w:rPr>
          <w:i/>
        </w:rPr>
        <w:t>Activity Diagram</w:t>
      </w:r>
      <w:r>
        <w:t xml:space="preserve"> Menghapus </w:t>
      </w:r>
      <w:r w:rsidR="00051DBD" w:rsidRPr="00051DBD">
        <w:rPr>
          <w:i/>
        </w:rPr>
        <w:t>Event</w:t>
      </w:r>
      <w:bookmarkEnd w:id="225"/>
    </w:p>
    <w:p w14:paraId="3A681A89" w14:textId="77777777" w:rsidR="00902A6D" w:rsidRDefault="00902A6D" w:rsidP="005E4589">
      <w:pPr>
        <w:pStyle w:val="ReportContent"/>
      </w:pPr>
    </w:p>
    <w:p w14:paraId="18163456" w14:textId="7B8F5C9C" w:rsidR="00902A6D" w:rsidRDefault="00164BD7" w:rsidP="00902A6D">
      <w:pPr>
        <w:pStyle w:val="Heading3"/>
      </w:pPr>
      <w:bookmarkStart w:id="226" w:name="_Toc480274183"/>
      <w:r w:rsidRPr="00164BD7">
        <w:rPr>
          <w:i/>
        </w:rPr>
        <w:t>Activity Diagram</w:t>
      </w:r>
      <w:r w:rsidR="00902A6D">
        <w:t xml:space="preserve"> Menerima </w:t>
      </w:r>
      <w:r w:rsidR="00051DBD" w:rsidRPr="00051DBD">
        <w:rPr>
          <w:i/>
        </w:rPr>
        <w:t>Event</w:t>
      </w:r>
      <w:bookmarkEnd w:id="226"/>
    </w:p>
    <w:p w14:paraId="4D254C9C" w14:textId="3008B1E9" w:rsidR="00902A6D" w:rsidRDefault="00B302D7" w:rsidP="00B302D7">
      <w:pPr>
        <w:pStyle w:val="ReportContent"/>
      </w:pPr>
      <w:r>
        <w:rPr>
          <w:lang w:val="en-GB"/>
        </w:rPr>
        <w:t xml:space="preserve">Gambar 3.29 menunjukkan fitur menerima </w:t>
      </w:r>
      <w:r>
        <w:rPr>
          <w:i/>
          <w:lang w:val="en-GB"/>
        </w:rPr>
        <w:t>event</w:t>
      </w:r>
      <w:r>
        <w:rPr>
          <w:lang w:val="en-GB"/>
        </w:rPr>
        <w:t xml:space="preserve">. </w:t>
      </w:r>
      <w:r w:rsidR="00277287">
        <w:rPr>
          <w:lang w:val="en-GB"/>
        </w:rPr>
        <w:t xml:space="preserve">Pengguna melakukan </w:t>
      </w:r>
      <w:r w:rsidR="00277287" w:rsidRPr="00277287">
        <w:rPr>
          <w:i/>
          <w:lang w:val="en-GB"/>
        </w:rPr>
        <w:t>login</w:t>
      </w:r>
      <w:r w:rsidR="005F4EB4">
        <w:rPr>
          <w:i/>
          <w:lang w:val="en-GB"/>
        </w:rPr>
        <w:t xml:space="preserve">. </w:t>
      </w:r>
      <w:r w:rsidR="005F4EB4">
        <w:rPr>
          <w:lang w:val="en-GB"/>
        </w:rPr>
        <w:t xml:space="preserve">Sistem akan melakukan pengecekan ke </w:t>
      </w:r>
      <w:r w:rsidR="005F4EB4">
        <w:rPr>
          <w:i/>
          <w:lang w:val="en-GB"/>
        </w:rPr>
        <w:t xml:space="preserve">database </w:t>
      </w:r>
      <w:r w:rsidR="005F4EB4">
        <w:rPr>
          <w:lang w:val="en-GB"/>
        </w:rPr>
        <w:t xml:space="preserve">terkait </w:t>
      </w:r>
      <w:r w:rsidR="005F4EB4" w:rsidRPr="005F4EB4">
        <w:rPr>
          <w:i/>
          <w:lang w:val="en-GB"/>
        </w:rPr>
        <w:t>event</w:t>
      </w:r>
      <w:r w:rsidR="005F4EB4">
        <w:rPr>
          <w:lang w:val="en-GB"/>
        </w:rPr>
        <w:t xml:space="preserve"> yang sedang berlangsung dan menampilkannya ke pengguna.</w:t>
      </w:r>
    </w:p>
    <w:p w14:paraId="0ABB8D85" w14:textId="77777777" w:rsidR="00902A6D" w:rsidRDefault="00902A6D" w:rsidP="00902A6D">
      <w:pPr>
        <w:pStyle w:val="ReportContent"/>
        <w:keepNext/>
      </w:pPr>
      <w:r>
        <w:rPr>
          <w:noProof/>
          <w:lang w:eastAsia="id-ID"/>
        </w:rPr>
        <w:drawing>
          <wp:inline distT="0" distB="0" distL="0" distR="0" wp14:anchorId="18D2B92E" wp14:editId="7B3B53DC">
            <wp:extent cx="4211391" cy="2319916"/>
            <wp:effectExtent l="0" t="0" r="0" b="0"/>
            <wp:docPr id="38" name="Picture 38" descr="C:\Users\Marlina\AppData\Local\Microsoft\Windows\INetCache\Content.Word\10. Menerima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lina\AppData\Local\Microsoft\Windows\INetCache\Content.Word\10. Menerima Even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25400" cy="2327633"/>
                    </a:xfrm>
                    <a:prstGeom prst="rect">
                      <a:avLst/>
                    </a:prstGeom>
                    <a:noFill/>
                    <a:ln>
                      <a:noFill/>
                    </a:ln>
                  </pic:spPr>
                </pic:pic>
              </a:graphicData>
            </a:graphic>
          </wp:inline>
        </w:drawing>
      </w:r>
    </w:p>
    <w:p w14:paraId="4A89B446" w14:textId="12791BA8" w:rsidR="00902A6D" w:rsidRDefault="00902A6D" w:rsidP="00902A6D">
      <w:pPr>
        <w:pStyle w:val="Caption"/>
      </w:pPr>
      <w:bookmarkStart w:id="227" w:name="_Toc480239120"/>
      <w:r>
        <w:t xml:space="preserve">Gambar </w:t>
      </w:r>
      <w:fldSimple w:instr=" STYLEREF 1 \s ">
        <w:r w:rsidR="003A7C7F">
          <w:rPr>
            <w:noProof/>
          </w:rPr>
          <w:t>3</w:t>
        </w:r>
      </w:fldSimple>
      <w:r w:rsidR="003A7C7F">
        <w:t>.</w:t>
      </w:r>
      <w:fldSimple w:instr=" SEQ Gambar \* ARABIC \s 1 ">
        <w:r w:rsidR="003A7C7F">
          <w:rPr>
            <w:noProof/>
          </w:rPr>
          <w:t>29</w:t>
        </w:r>
      </w:fldSimple>
      <w:r>
        <w:t xml:space="preserve"> </w:t>
      </w:r>
      <w:r w:rsidR="00164BD7" w:rsidRPr="00164BD7">
        <w:rPr>
          <w:i/>
        </w:rPr>
        <w:t>Activity Diagram</w:t>
      </w:r>
      <w:r>
        <w:t xml:space="preserve"> Menerima </w:t>
      </w:r>
      <w:r w:rsidR="00051DBD" w:rsidRPr="00051DBD">
        <w:rPr>
          <w:i/>
        </w:rPr>
        <w:t>Event</w:t>
      </w:r>
      <w:bookmarkEnd w:id="227"/>
    </w:p>
    <w:p w14:paraId="65C6A4A0" w14:textId="77777777" w:rsidR="00902A6D" w:rsidRDefault="00902A6D" w:rsidP="005E4589">
      <w:pPr>
        <w:pStyle w:val="ReportContent"/>
      </w:pPr>
    </w:p>
    <w:p w14:paraId="35783B9C" w14:textId="2BE01D86" w:rsidR="00902A6D" w:rsidRDefault="00164BD7" w:rsidP="00902A6D">
      <w:pPr>
        <w:pStyle w:val="Heading3"/>
      </w:pPr>
      <w:bookmarkStart w:id="228" w:name="_Toc480274184"/>
      <w:r w:rsidRPr="00164BD7">
        <w:rPr>
          <w:i/>
        </w:rPr>
        <w:t>Activity Diagram</w:t>
      </w:r>
      <w:r w:rsidR="00902A6D">
        <w:t xml:space="preserve"> Melihat </w:t>
      </w:r>
      <w:r w:rsidR="00051DBD" w:rsidRPr="00051DBD">
        <w:rPr>
          <w:i/>
        </w:rPr>
        <w:t>Mystery Box</w:t>
      </w:r>
      <w:bookmarkEnd w:id="228"/>
    </w:p>
    <w:p w14:paraId="20CAC2C7" w14:textId="0F09BDA5" w:rsidR="00902A6D" w:rsidRDefault="00A31EDE" w:rsidP="00A31EDE">
      <w:pPr>
        <w:pStyle w:val="ReportContent"/>
      </w:pPr>
      <w:r>
        <w:rPr>
          <w:lang w:val="en-GB"/>
        </w:rPr>
        <w:t xml:space="preserve">Gambar 3.29 menunjukkan fitur melihat </w:t>
      </w:r>
      <w:r>
        <w:rPr>
          <w:i/>
          <w:lang w:val="en-GB"/>
        </w:rPr>
        <w:t>mystery box</w:t>
      </w:r>
      <w:r>
        <w:rPr>
          <w:lang w:val="en-GB"/>
        </w:rPr>
        <w:t xml:space="preserve">. Sistem akan menampilkan semua data </w:t>
      </w:r>
      <w:r>
        <w:rPr>
          <w:i/>
          <w:lang w:val="en-GB"/>
        </w:rPr>
        <w:t>mystery box</w:t>
      </w:r>
      <w:r>
        <w:rPr>
          <w:lang w:val="en-GB"/>
        </w:rPr>
        <w:t>.</w:t>
      </w:r>
    </w:p>
    <w:p w14:paraId="58930D22" w14:textId="77777777" w:rsidR="00902A6D" w:rsidRDefault="00902A6D" w:rsidP="00FE60E7">
      <w:pPr>
        <w:pStyle w:val="ReportContent"/>
        <w:keepNext/>
        <w:jc w:val="center"/>
      </w:pPr>
      <w:r>
        <w:rPr>
          <w:noProof/>
          <w:lang w:eastAsia="id-ID"/>
        </w:rPr>
        <w:lastRenderedPageBreak/>
        <w:drawing>
          <wp:inline distT="0" distB="0" distL="0" distR="0" wp14:anchorId="51257132" wp14:editId="2E0D1EFA">
            <wp:extent cx="3431569" cy="1890337"/>
            <wp:effectExtent l="0" t="0" r="0" b="0"/>
            <wp:docPr id="39" name="Picture 39" descr="C:\Users\Marlina\AppData\Local\Microsoft\Windows\INetCache\Content.Word\11. Melihat Mystery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lina\AppData\Local\Microsoft\Windows\INetCache\Content.Word\11. Melihat Mystery Box.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8486" cy="1932708"/>
                    </a:xfrm>
                    <a:prstGeom prst="rect">
                      <a:avLst/>
                    </a:prstGeom>
                    <a:noFill/>
                    <a:ln>
                      <a:noFill/>
                    </a:ln>
                  </pic:spPr>
                </pic:pic>
              </a:graphicData>
            </a:graphic>
          </wp:inline>
        </w:drawing>
      </w:r>
    </w:p>
    <w:p w14:paraId="678E292C" w14:textId="4C52F35B" w:rsidR="00902A6D" w:rsidRDefault="00902A6D" w:rsidP="00902A6D">
      <w:pPr>
        <w:pStyle w:val="Caption"/>
      </w:pPr>
      <w:bookmarkStart w:id="229" w:name="_Toc480239121"/>
      <w:r>
        <w:t xml:space="preserve">Gambar </w:t>
      </w:r>
      <w:fldSimple w:instr=" STYLEREF 1 \s ">
        <w:r w:rsidR="003A7C7F">
          <w:rPr>
            <w:noProof/>
          </w:rPr>
          <w:t>3</w:t>
        </w:r>
      </w:fldSimple>
      <w:r w:rsidR="003A7C7F">
        <w:t>.</w:t>
      </w:r>
      <w:fldSimple w:instr=" SEQ Gambar \* ARABIC \s 1 ">
        <w:r w:rsidR="003A7C7F">
          <w:rPr>
            <w:noProof/>
          </w:rPr>
          <w:t>30</w:t>
        </w:r>
      </w:fldSimple>
      <w:r>
        <w:t xml:space="preserve"> </w:t>
      </w:r>
      <w:r w:rsidR="00164BD7" w:rsidRPr="00164BD7">
        <w:rPr>
          <w:i/>
        </w:rPr>
        <w:t>Activity Diagram</w:t>
      </w:r>
      <w:r>
        <w:t xml:space="preserve"> Melihat </w:t>
      </w:r>
      <w:r w:rsidR="00051DBD" w:rsidRPr="00051DBD">
        <w:rPr>
          <w:i/>
        </w:rPr>
        <w:t>Mystery Box</w:t>
      </w:r>
      <w:bookmarkEnd w:id="229"/>
    </w:p>
    <w:p w14:paraId="1376BEB9" w14:textId="77777777" w:rsidR="00902A6D" w:rsidRDefault="00902A6D" w:rsidP="005E4589">
      <w:pPr>
        <w:pStyle w:val="ReportContent"/>
      </w:pPr>
    </w:p>
    <w:p w14:paraId="141CB143" w14:textId="3FDD0CC8" w:rsidR="00902A6D" w:rsidRDefault="00164BD7" w:rsidP="00902A6D">
      <w:pPr>
        <w:pStyle w:val="Heading3"/>
      </w:pPr>
      <w:bookmarkStart w:id="230" w:name="_Toc480274185"/>
      <w:r w:rsidRPr="00164BD7">
        <w:rPr>
          <w:i/>
        </w:rPr>
        <w:t>Activity Diagram</w:t>
      </w:r>
      <w:r w:rsidR="00902A6D">
        <w:t xml:space="preserve"> Menambah </w:t>
      </w:r>
      <w:r w:rsidR="00051DBD" w:rsidRPr="00051DBD">
        <w:rPr>
          <w:i/>
        </w:rPr>
        <w:t>Mystery Box</w:t>
      </w:r>
      <w:bookmarkEnd w:id="230"/>
    </w:p>
    <w:p w14:paraId="368F6D01" w14:textId="489C6CBA" w:rsidR="00902A6D" w:rsidRPr="009D7D5C" w:rsidRDefault="005B73E0" w:rsidP="009D7D5C">
      <w:pPr>
        <w:ind w:firstLine="709"/>
        <w:rPr>
          <w:lang w:val="en-GB"/>
        </w:rPr>
      </w:pPr>
      <w:r>
        <w:rPr>
          <w:lang w:val="en-GB"/>
        </w:rPr>
        <w:t xml:space="preserve">Gambar 3.31 menjabarkan fitur menambah </w:t>
      </w:r>
      <w:r>
        <w:rPr>
          <w:i/>
          <w:lang w:val="en-GB"/>
        </w:rPr>
        <w:t>mystery box</w:t>
      </w:r>
      <w:r>
        <w:rPr>
          <w:lang w:val="en-GB"/>
        </w:rPr>
        <w:t xml:space="preserve">. Sistem akan menampilkan form </w:t>
      </w:r>
      <w:r>
        <w:rPr>
          <w:i/>
          <w:lang w:val="en-GB"/>
        </w:rPr>
        <w:t>mystery box</w:t>
      </w:r>
      <w:r>
        <w:rPr>
          <w:lang w:val="en-GB"/>
        </w:rPr>
        <w:t xml:space="preserve"> yang dapat diisi dan kembali dimasukkan oleh admin. Sistem akan mengecek validitas form </w:t>
      </w:r>
      <w:r>
        <w:rPr>
          <w:i/>
          <w:lang w:val="en-GB"/>
        </w:rPr>
        <w:t>mystery box</w:t>
      </w:r>
      <w:r>
        <w:rPr>
          <w:lang w:val="en-GB"/>
        </w:rPr>
        <w:t xml:space="preserve"> yang telah dimasukkan oleh admin, jika terdapat kesalahan atau kekurangan maka form akan kembali ditampilkan. Jika tervalidasi, maka data dari form </w:t>
      </w:r>
      <w:r>
        <w:rPr>
          <w:i/>
          <w:lang w:val="en-GB"/>
        </w:rPr>
        <w:t>mystery box</w:t>
      </w:r>
      <w:r>
        <w:rPr>
          <w:lang w:val="en-GB"/>
        </w:rPr>
        <w:t xml:space="preserve"> ditambahkan ke dalam tabel </w:t>
      </w:r>
      <w:r>
        <w:rPr>
          <w:i/>
          <w:lang w:val="en-GB"/>
        </w:rPr>
        <w:t>mystery box</w:t>
      </w:r>
      <w:r>
        <w:rPr>
          <w:lang w:val="en-GB"/>
        </w:rPr>
        <w:t xml:space="preserve"> di </w:t>
      </w:r>
      <w:r w:rsidRPr="000C785A">
        <w:rPr>
          <w:i/>
          <w:lang w:val="en-GB"/>
        </w:rPr>
        <w:t>database</w:t>
      </w:r>
      <w:r>
        <w:rPr>
          <w:lang w:val="en-GB"/>
        </w:rPr>
        <w:t>.</w:t>
      </w:r>
    </w:p>
    <w:p w14:paraId="5196E3E6" w14:textId="77777777" w:rsidR="00902A6D" w:rsidRDefault="00902A6D" w:rsidP="00FE60E7">
      <w:pPr>
        <w:pStyle w:val="ReportContent"/>
        <w:keepNext/>
        <w:jc w:val="center"/>
      </w:pPr>
      <w:r>
        <w:rPr>
          <w:noProof/>
          <w:lang w:eastAsia="id-ID"/>
        </w:rPr>
        <w:drawing>
          <wp:inline distT="0" distB="0" distL="0" distR="0" wp14:anchorId="3EA7B5D5" wp14:editId="486A20A1">
            <wp:extent cx="3832261" cy="3762412"/>
            <wp:effectExtent l="0" t="0" r="0" b="0"/>
            <wp:docPr id="40" name="Picture 40" descr="C:\Users\Marlina\AppData\Local\Microsoft\Windows\INetCache\Content.Word\12. Menambah Mystery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lina\AppData\Local\Microsoft\Windows\INetCache\Content.Word\12. Menambah Mystery Box.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54883" cy="3784621"/>
                    </a:xfrm>
                    <a:prstGeom prst="rect">
                      <a:avLst/>
                    </a:prstGeom>
                    <a:noFill/>
                    <a:ln>
                      <a:noFill/>
                    </a:ln>
                  </pic:spPr>
                </pic:pic>
              </a:graphicData>
            </a:graphic>
          </wp:inline>
        </w:drawing>
      </w:r>
    </w:p>
    <w:p w14:paraId="1E28DCA1" w14:textId="0CD161C2" w:rsidR="00902A6D" w:rsidRDefault="00902A6D" w:rsidP="00902A6D">
      <w:pPr>
        <w:pStyle w:val="Caption"/>
      </w:pPr>
      <w:bookmarkStart w:id="231" w:name="_Toc480239122"/>
      <w:r>
        <w:t xml:space="preserve">Gambar </w:t>
      </w:r>
      <w:fldSimple w:instr=" STYLEREF 1 \s ">
        <w:r w:rsidR="003A7C7F">
          <w:rPr>
            <w:noProof/>
          </w:rPr>
          <w:t>3</w:t>
        </w:r>
      </w:fldSimple>
      <w:r w:rsidR="003A7C7F">
        <w:t>.</w:t>
      </w:r>
      <w:fldSimple w:instr=" SEQ Gambar \* ARABIC \s 1 ">
        <w:r w:rsidR="003A7C7F">
          <w:rPr>
            <w:noProof/>
          </w:rPr>
          <w:t>31</w:t>
        </w:r>
      </w:fldSimple>
      <w:r>
        <w:t xml:space="preserve"> </w:t>
      </w:r>
      <w:r w:rsidR="00164BD7" w:rsidRPr="00164BD7">
        <w:rPr>
          <w:i/>
        </w:rPr>
        <w:t>Activity Diagram</w:t>
      </w:r>
      <w:r>
        <w:t xml:space="preserve"> Menambah </w:t>
      </w:r>
      <w:r w:rsidR="00051DBD" w:rsidRPr="00051DBD">
        <w:rPr>
          <w:i/>
        </w:rPr>
        <w:t>Mystery Box</w:t>
      </w:r>
      <w:bookmarkEnd w:id="231"/>
    </w:p>
    <w:p w14:paraId="1A32B3E8" w14:textId="77777777" w:rsidR="00902A6D" w:rsidRDefault="00902A6D" w:rsidP="005E4589">
      <w:pPr>
        <w:pStyle w:val="ReportContent"/>
      </w:pPr>
    </w:p>
    <w:p w14:paraId="1F631F92" w14:textId="437A1D60" w:rsidR="00902A6D" w:rsidRDefault="00164BD7" w:rsidP="00902A6D">
      <w:pPr>
        <w:pStyle w:val="Heading3"/>
      </w:pPr>
      <w:bookmarkStart w:id="232" w:name="_Toc480274186"/>
      <w:r w:rsidRPr="00164BD7">
        <w:rPr>
          <w:i/>
        </w:rPr>
        <w:lastRenderedPageBreak/>
        <w:t>Activity Diagram</w:t>
      </w:r>
      <w:r w:rsidR="00902A6D">
        <w:t xml:space="preserve"> Mengubah </w:t>
      </w:r>
      <w:r w:rsidR="00051DBD" w:rsidRPr="00051DBD">
        <w:rPr>
          <w:i/>
        </w:rPr>
        <w:t>Mystery Box</w:t>
      </w:r>
      <w:bookmarkEnd w:id="232"/>
    </w:p>
    <w:p w14:paraId="1A7BA9C6" w14:textId="6C9AC419" w:rsidR="00902A6D" w:rsidRDefault="00451E77" w:rsidP="005E4589">
      <w:pPr>
        <w:pStyle w:val="ReportContent"/>
      </w:pPr>
      <w:r>
        <w:rPr>
          <w:lang w:val="en-GB"/>
        </w:rPr>
        <w:t xml:space="preserve">Gambar 3.32 menjabarkan fitur mengubah </w:t>
      </w:r>
      <w:r>
        <w:rPr>
          <w:i/>
          <w:lang w:val="en-GB"/>
        </w:rPr>
        <w:t>mystery box</w:t>
      </w:r>
      <w:r>
        <w:rPr>
          <w:lang w:val="en-GB"/>
        </w:rPr>
        <w:t xml:space="preserve">. Setelah admin memilih data yang akan diubah, sistem menampilkan form </w:t>
      </w:r>
      <w:r>
        <w:rPr>
          <w:i/>
          <w:lang w:val="en-GB"/>
        </w:rPr>
        <w:t>mystery box</w:t>
      </w:r>
      <w:r>
        <w:rPr>
          <w:lang w:val="en-GB"/>
        </w:rPr>
        <w:t xml:space="preserve"> berisi data yang dipilih. Admin melakukan perubahan pada data di form dan memasukkan kembali form </w:t>
      </w:r>
      <w:r>
        <w:rPr>
          <w:i/>
          <w:lang w:val="en-GB"/>
        </w:rPr>
        <w:t>mystery box</w:t>
      </w:r>
      <w:r>
        <w:rPr>
          <w:lang w:val="en-GB"/>
        </w:rPr>
        <w:t xml:space="preserve">. Sistem akan mengecek validitas form, jika terdapat data yang belum terisi atau tidak terisi dengan tepat, maka data akan ditampilkan ulang pada form </w:t>
      </w:r>
      <w:r>
        <w:rPr>
          <w:i/>
          <w:lang w:val="en-GB"/>
        </w:rPr>
        <w:t>mystery box</w:t>
      </w:r>
      <w:r>
        <w:rPr>
          <w:lang w:val="en-GB"/>
        </w:rPr>
        <w:t xml:space="preserve">. Jika data sudah tervalidasi, maka perubahan pada data akan disimpan dalam </w:t>
      </w:r>
      <w:r w:rsidRPr="000C785A">
        <w:rPr>
          <w:i/>
          <w:lang w:val="en-GB"/>
        </w:rPr>
        <w:t>database</w:t>
      </w:r>
      <w:r>
        <w:rPr>
          <w:lang w:val="en-GB"/>
        </w:rPr>
        <w:t xml:space="preserve"> pada tabel </w:t>
      </w:r>
      <w:r>
        <w:rPr>
          <w:i/>
          <w:lang w:val="en-GB"/>
        </w:rPr>
        <w:t>mystery box</w:t>
      </w:r>
      <w:r>
        <w:rPr>
          <w:lang w:val="en-GB"/>
        </w:rPr>
        <w:t>.</w:t>
      </w:r>
    </w:p>
    <w:p w14:paraId="257A4F95" w14:textId="77777777" w:rsidR="00902A6D" w:rsidRDefault="00902A6D" w:rsidP="000C679A">
      <w:pPr>
        <w:pStyle w:val="ReportContent"/>
        <w:keepNext/>
        <w:ind w:firstLine="0"/>
        <w:jc w:val="center"/>
      </w:pPr>
      <w:r>
        <w:rPr>
          <w:noProof/>
          <w:lang w:eastAsia="id-ID"/>
        </w:rPr>
        <w:drawing>
          <wp:inline distT="0" distB="0" distL="0" distR="0" wp14:anchorId="423E5BE0" wp14:editId="2A72A917">
            <wp:extent cx="3571435" cy="3506340"/>
            <wp:effectExtent l="0" t="0" r="0" b="0"/>
            <wp:docPr id="41" name="Picture 41" descr="C:\Users\Marlina\AppData\Local\Microsoft\Windows\INetCache\Content.Word\13. Mengubah Mystery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rlina\AppData\Local\Microsoft\Windows\INetCache\Content.Word\13. Mengubah Mystery Box.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98012" cy="3532433"/>
                    </a:xfrm>
                    <a:prstGeom prst="rect">
                      <a:avLst/>
                    </a:prstGeom>
                    <a:noFill/>
                    <a:ln>
                      <a:noFill/>
                    </a:ln>
                  </pic:spPr>
                </pic:pic>
              </a:graphicData>
            </a:graphic>
          </wp:inline>
        </w:drawing>
      </w:r>
    </w:p>
    <w:p w14:paraId="00D848CE" w14:textId="45A2D870" w:rsidR="00902A6D" w:rsidRDefault="00902A6D" w:rsidP="00902A6D">
      <w:pPr>
        <w:pStyle w:val="Caption"/>
      </w:pPr>
      <w:bookmarkStart w:id="233" w:name="_Toc480239123"/>
      <w:r>
        <w:t xml:space="preserve">Gambar </w:t>
      </w:r>
      <w:fldSimple w:instr=" STYLEREF 1 \s ">
        <w:r w:rsidR="003A7C7F">
          <w:rPr>
            <w:noProof/>
          </w:rPr>
          <w:t>3</w:t>
        </w:r>
      </w:fldSimple>
      <w:r w:rsidR="003A7C7F">
        <w:t>.</w:t>
      </w:r>
      <w:fldSimple w:instr=" SEQ Gambar \* ARABIC \s 1 ">
        <w:r w:rsidR="003A7C7F">
          <w:rPr>
            <w:noProof/>
          </w:rPr>
          <w:t>32</w:t>
        </w:r>
      </w:fldSimple>
      <w:r>
        <w:t xml:space="preserve"> </w:t>
      </w:r>
      <w:r w:rsidR="00164BD7" w:rsidRPr="00164BD7">
        <w:rPr>
          <w:i/>
        </w:rPr>
        <w:t>Activity Diagram</w:t>
      </w:r>
      <w:r>
        <w:t xml:space="preserve"> Mengubah </w:t>
      </w:r>
      <w:r w:rsidR="00051DBD" w:rsidRPr="00051DBD">
        <w:rPr>
          <w:i/>
        </w:rPr>
        <w:t>Mystery Box</w:t>
      </w:r>
      <w:bookmarkEnd w:id="233"/>
    </w:p>
    <w:p w14:paraId="51A6ECEB" w14:textId="77777777" w:rsidR="00902A6D" w:rsidRDefault="00902A6D" w:rsidP="005E4589">
      <w:pPr>
        <w:pStyle w:val="ReportContent"/>
      </w:pPr>
    </w:p>
    <w:p w14:paraId="78088F0F" w14:textId="32474100" w:rsidR="00902A6D" w:rsidRDefault="00164BD7" w:rsidP="00902A6D">
      <w:pPr>
        <w:pStyle w:val="Heading3"/>
      </w:pPr>
      <w:bookmarkStart w:id="234" w:name="_Toc480274187"/>
      <w:r w:rsidRPr="00164BD7">
        <w:rPr>
          <w:i/>
        </w:rPr>
        <w:t>Activity Diagram</w:t>
      </w:r>
      <w:r w:rsidR="00902A6D">
        <w:t xml:space="preserve"> Menghapus </w:t>
      </w:r>
      <w:r w:rsidR="00051DBD" w:rsidRPr="00051DBD">
        <w:rPr>
          <w:i/>
        </w:rPr>
        <w:t>Mystery Box</w:t>
      </w:r>
      <w:bookmarkEnd w:id="234"/>
    </w:p>
    <w:p w14:paraId="087D0858" w14:textId="42A122E5" w:rsidR="00902A6D" w:rsidRDefault="00553929" w:rsidP="005E4589">
      <w:pPr>
        <w:pStyle w:val="ReportContent"/>
      </w:pPr>
      <w:r>
        <w:rPr>
          <w:lang w:val="en-GB"/>
        </w:rPr>
        <w:t xml:space="preserve">Gambar 3.33 menunjukkan fitur menghapus </w:t>
      </w:r>
      <w:r>
        <w:rPr>
          <w:i/>
          <w:lang w:val="en-GB"/>
        </w:rPr>
        <w:t>mystery box</w:t>
      </w:r>
      <w:r>
        <w:rPr>
          <w:lang w:val="en-GB"/>
        </w:rPr>
        <w:t xml:space="preserve">. Sistem menampilkan data </w:t>
      </w:r>
      <w:r>
        <w:rPr>
          <w:i/>
          <w:lang w:val="en-GB"/>
        </w:rPr>
        <w:t>mystery box</w:t>
      </w:r>
      <w:r>
        <w:rPr>
          <w:lang w:val="en-GB"/>
        </w:rPr>
        <w:t xml:space="preserve"> yang telah dipilih oleh admin dalam form </w:t>
      </w:r>
      <w:r>
        <w:rPr>
          <w:i/>
          <w:lang w:val="en-GB"/>
        </w:rPr>
        <w:t>mystery box</w:t>
      </w:r>
      <w:r>
        <w:rPr>
          <w:lang w:val="en-GB"/>
        </w:rPr>
        <w:t xml:space="preserve">. Setelah admin memilih menghapus </w:t>
      </w:r>
      <w:r>
        <w:rPr>
          <w:i/>
          <w:lang w:val="en-GB"/>
        </w:rPr>
        <w:t>mystery box</w:t>
      </w:r>
      <w:r>
        <w:rPr>
          <w:lang w:val="en-GB"/>
        </w:rPr>
        <w:t xml:space="preserve">, sistem akan mengubah status data tersebut menjadi terhapus dan menyimpan perubahan data pada tabel </w:t>
      </w:r>
      <w:r>
        <w:rPr>
          <w:i/>
          <w:lang w:val="en-GB"/>
        </w:rPr>
        <w:t>mystery box</w:t>
      </w:r>
      <w:r>
        <w:rPr>
          <w:lang w:val="en-GB"/>
        </w:rPr>
        <w:t xml:space="preserve"> di </w:t>
      </w:r>
      <w:r w:rsidRPr="000C785A">
        <w:rPr>
          <w:i/>
          <w:lang w:val="en-GB"/>
        </w:rPr>
        <w:t>database</w:t>
      </w:r>
      <w:r>
        <w:rPr>
          <w:lang w:val="en-GB"/>
        </w:rPr>
        <w:t>.</w:t>
      </w:r>
    </w:p>
    <w:p w14:paraId="6C23DA77" w14:textId="77777777" w:rsidR="00902A6D" w:rsidRDefault="00902A6D" w:rsidP="000C679A">
      <w:pPr>
        <w:pStyle w:val="ReportContent"/>
        <w:keepNext/>
        <w:ind w:firstLine="0"/>
        <w:jc w:val="center"/>
      </w:pPr>
      <w:r>
        <w:rPr>
          <w:noProof/>
          <w:lang w:eastAsia="id-ID"/>
        </w:rPr>
        <w:lastRenderedPageBreak/>
        <w:drawing>
          <wp:inline distT="0" distB="0" distL="0" distR="0" wp14:anchorId="79F13DD1" wp14:editId="0BCDA0B7">
            <wp:extent cx="2835668" cy="1901962"/>
            <wp:effectExtent l="0" t="0" r="0" b="0"/>
            <wp:docPr id="42" name="Picture 42" descr="C:\Users\Marlina\AppData\Local\Microsoft\Windows\INetCache\Content.Word\14. Menghapus Mystery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rlina\AppData\Local\Microsoft\Windows\INetCache\Content.Word\14. Menghapus Mystery Box.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5639" cy="1928771"/>
                    </a:xfrm>
                    <a:prstGeom prst="rect">
                      <a:avLst/>
                    </a:prstGeom>
                    <a:noFill/>
                    <a:ln>
                      <a:noFill/>
                    </a:ln>
                  </pic:spPr>
                </pic:pic>
              </a:graphicData>
            </a:graphic>
          </wp:inline>
        </w:drawing>
      </w:r>
    </w:p>
    <w:p w14:paraId="680F11BF" w14:textId="783D3F82" w:rsidR="00902A6D" w:rsidRDefault="00902A6D" w:rsidP="00902A6D">
      <w:pPr>
        <w:pStyle w:val="Caption"/>
      </w:pPr>
      <w:bookmarkStart w:id="235" w:name="_Toc480239124"/>
      <w:r>
        <w:t xml:space="preserve">Gambar </w:t>
      </w:r>
      <w:fldSimple w:instr=" STYLEREF 1 \s ">
        <w:r w:rsidR="003A7C7F">
          <w:rPr>
            <w:noProof/>
          </w:rPr>
          <w:t>3</w:t>
        </w:r>
      </w:fldSimple>
      <w:r w:rsidR="003A7C7F">
        <w:t>.</w:t>
      </w:r>
      <w:fldSimple w:instr=" SEQ Gambar \* ARABIC \s 1 ">
        <w:r w:rsidR="003A7C7F">
          <w:rPr>
            <w:noProof/>
          </w:rPr>
          <w:t>33</w:t>
        </w:r>
      </w:fldSimple>
      <w:r>
        <w:t xml:space="preserve"> </w:t>
      </w:r>
      <w:r w:rsidR="00164BD7" w:rsidRPr="00164BD7">
        <w:rPr>
          <w:i/>
        </w:rPr>
        <w:t>Activity Diagram</w:t>
      </w:r>
      <w:r>
        <w:t xml:space="preserve"> Menghapus </w:t>
      </w:r>
      <w:r w:rsidR="00051DBD" w:rsidRPr="00051DBD">
        <w:rPr>
          <w:i/>
        </w:rPr>
        <w:t>Mystery Box</w:t>
      </w:r>
      <w:bookmarkEnd w:id="235"/>
    </w:p>
    <w:p w14:paraId="2CB396B4" w14:textId="77777777" w:rsidR="00902A6D" w:rsidRDefault="00902A6D" w:rsidP="005E4589">
      <w:pPr>
        <w:pStyle w:val="ReportContent"/>
      </w:pPr>
    </w:p>
    <w:p w14:paraId="43E51481" w14:textId="1FED0873" w:rsidR="00902A6D" w:rsidRDefault="00164BD7" w:rsidP="00902A6D">
      <w:pPr>
        <w:pStyle w:val="Heading3"/>
      </w:pPr>
      <w:bookmarkStart w:id="236" w:name="_Toc480274188"/>
      <w:r w:rsidRPr="00164BD7">
        <w:rPr>
          <w:i/>
        </w:rPr>
        <w:t>Activity Diagram</w:t>
      </w:r>
      <w:r w:rsidR="00902A6D">
        <w:t xml:space="preserve"> Menerima </w:t>
      </w:r>
      <w:r w:rsidR="00051DBD" w:rsidRPr="00051DBD">
        <w:rPr>
          <w:i/>
        </w:rPr>
        <w:t>Mystery Box</w:t>
      </w:r>
      <w:bookmarkEnd w:id="236"/>
    </w:p>
    <w:p w14:paraId="1C48FDC6" w14:textId="5CFCA3BA" w:rsidR="00902A6D" w:rsidRPr="00E53199" w:rsidRDefault="009D7D5C" w:rsidP="00E53199">
      <w:pPr>
        <w:pStyle w:val="ReportContent"/>
        <w:ind w:left="720"/>
      </w:pPr>
      <w:r>
        <w:rPr>
          <w:lang w:val="en-GB"/>
        </w:rPr>
        <w:t xml:space="preserve">Gambar 3.33 menunjukkan fitur menerima </w:t>
      </w:r>
      <w:r>
        <w:rPr>
          <w:i/>
          <w:lang w:val="en-GB"/>
        </w:rPr>
        <w:t>mystery box</w:t>
      </w:r>
      <w:r>
        <w:rPr>
          <w:lang w:val="en-GB"/>
        </w:rPr>
        <w:t xml:space="preserve">. </w:t>
      </w:r>
      <w:r w:rsidR="00E53199">
        <w:rPr>
          <w:lang w:val="en-GB"/>
        </w:rPr>
        <w:t xml:space="preserve">Ketika pengguna melakukan </w:t>
      </w:r>
      <w:r w:rsidR="00E53199" w:rsidRPr="00E53199">
        <w:rPr>
          <w:lang w:val="en-GB"/>
        </w:rPr>
        <w:t>login</w:t>
      </w:r>
      <w:r w:rsidR="00E53199">
        <w:rPr>
          <w:lang w:val="en-GB"/>
        </w:rPr>
        <w:t xml:space="preserve">, system akan mengecek status </w:t>
      </w:r>
      <w:r w:rsidR="00E53199" w:rsidRPr="00E53199">
        <w:rPr>
          <w:i/>
          <w:lang w:val="en-GB"/>
        </w:rPr>
        <w:t>login</w:t>
      </w:r>
      <w:r w:rsidR="00E53199">
        <w:rPr>
          <w:lang w:val="en-GB"/>
        </w:rPr>
        <w:t xml:space="preserve"> pengguna hari ini. Jika pengguna belum melakukan </w:t>
      </w:r>
      <w:r w:rsidR="00E53199">
        <w:rPr>
          <w:i/>
          <w:lang w:val="en-GB"/>
        </w:rPr>
        <w:t xml:space="preserve">login </w:t>
      </w:r>
      <w:r w:rsidR="00E53199">
        <w:rPr>
          <w:lang w:val="en-GB"/>
        </w:rPr>
        <w:t xml:space="preserve">sebelumnya, maka system akan mengacak </w:t>
      </w:r>
      <w:r w:rsidR="00E53199">
        <w:rPr>
          <w:i/>
          <w:lang w:val="en-GB"/>
        </w:rPr>
        <w:t xml:space="preserve">achievement </w:t>
      </w:r>
      <w:r w:rsidR="00E53199" w:rsidRPr="00E53199">
        <w:rPr>
          <w:lang w:val="en-GB"/>
        </w:rPr>
        <w:t>symbols</w:t>
      </w:r>
      <w:r w:rsidR="00E53199">
        <w:rPr>
          <w:lang w:val="en-GB"/>
        </w:rPr>
        <w:t xml:space="preserve"> dan menampilkannya sebagai </w:t>
      </w:r>
      <w:r w:rsidR="00E53199">
        <w:rPr>
          <w:i/>
          <w:lang w:val="en-GB"/>
        </w:rPr>
        <w:t xml:space="preserve">mystery </w:t>
      </w:r>
      <w:r w:rsidR="00E53199" w:rsidRPr="00E53199">
        <w:rPr>
          <w:i/>
          <w:lang w:val="en-GB"/>
        </w:rPr>
        <w:t>box</w:t>
      </w:r>
      <w:r w:rsidR="00E53199">
        <w:rPr>
          <w:lang w:val="en-GB"/>
        </w:rPr>
        <w:t xml:space="preserve">. Pengguna memiliki kesempatan untuk membuka </w:t>
      </w:r>
      <w:r w:rsidR="00E53199">
        <w:rPr>
          <w:i/>
          <w:lang w:val="en-GB"/>
        </w:rPr>
        <w:t xml:space="preserve">mystery </w:t>
      </w:r>
      <w:r w:rsidR="00E53199" w:rsidRPr="00E53199">
        <w:rPr>
          <w:i/>
          <w:lang w:val="en-GB"/>
        </w:rPr>
        <w:t>box</w:t>
      </w:r>
      <w:r w:rsidR="00E53199">
        <w:rPr>
          <w:lang w:val="en-GB"/>
        </w:rPr>
        <w:t xml:space="preserve"> dan mendapatkan </w:t>
      </w:r>
      <w:r w:rsidR="00E53199">
        <w:rPr>
          <w:i/>
          <w:lang w:val="en-GB"/>
        </w:rPr>
        <w:t xml:space="preserve">achievement </w:t>
      </w:r>
      <w:r w:rsidR="00E53199" w:rsidRPr="00E53199">
        <w:rPr>
          <w:i/>
          <w:lang w:val="en-GB"/>
        </w:rPr>
        <w:t>symbols</w:t>
      </w:r>
      <w:r w:rsidR="00E53199">
        <w:rPr>
          <w:lang w:val="en-GB"/>
        </w:rPr>
        <w:t xml:space="preserve">. Namun jika sudah melakukan </w:t>
      </w:r>
      <w:r w:rsidR="00E53199">
        <w:rPr>
          <w:i/>
          <w:lang w:val="en-GB"/>
        </w:rPr>
        <w:t>login</w:t>
      </w:r>
      <w:r w:rsidR="00E53199">
        <w:rPr>
          <w:lang w:val="en-GB"/>
        </w:rPr>
        <w:t xml:space="preserve"> sebelumnya, system akan menampilkan </w:t>
      </w:r>
      <w:r w:rsidR="00E53199">
        <w:rPr>
          <w:i/>
          <w:lang w:val="en-GB"/>
        </w:rPr>
        <w:t xml:space="preserve">count down </w:t>
      </w:r>
      <w:r w:rsidR="00E53199">
        <w:rPr>
          <w:lang w:val="en-GB"/>
        </w:rPr>
        <w:t>untuk m</w:t>
      </w:r>
      <w:r w:rsidR="00E53199">
        <w:rPr>
          <w:i/>
          <w:lang w:val="en-GB"/>
        </w:rPr>
        <w:t xml:space="preserve">ystery box </w:t>
      </w:r>
      <w:r w:rsidR="00E53199">
        <w:rPr>
          <w:lang w:val="en-GB"/>
        </w:rPr>
        <w:t>besoknya.</w:t>
      </w:r>
    </w:p>
    <w:p w14:paraId="7D549C83" w14:textId="77777777" w:rsidR="00902A6D" w:rsidRDefault="00902A6D" w:rsidP="000C679A">
      <w:pPr>
        <w:pStyle w:val="ReportContent"/>
        <w:keepNext/>
        <w:ind w:firstLine="0"/>
        <w:jc w:val="center"/>
      </w:pPr>
      <w:r>
        <w:rPr>
          <w:noProof/>
          <w:lang w:eastAsia="id-ID"/>
        </w:rPr>
        <w:drawing>
          <wp:inline distT="0" distB="0" distL="0" distR="0" wp14:anchorId="43424C7B" wp14:editId="6A9B3949">
            <wp:extent cx="2905857" cy="3462391"/>
            <wp:effectExtent l="0" t="0" r="0" b="0"/>
            <wp:docPr id="43" name="Picture 43" descr="C:\Users\Marlina\AppData\Local\Microsoft\Windows\INetCache\Content.Word\15. Menerima Mystery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rlina\AppData\Local\Microsoft\Windows\INetCache\Content.Word\15. Menerima Mystery Box.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7554" cy="3523989"/>
                    </a:xfrm>
                    <a:prstGeom prst="rect">
                      <a:avLst/>
                    </a:prstGeom>
                    <a:noFill/>
                    <a:ln>
                      <a:noFill/>
                    </a:ln>
                  </pic:spPr>
                </pic:pic>
              </a:graphicData>
            </a:graphic>
          </wp:inline>
        </w:drawing>
      </w:r>
    </w:p>
    <w:p w14:paraId="6240AA04" w14:textId="519B9A58" w:rsidR="00902A6D" w:rsidRDefault="00902A6D" w:rsidP="00902A6D">
      <w:pPr>
        <w:pStyle w:val="Caption"/>
      </w:pPr>
      <w:bookmarkStart w:id="237" w:name="_Toc480239125"/>
      <w:r>
        <w:t xml:space="preserve">Gambar </w:t>
      </w:r>
      <w:fldSimple w:instr=" STYLEREF 1 \s ">
        <w:r w:rsidR="003A7C7F">
          <w:rPr>
            <w:noProof/>
          </w:rPr>
          <w:t>3</w:t>
        </w:r>
      </w:fldSimple>
      <w:r w:rsidR="003A7C7F">
        <w:t>.</w:t>
      </w:r>
      <w:fldSimple w:instr=" SEQ Gambar \* ARABIC \s 1 ">
        <w:r w:rsidR="003A7C7F">
          <w:rPr>
            <w:noProof/>
          </w:rPr>
          <w:t>34</w:t>
        </w:r>
      </w:fldSimple>
      <w:r>
        <w:t xml:space="preserve"> </w:t>
      </w:r>
      <w:r w:rsidR="00164BD7" w:rsidRPr="00164BD7">
        <w:rPr>
          <w:i/>
        </w:rPr>
        <w:t>Activity Diagram</w:t>
      </w:r>
      <w:r>
        <w:t xml:space="preserve"> Menerima </w:t>
      </w:r>
      <w:r w:rsidR="00051DBD" w:rsidRPr="00051DBD">
        <w:rPr>
          <w:i/>
        </w:rPr>
        <w:t>Mystery Box</w:t>
      </w:r>
      <w:bookmarkEnd w:id="237"/>
    </w:p>
    <w:p w14:paraId="4A202717" w14:textId="77777777" w:rsidR="00902A6D" w:rsidRDefault="00902A6D" w:rsidP="005E4589">
      <w:pPr>
        <w:pStyle w:val="ReportContent"/>
      </w:pPr>
    </w:p>
    <w:p w14:paraId="4806D9F9" w14:textId="0881C139" w:rsidR="00902A6D" w:rsidRDefault="00164BD7" w:rsidP="00902A6D">
      <w:pPr>
        <w:pStyle w:val="Heading3"/>
      </w:pPr>
      <w:bookmarkStart w:id="238" w:name="_Toc480274189"/>
      <w:r w:rsidRPr="00164BD7">
        <w:rPr>
          <w:i/>
        </w:rPr>
        <w:t>Activity Diagram</w:t>
      </w:r>
      <w:r w:rsidR="00902A6D">
        <w:t xml:space="preserve"> Melihat Kategori Survei</w:t>
      </w:r>
      <w:bookmarkEnd w:id="238"/>
    </w:p>
    <w:p w14:paraId="2BB2DB2E" w14:textId="2BB924A0" w:rsidR="00902A6D" w:rsidRDefault="005D6D56" w:rsidP="005D6D56">
      <w:pPr>
        <w:pStyle w:val="ReportContent"/>
      </w:pPr>
      <w:r>
        <w:rPr>
          <w:lang w:val="en-GB"/>
        </w:rPr>
        <w:t xml:space="preserve">Gambar 3.35 menunjukkan fitur melihat kategori survei. Sistem akan menampilkan semua data </w:t>
      </w:r>
      <w:r w:rsidR="009123BB">
        <w:rPr>
          <w:lang w:val="en-GB"/>
        </w:rPr>
        <w:t>kategori survei</w:t>
      </w:r>
      <w:r>
        <w:rPr>
          <w:lang w:val="en-GB"/>
        </w:rPr>
        <w:t>.</w:t>
      </w:r>
    </w:p>
    <w:p w14:paraId="269F7AB7" w14:textId="77777777" w:rsidR="00902A6D" w:rsidRDefault="00902A6D" w:rsidP="000C679A">
      <w:pPr>
        <w:pStyle w:val="ReportContent"/>
        <w:keepNext/>
        <w:ind w:firstLine="0"/>
        <w:jc w:val="center"/>
      </w:pPr>
      <w:r>
        <w:rPr>
          <w:noProof/>
          <w:lang w:eastAsia="id-ID"/>
        </w:rPr>
        <w:drawing>
          <wp:inline distT="0" distB="0" distL="0" distR="0" wp14:anchorId="10A66E52" wp14:editId="5FF1972F">
            <wp:extent cx="3102795" cy="1709227"/>
            <wp:effectExtent l="0" t="0" r="0" b="0"/>
            <wp:docPr id="44" name="Picture 44" descr="C:\Users\Marlina\AppData\Local\Microsoft\Windows\INetCache\Content.Word\16. Melihat Kategori Surv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rlina\AppData\Local\Microsoft\Windows\INetCache\Content.Word\16. Melihat Kategori Survei.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4855" cy="1721379"/>
                    </a:xfrm>
                    <a:prstGeom prst="rect">
                      <a:avLst/>
                    </a:prstGeom>
                    <a:noFill/>
                    <a:ln>
                      <a:noFill/>
                    </a:ln>
                  </pic:spPr>
                </pic:pic>
              </a:graphicData>
            </a:graphic>
          </wp:inline>
        </w:drawing>
      </w:r>
    </w:p>
    <w:p w14:paraId="243DDB22" w14:textId="277BB352" w:rsidR="00902A6D" w:rsidRDefault="00902A6D" w:rsidP="00902A6D">
      <w:pPr>
        <w:pStyle w:val="Caption"/>
      </w:pPr>
      <w:bookmarkStart w:id="239" w:name="_Toc480239126"/>
      <w:r>
        <w:t xml:space="preserve">Gambar </w:t>
      </w:r>
      <w:fldSimple w:instr=" STYLEREF 1 \s ">
        <w:r w:rsidR="003A7C7F">
          <w:rPr>
            <w:noProof/>
          </w:rPr>
          <w:t>3</w:t>
        </w:r>
      </w:fldSimple>
      <w:r w:rsidR="003A7C7F">
        <w:t>.</w:t>
      </w:r>
      <w:fldSimple w:instr=" SEQ Gambar \* ARABIC \s 1 ">
        <w:r w:rsidR="003A7C7F">
          <w:rPr>
            <w:noProof/>
          </w:rPr>
          <w:t>35</w:t>
        </w:r>
      </w:fldSimple>
      <w:r>
        <w:t xml:space="preserve"> </w:t>
      </w:r>
      <w:r w:rsidR="00164BD7" w:rsidRPr="00164BD7">
        <w:rPr>
          <w:i/>
        </w:rPr>
        <w:t>Activity Diagram</w:t>
      </w:r>
      <w:r>
        <w:t xml:space="preserve"> Melihat Kategori Survei</w:t>
      </w:r>
      <w:bookmarkEnd w:id="239"/>
    </w:p>
    <w:p w14:paraId="3ED49EF3" w14:textId="77777777" w:rsidR="00902A6D" w:rsidRDefault="00902A6D" w:rsidP="005E4589">
      <w:pPr>
        <w:pStyle w:val="ReportContent"/>
      </w:pPr>
    </w:p>
    <w:p w14:paraId="0DC6C51B" w14:textId="085FA682" w:rsidR="00902A6D" w:rsidRDefault="00164BD7" w:rsidP="00902A6D">
      <w:pPr>
        <w:pStyle w:val="Heading3"/>
      </w:pPr>
      <w:bookmarkStart w:id="240" w:name="_Toc480274190"/>
      <w:r w:rsidRPr="00164BD7">
        <w:rPr>
          <w:i/>
        </w:rPr>
        <w:t>Activity Diagram</w:t>
      </w:r>
      <w:r w:rsidR="00902A6D">
        <w:t xml:space="preserve"> Menambah Kategori Survei</w:t>
      </w:r>
      <w:bookmarkEnd w:id="240"/>
    </w:p>
    <w:p w14:paraId="7E5A6A96" w14:textId="25CCEE87" w:rsidR="00902A6D" w:rsidRPr="00CA5290" w:rsidRDefault="00CA5290" w:rsidP="00CA5290">
      <w:pPr>
        <w:ind w:firstLine="709"/>
        <w:rPr>
          <w:lang w:val="en-GB"/>
        </w:rPr>
      </w:pPr>
      <w:r>
        <w:rPr>
          <w:lang w:val="en-GB"/>
        </w:rPr>
        <w:t xml:space="preserve">Gambar 3.36 menjabarkan fitur menambah </w:t>
      </w:r>
      <w:r w:rsidR="00596671">
        <w:rPr>
          <w:lang w:val="en-GB"/>
        </w:rPr>
        <w:t>kategori survei</w:t>
      </w:r>
      <w:r>
        <w:rPr>
          <w:lang w:val="en-GB"/>
        </w:rPr>
        <w:t xml:space="preserve">. Sistem akan menampilkan form </w:t>
      </w:r>
      <w:r w:rsidR="00596671">
        <w:rPr>
          <w:lang w:val="en-GB"/>
        </w:rPr>
        <w:t>kategori survei</w:t>
      </w:r>
      <w:r>
        <w:rPr>
          <w:lang w:val="en-GB"/>
        </w:rPr>
        <w:t xml:space="preserve"> yang dapat diisi dan kembali dimasukkan oleh admin. Sistem akan mengecek validitas form </w:t>
      </w:r>
      <w:r w:rsidR="00596671">
        <w:rPr>
          <w:lang w:val="en-GB"/>
        </w:rPr>
        <w:t>kategori survei</w:t>
      </w:r>
      <w:r>
        <w:rPr>
          <w:lang w:val="en-GB"/>
        </w:rPr>
        <w:t xml:space="preserve"> yang telah dimasukkan oleh admin, jika terdapat kesalahan atau kekurangan maka form akan kembali ditampilkan. Jika tervalidasi, maka data dari form </w:t>
      </w:r>
      <w:r w:rsidR="00596671">
        <w:rPr>
          <w:lang w:val="en-GB"/>
        </w:rPr>
        <w:t>kategori survei</w:t>
      </w:r>
      <w:r>
        <w:rPr>
          <w:lang w:val="en-GB"/>
        </w:rPr>
        <w:t xml:space="preserve"> ditambahkan ke dalam tabel </w:t>
      </w:r>
      <w:r w:rsidR="00596671">
        <w:rPr>
          <w:lang w:val="en-GB"/>
        </w:rPr>
        <w:t>kategori survei</w:t>
      </w:r>
      <w:r>
        <w:rPr>
          <w:lang w:val="en-GB"/>
        </w:rPr>
        <w:t xml:space="preserve"> di </w:t>
      </w:r>
      <w:r w:rsidRPr="000C785A">
        <w:rPr>
          <w:i/>
          <w:lang w:val="en-GB"/>
        </w:rPr>
        <w:t>database</w:t>
      </w:r>
      <w:r>
        <w:rPr>
          <w:lang w:val="en-GB"/>
        </w:rPr>
        <w:t>.</w:t>
      </w:r>
    </w:p>
    <w:p w14:paraId="20D35B65" w14:textId="77777777" w:rsidR="00902A6D" w:rsidRDefault="00902A6D" w:rsidP="00FE60E7">
      <w:pPr>
        <w:pStyle w:val="ReportContent"/>
        <w:keepNext/>
        <w:jc w:val="center"/>
      </w:pPr>
      <w:r>
        <w:rPr>
          <w:noProof/>
          <w:lang w:eastAsia="id-ID"/>
        </w:rPr>
        <w:drawing>
          <wp:inline distT="0" distB="0" distL="0" distR="0" wp14:anchorId="68406206" wp14:editId="5241D4F8">
            <wp:extent cx="2835668" cy="2783984"/>
            <wp:effectExtent l="0" t="0" r="0" b="0"/>
            <wp:docPr id="45" name="Picture 45" descr="C:\Users\Marlina\AppData\Local\Microsoft\Windows\INetCache\Content.Word\17. Menambah Kategori Surv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rlina\AppData\Local\Microsoft\Windows\INetCache\Content.Word\17. Menambah Kategori Survei.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52804" cy="2800808"/>
                    </a:xfrm>
                    <a:prstGeom prst="rect">
                      <a:avLst/>
                    </a:prstGeom>
                    <a:noFill/>
                    <a:ln>
                      <a:noFill/>
                    </a:ln>
                  </pic:spPr>
                </pic:pic>
              </a:graphicData>
            </a:graphic>
          </wp:inline>
        </w:drawing>
      </w:r>
    </w:p>
    <w:p w14:paraId="7BFCC8A1" w14:textId="592BC17E" w:rsidR="00902A6D" w:rsidRDefault="00902A6D" w:rsidP="00902A6D">
      <w:pPr>
        <w:pStyle w:val="Caption"/>
      </w:pPr>
      <w:bookmarkStart w:id="241" w:name="_Toc480239127"/>
      <w:r>
        <w:t xml:space="preserve">Gambar </w:t>
      </w:r>
      <w:fldSimple w:instr=" STYLEREF 1 \s ">
        <w:r w:rsidR="003A7C7F">
          <w:rPr>
            <w:noProof/>
          </w:rPr>
          <w:t>3</w:t>
        </w:r>
      </w:fldSimple>
      <w:r w:rsidR="003A7C7F">
        <w:t>.</w:t>
      </w:r>
      <w:fldSimple w:instr=" SEQ Gambar \* ARABIC \s 1 ">
        <w:r w:rsidR="003A7C7F">
          <w:rPr>
            <w:noProof/>
          </w:rPr>
          <w:t>36</w:t>
        </w:r>
      </w:fldSimple>
      <w:r>
        <w:t xml:space="preserve"> </w:t>
      </w:r>
      <w:r w:rsidR="00164BD7" w:rsidRPr="00164BD7">
        <w:rPr>
          <w:i/>
        </w:rPr>
        <w:t>Activity Diagram</w:t>
      </w:r>
      <w:r>
        <w:t xml:space="preserve"> Menambah Kategori Survei</w:t>
      </w:r>
      <w:bookmarkEnd w:id="241"/>
    </w:p>
    <w:p w14:paraId="44363185" w14:textId="77777777" w:rsidR="00902A6D" w:rsidRDefault="00902A6D" w:rsidP="005E4589">
      <w:pPr>
        <w:pStyle w:val="ReportContent"/>
      </w:pPr>
    </w:p>
    <w:p w14:paraId="11184FB5" w14:textId="1291BF23" w:rsidR="00902A6D" w:rsidRDefault="00164BD7" w:rsidP="00902A6D">
      <w:pPr>
        <w:pStyle w:val="Heading3"/>
      </w:pPr>
      <w:bookmarkStart w:id="242" w:name="_Toc480274191"/>
      <w:r w:rsidRPr="00164BD7">
        <w:rPr>
          <w:i/>
        </w:rPr>
        <w:lastRenderedPageBreak/>
        <w:t>Activity Diagram</w:t>
      </w:r>
      <w:r w:rsidR="00902A6D">
        <w:t xml:space="preserve"> Mengubah Kategori Survei</w:t>
      </w:r>
      <w:bookmarkEnd w:id="242"/>
    </w:p>
    <w:p w14:paraId="6D075EC3" w14:textId="4305DA8B" w:rsidR="00902A6D" w:rsidRDefault="00D36C41" w:rsidP="005E4589">
      <w:pPr>
        <w:pStyle w:val="ReportContent"/>
      </w:pPr>
      <w:r>
        <w:rPr>
          <w:lang w:val="en-GB"/>
        </w:rPr>
        <w:t xml:space="preserve">Gambar 3.37 menjabarkan fitur mengubah kategori survei. Setelah admin memilih data yang akan diubah, sistem menampilkan form kategori survei berisi data yang dipilih. Admin melakukan perubahan pada data di form dan memasukkan kembali form kategori survei. Sistem akan mengecek validitas form, jika terdapat data yang belum terisi atau tidak terisi dengan tepat, maka data akan ditampilkan ulang pada form kategori survei. Jika data sudah tervalidasi, maka perubahan pada data akan disimpan dalam </w:t>
      </w:r>
      <w:r w:rsidRPr="000C785A">
        <w:rPr>
          <w:i/>
          <w:lang w:val="en-GB"/>
        </w:rPr>
        <w:t>database</w:t>
      </w:r>
      <w:r>
        <w:rPr>
          <w:lang w:val="en-GB"/>
        </w:rPr>
        <w:t xml:space="preserve"> pada tabel kategori survei.</w:t>
      </w:r>
    </w:p>
    <w:p w14:paraId="2554B394" w14:textId="77777777" w:rsidR="00902A6D" w:rsidRDefault="00902A6D" w:rsidP="00902A6D">
      <w:pPr>
        <w:pStyle w:val="ReportContent"/>
        <w:keepNext/>
      </w:pPr>
      <w:r>
        <w:rPr>
          <w:noProof/>
          <w:lang w:eastAsia="id-ID"/>
        </w:rPr>
        <w:drawing>
          <wp:inline distT="0" distB="0" distL="0" distR="0" wp14:anchorId="29537DCD" wp14:editId="42940157">
            <wp:extent cx="3653253" cy="3586666"/>
            <wp:effectExtent l="0" t="0" r="0" b="0"/>
            <wp:docPr id="46" name="Picture 46" descr="C:\Users\Marlina\AppData\Local\Microsoft\Windows\INetCache\Content.Word\18. Mengubah Kategori Surv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arlina\AppData\Local\Microsoft\Windows\INetCache\Content.Word\18. Mengubah Kategori Survei.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67994" cy="3601139"/>
                    </a:xfrm>
                    <a:prstGeom prst="rect">
                      <a:avLst/>
                    </a:prstGeom>
                    <a:noFill/>
                    <a:ln>
                      <a:noFill/>
                    </a:ln>
                  </pic:spPr>
                </pic:pic>
              </a:graphicData>
            </a:graphic>
          </wp:inline>
        </w:drawing>
      </w:r>
    </w:p>
    <w:p w14:paraId="25209A7B" w14:textId="00951C6C" w:rsidR="00902A6D" w:rsidRDefault="00902A6D" w:rsidP="00902A6D">
      <w:pPr>
        <w:pStyle w:val="Caption"/>
      </w:pPr>
      <w:bookmarkStart w:id="243" w:name="_Toc480239128"/>
      <w:r>
        <w:t xml:space="preserve">Gambar </w:t>
      </w:r>
      <w:fldSimple w:instr=" STYLEREF 1 \s ">
        <w:r w:rsidR="003A7C7F">
          <w:rPr>
            <w:noProof/>
          </w:rPr>
          <w:t>3</w:t>
        </w:r>
      </w:fldSimple>
      <w:r w:rsidR="003A7C7F">
        <w:t>.</w:t>
      </w:r>
      <w:fldSimple w:instr=" SEQ Gambar \* ARABIC \s 1 ">
        <w:r w:rsidR="003A7C7F">
          <w:rPr>
            <w:noProof/>
          </w:rPr>
          <w:t>37</w:t>
        </w:r>
      </w:fldSimple>
      <w:r>
        <w:t xml:space="preserve"> </w:t>
      </w:r>
      <w:r w:rsidR="00164BD7" w:rsidRPr="00164BD7">
        <w:rPr>
          <w:i/>
        </w:rPr>
        <w:t>Activity Diagram</w:t>
      </w:r>
      <w:r>
        <w:t xml:space="preserve"> Mengubah Kategori Survei</w:t>
      </w:r>
      <w:bookmarkEnd w:id="243"/>
    </w:p>
    <w:p w14:paraId="7FF558C8" w14:textId="77777777" w:rsidR="00902A6D" w:rsidRDefault="00902A6D" w:rsidP="005E4589">
      <w:pPr>
        <w:pStyle w:val="ReportContent"/>
      </w:pPr>
    </w:p>
    <w:p w14:paraId="0B3BA8D6" w14:textId="5EE042CD" w:rsidR="00902A6D" w:rsidRDefault="00164BD7" w:rsidP="00902A6D">
      <w:pPr>
        <w:pStyle w:val="Heading3"/>
      </w:pPr>
      <w:bookmarkStart w:id="244" w:name="_Toc480274192"/>
      <w:r w:rsidRPr="00164BD7">
        <w:rPr>
          <w:i/>
        </w:rPr>
        <w:t>Activity Diagram</w:t>
      </w:r>
      <w:r w:rsidR="00902A6D">
        <w:t xml:space="preserve"> Menghapus Kategori Survei</w:t>
      </w:r>
      <w:bookmarkEnd w:id="244"/>
    </w:p>
    <w:p w14:paraId="5AD88842" w14:textId="1B023671" w:rsidR="00902A6D" w:rsidRDefault="00D654C0" w:rsidP="005E4589">
      <w:pPr>
        <w:pStyle w:val="ReportContent"/>
      </w:pPr>
      <w:r>
        <w:rPr>
          <w:lang w:val="en-GB"/>
        </w:rPr>
        <w:t xml:space="preserve">Gambar 3.38 menunjukkan fitur menghapus kategori survei. Sistem menampilkan data kategori survei yang telah dipilih oleh admin dalam form </w:t>
      </w:r>
      <w:r w:rsidR="000E5ACB">
        <w:rPr>
          <w:lang w:val="en-GB"/>
        </w:rPr>
        <w:t>kategori survei</w:t>
      </w:r>
      <w:r>
        <w:rPr>
          <w:lang w:val="en-GB"/>
        </w:rPr>
        <w:t xml:space="preserve">. Setelah admin memilih menghapus </w:t>
      </w:r>
      <w:r w:rsidR="000E5ACB">
        <w:rPr>
          <w:lang w:val="en-GB"/>
        </w:rPr>
        <w:t>kategori survei</w:t>
      </w:r>
      <w:r>
        <w:rPr>
          <w:lang w:val="en-GB"/>
        </w:rPr>
        <w:t xml:space="preserve">, sistem akan mengubah status data tersebut menjadi terhapus dan menyimpan perubahan data pada tabel </w:t>
      </w:r>
      <w:r w:rsidR="000E5ACB">
        <w:rPr>
          <w:lang w:val="en-GB"/>
        </w:rPr>
        <w:t>kategori survei</w:t>
      </w:r>
      <w:r>
        <w:rPr>
          <w:lang w:val="en-GB"/>
        </w:rPr>
        <w:t xml:space="preserve"> di </w:t>
      </w:r>
      <w:r w:rsidRPr="000C785A">
        <w:rPr>
          <w:i/>
          <w:lang w:val="en-GB"/>
        </w:rPr>
        <w:t>database</w:t>
      </w:r>
      <w:r>
        <w:rPr>
          <w:lang w:val="en-GB"/>
        </w:rPr>
        <w:t>.</w:t>
      </w:r>
    </w:p>
    <w:p w14:paraId="6BDE6DAF" w14:textId="4A102689" w:rsidR="00902A6D" w:rsidRDefault="00902A6D" w:rsidP="008C13E1">
      <w:pPr>
        <w:pStyle w:val="ReportContent"/>
        <w:keepNext/>
        <w:ind w:firstLine="0"/>
        <w:jc w:val="center"/>
      </w:pPr>
      <w:r>
        <w:rPr>
          <w:noProof/>
          <w:lang w:eastAsia="id-ID"/>
        </w:rPr>
        <w:lastRenderedPageBreak/>
        <w:drawing>
          <wp:inline distT="0" distB="0" distL="0" distR="0" wp14:anchorId="470690D2" wp14:editId="430438E0">
            <wp:extent cx="3435537" cy="2304311"/>
            <wp:effectExtent l="0" t="0" r="0" b="0"/>
            <wp:docPr id="47" name="Picture 47" descr="C:\Users\Marlina\AppData\Local\Microsoft\Windows\INetCache\Content.Word\19. Menghapus Kategori Surv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arlina\AppData\Local\Microsoft\Windows\INetCache\Content.Word\19. Menghapus Kategori Survei.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67845" cy="2325981"/>
                    </a:xfrm>
                    <a:prstGeom prst="rect">
                      <a:avLst/>
                    </a:prstGeom>
                    <a:noFill/>
                    <a:ln>
                      <a:noFill/>
                    </a:ln>
                  </pic:spPr>
                </pic:pic>
              </a:graphicData>
            </a:graphic>
          </wp:inline>
        </w:drawing>
      </w:r>
    </w:p>
    <w:p w14:paraId="33C5C0CC" w14:textId="4D043304" w:rsidR="00902A6D" w:rsidRDefault="00902A6D" w:rsidP="00902A6D">
      <w:pPr>
        <w:pStyle w:val="Caption"/>
      </w:pPr>
      <w:bookmarkStart w:id="245" w:name="_Toc480239129"/>
      <w:r>
        <w:t xml:space="preserve">Gambar </w:t>
      </w:r>
      <w:fldSimple w:instr=" STYLEREF 1 \s ">
        <w:r w:rsidR="003A7C7F">
          <w:rPr>
            <w:noProof/>
          </w:rPr>
          <w:t>3</w:t>
        </w:r>
      </w:fldSimple>
      <w:r w:rsidR="003A7C7F">
        <w:t>.</w:t>
      </w:r>
      <w:fldSimple w:instr=" SEQ Gambar \* ARABIC \s 1 ">
        <w:r w:rsidR="003A7C7F">
          <w:rPr>
            <w:noProof/>
          </w:rPr>
          <w:t>38</w:t>
        </w:r>
      </w:fldSimple>
      <w:r>
        <w:t xml:space="preserve"> </w:t>
      </w:r>
      <w:r w:rsidR="00164BD7" w:rsidRPr="00164BD7">
        <w:rPr>
          <w:i/>
        </w:rPr>
        <w:t>Activity Diagram</w:t>
      </w:r>
      <w:r>
        <w:t xml:space="preserve"> Menghapus Kategori Survei</w:t>
      </w:r>
      <w:bookmarkEnd w:id="245"/>
    </w:p>
    <w:p w14:paraId="206E5CC4" w14:textId="77777777" w:rsidR="00902A6D" w:rsidRDefault="00902A6D" w:rsidP="005E4589">
      <w:pPr>
        <w:pStyle w:val="ReportContent"/>
      </w:pPr>
    </w:p>
    <w:p w14:paraId="04FC0C68" w14:textId="63A7DE34" w:rsidR="00902A6D" w:rsidRDefault="00164BD7" w:rsidP="00902A6D">
      <w:pPr>
        <w:pStyle w:val="Heading3"/>
      </w:pPr>
      <w:bookmarkStart w:id="246" w:name="_Toc480274193"/>
      <w:r w:rsidRPr="00164BD7">
        <w:rPr>
          <w:i/>
        </w:rPr>
        <w:t>Activity Diagram</w:t>
      </w:r>
      <w:r w:rsidR="00902A6D">
        <w:t xml:space="preserve"> Memilih Kategori Survei</w:t>
      </w:r>
      <w:bookmarkEnd w:id="246"/>
    </w:p>
    <w:p w14:paraId="5FFDE3C1" w14:textId="4760FF6F" w:rsidR="00902A6D" w:rsidRDefault="00E53199" w:rsidP="00844770">
      <w:pPr>
        <w:pStyle w:val="ReportContent"/>
      </w:pPr>
      <w:r>
        <w:rPr>
          <w:lang w:val="en-GB"/>
        </w:rPr>
        <w:t xml:space="preserve">Gambar 3.39 menunjukkan fitur </w:t>
      </w:r>
      <w:r w:rsidR="00844770">
        <w:rPr>
          <w:lang w:val="en-GB"/>
        </w:rPr>
        <w:t>melihat kategori survei</w:t>
      </w:r>
      <w:r>
        <w:rPr>
          <w:lang w:val="en-GB"/>
        </w:rPr>
        <w:t>.</w:t>
      </w:r>
      <w:r w:rsidR="00844770">
        <w:rPr>
          <w:lang w:val="en-GB"/>
        </w:rPr>
        <w:t xml:space="preserve"> Setelah pengguna membuat survey, system akan menampilkan pilihan kategori survei yang dapat dipilih pengguna.</w:t>
      </w:r>
      <w:r>
        <w:rPr>
          <w:lang w:val="en-GB"/>
        </w:rPr>
        <w:t xml:space="preserve"> </w:t>
      </w:r>
      <w:r w:rsidR="00844770">
        <w:rPr>
          <w:lang w:val="en-GB"/>
        </w:rPr>
        <w:t xml:space="preserve">Setelah kategori survei terpilih, system akan mengecek validasi </w:t>
      </w:r>
      <w:r w:rsidR="00844770" w:rsidRPr="00844770">
        <w:rPr>
          <w:i/>
          <w:lang w:val="en-GB"/>
        </w:rPr>
        <w:t>form</w:t>
      </w:r>
      <w:r w:rsidR="00844770">
        <w:rPr>
          <w:lang w:val="en-GB"/>
        </w:rPr>
        <w:t xml:space="preserve"> pembuatan survey. Jika sudah benar, maka system akan menambahkan kategori survey dan menampilkan halaman perancangan desain survei.</w:t>
      </w:r>
    </w:p>
    <w:p w14:paraId="7A835567" w14:textId="77777777" w:rsidR="00902A6D" w:rsidRDefault="00902A6D" w:rsidP="008C13E1">
      <w:pPr>
        <w:pStyle w:val="ReportContent"/>
        <w:keepNext/>
        <w:ind w:firstLine="0"/>
        <w:jc w:val="center"/>
      </w:pPr>
      <w:r>
        <w:rPr>
          <w:noProof/>
          <w:lang w:eastAsia="id-ID"/>
        </w:rPr>
        <w:drawing>
          <wp:inline distT="0" distB="0" distL="0" distR="0" wp14:anchorId="59E994A0" wp14:editId="1406D427">
            <wp:extent cx="3234871" cy="2851942"/>
            <wp:effectExtent l="0" t="0" r="0" b="0"/>
            <wp:docPr id="48" name="Picture 48" descr="C:\Users\Marlina\AppData\Local\Microsoft\Windows\INetCache\Content.Word\20. Memilih Kategori Surv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arlina\AppData\Local\Microsoft\Windows\INetCache\Content.Word\20. Memilih Kategori Survei.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90922" cy="2901358"/>
                    </a:xfrm>
                    <a:prstGeom prst="rect">
                      <a:avLst/>
                    </a:prstGeom>
                    <a:noFill/>
                    <a:ln>
                      <a:noFill/>
                    </a:ln>
                  </pic:spPr>
                </pic:pic>
              </a:graphicData>
            </a:graphic>
          </wp:inline>
        </w:drawing>
      </w:r>
    </w:p>
    <w:p w14:paraId="18B36926" w14:textId="1BD6135E" w:rsidR="00902A6D" w:rsidRDefault="00902A6D" w:rsidP="00902A6D">
      <w:pPr>
        <w:pStyle w:val="Caption"/>
      </w:pPr>
      <w:bookmarkStart w:id="247" w:name="_Toc480239130"/>
      <w:r>
        <w:t xml:space="preserve">Gambar </w:t>
      </w:r>
      <w:fldSimple w:instr=" STYLEREF 1 \s ">
        <w:r w:rsidR="003A7C7F">
          <w:rPr>
            <w:noProof/>
          </w:rPr>
          <w:t>3</w:t>
        </w:r>
      </w:fldSimple>
      <w:r w:rsidR="003A7C7F">
        <w:t>.</w:t>
      </w:r>
      <w:fldSimple w:instr=" SEQ Gambar \* ARABIC \s 1 ">
        <w:r w:rsidR="003A7C7F">
          <w:rPr>
            <w:noProof/>
          </w:rPr>
          <w:t>39</w:t>
        </w:r>
      </w:fldSimple>
      <w:r>
        <w:t xml:space="preserve"> </w:t>
      </w:r>
      <w:r w:rsidR="00164BD7" w:rsidRPr="00164BD7">
        <w:rPr>
          <w:i/>
        </w:rPr>
        <w:t>Activity Diagram</w:t>
      </w:r>
      <w:r>
        <w:t xml:space="preserve"> Memilih Kategori Survei</w:t>
      </w:r>
      <w:bookmarkEnd w:id="247"/>
    </w:p>
    <w:p w14:paraId="0EB10A3B" w14:textId="77777777" w:rsidR="00902A6D" w:rsidRDefault="00902A6D" w:rsidP="005E4589">
      <w:pPr>
        <w:pStyle w:val="ReportContent"/>
      </w:pPr>
    </w:p>
    <w:p w14:paraId="6FC1D250" w14:textId="4F3F766E" w:rsidR="00902A6D" w:rsidRDefault="00164BD7" w:rsidP="00902A6D">
      <w:pPr>
        <w:pStyle w:val="Heading3"/>
      </w:pPr>
      <w:bookmarkStart w:id="248" w:name="_Toc480274194"/>
      <w:r w:rsidRPr="00164BD7">
        <w:rPr>
          <w:i/>
        </w:rPr>
        <w:t>Activity Diagram</w:t>
      </w:r>
      <w:r w:rsidR="00902A6D">
        <w:t xml:space="preserve"> Melihat </w:t>
      </w:r>
      <w:r w:rsidR="000C679A" w:rsidRPr="000C679A">
        <w:rPr>
          <w:i/>
        </w:rPr>
        <w:t>Leaderboard</w:t>
      </w:r>
      <w:bookmarkEnd w:id="248"/>
    </w:p>
    <w:p w14:paraId="433D4C6B" w14:textId="4DA79731" w:rsidR="00902A6D" w:rsidRDefault="00844770" w:rsidP="008C13E1">
      <w:pPr>
        <w:pStyle w:val="ReportContent"/>
      </w:pPr>
      <w:r>
        <w:rPr>
          <w:lang w:val="en-GB"/>
        </w:rPr>
        <w:t xml:space="preserve">Gambar 3.40 menunjukkan fitur </w:t>
      </w:r>
      <w:r w:rsidR="003F5607">
        <w:rPr>
          <w:lang w:val="en-GB"/>
        </w:rPr>
        <w:t xml:space="preserve">melihat </w:t>
      </w:r>
      <w:r w:rsidR="003F5607">
        <w:rPr>
          <w:i/>
          <w:lang w:val="en-GB"/>
        </w:rPr>
        <w:t>leaderboard</w:t>
      </w:r>
      <w:r>
        <w:rPr>
          <w:lang w:val="en-GB"/>
        </w:rPr>
        <w:t xml:space="preserve">. </w:t>
      </w:r>
      <w:r w:rsidR="003D64B7">
        <w:rPr>
          <w:lang w:val="en-GB"/>
        </w:rPr>
        <w:t xml:space="preserve">Pengguna memasuki halaman </w:t>
      </w:r>
      <w:r w:rsidR="003D64B7" w:rsidRPr="003D64B7">
        <w:rPr>
          <w:i/>
          <w:lang w:val="en-GB"/>
        </w:rPr>
        <w:t>leaderboard</w:t>
      </w:r>
      <w:r w:rsidR="003D64B7">
        <w:rPr>
          <w:lang w:val="en-GB"/>
        </w:rPr>
        <w:t xml:space="preserve">. </w:t>
      </w:r>
      <w:r w:rsidRPr="003D64B7">
        <w:rPr>
          <w:lang w:val="en-GB"/>
        </w:rPr>
        <w:t>Sistem</w:t>
      </w:r>
      <w:r>
        <w:rPr>
          <w:lang w:val="en-GB"/>
        </w:rPr>
        <w:t xml:space="preserve"> menampilkan data </w:t>
      </w:r>
      <w:r>
        <w:rPr>
          <w:i/>
          <w:lang w:val="en-GB"/>
        </w:rPr>
        <w:t>event</w:t>
      </w:r>
      <w:r>
        <w:rPr>
          <w:lang w:val="en-GB"/>
        </w:rPr>
        <w:t xml:space="preserve"> yang telah </w:t>
      </w:r>
      <w:r>
        <w:rPr>
          <w:lang w:val="en-GB"/>
        </w:rPr>
        <w:lastRenderedPageBreak/>
        <w:t xml:space="preserve">dipilih oleh admin dalam form </w:t>
      </w:r>
      <w:r>
        <w:rPr>
          <w:i/>
          <w:lang w:val="en-GB"/>
        </w:rPr>
        <w:t>event</w:t>
      </w:r>
      <w:r>
        <w:rPr>
          <w:lang w:val="en-GB"/>
        </w:rPr>
        <w:t xml:space="preserve">. </w:t>
      </w:r>
      <w:r w:rsidR="00045291">
        <w:rPr>
          <w:lang w:val="en-GB"/>
        </w:rPr>
        <w:t xml:space="preserve">Sistem mengambil semua data survei dari </w:t>
      </w:r>
      <w:r w:rsidR="00045291" w:rsidRPr="00045291">
        <w:rPr>
          <w:i/>
          <w:lang w:val="en-GB"/>
        </w:rPr>
        <w:t>database</w:t>
      </w:r>
      <w:r w:rsidR="00045291">
        <w:rPr>
          <w:lang w:val="en-GB"/>
        </w:rPr>
        <w:t xml:space="preserve"> dan mengelolanya. Pengelolaan data survei dilakukan dengan pengelompokkan data berdasarkan kategori survei dan mengurutkannya berdasarkan </w:t>
      </w:r>
      <w:r w:rsidR="00045291">
        <w:rPr>
          <w:i/>
          <w:lang w:val="en-GB"/>
        </w:rPr>
        <w:t>ranking</w:t>
      </w:r>
      <w:r w:rsidR="00045291">
        <w:rPr>
          <w:lang w:val="en-GB"/>
        </w:rPr>
        <w:t xml:space="preserve"> masing-masing survei. Survei lalu ditampilkan sesuai urutannya yang menunjukkan </w:t>
      </w:r>
      <w:r w:rsidR="00045291">
        <w:rPr>
          <w:i/>
          <w:lang w:val="en-GB"/>
        </w:rPr>
        <w:t>leaderboards</w:t>
      </w:r>
      <w:r>
        <w:rPr>
          <w:lang w:val="en-GB"/>
        </w:rPr>
        <w:t>.</w:t>
      </w:r>
    </w:p>
    <w:p w14:paraId="7547FCE1" w14:textId="77777777" w:rsidR="00902A6D" w:rsidRDefault="00902A6D" w:rsidP="00845389">
      <w:pPr>
        <w:pStyle w:val="ReportContent"/>
        <w:keepNext/>
        <w:jc w:val="center"/>
      </w:pPr>
      <w:r>
        <w:rPr>
          <w:noProof/>
          <w:lang w:eastAsia="id-ID"/>
        </w:rPr>
        <w:drawing>
          <wp:inline distT="0" distB="0" distL="0" distR="0" wp14:anchorId="17D6CAF3" wp14:editId="6505896C">
            <wp:extent cx="3486634" cy="2710927"/>
            <wp:effectExtent l="0" t="0" r="0" b="0"/>
            <wp:docPr id="49" name="Picture 49" descr="C:\Users\Marlina\AppData\Local\Microsoft\Windows\INetCache\Content.Word\21. Melihat Leader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arlina\AppData\Local\Microsoft\Windows\INetCache\Content.Word\21. Melihat Leaderboard.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19424" cy="2736422"/>
                    </a:xfrm>
                    <a:prstGeom prst="rect">
                      <a:avLst/>
                    </a:prstGeom>
                    <a:noFill/>
                    <a:ln>
                      <a:noFill/>
                    </a:ln>
                  </pic:spPr>
                </pic:pic>
              </a:graphicData>
            </a:graphic>
          </wp:inline>
        </w:drawing>
      </w:r>
    </w:p>
    <w:p w14:paraId="1269D2FF" w14:textId="5B894F75" w:rsidR="00902A6D" w:rsidRDefault="00902A6D" w:rsidP="008C13E1">
      <w:pPr>
        <w:pStyle w:val="Caption"/>
      </w:pPr>
      <w:bookmarkStart w:id="249" w:name="_Toc480239131"/>
      <w:r>
        <w:t xml:space="preserve">Gambar </w:t>
      </w:r>
      <w:fldSimple w:instr=" STYLEREF 1 \s ">
        <w:r w:rsidR="003A7C7F">
          <w:rPr>
            <w:noProof/>
          </w:rPr>
          <w:t>3</w:t>
        </w:r>
      </w:fldSimple>
      <w:r w:rsidR="003A7C7F">
        <w:t>.</w:t>
      </w:r>
      <w:fldSimple w:instr=" SEQ Gambar \* ARABIC \s 1 ">
        <w:r w:rsidR="003A7C7F">
          <w:rPr>
            <w:noProof/>
          </w:rPr>
          <w:t>40</w:t>
        </w:r>
      </w:fldSimple>
      <w:r>
        <w:t xml:space="preserve"> </w:t>
      </w:r>
      <w:r w:rsidR="00164BD7" w:rsidRPr="00164BD7">
        <w:rPr>
          <w:i/>
        </w:rPr>
        <w:t>Activity Diagram</w:t>
      </w:r>
      <w:r w:rsidR="008C13E1">
        <w:t xml:space="preserve"> Melihat </w:t>
      </w:r>
      <w:r w:rsidR="000C679A" w:rsidRPr="000C679A">
        <w:rPr>
          <w:i/>
        </w:rPr>
        <w:t>Leaderboard</w:t>
      </w:r>
      <w:bookmarkEnd w:id="249"/>
      <w:r w:rsidR="008C13E1">
        <w:br/>
      </w:r>
    </w:p>
    <w:p w14:paraId="66E6F526" w14:textId="66744475" w:rsidR="00902A6D" w:rsidRDefault="00164BD7" w:rsidP="00902A6D">
      <w:pPr>
        <w:pStyle w:val="Heading3"/>
      </w:pPr>
      <w:bookmarkStart w:id="250" w:name="_Toc480274195"/>
      <w:r w:rsidRPr="00164BD7">
        <w:rPr>
          <w:i/>
        </w:rPr>
        <w:t>Activity Diagram</w:t>
      </w:r>
      <w:r w:rsidR="00902A6D">
        <w:t xml:space="preserve"> Melakukan </w:t>
      </w:r>
      <w:r w:rsidR="000C679A" w:rsidRPr="000C679A">
        <w:rPr>
          <w:i/>
        </w:rPr>
        <w:t>Vote</w:t>
      </w:r>
      <w:bookmarkEnd w:id="250"/>
    </w:p>
    <w:p w14:paraId="6638B40D" w14:textId="2654D18C" w:rsidR="00902A6D" w:rsidRDefault="00045291" w:rsidP="00463DD4">
      <w:pPr>
        <w:pStyle w:val="ReportContent"/>
      </w:pPr>
      <w:r>
        <w:rPr>
          <w:lang w:val="en-GB"/>
        </w:rPr>
        <w:t xml:space="preserve">Gambar 3.40 menunjukkan fitur melakukan </w:t>
      </w:r>
      <w:r w:rsidRPr="00045291">
        <w:rPr>
          <w:i/>
          <w:lang w:val="en-GB"/>
        </w:rPr>
        <w:t>vote</w:t>
      </w:r>
      <w:r>
        <w:rPr>
          <w:lang w:val="en-GB"/>
        </w:rPr>
        <w:t>.</w:t>
      </w:r>
      <w:r w:rsidR="00463DD4">
        <w:rPr>
          <w:lang w:val="en-GB"/>
        </w:rPr>
        <w:t xml:space="preserve"> Setelah penggun</w:t>
      </w:r>
      <w:r w:rsidR="000C679A">
        <w:rPr>
          <w:lang w:val="en-GB"/>
        </w:rPr>
        <w:t>a menyelesaikan pengisian survei, si</w:t>
      </w:r>
      <w:r w:rsidR="00463DD4">
        <w:rPr>
          <w:lang w:val="en-GB"/>
        </w:rPr>
        <w:t xml:space="preserve">stem akan menampilkan halaman </w:t>
      </w:r>
      <w:r w:rsidR="00463DD4">
        <w:rPr>
          <w:i/>
          <w:lang w:val="en-GB"/>
        </w:rPr>
        <w:t>vote</w:t>
      </w:r>
      <w:r w:rsidR="00463DD4">
        <w:rPr>
          <w:lang w:val="en-GB"/>
        </w:rPr>
        <w:t xml:space="preserve">. Pengguna melakukan </w:t>
      </w:r>
      <w:r w:rsidR="00463DD4">
        <w:rPr>
          <w:i/>
          <w:lang w:val="en-GB"/>
        </w:rPr>
        <w:t>vote</w:t>
      </w:r>
      <w:r w:rsidR="000C679A">
        <w:rPr>
          <w:lang w:val="en-GB"/>
        </w:rPr>
        <w:t xml:space="preserve"> dan si</w:t>
      </w:r>
      <w:r w:rsidR="00463DD4">
        <w:rPr>
          <w:lang w:val="en-GB"/>
        </w:rPr>
        <w:t>s</w:t>
      </w:r>
      <w:r w:rsidR="000C679A">
        <w:rPr>
          <w:lang w:val="en-GB"/>
        </w:rPr>
        <w:t>tem menyimpannya ke dalam survei</w:t>
      </w:r>
      <w:r w:rsidR="00463DD4">
        <w:rPr>
          <w:lang w:val="en-GB"/>
        </w:rPr>
        <w:t xml:space="preserve"> lalu menampilkan halaman utama.</w:t>
      </w:r>
    </w:p>
    <w:p w14:paraId="390D06A2" w14:textId="77777777" w:rsidR="00902A6D" w:rsidRDefault="00902A6D" w:rsidP="00045291">
      <w:pPr>
        <w:pStyle w:val="ReportContent"/>
        <w:keepNext/>
        <w:jc w:val="center"/>
      </w:pPr>
      <w:r>
        <w:rPr>
          <w:noProof/>
          <w:lang w:eastAsia="id-ID"/>
        </w:rPr>
        <w:drawing>
          <wp:inline distT="0" distB="0" distL="0" distR="0" wp14:anchorId="51095E4C" wp14:editId="2075E959">
            <wp:extent cx="2398797" cy="2267286"/>
            <wp:effectExtent l="0" t="0" r="0" b="0"/>
            <wp:docPr id="50" name="Picture 50" descr="C:\Users\Marlina\AppData\Local\Microsoft\Windows\INetCache\Content.Word\22. Melakukan v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arlina\AppData\Local\Microsoft\Windows\INetCache\Content.Word\22. Melakukan vote.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70969" cy="2335501"/>
                    </a:xfrm>
                    <a:prstGeom prst="rect">
                      <a:avLst/>
                    </a:prstGeom>
                    <a:noFill/>
                    <a:ln>
                      <a:noFill/>
                    </a:ln>
                  </pic:spPr>
                </pic:pic>
              </a:graphicData>
            </a:graphic>
          </wp:inline>
        </w:drawing>
      </w:r>
    </w:p>
    <w:p w14:paraId="6C37DC52" w14:textId="59E5AEE6" w:rsidR="00902A6D" w:rsidRDefault="00902A6D" w:rsidP="00902A6D">
      <w:pPr>
        <w:pStyle w:val="Caption"/>
      </w:pPr>
      <w:bookmarkStart w:id="251" w:name="_Toc480239132"/>
      <w:r>
        <w:t xml:space="preserve">Gambar </w:t>
      </w:r>
      <w:fldSimple w:instr=" STYLEREF 1 \s ">
        <w:r w:rsidR="003A7C7F">
          <w:rPr>
            <w:noProof/>
          </w:rPr>
          <w:t>3</w:t>
        </w:r>
      </w:fldSimple>
      <w:r w:rsidR="003A7C7F">
        <w:t>.</w:t>
      </w:r>
      <w:fldSimple w:instr=" SEQ Gambar \* ARABIC \s 1 ">
        <w:r w:rsidR="003A7C7F">
          <w:rPr>
            <w:noProof/>
          </w:rPr>
          <w:t>41</w:t>
        </w:r>
      </w:fldSimple>
      <w:r>
        <w:t xml:space="preserve"> </w:t>
      </w:r>
      <w:r w:rsidR="00164BD7" w:rsidRPr="00164BD7">
        <w:rPr>
          <w:i/>
        </w:rPr>
        <w:t>Activity Diagram</w:t>
      </w:r>
      <w:r>
        <w:t xml:space="preserve"> Melakukan </w:t>
      </w:r>
      <w:r w:rsidR="000C679A" w:rsidRPr="000C679A">
        <w:rPr>
          <w:i/>
        </w:rPr>
        <w:t>Vote</w:t>
      </w:r>
      <w:bookmarkEnd w:id="251"/>
    </w:p>
    <w:p w14:paraId="3CE23002" w14:textId="77777777" w:rsidR="00902A6D" w:rsidRDefault="00902A6D" w:rsidP="005E4589">
      <w:pPr>
        <w:pStyle w:val="ReportContent"/>
      </w:pPr>
    </w:p>
    <w:p w14:paraId="345D9604" w14:textId="4BD71F3A" w:rsidR="00902A6D" w:rsidRDefault="00164BD7" w:rsidP="00902A6D">
      <w:pPr>
        <w:pStyle w:val="Heading3"/>
      </w:pPr>
      <w:bookmarkStart w:id="252" w:name="_Toc480274196"/>
      <w:r w:rsidRPr="00164BD7">
        <w:rPr>
          <w:i/>
        </w:rPr>
        <w:lastRenderedPageBreak/>
        <w:t>Activity Diagram</w:t>
      </w:r>
      <w:r w:rsidR="00902A6D">
        <w:t xml:space="preserve"> Menambah </w:t>
      </w:r>
      <w:r w:rsidR="00051DBD" w:rsidRPr="00051DBD">
        <w:rPr>
          <w:i/>
        </w:rPr>
        <w:t>Chat Group</w:t>
      </w:r>
      <w:bookmarkEnd w:id="252"/>
    </w:p>
    <w:p w14:paraId="40959669" w14:textId="2C9AFFC2" w:rsidR="00902A6D" w:rsidRDefault="007D1835" w:rsidP="004705D8">
      <w:pPr>
        <w:pStyle w:val="ReportContent"/>
      </w:pPr>
      <w:r>
        <w:rPr>
          <w:lang w:val="en-GB"/>
        </w:rPr>
        <w:t xml:space="preserve">Gambar 3.42 menunjukkan fitur </w:t>
      </w:r>
      <w:r w:rsidR="004705D8">
        <w:rPr>
          <w:lang w:val="en-GB"/>
        </w:rPr>
        <w:t>menambah</w:t>
      </w:r>
      <w:r>
        <w:rPr>
          <w:lang w:val="en-GB"/>
        </w:rPr>
        <w:t xml:space="preserve"> </w:t>
      </w:r>
      <w:r w:rsidR="004705D8">
        <w:rPr>
          <w:i/>
          <w:lang w:val="en-GB"/>
        </w:rPr>
        <w:t>chat group</w:t>
      </w:r>
      <w:r>
        <w:rPr>
          <w:lang w:val="en-GB"/>
        </w:rPr>
        <w:t xml:space="preserve">. </w:t>
      </w:r>
      <w:r w:rsidR="004705D8">
        <w:rPr>
          <w:lang w:val="en-GB"/>
        </w:rPr>
        <w:t xml:space="preserve">Pengguna memilih membuat </w:t>
      </w:r>
      <w:r w:rsidR="004705D8">
        <w:rPr>
          <w:i/>
          <w:lang w:val="en-GB"/>
        </w:rPr>
        <w:t xml:space="preserve">chat </w:t>
      </w:r>
      <w:r w:rsidR="004705D8" w:rsidRPr="004705D8">
        <w:rPr>
          <w:i/>
          <w:lang w:val="en-GB"/>
        </w:rPr>
        <w:t>group</w:t>
      </w:r>
      <w:r w:rsidR="004705D8">
        <w:rPr>
          <w:lang w:val="en-GB"/>
        </w:rPr>
        <w:t xml:space="preserve"> lalu sistem menampilkan form tambah </w:t>
      </w:r>
      <w:r w:rsidR="004705D8">
        <w:rPr>
          <w:i/>
          <w:lang w:val="en-GB"/>
        </w:rPr>
        <w:t xml:space="preserve">chat </w:t>
      </w:r>
      <w:r w:rsidR="004705D8" w:rsidRPr="004705D8">
        <w:rPr>
          <w:i/>
          <w:lang w:val="en-GB"/>
        </w:rPr>
        <w:t>group</w:t>
      </w:r>
      <w:r w:rsidR="004705D8">
        <w:rPr>
          <w:lang w:val="en-GB"/>
        </w:rPr>
        <w:t xml:space="preserve">. Pengguna mengisi dan memasukkan form tambah </w:t>
      </w:r>
      <w:r w:rsidR="004705D8">
        <w:rPr>
          <w:i/>
          <w:lang w:val="en-GB"/>
        </w:rPr>
        <w:t xml:space="preserve">chat group </w:t>
      </w:r>
      <w:r w:rsidR="004705D8">
        <w:rPr>
          <w:lang w:val="en-GB"/>
        </w:rPr>
        <w:t xml:space="preserve">ke sistem. Sistem lantas melakukan pengecekan tipe </w:t>
      </w:r>
      <w:r w:rsidR="004705D8">
        <w:rPr>
          <w:i/>
          <w:lang w:val="en-GB"/>
        </w:rPr>
        <w:t xml:space="preserve">chat </w:t>
      </w:r>
      <w:r w:rsidR="004705D8" w:rsidRPr="004705D8">
        <w:rPr>
          <w:i/>
          <w:lang w:val="en-GB"/>
        </w:rPr>
        <w:t>group</w:t>
      </w:r>
      <w:r w:rsidR="004705D8">
        <w:rPr>
          <w:lang w:val="en-GB"/>
        </w:rPr>
        <w:t xml:space="preserve">. Jika tipe </w:t>
      </w:r>
      <w:r w:rsidR="004705D8">
        <w:rPr>
          <w:i/>
          <w:lang w:val="en-GB"/>
        </w:rPr>
        <w:t xml:space="preserve">chat group </w:t>
      </w:r>
      <w:r w:rsidR="004705D8">
        <w:rPr>
          <w:lang w:val="en-GB"/>
        </w:rPr>
        <w:t xml:space="preserve">bersifat </w:t>
      </w:r>
      <w:r w:rsidR="004705D8" w:rsidRPr="004705D8">
        <w:rPr>
          <w:i/>
          <w:lang w:val="en-GB"/>
        </w:rPr>
        <w:t>private</w:t>
      </w:r>
      <w:r w:rsidR="004705D8">
        <w:rPr>
          <w:i/>
          <w:lang w:val="en-GB"/>
        </w:rPr>
        <w:t xml:space="preserve">, </w:t>
      </w:r>
      <w:r w:rsidR="004705D8">
        <w:rPr>
          <w:lang w:val="en-GB"/>
        </w:rPr>
        <w:t xml:space="preserve">maka sistem akan menyembunyikan percakapan yang terjadi di </w:t>
      </w:r>
      <w:r w:rsidR="004705D8">
        <w:rPr>
          <w:i/>
          <w:lang w:val="en-GB"/>
        </w:rPr>
        <w:t>chat group</w:t>
      </w:r>
      <w:r w:rsidR="004705D8">
        <w:rPr>
          <w:lang w:val="en-GB"/>
        </w:rPr>
        <w:t xml:space="preserve">. Jika tipe </w:t>
      </w:r>
      <w:r w:rsidR="00BA07A3">
        <w:rPr>
          <w:i/>
          <w:lang w:val="en-GB"/>
        </w:rPr>
        <w:t xml:space="preserve">chat group </w:t>
      </w:r>
      <w:r w:rsidR="00BA07A3">
        <w:rPr>
          <w:lang w:val="en-GB"/>
        </w:rPr>
        <w:t xml:space="preserve">adalah </w:t>
      </w:r>
      <w:r w:rsidR="00BA07A3">
        <w:rPr>
          <w:i/>
          <w:lang w:val="en-GB"/>
        </w:rPr>
        <w:t xml:space="preserve">mentorship, </w:t>
      </w:r>
      <w:r w:rsidR="00BA07A3">
        <w:rPr>
          <w:lang w:val="en-GB"/>
        </w:rPr>
        <w:t xml:space="preserve">sistem akan melakukan pengecekan terhadap status pengguna karena tipe </w:t>
      </w:r>
      <w:r w:rsidR="00BA07A3">
        <w:rPr>
          <w:i/>
          <w:lang w:val="en-GB"/>
        </w:rPr>
        <w:t>mentorship</w:t>
      </w:r>
      <w:r w:rsidR="00BA07A3">
        <w:rPr>
          <w:lang w:val="en-GB"/>
        </w:rPr>
        <w:t xml:space="preserve"> hanya bisa ditambahkan oleh pengguna dengan status mentor. Untuk </w:t>
      </w:r>
      <w:r w:rsidR="00BA07A3">
        <w:rPr>
          <w:i/>
          <w:lang w:val="en-GB"/>
        </w:rPr>
        <w:t xml:space="preserve">chat group </w:t>
      </w:r>
      <w:r w:rsidR="00BA07A3">
        <w:rPr>
          <w:lang w:val="en-GB"/>
        </w:rPr>
        <w:t xml:space="preserve">bertipe </w:t>
      </w:r>
      <w:r w:rsidR="00BA07A3">
        <w:rPr>
          <w:i/>
          <w:lang w:val="en-GB"/>
        </w:rPr>
        <w:t>public</w:t>
      </w:r>
      <w:r w:rsidR="00BA07A3">
        <w:rPr>
          <w:lang w:val="en-GB"/>
        </w:rPr>
        <w:t xml:space="preserve">, </w:t>
      </w:r>
      <w:r w:rsidR="00BA07A3">
        <w:rPr>
          <w:i/>
          <w:lang w:val="en-GB"/>
        </w:rPr>
        <w:t>chat group</w:t>
      </w:r>
      <w:r w:rsidR="00411229">
        <w:rPr>
          <w:i/>
          <w:lang w:val="en-GB"/>
        </w:rPr>
        <w:t xml:space="preserve"> </w:t>
      </w:r>
      <w:r w:rsidR="00411229">
        <w:rPr>
          <w:lang w:val="en-GB"/>
        </w:rPr>
        <w:t>bersifat terbuka dan bisa diakses oleh siapa saja</w:t>
      </w:r>
      <w:r w:rsidR="00BA07A3">
        <w:rPr>
          <w:lang w:val="en-GB"/>
        </w:rPr>
        <w:t>.</w:t>
      </w:r>
      <w:r w:rsidR="00411229">
        <w:rPr>
          <w:lang w:val="en-GB"/>
        </w:rPr>
        <w:t xml:space="preserve"> Setelah melakukan penyaringan terkait tipe </w:t>
      </w:r>
      <w:r w:rsidR="00411229">
        <w:rPr>
          <w:i/>
          <w:lang w:val="en-GB"/>
        </w:rPr>
        <w:t>chat group</w:t>
      </w:r>
      <w:r w:rsidR="00411229">
        <w:rPr>
          <w:lang w:val="en-GB"/>
        </w:rPr>
        <w:t xml:space="preserve">, sistem akan mengecek validasi form tambah </w:t>
      </w:r>
      <w:r w:rsidR="00411229">
        <w:rPr>
          <w:i/>
          <w:lang w:val="en-GB"/>
        </w:rPr>
        <w:t>chat group</w:t>
      </w:r>
      <w:r w:rsidR="00411229">
        <w:rPr>
          <w:lang w:val="en-GB"/>
        </w:rPr>
        <w:t>. Jika sudah tervalidasi, sistem</w:t>
      </w:r>
      <w:r w:rsidR="00845389">
        <w:rPr>
          <w:lang w:val="en-GB"/>
        </w:rPr>
        <w:t xml:space="preserve"> menambahkan data </w:t>
      </w:r>
      <w:r w:rsidR="00845389">
        <w:rPr>
          <w:i/>
          <w:lang w:val="en-GB"/>
        </w:rPr>
        <w:t>chat group</w:t>
      </w:r>
      <w:r w:rsidR="00845389">
        <w:rPr>
          <w:lang w:val="en-GB"/>
        </w:rPr>
        <w:t xml:space="preserve"> ke </w:t>
      </w:r>
      <w:r w:rsidR="00845389">
        <w:rPr>
          <w:i/>
          <w:lang w:val="en-GB"/>
        </w:rPr>
        <w:t>database</w:t>
      </w:r>
      <w:r w:rsidR="00845389">
        <w:rPr>
          <w:lang w:val="en-GB"/>
        </w:rPr>
        <w:t xml:space="preserve"> dan</w:t>
      </w:r>
      <w:r w:rsidR="00411229">
        <w:rPr>
          <w:lang w:val="en-GB"/>
        </w:rPr>
        <w:t xml:space="preserve"> langsung menampilkan halaman </w:t>
      </w:r>
      <w:r w:rsidR="00411229">
        <w:rPr>
          <w:i/>
          <w:lang w:val="en-GB"/>
        </w:rPr>
        <w:t>chat group</w:t>
      </w:r>
      <w:r w:rsidR="00411229">
        <w:rPr>
          <w:lang w:val="en-GB"/>
        </w:rPr>
        <w:t>.</w:t>
      </w:r>
    </w:p>
    <w:p w14:paraId="1E919F01" w14:textId="77777777" w:rsidR="00901947" w:rsidRDefault="00902A6D" w:rsidP="004705D8">
      <w:pPr>
        <w:pStyle w:val="ReportContent"/>
        <w:keepNext/>
        <w:ind w:firstLine="0"/>
        <w:jc w:val="center"/>
      </w:pPr>
      <w:r>
        <w:rPr>
          <w:noProof/>
          <w:lang w:eastAsia="id-ID"/>
        </w:rPr>
        <w:drawing>
          <wp:inline distT="0" distB="0" distL="0" distR="0" wp14:anchorId="11936D98" wp14:editId="6685D17F">
            <wp:extent cx="3292417" cy="4859676"/>
            <wp:effectExtent l="0" t="0" r="0" b="0"/>
            <wp:docPr id="51" name="Picture 51" descr="C:\Users\Marlina\AppData\Local\Microsoft\Windows\INetCache\Content.Word\23. Menambah Cha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lina\AppData\Local\Microsoft\Windows\INetCache\Content.Word\23. Menambah Chat Group.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49978" cy="4944637"/>
                    </a:xfrm>
                    <a:prstGeom prst="rect">
                      <a:avLst/>
                    </a:prstGeom>
                    <a:noFill/>
                    <a:ln>
                      <a:noFill/>
                    </a:ln>
                  </pic:spPr>
                </pic:pic>
              </a:graphicData>
            </a:graphic>
          </wp:inline>
        </w:drawing>
      </w:r>
    </w:p>
    <w:p w14:paraId="1A41A30A" w14:textId="7A01946B" w:rsidR="00901947" w:rsidRDefault="00901947" w:rsidP="00A77AAA">
      <w:pPr>
        <w:pStyle w:val="Caption"/>
      </w:pPr>
      <w:bookmarkStart w:id="253" w:name="_Toc480239133"/>
      <w:r>
        <w:t xml:space="preserve">Gambar </w:t>
      </w:r>
      <w:fldSimple w:instr=" STYLEREF 1 \s ">
        <w:r w:rsidR="003A7C7F">
          <w:rPr>
            <w:noProof/>
          </w:rPr>
          <w:t>3</w:t>
        </w:r>
      </w:fldSimple>
      <w:r w:rsidR="003A7C7F">
        <w:t>.</w:t>
      </w:r>
      <w:fldSimple w:instr=" SEQ Gambar \* ARABIC \s 1 ">
        <w:r w:rsidR="003A7C7F">
          <w:rPr>
            <w:noProof/>
          </w:rPr>
          <w:t>42</w:t>
        </w:r>
      </w:fldSimple>
      <w:r>
        <w:t xml:space="preserve"> </w:t>
      </w:r>
      <w:r w:rsidR="00164BD7" w:rsidRPr="00164BD7">
        <w:rPr>
          <w:i/>
        </w:rPr>
        <w:t>Activity Diagram</w:t>
      </w:r>
      <w:r w:rsidR="00A77AAA">
        <w:t xml:space="preserve"> Menambah </w:t>
      </w:r>
      <w:r w:rsidR="00051DBD" w:rsidRPr="00051DBD">
        <w:rPr>
          <w:i/>
        </w:rPr>
        <w:t>Chat Group</w:t>
      </w:r>
      <w:bookmarkEnd w:id="253"/>
    </w:p>
    <w:p w14:paraId="35267879" w14:textId="77777777" w:rsidR="008C13E1" w:rsidRPr="008C13E1" w:rsidRDefault="008C13E1" w:rsidP="008C13E1"/>
    <w:p w14:paraId="0806F667" w14:textId="73CDE599" w:rsidR="007D7D92" w:rsidRDefault="00164BD7" w:rsidP="00901947">
      <w:pPr>
        <w:pStyle w:val="Heading3"/>
      </w:pPr>
      <w:bookmarkStart w:id="254" w:name="_Toc480274197"/>
      <w:r w:rsidRPr="00164BD7">
        <w:rPr>
          <w:i/>
        </w:rPr>
        <w:t>Activity Diagram</w:t>
      </w:r>
      <w:r w:rsidR="00901947">
        <w:t xml:space="preserve"> Menghapus </w:t>
      </w:r>
      <w:r w:rsidR="00051DBD" w:rsidRPr="00051DBD">
        <w:rPr>
          <w:i/>
        </w:rPr>
        <w:t>Chat Group</w:t>
      </w:r>
      <w:bookmarkEnd w:id="254"/>
    </w:p>
    <w:p w14:paraId="1393168D" w14:textId="5532A47B" w:rsidR="00901947" w:rsidRDefault="00DE6ABA" w:rsidP="005E4589">
      <w:pPr>
        <w:pStyle w:val="ReportContent"/>
      </w:pPr>
      <w:r>
        <w:rPr>
          <w:lang w:val="en-GB"/>
        </w:rPr>
        <w:t xml:space="preserve">Gambar 3.23 menunjukkan fitur menghapus </w:t>
      </w:r>
      <w:r>
        <w:rPr>
          <w:i/>
          <w:lang w:val="en-GB"/>
        </w:rPr>
        <w:t>chat group</w:t>
      </w:r>
      <w:r>
        <w:rPr>
          <w:lang w:val="en-GB"/>
        </w:rPr>
        <w:t xml:space="preserve">. Sistem menampilkan data </w:t>
      </w:r>
      <w:r>
        <w:rPr>
          <w:i/>
          <w:lang w:val="en-GB"/>
        </w:rPr>
        <w:t>chat group</w:t>
      </w:r>
      <w:r>
        <w:rPr>
          <w:lang w:val="en-GB"/>
        </w:rPr>
        <w:t xml:space="preserve"> yang telah dipilih oleh admin dalam form </w:t>
      </w:r>
      <w:r>
        <w:rPr>
          <w:i/>
          <w:lang w:val="en-GB"/>
        </w:rPr>
        <w:t>chat group</w:t>
      </w:r>
      <w:r>
        <w:rPr>
          <w:lang w:val="en-GB"/>
        </w:rPr>
        <w:t xml:space="preserve">. Setelah admin memilih menghapus </w:t>
      </w:r>
      <w:r>
        <w:rPr>
          <w:i/>
          <w:lang w:val="en-GB"/>
        </w:rPr>
        <w:t>chat group</w:t>
      </w:r>
      <w:r>
        <w:rPr>
          <w:lang w:val="en-GB"/>
        </w:rPr>
        <w:t xml:space="preserve">, sistem akan mengubah status data tersebut menjadi terhapus dan menyimpan perubahan data pada tabel </w:t>
      </w:r>
      <w:r>
        <w:rPr>
          <w:i/>
          <w:lang w:val="en-GB"/>
        </w:rPr>
        <w:t>chat group</w:t>
      </w:r>
      <w:r>
        <w:rPr>
          <w:lang w:val="en-GB"/>
        </w:rPr>
        <w:t xml:space="preserve"> di </w:t>
      </w:r>
      <w:r w:rsidRPr="000C785A">
        <w:rPr>
          <w:i/>
          <w:lang w:val="en-GB"/>
        </w:rPr>
        <w:t>database</w:t>
      </w:r>
      <w:r>
        <w:rPr>
          <w:lang w:val="en-GB"/>
        </w:rPr>
        <w:t>.</w:t>
      </w:r>
    </w:p>
    <w:p w14:paraId="3C558A58" w14:textId="77777777" w:rsidR="00901947" w:rsidRDefault="00901947" w:rsidP="00845389">
      <w:pPr>
        <w:pStyle w:val="ReportContent"/>
        <w:keepNext/>
        <w:jc w:val="center"/>
      </w:pPr>
      <w:r>
        <w:rPr>
          <w:noProof/>
          <w:lang w:eastAsia="id-ID"/>
        </w:rPr>
        <w:drawing>
          <wp:inline distT="0" distB="0" distL="0" distR="0" wp14:anchorId="67049C9E" wp14:editId="36C2F0FE">
            <wp:extent cx="2989780" cy="2005328"/>
            <wp:effectExtent l="0" t="0" r="0" b="0"/>
            <wp:docPr id="52" name="Picture 52" descr="C:\Users\Marlina\AppData\Local\Microsoft\Windows\INetCache\Content.Word\24. Menghapus Cha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rlina\AppData\Local\Microsoft\Windows\INetCache\Content.Word\24. Menghapus Chat Group.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53340" cy="2047959"/>
                    </a:xfrm>
                    <a:prstGeom prst="rect">
                      <a:avLst/>
                    </a:prstGeom>
                    <a:noFill/>
                    <a:ln>
                      <a:noFill/>
                    </a:ln>
                  </pic:spPr>
                </pic:pic>
              </a:graphicData>
            </a:graphic>
          </wp:inline>
        </w:drawing>
      </w:r>
    </w:p>
    <w:p w14:paraId="6BE9BCA7" w14:textId="4C1E3A03" w:rsidR="00901947" w:rsidRDefault="00901947" w:rsidP="00901947">
      <w:pPr>
        <w:pStyle w:val="Caption"/>
      </w:pPr>
      <w:bookmarkStart w:id="255" w:name="_Toc480239134"/>
      <w:r>
        <w:t xml:space="preserve">Gambar </w:t>
      </w:r>
      <w:fldSimple w:instr=" STYLEREF 1 \s ">
        <w:r w:rsidR="003A7C7F">
          <w:rPr>
            <w:noProof/>
          </w:rPr>
          <w:t>3</w:t>
        </w:r>
      </w:fldSimple>
      <w:r w:rsidR="003A7C7F">
        <w:t>.</w:t>
      </w:r>
      <w:fldSimple w:instr=" SEQ Gambar \* ARABIC \s 1 ">
        <w:r w:rsidR="003A7C7F">
          <w:rPr>
            <w:noProof/>
          </w:rPr>
          <w:t>43</w:t>
        </w:r>
      </w:fldSimple>
      <w:r>
        <w:t xml:space="preserve"> </w:t>
      </w:r>
      <w:r w:rsidR="00164BD7" w:rsidRPr="00164BD7">
        <w:rPr>
          <w:i/>
        </w:rPr>
        <w:t>Activity Diagram</w:t>
      </w:r>
      <w:r>
        <w:t xml:space="preserve"> Menghapus </w:t>
      </w:r>
      <w:r w:rsidR="00051DBD" w:rsidRPr="00051DBD">
        <w:rPr>
          <w:i/>
        </w:rPr>
        <w:t>Chat Group</w:t>
      </w:r>
      <w:bookmarkEnd w:id="255"/>
    </w:p>
    <w:p w14:paraId="15DD349F" w14:textId="77777777" w:rsidR="00901947" w:rsidRDefault="00901947" w:rsidP="005E4589">
      <w:pPr>
        <w:pStyle w:val="ReportContent"/>
      </w:pPr>
    </w:p>
    <w:p w14:paraId="7C9F2255" w14:textId="02262EE9" w:rsidR="00901947" w:rsidRDefault="00164BD7" w:rsidP="00901947">
      <w:pPr>
        <w:pStyle w:val="Heading3"/>
      </w:pPr>
      <w:bookmarkStart w:id="256" w:name="_Toc480274198"/>
      <w:r w:rsidRPr="00164BD7">
        <w:rPr>
          <w:i/>
        </w:rPr>
        <w:t>Activity Diagram</w:t>
      </w:r>
      <w:r w:rsidR="00901947">
        <w:t xml:space="preserve"> Mengikuti </w:t>
      </w:r>
      <w:r w:rsidR="00051DBD" w:rsidRPr="00051DBD">
        <w:rPr>
          <w:i/>
        </w:rPr>
        <w:t>Chat Group</w:t>
      </w:r>
      <w:bookmarkEnd w:id="256"/>
    </w:p>
    <w:p w14:paraId="07D1B579" w14:textId="7381E599" w:rsidR="00901947" w:rsidRDefault="00845389" w:rsidP="00845389">
      <w:pPr>
        <w:pStyle w:val="ReportContent"/>
      </w:pPr>
      <w:r>
        <w:rPr>
          <w:lang w:val="en-GB"/>
        </w:rPr>
        <w:t>Gambar 3.</w:t>
      </w:r>
      <w:r w:rsidR="00A66F37">
        <w:rPr>
          <w:lang w:val="en-GB"/>
        </w:rPr>
        <w:t>44</w:t>
      </w:r>
      <w:r>
        <w:rPr>
          <w:lang w:val="en-GB"/>
        </w:rPr>
        <w:t xml:space="preserve"> menunjukkan fitur meng</w:t>
      </w:r>
      <w:r w:rsidR="00A66F37">
        <w:rPr>
          <w:lang w:val="en-GB"/>
        </w:rPr>
        <w:t>ikuti</w:t>
      </w:r>
      <w:r>
        <w:rPr>
          <w:lang w:val="en-GB"/>
        </w:rPr>
        <w:t xml:space="preserve"> </w:t>
      </w:r>
      <w:r w:rsidR="00A66F37">
        <w:rPr>
          <w:i/>
          <w:lang w:val="en-GB"/>
        </w:rPr>
        <w:t>chat group</w:t>
      </w:r>
      <w:r>
        <w:rPr>
          <w:lang w:val="en-GB"/>
        </w:rPr>
        <w:t xml:space="preserve">. </w:t>
      </w:r>
      <w:r w:rsidR="00A66F37">
        <w:rPr>
          <w:lang w:val="en-GB"/>
        </w:rPr>
        <w:t xml:space="preserve">Pertama pengguna memasuki </w:t>
      </w:r>
      <w:r w:rsidR="00A66F37">
        <w:rPr>
          <w:i/>
          <w:lang w:val="en-GB"/>
        </w:rPr>
        <w:t xml:space="preserve">chat </w:t>
      </w:r>
      <w:r w:rsidR="00A66F37" w:rsidRPr="00A66F37">
        <w:rPr>
          <w:i/>
          <w:lang w:val="en-GB"/>
        </w:rPr>
        <w:t>group</w:t>
      </w:r>
      <w:r w:rsidR="00A77AAA">
        <w:rPr>
          <w:i/>
          <w:lang w:val="en-GB"/>
        </w:rPr>
        <w:t xml:space="preserve"> </w:t>
      </w:r>
      <w:r w:rsidR="00A77AAA">
        <w:rPr>
          <w:lang w:val="en-GB"/>
        </w:rPr>
        <w:t xml:space="preserve">dan menekan tombol mengikuti </w:t>
      </w:r>
      <w:r w:rsidR="00A77AAA">
        <w:rPr>
          <w:i/>
          <w:lang w:val="en-GB"/>
        </w:rPr>
        <w:t>chat group</w:t>
      </w:r>
      <w:r w:rsidR="00A66F37">
        <w:rPr>
          <w:lang w:val="en-GB"/>
        </w:rPr>
        <w:t>.</w:t>
      </w:r>
      <w:r w:rsidR="00A77AAA">
        <w:rPr>
          <w:lang w:val="en-GB"/>
        </w:rPr>
        <w:t xml:space="preserve"> Sistem akan menampilkan permintaan keanggotaan ke anggota yang terdapat di dalam </w:t>
      </w:r>
      <w:r w:rsidR="00A77AAA">
        <w:rPr>
          <w:i/>
          <w:lang w:val="en-GB"/>
        </w:rPr>
        <w:t>chat group</w:t>
      </w:r>
      <w:r w:rsidR="00A77AAA">
        <w:rPr>
          <w:lang w:val="en-GB"/>
        </w:rPr>
        <w:t>. Sementara pada sisi pengguna, sistem akan menampilkan pesan menunggu konfirmasi.</w:t>
      </w:r>
    </w:p>
    <w:p w14:paraId="561CB273" w14:textId="77777777" w:rsidR="00901947" w:rsidRDefault="00901947" w:rsidP="00901947">
      <w:pPr>
        <w:pStyle w:val="ReportContent"/>
        <w:keepNext/>
        <w:jc w:val="center"/>
      </w:pPr>
      <w:r>
        <w:rPr>
          <w:noProof/>
          <w:lang w:eastAsia="id-ID"/>
        </w:rPr>
        <w:drawing>
          <wp:inline distT="0" distB="0" distL="0" distR="0" wp14:anchorId="0093C3FC" wp14:editId="6FA423C7">
            <wp:extent cx="2290146" cy="2229828"/>
            <wp:effectExtent l="0" t="0" r="0" b="0"/>
            <wp:docPr id="53" name="Picture 53" descr="C:\Users\Marlina\AppData\Local\Microsoft\Windows\INetCache\Content.Word\25. Mengikuti Cha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rlina\AppData\Local\Microsoft\Windows\INetCache\Content.Word\25. Mengikuti Chat Group.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90146" cy="2229828"/>
                    </a:xfrm>
                    <a:prstGeom prst="rect">
                      <a:avLst/>
                    </a:prstGeom>
                    <a:noFill/>
                    <a:ln>
                      <a:noFill/>
                    </a:ln>
                  </pic:spPr>
                </pic:pic>
              </a:graphicData>
            </a:graphic>
          </wp:inline>
        </w:drawing>
      </w:r>
    </w:p>
    <w:p w14:paraId="3D7E0B86" w14:textId="484224DE" w:rsidR="00901947" w:rsidRDefault="00901947" w:rsidP="008C13E1">
      <w:pPr>
        <w:pStyle w:val="Caption"/>
      </w:pPr>
      <w:bookmarkStart w:id="257" w:name="_Toc480239135"/>
      <w:r>
        <w:t xml:space="preserve">Gambar </w:t>
      </w:r>
      <w:fldSimple w:instr=" STYLEREF 1 \s ">
        <w:r w:rsidR="003A7C7F">
          <w:rPr>
            <w:noProof/>
          </w:rPr>
          <w:t>3</w:t>
        </w:r>
      </w:fldSimple>
      <w:r w:rsidR="003A7C7F">
        <w:t>.</w:t>
      </w:r>
      <w:fldSimple w:instr=" SEQ Gambar \* ARABIC \s 1 ">
        <w:r w:rsidR="003A7C7F">
          <w:rPr>
            <w:noProof/>
          </w:rPr>
          <w:t>44</w:t>
        </w:r>
      </w:fldSimple>
      <w:r>
        <w:t xml:space="preserve"> </w:t>
      </w:r>
      <w:r w:rsidR="00164BD7" w:rsidRPr="00164BD7">
        <w:rPr>
          <w:i/>
        </w:rPr>
        <w:t>Activity Diagram</w:t>
      </w:r>
      <w:r w:rsidR="008C13E1">
        <w:t xml:space="preserve"> Mengikuti </w:t>
      </w:r>
      <w:r w:rsidR="00051DBD" w:rsidRPr="00051DBD">
        <w:rPr>
          <w:i/>
        </w:rPr>
        <w:t>Chat Group</w:t>
      </w:r>
      <w:bookmarkEnd w:id="257"/>
      <w:r w:rsidR="008C13E1">
        <w:br/>
      </w:r>
    </w:p>
    <w:p w14:paraId="6D019F6E" w14:textId="406DD307" w:rsidR="00901947" w:rsidRDefault="00164BD7" w:rsidP="003917DD">
      <w:pPr>
        <w:pStyle w:val="Heading3"/>
      </w:pPr>
      <w:bookmarkStart w:id="258" w:name="_Toc480274199"/>
      <w:r w:rsidRPr="00164BD7">
        <w:rPr>
          <w:i/>
        </w:rPr>
        <w:lastRenderedPageBreak/>
        <w:t>Activity Diagram</w:t>
      </w:r>
      <w:r w:rsidR="00901947">
        <w:t xml:space="preserve"> Mengonfirmasi Anggota</w:t>
      </w:r>
      <w:bookmarkEnd w:id="258"/>
    </w:p>
    <w:p w14:paraId="33D1B2EB" w14:textId="329DBD4F" w:rsidR="003917DD" w:rsidRDefault="003E55AB" w:rsidP="003E55AB">
      <w:pPr>
        <w:pStyle w:val="ReportContent"/>
      </w:pPr>
      <w:r>
        <w:rPr>
          <w:lang w:val="en-GB"/>
        </w:rPr>
        <w:t xml:space="preserve">Gambar 3.45 menunjukkan fitur mengonfirmasi anggota. Anggota dari sebuah </w:t>
      </w:r>
      <w:r>
        <w:rPr>
          <w:i/>
          <w:lang w:val="en-GB"/>
        </w:rPr>
        <w:t xml:space="preserve">chat </w:t>
      </w:r>
      <w:r w:rsidRPr="003E55AB">
        <w:rPr>
          <w:i/>
          <w:lang w:val="en-GB"/>
        </w:rPr>
        <w:t>group</w:t>
      </w:r>
      <w:r>
        <w:rPr>
          <w:i/>
          <w:lang w:val="en-GB"/>
        </w:rPr>
        <w:t xml:space="preserve"> </w:t>
      </w:r>
      <w:r>
        <w:rPr>
          <w:lang w:val="en-GB"/>
        </w:rPr>
        <w:t xml:space="preserve">memasuki halaman </w:t>
      </w:r>
      <w:r>
        <w:rPr>
          <w:i/>
          <w:lang w:val="en-GB"/>
        </w:rPr>
        <w:t xml:space="preserve">chat </w:t>
      </w:r>
      <w:r w:rsidRPr="003E55AB">
        <w:rPr>
          <w:i/>
          <w:lang w:val="en-GB"/>
        </w:rPr>
        <w:t>group</w:t>
      </w:r>
      <w:r>
        <w:rPr>
          <w:i/>
          <w:lang w:val="en-GB"/>
        </w:rPr>
        <w:t xml:space="preserve">. </w:t>
      </w:r>
      <w:r>
        <w:rPr>
          <w:lang w:val="en-GB"/>
        </w:rPr>
        <w:t xml:space="preserve">Sistem akan menampilkan permintaan anggota dari pengguna lain. Anggota dari </w:t>
      </w:r>
      <w:r>
        <w:rPr>
          <w:i/>
          <w:lang w:val="en-GB"/>
        </w:rPr>
        <w:t xml:space="preserve">chat group </w:t>
      </w:r>
      <w:r>
        <w:rPr>
          <w:lang w:val="en-GB"/>
        </w:rPr>
        <w:t xml:space="preserve">menerima konfirmasi dan sistem menambahkan pengguna tersebut sebagai anggota dari </w:t>
      </w:r>
      <w:r>
        <w:rPr>
          <w:i/>
          <w:lang w:val="en-GB"/>
        </w:rPr>
        <w:t>chat group.</w:t>
      </w:r>
    </w:p>
    <w:p w14:paraId="362B2E76" w14:textId="77777777" w:rsidR="003917DD" w:rsidRDefault="003917DD" w:rsidP="007C30B2">
      <w:pPr>
        <w:pStyle w:val="ReportContent"/>
        <w:keepNext/>
        <w:ind w:firstLine="0"/>
        <w:jc w:val="center"/>
      </w:pPr>
      <w:r>
        <w:rPr>
          <w:noProof/>
          <w:lang w:eastAsia="id-ID"/>
        </w:rPr>
        <w:drawing>
          <wp:inline distT="0" distB="0" distL="0" distR="0" wp14:anchorId="0912C73A" wp14:editId="06FD6B87">
            <wp:extent cx="2137025" cy="1701116"/>
            <wp:effectExtent l="0" t="0" r="0" b="0"/>
            <wp:docPr id="54" name="Picture 54" descr="C:\Users\Marlina\AppData\Local\Microsoft\Windows\INetCache\Content.Word\26. Mengonfirmasi Anggo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rlina\AppData\Local\Microsoft\Windows\INetCache\Content.Word\26. Mengonfirmasi Anggota.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47209" cy="1709222"/>
                    </a:xfrm>
                    <a:prstGeom prst="rect">
                      <a:avLst/>
                    </a:prstGeom>
                    <a:noFill/>
                    <a:ln>
                      <a:noFill/>
                    </a:ln>
                  </pic:spPr>
                </pic:pic>
              </a:graphicData>
            </a:graphic>
          </wp:inline>
        </w:drawing>
      </w:r>
    </w:p>
    <w:p w14:paraId="43CCEB73" w14:textId="486944B9" w:rsidR="003917DD" w:rsidRDefault="003917DD" w:rsidP="008C13E1">
      <w:pPr>
        <w:pStyle w:val="Caption"/>
      </w:pPr>
      <w:bookmarkStart w:id="259" w:name="_Toc480239136"/>
      <w:r>
        <w:t xml:space="preserve">Gambar </w:t>
      </w:r>
      <w:fldSimple w:instr=" STYLEREF 1 \s ">
        <w:r w:rsidR="003A7C7F">
          <w:rPr>
            <w:noProof/>
          </w:rPr>
          <w:t>3</w:t>
        </w:r>
      </w:fldSimple>
      <w:r w:rsidR="003A7C7F">
        <w:t>.</w:t>
      </w:r>
      <w:fldSimple w:instr=" SEQ Gambar \* ARABIC \s 1 ">
        <w:r w:rsidR="003A7C7F">
          <w:rPr>
            <w:noProof/>
          </w:rPr>
          <w:t>45</w:t>
        </w:r>
      </w:fldSimple>
      <w:r>
        <w:t xml:space="preserve"> </w:t>
      </w:r>
      <w:r w:rsidR="00164BD7" w:rsidRPr="00164BD7">
        <w:rPr>
          <w:i/>
        </w:rPr>
        <w:t>Activity Diagram</w:t>
      </w:r>
      <w:r w:rsidR="008C13E1">
        <w:t xml:space="preserve"> Mengonfirmasi Anggota</w:t>
      </w:r>
      <w:bookmarkEnd w:id="259"/>
      <w:r w:rsidR="008C13E1">
        <w:br/>
      </w:r>
    </w:p>
    <w:p w14:paraId="267D67BF" w14:textId="5590C106" w:rsidR="003917DD" w:rsidRDefault="00164BD7" w:rsidP="003917DD">
      <w:pPr>
        <w:pStyle w:val="Heading3"/>
      </w:pPr>
      <w:bookmarkStart w:id="260" w:name="_Toc480274200"/>
      <w:r w:rsidRPr="00164BD7">
        <w:rPr>
          <w:i/>
        </w:rPr>
        <w:t>Activity Diagram</w:t>
      </w:r>
      <w:r w:rsidR="003917DD">
        <w:t xml:space="preserve"> Menuliskan Pesan</w:t>
      </w:r>
      <w:bookmarkEnd w:id="260"/>
    </w:p>
    <w:p w14:paraId="78AC8457" w14:textId="29769A73" w:rsidR="003917DD" w:rsidRDefault="003E55AB" w:rsidP="005E4589">
      <w:pPr>
        <w:pStyle w:val="ReportContent"/>
      </w:pPr>
      <w:r>
        <w:rPr>
          <w:lang w:val="en-GB"/>
        </w:rPr>
        <w:t xml:space="preserve">Gambar 3.46 menunjukkan fitur </w:t>
      </w:r>
      <w:r w:rsidR="00595ED3">
        <w:rPr>
          <w:lang w:val="en-GB"/>
        </w:rPr>
        <w:t>menuliskan pesan</w:t>
      </w:r>
      <w:r>
        <w:rPr>
          <w:lang w:val="en-GB"/>
        </w:rPr>
        <w:t xml:space="preserve">. </w:t>
      </w:r>
      <w:r w:rsidR="00595ED3">
        <w:rPr>
          <w:lang w:val="en-GB"/>
        </w:rPr>
        <w:t xml:space="preserve">Pengguna memasuki </w:t>
      </w:r>
      <w:r w:rsidR="00595ED3">
        <w:rPr>
          <w:i/>
          <w:lang w:val="en-GB"/>
        </w:rPr>
        <w:t xml:space="preserve">chat </w:t>
      </w:r>
      <w:r w:rsidR="00595ED3" w:rsidRPr="00595ED3">
        <w:rPr>
          <w:i/>
          <w:lang w:val="en-GB"/>
        </w:rPr>
        <w:t>group</w:t>
      </w:r>
      <w:r w:rsidR="00595ED3">
        <w:rPr>
          <w:i/>
          <w:lang w:val="en-GB"/>
        </w:rPr>
        <w:t xml:space="preserve"> </w:t>
      </w:r>
      <w:r w:rsidR="00595ED3">
        <w:rPr>
          <w:lang w:val="en-GB"/>
        </w:rPr>
        <w:t xml:space="preserve">lalu sistem menampilkan percakapan terbaru pada </w:t>
      </w:r>
      <w:r w:rsidR="00595ED3">
        <w:rPr>
          <w:i/>
          <w:lang w:val="en-GB"/>
        </w:rPr>
        <w:t>chat group</w:t>
      </w:r>
      <w:r w:rsidR="00595ED3">
        <w:rPr>
          <w:lang w:val="en-GB"/>
        </w:rPr>
        <w:t xml:space="preserve"> dan menyediakan form untuk anggota menulis pesan. Pengguna menulis pesan pada form dan mengirimkan pesan tersebut. Sistem melakukan pengecekan terhadap pesan, jika tidak valid maka sistem tidak akan mengolah pesan tersebut. Pesan yang telah tervalidasi akan disimpan sistem ke dalam </w:t>
      </w:r>
      <w:r w:rsidR="00595ED3">
        <w:rPr>
          <w:i/>
          <w:lang w:val="en-GB"/>
        </w:rPr>
        <w:t>database</w:t>
      </w:r>
      <w:r w:rsidR="00595ED3">
        <w:rPr>
          <w:lang w:val="en-GB"/>
        </w:rPr>
        <w:t xml:space="preserve"> lalu ditampilkan ke halaman </w:t>
      </w:r>
      <w:r w:rsidR="00595ED3">
        <w:rPr>
          <w:i/>
          <w:lang w:val="en-GB"/>
        </w:rPr>
        <w:t>chat group</w:t>
      </w:r>
      <w:r w:rsidR="00595ED3">
        <w:rPr>
          <w:lang w:val="en-GB"/>
        </w:rPr>
        <w:t>.</w:t>
      </w:r>
    </w:p>
    <w:p w14:paraId="7C507900" w14:textId="77777777" w:rsidR="003917DD" w:rsidRDefault="003917DD" w:rsidP="003F76AF">
      <w:pPr>
        <w:pStyle w:val="ReportContent"/>
        <w:keepNext/>
        <w:jc w:val="center"/>
      </w:pPr>
      <w:r>
        <w:rPr>
          <w:noProof/>
          <w:lang w:eastAsia="id-ID"/>
        </w:rPr>
        <w:drawing>
          <wp:inline distT="0" distB="0" distL="0" distR="0" wp14:anchorId="380BCBEC" wp14:editId="4312D29D">
            <wp:extent cx="2393879" cy="2350247"/>
            <wp:effectExtent l="0" t="0" r="0" b="0"/>
            <wp:docPr id="55" name="Picture 55" descr="C:\Users\Marlina\AppData\Local\Microsoft\Windows\INetCache\Content.Word\27. Menuliskan pe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rlina\AppData\Local\Microsoft\Windows\INetCache\Content.Word\27. Menuliskan pesan.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00458" cy="2356706"/>
                    </a:xfrm>
                    <a:prstGeom prst="rect">
                      <a:avLst/>
                    </a:prstGeom>
                    <a:noFill/>
                    <a:ln>
                      <a:noFill/>
                    </a:ln>
                  </pic:spPr>
                </pic:pic>
              </a:graphicData>
            </a:graphic>
          </wp:inline>
        </w:drawing>
      </w:r>
    </w:p>
    <w:p w14:paraId="79E53B06" w14:textId="208F130B" w:rsidR="007D7D92" w:rsidRPr="007C30B2" w:rsidRDefault="003917DD" w:rsidP="007C30B2">
      <w:pPr>
        <w:pStyle w:val="Caption"/>
      </w:pPr>
      <w:bookmarkStart w:id="261" w:name="_Toc480239137"/>
      <w:r>
        <w:t xml:space="preserve">Gambar </w:t>
      </w:r>
      <w:fldSimple w:instr=" STYLEREF 1 \s ">
        <w:r w:rsidR="003A7C7F">
          <w:rPr>
            <w:noProof/>
          </w:rPr>
          <w:t>3</w:t>
        </w:r>
      </w:fldSimple>
      <w:r w:rsidR="003A7C7F">
        <w:t>.</w:t>
      </w:r>
      <w:fldSimple w:instr=" SEQ Gambar \* ARABIC \s 1 ">
        <w:r w:rsidR="003A7C7F">
          <w:rPr>
            <w:noProof/>
          </w:rPr>
          <w:t>46</w:t>
        </w:r>
      </w:fldSimple>
      <w:r>
        <w:t xml:space="preserve"> </w:t>
      </w:r>
      <w:r w:rsidR="00164BD7" w:rsidRPr="00164BD7">
        <w:rPr>
          <w:i/>
        </w:rPr>
        <w:t>Activity Diagram</w:t>
      </w:r>
      <w:r w:rsidR="007C30B2">
        <w:t xml:space="preserve"> Menuliskan Pesan</w:t>
      </w:r>
      <w:bookmarkEnd w:id="261"/>
      <w:r w:rsidR="007C30B2">
        <w:br/>
      </w:r>
    </w:p>
    <w:p w14:paraId="090C688C" w14:textId="41D61585" w:rsidR="0009457B" w:rsidRPr="0009457B" w:rsidRDefault="00164BD7" w:rsidP="0009457B">
      <w:pPr>
        <w:pStyle w:val="Heading3"/>
        <w:rPr>
          <w:lang w:val="en-US"/>
        </w:rPr>
      </w:pPr>
      <w:bookmarkStart w:id="262" w:name="_Toc480274201"/>
      <w:r w:rsidRPr="00164BD7">
        <w:rPr>
          <w:i/>
          <w:lang w:val="en-US"/>
        </w:rPr>
        <w:lastRenderedPageBreak/>
        <w:t>Activity Diagram</w:t>
      </w:r>
      <w:r w:rsidR="0009457B">
        <w:rPr>
          <w:lang w:val="en-US"/>
        </w:rPr>
        <w:t xml:space="preserve"> Menampilkan Pesan Selamat Datang</w:t>
      </w:r>
      <w:bookmarkEnd w:id="262"/>
    </w:p>
    <w:p w14:paraId="6C893BA8" w14:textId="04DA2115" w:rsidR="0009457B" w:rsidRPr="003F76AF" w:rsidRDefault="0009457B" w:rsidP="0009457B">
      <w:pPr>
        <w:pStyle w:val="ReportContent"/>
        <w:rPr>
          <w:lang w:val="en-US"/>
        </w:rPr>
      </w:pPr>
      <w:r>
        <w:rPr>
          <w:lang w:val="en-GB"/>
        </w:rPr>
        <w:t xml:space="preserve">Gambar 3.47 menunjukkan fitur menuliskan pesan. </w:t>
      </w:r>
      <w:r w:rsidR="003F76AF">
        <w:rPr>
          <w:lang w:val="en-GB"/>
        </w:rPr>
        <w:t xml:space="preserve">Ketika pengguna melakukan </w:t>
      </w:r>
      <w:r w:rsidR="003F76AF">
        <w:rPr>
          <w:i/>
          <w:lang w:val="en-GB"/>
        </w:rPr>
        <w:t xml:space="preserve">login, </w:t>
      </w:r>
      <w:r w:rsidR="003F76AF">
        <w:rPr>
          <w:lang w:val="en-GB"/>
        </w:rPr>
        <w:t>sistem mengacak ucapan selamat datang dan menampilkannya pada halaman utama.</w:t>
      </w:r>
    </w:p>
    <w:p w14:paraId="43679CC2" w14:textId="77777777" w:rsidR="0009457B" w:rsidRDefault="0009457B" w:rsidP="003F76AF">
      <w:pPr>
        <w:pStyle w:val="ReportContent"/>
        <w:keepNext/>
        <w:ind w:firstLine="0"/>
        <w:jc w:val="center"/>
      </w:pPr>
      <w:r>
        <w:rPr>
          <w:noProof/>
          <w:lang w:eastAsia="id-ID"/>
        </w:rPr>
        <w:drawing>
          <wp:inline distT="0" distB="0" distL="0" distR="0" wp14:anchorId="6C98FABB" wp14:editId="4426B032">
            <wp:extent cx="2844416" cy="2259028"/>
            <wp:effectExtent l="0" t="0" r="0" b="0"/>
            <wp:docPr id="147" name="Picture 147" descr="C:\Users\Marlina\AppData\Local\Microsoft\Windows\INetCache\Content.Word\28. Menampilkan pesan selamat da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lina\AppData\Local\Microsoft\Windows\INetCache\Content.Word\28. Menampilkan pesan selamat datang.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64560" cy="2275026"/>
                    </a:xfrm>
                    <a:prstGeom prst="rect">
                      <a:avLst/>
                    </a:prstGeom>
                    <a:noFill/>
                    <a:ln>
                      <a:noFill/>
                    </a:ln>
                  </pic:spPr>
                </pic:pic>
              </a:graphicData>
            </a:graphic>
          </wp:inline>
        </w:drawing>
      </w:r>
    </w:p>
    <w:p w14:paraId="54E04BF7" w14:textId="3F1B0256" w:rsidR="007C30B2" w:rsidRPr="007C30B2" w:rsidRDefault="0009457B" w:rsidP="007C30B2">
      <w:pPr>
        <w:pStyle w:val="Caption"/>
        <w:rPr>
          <w:lang w:val="en-US"/>
        </w:rPr>
      </w:pPr>
      <w:bookmarkStart w:id="263" w:name="_Toc480239138"/>
      <w:r>
        <w:t xml:space="preserve">Gambar </w:t>
      </w:r>
      <w:fldSimple w:instr=" STYLEREF 1 \s ">
        <w:r w:rsidR="003A7C7F">
          <w:rPr>
            <w:noProof/>
          </w:rPr>
          <w:t>3</w:t>
        </w:r>
      </w:fldSimple>
      <w:r w:rsidR="003A7C7F">
        <w:t>.</w:t>
      </w:r>
      <w:fldSimple w:instr=" SEQ Gambar \* ARABIC \s 1 ">
        <w:r w:rsidR="003A7C7F">
          <w:rPr>
            <w:noProof/>
          </w:rPr>
          <w:t>47</w:t>
        </w:r>
      </w:fldSimple>
      <w:r>
        <w:rPr>
          <w:lang w:val="en-US"/>
        </w:rPr>
        <w:t xml:space="preserve"> </w:t>
      </w:r>
      <w:r w:rsidR="00164BD7" w:rsidRPr="00164BD7">
        <w:rPr>
          <w:i/>
          <w:lang w:val="en-US"/>
        </w:rPr>
        <w:t>Activity Diagram</w:t>
      </w:r>
      <w:r>
        <w:rPr>
          <w:lang w:val="en-US"/>
        </w:rPr>
        <w:t xml:space="preserve"> Menampilkan Pesan Selamat Datang</w:t>
      </w:r>
      <w:bookmarkEnd w:id="263"/>
      <w:r w:rsidR="007C30B2">
        <w:rPr>
          <w:lang w:val="en-US"/>
        </w:rPr>
        <w:br/>
      </w:r>
    </w:p>
    <w:p w14:paraId="38D4F9D8" w14:textId="526F76AB" w:rsidR="007D7D92" w:rsidRPr="00B65082" w:rsidRDefault="00FE0D1F" w:rsidP="00B65082">
      <w:pPr>
        <w:pStyle w:val="Heading2"/>
        <w:rPr>
          <w:lang w:val="en-US"/>
        </w:rPr>
      </w:pPr>
      <w:bookmarkStart w:id="264" w:name="_Toc480274202"/>
      <w:r w:rsidRPr="00FE0D1F">
        <w:rPr>
          <w:i/>
          <w:lang w:val="en-US"/>
        </w:rPr>
        <w:t>Class Diagram</w:t>
      </w:r>
      <w:bookmarkEnd w:id="264"/>
    </w:p>
    <w:p w14:paraId="3EC6BE64" w14:textId="3E192A78" w:rsidR="00B65082" w:rsidRPr="002F5F0E" w:rsidRDefault="003907B1" w:rsidP="005E4589">
      <w:pPr>
        <w:pStyle w:val="ReportContent"/>
        <w:rPr>
          <w:lang w:val="en-US"/>
        </w:rPr>
      </w:pPr>
      <w:r>
        <w:rPr>
          <w:lang w:val="en-GB"/>
        </w:rPr>
        <w:t xml:space="preserve">Gambar 3.41 menunjukkan </w:t>
      </w:r>
      <w:r>
        <w:rPr>
          <w:i/>
          <w:lang w:val="en-GB"/>
        </w:rPr>
        <w:t>class d</w:t>
      </w:r>
      <w:r w:rsidRPr="00B91BCA">
        <w:rPr>
          <w:i/>
          <w:lang w:val="en-GB"/>
        </w:rPr>
        <w:t>iagram</w:t>
      </w:r>
      <w:r>
        <w:rPr>
          <w:lang w:val="en-GB"/>
        </w:rPr>
        <w:t xml:space="preserve"> yang digunakan pada </w:t>
      </w:r>
      <w:r>
        <w:rPr>
          <w:i/>
          <w:lang w:val="en-GB"/>
        </w:rPr>
        <w:t xml:space="preserve">website </w:t>
      </w:r>
      <w:r w:rsidR="006A502F" w:rsidRPr="006A502F">
        <w:rPr>
          <w:i/>
          <w:lang w:val="en-GB"/>
        </w:rPr>
        <w:t>online survey</w:t>
      </w:r>
      <w:r>
        <w:rPr>
          <w:lang w:val="en-GB"/>
        </w:rPr>
        <w:t>.</w:t>
      </w:r>
      <w:r>
        <w:t xml:space="preserve">  Kelas berwarna merah adalah </w:t>
      </w:r>
      <w:r w:rsidR="002F5F0E">
        <w:rPr>
          <w:lang w:val="en-US"/>
        </w:rPr>
        <w:t>kelas yang telah digunakan pada pengerjaan Kerja Praktek sebelumnya. Kelas berwarna biru adalah kelas yang ditambahkan atau modifikasi untuk pengerjaan penelitian ini.</w:t>
      </w:r>
    </w:p>
    <w:p w14:paraId="31DA8BA2" w14:textId="2B6E99B6" w:rsidR="0061692D" w:rsidRDefault="000C605B" w:rsidP="0061692D">
      <w:pPr>
        <w:pStyle w:val="ReportContent"/>
        <w:ind w:firstLine="0"/>
        <w:rPr>
          <w:lang w:val="en-US"/>
        </w:rPr>
      </w:pPr>
      <w:r>
        <w:rPr>
          <w:noProof/>
        </w:rPr>
        <w:lastRenderedPageBreak/>
        <w:pict w14:anchorId="039DD663">
          <v:shape id="_x0000_s1032" type="#_x0000_t202" style="position:absolute;left:0;text-align:left;margin-left:397.45pt;margin-top:-.6pt;width:70.1pt;height:710.6pt;z-index:251660800;mso-position-horizontal-relative:text;mso-position-vertical-relative:text" stroked="f">
            <v:textbox style="layout-flow:vertical;mso-layout-flow-alt:bottom-to-top;mso-next-textbox:#_x0000_s1032" inset="0,0,0,0">
              <w:txbxContent>
                <w:p w14:paraId="593650F5" w14:textId="295EA790" w:rsidR="00E903CD" w:rsidRPr="00134EF6" w:rsidRDefault="00E903CD" w:rsidP="00134EF6">
                  <w:pPr>
                    <w:pStyle w:val="Caption"/>
                    <w:rPr>
                      <w:i/>
                      <w:noProof/>
                      <w:sz w:val="24"/>
                      <w:szCs w:val="24"/>
                      <w:lang w:val="en-US"/>
                    </w:rPr>
                  </w:pPr>
                  <w:bookmarkStart w:id="265" w:name="_Toc480239139"/>
                  <w:r>
                    <w:t xml:space="preserve">Gambar </w:t>
                  </w:r>
                  <w:fldSimple w:instr=" STYLEREF 1 \s ">
                    <w:r>
                      <w:rPr>
                        <w:noProof/>
                      </w:rPr>
                      <w:t>3</w:t>
                    </w:r>
                  </w:fldSimple>
                  <w:r>
                    <w:t>.</w:t>
                  </w:r>
                  <w:fldSimple w:instr=" SEQ Gambar \* ARABIC \s 1 ">
                    <w:r>
                      <w:rPr>
                        <w:noProof/>
                      </w:rPr>
                      <w:t>48</w:t>
                    </w:r>
                  </w:fldSimple>
                  <w:r>
                    <w:rPr>
                      <w:lang w:val="en-US"/>
                    </w:rPr>
                    <w:t xml:space="preserve"> </w:t>
                  </w:r>
                  <w:r>
                    <w:rPr>
                      <w:i/>
                      <w:lang w:val="en-US"/>
                    </w:rPr>
                    <w:t xml:space="preserve">Class Diagram Websiite </w:t>
                  </w:r>
                  <w:r w:rsidRPr="00935772">
                    <w:rPr>
                      <w:i/>
                      <w:lang w:val="en-US"/>
                    </w:rPr>
                    <w:t>Online Survey</w:t>
                  </w:r>
                  <w:r>
                    <w:rPr>
                      <w:i/>
                      <w:lang w:val="en-US"/>
                    </w:rPr>
                    <w:t xml:space="preserve"> Showvey</w:t>
                  </w:r>
                  <w:bookmarkEnd w:id="265"/>
                </w:p>
              </w:txbxContent>
            </v:textbox>
            <w10:wrap type="topAndBottom"/>
          </v:shape>
        </w:pict>
      </w:r>
      <w:r w:rsidR="0061692D">
        <w:rPr>
          <w:noProof/>
          <w:lang w:eastAsia="id-ID"/>
        </w:rPr>
        <w:drawing>
          <wp:anchor distT="0" distB="0" distL="114300" distR="114300" simplePos="0" relativeHeight="251667968" behindDoc="0" locked="0" layoutInCell="1" allowOverlap="1" wp14:anchorId="194CB0A5" wp14:editId="1B423BDE">
            <wp:simplePos x="0" y="0"/>
            <wp:positionH relativeFrom="column">
              <wp:posOffset>-8195</wp:posOffset>
            </wp:positionH>
            <wp:positionV relativeFrom="paragraph">
              <wp:posOffset>6793</wp:posOffset>
            </wp:positionV>
            <wp:extent cx="4748976" cy="8952931"/>
            <wp:effectExtent l="0" t="0" r="0" b="0"/>
            <wp:wrapTopAndBottom/>
            <wp:docPr id="58" name="Picture 58" descr="C:\Users\Marlina\AppData\Local\Microsoft\Windows\INetCache\Content.Word\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rlina\AppData\Local\Microsoft\Windows\INetCache\Content.Word\class diagram.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48976" cy="89529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3AE2E" w14:textId="545D0863" w:rsidR="0061692D" w:rsidRDefault="00FE0D1F" w:rsidP="00C34E17">
      <w:pPr>
        <w:pStyle w:val="Heading3"/>
        <w:rPr>
          <w:lang w:val="en-US"/>
        </w:rPr>
      </w:pPr>
      <w:bookmarkStart w:id="266" w:name="_Toc480274203"/>
      <w:r w:rsidRPr="00FE0D1F">
        <w:rPr>
          <w:i/>
          <w:lang w:val="en-US"/>
        </w:rPr>
        <w:lastRenderedPageBreak/>
        <w:t>Class Diagram</w:t>
      </w:r>
      <w:r w:rsidR="00C34E17">
        <w:rPr>
          <w:lang w:val="en-US"/>
        </w:rPr>
        <w:t xml:space="preserve"> </w:t>
      </w:r>
      <w:r w:rsidRPr="00FE0D1F">
        <w:rPr>
          <w:i/>
          <w:lang w:val="en-US"/>
        </w:rPr>
        <w:t>User</w:t>
      </w:r>
      <w:bookmarkEnd w:id="266"/>
    </w:p>
    <w:p w14:paraId="6C28F0FC" w14:textId="5DEB024D" w:rsidR="00C34E17" w:rsidRDefault="0025548F" w:rsidP="005E4589">
      <w:pPr>
        <w:pStyle w:val="ReportContent"/>
        <w:rPr>
          <w:lang w:val="en-US"/>
        </w:rPr>
      </w:pPr>
      <w:r>
        <w:rPr>
          <w:lang w:val="en-GB"/>
        </w:rPr>
        <w:t xml:space="preserve">Kelas </w:t>
      </w:r>
      <w:r w:rsidR="002D065E">
        <w:rPr>
          <w:i/>
          <w:lang w:val="en-GB"/>
        </w:rPr>
        <w:t>U</w:t>
      </w:r>
      <w:r>
        <w:rPr>
          <w:i/>
          <w:lang w:val="en-GB"/>
        </w:rPr>
        <w:t>ser</w:t>
      </w:r>
      <w:r>
        <w:rPr>
          <w:lang w:val="en-GB"/>
        </w:rPr>
        <w:t xml:space="preserve"> adalah yang mewakili tabel </w:t>
      </w:r>
      <w:r w:rsidR="002D065E">
        <w:rPr>
          <w:i/>
          <w:lang w:val="en-GB"/>
        </w:rPr>
        <w:t>U</w:t>
      </w:r>
      <w:r>
        <w:rPr>
          <w:i/>
          <w:lang w:val="en-GB"/>
        </w:rPr>
        <w:t>ser</w:t>
      </w:r>
      <w:r>
        <w:rPr>
          <w:lang w:val="en-GB"/>
        </w:rPr>
        <w:t xml:space="preserve"> pada </w:t>
      </w:r>
      <w:r>
        <w:rPr>
          <w:i/>
          <w:lang w:val="en-GB"/>
        </w:rPr>
        <w:t>database</w:t>
      </w:r>
      <w:r>
        <w:rPr>
          <w:lang w:val="en-GB"/>
        </w:rPr>
        <w:t xml:space="preserve"> untuk ditampilkan pada halaman </w:t>
      </w:r>
      <w:r>
        <w:rPr>
          <w:i/>
          <w:lang w:val="en-GB"/>
        </w:rPr>
        <w:t>website</w:t>
      </w:r>
      <w:r w:rsidR="00CE0938">
        <w:rPr>
          <w:i/>
          <w:lang w:val="en-GB"/>
        </w:rPr>
        <w:t xml:space="preserve"> </w:t>
      </w:r>
      <w:r w:rsidR="00CE0938">
        <w:rPr>
          <w:lang w:val="en-GB"/>
        </w:rPr>
        <w:t>dan digunakan untuk menampung data pembuat survei</w:t>
      </w:r>
      <w:r w:rsidR="0011299B">
        <w:rPr>
          <w:lang w:val="en-GB"/>
        </w:rPr>
        <w:t>. Kelas ini</w:t>
      </w:r>
      <w:r>
        <w:rPr>
          <w:lang w:val="en-GB"/>
        </w:rPr>
        <w:t xml:space="preserve">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3EB693A5" w14:textId="77777777" w:rsidR="00C34E17" w:rsidRDefault="00C34E17" w:rsidP="00C34E17">
      <w:pPr>
        <w:pStyle w:val="ReportContent"/>
        <w:keepNext/>
        <w:jc w:val="center"/>
      </w:pPr>
      <w:r>
        <w:rPr>
          <w:noProof/>
          <w:lang w:eastAsia="id-ID"/>
        </w:rPr>
        <w:drawing>
          <wp:inline distT="0" distB="0" distL="0" distR="0" wp14:anchorId="569BD6AE" wp14:editId="56FF74FC">
            <wp:extent cx="3599180" cy="4844415"/>
            <wp:effectExtent l="0" t="0" r="0" b="0"/>
            <wp:docPr id="59" name="Picture 59" descr="C:\Users\Marlina\AppData\Local\Microsoft\Windows\INetCache\Content.Word\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arlina\AppData\Local\Microsoft\Windows\INetCache\Content.Word\user.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99180" cy="4844415"/>
                    </a:xfrm>
                    <a:prstGeom prst="rect">
                      <a:avLst/>
                    </a:prstGeom>
                    <a:noFill/>
                    <a:ln>
                      <a:noFill/>
                    </a:ln>
                  </pic:spPr>
                </pic:pic>
              </a:graphicData>
            </a:graphic>
          </wp:inline>
        </w:drawing>
      </w:r>
    </w:p>
    <w:p w14:paraId="38EF3690" w14:textId="099200AF" w:rsidR="00C34E17" w:rsidRPr="00C34E17" w:rsidRDefault="00C34E17" w:rsidP="00C34E17">
      <w:pPr>
        <w:pStyle w:val="Caption"/>
        <w:rPr>
          <w:lang w:val="en-US"/>
        </w:rPr>
      </w:pPr>
      <w:bookmarkStart w:id="267" w:name="_Toc480239140"/>
      <w:r>
        <w:t xml:space="preserve">Gambar </w:t>
      </w:r>
      <w:fldSimple w:instr=" STYLEREF 1 \s ">
        <w:r w:rsidR="003A7C7F">
          <w:rPr>
            <w:noProof/>
          </w:rPr>
          <w:t>3</w:t>
        </w:r>
      </w:fldSimple>
      <w:r w:rsidR="003A7C7F">
        <w:t>.</w:t>
      </w:r>
      <w:fldSimple w:instr=" SEQ Gambar \* ARABIC \s 1 ">
        <w:r w:rsidR="003A7C7F">
          <w:rPr>
            <w:noProof/>
          </w:rPr>
          <w:t>49</w:t>
        </w:r>
      </w:fldSimple>
      <w:r>
        <w:rPr>
          <w:lang w:val="en-US"/>
        </w:rPr>
        <w:t xml:space="preserve"> </w:t>
      </w:r>
      <w:r w:rsidR="00FE0D1F" w:rsidRPr="00FE0D1F">
        <w:rPr>
          <w:i/>
          <w:lang w:val="en-US"/>
        </w:rPr>
        <w:t>Class Diagram</w:t>
      </w:r>
      <w:r>
        <w:rPr>
          <w:lang w:val="en-US"/>
        </w:rPr>
        <w:t xml:space="preserve"> </w:t>
      </w:r>
      <w:r w:rsidR="00FE0D1F" w:rsidRPr="00FE0D1F">
        <w:rPr>
          <w:i/>
          <w:lang w:val="en-US"/>
        </w:rPr>
        <w:t>User</w:t>
      </w:r>
      <w:bookmarkEnd w:id="267"/>
    </w:p>
    <w:p w14:paraId="1AC5A46E" w14:textId="77777777" w:rsidR="00C34E17" w:rsidRDefault="00C34E17" w:rsidP="005E4589">
      <w:pPr>
        <w:pStyle w:val="ReportContent"/>
        <w:rPr>
          <w:lang w:val="en-US"/>
        </w:rPr>
      </w:pPr>
    </w:p>
    <w:p w14:paraId="73A51149" w14:textId="622C99A3" w:rsidR="00C34E17" w:rsidRDefault="00FE0D1F" w:rsidP="00C34E17">
      <w:pPr>
        <w:pStyle w:val="Heading3"/>
        <w:rPr>
          <w:lang w:val="en-US"/>
        </w:rPr>
      </w:pPr>
      <w:bookmarkStart w:id="268" w:name="_Toc480274204"/>
      <w:r w:rsidRPr="00FE0D1F">
        <w:rPr>
          <w:i/>
          <w:lang w:val="en-US"/>
        </w:rPr>
        <w:t>Class Diagram</w:t>
      </w:r>
      <w:r w:rsidR="00C34E17">
        <w:rPr>
          <w:lang w:val="en-US"/>
        </w:rPr>
        <w:t xml:space="preserve"> </w:t>
      </w:r>
      <w:r w:rsidR="00C34E17" w:rsidRPr="00FE0D1F">
        <w:rPr>
          <w:i/>
          <w:lang w:val="en-US"/>
        </w:rPr>
        <w:t>Survey</w:t>
      </w:r>
      <w:bookmarkEnd w:id="268"/>
    </w:p>
    <w:p w14:paraId="5AF28B71" w14:textId="4147DC4E" w:rsidR="00C34E17" w:rsidRDefault="00CE0938" w:rsidP="00FC2502">
      <w:pPr>
        <w:pStyle w:val="ReportContent"/>
        <w:rPr>
          <w:lang w:val="en-US"/>
        </w:rPr>
      </w:pPr>
      <w:r>
        <w:rPr>
          <w:lang w:val="en-GB"/>
        </w:rPr>
        <w:t xml:space="preserve">Kelas </w:t>
      </w:r>
      <w:r w:rsidR="002D065E">
        <w:rPr>
          <w:i/>
          <w:lang w:val="en-GB"/>
        </w:rPr>
        <w:t>S</w:t>
      </w:r>
      <w:r>
        <w:rPr>
          <w:i/>
          <w:lang w:val="en-GB"/>
        </w:rPr>
        <w:t>urvey</w:t>
      </w:r>
      <w:r>
        <w:rPr>
          <w:lang w:val="en-GB"/>
        </w:rPr>
        <w:t xml:space="preserve"> adalah yang mewakili tabel </w:t>
      </w:r>
      <w:r w:rsidR="002D065E">
        <w:rPr>
          <w:i/>
          <w:lang w:val="en-GB"/>
        </w:rPr>
        <w:t>S</w:t>
      </w:r>
      <w:r w:rsidR="00FC2502">
        <w:rPr>
          <w:i/>
          <w:lang w:val="en-GB"/>
        </w:rPr>
        <w:t>urvey</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menampung data </w:t>
      </w:r>
      <w:r w:rsidR="00FC2502">
        <w:rPr>
          <w:lang w:val="en-GB"/>
        </w:rPr>
        <w:t>survei yang telah dibuat</w:t>
      </w:r>
      <w:r>
        <w:rPr>
          <w:lang w:val="en-GB"/>
        </w:rPr>
        <w:t>.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1FC16AD1" w14:textId="77777777" w:rsidR="00C34E17" w:rsidRDefault="00C34E17" w:rsidP="00C34E17">
      <w:pPr>
        <w:pStyle w:val="ReportContent"/>
        <w:keepNext/>
        <w:jc w:val="center"/>
      </w:pPr>
      <w:r>
        <w:rPr>
          <w:noProof/>
          <w:lang w:eastAsia="id-ID"/>
        </w:rPr>
        <w:lastRenderedPageBreak/>
        <w:drawing>
          <wp:inline distT="0" distB="0" distL="0" distR="0" wp14:anchorId="3260ED12" wp14:editId="2137D060">
            <wp:extent cx="3097866" cy="3952583"/>
            <wp:effectExtent l="0" t="0" r="0" b="0"/>
            <wp:docPr id="60" name="Picture 60" descr="C:\Users\Marlina\AppData\Local\Microsoft\Windows\INetCache\Content.Word\surv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lina\AppData\Local\Microsoft\Windows\INetCache\Content.Word\survei.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06752" cy="3963921"/>
                    </a:xfrm>
                    <a:prstGeom prst="rect">
                      <a:avLst/>
                    </a:prstGeom>
                    <a:noFill/>
                    <a:ln>
                      <a:noFill/>
                    </a:ln>
                  </pic:spPr>
                </pic:pic>
              </a:graphicData>
            </a:graphic>
          </wp:inline>
        </w:drawing>
      </w:r>
    </w:p>
    <w:p w14:paraId="60C4ABD1" w14:textId="2D662222" w:rsidR="00C34E17" w:rsidRPr="00C34E17" w:rsidRDefault="00C34E17" w:rsidP="00C34E17">
      <w:pPr>
        <w:pStyle w:val="Caption"/>
        <w:rPr>
          <w:lang w:val="en-US"/>
        </w:rPr>
      </w:pPr>
      <w:bookmarkStart w:id="269" w:name="_Toc480239141"/>
      <w:r>
        <w:t xml:space="preserve">Gambar </w:t>
      </w:r>
      <w:fldSimple w:instr=" STYLEREF 1 \s ">
        <w:r w:rsidR="003A7C7F">
          <w:rPr>
            <w:noProof/>
          </w:rPr>
          <w:t>3</w:t>
        </w:r>
      </w:fldSimple>
      <w:r w:rsidR="003A7C7F">
        <w:t>.</w:t>
      </w:r>
      <w:fldSimple w:instr=" SEQ Gambar \* ARABIC \s 1 ">
        <w:r w:rsidR="003A7C7F">
          <w:rPr>
            <w:noProof/>
          </w:rPr>
          <w:t>50</w:t>
        </w:r>
      </w:fldSimple>
      <w:r>
        <w:rPr>
          <w:lang w:val="en-US"/>
        </w:rPr>
        <w:t xml:space="preserve"> </w:t>
      </w:r>
      <w:r w:rsidR="00FE0D1F" w:rsidRPr="00FE0D1F">
        <w:rPr>
          <w:i/>
          <w:lang w:val="en-US"/>
        </w:rPr>
        <w:t>Class Diagram</w:t>
      </w:r>
      <w:r>
        <w:rPr>
          <w:lang w:val="en-US"/>
        </w:rPr>
        <w:t xml:space="preserve"> Survey</w:t>
      </w:r>
      <w:bookmarkEnd w:id="269"/>
    </w:p>
    <w:p w14:paraId="481256C3" w14:textId="77777777" w:rsidR="00C34E17" w:rsidRDefault="00C34E17" w:rsidP="005E4589">
      <w:pPr>
        <w:pStyle w:val="ReportContent"/>
        <w:rPr>
          <w:lang w:val="en-US"/>
        </w:rPr>
      </w:pPr>
    </w:p>
    <w:p w14:paraId="63C9BE5D" w14:textId="0A2FA139" w:rsidR="00C34E17" w:rsidRDefault="00FE0D1F" w:rsidP="00C34E17">
      <w:pPr>
        <w:pStyle w:val="Heading3"/>
        <w:rPr>
          <w:lang w:val="en-US"/>
        </w:rPr>
      </w:pPr>
      <w:bookmarkStart w:id="270" w:name="_Toc480274205"/>
      <w:r w:rsidRPr="00FE0D1F">
        <w:rPr>
          <w:i/>
          <w:lang w:val="en-US"/>
        </w:rPr>
        <w:t>Class Diagram</w:t>
      </w:r>
      <w:r w:rsidR="00C34E17">
        <w:rPr>
          <w:lang w:val="en-US"/>
        </w:rPr>
        <w:t xml:space="preserve"> </w:t>
      </w:r>
      <w:r w:rsidR="00C34E17" w:rsidRPr="00FE0D1F">
        <w:rPr>
          <w:i/>
          <w:lang w:val="en-US"/>
        </w:rPr>
        <w:t>SurveyCategory</w:t>
      </w:r>
      <w:bookmarkEnd w:id="270"/>
    </w:p>
    <w:p w14:paraId="2A19AB00" w14:textId="6754810C" w:rsidR="00C34E17" w:rsidRDefault="00FC2502" w:rsidP="00DA74A2">
      <w:pPr>
        <w:pStyle w:val="ReportContent"/>
        <w:rPr>
          <w:lang w:val="en-US"/>
        </w:rPr>
      </w:pPr>
      <w:r>
        <w:rPr>
          <w:lang w:val="en-GB"/>
        </w:rPr>
        <w:t xml:space="preserve">Kelas </w:t>
      </w:r>
      <w:r>
        <w:rPr>
          <w:i/>
          <w:lang w:val="en-GB"/>
        </w:rPr>
        <w:t>SurveyCategory</w:t>
      </w:r>
      <w:r>
        <w:rPr>
          <w:lang w:val="en-GB"/>
        </w:rPr>
        <w:t xml:space="preserve"> adalah yang mewakili tabel </w:t>
      </w:r>
      <w:r>
        <w:rPr>
          <w:i/>
          <w:lang w:val="en-GB"/>
        </w:rPr>
        <w:t>SurveyCategory</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menampung data </w:t>
      </w:r>
      <w:r w:rsidR="00541878">
        <w:rPr>
          <w:lang w:val="en-GB"/>
        </w:rPr>
        <w:t>k</w:t>
      </w:r>
      <w:r w:rsidR="002875A9">
        <w:rPr>
          <w:lang w:val="en-GB"/>
        </w:rPr>
        <w:t>ategori</w:t>
      </w:r>
      <w:r>
        <w:rPr>
          <w:lang w:val="en-GB"/>
        </w:rPr>
        <w:t xml:space="preserve"> survei.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4E348776" w14:textId="77777777" w:rsidR="00C34E17" w:rsidRDefault="00C34E17" w:rsidP="00C34E17">
      <w:pPr>
        <w:pStyle w:val="ReportContent"/>
        <w:keepNext/>
        <w:jc w:val="center"/>
      </w:pPr>
      <w:r>
        <w:rPr>
          <w:noProof/>
          <w:lang w:eastAsia="id-ID"/>
        </w:rPr>
        <w:drawing>
          <wp:inline distT="0" distB="0" distL="0" distR="0" wp14:anchorId="57F48058" wp14:editId="7541AAC5">
            <wp:extent cx="3579495" cy="2227580"/>
            <wp:effectExtent l="0" t="0" r="0" b="0"/>
            <wp:docPr id="61" name="Picture 61" descr="C:\Users\Marlina\AppData\Local\Microsoft\Windows\INetCache\Content.Word\survey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lina\AppData\Local\Microsoft\Windows\INetCache\Content.Word\surveycategory.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79495" cy="2227580"/>
                    </a:xfrm>
                    <a:prstGeom prst="rect">
                      <a:avLst/>
                    </a:prstGeom>
                    <a:noFill/>
                    <a:ln>
                      <a:noFill/>
                    </a:ln>
                  </pic:spPr>
                </pic:pic>
              </a:graphicData>
            </a:graphic>
          </wp:inline>
        </w:drawing>
      </w:r>
    </w:p>
    <w:p w14:paraId="7EDEFCFF" w14:textId="14B92029" w:rsidR="00C34E17" w:rsidRPr="00C34E17" w:rsidRDefault="00C34E17" w:rsidP="00C34E17">
      <w:pPr>
        <w:pStyle w:val="Caption"/>
        <w:rPr>
          <w:lang w:val="en-US"/>
        </w:rPr>
      </w:pPr>
      <w:bookmarkStart w:id="271" w:name="_Toc480239142"/>
      <w:r>
        <w:t xml:space="preserve">Gambar </w:t>
      </w:r>
      <w:fldSimple w:instr=" STYLEREF 1 \s ">
        <w:r w:rsidR="003A7C7F">
          <w:rPr>
            <w:noProof/>
          </w:rPr>
          <w:t>3</w:t>
        </w:r>
      </w:fldSimple>
      <w:r w:rsidR="003A7C7F">
        <w:t>.</w:t>
      </w:r>
      <w:fldSimple w:instr=" SEQ Gambar \* ARABIC \s 1 ">
        <w:r w:rsidR="003A7C7F">
          <w:rPr>
            <w:noProof/>
          </w:rPr>
          <w:t>51</w:t>
        </w:r>
      </w:fldSimple>
      <w:r>
        <w:rPr>
          <w:lang w:val="en-US"/>
        </w:rPr>
        <w:t xml:space="preserve"> </w:t>
      </w:r>
      <w:r w:rsidR="00FE0D1F" w:rsidRPr="00FE0D1F">
        <w:rPr>
          <w:i/>
          <w:lang w:val="en-US"/>
        </w:rPr>
        <w:t>Class Diagram</w:t>
      </w:r>
      <w:r>
        <w:rPr>
          <w:lang w:val="en-US"/>
        </w:rPr>
        <w:t xml:space="preserve"> SurveyCategory</w:t>
      </w:r>
      <w:bookmarkEnd w:id="271"/>
    </w:p>
    <w:p w14:paraId="297E4C83" w14:textId="77777777" w:rsidR="00C34E17" w:rsidRDefault="00C34E17" w:rsidP="005E4589">
      <w:pPr>
        <w:pStyle w:val="ReportContent"/>
        <w:rPr>
          <w:lang w:val="en-US"/>
        </w:rPr>
      </w:pPr>
    </w:p>
    <w:p w14:paraId="1FCC434B" w14:textId="3E082256" w:rsidR="00C34E17" w:rsidRDefault="00FE0D1F" w:rsidP="00C34E17">
      <w:pPr>
        <w:pStyle w:val="Heading3"/>
        <w:rPr>
          <w:lang w:val="en-US"/>
        </w:rPr>
      </w:pPr>
      <w:bookmarkStart w:id="272" w:name="_Toc480274206"/>
      <w:r w:rsidRPr="00FE0D1F">
        <w:rPr>
          <w:i/>
          <w:lang w:val="en-US"/>
        </w:rPr>
        <w:lastRenderedPageBreak/>
        <w:t>Class Diagram</w:t>
      </w:r>
      <w:r w:rsidR="00C34E17">
        <w:rPr>
          <w:lang w:val="en-US"/>
        </w:rPr>
        <w:t xml:space="preserve"> </w:t>
      </w:r>
      <w:r w:rsidRPr="00FE0D1F">
        <w:rPr>
          <w:i/>
          <w:lang w:val="en-US"/>
        </w:rPr>
        <w:t>Badge</w:t>
      </w:r>
      <w:bookmarkEnd w:id="272"/>
    </w:p>
    <w:p w14:paraId="025BB96B" w14:textId="6B62BA36" w:rsidR="00C34E17" w:rsidRDefault="00ED4EDF" w:rsidP="00ED4EDF">
      <w:pPr>
        <w:pStyle w:val="ReportContent"/>
        <w:rPr>
          <w:lang w:val="en-US"/>
        </w:rPr>
      </w:pPr>
      <w:r>
        <w:rPr>
          <w:lang w:val="en-GB"/>
        </w:rPr>
        <w:t xml:space="preserve">Kelas </w:t>
      </w:r>
      <w:r>
        <w:rPr>
          <w:i/>
          <w:lang w:val="en-GB"/>
        </w:rPr>
        <w:t>Badge</w:t>
      </w:r>
      <w:r>
        <w:rPr>
          <w:lang w:val="en-GB"/>
        </w:rPr>
        <w:t xml:space="preserve"> adalah yang mewakili tabel </w:t>
      </w:r>
      <w:r>
        <w:rPr>
          <w:i/>
          <w:lang w:val="en-GB"/>
        </w:rPr>
        <w:t>Badge</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menampung data </w:t>
      </w:r>
      <w:r>
        <w:rPr>
          <w:i/>
          <w:lang w:val="en-GB"/>
        </w:rPr>
        <w:t>badge</w:t>
      </w:r>
      <w:r>
        <w:rPr>
          <w:lang w:val="en-GB"/>
        </w:rPr>
        <w:t>.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78D17D9C" w14:textId="77777777" w:rsidR="00C34E17" w:rsidRDefault="00C34E17" w:rsidP="00C34E17">
      <w:pPr>
        <w:pStyle w:val="ReportContent"/>
        <w:keepNext/>
        <w:jc w:val="center"/>
      </w:pPr>
      <w:r>
        <w:rPr>
          <w:noProof/>
          <w:lang w:eastAsia="id-ID"/>
        </w:rPr>
        <w:drawing>
          <wp:inline distT="0" distB="0" distL="0" distR="0" wp14:anchorId="545CC1EF" wp14:editId="734134BC">
            <wp:extent cx="3560445" cy="2101215"/>
            <wp:effectExtent l="0" t="0" r="0" b="0"/>
            <wp:docPr id="62" name="Picture 62" descr="C:\Users\Marlina\AppData\Local\Microsoft\Windows\INetCache\Content.Word\Ba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arlina\AppData\Local\Microsoft\Windows\INetCache\Content.Word\Badge.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60445" cy="2101215"/>
                    </a:xfrm>
                    <a:prstGeom prst="rect">
                      <a:avLst/>
                    </a:prstGeom>
                    <a:noFill/>
                    <a:ln>
                      <a:noFill/>
                    </a:ln>
                  </pic:spPr>
                </pic:pic>
              </a:graphicData>
            </a:graphic>
          </wp:inline>
        </w:drawing>
      </w:r>
    </w:p>
    <w:p w14:paraId="1BDF75F9" w14:textId="1AD38CF8" w:rsidR="00C34E17" w:rsidRPr="00C34E17" w:rsidRDefault="00C34E17" w:rsidP="00C34E17">
      <w:pPr>
        <w:pStyle w:val="Caption"/>
        <w:rPr>
          <w:lang w:val="en-US"/>
        </w:rPr>
      </w:pPr>
      <w:bookmarkStart w:id="273" w:name="_Toc480239143"/>
      <w:r>
        <w:t xml:space="preserve">Gambar </w:t>
      </w:r>
      <w:fldSimple w:instr=" STYLEREF 1 \s ">
        <w:r w:rsidR="003A7C7F">
          <w:rPr>
            <w:noProof/>
          </w:rPr>
          <w:t>3</w:t>
        </w:r>
      </w:fldSimple>
      <w:r w:rsidR="003A7C7F">
        <w:t>.</w:t>
      </w:r>
      <w:fldSimple w:instr=" SEQ Gambar \* ARABIC \s 1 ">
        <w:r w:rsidR="003A7C7F">
          <w:rPr>
            <w:noProof/>
          </w:rPr>
          <w:t>52</w:t>
        </w:r>
      </w:fldSimple>
      <w:r>
        <w:rPr>
          <w:lang w:val="en-US"/>
        </w:rPr>
        <w:t xml:space="preserve"> </w:t>
      </w:r>
      <w:r w:rsidR="00FE0D1F" w:rsidRPr="00FE0D1F">
        <w:rPr>
          <w:i/>
          <w:lang w:val="en-US"/>
        </w:rPr>
        <w:t>Class Diagram</w:t>
      </w:r>
      <w:r>
        <w:rPr>
          <w:lang w:val="en-US"/>
        </w:rPr>
        <w:t xml:space="preserve"> </w:t>
      </w:r>
      <w:r w:rsidR="00FE0D1F" w:rsidRPr="00FE0D1F">
        <w:rPr>
          <w:i/>
          <w:lang w:val="en-US"/>
        </w:rPr>
        <w:t>Badge</w:t>
      </w:r>
      <w:bookmarkEnd w:id="273"/>
    </w:p>
    <w:p w14:paraId="743D2B4D" w14:textId="77777777" w:rsidR="00C34E17" w:rsidRDefault="00C34E17" w:rsidP="005E4589">
      <w:pPr>
        <w:pStyle w:val="ReportContent"/>
        <w:rPr>
          <w:lang w:val="en-US"/>
        </w:rPr>
      </w:pPr>
    </w:p>
    <w:p w14:paraId="3DAA1E06" w14:textId="335AE66E" w:rsidR="00C34E17" w:rsidRPr="00B8736B" w:rsidRDefault="00FE0D1F" w:rsidP="00C34E17">
      <w:pPr>
        <w:pStyle w:val="Heading3"/>
        <w:rPr>
          <w:i/>
          <w:lang w:val="en-US"/>
        </w:rPr>
      </w:pPr>
      <w:bookmarkStart w:id="274" w:name="_Toc480274207"/>
      <w:r w:rsidRPr="00FE0D1F">
        <w:rPr>
          <w:i/>
          <w:lang w:val="en-US"/>
        </w:rPr>
        <w:t>Class Diagram</w:t>
      </w:r>
      <w:r w:rsidR="00C34E17">
        <w:rPr>
          <w:lang w:val="en-US"/>
        </w:rPr>
        <w:t xml:space="preserve"> </w:t>
      </w:r>
      <w:r w:rsidR="00C34E17" w:rsidRPr="00B8736B">
        <w:rPr>
          <w:i/>
          <w:lang w:val="en-US"/>
        </w:rPr>
        <w:t>Collection</w:t>
      </w:r>
      <w:bookmarkEnd w:id="274"/>
    </w:p>
    <w:p w14:paraId="36696E57" w14:textId="0D0F4920" w:rsidR="00C34E17" w:rsidRDefault="00ED4EDF" w:rsidP="00ED4EDF">
      <w:pPr>
        <w:pStyle w:val="ReportContent"/>
        <w:rPr>
          <w:lang w:val="en-US"/>
        </w:rPr>
      </w:pPr>
      <w:r>
        <w:rPr>
          <w:lang w:val="en-GB"/>
        </w:rPr>
        <w:t xml:space="preserve">Kelas </w:t>
      </w:r>
      <w:r>
        <w:rPr>
          <w:i/>
          <w:lang w:val="en-GB"/>
        </w:rPr>
        <w:t>Collection</w:t>
      </w:r>
      <w:r>
        <w:rPr>
          <w:lang w:val="en-GB"/>
        </w:rPr>
        <w:t xml:space="preserve"> adalah yang mewakili tabel </w:t>
      </w:r>
      <w:r>
        <w:rPr>
          <w:i/>
          <w:lang w:val="en-GB"/>
        </w:rPr>
        <w:t>Collection</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w:t>
      </w:r>
      <w:r w:rsidR="00477256">
        <w:rPr>
          <w:lang w:val="en-GB"/>
        </w:rPr>
        <w:t xml:space="preserve">menghubungkan antara pengguna dengan </w:t>
      </w:r>
      <w:r w:rsidR="00477256">
        <w:rPr>
          <w:i/>
          <w:lang w:val="en-GB"/>
        </w:rPr>
        <w:t xml:space="preserve">badge </w:t>
      </w:r>
      <w:r w:rsidR="00477256">
        <w:rPr>
          <w:lang w:val="en-GB"/>
        </w:rPr>
        <w:t>yang dimilikinya.</w:t>
      </w:r>
      <w:r>
        <w:rPr>
          <w:lang w:val="en-GB"/>
        </w:rPr>
        <w:t xml:space="preserve">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20CA0023" w14:textId="77777777" w:rsidR="00C34E17" w:rsidRDefault="00C34E17" w:rsidP="00C34E17">
      <w:pPr>
        <w:pStyle w:val="ReportContent"/>
        <w:keepNext/>
        <w:jc w:val="center"/>
      </w:pPr>
      <w:r>
        <w:rPr>
          <w:noProof/>
          <w:lang w:eastAsia="id-ID"/>
        </w:rPr>
        <w:drawing>
          <wp:inline distT="0" distB="0" distL="0" distR="0" wp14:anchorId="0CA82757" wp14:editId="2791032A">
            <wp:extent cx="3560445" cy="1644015"/>
            <wp:effectExtent l="0" t="0" r="0" b="0"/>
            <wp:docPr id="63" name="Picture 63" descr="C:\Users\Marlina\AppData\Local\Microsoft\Windows\INetCache\Content.Word\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arlina\AppData\Local\Microsoft\Windows\INetCache\Content.Word\collection.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60445" cy="1644015"/>
                    </a:xfrm>
                    <a:prstGeom prst="rect">
                      <a:avLst/>
                    </a:prstGeom>
                    <a:noFill/>
                    <a:ln>
                      <a:noFill/>
                    </a:ln>
                  </pic:spPr>
                </pic:pic>
              </a:graphicData>
            </a:graphic>
          </wp:inline>
        </w:drawing>
      </w:r>
    </w:p>
    <w:p w14:paraId="6D97A608" w14:textId="188F624E" w:rsidR="00C34E17" w:rsidRPr="00C34E17" w:rsidRDefault="00C34E17" w:rsidP="00C34E17">
      <w:pPr>
        <w:pStyle w:val="Caption"/>
        <w:rPr>
          <w:lang w:val="en-US"/>
        </w:rPr>
      </w:pPr>
      <w:bookmarkStart w:id="275" w:name="_Toc480239144"/>
      <w:r>
        <w:t xml:space="preserve">Gambar </w:t>
      </w:r>
      <w:fldSimple w:instr=" STYLEREF 1 \s ">
        <w:r w:rsidR="003A7C7F">
          <w:rPr>
            <w:noProof/>
          </w:rPr>
          <w:t>3</w:t>
        </w:r>
      </w:fldSimple>
      <w:r w:rsidR="003A7C7F">
        <w:t>.</w:t>
      </w:r>
      <w:fldSimple w:instr=" SEQ Gambar \* ARABIC \s 1 ">
        <w:r w:rsidR="003A7C7F">
          <w:rPr>
            <w:noProof/>
          </w:rPr>
          <w:t>53</w:t>
        </w:r>
      </w:fldSimple>
      <w:r>
        <w:rPr>
          <w:lang w:val="en-US"/>
        </w:rPr>
        <w:t xml:space="preserve"> </w:t>
      </w:r>
      <w:r w:rsidR="00FE0D1F" w:rsidRPr="00FE0D1F">
        <w:rPr>
          <w:i/>
          <w:lang w:val="en-US"/>
        </w:rPr>
        <w:t>Class Diagram</w:t>
      </w:r>
      <w:r>
        <w:rPr>
          <w:lang w:val="en-US"/>
        </w:rPr>
        <w:t xml:space="preserve"> Collection</w:t>
      </w:r>
      <w:bookmarkEnd w:id="275"/>
    </w:p>
    <w:p w14:paraId="3811BD4B" w14:textId="77777777" w:rsidR="00C34E17" w:rsidRDefault="00C34E17" w:rsidP="005E4589">
      <w:pPr>
        <w:pStyle w:val="ReportContent"/>
        <w:rPr>
          <w:lang w:val="en-US"/>
        </w:rPr>
      </w:pPr>
    </w:p>
    <w:p w14:paraId="6D3D43A3" w14:textId="4B8E39AC" w:rsidR="00C34E17" w:rsidRPr="00754ACC" w:rsidRDefault="00FE0D1F" w:rsidP="00C34E17">
      <w:pPr>
        <w:pStyle w:val="Heading3"/>
        <w:rPr>
          <w:i/>
          <w:lang w:val="en-US"/>
        </w:rPr>
      </w:pPr>
      <w:bookmarkStart w:id="276" w:name="_Toc480274208"/>
      <w:r w:rsidRPr="00FE0D1F">
        <w:rPr>
          <w:i/>
          <w:lang w:val="en-US"/>
        </w:rPr>
        <w:t>Class Diagram</w:t>
      </w:r>
      <w:r w:rsidR="00C34E17">
        <w:rPr>
          <w:lang w:val="en-US"/>
        </w:rPr>
        <w:t xml:space="preserve"> </w:t>
      </w:r>
      <w:r w:rsidRPr="00FE0D1F">
        <w:rPr>
          <w:i/>
          <w:lang w:val="en-US"/>
        </w:rPr>
        <w:t>Badge</w:t>
      </w:r>
      <w:r w:rsidR="00C34E17" w:rsidRPr="00754ACC">
        <w:rPr>
          <w:i/>
          <w:lang w:val="en-US"/>
        </w:rPr>
        <w:t>Type</w:t>
      </w:r>
      <w:bookmarkEnd w:id="276"/>
    </w:p>
    <w:p w14:paraId="773D8405" w14:textId="4C2C293E" w:rsidR="00C34E17" w:rsidRDefault="00943957" w:rsidP="00943957">
      <w:pPr>
        <w:pStyle w:val="ReportContent"/>
        <w:rPr>
          <w:lang w:val="en-US"/>
        </w:rPr>
      </w:pPr>
      <w:r>
        <w:rPr>
          <w:lang w:val="en-GB"/>
        </w:rPr>
        <w:t xml:space="preserve">Kelas </w:t>
      </w:r>
      <w:r>
        <w:rPr>
          <w:i/>
          <w:lang w:val="en-GB"/>
        </w:rPr>
        <w:t>BadgeType</w:t>
      </w:r>
      <w:r>
        <w:rPr>
          <w:lang w:val="en-GB"/>
        </w:rPr>
        <w:t xml:space="preserve"> adalah yang mewakili tabel </w:t>
      </w:r>
      <w:r>
        <w:rPr>
          <w:i/>
          <w:lang w:val="en-GB"/>
        </w:rPr>
        <w:t>BadgeType</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menampung data </w:t>
      </w:r>
      <w:r>
        <w:rPr>
          <w:lang w:val="en-GB"/>
        </w:rPr>
        <w:lastRenderedPageBreak/>
        <w:t xml:space="preserve">tipe </w:t>
      </w:r>
      <w:r>
        <w:rPr>
          <w:i/>
          <w:lang w:val="en-GB"/>
        </w:rPr>
        <w:t>badge</w:t>
      </w:r>
      <w:r>
        <w:rPr>
          <w:lang w:val="en-GB"/>
        </w:rPr>
        <w:t>.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59005F58" w14:textId="77777777" w:rsidR="00C34E17" w:rsidRDefault="00C34E17" w:rsidP="00C34E17">
      <w:pPr>
        <w:pStyle w:val="ReportContent"/>
        <w:keepNext/>
        <w:jc w:val="center"/>
      </w:pPr>
      <w:r>
        <w:rPr>
          <w:noProof/>
          <w:lang w:eastAsia="id-ID"/>
        </w:rPr>
        <w:drawing>
          <wp:inline distT="0" distB="0" distL="0" distR="0" wp14:anchorId="05ADE2B9" wp14:editId="01332745">
            <wp:extent cx="3579495" cy="1497965"/>
            <wp:effectExtent l="0" t="0" r="0" b="0"/>
            <wp:docPr id="64" name="Picture 64" descr="C:\Users\Marlina\AppData\Local\Microsoft\Windows\INetCache\Content.Word\badge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Marlina\AppData\Local\Microsoft\Windows\INetCache\Content.Word\badgetyp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79495" cy="1497965"/>
                    </a:xfrm>
                    <a:prstGeom prst="rect">
                      <a:avLst/>
                    </a:prstGeom>
                    <a:noFill/>
                    <a:ln>
                      <a:noFill/>
                    </a:ln>
                  </pic:spPr>
                </pic:pic>
              </a:graphicData>
            </a:graphic>
          </wp:inline>
        </w:drawing>
      </w:r>
    </w:p>
    <w:p w14:paraId="623AB9BD" w14:textId="6E49FA7E" w:rsidR="00C34E17" w:rsidRPr="00C34E17" w:rsidRDefault="00C34E17" w:rsidP="00C34E17">
      <w:pPr>
        <w:pStyle w:val="Caption"/>
        <w:rPr>
          <w:lang w:val="en-US"/>
        </w:rPr>
      </w:pPr>
      <w:bookmarkStart w:id="277" w:name="_Toc480239145"/>
      <w:r>
        <w:t xml:space="preserve">Gambar </w:t>
      </w:r>
      <w:fldSimple w:instr=" STYLEREF 1 \s ">
        <w:r w:rsidR="003A7C7F">
          <w:rPr>
            <w:noProof/>
          </w:rPr>
          <w:t>3</w:t>
        </w:r>
      </w:fldSimple>
      <w:r w:rsidR="003A7C7F">
        <w:t>.</w:t>
      </w:r>
      <w:fldSimple w:instr=" SEQ Gambar \* ARABIC \s 1 ">
        <w:r w:rsidR="003A7C7F">
          <w:rPr>
            <w:noProof/>
          </w:rPr>
          <w:t>54</w:t>
        </w:r>
      </w:fldSimple>
      <w:r>
        <w:rPr>
          <w:lang w:val="en-US"/>
        </w:rPr>
        <w:t xml:space="preserve"> </w:t>
      </w:r>
      <w:r w:rsidR="00FE0D1F" w:rsidRPr="00FE0D1F">
        <w:rPr>
          <w:i/>
          <w:lang w:val="en-US"/>
        </w:rPr>
        <w:t>Class Diagram</w:t>
      </w:r>
      <w:r>
        <w:rPr>
          <w:lang w:val="en-US"/>
        </w:rPr>
        <w:t xml:space="preserve"> </w:t>
      </w:r>
      <w:r w:rsidR="00FE0D1F" w:rsidRPr="00FE0D1F">
        <w:rPr>
          <w:i/>
          <w:lang w:val="en-US"/>
        </w:rPr>
        <w:t>Badge</w:t>
      </w:r>
      <w:r>
        <w:rPr>
          <w:lang w:val="en-US"/>
        </w:rPr>
        <w:t>Type</w:t>
      </w:r>
      <w:bookmarkEnd w:id="277"/>
    </w:p>
    <w:p w14:paraId="4034B3BF" w14:textId="77777777" w:rsidR="00C34E17" w:rsidRDefault="00C34E17" w:rsidP="005E4589">
      <w:pPr>
        <w:pStyle w:val="ReportContent"/>
        <w:rPr>
          <w:lang w:val="en-US"/>
        </w:rPr>
      </w:pPr>
    </w:p>
    <w:p w14:paraId="0BCE6E4F" w14:textId="3D686E99" w:rsidR="00C34E17" w:rsidRPr="00754ACC" w:rsidRDefault="00FE0D1F" w:rsidP="00C34E17">
      <w:pPr>
        <w:pStyle w:val="Heading3"/>
        <w:rPr>
          <w:i/>
          <w:lang w:val="en-US"/>
        </w:rPr>
      </w:pPr>
      <w:bookmarkStart w:id="278" w:name="_Toc480274209"/>
      <w:r w:rsidRPr="00FE0D1F">
        <w:rPr>
          <w:i/>
          <w:lang w:val="en-US"/>
        </w:rPr>
        <w:t>Class Diagram</w:t>
      </w:r>
      <w:r w:rsidR="00C34E17">
        <w:rPr>
          <w:lang w:val="en-US"/>
        </w:rPr>
        <w:t xml:space="preserve"> </w:t>
      </w:r>
      <w:r w:rsidR="00C34E17" w:rsidRPr="00754ACC">
        <w:rPr>
          <w:i/>
          <w:lang w:val="en-US"/>
        </w:rPr>
        <w:t>MysteryBox</w:t>
      </w:r>
      <w:bookmarkEnd w:id="278"/>
    </w:p>
    <w:p w14:paraId="0518B1EE" w14:textId="426C438D" w:rsidR="00C34E17" w:rsidRDefault="00CB56B2" w:rsidP="00CB56B2">
      <w:pPr>
        <w:pStyle w:val="ReportContent"/>
        <w:rPr>
          <w:lang w:val="en-US"/>
        </w:rPr>
      </w:pPr>
      <w:r>
        <w:rPr>
          <w:lang w:val="en-GB"/>
        </w:rPr>
        <w:t xml:space="preserve">Kelas </w:t>
      </w:r>
      <w:r>
        <w:rPr>
          <w:i/>
          <w:lang w:val="en-GB"/>
        </w:rPr>
        <w:t>MysteryBox</w:t>
      </w:r>
      <w:r>
        <w:rPr>
          <w:lang w:val="en-GB"/>
        </w:rPr>
        <w:t xml:space="preserve"> adalah yang mewakili tabel </w:t>
      </w:r>
      <w:r>
        <w:rPr>
          <w:i/>
          <w:lang w:val="en-GB"/>
        </w:rPr>
        <w:t>MysteryBox</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menampung data </w:t>
      </w:r>
      <w:r w:rsidRPr="00CB56B2">
        <w:rPr>
          <w:i/>
          <w:lang w:val="en-GB"/>
        </w:rPr>
        <w:t>mystery box</w:t>
      </w:r>
      <w:r>
        <w:rPr>
          <w:lang w:val="en-GB"/>
        </w:rPr>
        <w:t>.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2251160F" w14:textId="77777777" w:rsidR="00C34E17" w:rsidRDefault="00C34E17" w:rsidP="00C34E17">
      <w:pPr>
        <w:pStyle w:val="ReportContent"/>
        <w:keepNext/>
        <w:jc w:val="center"/>
      </w:pPr>
      <w:r>
        <w:rPr>
          <w:noProof/>
          <w:lang w:eastAsia="id-ID"/>
        </w:rPr>
        <w:drawing>
          <wp:inline distT="0" distB="0" distL="0" distR="0" wp14:anchorId="280D0BE9" wp14:editId="227640B5">
            <wp:extent cx="3579495" cy="2101215"/>
            <wp:effectExtent l="0" t="0" r="0" b="0"/>
            <wp:docPr id="65" name="Picture 65" descr="C:\Users\Marlina\AppData\Local\Microsoft\Windows\INetCache\Content.Word\mystery 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arlina\AppData\Local\Microsoft\Windows\INetCache\Content.Word\mystery box.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79495" cy="2101215"/>
                    </a:xfrm>
                    <a:prstGeom prst="rect">
                      <a:avLst/>
                    </a:prstGeom>
                    <a:noFill/>
                    <a:ln>
                      <a:noFill/>
                    </a:ln>
                  </pic:spPr>
                </pic:pic>
              </a:graphicData>
            </a:graphic>
          </wp:inline>
        </w:drawing>
      </w:r>
    </w:p>
    <w:p w14:paraId="300EC75F" w14:textId="2D4B5BA6" w:rsidR="00C34E17" w:rsidRPr="00C34E17" w:rsidRDefault="00C34E17" w:rsidP="00C34E17">
      <w:pPr>
        <w:pStyle w:val="Caption"/>
        <w:rPr>
          <w:lang w:val="en-US"/>
        </w:rPr>
      </w:pPr>
      <w:bookmarkStart w:id="279" w:name="_Toc480239146"/>
      <w:r>
        <w:t xml:space="preserve">Gambar </w:t>
      </w:r>
      <w:fldSimple w:instr=" STYLEREF 1 \s ">
        <w:r w:rsidR="003A7C7F">
          <w:rPr>
            <w:noProof/>
          </w:rPr>
          <w:t>3</w:t>
        </w:r>
      </w:fldSimple>
      <w:r w:rsidR="003A7C7F">
        <w:t>.</w:t>
      </w:r>
      <w:fldSimple w:instr=" SEQ Gambar \* ARABIC \s 1 ">
        <w:r w:rsidR="003A7C7F">
          <w:rPr>
            <w:noProof/>
          </w:rPr>
          <w:t>55</w:t>
        </w:r>
      </w:fldSimple>
      <w:r>
        <w:rPr>
          <w:lang w:val="en-US"/>
        </w:rPr>
        <w:t xml:space="preserve"> </w:t>
      </w:r>
      <w:r w:rsidR="00FE0D1F" w:rsidRPr="00FE0D1F">
        <w:rPr>
          <w:i/>
          <w:lang w:val="en-US"/>
        </w:rPr>
        <w:t>Class Diagram</w:t>
      </w:r>
      <w:r>
        <w:rPr>
          <w:lang w:val="en-US"/>
        </w:rPr>
        <w:t xml:space="preserve"> MysteryBox</w:t>
      </w:r>
      <w:bookmarkEnd w:id="279"/>
    </w:p>
    <w:p w14:paraId="5A9D4F91" w14:textId="77777777" w:rsidR="00C34E17" w:rsidRDefault="00C34E17" w:rsidP="005E4589">
      <w:pPr>
        <w:pStyle w:val="ReportContent"/>
        <w:rPr>
          <w:lang w:val="en-US"/>
        </w:rPr>
      </w:pPr>
    </w:p>
    <w:p w14:paraId="61467FC8" w14:textId="3F03D406" w:rsidR="00C34E17" w:rsidRDefault="00FE0D1F" w:rsidP="00C34E17">
      <w:pPr>
        <w:pStyle w:val="Heading3"/>
        <w:rPr>
          <w:lang w:val="en-US"/>
        </w:rPr>
      </w:pPr>
      <w:bookmarkStart w:id="280" w:name="_Toc480274210"/>
      <w:r w:rsidRPr="00FE0D1F">
        <w:rPr>
          <w:i/>
          <w:lang w:val="en-US"/>
        </w:rPr>
        <w:t>Class Diagram</w:t>
      </w:r>
      <w:r w:rsidR="00C34E17">
        <w:rPr>
          <w:lang w:val="en-US"/>
        </w:rPr>
        <w:t xml:space="preserve"> </w:t>
      </w:r>
      <w:r w:rsidR="00051DBD" w:rsidRPr="00051DBD">
        <w:rPr>
          <w:i/>
          <w:lang w:val="en-US"/>
        </w:rPr>
        <w:t>Event</w:t>
      </w:r>
      <w:bookmarkEnd w:id="280"/>
    </w:p>
    <w:p w14:paraId="59AAC163" w14:textId="2BB2761C" w:rsidR="00CB56B2" w:rsidRDefault="00CB56B2" w:rsidP="00CB56B2">
      <w:pPr>
        <w:pStyle w:val="ReportContent"/>
        <w:rPr>
          <w:lang w:val="en-US"/>
        </w:rPr>
      </w:pPr>
      <w:r>
        <w:rPr>
          <w:lang w:val="en-GB"/>
        </w:rPr>
        <w:t xml:space="preserve">Kelas </w:t>
      </w:r>
      <w:r>
        <w:rPr>
          <w:i/>
          <w:lang w:val="en-GB"/>
        </w:rPr>
        <w:t>Event</w:t>
      </w:r>
      <w:r>
        <w:rPr>
          <w:lang w:val="en-GB"/>
        </w:rPr>
        <w:t xml:space="preserve"> adalah yang mewakili tabel </w:t>
      </w:r>
      <w:r>
        <w:rPr>
          <w:i/>
          <w:lang w:val="en-GB"/>
        </w:rPr>
        <w:t>Event</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menampung data </w:t>
      </w:r>
      <w:r w:rsidR="00F708B2">
        <w:rPr>
          <w:i/>
          <w:lang w:val="en-GB"/>
        </w:rPr>
        <w:t>event</w:t>
      </w:r>
      <w:r>
        <w:rPr>
          <w:lang w:val="en-GB"/>
        </w:rPr>
        <w:t>.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6259EE2A" w14:textId="77777777" w:rsidR="00C34E17" w:rsidRDefault="00C34E17" w:rsidP="005E4589">
      <w:pPr>
        <w:pStyle w:val="ReportContent"/>
        <w:rPr>
          <w:lang w:val="en-US"/>
        </w:rPr>
      </w:pPr>
    </w:p>
    <w:p w14:paraId="4AFE0F3F" w14:textId="77777777" w:rsidR="00C34E17" w:rsidRDefault="00C34E17" w:rsidP="00C34E17">
      <w:pPr>
        <w:pStyle w:val="ReportContent"/>
        <w:keepNext/>
        <w:jc w:val="center"/>
      </w:pPr>
      <w:r>
        <w:rPr>
          <w:noProof/>
          <w:lang w:eastAsia="id-ID"/>
        </w:rPr>
        <w:lastRenderedPageBreak/>
        <w:drawing>
          <wp:inline distT="0" distB="0" distL="0" distR="0" wp14:anchorId="3270E9AB" wp14:editId="2D9D33E7">
            <wp:extent cx="3579495" cy="2558415"/>
            <wp:effectExtent l="0" t="0" r="0" b="0"/>
            <wp:docPr id="66" name="Picture 66" descr="C:\Users\Marlina\AppData\Local\Microsoft\Windows\INetCache\Content.Word\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rlina\AppData\Local\Microsoft\Windows\INetCache\Content.Word\even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79495" cy="2558415"/>
                    </a:xfrm>
                    <a:prstGeom prst="rect">
                      <a:avLst/>
                    </a:prstGeom>
                    <a:noFill/>
                    <a:ln>
                      <a:noFill/>
                    </a:ln>
                  </pic:spPr>
                </pic:pic>
              </a:graphicData>
            </a:graphic>
          </wp:inline>
        </w:drawing>
      </w:r>
    </w:p>
    <w:p w14:paraId="4AE310DB" w14:textId="632FB4FC" w:rsidR="00C34E17" w:rsidRPr="00C34E17" w:rsidRDefault="00C34E17" w:rsidP="00C34E17">
      <w:pPr>
        <w:pStyle w:val="Caption"/>
        <w:rPr>
          <w:lang w:val="en-US"/>
        </w:rPr>
      </w:pPr>
      <w:bookmarkStart w:id="281" w:name="_Toc480239147"/>
      <w:r>
        <w:t xml:space="preserve">Gambar </w:t>
      </w:r>
      <w:fldSimple w:instr=" STYLEREF 1 \s ">
        <w:r w:rsidR="003A7C7F">
          <w:rPr>
            <w:noProof/>
          </w:rPr>
          <w:t>3</w:t>
        </w:r>
      </w:fldSimple>
      <w:r w:rsidR="003A7C7F">
        <w:t>.</w:t>
      </w:r>
      <w:fldSimple w:instr=" SEQ Gambar \* ARABIC \s 1 ">
        <w:r w:rsidR="003A7C7F">
          <w:rPr>
            <w:noProof/>
          </w:rPr>
          <w:t>56</w:t>
        </w:r>
      </w:fldSimple>
      <w:r>
        <w:rPr>
          <w:lang w:val="en-US"/>
        </w:rPr>
        <w:t xml:space="preserve"> </w:t>
      </w:r>
      <w:r w:rsidR="00FE0D1F" w:rsidRPr="00FE0D1F">
        <w:rPr>
          <w:i/>
          <w:lang w:val="en-US"/>
        </w:rPr>
        <w:t>Class Diagram</w:t>
      </w:r>
      <w:r>
        <w:rPr>
          <w:lang w:val="en-US"/>
        </w:rPr>
        <w:t xml:space="preserve"> </w:t>
      </w:r>
      <w:r w:rsidR="00051DBD" w:rsidRPr="00051DBD">
        <w:rPr>
          <w:i/>
          <w:lang w:val="en-US"/>
        </w:rPr>
        <w:t>Event</w:t>
      </w:r>
      <w:bookmarkEnd w:id="281"/>
    </w:p>
    <w:p w14:paraId="6A9F3B79" w14:textId="77777777" w:rsidR="00C34E17" w:rsidRDefault="00C34E17" w:rsidP="005E4589">
      <w:pPr>
        <w:pStyle w:val="ReportContent"/>
        <w:rPr>
          <w:lang w:val="en-US"/>
        </w:rPr>
      </w:pPr>
    </w:p>
    <w:p w14:paraId="069B1D4F" w14:textId="4123B83A" w:rsidR="00C34E17" w:rsidRDefault="00FE0D1F" w:rsidP="00C34E17">
      <w:pPr>
        <w:pStyle w:val="Heading3"/>
        <w:rPr>
          <w:lang w:val="en-US"/>
        </w:rPr>
      </w:pPr>
      <w:bookmarkStart w:id="282" w:name="_Toc480274211"/>
      <w:r w:rsidRPr="00FE0D1F">
        <w:rPr>
          <w:i/>
          <w:lang w:val="en-US"/>
        </w:rPr>
        <w:t>Class Diagram</w:t>
      </w:r>
      <w:r w:rsidR="00C34E17">
        <w:rPr>
          <w:lang w:val="en-US"/>
        </w:rPr>
        <w:t xml:space="preserve"> </w:t>
      </w:r>
      <w:r w:rsidR="00C34E17" w:rsidRPr="00267A9D">
        <w:rPr>
          <w:i/>
          <w:lang w:val="en-US"/>
        </w:rPr>
        <w:t>ChatGroup</w:t>
      </w:r>
      <w:bookmarkEnd w:id="282"/>
    </w:p>
    <w:p w14:paraId="442DE17B" w14:textId="46498802" w:rsidR="00C34E17" w:rsidRDefault="00197CA8" w:rsidP="00197CA8">
      <w:pPr>
        <w:pStyle w:val="ReportContent"/>
        <w:rPr>
          <w:lang w:val="en-US"/>
        </w:rPr>
      </w:pPr>
      <w:r>
        <w:rPr>
          <w:lang w:val="en-GB"/>
        </w:rPr>
        <w:t xml:space="preserve">Kelas </w:t>
      </w:r>
      <w:r>
        <w:rPr>
          <w:i/>
          <w:lang w:val="en-GB"/>
        </w:rPr>
        <w:t>ChatGroup</w:t>
      </w:r>
      <w:r>
        <w:rPr>
          <w:lang w:val="en-GB"/>
        </w:rPr>
        <w:t xml:space="preserve"> adalah yang mewakili tabel </w:t>
      </w:r>
      <w:r>
        <w:rPr>
          <w:i/>
          <w:lang w:val="en-GB"/>
        </w:rPr>
        <w:t>ChatGroup</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menampung data </w:t>
      </w:r>
      <w:r w:rsidR="00B6368B">
        <w:rPr>
          <w:i/>
          <w:lang w:val="en-GB"/>
        </w:rPr>
        <w:t>chat group</w:t>
      </w:r>
      <w:r>
        <w:rPr>
          <w:lang w:val="en-GB"/>
        </w:rPr>
        <w:t>.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2078225B" w14:textId="77777777" w:rsidR="00C34E17" w:rsidRDefault="00C34E17" w:rsidP="00C34E17">
      <w:pPr>
        <w:pStyle w:val="ReportContent"/>
        <w:keepNext/>
        <w:jc w:val="center"/>
      </w:pPr>
      <w:r>
        <w:rPr>
          <w:noProof/>
          <w:lang w:eastAsia="id-ID"/>
        </w:rPr>
        <w:drawing>
          <wp:inline distT="0" distB="0" distL="0" distR="0" wp14:anchorId="0EC86EE0" wp14:editId="02DCE33A">
            <wp:extent cx="3560445" cy="2558415"/>
            <wp:effectExtent l="0" t="0" r="0" b="0"/>
            <wp:docPr id="67" name="Picture 67" descr="C:\Users\Marlina\AppData\Local\Microsoft\Windows\INetCache\Content.Word\chat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arlina\AppData\Local\Microsoft\Windows\INetCache\Content.Word\chat group.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60445" cy="2558415"/>
                    </a:xfrm>
                    <a:prstGeom prst="rect">
                      <a:avLst/>
                    </a:prstGeom>
                    <a:noFill/>
                    <a:ln>
                      <a:noFill/>
                    </a:ln>
                  </pic:spPr>
                </pic:pic>
              </a:graphicData>
            </a:graphic>
          </wp:inline>
        </w:drawing>
      </w:r>
    </w:p>
    <w:p w14:paraId="76461C9F" w14:textId="450D8A0C" w:rsidR="00C34E17" w:rsidRPr="00C34E17" w:rsidRDefault="00C34E17" w:rsidP="00C34E17">
      <w:pPr>
        <w:pStyle w:val="Caption"/>
        <w:rPr>
          <w:lang w:val="en-US"/>
        </w:rPr>
      </w:pPr>
      <w:bookmarkStart w:id="283" w:name="_Toc480239148"/>
      <w:r>
        <w:t xml:space="preserve">Gambar </w:t>
      </w:r>
      <w:fldSimple w:instr=" STYLEREF 1 \s ">
        <w:r w:rsidR="003A7C7F">
          <w:rPr>
            <w:noProof/>
          </w:rPr>
          <w:t>3</w:t>
        </w:r>
      </w:fldSimple>
      <w:r w:rsidR="003A7C7F">
        <w:t>.</w:t>
      </w:r>
      <w:fldSimple w:instr=" SEQ Gambar \* ARABIC \s 1 ">
        <w:r w:rsidR="003A7C7F">
          <w:rPr>
            <w:noProof/>
          </w:rPr>
          <w:t>57</w:t>
        </w:r>
      </w:fldSimple>
      <w:r>
        <w:rPr>
          <w:lang w:val="en-US"/>
        </w:rPr>
        <w:t xml:space="preserve"> </w:t>
      </w:r>
      <w:r w:rsidR="00FE0D1F" w:rsidRPr="00FE0D1F">
        <w:rPr>
          <w:i/>
          <w:lang w:val="en-US"/>
        </w:rPr>
        <w:t>Class Diagram</w:t>
      </w:r>
      <w:r>
        <w:rPr>
          <w:lang w:val="en-US"/>
        </w:rPr>
        <w:t xml:space="preserve"> ChatGroup</w:t>
      </w:r>
      <w:bookmarkEnd w:id="283"/>
    </w:p>
    <w:p w14:paraId="22C9B253" w14:textId="77777777" w:rsidR="00C34E17" w:rsidRDefault="00C34E17" w:rsidP="005E4589">
      <w:pPr>
        <w:pStyle w:val="ReportContent"/>
        <w:rPr>
          <w:lang w:val="en-US"/>
        </w:rPr>
      </w:pPr>
    </w:p>
    <w:p w14:paraId="31724CCB" w14:textId="1ABB6A5D" w:rsidR="00C34E17" w:rsidRDefault="00FE0D1F" w:rsidP="00C34E17">
      <w:pPr>
        <w:pStyle w:val="Heading3"/>
        <w:rPr>
          <w:lang w:val="en-US"/>
        </w:rPr>
      </w:pPr>
      <w:bookmarkStart w:id="284" w:name="_Toc480274212"/>
      <w:r w:rsidRPr="00FE0D1F">
        <w:rPr>
          <w:i/>
          <w:lang w:val="en-US"/>
        </w:rPr>
        <w:t>Class Diagram</w:t>
      </w:r>
      <w:r w:rsidR="00C34E17">
        <w:rPr>
          <w:lang w:val="en-US"/>
        </w:rPr>
        <w:t xml:space="preserve"> </w:t>
      </w:r>
      <w:r w:rsidR="00C34E17" w:rsidRPr="002621E4">
        <w:rPr>
          <w:i/>
          <w:lang w:val="en-US"/>
        </w:rPr>
        <w:t>ChatGroupType</w:t>
      </w:r>
      <w:bookmarkEnd w:id="284"/>
    </w:p>
    <w:p w14:paraId="212A5A41" w14:textId="64A86082" w:rsidR="00C34E17" w:rsidRDefault="00FF66B0" w:rsidP="00FF66B0">
      <w:pPr>
        <w:pStyle w:val="ReportContent"/>
        <w:rPr>
          <w:lang w:val="en-US"/>
        </w:rPr>
      </w:pPr>
      <w:r>
        <w:rPr>
          <w:lang w:val="en-GB"/>
        </w:rPr>
        <w:t xml:space="preserve">Kelas </w:t>
      </w:r>
      <w:r>
        <w:rPr>
          <w:i/>
          <w:lang w:val="en-GB"/>
        </w:rPr>
        <w:t>ChatGroupType</w:t>
      </w:r>
      <w:r>
        <w:rPr>
          <w:lang w:val="en-GB"/>
        </w:rPr>
        <w:t xml:space="preserve"> adalah yang mewakili tabel </w:t>
      </w:r>
      <w:r>
        <w:rPr>
          <w:i/>
          <w:lang w:val="en-GB"/>
        </w:rPr>
        <w:t>ChatGroupType</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w:t>
      </w:r>
      <w:r>
        <w:rPr>
          <w:lang w:val="en-GB"/>
        </w:rPr>
        <w:lastRenderedPageBreak/>
        <w:t xml:space="preserve">menampung data tipe </w:t>
      </w:r>
      <w:r>
        <w:rPr>
          <w:i/>
          <w:lang w:val="en-GB"/>
        </w:rPr>
        <w:t>chat group</w:t>
      </w:r>
      <w:r>
        <w:rPr>
          <w:lang w:val="en-GB"/>
        </w:rPr>
        <w:t>.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40E0E3EF" w14:textId="77777777" w:rsidR="00C34E17" w:rsidRDefault="00C34E17" w:rsidP="00C34E17">
      <w:pPr>
        <w:pStyle w:val="ReportContent"/>
        <w:keepNext/>
        <w:jc w:val="center"/>
      </w:pPr>
      <w:r>
        <w:rPr>
          <w:noProof/>
          <w:lang w:eastAsia="id-ID"/>
        </w:rPr>
        <w:drawing>
          <wp:inline distT="0" distB="0" distL="0" distR="0" wp14:anchorId="1F0020C0" wp14:editId="6F05C9AC">
            <wp:extent cx="3579495" cy="2081530"/>
            <wp:effectExtent l="0" t="0" r="0" b="0"/>
            <wp:docPr id="68" name="Picture 68" descr="C:\Users\Marlina\AppData\Local\Microsoft\Windows\INetCache\Content.Word\chatgroup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Marlina\AppData\Local\Microsoft\Windows\INetCache\Content.Word\chatgrouptype.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79495" cy="2081530"/>
                    </a:xfrm>
                    <a:prstGeom prst="rect">
                      <a:avLst/>
                    </a:prstGeom>
                    <a:noFill/>
                    <a:ln>
                      <a:noFill/>
                    </a:ln>
                  </pic:spPr>
                </pic:pic>
              </a:graphicData>
            </a:graphic>
          </wp:inline>
        </w:drawing>
      </w:r>
    </w:p>
    <w:p w14:paraId="7854B116" w14:textId="617E09CB" w:rsidR="00C34E17" w:rsidRPr="00C34E17" w:rsidRDefault="00C34E17" w:rsidP="00C34E17">
      <w:pPr>
        <w:pStyle w:val="Caption"/>
        <w:rPr>
          <w:lang w:val="en-US"/>
        </w:rPr>
      </w:pPr>
      <w:bookmarkStart w:id="285" w:name="_Toc480239149"/>
      <w:r>
        <w:t xml:space="preserve">Gambar </w:t>
      </w:r>
      <w:fldSimple w:instr=" STYLEREF 1 \s ">
        <w:r w:rsidR="003A7C7F">
          <w:rPr>
            <w:noProof/>
          </w:rPr>
          <w:t>3</w:t>
        </w:r>
      </w:fldSimple>
      <w:r w:rsidR="003A7C7F">
        <w:t>.</w:t>
      </w:r>
      <w:fldSimple w:instr=" SEQ Gambar \* ARABIC \s 1 ">
        <w:r w:rsidR="003A7C7F">
          <w:rPr>
            <w:noProof/>
          </w:rPr>
          <w:t>58</w:t>
        </w:r>
      </w:fldSimple>
      <w:r>
        <w:rPr>
          <w:lang w:val="en-US"/>
        </w:rPr>
        <w:t xml:space="preserve"> </w:t>
      </w:r>
      <w:r w:rsidR="00FE0D1F" w:rsidRPr="00FE0D1F">
        <w:rPr>
          <w:i/>
          <w:lang w:val="en-US"/>
        </w:rPr>
        <w:t>Class Diagram</w:t>
      </w:r>
      <w:r>
        <w:rPr>
          <w:lang w:val="en-US"/>
        </w:rPr>
        <w:t xml:space="preserve"> ChatGroupType</w:t>
      </w:r>
      <w:bookmarkEnd w:id="285"/>
    </w:p>
    <w:p w14:paraId="6A4C6976" w14:textId="77777777" w:rsidR="00C34E17" w:rsidRDefault="00C34E17" w:rsidP="005E4589">
      <w:pPr>
        <w:pStyle w:val="ReportContent"/>
        <w:rPr>
          <w:lang w:val="en-US"/>
        </w:rPr>
      </w:pPr>
    </w:p>
    <w:p w14:paraId="46402F08" w14:textId="4BA5C88D" w:rsidR="00C34E17" w:rsidRPr="002621E4" w:rsidRDefault="00FE0D1F" w:rsidP="00C34E17">
      <w:pPr>
        <w:pStyle w:val="Heading3"/>
        <w:rPr>
          <w:i/>
          <w:lang w:val="en-US"/>
        </w:rPr>
      </w:pPr>
      <w:bookmarkStart w:id="286" w:name="_Toc480274213"/>
      <w:r w:rsidRPr="00FE0D1F">
        <w:rPr>
          <w:i/>
          <w:lang w:val="en-US"/>
        </w:rPr>
        <w:t>Class Diagram</w:t>
      </w:r>
      <w:r w:rsidR="00C34E17">
        <w:rPr>
          <w:lang w:val="en-US"/>
        </w:rPr>
        <w:t xml:space="preserve"> </w:t>
      </w:r>
      <w:r w:rsidR="00C34E17" w:rsidRPr="002621E4">
        <w:rPr>
          <w:i/>
          <w:lang w:val="en-US"/>
        </w:rPr>
        <w:t>Member</w:t>
      </w:r>
      <w:bookmarkEnd w:id="286"/>
    </w:p>
    <w:p w14:paraId="3974690A" w14:textId="465D4DA8" w:rsidR="00C34E17" w:rsidRDefault="00F3394A" w:rsidP="00F3394A">
      <w:pPr>
        <w:pStyle w:val="ReportContent"/>
        <w:rPr>
          <w:lang w:val="en-US"/>
        </w:rPr>
      </w:pPr>
      <w:r>
        <w:rPr>
          <w:lang w:val="en-GB"/>
        </w:rPr>
        <w:t xml:space="preserve">Kelas </w:t>
      </w:r>
      <w:r>
        <w:rPr>
          <w:i/>
          <w:lang w:val="en-GB"/>
        </w:rPr>
        <w:t>Member</w:t>
      </w:r>
      <w:r>
        <w:rPr>
          <w:lang w:val="en-GB"/>
        </w:rPr>
        <w:t xml:space="preserve"> adalah yang mewakili tabel </w:t>
      </w:r>
      <w:r>
        <w:rPr>
          <w:i/>
          <w:lang w:val="en-GB"/>
        </w:rPr>
        <w:t>Member</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menampung data anggota pada </w:t>
      </w:r>
      <w:r>
        <w:rPr>
          <w:i/>
          <w:lang w:val="en-GB"/>
        </w:rPr>
        <w:t>chat group</w:t>
      </w:r>
      <w:r>
        <w:rPr>
          <w:lang w:val="en-GB"/>
        </w:rPr>
        <w:t>.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278B74B4" w14:textId="77777777" w:rsidR="00C34E17" w:rsidRDefault="00C34E17" w:rsidP="00C34E17">
      <w:pPr>
        <w:pStyle w:val="ReportContent"/>
        <w:keepNext/>
        <w:jc w:val="center"/>
      </w:pPr>
      <w:r>
        <w:rPr>
          <w:noProof/>
          <w:lang w:eastAsia="id-ID"/>
        </w:rPr>
        <w:drawing>
          <wp:inline distT="0" distB="0" distL="0" distR="0" wp14:anchorId="2FDB379B" wp14:editId="4C16CA61">
            <wp:extent cx="3560445" cy="1955165"/>
            <wp:effectExtent l="0" t="0" r="0" b="0"/>
            <wp:docPr id="69" name="Picture 69" descr="C:\Users\Marlina\AppData\Local\Microsoft\Windows\INetCache\Content.Word\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Marlina\AppData\Local\Microsoft\Windows\INetCache\Content.Word\member.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60445" cy="1955165"/>
                    </a:xfrm>
                    <a:prstGeom prst="rect">
                      <a:avLst/>
                    </a:prstGeom>
                    <a:noFill/>
                    <a:ln>
                      <a:noFill/>
                    </a:ln>
                  </pic:spPr>
                </pic:pic>
              </a:graphicData>
            </a:graphic>
          </wp:inline>
        </w:drawing>
      </w:r>
    </w:p>
    <w:p w14:paraId="24258BB2" w14:textId="6FA707F9" w:rsidR="00C34E17" w:rsidRPr="00C34E17" w:rsidRDefault="00C34E17" w:rsidP="00C34E17">
      <w:pPr>
        <w:pStyle w:val="Caption"/>
        <w:rPr>
          <w:lang w:val="en-US"/>
        </w:rPr>
      </w:pPr>
      <w:bookmarkStart w:id="287" w:name="_Toc480239150"/>
      <w:r>
        <w:t xml:space="preserve">Gambar </w:t>
      </w:r>
      <w:fldSimple w:instr=" STYLEREF 1 \s ">
        <w:r w:rsidR="003A7C7F">
          <w:rPr>
            <w:noProof/>
          </w:rPr>
          <w:t>3</w:t>
        </w:r>
      </w:fldSimple>
      <w:r w:rsidR="003A7C7F">
        <w:t>.</w:t>
      </w:r>
      <w:fldSimple w:instr=" SEQ Gambar \* ARABIC \s 1 ">
        <w:r w:rsidR="003A7C7F">
          <w:rPr>
            <w:noProof/>
          </w:rPr>
          <w:t>59</w:t>
        </w:r>
      </w:fldSimple>
      <w:r>
        <w:rPr>
          <w:lang w:val="en-US"/>
        </w:rPr>
        <w:t xml:space="preserve"> </w:t>
      </w:r>
      <w:r w:rsidR="00FE0D1F" w:rsidRPr="00FE0D1F">
        <w:rPr>
          <w:i/>
          <w:lang w:val="en-US"/>
        </w:rPr>
        <w:t>Class Diagram</w:t>
      </w:r>
      <w:r>
        <w:rPr>
          <w:lang w:val="en-US"/>
        </w:rPr>
        <w:t xml:space="preserve"> Member</w:t>
      </w:r>
      <w:bookmarkEnd w:id="287"/>
    </w:p>
    <w:p w14:paraId="52B4F460" w14:textId="77777777" w:rsidR="00C34E17" w:rsidRDefault="00C34E17" w:rsidP="005E4589">
      <w:pPr>
        <w:pStyle w:val="ReportContent"/>
        <w:rPr>
          <w:lang w:val="en-US"/>
        </w:rPr>
      </w:pPr>
    </w:p>
    <w:p w14:paraId="4C36984B" w14:textId="24730ECA" w:rsidR="00C34E17" w:rsidRPr="002621E4" w:rsidRDefault="00FE0D1F" w:rsidP="00C34E17">
      <w:pPr>
        <w:pStyle w:val="Heading3"/>
        <w:rPr>
          <w:i/>
          <w:lang w:val="en-US"/>
        </w:rPr>
      </w:pPr>
      <w:bookmarkStart w:id="288" w:name="_Toc480274214"/>
      <w:r w:rsidRPr="00FE0D1F">
        <w:rPr>
          <w:i/>
          <w:lang w:val="en-US"/>
        </w:rPr>
        <w:t>Class Diagram</w:t>
      </w:r>
      <w:r w:rsidR="00C34E17">
        <w:rPr>
          <w:lang w:val="en-US"/>
        </w:rPr>
        <w:t xml:space="preserve"> </w:t>
      </w:r>
      <w:r w:rsidR="00C34E17" w:rsidRPr="002621E4">
        <w:rPr>
          <w:i/>
          <w:lang w:val="en-US"/>
        </w:rPr>
        <w:t>Chat</w:t>
      </w:r>
      <w:bookmarkEnd w:id="288"/>
    </w:p>
    <w:p w14:paraId="7034FA15" w14:textId="2E1B1F42" w:rsidR="004A399A" w:rsidRDefault="004A399A" w:rsidP="004A399A">
      <w:pPr>
        <w:pStyle w:val="ReportContent"/>
        <w:rPr>
          <w:lang w:val="en-US"/>
        </w:rPr>
      </w:pPr>
      <w:r>
        <w:rPr>
          <w:lang w:val="en-GB"/>
        </w:rPr>
        <w:t xml:space="preserve">Kelas </w:t>
      </w:r>
      <w:r>
        <w:rPr>
          <w:i/>
          <w:lang w:val="en-GB"/>
        </w:rPr>
        <w:t>Chat</w:t>
      </w:r>
      <w:r>
        <w:rPr>
          <w:lang w:val="en-GB"/>
        </w:rPr>
        <w:t xml:space="preserve"> adalah yang mewakili tabel </w:t>
      </w:r>
      <w:r>
        <w:rPr>
          <w:i/>
          <w:lang w:val="en-GB"/>
        </w:rPr>
        <w:t>Chat</w:t>
      </w:r>
      <w:r>
        <w:rPr>
          <w:lang w:val="en-GB"/>
        </w:rPr>
        <w:t xml:space="preserve"> pada </w:t>
      </w:r>
      <w:r>
        <w:rPr>
          <w:i/>
          <w:lang w:val="en-GB"/>
        </w:rPr>
        <w:t>database</w:t>
      </w:r>
      <w:r>
        <w:rPr>
          <w:lang w:val="en-GB"/>
        </w:rPr>
        <w:t xml:space="preserve"> untuk ditampilkan pada halaman </w:t>
      </w:r>
      <w:r>
        <w:rPr>
          <w:i/>
          <w:lang w:val="en-GB"/>
        </w:rPr>
        <w:t xml:space="preserve">website </w:t>
      </w:r>
      <w:r>
        <w:rPr>
          <w:lang w:val="en-GB"/>
        </w:rPr>
        <w:t xml:space="preserve">dan digunakan untuk menampung data pesan yang dikirimkan pada </w:t>
      </w:r>
      <w:r>
        <w:rPr>
          <w:i/>
          <w:lang w:val="en-GB"/>
        </w:rPr>
        <w:t>chat group</w:t>
      </w:r>
      <w:r>
        <w:rPr>
          <w:lang w:val="en-GB"/>
        </w:rPr>
        <w:t>. Kelas ini memiliki</w:t>
      </w:r>
      <w:r>
        <w:rPr>
          <w:i/>
          <w:lang w:val="en-GB"/>
        </w:rPr>
        <w:t xml:space="preserve"> method</w:t>
      </w:r>
      <w:r>
        <w:rPr>
          <w:lang w:val="en-GB"/>
        </w:rPr>
        <w:t xml:space="preserve"> untuk menambah dan mengubah data di dalam </w:t>
      </w:r>
      <w:r w:rsidRPr="000C785A">
        <w:rPr>
          <w:i/>
          <w:lang w:val="en-GB"/>
        </w:rPr>
        <w:t>database</w:t>
      </w:r>
      <w:r>
        <w:rPr>
          <w:lang w:val="en-GB"/>
        </w:rPr>
        <w:t>.</w:t>
      </w:r>
    </w:p>
    <w:p w14:paraId="4A25F125" w14:textId="77777777" w:rsidR="00C34E17" w:rsidRDefault="00C34E17" w:rsidP="005E4589">
      <w:pPr>
        <w:pStyle w:val="ReportContent"/>
        <w:rPr>
          <w:lang w:val="en-US"/>
        </w:rPr>
      </w:pPr>
    </w:p>
    <w:p w14:paraId="073886D7" w14:textId="77777777" w:rsidR="00C34E17" w:rsidRDefault="00C34E17" w:rsidP="00C34E17">
      <w:pPr>
        <w:pStyle w:val="ReportContent"/>
        <w:keepNext/>
        <w:jc w:val="center"/>
      </w:pPr>
      <w:r>
        <w:rPr>
          <w:noProof/>
          <w:lang w:eastAsia="id-ID"/>
        </w:rPr>
        <w:lastRenderedPageBreak/>
        <w:drawing>
          <wp:inline distT="0" distB="0" distL="0" distR="0" wp14:anchorId="7E0DC7CD" wp14:editId="215EB9FD">
            <wp:extent cx="3560445" cy="2101215"/>
            <wp:effectExtent l="0" t="0" r="0" b="0"/>
            <wp:docPr id="70" name="Picture 70" descr="C:\Users\Marlina\AppData\Local\Microsoft\Windows\INetCache\Content.Word\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arlina\AppData\Local\Microsoft\Windows\INetCache\Content.Word\chat.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60445" cy="2101215"/>
                    </a:xfrm>
                    <a:prstGeom prst="rect">
                      <a:avLst/>
                    </a:prstGeom>
                    <a:noFill/>
                    <a:ln>
                      <a:noFill/>
                    </a:ln>
                  </pic:spPr>
                </pic:pic>
              </a:graphicData>
            </a:graphic>
          </wp:inline>
        </w:drawing>
      </w:r>
    </w:p>
    <w:p w14:paraId="1F7ADE58" w14:textId="50BA0278" w:rsidR="00C34E17" w:rsidRPr="00C34E17" w:rsidRDefault="00C34E17" w:rsidP="00C34E17">
      <w:pPr>
        <w:pStyle w:val="Caption"/>
        <w:rPr>
          <w:lang w:val="en-US"/>
        </w:rPr>
      </w:pPr>
      <w:bookmarkStart w:id="289" w:name="_Toc480239151"/>
      <w:r>
        <w:t xml:space="preserve">Gambar </w:t>
      </w:r>
      <w:fldSimple w:instr=" STYLEREF 1 \s ">
        <w:r w:rsidR="003A7C7F">
          <w:rPr>
            <w:noProof/>
          </w:rPr>
          <w:t>3</w:t>
        </w:r>
      </w:fldSimple>
      <w:r w:rsidR="003A7C7F">
        <w:t>.</w:t>
      </w:r>
      <w:fldSimple w:instr=" SEQ Gambar \* ARABIC \s 1 ">
        <w:r w:rsidR="003A7C7F">
          <w:rPr>
            <w:noProof/>
          </w:rPr>
          <w:t>60</w:t>
        </w:r>
      </w:fldSimple>
      <w:r>
        <w:rPr>
          <w:lang w:val="en-US"/>
        </w:rPr>
        <w:t xml:space="preserve"> </w:t>
      </w:r>
      <w:r w:rsidR="00FE0D1F" w:rsidRPr="00FE0D1F">
        <w:rPr>
          <w:i/>
          <w:lang w:val="en-US"/>
        </w:rPr>
        <w:t>Class Diagram</w:t>
      </w:r>
      <w:r>
        <w:rPr>
          <w:lang w:val="en-US"/>
        </w:rPr>
        <w:t xml:space="preserve"> Chat</w:t>
      </w:r>
      <w:bookmarkEnd w:id="289"/>
    </w:p>
    <w:p w14:paraId="5C3F941F" w14:textId="30D9D5B0" w:rsidR="00B65082" w:rsidRPr="0061692D" w:rsidRDefault="00B65082" w:rsidP="005E4589">
      <w:pPr>
        <w:pStyle w:val="ReportContent"/>
        <w:rPr>
          <w:lang w:val="en-US"/>
        </w:rPr>
      </w:pPr>
    </w:p>
    <w:p w14:paraId="1D9DF6AF" w14:textId="767EC464" w:rsidR="00B65082" w:rsidRPr="00B65082" w:rsidRDefault="00B65082" w:rsidP="00B65082">
      <w:pPr>
        <w:pStyle w:val="Heading2"/>
        <w:rPr>
          <w:lang w:val="en-US"/>
        </w:rPr>
      </w:pPr>
      <w:bookmarkStart w:id="290" w:name="_Toc480274215"/>
      <w:r>
        <w:rPr>
          <w:lang w:val="en-US"/>
        </w:rPr>
        <w:t>Desain Tampilan</w:t>
      </w:r>
      <w:bookmarkEnd w:id="290"/>
    </w:p>
    <w:p w14:paraId="24FA5BC4" w14:textId="34009704" w:rsidR="00C34E17" w:rsidRDefault="00C34E17" w:rsidP="005E4589">
      <w:pPr>
        <w:pStyle w:val="ReportContent"/>
      </w:pPr>
      <w:r w:rsidRPr="00CB2419">
        <w:rPr>
          <w:lang w:val="en-US"/>
        </w:rPr>
        <w:t xml:space="preserve">Berikut adalah desain antarmuka </w:t>
      </w:r>
      <w:r>
        <w:rPr>
          <w:i/>
          <w:lang w:val="en-US"/>
        </w:rPr>
        <w:t xml:space="preserve">website </w:t>
      </w:r>
      <w:r w:rsidR="006A502F" w:rsidRPr="006A502F">
        <w:rPr>
          <w:i/>
          <w:lang w:val="en-US"/>
        </w:rPr>
        <w:t>online survey</w:t>
      </w:r>
      <w:r w:rsidRPr="00CB2419">
        <w:rPr>
          <w:lang w:val="en-US"/>
        </w:rPr>
        <w:t>.</w:t>
      </w:r>
    </w:p>
    <w:p w14:paraId="697D69C9" w14:textId="77777777" w:rsidR="00C34E17" w:rsidRDefault="00C34E17" w:rsidP="005E4589">
      <w:pPr>
        <w:pStyle w:val="ReportContent"/>
      </w:pPr>
    </w:p>
    <w:p w14:paraId="0A62254A" w14:textId="2C960525" w:rsidR="00C34E17" w:rsidRDefault="00C34E17" w:rsidP="00C34E17">
      <w:pPr>
        <w:pStyle w:val="Heading3"/>
      </w:pPr>
      <w:bookmarkStart w:id="291" w:name="_Toc480274216"/>
      <w:r>
        <w:rPr>
          <w:lang w:val="en-US"/>
        </w:rPr>
        <w:t xml:space="preserve">Desain Menambah </w:t>
      </w:r>
      <w:r w:rsidR="00051DBD" w:rsidRPr="00051DBD">
        <w:rPr>
          <w:i/>
          <w:lang w:val="en-US"/>
        </w:rPr>
        <w:t>Badges</w:t>
      </w:r>
      <w:bookmarkEnd w:id="291"/>
    </w:p>
    <w:p w14:paraId="1D997814" w14:textId="2A082CBE" w:rsidR="00C34E17" w:rsidRPr="004414FD" w:rsidRDefault="004B61FC" w:rsidP="005E4589">
      <w:pPr>
        <w:pStyle w:val="ReportContent"/>
      </w:pPr>
      <w:r>
        <w:rPr>
          <w:lang w:val="en-GB"/>
        </w:rPr>
        <w:t xml:space="preserve">Pada tampilan </w:t>
      </w:r>
      <w:r w:rsidR="004414FD">
        <w:rPr>
          <w:lang w:val="en-GB"/>
        </w:rPr>
        <w:t>menambah</w:t>
      </w:r>
      <w:r>
        <w:rPr>
          <w:lang w:val="en-GB"/>
        </w:rPr>
        <w:t xml:space="preserve"> </w:t>
      </w:r>
      <w:r w:rsidR="004414FD">
        <w:rPr>
          <w:i/>
          <w:lang w:val="en-GB"/>
        </w:rPr>
        <w:t xml:space="preserve">badges, </w:t>
      </w:r>
      <w:r w:rsidR="004414FD">
        <w:rPr>
          <w:lang w:val="en-GB"/>
        </w:rPr>
        <w:t>terdapat form dimana</w:t>
      </w:r>
      <w:r w:rsidR="004414FD">
        <w:rPr>
          <w:i/>
          <w:lang w:val="en-GB"/>
        </w:rPr>
        <w:t xml:space="preserve"> </w:t>
      </w:r>
      <w:r w:rsidR="004414FD">
        <w:rPr>
          <w:lang w:val="en-GB"/>
        </w:rPr>
        <w:t xml:space="preserve">admin dapat menambahkan </w:t>
      </w:r>
      <w:r w:rsidR="004414FD">
        <w:rPr>
          <w:i/>
          <w:lang w:val="en-GB"/>
        </w:rPr>
        <w:t>badges</w:t>
      </w:r>
      <w:r>
        <w:rPr>
          <w:lang w:val="en-GB"/>
        </w:rPr>
        <w:t>.</w:t>
      </w:r>
      <w:r w:rsidR="004414FD">
        <w:rPr>
          <w:lang w:val="en-GB"/>
        </w:rPr>
        <w:t xml:space="preserve"> Form tersebut berisi nama, gambar, tipe </w:t>
      </w:r>
      <w:r w:rsidR="004414FD">
        <w:rPr>
          <w:i/>
          <w:lang w:val="en-GB"/>
        </w:rPr>
        <w:t>badges</w:t>
      </w:r>
      <w:r w:rsidR="004414FD">
        <w:rPr>
          <w:lang w:val="en-GB"/>
        </w:rPr>
        <w:t>, jumlah angka yang harus dicapai, dan deskripsi.</w:t>
      </w:r>
    </w:p>
    <w:p w14:paraId="3908685F" w14:textId="77777777" w:rsidR="004238EE" w:rsidRDefault="00C34E17" w:rsidP="004238EE">
      <w:pPr>
        <w:pStyle w:val="ReportContent"/>
        <w:keepNext/>
      </w:pPr>
      <w:r>
        <w:rPr>
          <w:noProof/>
          <w:lang w:eastAsia="id-ID"/>
        </w:rPr>
        <w:drawing>
          <wp:inline distT="0" distB="0" distL="0" distR="0" wp14:anchorId="5030F06F" wp14:editId="4A11F514">
            <wp:extent cx="5039995" cy="3374254"/>
            <wp:effectExtent l="0" t="0" r="0" b="0"/>
            <wp:docPr id="71" name="Picture 71" descr="C:\Users\Marlina\AppData\Local\Microsoft\Windows\INetCache\Content.Word\3. Menambah Ba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Marlina\AppData\Local\Microsoft\Windows\INetCache\Content.Word\3. Menambah Badge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39995" cy="3374254"/>
                    </a:xfrm>
                    <a:prstGeom prst="rect">
                      <a:avLst/>
                    </a:prstGeom>
                    <a:noFill/>
                    <a:ln>
                      <a:noFill/>
                    </a:ln>
                  </pic:spPr>
                </pic:pic>
              </a:graphicData>
            </a:graphic>
          </wp:inline>
        </w:drawing>
      </w:r>
    </w:p>
    <w:p w14:paraId="72B0EEE8" w14:textId="74CF9CE7" w:rsidR="00C34E17" w:rsidRPr="004238EE" w:rsidRDefault="004238EE" w:rsidP="004238EE">
      <w:pPr>
        <w:pStyle w:val="Caption"/>
        <w:rPr>
          <w:lang w:val="en-US"/>
        </w:rPr>
      </w:pPr>
      <w:bookmarkStart w:id="292" w:name="_Toc480239152"/>
      <w:r>
        <w:t xml:space="preserve">Gambar </w:t>
      </w:r>
      <w:fldSimple w:instr=" STYLEREF 1 \s ">
        <w:r w:rsidR="003A7C7F">
          <w:rPr>
            <w:noProof/>
          </w:rPr>
          <w:t>3</w:t>
        </w:r>
      </w:fldSimple>
      <w:r w:rsidR="003A7C7F">
        <w:t>.</w:t>
      </w:r>
      <w:fldSimple w:instr=" SEQ Gambar \* ARABIC \s 1 ">
        <w:r w:rsidR="003A7C7F">
          <w:rPr>
            <w:noProof/>
          </w:rPr>
          <w:t>61</w:t>
        </w:r>
      </w:fldSimple>
      <w:r>
        <w:rPr>
          <w:lang w:val="en-US"/>
        </w:rPr>
        <w:t xml:space="preserve"> Desain Menambah </w:t>
      </w:r>
      <w:r w:rsidR="00051DBD" w:rsidRPr="00051DBD">
        <w:rPr>
          <w:i/>
          <w:lang w:val="en-US"/>
        </w:rPr>
        <w:t>Badges</w:t>
      </w:r>
      <w:bookmarkEnd w:id="292"/>
    </w:p>
    <w:p w14:paraId="05B89693" w14:textId="77777777" w:rsidR="004238EE" w:rsidRDefault="004238EE" w:rsidP="005E4589">
      <w:pPr>
        <w:pStyle w:val="ReportContent"/>
      </w:pPr>
    </w:p>
    <w:p w14:paraId="38F84D64" w14:textId="11F34EE5" w:rsidR="004238EE" w:rsidRDefault="004238EE" w:rsidP="004238EE">
      <w:pPr>
        <w:pStyle w:val="Heading3"/>
      </w:pPr>
      <w:bookmarkStart w:id="293" w:name="_Toc480274217"/>
      <w:r>
        <w:rPr>
          <w:lang w:val="en-US"/>
        </w:rPr>
        <w:lastRenderedPageBreak/>
        <w:t xml:space="preserve">Desain Mengubah </w:t>
      </w:r>
      <w:r w:rsidR="00051DBD" w:rsidRPr="00051DBD">
        <w:rPr>
          <w:i/>
          <w:lang w:val="en-US"/>
        </w:rPr>
        <w:t>Badges</w:t>
      </w:r>
      <w:bookmarkEnd w:id="293"/>
    </w:p>
    <w:p w14:paraId="0601E859" w14:textId="5188C3EB" w:rsidR="004238EE" w:rsidRDefault="004414FD" w:rsidP="004414FD">
      <w:pPr>
        <w:pStyle w:val="ReportContent"/>
      </w:pPr>
      <w:r>
        <w:rPr>
          <w:lang w:val="en-GB"/>
        </w:rPr>
        <w:t xml:space="preserve">Pada tampilan mengubah </w:t>
      </w:r>
      <w:r>
        <w:rPr>
          <w:i/>
          <w:lang w:val="en-GB"/>
        </w:rPr>
        <w:t xml:space="preserve">badges, </w:t>
      </w:r>
      <w:r>
        <w:rPr>
          <w:lang w:val="en-GB"/>
        </w:rPr>
        <w:t>terdapat form dimana</w:t>
      </w:r>
      <w:r>
        <w:rPr>
          <w:i/>
          <w:lang w:val="en-GB"/>
        </w:rPr>
        <w:t xml:space="preserve"> </w:t>
      </w:r>
      <w:r>
        <w:rPr>
          <w:lang w:val="en-GB"/>
        </w:rPr>
        <w:t xml:space="preserve">admin dapat mengubah data </w:t>
      </w:r>
      <w:r>
        <w:rPr>
          <w:i/>
          <w:lang w:val="en-GB"/>
        </w:rPr>
        <w:t>badges</w:t>
      </w:r>
      <w:r>
        <w:rPr>
          <w:lang w:val="en-GB"/>
        </w:rPr>
        <w:t xml:space="preserve">. Pada form tersebut admin dapat mengubah nama, gambar, tipe </w:t>
      </w:r>
      <w:r>
        <w:rPr>
          <w:i/>
          <w:lang w:val="en-GB"/>
        </w:rPr>
        <w:t>badges</w:t>
      </w:r>
      <w:r>
        <w:rPr>
          <w:lang w:val="en-GB"/>
        </w:rPr>
        <w:t xml:space="preserve">, jumlah angka yang harus dicapai, dan deskripsi </w:t>
      </w:r>
      <w:r>
        <w:rPr>
          <w:i/>
          <w:lang w:val="en-GB"/>
        </w:rPr>
        <w:t>badge</w:t>
      </w:r>
      <w:r>
        <w:rPr>
          <w:lang w:val="en-GB"/>
        </w:rPr>
        <w:t>.</w:t>
      </w:r>
    </w:p>
    <w:p w14:paraId="5C194876" w14:textId="77777777" w:rsidR="004238EE" w:rsidRDefault="004238EE" w:rsidP="004238EE">
      <w:pPr>
        <w:pStyle w:val="ReportContent"/>
        <w:keepNext/>
      </w:pPr>
      <w:r>
        <w:rPr>
          <w:noProof/>
          <w:lang w:eastAsia="id-ID"/>
        </w:rPr>
        <w:drawing>
          <wp:inline distT="0" distB="0" distL="0" distR="0" wp14:anchorId="725773EE" wp14:editId="2DF3D5C3">
            <wp:extent cx="4372276" cy="2927219"/>
            <wp:effectExtent l="0" t="0" r="0" b="0"/>
            <wp:docPr id="72" name="Picture 72" descr="C:\Users\Marlina\AppData\Local\Microsoft\Windows\INetCache\Content.Word\4. Mengubah Ba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Marlina\AppData\Local\Microsoft\Windows\INetCache\Content.Word\4. Mengubah Badges.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83878" cy="2934986"/>
                    </a:xfrm>
                    <a:prstGeom prst="rect">
                      <a:avLst/>
                    </a:prstGeom>
                    <a:noFill/>
                    <a:ln>
                      <a:noFill/>
                    </a:ln>
                  </pic:spPr>
                </pic:pic>
              </a:graphicData>
            </a:graphic>
          </wp:inline>
        </w:drawing>
      </w:r>
    </w:p>
    <w:p w14:paraId="2B5B60A1" w14:textId="4A6BBEAD" w:rsidR="004238EE" w:rsidRPr="004238EE" w:rsidRDefault="004238EE" w:rsidP="004238EE">
      <w:pPr>
        <w:pStyle w:val="Caption"/>
        <w:rPr>
          <w:lang w:val="en-US"/>
        </w:rPr>
      </w:pPr>
      <w:bookmarkStart w:id="294" w:name="_Toc480239153"/>
      <w:r>
        <w:t xml:space="preserve">Gambar </w:t>
      </w:r>
      <w:fldSimple w:instr=" STYLEREF 1 \s ">
        <w:r w:rsidR="003A7C7F">
          <w:rPr>
            <w:noProof/>
          </w:rPr>
          <w:t>3</w:t>
        </w:r>
      </w:fldSimple>
      <w:r w:rsidR="003A7C7F">
        <w:t>.</w:t>
      </w:r>
      <w:fldSimple w:instr=" SEQ Gambar \* ARABIC \s 1 ">
        <w:r w:rsidR="003A7C7F">
          <w:rPr>
            <w:noProof/>
          </w:rPr>
          <w:t>62</w:t>
        </w:r>
      </w:fldSimple>
      <w:r>
        <w:rPr>
          <w:lang w:val="en-US"/>
        </w:rPr>
        <w:t xml:space="preserve"> Desain Mengubah </w:t>
      </w:r>
      <w:r w:rsidR="00051DBD" w:rsidRPr="00051DBD">
        <w:rPr>
          <w:i/>
          <w:lang w:val="en-US"/>
        </w:rPr>
        <w:t>Badges</w:t>
      </w:r>
      <w:bookmarkEnd w:id="294"/>
    </w:p>
    <w:p w14:paraId="71C8E7FA" w14:textId="77777777" w:rsidR="004238EE" w:rsidRDefault="004238EE" w:rsidP="005E4589">
      <w:pPr>
        <w:pStyle w:val="ReportContent"/>
      </w:pPr>
    </w:p>
    <w:p w14:paraId="60F4DD25" w14:textId="2A4E5949" w:rsidR="004238EE" w:rsidRDefault="004238EE" w:rsidP="004238EE">
      <w:pPr>
        <w:pStyle w:val="Heading3"/>
      </w:pPr>
      <w:bookmarkStart w:id="295" w:name="_Toc480274218"/>
      <w:r>
        <w:rPr>
          <w:lang w:val="en-US"/>
        </w:rPr>
        <w:t xml:space="preserve">Desain Melihat </w:t>
      </w:r>
      <w:r w:rsidR="00051DBD" w:rsidRPr="00051DBD">
        <w:rPr>
          <w:i/>
          <w:lang w:val="en-US"/>
        </w:rPr>
        <w:t>Badges</w:t>
      </w:r>
      <w:bookmarkEnd w:id="295"/>
    </w:p>
    <w:p w14:paraId="2976553D" w14:textId="4BB28F0C" w:rsidR="004238EE" w:rsidRPr="001E0846" w:rsidRDefault="00FF03C2" w:rsidP="00FF03C2">
      <w:pPr>
        <w:pStyle w:val="ReportContent"/>
      </w:pPr>
      <w:r>
        <w:rPr>
          <w:lang w:val="en-GB"/>
        </w:rPr>
        <w:t xml:space="preserve">Pada tampilan melihat </w:t>
      </w:r>
      <w:r>
        <w:rPr>
          <w:i/>
          <w:lang w:val="en-GB"/>
        </w:rPr>
        <w:t xml:space="preserve">badges, </w:t>
      </w:r>
      <w:r w:rsidR="001E0846">
        <w:rPr>
          <w:lang w:val="en-GB"/>
        </w:rPr>
        <w:t>admin dapat melihat semua data</w:t>
      </w:r>
      <w:r>
        <w:rPr>
          <w:lang w:val="en-GB"/>
        </w:rPr>
        <w:t xml:space="preserve"> </w:t>
      </w:r>
      <w:r>
        <w:rPr>
          <w:i/>
          <w:lang w:val="en-GB"/>
        </w:rPr>
        <w:t>badges</w:t>
      </w:r>
      <w:r>
        <w:rPr>
          <w:lang w:val="en-GB"/>
        </w:rPr>
        <w:t xml:space="preserve">. </w:t>
      </w:r>
      <w:r w:rsidR="001E0846">
        <w:rPr>
          <w:lang w:val="en-GB"/>
        </w:rPr>
        <w:t xml:space="preserve">Data yang dapat dilihat adalah nama, tipe, dan jumlah angka yang harus dicapai oleh </w:t>
      </w:r>
      <w:r w:rsidR="001E0846">
        <w:rPr>
          <w:i/>
          <w:lang w:val="en-GB"/>
        </w:rPr>
        <w:t xml:space="preserve">desired actions </w:t>
      </w:r>
      <w:r w:rsidR="001E0846">
        <w:rPr>
          <w:lang w:val="en-GB"/>
        </w:rPr>
        <w:t xml:space="preserve">untuk mendapatkan </w:t>
      </w:r>
      <w:r w:rsidR="001E0846">
        <w:rPr>
          <w:i/>
          <w:lang w:val="en-GB"/>
        </w:rPr>
        <w:t>badges</w:t>
      </w:r>
      <w:r w:rsidR="001E0846">
        <w:rPr>
          <w:lang w:val="en-GB"/>
        </w:rPr>
        <w:t>.</w:t>
      </w:r>
    </w:p>
    <w:p w14:paraId="7C8584C8" w14:textId="77777777" w:rsidR="004238EE" w:rsidRDefault="004238EE" w:rsidP="004238EE">
      <w:pPr>
        <w:pStyle w:val="ReportContent"/>
        <w:keepNext/>
      </w:pPr>
      <w:r>
        <w:rPr>
          <w:noProof/>
          <w:lang w:eastAsia="id-ID"/>
        </w:rPr>
        <w:drawing>
          <wp:inline distT="0" distB="0" distL="0" distR="0" wp14:anchorId="29AB8557" wp14:editId="7E5C56FA">
            <wp:extent cx="4146062" cy="2775769"/>
            <wp:effectExtent l="0" t="0" r="0" b="0"/>
            <wp:docPr id="73" name="Picture 73" descr="C:\Users\Marlina\AppData\Local\Microsoft\Windows\INetCache\Content.Word\5. Melihat Ba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arlina\AppData\Local\Microsoft\Windows\INetCache\Content.Word\5. Melihat Badge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56526" cy="2782774"/>
                    </a:xfrm>
                    <a:prstGeom prst="rect">
                      <a:avLst/>
                    </a:prstGeom>
                    <a:noFill/>
                    <a:ln>
                      <a:noFill/>
                    </a:ln>
                  </pic:spPr>
                </pic:pic>
              </a:graphicData>
            </a:graphic>
          </wp:inline>
        </w:drawing>
      </w:r>
    </w:p>
    <w:p w14:paraId="105BD59B" w14:textId="1A694B11" w:rsidR="004238EE" w:rsidRPr="00AF7136" w:rsidRDefault="004238EE" w:rsidP="00AF7136">
      <w:pPr>
        <w:pStyle w:val="Caption"/>
        <w:rPr>
          <w:lang w:val="en-US"/>
        </w:rPr>
      </w:pPr>
      <w:bookmarkStart w:id="296" w:name="_Toc480239154"/>
      <w:r>
        <w:t xml:space="preserve">Gambar </w:t>
      </w:r>
      <w:fldSimple w:instr=" STYLEREF 1 \s ">
        <w:r w:rsidR="003A7C7F">
          <w:rPr>
            <w:noProof/>
          </w:rPr>
          <w:t>3</w:t>
        </w:r>
      </w:fldSimple>
      <w:r w:rsidR="003A7C7F">
        <w:t>.</w:t>
      </w:r>
      <w:fldSimple w:instr=" SEQ Gambar \* ARABIC \s 1 ">
        <w:r w:rsidR="003A7C7F">
          <w:rPr>
            <w:noProof/>
          </w:rPr>
          <w:t>63</w:t>
        </w:r>
      </w:fldSimple>
      <w:r>
        <w:rPr>
          <w:lang w:val="en-US"/>
        </w:rPr>
        <w:t xml:space="preserve"> Desain Melihat </w:t>
      </w:r>
      <w:r w:rsidR="00051DBD" w:rsidRPr="00051DBD">
        <w:rPr>
          <w:i/>
          <w:lang w:val="en-US"/>
        </w:rPr>
        <w:t>Badges</w:t>
      </w:r>
      <w:bookmarkEnd w:id="296"/>
    </w:p>
    <w:p w14:paraId="0C8BD08C" w14:textId="45C5F3F1" w:rsidR="004238EE" w:rsidRDefault="004238EE" w:rsidP="004238EE">
      <w:pPr>
        <w:pStyle w:val="Heading3"/>
      </w:pPr>
      <w:bookmarkStart w:id="297" w:name="_Toc480274219"/>
      <w:r>
        <w:rPr>
          <w:lang w:val="en-US"/>
        </w:rPr>
        <w:lastRenderedPageBreak/>
        <w:t xml:space="preserve">Desain Menghapus </w:t>
      </w:r>
      <w:r w:rsidR="00051DBD" w:rsidRPr="00051DBD">
        <w:rPr>
          <w:i/>
          <w:lang w:val="en-US"/>
        </w:rPr>
        <w:t>Badges</w:t>
      </w:r>
      <w:bookmarkEnd w:id="297"/>
    </w:p>
    <w:p w14:paraId="00966271" w14:textId="0DDB2221" w:rsidR="004238EE" w:rsidRDefault="00AF7136" w:rsidP="00AF7136">
      <w:pPr>
        <w:pStyle w:val="ReportContent"/>
      </w:pPr>
      <w:r>
        <w:rPr>
          <w:lang w:val="en-GB"/>
        </w:rPr>
        <w:t xml:space="preserve">Pada tampilan menghapus </w:t>
      </w:r>
      <w:r>
        <w:rPr>
          <w:i/>
          <w:lang w:val="en-GB"/>
        </w:rPr>
        <w:t xml:space="preserve">badges, </w:t>
      </w:r>
      <w:r>
        <w:rPr>
          <w:lang w:val="en-GB"/>
        </w:rPr>
        <w:t>terdapat form dimana</w:t>
      </w:r>
      <w:r>
        <w:rPr>
          <w:i/>
          <w:lang w:val="en-GB"/>
        </w:rPr>
        <w:t xml:space="preserve"> </w:t>
      </w:r>
      <w:r>
        <w:rPr>
          <w:lang w:val="en-GB"/>
        </w:rPr>
        <w:t>admin dapat men</w:t>
      </w:r>
      <w:r w:rsidR="009579A2">
        <w:rPr>
          <w:lang w:val="en-GB"/>
        </w:rPr>
        <w:t>ghapus</w:t>
      </w:r>
      <w:r>
        <w:rPr>
          <w:lang w:val="en-GB"/>
        </w:rPr>
        <w:t xml:space="preserve"> </w:t>
      </w:r>
      <w:r>
        <w:rPr>
          <w:i/>
          <w:lang w:val="en-GB"/>
        </w:rPr>
        <w:t>badges</w:t>
      </w:r>
      <w:r>
        <w:rPr>
          <w:lang w:val="en-GB"/>
        </w:rPr>
        <w:t>.</w:t>
      </w:r>
    </w:p>
    <w:p w14:paraId="47BC3533" w14:textId="77777777" w:rsidR="004238EE" w:rsidRDefault="004238EE" w:rsidP="004238EE">
      <w:pPr>
        <w:pStyle w:val="ReportContent"/>
        <w:keepNext/>
      </w:pPr>
      <w:r>
        <w:rPr>
          <w:noProof/>
          <w:lang w:eastAsia="id-ID"/>
        </w:rPr>
        <w:drawing>
          <wp:inline distT="0" distB="0" distL="0" distR="0" wp14:anchorId="00E86759" wp14:editId="3781BD6A">
            <wp:extent cx="4210433" cy="2818866"/>
            <wp:effectExtent l="0" t="0" r="0" b="0"/>
            <wp:docPr id="74" name="Picture 74" descr="C:\Users\Marlina\AppData\Local\Microsoft\Windows\INetCache\Content.Word\6. Menghapus Ba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Marlina\AppData\Local\Microsoft\Windows\INetCache\Content.Word\6. Menghapus Badges.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23339" cy="2827507"/>
                    </a:xfrm>
                    <a:prstGeom prst="rect">
                      <a:avLst/>
                    </a:prstGeom>
                    <a:noFill/>
                    <a:ln>
                      <a:noFill/>
                    </a:ln>
                  </pic:spPr>
                </pic:pic>
              </a:graphicData>
            </a:graphic>
          </wp:inline>
        </w:drawing>
      </w:r>
    </w:p>
    <w:p w14:paraId="42D6C8CC" w14:textId="0FEF54A1" w:rsidR="004238EE" w:rsidRPr="00743F46" w:rsidRDefault="004238EE" w:rsidP="00743F46">
      <w:pPr>
        <w:pStyle w:val="Caption"/>
        <w:rPr>
          <w:lang w:val="en-US"/>
        </w:rPr>
      </w:pPr>
      <w:bookmarkStart w:id="298" w:name="_Toc480239155"/>
      <w:r>
        <w:t xml:space="preserve">Gambar </w:t>
      </w:r>
      <w:fldSimple w:instr=" STYLEREF 1 \s ">
        <w:r w:rsidR="003A7C7F">
          <w:rPr>
            <w:noProof/>
          </w:rPr>
          <w:t>3</w:t>
        </w:r>
      </w:fldSimple>
      <w:r w:rsidR="003A7C7F">
        <w:t>.</w:t>
      </w:r>
      <w:fldSimple w:instr=" SEQ Gambar \* ARABIC \s 1 ">
        <w:r w:rsidR="003A7C7F">
          <w:rPr>
            <w:noProof/>
          </w:rPr>
          <w:t>64</w:t>
        </w:r>
      </w:fldSimple>
      <w:r w:rsidR="00743F46">
        <w:rPr>
          <w:lang w:val="en-US"/>
        </w:rPr>
        <w:t xml:space="preserve"> Desain Menghapus </w:t>
      </w:r>
      <w:r w:rsidR="00051DBD" w:rsidRPr="00051DBD">
        <w:rPr>
          <w:i/>
          <w:lang w:val="en-US"/>
        </w:rPr>
        <w:t>Badges</w:t>
      </w:r>
      <w:bookmarkEnd w:id="298"/>
    </w:p>
    <w:p w14:paraId="138AE80E" w14:textId="77777777" w:rsidR="00743F46" w:rsidRDefault="00743F46" w:rsidP="005E4589">
      <w:pPr>
        <w:pStyle w:val="ReportContent"/>
      </w:pPr>
    </w:p>
    <w:p w14:paraId="47CB0A90" w14:textId="69073947" w:rsidR="00743F46" w:rsidRDefault="00743F46" w:rsidP="00743F46">
      <w:pPr>
        <w:pStyle w:val="Heading3"/>
      </w:pPr>
      <w:bookmarkStart w:id="299" w:name="_Toc480274220"/>
      <w:r>
        <w:rPr>
          <w:lang w:val="en-US"/>
        </w:rPr>
        <w:t xml:space="preserve">Desain Menerima </w:t>
      </w:r>
      <w:r w:rsidR="00051DBD" w:rsidRPr="00051DBD">
        <w:rPr>
          <w:i/>
          <w:lang w:val="en-US"/>
        </w:rPr>
        <w:t>Badges</w:t>
      </w:r>
      <w:bookmarkEnd w:id="299"/>
    </w:p>
    <w:p w14:paraId="661AA064" w14:textId="4BB59080" w:rsidR="00743F46" w:rsidRDefault="00CE4E40" w:rsidP="00CE4E40">
      <w:pPr>
        <w:pStyle w:val="ReportContent"/>
      </w:pPr>
      <w:r>
        <w:rPr>
          <w:lang w:val="en-GB"/>
        </w:rPr>
        <w:t xml:space="preserve">Pada tampilan menerima </w:t>
      </w:r>
      <w:r>
        <w:rPr>
          <w:i/>
          <w:lang w:val="en-GB"/>
        </w:rPr>
        <w:t xml:space="preserve">badges, </w:t>
      </w:r>
      <w:r>
        <w:rPr>
          <w:lang w:val="en-GB"/>
        </w:rPr>
        <w:t xml:space="preserve">terdapat </w:t>
      </w:r>
      <w:r>
        <w:rPr>
          <w:i/>
          <w:lang w:val="en-GB"/>
        </w:rPr>
        <w:t>pop up banner</w:t>
      </w:r>
      <w:r>
        <w:rPr>
          <w:lang w:val="en-GB"/>
        </w:rPr>
        <w:t xml:space="preserve"> yang menunjukkan </w:t>
      </w:r>
      <w:r>
        <w:rPr>
          <w:i/>
          <w:lang w:val="en-GB"/>
        </w:rPr>
        <w:t xml:space="preserve">badge </w:t>
      </w:r>
      <w:r>
        <w:rPr>
          <w:lang w:val="en-GB"/>
        </w:rPr>
        <w:t>yang berhasil didapatkan pengguna.</w:t>
      </w:r>
    </w:p>
    <w:p w14:paraId="61EB3DD1" w14:textId="77777777" w:rsidR="00743F46" w:rsidRDefault="00743F46" w:rsidP="00743F46">
      <w:pPr>
        <w:pStyle w:val="ReportContent"/>
        <w:keepNext/>
      </w:pPr>
      <w:r>
        <w:rPr>
          <w:noProof/>
          <w:lang w:eastAsia="id-ID"/>
        </w:rPr>
        <w:drawing>
          <wp:inline distT="0" distB="0" distL="0" distR="0" wp14:anchorId="711B7A6D" wp14:editId="074C6A72">
            <wp:extent cx="4210133" cy="2818665"/>
            <wp:effectExtent l="0" t="0" r="0" b="0"/>
            <wp:docPr id="75" name="Picture 75" descr="C:\Users\Marlina\AppData\Local\Microsoft\Windows\INetCache\Content.Word\7. Mendapatkan Ba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Marlina\AppData\Local\Microsoft\Windows\INetCache\Content.Word\7. Mendapatkan Badges.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25128" cy="2828704"/>
                    </a:xfrm>
                    <a:prstGeom prst="rect">
                      <a:avLst/>
                    </a:prstGeom>
                    <a:noFill/>
                    <a:ln>
                      <a:noFill/>
                    </a:ln>
                  </pic:spPr>
                </pic:pic>
              </a:graphicData>
            </a:graphic>
          </wp:inline>
        </w:drawing>
      </w:r>
    </w:p>
    <w:p w14:paraId="1775D935" w14:textId="771E74CC" w:rsidR="00743F46" w:rsidRPr="00743F46" w:rsidRDefault="00743F46" w:rsidP="00743F46">
      <w:pPr>
        <w:pStyle w:val="Caption"/>
        <w:rPr>
          <w:lang w:val="en-US"/>
        </w:rPr>
      </w:pPr>
      <w:bookmarkStart w:id="300" w:name="_Toc480239156"/>
      <w:r>
        <w:t xml:space="preserve">Gambar </w:t>
      </w:r>
      <w:fldSimple w:instr=" STYLEREF 1 \s ">
        <w:r w:rsidR="003A7C7F">
          <w:rPr>
            <w:noProof/>
          </w:rPr>
          <w:t>3</w:t>
        </w:r>
      </w:fldSimple>
      <w:r w:rsidR="003A7C7F">
        <w:t>.</w:t>
      </w:r>
      <w:fldSimple w:instr=" SEQ Gambar \* ARABIC \s 1 ">
        <w:r w:rsidR="003A7C7F">
          <w:rPr>
            <w:noProof/>
          </w:rPr>
          <w:t>65</w:t>
        </w:r>
      </w:fldSimple>
      <w:r>
        <w:rPr>
          <w:lang w:val="en-US"/>
        </w:rPr>
        <w:t xml:space="preserve"> Desain Menerima </w:t>
      </w:r>
      <w:r w:rsidR="00051DBD" w:rsidRPr="00051DBD">
        <w:rPr>
          <w:i/>
          <w:lang w:val="en-US"/>
        </w:rPr>
        <w:t>Badges</w:t>
      </w:r>
      <w:bookmarkEnd w:id="300"/>
    </w:p>
    <w:p w14:paraId="454B1E89" w14:textId="77777777" w:rsidR="00AA6F35" w:rsidRDefault="00AA6F35" w:rsidP="005E4589">
      <w:pPr>
        <w:pStyle w:val="ReportContent"/>
      </w:pPr>
    </w:p>
    <w:p w14:paraId="7B07EABF" w14:textId="6B1C1DA0" w:rsidR="00AA6F35" w:rsidRDefault="00AA6F35" w:rsidP="00AA6F35">
      <w:pPr>
        <w:pStyle w:val="Heading3"/>
      </w:pPr>
      <w:bookmarkStart w:id="301" w:name="_Toc480274221"/>
      <w:r>
        <w:rPr>
          <w:lang w:val="en-US"/>
        </w:rPr>
        <w:lastRenderedPageBreak/>
        <w:t xml:space="preserve">Desain Menambahkan </w:t>
      </w:r>
      <w:r w:rsidR="00051DBD" w:rsidRPr="00051DBD">
        <w:rPr>
          <w:i/>
          <w:lang w:val="en-US"/>
        </w:rPr>
        <w:t>Event</w:t>
      </w:r>
      <w:bookmarkEnd w:id="301"/>
    </w:p>
    <w:p w14:paraId="6ED1465C" w14:textId="77552B71" w:rsidR="00AA6F35" w:rsidRDefault="00F44A42" w:rsidP="00F44A42">
      <w:pPr>
        <w:pStyle w:val="ReportContent"/>
      </w:pPr>
      <w:r>
        <w:rPr>
          <w:lang w:val="en-GB"/>
        </w:rPr>
        <w:t xml:space="preserve">Pada tampilan menambah </w:t>
      </w:r>
      <w:r>
        <w:rPr>
          <w:i/>
          <w:lang w:val="en-GB"/>
        </w:rPr>
        <w:t xml:space="preserve">event, </w:t>
      </w:r>
      <w:r>
        <w:rPr>
          <w:lang w:val="en-GB"/>
        </w:rPr>
        <w:t>terdapat form dimana</w:t>
      </w:r>
      <w:r>
        <w:rPr>
          <w:i/>
          <w:lang w:val="en-GB"/>
        </w:rPr>
        <w:t xml:space="preserve"> </w:t>
      </w:r>
      <w:r>
        <w:rPr>
          <w:lang w:val="en-GB"/>
        </w:rPr>
        <w:t xml:space="preserve">admin dapat menambahkan </w:t>
      </w:r>
      <w:r w:rsidR="006E27AE">
        <w:rPr>
          <w:i/>
          <w:lang w:val="en-GB"/>
        </w:rPr>
        <w:t>event</w:t>
      </w:r>
      <w:r>
        <w:rPr>
          <w:lang w:val="en-GB"/>
        </w:rPr>
        <w:t xml:space="preserve">. Form tersebut berisi nama, gambar, </w:t>
      </w:r>
      <w:r>
        <w:rPr>
          <w:i/>
          <w:lang w:val="en-GB"/>
        </w:rPr>
        <w:t>badges</w:t>
      </w:r>
      <w:r w:rsidR="006E27AE">
        <w:rPr>
          <w:lang w:val="en-GB"/>
        </w:rPr>
        <w:t xml:space="preserve">, tanggal </w:t>
      </w:r>
      <w:r w:rsidR="006E27AE" w:rsidRPr="006E27AE">
        <w:rPr>
          <w:i/>
          <w:lang w:val="en-GB"/>
        </w:rPr>
        <w:t>event</w:t>
      </w:r>
      <w:r w:rsidR="006E27AE">
        <w:rPr>
          <w:lang w:val="en-GB"/>
        </w:rPr>
        <w:t xml:space="preserve"> dimulai</w:t>
      </w:r>
      <w:r>
        <w:rPr>
          <w:lang w:val="en-GB"/>
        </w:rPr>
        <w:t xml:space="preserve">, dan </w:t>
      </w:r>
      <w:r w:rsidR="006E27AE">
        <w:rPr>
          <w:lang w:val="en-GB"/>
        </w:rPr>
        <w:t xml:space="preserve">tanggal </w:t>
      </w:r>
      <w:r w:rsidR="006E27AE">
        <w:rPr>
          <w:i/>
          <w:lang w:val="en-GB"/>
        </w:rPr>
        <w:t xml:space="preserve">event </w:t>
      </w:r>
      <w:r w:rsidR="006E27AE">
        <w:rPr>
          <w:lang w:val="en-GB"/>
        </w:rPr>
        <w:t>berakhir</w:t>
      </w:r>
      <w:r>
        <w:rPr>
          <w:lang w:val="en-GB"/>
        </w:rPr>
        <w:t>.</w:t>
      </w:r>
    </w:p>
    <w:p w14:paraId="3122CAE4" w14:textId="77777777" w:rsidR="00AA6F35" w:rsidRDefault="00AA6F35" w:rsidP="00AA6F35">
      <w:pPr>
        <w:pStyle w:val="ReportContent"/>
        <w:keepNext/>
      </w:pPr>
      <w:r>
        <w:rPr>
          <w:noProof/>
          <w:lang w:eastAsia="id-ID"/>
        </w:rPr>
        <w:drawing>
          <wp:inline distT="0" distB="0" distL="0" distR="0" wp14:anchorId="1E582B89" wp14:editId="199C5036">
            <wp:extent cx="4017274" cy="2689547"/>
            <wp:effectExtent l="0" t="0" r="0" b="0"/>
            <wp:docPr id="76" name="Picture 76" descr="C:\Users\Marlina\AppData\Local\Microsoft\Windows\INetCache\Content.Word\13. Menambah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Marlina\AppData\Local\Microsoft\Windows\INetCache\Content.Word\13. Menambah Event.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31392" cy="2698999"/>
                    </a:xfrm>
                    <a:prstGeom prst="rect">
                      <a:avLst/>
                    </a:prstGeom>
                    <a:noFill/>
                    <a:ln>
                      <a:noFill/>
                    </a:ln>
                  </pic:spPr>
                </pic:pic>
              </a:graphicData>
            </a:graphic>
          </wp:inline>
        </w:drawing>
      </w:r>
    </w:p>
    <w:p w14:paraId="0B2639B8" w14:textId="6715EFB7" w:rsidR="00AA6F35" w:rsidRPr="00AA6F35" w:rsidRDefault="00AA6F35" w:rsidP="00AA6F35">
      <w:pPr>
        <w:pStyle w:val="Caption"/>
        <w:rPr>
          <w:lang w:val="en-US"/>
        </w:rPr>
      </w:pPr>
      <w:bookmarkStart w:id="302" w:name="_Toc480239157"/>
      <w:r>
        <w:t xml:space="preserve">Gambar </w:t>
      </w:r>
      <w:fldSimple w:instr=" STYLEREF 1 \s ">
        <w:r w:rsidR="003A7C7F">
          <w:rPr>
            <w:noProof/>
          </w:rPr>
          <w:t>3</w:t>
        </w:r>
      </w:fldSimple>
      <w:r w:rsidR="003A7C7F">
        <w:t>.</w:t>
      </w:r>
      <w:fldSimple w:instr=" SEQ Gambar \* ARABIC \s 1 ">
        <w:r w:rsidR="003A7C7F">
          <w:rPr>
            <w:noProof/>
          </w:rPr>
          <w:t>66</w:t>
        </w:r>
      </w:fldSimple>
      <w:r>
        <w:rPr>
          <w:lang w:val="en-US"/>
        </w:rPr>
        <w:t xml:space="preserve"> Desain Menambahkan </w:t>
      </w:r>
      <w:r w:rsidR="00051DBD" w:rsidRPr="00051DBD">
        <w:rPr>
          <w:i/>
          <w:lang w:val="en-US"/>
        </w:rPr>
        <w:t>Event</w:t>
      </w:r>
      <w:bookmarkEnd w:id="302"/>
    </w:p>
    <w:p w14:paraId="057BFEEB" w14:textId="77777777" w:rsidR="00AA6F35" w:rsidRDefault="00AA6F35" w:rsidP="005E4589">
      <w:pPr>
        <w:pStyle w:val="ReportContent"/>
      </w:pPr>
    </w:p>
    <w:p w14:paraId="34D3FE19" w14:textId="6E1A0B4B" w:rsidR="00AA6F35" w:rsidRDefault="00AA6F35" w:rsidP="00AA6F35">
      <w:pPr>
        <w:pStyle w:val="Heading3"/>
      </w:pPr>
      <w:bookmarkStart w:id="303" w:name="_Toc480274222"/>
      <w:r>
        <w:rPr>
          <w:lang w:val="en-US"/>
        </w:rPr>
        <w:t xml:space="preserve">Desain Mengubah </w:t>
      </w:r>
      <w:r w:rsidR="00051DBD" w:rsidRPr="00051DBD">
        <w:rPr>
          <w:i/>
          <w:lang w:val="en-US"/>
        </w:rPr>
        <w:t>Event</w:t>
      </w:r>
      <w:bookmarkEnd w:id="303"/>
    </w:p>
    <w:p w14:paraId="5017604C" w14:textId="263D5226" w:rsidR="00AA6F35" w:rsidRDefault="00861057" w:rsidP="00861057">
      <w:pPr>
        <w:pStyle w:val="ReportContent"/>
      </w:pPr>
      <w:r>
        <w:rPr>
          <w:lang w:val="en-GB"/>
        </w:rPr>
        <w:t xml:space="preserve">Pada tampilan mengubah </w:t>
      </w:r>
      <w:r>
        <w:rPr>
          <w:i/>
          <w:lang w:val="en-GB"/>
        </w:rPr>
        <w:t xml:space="preserve">event, </w:t>
      </w:r>
      <w:r>
        <w:rPr>
          <w:lang w:val="en-GB"/>
        </w:rPr>
        <w:t>terdapat form dimana</w:t>
      </w:r>
      <w:r>
        <w:rPr>
          <w:i/>
          <w:lang w:val="en-GB"/>
        </w:rPr>
        <w:t xml:space="preserve"> </w:t>
      </w:r>
      <w:r>
        <w:rPr>
          <w:lang w:val="en-GB"/>
        </w:rPr>
        <w:t xml:space="preserve">admin dapat mengubah data </w:t>
      </w:r>
      <w:r>
        <w:rPr>
          <w:i/>
          <w:lang w:val="en-GB"/>
        </w:rPr>
        <w:t>event</w:t>
      </w:r>
      <w:r>
        <w:rPr>
          <w:lang w:val="en-GB"/>
        </w:rPr>
        <w:t xml:space="preserve">. Data yang dapat diubah oleh pengguna adalah nama, gambar, </w:t>
      </w:r>
      <w:r>
        <w:rPr>
          <w:i/>
          <w:lang w:val="en-GB"/>
        </w:rPr>
        <w:t>badges</w:t>
      </w:r>
      <w:r>
        <w:rPr>
          <w:lang w:val="en-GB"/>
        </w:rPr>
        <w:t xml:space="preserve">, tanggal </w:t>
      </w:r>
      <w:r w:rsidRPr="006E27AE">
        <w:rPr>
          <w:i/>
          <w:lang w:val="en-GB"/>
        </w:rPr>
        <w:t>event</w:t>
      </w:r>
      <w:r>
        <w:rPr>
          <w:lang w:val="en-GB"/>
        </w:rPr>
        <w:t xml:space="preserve"> dimulai, dan tanggal </w:t>
      </w:r>
      <w:r>
        <w:rPr>
          <w:i/>
          <w:lang w:val="en-GB"/>
        </w:rPr>
        <w:t xml:space="preserve">event </w:t>
      </w:r>
      <w:r>
        <w:rPr>
          <w:lang w:val="en-GB"/>
        </w:rPr>
        <w:t xml:space="preserve">berakhir </w:t>
      </w:r>
      <w:r>
        <w:rPr>
          <w:i/>
          <w:lang w:val="en-GB"/>
        </w:rPr>
        <w:t>event</w:t>
      </w:r>
      <w:r>
        <w:rPr>
          <w:lang w:val="en-GB"/>
        </w:rPr>
        <w:t>.</w:t>
      </w:r>
    </w:p>
    <w:p w14:paraId="3DD6EE2B" w14:textId="77777777" w:rsidR="00AA6F35" w:rsidRDefault="00AA6F35" w:rsidP="00AA6F35">
      <w:pPr>
        <w:pStyle w:val="ReportContent"/>
        <w:keepNext/>
      </w:pPr>
      <w:r>
        <w:rPr>
          <w:noProof/>
          <w:lang w:eastAsia="id-ID"/>
        </w:rPr>
        <w:drawing>
          <wp:inline distT="0" distB="0" distL="0" distR="0" wp14:anchorId="7CEBD88F" wp14:editId="1CBDF552">
            <wp:extent cx="3963485" cy="2653535"/>
            <wp:effectExtent l="0" t="0" r="0" b="0"/>
            <wp:docPr id="77" name="Picture 77" descr="C:\Users\Marlina\AppData\Local\Microsoft\Windows\INetCache\Content.Word\14. Mengubah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Marlina\AppData\Local\Microsoft\Windows\INetCache\Content.Word\14. Mengubah Even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71116" cy="2658644"/>
                    </a:xfrm>
                    <a:prstGeom prst="rect">
                      <a:avLst/>
                    </a:prstGeom>
                    <a:noFill/>
                    <a:ln>
                      <a:noFill/>
                    </a:ln>
                  </pic:spPr>
                </pic:pic>
              </a:graphicData>
            </a:graphic>
          </wp:inline>
        </w:drawing>
      </w:r>
    </w:p>
    <w:p w14:paraId="45265661" w14:textId="580CCB39" w:rsidR="00AA6F35" w:rsidRPr="00AA6F35" w:rsidRDefault="00AA6F35" w:rsidP="00AA6F35">
      <w:pPr>
        <w:pStyle w:val="Caption"/>
        <w:rPr>
          <w:lang w:val="en-US"/>
        </w:rPr>
      </w:pPr>
      <w:bookmarkStart w:id="304" w:name="_Toc480239158"/>
      <w:r>
        <w:t xml:space="preserve">Gambar </w:t>
      </w:r>
      <w:fldSimple w:instr=" STYLEREF 1 \s ">
        <w:r w:rsidR="003A7C7F">
          <w:rPr>
            <w:noProof/>
          </w:rPr>
          <w:t>3</w:t>
        </w:r>
      </w:fldSimple>
      <w:r w:rsidR="003A7C7F">
        <w:t>.</w:t>
      </w:r>
      <w:fldSimple w:instr=" SEQ Gambar \* ARABIC \s 1 ">
        <w:r w:rsidR="003A7C7F">
          <w:rPr>
            <w:noProof/>
          </w:rPr>
          <w:t>67</w:t>
        </w:r>
      </w:fldSimple>
      <w:r>
        <w:rPr>
          <w:lang w:val="en-US"/>
        </w:rPr>
        <w:t xml:space="preserve"> Desain Mengubah </w:t>
      </w:r>
      <w:r w:rsidR="00051DBD" w:rsidRPr="00051DBD">
        <w:rPr>
          <w:i/>
          <w:lang w:val="en-US"/>
        </w:rPr>
        <w:t>Event</w:t>
      </w:r>
      <w:bookmarkEnd w:id="304"/>
    </w:p>
    <w:p w14:paraId="3292649E" w14:textId="77777777" w:rsidR="00AA6F35" w:rsidRDefault="00AA6F35" w:rsidP="005E4589">
      <w:pPr>
        <w:pStyle w:val="ReportContent"/>
      </w:pPr>
    </w:p>
    <w:p w14:paraId="700AF453" w14:textId="0DC93F34" w:rsidR="00AA6F35" w:rsidRDefault="00AA6F35" w:rsidP="00AA6F35">
      <w:pPr>
        <w:pStyle w:val="Heading3"/>
      </w:pPr>
      <w:bookmarkStart w:id="305" w:name="_Toc480274223"/>
      <w:r>
        <w:rPr>
          <w:lang w:val="en-US"/>
        </w:rPr>
        <w:lastRenderedPageBreak/>
        <w:t xml:space="preserve">Desain Melihat </w:t>
      </w:r>
      <w:r w:rsidR="00051DBD" w:rsidRPr="00051DBD">
        <w:rPr>
          <w:i/>
          <w:lang w:val="en-US"/>
        </w:rPr>
        <w:t>Event</w:t>
      </w:r>
      <w:bookmarkEnd w:id="305"/>
    </w:p>
    <w:p w14:paraId="6CCA0BCE" w14:textId="162E9C01" w:rsidR="00AA6F35" w:rsidRDefault="00D302EF" w:rsidP="00D302EF">
      <w:pPr>
        <w:pStyle w:val="ReportContent"/>
      </w:pPr>
      <w:r>
        <w:rPr>
          <w:lang w:val="en-GB"/>
        </w:rPr>
        <w:t xml:space="preserve">Pada tampilan melihat </w:t>
      </w:r>
      <w:r>
        <w:rPr>
          <w:i/>
          <w:lang w:val="en-GB"/>
        </w:rPr>
        <w:t xml:space="preserve">event, </w:t>
      </w:r>
      <w:r>
        <w:rPr>
          <w:lang w:val="en-GB"/>
        </w:rPr>
        <w:t xml:space="preserve">admin dapat melihat semua </w:t>
      </w:r>
      <w:r>
        <w:rPr>
          <w:i/>
          <w:lang w:val="en-GB"/>
        </w:rPr>
        <w:t xml:space="preserve">event </w:t>
      </w:r>
      <w:r>
        <w:rPr>
          <w:lang w:val="en-GB"/>
        </w:rPr>
        <w:t xml:space="preserve">yang telah dibuat. Pada tampilan ini, admin dapat melihat nama </w:t>
      </w:r>
      <w:r w:rsidRPr="00D302EF">
        <w:rPr>
          <w:i/>
          <w:lang w:val="en-GB"/>
        </w:rPr>
        <w:t>event</w:t>
      </w:r>
      <w:r>
        <w:rPr>
          <w:lang w:val="en-GB"/>
        </w:rPr>
        <w:t xml:space="preserve">, tanggal </w:t>
      </w:r>
      <w:r w:rsidRPr="006E27AE">
        <w:rPr>
          <w:i/>
          <w:lang w:val="en-GB"/>
        </w:rPr>
        <w:t>event</w:t>
      </w:r>
      <w:r>
        <w:rPr>
          <w:lang w:val="en-GB"/>
        </w:rPr>
        <w:t xml:space="preserve"> dimulai, dan tanggal </w:t>
      </w:r>
      <w:r>
        <w:rPr>
          <w:i/>
          <w:lang w:val="en-GB"/>
        </w:rPr>
        <w:t xml:space="preserve">event </w:t>
      </w:r>
      <w:r>
        <w:rPr>
          <w:lang w:val="en-GB"/>
        </w:rPr>
        <w:t>berakhir.</w:t>
      </w:r>
    </w:p>
    <w:p w14:paraId="1B6D2A46" w14:textId="77777777" w:rsidR="00AA6F35" w:rsidRDefault="00AA6F35" w:rsidP="00AA6F35">
      <w:pPr>
        <w:pStyle w:val="ReportContent"/>
        <w:keepNext/>
      </w:pPr>
      <w:r>
        <w:rPr>
          <w:noProof/>
          <w:lang w:eastAsia="id-ID"/>
        </w:rPr>
        <w:drawing>
          <wp:inline distT="0" distB="0" distL="0" distR="0" wp14:anchorId="46C934D5" wp14:editId="3E790C21">
            <wp:extent cx="4129549" cy="2764715"/>
            <wp:effectExtent l="0" t="0" r="0" b="0"/>
            <wp:docPr id="78" name="Picture 78" descr="C:\Users\Marlina\AppData\Local\Microsoft\Windows\INetCache\Content.Word\15. Melihat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Marlina\AppData\Local\Microsoft\Windows\INetCache\Content.Word\15. Melihat Event.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8261" cy="2777243"/>
                    </a:xfrm>
                    <a:prstGeom prst="rect">
                      <a:avLst/>
                    </a:prstGeom>
                    <a:noFill/>
                    <a:ln>
                      <a:noFill/>
                    </a:ln>
                  </pic:spPr>
                </pic:pic>
              </a:graphicData>
            </a:graphic>
          </wp:inline>
        </w:drawing>
      </w:r>
    </w:p>
    <w:p w14:paraId="3BE22EC3" w14:textId="28EABFE9" w:rsidR="00AA6F35" w:rsidRPr="00AA6F35" w:rsidRDefault="00AA6F35" w:rsidP="00AA6F35">
      <w:pPr>
        <w:pStyle w:val="Caption"/>
        <w:rPr>
          <w:lang w:val="en-US"/>
        </w:rPr>
      </w:pPr>
      <w:bookmarkStart w:id="306" w:name="_Toc480239159"/>
      <w:r>
        <w:t xml:space="preserve">Gambar </w:t>
      </w:r>
      <w:fldSimple w:instr=" STYLEREF 1 \s ">
        <w:r w:rsidR="003A7C7F">
          <w:rPr>
            <w:noProof/>
          </w:rPr>
          <w:t>3</w:t>
        </w:r>
      </w:fldSimple>
      <w:r w:rsidR="003A7C7F">
        <w:t>.</w:t>
      </w:r>
      <w:fldSimple w:instr=" SEQ Gambar \* ARABIC \s 1 ">
        <w:r w:rsidR="003A7C7F">
          <w:rPr>
            <w:noProof/>
          </w:rPr>
          <w:t>68</w:t>
        </w:r>
      </w:fldSimple>
      <w:r>
        <w:rPr>
          <w:lang w:val="en-US"/>
        </w:rPr>
        <w:t xml:space="preserve"> Desain Melihat </w:t>
      </w:r>
      <w:r w:rsidR="00051DBD" w:rsidRPr="00051DBD">
        <w:rPr>
          <w:i/>
          <w:lang w:val="en-US"/>
        </w:rPr>
        <w:t>Event</w:t>
      </w:r>
      <w:bookmarkEnd w:id="306"/>
    </w:p>
    <w:p w14:paraId="1C021ED1" w14:textId="77777777" w:rsidR="00AA6F35" w:rsidRDefault="00AA6F35" w:rsidP="005E4589">
      <w:pPr>
        <w:pStyle w:val="ReportContent"/>
      </w:pPr>
    </w:p>
    <w:p w14:paraId="35924466" w14:textId="7AEF16D9" w:rsidR="00AA6F35" w:rsidRDefault="00AA6F35" w:rsidP="00AA6F35">
      <w:pPr>
        <w:pStyle w:val="Heading3"/>
      </w:pPr>
      <w:bookmarkStart w:id="307" w:name="_Toc480274224"/>
      <w:r>
        <w:rPr>
          <w:lang w:val="en-US"/>
        </w:rPr>
        <w:t xml:space="preserve">Desain Menghapus </w:t>
      </w:r>
      <w:r w:rsidR="00051DBD" w:rsidRPr="00051DBD">
        <w:rPr>
          <w:i/>
          <w:lang w:val="en-US"/>
        </w:rPr>
        <w:t>Event</w:t>
      </w:r>
      <w:bookmarkEnd w:id="307"/>
    </w:p>
    <w:p w14:paraId="25640354" w14:textId="451A3F70" w:rsidR="00AA6F35" w:rsidRDefault="001531F2" w:rsidP="001531F2">
      <w:pPr>
        <w:pStyle w:val="ReportContent"/>
      </w:pPr>
      <w:r>
        <w:rPr>
          <w:lang w:val="en-GB"/>
        </w:rPr>
        <w:t xml:space="preserve">Pada tampilan menghapus </w:t>
      </w:r>
      <w:r>
        <w:rPr>
          <w:i/>
          <w:lang w:val="en-GB"/>
        </w:rPr>
        <w:t xml:space="preserve">event, </w:t>
      </w:r>
      <w:r>
        <w:rPr>
          <w:lang w:val="en-GB"/>
        </w:rPr>
        <w:t>terdapat form dimana</w:t>
      </w:r>
      <w:r>
        <w:rPr>
          <w:i/>
          <w:lang w:val="en-GB"/>
        </w:rPr>
        <w:t xml:space="preserve"> </w:t>
      </w:r>
      <w:r>
        <w:rPr>
          <w:lang w:val="en-GB"/>
        </w:rPr>
        <w:t xml:space="preserve">admin dapat </w:t>
      </w:r>
      <w:r w:rsidR="005658A1">
        <w:rPr>
          <w:lang w:val="en-GB"/>
        </w:rPr>
        <w:t>menghapus</w:t>
      </w:r>
      <w:r>
        <w:rPr>
          <w:lang w:val="en-GB"/>
        </w:rPr>
        <w:t xml:space="preserve"> </w:t>
      </w:r>
      <w:r>
        <w:rPr>
          <w:i/>
          <w:lang w:val="en-GB"/>
        </w:rPr>
        <w:t>event</w:t>
      </w:r>
      <w:r>
        <w:rPr>
          <w:lang w:val="en-GB"/>
        </w:rPr>
        <w:t>.</w:t>
      </w:r>
    </w:p>
    <w:p w14:paraId="321E37C2" w14:textId="77777777" w:rsidR="00AA6F35" w:rsidRDefault="00AA6F35" w:rsidP="00AA6F35">
      <w:pPr>
        <w:pStyle w:val="ReportContent"/>
        <w:keepNext/>
      </w:pPr>
      <w:r>
        <w:rPr>
          <w:noProof/>
          <w:lang w:eastAsia="id-ID"/>
        </w:rPr>
        <w:drawing>
          <wp:inline distT="0" distB="0" distL="0" distR="0" wp14:anchorId="0D4543BF" wp14:editId="44D31073">
            <wp:extent cx="4386642" cy="2936837"/>
            <wp:effectExtent l="0" t="0" r="0" b="0"/>
            <wp:docPr id="79" name="Picture 79" descr="C:\Users\Marlina\AppData\Local\Microsoft\Windows\INetCache\Content.Word\16. Menghapus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Marlina\AppData\Local\Microsoft\Windows\INetCache\Content.Word\16. Menghapus Even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94145" cy="2941860"/>
                    </a:xfrm>
                    <a:prstGeom prst="rect">
                      <a:avLst/>
                    </a:prstGeom>
                    <a:noFill/>
                    <a:ln>
                      <a:noFill/>
                    </a:ln>
                  </pic:spPr>
                </pic:pic>
              </a:graphicData>
            </a:graphic>
          </wp:inline>
        </w:drawing>
      </w:r>
    </w:p>
    <w:p w14:paraId="795B5E98" w14:textId="5D144779" w:rsidR="00AA6F35" w:rsidRPr="00AA6F35" w:rsidRDefault="00AA6F35" w:rsidP="00AA6F35">
      <w:pPr>
        <w:pStyle w:val="Caption"/>
        <w:rPr>
          <w:lang w:val="en-US"/>
        </w:rPr>
      </w:pPr>
      <w:bookmarkStart w:id="308" w:name="_Toc480239160"/>
      <w:r>
        <w:t xml:space="preserve">Gambar </w:t>
      </w:r>
      <w:fldSimple w:instr=" STYLEREF 1 \s ">
        <w:r w:rsidR="003A7C7F">
          <w:rPr>
            <w:noProof/>
          </w:rPr>
          <w:t>3</w:t>
        </w:r>
      </w:fldSimple>
      <w:r w:rsidR="003A7C7F">
        <w:t>.</w:t>
      </w:r>
      <w:fldSimple w:instr=" SEQ Gambar \* ARABIC \s 1 ">
        <w:r w:rsidR="003A7C7F">
          <w:rPr>
            <w:noProof/>
          </w:rPr>
          <w:t>69</w:t>
        </w:r>
      </w:fldSimple>
      <w:r>
        <w:rPr>
          <w:lang w:val="en-US"/>
        </w:rPr>
        <w:t xml:space="preserve"> Desain Menghapus </w:t>
      </w:r>
      <w:r w:rsidR="00051DBD" w:rsidRPr="00051DBD">
        <w:rPr>
          <w:i/>
          <w:lang w:val="en-US"/>
        </w:rPr>
        <w:t>Event</w:t>
      </w:r>
      <w:bookmarkEnd w:id="308"/>
    </w:p>
    <w:p w14:paraId="20A44ABD" w14:textId="77777777" w:rsidR="00C94EF1" w:rsidRDefault="00C94EF1" w:rsidP="005E4589">
      <w:pPr>
        <w:pStyle w:val="ReportContent"/>
      </w:pPr>
    </w:p>
    <w:p w14:paraId="2350BCAA" w14:textId="3261FA74" w:rsidR="00C94EF1" w:rsidRDefault="00C94EF1" w:rsidP="00C94EF1">
      <w:pPr>
        <w:pStyle w:val="Heading3"/>
      </w:pPr>
      <w:bookmarkStart w:id="309" w:name="_Toc480274225"/>
      <w:r>
        <w:rPr>
          <w:lang w:val="en-US"/>
        </w:rPr>
        <w:lastRenderedPageBreak/>
        <w:t xml:space="preserve">Desain Menerima </w:t>
      </w:r>
      <w:r w:rsidR="00051DBD" w:rsidRPr="00051DBD">
        <w:rPr>
          <w:i/>
          <w:lang w:val="en-US"/>
        </w:rPr>
        <w:t>Event</w:t>
      </w:r>
      <w:bookmarkEnd w:id="309"/>
    </w:p>
    <w:p w14:paraId="61F687B5" w14:textId="041D4F46" w:rsidR="00C94EF1" w:rsidRDefault="004B25CF" w:rsidP="004B25CF">
      <w:pPr>
        <w:pStyle w:val="ReportContent"/>
      </w:pPr>
      <w:r>
        <w:rPr>
          <w:lang w:val="en-GB"/>
        </w:rPr>
        <w:t xml:space="preserve">Pada tampilan menerima </w:t>
      </w:r>
      <w:r>
        <w:rPr>
          <w:i/>
          <w:lang w:val="en-GB"/>
        </w:rPr>
        <w:t xml:space="preserve">event, </w:t>
      </w:r>
      <w:r>
        <w:rPr>
          <w:lang w:val="en-GB"/>
        </w:rPr>
        <w:t xml:space="preserve">terdapat </w:t>
      </w:r>
      <w:r>
        <w:rPr>
          <w:i/>
          <w:lang w:val="en-GB"/>
        </w:rPr>
        <w:t xml:space="preserve">pop up banner </w:t>
      </w:r>
      <w:r>
        <w:rPr>
          <w:lang w:val="en-GB"/>
        </w:rPr>
        <w:t>yang ditampilkan pada halaman utama pengguna.</w:t>
      </w:r>
    </w:p>
    <w:p w14:paraId="508369BA" w14:textId="77777777" w:rsidR="00C94EF1" w:rsidRDefault="00C94EF1" w:rsidP="00C94EF1">
      <w:pPr>
        <w:pStyle w:val="ReportContent"/>
        <w:keepNext/>
      </w:pPr>
      <w:r>
        <w:rPr>
          <w:noProof/>
          <w:lang w:eastAsia="id-ID"/>
        </w:rPr>
        <w:drawing>
          <wp:inline distT="0" distB="0" distL="0" distR="0" wp14:anchorId="6D525221" wp14:editId="702AEA09">
            <wp:extent cx="4458337" cy="2984836"/>
            <wp:effectExtent l="0" t="0" r="0" b="0"/>
            <wp:docPr id="80" name="Picture 80" descr="C:\Users\Marlina\AppData\Local\Microsoft\Windows\INetCache\Content.Word\17. Mendapatkan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Marlina\AppData\Local\Microsoft\Windows\INetCache\Content.Word\17. Mendapatkan Even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69550" cy="2992343"/>
                    </a:xfrm>
                    <a:prstGeom prst="rect">
                      <a:avLst/>
                    </a:prstGeom>
                    <a:noFill/>
                    <a:ln>
                      <a:noFill/>
                    </a:ln>
                  </pic:spPr>
                </pic:pic>
              </a:graphicData>
            </a:graphic>
          </wp:inline>
        </w:drawing>
      </w:r>
    </w:p>
    <w:p w14:paraId="7E01E8A0" w14:textId="5DB61506" w:rsidR="00C94EF1" w:rsidRPr="00C94EF1" w:rsidRDefault="00C94EF1" w:rsidP="00C94EF1">
      <w:pPr>
        <w:pStyle w:val="Caption"/>
        <w:rPr>
          <w:lang w:val="en-US"/>
        </w:rPr>
      </w:pPr>
      <w:bookmarkStart w:id="310" w:name="_Toc480239161"/>
      <w:r>
        <w:t xml:space="preserve">Gambar </w:t>
      </w:r>
      <w:fldSimple w:instr=" STYLEREF 1 \s ">
        <w:r w:rsidR="003A7C7F">
          <w:rPr>
            <w:noProof/>
          </w:rPr>
          <w:t>3</w:t>
        </w:r>
      </w:fldSimple>
      <w:r w:rsidR="003A7C7F">
        <w:t>.</w:t>
      </w:r>
      <w:fldSimple w:instr=" SEQ Gambar \* ARABIC \s 1 ">
        <w:r w:rsidR="003A7C7F">
          <w:rPr>
            <w:noProof/>
          </w:rPr>
          <w:t>70</w:t>
        </w:r>
      </w:fldSimple>
      <w:r>
        <w:rPr>
          <w:lang w:val="en-US"/>
        </w:rPr>
        <w:t xml:space="preserve"> Desain Menerima </w:t>
      </w:r>
      <w:r w:rsidR="00051DBD" w:rsidRPr="00051DBD">
        <w:rPr>
          <w:i/>
          <w:lang w:val="en-US"/>
        </w:rPr>
        <w:t>Event</w:t>
      </w:r>
      <w:bookmarkEnd w:id="310"/>
    </w:p>
    <w:p w14:paraId="50BAADBC" w14:textId="77777777" w:rsidR="00C94EF1" w:rsidRDefault="00C94EF1" w:rsidP="005E4589">
      <w:pPr>
        <w:pStyle w:val="ReportContent"/>
      </w:pPr>
    </w:p>
    <w:p w14:paraId="24467ED4" w14:textId="4FC3A574" w:rsidR="00C94EF1" w:rsidRDefault="00C94EF1" w:rsidP="00C94EF1">
      <w:pPr>
        <w:pStyle w:val="Heading3"/>
      </w:pPr>
      <w:bookmarkStart w:id="311" w:name="_Toc480274226"/>
      <w:r>
        <w:rPr>
          <w:lang w:val="en-US"/>
        </w:rPr>
        <w:t xml:space="preserve">Desain Menambahkan </w:t>
      </w:r>
      <w:r w:rsidR="00051DBD" w:rsidRPr="00051DBD">
        <w:rPr>
          <w:i/>
          <w:lang w:val="en-US"/>
        </w:rPr>
        <w:t>Mystery Box</w:t>
      </w:r>
      <w:bookmarkEnd w:id="311"/>
    </w:p>
    <w:p w14:paraId="435E1271" w14:textId="6A7F58A4" w:rsidR="00C94EF1" w:rsidRDefault="004B25CF" w:rsidP="004B25CF">
      <w:pPr>
        <w:pStyle w:val="ReportContent"/>
      </w:pPr>
      <w:r>
        <w:rPr>
          <w:lang w:val="en-GB"/>
        </w:rPr>
        <w:t xml:space="preserve">Pada tampilan menambah </w:t>
      </w:r>
      <w:r w:rsidR="0042047E">
        <w:rPr>
          <w:i/>
          <w:lang w:val="en-GB"/>
        </w:rPr>
        <w:t>mystery box</w:t>
      </w:r>
      <w:r>
        <w:rPr>
          <w:i/>
          <w:lang w:val="en-GB"/>
        </w:rPr>
        <w:t xml:space="preserve">, </w:t>
      </w:r>
      <w:r>
        <w:rPr>
          <w:lang w:val="en-GB"/>
        </w:rPr>
        <w:t>terdapat form dimana</w:t>
      </w:r>
      <w:r>
        <w:rPr>
          <w:i/>
          <w:lang w:val="en-GB"/>
        </w:rPr>
        <w:t xml:space="preserve"> </w:t>
      </w:r>
      <w:r>
        <w:rPr>
          <w:lang w:val="en-GB"/>
        </w:rPr>
        <w:t xml:space="preserve">admin dapat menambahkan </w:t>
      </w:r>
      <w:r w:rsidR="0042047E">
        <w:rPr>
          <w:i/>
          <w:lang w:val="en-GB"/>
        </w:rPr>
        <w:t>mystery box</w:t>
      </w:r>
      <w:r>
        <w:rPr>
          <w:lang w:val="en-GB"/>
        </w:rPr>
        <w:t xml:space="preserve">. Form tersebut berisi nama, </w:t>
      </w:r>
      <w:r>
        <w:rPr>
          <w:i/>
          <w:lang w:val="en-GB"/>
        </w:rPr>
        <w:t>badges</w:t>
      </w:r>
      <w:r>
        <w:rPr>
          <w:lang w:val="en-GB"/>
        </w:rPr>
        <w:t>, dan deskripsi.</w:t>
      </w:r>
    </w:p>
    <w:p w14:paraId="7B9281E9" w14:textId="77777777" w:rsidR="00C94EF1" w:rsidRDefault="00C94EF1" w:rsidP="00C94EF1">
      <w:pPr>
        <w:pStyle w:val="ReportContent"/>
        <w:keepNext/>
      </w:pPr>
      <w:r>
        <w:rPr>
          <w:noProof/>
          <w:lang w:eastAsia="id-ID"/>
        </w:rPr>
        <w:drawing>
          <wp:inline distT="0" distB="0" distL="0" distR="0" wp14:anchorId="012100D6" wp14:editId="39614871">
            <wp:extent cx="4383034" cy="2934421"/>
            <wp:effectExtent l="0" t="0" r="0" b="0"/>
            <wp:docPr id="81" name="Picture 81" descr="C:\Users\Marlina\AppData\Local\Microsoft\Windows\INetCache\Content.Word\8. Menambah Myste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Marlina\AppData\Local\Microsoft\Windows\INetCache\Content.Word\8. Menambah Mystery Box.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92140" cy="2940517"/>
                    </a:xfrm>
                    <a:prstGeom prst="rect">
                      <a:avLst/>
                    </a:prstGeom>
                    <a:noFill/>
                    <a:ln>
                      <a:noFill/>
                    </a:ln>
                  </pic:spPr>
                </pic:pic>
              </a:graphicData>
            </a:graphic>
          </wp:inline>
        </w:drawing>
      </w:r>
    </w:p>
    <w:p w14:paraId="6E38C2E4" w14:textId="79E47F5F" w:rsidR="00C94EF1" w:rsidRPr="00C94EF1" w:rsidRDefault="00C94EF1" w:rsidP="00C94EF1">
      <w:pPr>
        <w:pStyle w:val="Caption"/>
        <w:rPr>
          <w:lang w:val="en-US"/>
        </w:rPr>
      </w:pPr>
      <w:bookmarkStart w:id="312" w:name="_Toc480239162"/>
      <w:r>
        <w:t xml:space="preserve">Gambar </w:t>
      </w:r>
      <w:fldSimple w:instr=" STYLEREF 1 \s ">
        <w:r w:rsidR="003A7C7F">
          <w:rPr>
            <w:noProof/>
          </w:rPr>
          <w:t>3</w:t>
        </w:r>
      </w:fldSimple>
      <w:r w:rsidR="003A7C7F">
        <w:t>.</w:t>
      </w:r>
      <w:fldSimple w:instr=" SEQ Gambar \* ARABIC \s 1 ">
        <w:r w:rsidR="003A7C7F">
          <w:rPr>
            <w:noProof/>
          </w:rPr>
          <w:t>71</w:t>
        </w:r>
      </w:fldSimple>
      <w:r>
        <w:rPr>
          <w:lang w:val="en-US"/>
        </w:rPr>
        <w:t xml:space="preserve"> Desain Menambahkan </w:t>
      </w:r>
      <w:r w:rsidR="00051DBD" w:rsidRPr="00051DBD">
        <w:rPr>
          <w:i/>
          <w:lang w:val="en-US"/>
        </w:rPr>
        <w:t>Mystery Box</w:t>
      </w:r>
      <w:bookmarkEnd w:id="312"/>
    </w:p>
    <w:p w14:paraId="6531DD8C" w14:textId="77777777" w:rsidR="00C94EF1" w:rsidRDefault="00C94EF1" w:rsidP="005E4589">
      <w:pPr>
        <w:pStyle w:val="ReportContent"/>
      </w:pPr>
    </w:p>
    <w:p w14:paraId="0F6499F4" w14:textId="30014291" w:rsidR="00C94EF1" w:rsidRDefault="00C94EF1" w:rsidP="00C94EF1">
      <w:pPr>
        <w:pStyle w:val="Heading3"/>
      </w:pPr>
      <w:bookmarkStart w:id="313" w:name="_Toc480274227"/>
      <w:r>
        <w:rPr>
          <w:lang w:val="en-US"/>
        </w:rPr>
        <w:lastRenderedPageBreak/>
        <w:t xml:space="preserve">Desain Mengubah </w:t>
      </w:r>
      <w:r w:rsidR="00051DBD" w:rsidRPr="00051DBD">
        <w:rPr>
          <w:i/>
          <w:lang w:val="en-US"/>
        </w:rPr>
        <w:t>Mystery Box</w:t>
      </w:r>
      <w:bookmarkEnd w:id="313"/>
    </w:p>
    <w:p w14:paraId="5985494A" w14:textId="6301F355" w:rsidR="0042047E" w:rsidRDefault="0042047E" w:rsidP="0042047E">
      <w:pPr>
        <w:pStyle w:val="ReportContent"/>
      </w:pPr>
      <w:r>
        <w:rPr>
          <w:lang w:val="en-GB"/>
        </w:rPr>
        <w:t xml:space="preserve">Pada tampilan menambah </w:t>
      </w:r>
      <w:r>
        <w:rPr>
          <w:i/>
          <w:lang w:val="en-GB"/>
        </w:rPr>
        <w:t xml:space="preserve">mystery box, </w:t>
      </w:r>
      <w:r>
        <w:rPr>
          <w:lang w:val="en-GB"/>
        </w:rPr>
        <w:t>terdapat form dimana</w:t>
      </w:r>
      <w:r>
        <w:rPr>
          <w:i/>
          <w:lang w:val="en-GB"/>
        </w:rPr>
        <w:t xml:space="preserve"> </w:t>
      </w:r>
      <w:r>
        <w:rPr>
          <w:lang w:val="en-GB"/>
        </w:rPr>
        <w:t xml:space="preserve">admin dapat mengubah </w:t>
      </w:r>
      <w:r>
        <w:rPr>
          <w:i/>
          <w:lang w:val="en-GB"/>
        </w:rPr>
        <w:t>mystery box</w:t>
      </w:r>
      <w:r>
        <w:rPr>
          <w:lang w:val="en-GB"/>
        </w:rPr>
        <w:t xml:space="preserve">. Admin dapat mengubah nama, </w:t>
      </w:r>
      <w:r>
        <w:rPr>
          <w:i/>
          <w:lang w:val="en-GB"/>
        </w:rPr>
        <w:t>badges</w:t>
      </w:r>
      <w:r>
        <w:rPr>
          <w:lang w:val="en-GB"/>
        </w:rPr>
        <w:t xml:space="preserve">, dan deskripsi </w:t>
      </w:r>
      <w:r>
        <w:rPr>
          <w:i/>
          <w:lang w:val="en-GB"/>
        </w:rPr>
        <w:t>mystery box</w:t>
      </w:r>
      <w:r>
        <w:rPr>
          <w:lang w:val="en-GB"/>
        </w:rPr>
        <w:t>.</w:t>
      </w:r>
    </w:p>
    <w:p w14:paraId="47CC47F8" w14:textId="77777777" w:rsidR="00C94EF1" w:rsidRDefault="00C94EF1" w:rsidP="00C94EF1">
      <w:pPr>
        <w:pStyle w:val="ReportContent"/>
        <w:keepNext/>
      </w:pPr>
      <w:r>
        <w:rPr>
          <w:noProof/>
          <w:lang w:eastAsia="id-ID"/>
        </w:rPr>
        <w:drawing>
          <wp:inline distT="0" distB="0" distL="0" distR="0" wp14:anchorId="041557AB" wp14:editId="6424E38D">
            <wp:extent cx="4426064" cy="2963230"/>
            <wp:effectExtent l="0" t="0" r="0" b="0"/>
            <wp:docPr id="82" name="Picture 82" descr="C:\Users\Marlina\AppData\Local\Microsoft\Windows\INetCache\Content.Word\9. Mengubah Myste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Marlina\AppData\Local\Microsoft\Windows\INetCache\Content.Word\9. Mengubah Mystery Box.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38929" cy="2971843"/>
                    </a:xfrm>
                    <a:prstGeom prst="rect">
                      <a:avLst/>
                    </a:prstGeom>
                    <a:noFill/>
                    <a:ln>
                      <a:noFill/>
                    </a:ln>
                  </pic:spPr>
                </pic:pic>
              </a:graphicData>
            </a:graphic>
          </wp:inline>
        </w:drawing>
      </w:r>
    </w:p>
    <w:p w14:paraId="06290FE0" w14:textId="5349C7D7" w:rsidR="00C94EF1" w:rsidRPr="00C94EF1" w:rsidRDefault="00C94EF1" w:rsidP="00C94EF1">
      <w:pPr>
        <w:pStyle w:val="Caption"/>
        <w:rPr>
          <w:lang w:val="en-US"/>
        </w:rPr>
      </w:pPr>
      <w:bookmarkStart w:id="314" w:name="_Toc480239163"/>
      <w:r>
        <w:t xml:space="preserve">Gambar </w:t>
      </w:r>
      <w:fldSimple w:instr=" STYLEREF 1 \s ">
        <w:r w:rsidR="003A7C7F">
          <w:rPr>
            <w:noProof/>
          </w:rPr>
          <w:t>3</w:t>
        </w:r>
      </w:fldSimple>
      <w:r w:rsidR="003A7C7F">
        <w:t>.</w:t>
      </w:r>
      <w:fldSimple w:instr=" SEQ Gambar \* ARABIC \s 1 ">
        <w:r w:rsidR="003A7C7F">
          <w:rPr>
            <w:noProof/>
          </w:rPr>
          <w:t>72</w:t>
        </w:r>
      </w:fldSimple>
      <w:r>
        <w:rPr>
          <w:lang w:val="en-US"/>
        </w:rPr>
        <w:t xml:space="preserve"> Desain Mengubah </w:t>
      </w:r>
      <w:r w:rsidR="00051DBD" w:rsidRPr="00051DBD">
        <w:rPr>
          <w:i/>
          <w:lang w:val="en-US"/>
        </w:rPr>
        <w:t>Mystery Box</w:t>
      </w:r>
      <w:bookmarkEnd w:id="314"/>
    </w:p>
    <w:p w14:paraId="4FEB7D16" w14:textId="77777777" w:rsidR="00C94EF1" w:rsidRDefault="00C94EF1" w:rsidP="005E4589">
      <w:pPr>
        <w:pStyle w:val="ReportContent"/>
      </w:pPr>
    </w:p>
    <w:p w14:paraId="13E4348F" w14:textId="1AF83175" w:rsidR="00C94EF1" w:rsidRDefault="00C94EF1" w:rsidP="00C94EF1">
      <w:pPr>
        <w:pStyle w:val="Heading3"/>
      </w:pPr>
      <w:bookmarkStart w:id="315" w:name="_Toc480274228"/>
      <w:r>
        <w:rPr>
          <w:lang w:val="en-US"/>
        </w:rPr>
        <w:t xml:space="preserve">Desain Melihat </w:t>
      </w:r>
      <w:r w:rsidR="00051DBD" w:rsidRPr="00051DBD">
        <w:rPr>
          <w:i/>
          <w:lang w:val="en-US"/>
        </w:rPr>
        <w:t>Mystery Box</w:t>
      </w:r>
      <w:bookmarkEnd w:id="315"/>
    </w:p>
    <w:p w14:paraId="2286597F" w14:textId="631BE7BE" w:rsidR="00C94EF1" w:rsidRDefault="006F2819" w:rsidP="006F2819">
      <w:pPr>
        <w:pStyle w:val="ReportContent"/>
      </w:pPr>
      <w:r>
        <w:rPr>
          <w:lang w:val="en-GB"/>
        </w:rPr>
        <w:t xml:space="preserve">Pada tampilan melihat </w:t>
      </w:r>
      <w:r>
        <w:rPr>
          <w:i/>
          <w:lang w:val="en-GB"/>
        </w:rPr>
        <w:t xml:space="preserve">mystery box, </w:t>
      </w:r>
      <w:r>
        <w:rPr>
          <w:lang w:val="en-GB"/>
        </w:rPr>
        <w:t xml:space="preserve">admin dapat melihat </w:t>
      </w:r>
      <w:r>
        <w:rPr>
          <w:i/>
          <w:lang w:val="en-GB"/>
        </w:rPr>
        <w:t xml:space="preserve">mystery box </w:t>
      </w:r>
      <w:r>
        <w:rPr>
          <w:lang w:val="en-GB"/>
        </w:rPr>
        <w:t>yang telah dibuat.</w:t>
      </w:r>
    </w:p>
    <w:p w14:paraId="1134A25E" w14:textId="77777777" w:rsidR="00C94EF1" w:rsidRDefault="00C94EF1" w:rsidP="00C94EF1">
      <w:pPr>
        <w:pStyle w:val="ReportContent"/>
        <w:keepNext/>
      </w:pPr>
      <w:r>
        <w:rPr>
          <w:noProof/>
          <w:lang w:eastAsia="id-ID"/>
        </w:rPr>
        <w:drawing>
          <wp:inline distT="0" distB="0" distL="0" distR="0" wp14:anchorId="0A5DB745" wp14:editId="763A8384">
            <wp:extent cx="4329245" cy="2898410"/>
            <wp:effectExtent l="0" t="0" r="0" b="0"/>
            <wp:docPr id="83" name="Picture 83" descr="C:\Users\Marlina\AppData\Local\Microsoft\Windows\INetCache\Content.Word\10. Melihat Myste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Marlina\AppData\Local\Microsoft\Windows\INetCache\Content.Word\10. Melihat Mystery Box.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37999" cy="2904271"/>
                    </a:xfrm>
                    <a:prstGeom prst="rect">
                      <a:avLst/>
                    </a:prstGeom>
                    <a:noFill/>
                    <a:ln>
                      <a:noFill/>
                    </a:ln>
                  </pic:spPr>
                </pic:pic>
              </a:graphicData>
            </a:graphic>
          </wp:inline>
        </w:drawing>
      </w:r>
    </w:p>
    <w:p w14:paraId="36EE34BA" w14:textId="3CE12AF7" w:rsidR="00C94EF1" w:rsidRPr="0049150E" w:rsidRDefault="00C94EF1" w:rsidP="0049150E">
      <w:pPr>
        <w:pStyle w:val="Caption"/>
        <w:rPr>
          <w:lang w:val="en-US"/>
        </w:rPr>
      </w:pPr>
      <w:bookmarkStart w:id="316" w:name="_Toc480239164"/>
      <w:r>
        <w:t xml:space="preserve">Gambar </w:t>
      </w:r>
      <w:fldSimple w:instr=" STYLEREF 1 \s ">
        <w:r w:rsidR="003A7C7F">
          <w:rPr>
            <w:noProof/>
          </w:rPr>
          <w:t>3</w:t>
        </w:r>
      </w:fldSimple>
      <w:r w:rsidR="003A7C7F">
        <w:t>.</w:t>
      </w:r>
      <w:fldSimple w:instr=" SEQ Gambar \* ARABIC \s 1 ">
        <w:r w:rsidR="003A7C7F">
          <w:rPr>
            <w:noProof/>
          </w:rPr>
          <w:t>73</w:t>
        </w:r>
      </w:fldSimple>
      <w:r>
        <w:rPr>
          <w:lang w:val="en-US"/>
        </w:rPr>
        <w:t xml:space="preserve"> Desain Melihat </w:t>
      </w:r>
      <w:r w:rsidR="00051DBD" w:rsidRPr="00051DBD">
        <w:rPr>
          <w:i/>
          <w:lang w:val="en-US"/>
        </w:rPr>
        <w:t>Mystery Box</w:t>
      </w:r>
      <w:bookmarkEnd w:id="316"/>
    </w:p>
    <w:p w14:paraId="6A41F105" w14:textId="70D3443D" w:rsidR="00C94EF1" w:rsidRDefault="00C94EF1" w:rsidP="00C94EF1">
      <w:pPr>
        <w:pStyle w:val="Heading3"/>
      </w:pPr>
      <w:bookmarkStart w:id="317" w:name="_Toc480274229"/>
      <w:r>
        <w:rPr>
          <w:lang w:val="en-US"/>
        </w:rPr>
        <w:lastRenderedPageBreak/>
        <w:t xml:space="preserve">Desain Menghapus </w:t>
      </w:r>
      <w:r w:rsidR="00051DBD" w:rsidRPr="00051DBD">
        <w:rPr>
          <w:i/>
          <w:lang w:val="en-US"/>
        </w:rPr>
        <w:t>Mystery Box</w:t>
      </w:r>
      <w:bookmarkEnd w:id="317"/>
    </w:p>
    <w:p w14:paraId="3D6CFE41" w14:textId="12D38095" w:rsidR="00C94EF1" w:rsidRDefault="0049150E" w:rsidP="0049150E">
      <w:pPr>
        <w:pStyle w:val="ReportContent"/>
      </w:pPr>
      <w:r>
        <w:rPr>
          <w:lang w:val="en-GB"/>
        </w:rPr>
        <w:t xml:space="preserve">Pada tampilan menghapus </w:t>
      </w:r>
      <w:r>
        <w:rPr>
          <w:i/>
          <w:lang w:val="en-GB"/>
        </w:rPr>
        <w:t xml:space="preserve">mystery box, </w:t>
      </w:r>
      <w:r>
        <w:rPr>
          <w:lang w:val="en-GB"/>
        </w:rPr>
        <w:t>terdapat form dimana</w:t>
      </w:r>
      <w:r>
        <w:rPr>
          <w:i/>
          <w:lang w:val="en-GB"/>
        </w:rPr>
        <w:t xml:space="preserve"> </w:t>
      </w:r>
      <w:r>
        <w:rPr>
          <w:lang w:val="en-GB"/>
        </w:rPr>
        <w:t xml:space="preserve">admin dapat menghapus </w:t>
      </w:r>
      <w:r>
        <w:rPr>
          <w:i/>
          <w:lang w:val="en-GB"/>
        </w:rPr>
        <w:t>mystery box</w:t>
      </w:r>
      <w:r>
        <w:rPr>
          <w:lang w:val="en-GB"/>
        </w:rPr>
        <w:t>.</w:t>
      </w:r>
    </w:p>
    <w:p w14:paraId="3AE80947" w14:textId="77777777" w:rsidR="00C94EF1" w:rsidRDefault="00C94EF1" w:rsidP="00C94EF1">
      <w:pPr>
        <w:pStyle w:val="ReportContent"/>
        <w:keepNext/>
      </w:pPr>
      <w:r>
        <w:rPr>
          <w:noProof/>
          <w:lang w:eastAsia="id-ID"/>
        </w:rPr>
        <w:drawing>
          <wp:inline distT="0" distB="0" distL="0" distR="0" wp14:anchorId="62730A4B" wp14:editId="3DD4635A">
            <wp:extent cx="4587429" cy="3071263"/>
            <wp:effectExtent l="0" t="0" r="0" b="0"/>
            <wp:docPr id="84" name="Picture 84" descr="C:\Users\Marlina\AppData\Local\Microsoft\Windows\INetCache\Content.Word\11. Menghapus Myste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Marlina\AppData\Local\Microsoft\Windows\INetCache\Content.Word\11. Menghapus Mystery Box.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0145" cy="3086471"/>
                    </a:xfrm>
                    <a:prstGeom prst="rect">
                      <a:avLst/>
                    </a:prstGeom>
                    <a:noFill/>
                    <a:ln>
                      <a:noFill/>
                    </a:ln>
                  </pic:spPr>
                </pic:pic>
              </a:graphicData>
            </a:graphic>
          </wp:inline>
        </w:drawing>
      </w:r>
    </w:p>
    <w:p w14:paraId="0C701644" w14:textId="30D8335F" w:rsidR="00C94EF1" w:rsidRPr="00C94EF1" w:rsidRDefault="00C94EF1" w:rsidP="00C94EF1">
      <w:pPr>
        <w:pStyle w:val="Caption"/>
        <w:rPr>
          <w:lang w:val="en-US"/>
        </w:rPr>
      </w:pPr>
      <w:bookmarkStart w:id="318" w:name="_Toc480239165"/>
      <w:r>
        <w:t xml:space="preserve">Gambar </w:t>
      </w:r>
      <w:fldSimple w:instr=" STYLEREF 1 \s ">
        <w:r w:rsidR="003A7C7F">
          <w:rPr>
            <w:noProof/>
          </w:rPr>
          <w:t>3</w:t>
        </w:r>
      </w:fldSimple>
      <w:r w:rsidR="003A7C7F">
        <w:t>.</w:t>
      </w:r>
      <w:fldSimple w:instr=" SEQ Gambar \* ARABIC \s 1 ">
        <w:r w:rsidR="003A7C7F">
          <w:rPr>
            <w:noProof/>
          </w:rPr>
          <w:t>74</w:t>
        </w:r>
      </w:fldSimple>
      <w:r>
        <w:rPr>
          <w:lang w:val="en-US"/>
        </w:rPr>
        <w:t xml:space="preserve"> Desain Menghapus </w:t>
      </w:r>
      <w:r w:rsidR="00051DBD" w:rsidRPr="00051DBD">
        <w:rPr>
          <w:i/>
          <w:lang w:val="en-US"/>
        </w:rPr>
        <w:t>Mystery Box</w:t>
      </w:r>
      <w:bookmarkEnd w:id="318"/>
    </w:p>
    <w:p w14:paraId="7F59DF33" w14:textId="77777777" w:rsidR="006B1B2A" w:rsidRDefault="006B1B2A" w:rsidP="005E4589">
      <w:pPr>
        <w:pStyle w:val="ReportContent"/>
      </w:pPr>
    </w:p>
    <w:p w14:paraId="2BC1D0E7" w14:textId="6EF51F76" w:rsidR="006B1B2A" w:rsidRDefault="006B1B2A" w:rsidP="006B1B2A">
      <w:pPr>
        <w:pStyle w:val="Heading3"/>
      </w:pPr>
      <w:bookmarkStart w:id="319" w:name="_Toc480274230"/>
      <w:r>
        <w:rPr>
          <w:lang w:val="en-US"/>
        </w:rPr>
        <w:t xml:space="preserve">Desain Menerima </w:t>
      </w:r>
      <w:r w:rsidR="00051DBD" w:rsidRPr="00051DBD">
        <w:rPr>
          <w:i/>
          <w:lang w:val="en-US"/>
        </w:rPr>
        <w:t>Mystery Box</w:t>
      </w:r>
      <w:bookmarkEnd w:id="319"/>
    </w:p>
    <w:p w14:paraId="506CE338" w14:textId="703CC1FF" w:rsidR="006B1B2A" w:rsidRDefault="007F7CE4" w:rsidP="007F7CE4">
      <w:pPr>
        <w:pStyle w:val="ReportContent"/>
      </w:pPr>
      <w:r>
        <w:rPr>
          <w:lang w:val="en-GB"/>
        </w:rPr>
        <w:t xml:space="preserve">Pada tampilan menerima </w:t>
      </w:r>
      <w:r>
        <w:rPr>
          <w:i/>
          <w:lang w:val="en-GB"/>
        </w:rPr>
        <w:t xml:space="preserve">mystery box, </w:t>
      </w:r>
      <w:r>
        <w:rPr>
          <w:lang w:val="en-GB"/>
        </w:rPr>
        <w:t xml:space="preserve">terdapat </w:t>
      </w:r>
      <w:r>
        <w:rPr>
          <w:i/>
          <w:lang w:val="en-GB"/>
        </w:rPr>
        <w:t xml:space="preserve">pop up banner </w:t>
      </w:r>
      <w:r>
        <w:rPr>
          <w:lang w:val="en-GB"/>
        </w:rPr>
        <w:t xml:space="preserve">berisi </w:t>
      </w:r>
      <w:r>
        <w:rPr>
          <w:i/>
          <w:lang w:val="en-GB"/>
        </w:rPr>
        <w:t xml:space="preserve">countdown timer </w:t>
      </w:r>
      <w:r>
        <w:rPr>
          <w:lang w:val="en-GB"/>
        </w:rPr>
        <w:t xml:space="preserve">sampai pengguna dapat membuka </w:t>
      </w:r>
      <w:r>
        <w:rPr>
          <w:i/>
          <w:lang w:val="en-GB"/>
        </w:rPr>
        <w:t>mystery box</w:t>
      </w:r>
      <w:r>
        <w:rPr>
          <w:lang w:val="en-GB"/>
        </w:rPr>
        <w:t xml:space="preserve"> miliknya.</w:t>
      </w:r>
    </w:p>
    <w:p w14:paraId="2F8B0B8D" w14:textId="77777777" w:rsidR="006B1B2A" w:rsidRDefault="006B1B2A" w:rsidP="006B1B2A">
      <w:pPr>
        <w:pStyle w:val="ReportContent"/>
        <w:keepNext/>
      </w:pPr>
      <w:r>
        <w:rPr>
          <w:noProof/>
          <w:lang w:eastAsia="id-ID"/>
        </w:rPr>
        <w:drawing>
          <wp:inline distT="0" distB="0" distL="0" distR="0" wp14:anchorId="062B6657" wp14:editId="17F44C0A">
            <wp:extent cx="4393791" cy="2941623"/>
            <wp:effectExtent l="0" t="0" r="0" b="0"/>
            <wp:docPr id="85" name="Picture 85" descr="C:\Users\Marlina\AppData\Local\Microsoft\Windows\INetCache\Content.Word\12. Mendapatkan Mystery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Marlina\AppData\Local\Microsoft\Windows\INetCache\Content.Word\12. Mendapatkan Mystery Box.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99980" cy="2945766"/>
                    </a:xfrm>
                    <a:prstGeom prst="rect">
                      <a:avLst/>
                    </a:prstGeom>
                    <a:noFill/>
                    <a:ln>
                      <a:noFill/>
                    </a:ln>
                  </pic:spPr>
                </pic:pic>
              </a:graphicData>
            </a:graphic>
          </wp:inline>
        </w:drawing>
      </w:r>
    </w:p>
    <w:p w14:paraId="41937CDF" w14:textId="048593A2" w:rsidR="006B1B2A" w:rsidRPr="006B1B2A" w:rsidRDefault="006B1B2A" w:rsidP="006B1B2A">
      <w:pPr>
        <w:pStyle w:val="Caption"/>
        <w:rPr>
          <w:lang w:val="en-US"/>
        </w:rPr>
      </w:pPr>
      <w:bookmarkStart w:id="320" w:name="_Toc480239166"/>
      <w:r>
        <w:t xml:space="preserve">Gambar </w:t>
      </w:r>
      <w:fldSimple w:instr=" STYLEREF 1 \s ">
        <w:r w:rsidR="003A7C7F">
          <w:rPr>
            <w:noProof/>
          </w:rPr>
          <w:t>3</w:t>
        </w:r>
      </w:fldSimple>
      <w:r w:rsidR="003A7C7F">
        <w:t>.</w:t>
      </w:r>
      <w:fldSimple w:instr=" SEQ Gambar \* ARABIC \s 1 ">
        <w:r w:rsidR="003A7C7F">
          <w:rPr>
            <w:noProof/>
          </w:rPr>
          <w:t>75</w:t>
        </w:r>
      </w:fldSimple>
      <w:r>
        <w:rPr>
          <w:lang w:val="en-US"/>
        </w:rPr>
        <w:t xml:space="preserve"> Desain Menerima </w:t>
      </w:r>
      <w:r w:rsidR="00051DBD" w:rsidRPr="00051DBD">
        <w:rPr>
          <w:i/>
          <w:lang w:val="en-US"/>
        </w:rPr>
        <w:t>Mystery Box</w:t>
      </w:r>
      <w:bookmarkEnd w:id="320"/>
    </w:p>
    <w:p w14:paraId="06E68CE3" w14:textId="77777777" w:rsidR="006B1B2A" w:rsidRDefault="006B1B2A" w:rsidP="005E4589">
      <w:pPr>
        <w:pStyle w:val="ReportContent"/>
      </w:pPr>
    </w:p>
    <w:p w14:paraId="7C1F54A6" w14:textId="69C73FC7" w:rsidR="006B1B2A" w:rsidRDefault="006B1B2A" w:rsidP="006B1B2A">
      <w:pPr>
        <w:pStyle w:val="Heading3"/>
      </w:pPr>
      <w:bookmarkStart w:id="321" w:name="_Toc480274231"/>
      <w:r>
        <w:rPr>
          <w:lang w:val="en-US"/>
        </w:rPr>
        <w:lastRenderedPageBreak/>
        <w:t>Desain Menambahkan Kategori Survei</w:t>
      </w:r>
      <w:bookmarkEnd w:id="321"/>
    </w:p>
    <w:p w14:paraId="02B6DF35" w14:textId="07D46539" w:rsidR="006B1B2A" w:rsidRDefault="0081520E" w:rsidP="0081520E">
      <w:pPr>
        <w:pStyle w:val="ReportContent"/>
      </w:pPr>
      <w:r>
        <w:rPr>
          <w:lang w:val="en-GB"/>
        </w:rPr>
        <w:t>Pada tampilan menambah kategori survei</w:t>
      </w:r>
      <w:r>
        <w:rPr>
          <w:i/>
          <w:lang w:val="en-GB"/>
        </w:rPr>
        <w:t xml:space="preserve">, </w:t>
      </w:r>
      <w:r>
        <w:rPr>
          <w:lang w:val="en-GB"/>
        </w:rPr>
        <w:t>terdapat form dimana</w:t>
      </w:r>
      <w:r>
        <w:rPr>
          <w:i/>
          <w:lang w:val="en-GB"/>
        </w:rPr>
        <w:t xml:space="preserve"> </w:t>
      </w:r>
      <w:r>
        <w:rPr>
          <w:lang w:val="en-GB"/>
        </w:rPr>
        <w:t>admin dapat menambahkan kategori survei. Form tersebut berisi nama kategori survei.</w:t>
      </w:r>
    </w:p>
    <w:p w14:paraId="2A442E57" w14:textId="77777777" w:rsidR="006B1B2A" w:rsidRDefault="006B1B2A" w:rsidP="006B1B2A">
      <w:pPr>
        <w:pStyle w:val="ReportContent"/>
        <w:keepNext/>
      </w:pPr>
      <w:r>
        <w:rPr>
          <w:noProof/>
          <w:lang w:eastAsia="id-ID"/>
        </w:rPr>
        <w:drawing>
          <wp:inline distT="0" distB="0" distL="0" distR="0" wp14:anchorId="025A444E" wp14:editId="1215D508">
            <wp:extent cx="4565914" cy="3056859"/>
            <wp:effectExtent l="0" t="0" r="0" b="0"/>
            <wp:docPr id="86" name="Picture 86" descr="C:\Users\Marlina\AppData\Local\Microsoft\Windows\INetCache\Content.Word\24. Menambah Survey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Marlina\AppData\Local\Microsoft\Windows\INetCache\Content.Word\24. Menambah Survey Category.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5289" cy="3063135"/>
                    </a:xfrm>
                    <a:prstGeom prst="rect">
                      <a:avLst/>
                    </a:prstGeom>
                    <a:noFill/>
                    <a:ln>
                      <a:noFill/>
                    </a:ln>
                  </pic:spPr>
                </pic:pic>
              </a:graphicData>
            </a:graphic>
          </wp:inline>
        </w:drawing>
      </w:r>
    </w:p>
    <w:p w14:paraId="282BC195" w14:textId="326974F4" w:rsidR="006B1B2A" w:rsidRPr="006B1B2A" w:rsidRDefault="006B1B2A" w:rsidP="006B1B2A">
      <w:pPr>
        <w:pStyle w:val="Caption"/>
        <w:rPr>
          <w:lang w:val="en-US"/>
        </w:rPr>
      </w:pPr>
      <w:bookmarkStart w:id="322" w:name="_Toc480239167"/>
      <w:r>
        <w:t xml:space="preserve">Gambar </w:t>
      </w:r>
      <w:fldSimple w:instr=" STYLEREF 1 \s ">
        <w:r w:rsidR="003A7C7F">
          <w:rPr>
            <w:noProof/>
          </w:rPr>
          <w:t>3</w:t>
        </w:r>
      </w:fldSimple>
      <w:r w:rsidR="003A7C7F">
        <w:t>.</w:t>
      </w:r>
      <w:fldSimple w:instr=" SEQ Gambar \* ARABIC \s 1 ">
        <w:r w:rsidR="003A7C7F">
          <w:rPr>
            <w:noProof/>
          </w:rPr>
          <w:t>76</w:t>
        </w:r>
      </w:fldSimple>
      <w:r>
        <w:rPr>
          <w:lang w:val="en-US"/>
        </w:rPr>
        <w:t xml:space="preserve"> Desain Menambahkan Kategori Survei</w:t>
      </w:r>
      <w:bookmarkEnd w:id="322"/>
    </w:p>
    <w:p w14:paraId="56420201" w14:textId="77777777" w:rsidR="006B1B2A" w:rsidRDefault="006B1B2A" w:rsidP="005E4589">
      <w:pPr>
        <w:pStyle w:val="ReportContent"/>
      </w:pPr>
    </w:p>
    <w:p w14:paraId="737A2490" w14:textId="3AF09808" w:rsidR="006B1B2A" w:rsidRDefault="006B1B2A" w:rsidP="006B1B2A">
      <w:pPr>
        <w:pStyle w:val="Heading3"/>
      </w:pPr>
      <w:bookmarkStart w:id="323" w:name="_Toc480274232"/>
      <w:r>
        <w:rPr>
          <w:lang w:val="en-US"/>
        </w:rPr>
        <w:t>Desain Mengubah Kategori Survei</w:t>
      </w:r>
      <w:bookmarkEnd w:id="323"/>
    </w:p>
    <w:p w14:paraId="7588118A" w14:textId="2C500001" w:rsidR="006B1B2A" w:rsidRDefault="0081520E" w:rsidP="0081520E">
      <w:pPr>
        <w:pStyle w:val="ReportContent"/>
      </w:pPr>
      <w:r>
        <w:rPr>
          <w:lang w:val="en-GB"/>
        </w:rPr>
        <w:t>Pada tampilan mengubah kategori survei</w:t>
      </w:r>
      <w:r>
        <w:rPr>
          <w:i/>
          <w:lang w:val="en-GB"/>
        </w:rPr>
        <w:t xml:space="preserve">, </w:t>
      </w:r>
      <w:r>
        <w:rPr>
          <w:lang w:val="en-GB"/>
        </w:rPr>
        <w:t>terdapat form dimana</w:t>
      </w:r>
      <w:r>
        <w:rPr>
          <w:i/>
          <w:lang w:val="en-GB"/>
        </w:rPr>
        <w:t xml:space="preserve"> </w:t>
      </w:r>
      <w:r>
        <w:rPr>
          <w:lang w:val="en-GB"/>
        </w:rPr>
        <w:t>admin dapat mengubah kategori survei. Admin dapat mengubah nama kategori survei.</w:t>
      </w:r>
    </w:p>
    <w:p w14:paraId="7FD9F15A" w14:textId="77777777" w:rsidR="006B1B2A" w:rsidRDefault="006B1B2A" w:rsidP="006B1B2A">
      <w:pPr>
        <w:pStyle w:val="ReportContent"/>
        <w:keepNext/>
      </w:pPr>
      <w:r>
        <w:rPr>
          <w:noProof/>
          <w:lang w:eastAsia="id-ID"/>
        </w:rPr>
        <w:drawing>
          <wp:inline distT="0" distB="0" distL="0" distR="0" wp14:anchorId="3A0A7BD0" wp14:editId="6A9A4CA0">
            <wp:extent cx="4579461" cy="3065929"/>
            <wp:effectExtent l="0" t="0" r="0" b="0"/>
            <wp:docPr id="87" name="Picture 87" descr="C:\Users\Marlina\AppData\Local\Microsoft\Windows\INetCache\Content.Word\25. Mengubah Survey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Marlina\AppData\Local\Microsoft\Windows\INetCache\Content.Word\25. Mengubah Survey Category.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93547" cy="3075359"/>
                    </a:xfrm>
                    <a:prstGeom prst="rect">
                      <a:avLst/>
                    </a:prstGeom>
                    <a:noFill/>
                    <a:ln>
                      <a:noFill/>
                    </a:ln>
                  </pic:spPr>
                </pic:pic>
              </a:graphicData>
            </a:graphic>
          </wp:inline>
        </w:drawing>
      </w:r>
    </w:p>
    <w:p w14:paraId="0E9E99F5" w14:textId="156FB0D5" w:rsidR="006B1B2A" w:rsidRPr="00651B20" w:rsidRDefault="006B1B2A" w:rsidP="00651B20">
      <w:pPr>
        <w:pStyle w:val="Caption"/>
        <w:rPr>
          <w:lang w:val="en-US"/>
        </w:rPr>
      </w:pPr>
      <w:bookmarkStart w:id="324" w:name="_Toc480239168"/>
      <w:r>
        <w:t xml:space="preserve">Gambar </w:t>
      </w:r>
      <w:fldSimple w:instr=" STYLEREF 1 \s ">
        <w:r w:rsidR="003A7C7F">
          <w:rPr>
            <w:noProof/>
          </w:rPr>
          <w:t>3</w:t>
        </w:r>
      </w:fldSimple>
      <w:r w:rsidR="003A7C7F">
        <w:t>.</w:t>
      </w:r>
      <w:fldSimple w:instr=" SEQ Gambar \* ARABIC \s 1 ">
        <w:r w:rsidR="003A7C7F">
          <w:rPr>
            <w:noProof/>
          </w:rPr>
          <w:t>77</w:t>
        </w:r>
      </w:fldSimple>
      <w:r>
        <w:rPr>
          <w:lang w:val="en-US"/>
        </w:rPr>
        <w:t xml:space="preserve"> Desain Mengubah Kategori Survei</w:t>
      </w:r>
      <w:bookmarkEnd w:id="324"/>
    </w:p>
    <w:p w14:paraId="3109F729" w14:textId="3D37ABD9" w:rsidR="006B1B2A" w:rsidRDefault="006B1B2A" w:rsidP="006B1B2A">
      <w:pPr>
        <w:pStyle w:val="Heading3"/>
      </w:pPr>
      <w:bookmarkStart w:id="325" w:name="_Toc480274233"/>
      <w:r>
        <w:rPr>
          <w:lang w:val="en-US"/>
        </w:rPr>
        <w:lastRenderedPageBreak/>
        <w:t>Desain Melihat Kategori Survei</w:t>
      </w:r>
      <w:bookmarkEnd w:id="325"/>
    </w:p>
    <w:p w14:paraId="70F051AC" w14:textId="2982212E" w:rsidR="006B1B2A" w:rsidRDefault="00651B20" w:rsidP="00651B20">
      <w:pPr>
        <w:pStyle w:val="ReportContent"/>
      </w:pPr>
      <w:r>
        <w:rPr>
          <w:lang w:val="en-GB"/>
        </w:rPr>
        <w:t>Pada tampilan melihat kategori survei</w:t>
      </w:r>
      <w:r>
        <w:rPr>
          <w:i/>
          <w:lang w:val="en-GB"/>
        </w:rPr>
        <w:t xml:space="preserve">, </w:t>
      </w:r>
      <w:r>
        <w:rPr>
          <w:lang w:val="en-GB"/>
        </w:rPr>
        <w:t>admin dapat melihat semua kategori survei yang telah dibuat.</w:t>
      </w:r>
    </w:p>
    <w:p w14:paraId="772146DB" w14:textId="77777777" w:rsidR="006B1B2A" w:rsidRDefault="006B1B2A" w:rsidP="006B1B2A">
      <w:pPr>
        <w:pStyle w:val="ReportContent"/>
        <w:keepNext/>
      </w:pPr>
      <w:r>
        <w:rPr>
          <w:noProof/>
          <w:lang w:eastAsia="id-ID"/>
        </w:rPr>
        <w:drawing>
          <wp:inline distT="0" distB="0" distL="0" distR="0" wp14:anchorId="68F94A74" wp14:editId="3C7A8339">
            <wp:extent cx="4608944" cy="3085667"/>
            <wp:effectExtent l="0" t="0" r="0" b="0"/>
            <wp:docPr id="88" name="Picture 88" descr="C:\Users\Marlina\AppData\Local\Microsoft\Windows\INetCache\Content.Word\26. Melihat Survey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Marlina\AppData\Local\Microsoft\Windows\INetCache\Content.Word\26. Melihat Survey Category.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23416" cy="3095356"/>
                    </a:xfrm>
                    <a:prstGeom prst="rect">
                      <a:avLst/>
                    </a:prstGeom>
                    <a:noFill/>
                    <a:ln>
                      <a:noFill/>
                    </a:ln>
                  </pic:spPr>
                </pic:pic>
              </a:graphicData>
            </a:graphic>
          </wp:inline>
        </w:drawing>
      </w:r>
    </w:p>
    <w:p w14:paraId="5AAE9221" w14:textId="2C3A5029" w:rsidR="006B1B2A" w:rsidRPr="006B1B2A" w:rsidRDefault="006B1B2A" w:rsidP="006B1B2A">
      <w:pPr>
        <w:pStyle w:val="Caption"/>
        <w:rPr>
          <w:lang w:val="en-US"/>
        </w:rPr>
      </w:pPr>
      <w:bookmarkStart w:id="326" w:name="_Toc480239169"/>
      <w:r>
        <w:t xml:space="preserve">Gambar </w:t>
      </w:r>
      <w:fldSimple w:instr=" STYLEREF 1 \s ">
        <w:r w:rsidR="003A7C7F">
          <w:rPr>
            <w:noProof/>
          </w:rPr>
          <w:t>3</w:t>
        </w:r>
      </w:fldSimple>
      <w:r w:rsidR="003A7C7F">
        <w:t>.</w:t>
      </w:r>
      <w:fldSimple w:instr=" SEQ Gambar \* ARABIC \s 1 ">
        <w:r w:rsidR="003A7C7F">
          <w:rPr>
            <w:noProof/>
          </w:rPr>
          <w:t>78</w:t>
        </w:r>
      </w:fldSimple>
      <w:r>
        <w:rPr>
          <w:lang w:val="en-US"/>
        </w:rPr>
        <w:t xml:space="preserve"> Desain Melihat Kategori Survei</w:t>
      </w:r>
      <w:bookmarkEnd w:id="326"/>
    </w:p>
    <w:p w14:paraId="714AB427" w14:textId="77777777" w:rsidR="006B1B2A" w:rsidRDefault="006B1B2A" w:rsidP="005E4589">
      <w:pPr>
        <w:pStyle w:val="ReportContent"/>
      </w:pPr>
    </w:p>
    <w:p w14:paraId="0658E859" w14:textId="6D2371E3" w:rsidR="006B1B2A" w:rsidRDefault="006B1B2A" w:rsidP="006B1B2A">
      <w:pPr>
        <w:pStyle w:val="Heading3"/>
      </w:pPr>
      <w:bookmarkStart w:id="327" w:name="_Toc480274234"/>
      <w:r>
        <w:rPr>
          <w:lang w:val="en-US"/>
        </w:rPr>
        <w:t>Desain Menghapus Kategori Survei</w:t>
      </w:r>
      <w:bookmarkEnd w:id="327"/>
    </w:p>
    <w:p w14:paraId="1F3803D9" w14:textId="7B5B7536" w:rsidR="006B1B2A" w:rsidRDefault="00786ED1" w:rsidP="00786ED1">
      <w:pPr>
        <w:pStyle w:val="ReportContent"/>
      </w:pPr>
      <w:r>
        <w:rPr>
          <w:lang w:val="en-GB"/>
        </w:rPr>
        <w:t>Pada tampilan menghapus kategori survei</w:t>
      </w:r>
      <w:r>
        <w:rPr>
          <w:i/>
          <w:lang w:val="en-GB"/>
        </w:rPr>
        <w:t xml:space="preserve">, </w:t>
      </w:r>
      <w:r>
        <w:rPr>
          <w:lang w:val="en-GB"/>
        </w:rPr>
        <w:t>admin dapat menghapus kategori survei yang ada.</w:t>
      </w:r>
    </w:p>
    <w:p w14:paraId="5217BD82" w14:textId="77777777" w:rsidR="006B1B2A" w:rsidRDefault="006B1B2A" w:rsidP="006B1B2A">
      <w:pPr>
        <w:pStyle w:val="ReportContent"/>
        <w:keepNext/>
      </w:pPr>
      <w:r>
        <w:rPr>
          <w:noProof/>
          <w:lang w:eastAsia="id-ID"/>
        </w:rPr>
        <w:drawing>
          <wp:inline distT="0" distB="0" distL="0" distR="0" wp14:anchorId="5B565498" wp14:editId="4308E72A">
            <wp:extent cx="4641217" cy="3107274"/>
            <wp:effectExtent l="0" t="0" r="0" b="0"/>
            <wp:docPr id="89" name="Picture 89" descr="C:\Users\Marlina\AppData\Local\Microsoft\Windows\INetCache\Content.Word\27. Menghapus Survey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Marlina\AppData\Local\Microsoft\Windows\INetCache\Content.Word\27. Menghapus Survey Category.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52541" cy="3114856"/>
                    </a:xfrm>
                    <a:prstGeom prst="rect">
                      <a:avLst/>
                    </a:prstGeom>
                    <a:noFill/>
                    <a:ln>
                      <a:noFill/>
                    </a:ln>
                  </pic:spPr>
                </pic:pic>
              </a:graphicData>
            </a:graphic>
          </wp:inline>
        </w:drawing>
      </w:r>
    </w:p>
    <w:p w14:paraId="338BBF04" w14:textId="6AB9EB7F" w:rsidR="00095F22" w:rsidRPr="00BF12E5" w:rsidRDefault="006B1B2A" w:rsidP="00BF12E5">
      <w:pPr>
        <w:pStyle w:val="Caption"/>
        <w:rPr>
          <w:lang w:val="en-US"/>
        </w:rPr>
      </w:pPr>
      <w:bookmarkStart w:id="328" w:name="_Toc480239170"/>
      <w:r>
        <w:t xml:space="preserve">Gambar </w:t>
      </w:r>
      <w:fldSimple w:instr=" STYLEREF 1 \s ">
        <w:r w:rsidR="003A7C7F">
          <w:rPr>
            <w:noProof/>
          </w:rPr>
          <w:t>3</w:t>
        </w:r>
      </w:fldSimple>
      <w:r w:rsidR="003A7C7F">
        <w:t>.</w:t>
      </w:r>
      <w:fldSimple w:instr=" SEQ Gambar \* ARABIC \s 1 ">
        <w:r w:rsidR="003A7C7F">
          <w:rPr>
            <w:noProof/>
          </w:rPr>
          <w:t>79</w:t>
        </w:r>
      </w:fldSimple>
      <w:r>
        <w:rPr>
          <w:lang w:val="en-US"/>
        </w:rPr>
        <w:t xml:space="preserve"> Desain Menghapus Kategori Survei</w:t>
      </w:r>
      <w:bookmarkEnd w:id="328"/>
    </w:p>
    <w:p w14:paraId="4BF59221" w14:textId="0A2A2D7A" w:rsidR="00095F22" w:rsidRDefault="00095F22" w:rsidP="00095F22">
      <w:pPr>
        <w:pStyle w:val="Heading3"/>
      </w:pPr>
      <w:bookmarkStart w:id="329" w:name="_Toc480274235"/>
      <w:r>
        <w:rPr>
          <w:lang w:val="en-US"/>
        </w:rPr>
        <w:lastRenderedPageBreak/>
        <w:t>Desain Memilih Kategori Survei</w:t>
      </w:r>
      <w:bookmarkEnd w:id="329"/>
    </w:p>
    <w:p w14:paraId="4C966655" w14:textId="6E8FA5D2" w:rsidR="00095F22" w:rsidRDefault="00BF12E5" w:rsidP="00BF12E5">
      <w:pPr>
        <w:pStyle w:val="ReportContent"/>
      </w:pPr>
      <w:r>
        <w:rPr>
          <w:lang w:val="en-GB"/>
        </w:rPr>
        <w:t>Pada tampilan memilih kategori survei</w:t>
      </w:r>
      <w:r>
        <w:rPr>
          <w:i/>
          <w:lang w:val="en-GB"/>
        </w:rPr>
        <w:t xml:space="preserve">, </w:t>
      </w:r>
      <w:r>
        <w:rPr>
          <w:lang w:val="en-GB"/>
        </w:rPr>
        <w:t>pengguna mengisi form pembuatan survei</w:t>
      </w:r>
      <w:r w:rsidR="00FC6768">
        <w:rPr>
          <w:lang w:val="en-GB"/>
        </w:rPr>
        <w:t xml:space="preserve"> dan menentukan kategori survey yang dipilihnya.</w:t>
      </w:r>
    </w:p>
    <w:p w14:paraId="36E23E71" w14:textId="77777777" w:rsidR="00095F22" w:rsidRDefault="00095F22" w:rsidP="00095F22">
      <w:pPr>
        <w:pStyle w:val="ReportContent"/>
        <w:keepNext/>
      </w:pPr>
      <w:r>
        <w:rPr>
          <w:noProof/>
          <w:lang w:eastAsia="id-ID"/>
        </w:rPr>
        <w:drawing>
          <wp:inline distT="0" distB="0" distL="0" distR="0" wp14:anchorId="238E1CE4" wp14:editId="47991EB5">
            <wp:extent cx="4393295" cy="3613807"/>
            <wp:effectExtent l="0" t="0" r="0" b="0"/>
            <wp:docPr id="90" name="Picture 90" descr="C:\Users\Marlina\AppData\Local\Microsoft\Windows\INetCache\Content.Word\28. Memilih Survey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Marlina\AppData\Local\Microsoft\Windows\INetCache\Content.Word\28. Memilih Survey Catego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9532" cy="3635389"/>
                    </a:xfrm>
                    <a:prstGeom prst="rect">
                      <a:avLst/>
                    </a:prstGeom>
                    <a:noFill/>
                    <a:ln>
                      <a:noFill/>
                    </a:ln>
                  </pic:spPr>
                </pic:pic>
              </a:graphicData>
            </a:graphic>
          </wp:inline>
        </w:drawing>
      </w:r>
    </w:p>
    <w:p w14:paraId="50BD9289" w14:textId="1D26C639" w:rsidR="00C41CBE" w:rsidRPr="00FC6768" w:rsidRDefault="00095F22" w:rsidP="00FC6768">
      <w:pPr>
        <w:pStyle w:val="Caption"/>
        <w:rPr>
          <w:lang w:val="en-US"/>
        </w:rPr>
      </w:pPr>
      <w:bookmarkStart w:id="330" w:name="_Toc480239171"/>
      <w:r>
        <w:t xml:space="preserve">Gambar </w:t>
      </w:r>
      <w:fldSimple w:instr=" STYLEREF 1 \s ">
        <w:r w:rsidR="003A7C7F">
          <w:rPr>
            <w:noProof/>
          </w:rPr>
          <w:t>3</w:t>
        </w:r>
      </w:fldSimple>
      <w:r w:rsidR="003A7C7F">
        <w:t>.</w:t>
      </w:r>
      <w:fldSimple w:instr=" SEQ Gambar \* ARABIC \s 1 ">
        <w:r w:rsidR="003A7C7F">
          <w:rPr>
            <w:noProof/>
          </w:rPr>
          <w:t>80</w:t>
        </w:r>
      </w:fldSimple>
      <w:r>
        <w:rPr>
          <w:lang w:val="en-US"/>
        </w:rPr>
        <w:t xml:space="preserve"> Desain Memilih Kategori Survei</w:t>
      </w:r>
      <w:bookmarkEnd w:id="330"/>
      <w:r w:rsidR="00FC6768">
        <w:rPr>
          <w:lang w:val="en-US"/>
        </w:rPr>
        <w:br/>
      </w:r>
    </w:p>
    <w:p w14:paraId="1C564C55" w14:textId="1BA111F7" w:rsidR="00C41CBE" w:rsidRDefault="00C41CBE" w:rsidP="00C41CBE">
      <w:pPr>
        <w:pStyle w:val="Heading3"/>
      </w:pPr>
      <w:bookmarkStart w:id="331" w:name="_Toc480274236"/>
      <w:r>
        <w:rPr>
          <w:lang w:val="en-US"/>
        </w:rPr>
        <w:t xml:space="preserve">Desain Menambahkan </w:t>
      </w:r>
      <w:r w:rsidR="00051DBD" w:rsidRPr="00051DBD">
        <w:rPr>
          <w:i/>
          <w:lang w:val="en-US"/>
        </w:rPr>
        <w:t>Chat Group</w:t>
      </w:r>
      <w:bookmarkEnd w:id="331"/>
    </w:p>
    <w:p w14:paraId="1F4874DF" w14:textId="2A859D38" w:rsidR="00C41CBE" w:rsidRDefault="00FC6768" w:rsidP="00FC6768">
      <w:pPr>
        <w:pStyle w:val="ReportContent"/>
      </w:pPr>
      <w:r>
        <w:rPr>
          <w:lang w:val="en-GB"/>
        </w:rPr>
        <w:t xml:space="preserve">Pada tampilan menambahkan </w:t>
      </w:r>
      <w:r>
        <w:rPr>
          <w:i/>
          <w:lang w:val="en-GB"/>
        </w:rPr>
        <w:t xml:space="preserve">chat group, </w:t>
      </w:r>
      <w:r>
        <w:rPr>
          <w:lang w:val="en-GB"/>
        </w:rPr>
        <w:t>terdapat form dimana</w:t>
      </w:r>
      <w:r>
        <w:rPr>
          <w:i/>
          <w:lang w:val="en-GB"/>
        </w:rPr>
        <w:t xml:space="preserve"> </w:t>
      </w:r>
      <w:r>
        <w:rPr>
          <w:lang w:val="en-GB"/>
        </w:rPr>
        <w:t xml:space="preserve">pengguna dapat menambahkan </w:t>
      </w:r>
      <w:r>
        <w:rPr>
          <w:i/>
          <w:lang w:val="en-GB"/>
        </w:rPr>
        <w:t>chat group</w:t>
      </w:r>
      <w:r>
        <w:rPr>
          <w:lang w:val="en-GB"/>
        </w:rPr>
        <w:t xml:space="preserve">. Form tersebut berisi nama, tipe, dan deskripsi </w:t>
      </w:r>
      <w:r>
        <w:rPr>
          <w:i/>
          <w:lang w:val="en-GB"/>
        </w:rPr>
        <w:t>chat group</w:t>
      </w:r>
      <w:r>
        <w:rPr>
          <w:lang w:val="en-GB"/>
        </w:rPr>
        <w:t>.</w:t>
      </w:r>
    </w:p>
    <w:p w14:paraId="481F8DE1" w14:textId="77777777" w:rsidR="00C41CBE" w:rsidRDefault="00C41CBE" w:rsidP="00C41CBE">
      <w:pPr>
        <w:pStyle w:val="ReportContent"/>
        <w:keepNext/>
      </w:pPr>
      <w:r>
        <w:rPr>
          <w:noProof/>
          <w:lang w:eastAsia="id-ID"/>
        </w:rPr>
        <w:drawing>
          <wp:inline distT="0" distB="0" distL="0" distR="0" wp14:anchorId="4F06F7B7" wp14:editId="583BE789">
            <wp:extent cx="3711775" cy="2485017"/>
            <wp:effectExtent l="0" t="0" r="0" b="0"/>
            <wp:docPr id="91" name="Picture 91" descr="C:\Users\Marlina\AppData\Local\Microsoft\Windows\INetCache\Content.Word\18. Menambah Chat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Marlina\AppData\Local\Microsoft\Windows\INetCache\Content.Word\18. Menambah Chat Group.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54855" cy="2513859"/>
                    </a:xfrm>
                    <a:prstGeom prst="rect">
                      <a:avLst/>
                    </a:prstGeom>
                    <a:noFill/>
                    <a:ln>
                      <a:noFill/>
                    </a:ln>
                  </pic:spPr>
                </pic:pic>
              </a:graphicData>
            </a:graphic>
          </wp:inline>
        </w:drawing>
      </w:r>
    </w:p>
    <w:p w14:paraId="02B213E0" w14:textId="119C3550" w:rsidR="00C41CBE" w:rsidRPr="00FC6768" w:rsidRDefault="00C41CBE" w:rsidP="00FC6768">
      <w:pPr>
        <w:pStyle w:val="Caption"/>
        <w:rPr>
          <w:lang w:val="en-US"/>
        </w:rPr>
      </w:pPr>
      <w:bookmarkStart w:id="332" w:name="_Toc480239172"/>
      <w:r>
        <w:t xml:space="preserve">Gambar </w:t>
      </w:r>
      <w:fldSimple w:instr=" STYLEREF 1 \s ">
        <w:r w:rsidR="003A7C7F">
          <w:rPr>
            <w:noProof/>
          </w:rPr>
          <w:t>3</w:t>
        </w:r>
      </w:fldSimple>
      <w:r w:rsidR="003A7C7F">
        <w:t>.</w:t>
      </w:r>
      <w:fldSimple w:instr=" SEQ Gambar \* ARABIC \s 1 ">
        <w:r w:rsidR="003A7C7F">
          <w:rPr>
            <w:noProof/>
          </w:rPr>
          <w:t>81</w:t>
        </w:r>
      </w:fldSimple>
      <w:r>
        <w:rPr>
          <w:lang w:val="en-US"/>
        </w:rPr>
        <w:t xml:space="preserve"> Desain Menambahkan </w:t>
      </w:r>
      <w:r w:rsidR="00051DBD" w:rsidRPr="00051DBD">
        <w:rPr>
          <w:i/>
          <w:lang w:val="en-US"/>
        </w:rPr>
        <w:t>Chat Group</w:t>
      </w:r>
      <w:bookmarkEnd w:id="332"/>
    </w:p>
    <w:p w14:paraId="2A083FE6" w14:textId="429D0FC2" w:rsidR="00C41CBE" w:rsidRDefault="00C41CBE" w:rsidP="00AF7FF9">
      <w:pPr>
        <w:pStyle w:val="Heading3"/>
      </w:pPr>
      <w:bookmarkStart w:id="333" w:name="_Toc480274237"/>
      <w:r>
        <w:rPr>
          <w:lang w:val="en-US"/>
        </w:rPr>
        <w:lastRenderedPageBreak/>
        <w:t>Desain Men</w:t>
      </w:r>
      <w:r w:rsidR="00AF7FF9">
        <w:rPr>
          <w:lang w:val="en-US"/>
        </w:rPr>
        <w:t>ghapus</w:t>
      </w:r>
      <w:r>
        <w:rPr>
          <w:lang w:val="en-US"/>
        </w:rPr>
        <w:t xml:space="preserve"> </w:t>
      </w:r>
      <w:r w:rsidR="00051DBD" w:rsidRPr="00051DBD">
        <w:rPr>
          <w:i/>
          <w:lang w:val="en-US"/>
        </w:rPr>
        <w:t>Chat Group</w:t>
      </w:r>
      <w:bookmarkEnd w:id="333"/>
    </w:p>
    <w:p w14:paraId="4F264B51" w14:textId="60E1262C" w:rsidR="00AF7FF9" w:rsidRDefault="00FC6768" w:rsidP="00A932F2">
      <w:pPr>
        <w:pStyle w:val="ReportContent"/>
      </w:pPr>
      <w:r>
        <w:rPr>
          <w:lang w:val="en-GB"/>
        </w:rPr>
        <w:t xml:space="preserve">Pada tampilan </w:t>
      </w:r>
      <w:r w:rsidR="00A932F2">
        <w:rPr>
          <w:lang w:val="en-GB"/>
        </w:rPr>
        <w:t>menghapus</w:t>
      </w:r>
      <w:r>
        <w:rPr>
          <w:lang w:val="en-GB"/>
        </w:rPr>
        <w:t xml:space="preserve"> </w:t>
      </w:r>
      <w:r w:rsidR="00A932F2">
        <w:rPr>
          <w:i/>
          <w:lang w:val="en-GB"/>
        </w:rPr>
        <w:t>chat group</w:t>
      </w:r>
      <w:r>
        <w:rPr>
          <w:i/>
          <w:lang w:val="en-GB"/>
        </w:rPr>
        <w:t xml:space="preserve">, </w:t>
      </w:r>
      <w:r>
        <w:rPr>
          <w:lang w:val="en-GB"/>
        </w:rPr>
        <w:t>terdapat form dimana</w:t>
      </w:r>
      <w:r>
        <w:rPr>
          <w:i/>
          <w:lang w:val="en-GB"/>
        </w:rPr>
        <w:t xml:space="preserve"> </w:t>
      </w:r>
      <w:r w:rsidR="00A932F2">
        <w:rPr>
          <w:lang w:val="en-GB"/>
        </w:rPr>
        <w:t>pengguna</w:t>
      </w:r>
      <w:r>
        <w:rPr>
          <w:lang w:val="en-GB"/>
        </w:rPr>
        <w:t xml:space="preserve"> dapat </w:t>
      </w:r>
      <w:r w:rsidR="00A932F2">
        <w:rPr>
          <w:lang w:val="en-GB"/>
        </w:rPr>
        <w:t xml:space="preserve">menghapus </w:t>
      </w:r>
      <w:r w:rsidR="00A932F2">
        <w:rPr>
          <w:i/>
          <w:lang w:val="en-GB"/>
        </w:rPr>
        <w:t>chat group</w:t>
      </w:r>
      <w:r>
        <w:rPr>
          <w:lang w:val="en-GB"/>
        </w:rPr>
        <w:t>.</w:t>
      </w:r>
    </w:p>
    <w:p w14:paraId="45B7D868" w14:textId="77777777" w:rsidR="00AF7FF9" w:rsidRDefault="00AF7FF9" w:rsidP="00AF7FF9">
      <w:pPr>
        <w:pStyle w:val="ReportContent"/>
        <w:keepNext/>
      </w:pPr>
      <w:r>
        <w:rPr>
          <w:noProof/>
          <w:lang w:eastAsia="id-ID"/>
        </w:rPr>
        <w:drawing>
          <wp:inline distT="0" distB="0" distL="0" distR="0" wp14:anchorId="63D6E21E" wp14:editId="0D2E4E2F">
            <wp:extent cx="4716521" cy="3157689"/>
            <wp:effectExtent l="0" t="0" r="0" b="0"/>
            <wp:docPr id="92" name="Picture 92" descr="C:\Users\Marlina\AppData\Local\Microsoft\Windows\INetCache\Content.Word\19. Menghapus Chat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Marlina\AppData\Local\Microsoft\Windows\INetCache\Content.Word\19. Menghapus Chat Grou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28336" cy="3165599"/>
                    </a:xfrm>
                    <a:prstGeom prst="rect">
                      <a:avLst/>
                    </a:prstGeom>
                    <a:noFill/>
                    <a:ln>
                      <a:noFill/>
                    </a:ln>
                  </pic:spPr>
                </pic:pic>
              </a:graphicData>
            </a:graphic>
          </wp:inline>
        </w:drawing>
      </w:r>
    </w:p>
    <w:p w14:paraId="112A7396" w14:textId="06CD3260" w:rsidR="00AF7FF9" w:rsidRPr="00AF7FF9" w:rsidRDefault="00AF7FF9" w:rsidP="00AF7FF9">
      <w:pPr>
        <w:pStyle w:val="Caption"/>
        <w:rPr>
          <w:lang w:val="en-US"/>
        </w:rPr>
      </w:pPr>
      <w:bookmarkStart w:id="334" w:name="_Toc480239173"/>
      <w:r>
        <w:t xml:space="preserve">Gambar </w:t>
      </w:r>
      <w:fldSimple w:instr=" STYLEREF 1 \s ">
        <w:r w:rsidR="003A7C7F">
          <w:rPr>
            <w:noProof/>
          </w:rPr>
          <w:t>3</w:t>
        </w:r>
      </w:fldSimple>
      <w:r w:rsidR="003A7C7F">
        <w:t>.</w:t>
      </w:r>
      <w:fldSimple w:instr=" SEQ Gambar \* ARABIC \s 1 ">
        <w:r w:rsidR="003A7C7F">
          <w:rPr>
            <w:noProof/>
          </w:rPr>
          <w:t>82</w:t>
        </w:r>
      </w:fldSimple>
      <w:r>
        <w:rPr>
          <w:lang w:val="en-US"/>
        </w:rPr>
        <w:t xml:space="preserve"> Desain Menghapus </w:t>
      </w:r>
      <w:r w:rsidR="00051DBD" w:rsidRPr="00051DBD">
        <w:rPr>
          <w:i/>
          <w:lang w:val="en-US"/>
        </w:rPr>
        <w:t>Chat Group</w:t>
      </w:r>
      <w:bookmarkEnd w:id="334"/>
    </w:p>
    <w:p w14:paraId="7AC970FE" w14:textId="77777777" w:rsidR="00AF7FF9" w:rsidRDefault="00AF7FF9" w:rsidP="005E4589">
      <w:pPr>
        <w:pStyle w:val="ReportContent"/>
      </w:pPr>
    </w:p>
    <w:p w14:paraId="75D38F03" w14:textId="7A2E9FD6" w:rsidR="00AF7FF9" w:rsidRDefault="00AF7FF9" w:rsidP="00AF7FF9">
      <w:pPr>
        <w:pStyle w:val="Heading3"/>
      </w:pPr>
      <w:bookmarkStart w:id="335" w:name="_Toc480274238"/>
      <w:r>
        <w:rPr>
          <w:lang w:val="en-US"/>
        </w:rPr>
        <w:t xml:space="preserve">Desain Mengikuti </w:t>
      </w:r>
      <w:r w:rsidR="00051DBD" w:rsidRPr="00051DBD">
        <w:rPr>
          <w:i/>
          <w:lang w:val="en-US"/>
        </w:rPr>
        <w:t>Chat Group</w:t>
      </w:r>
      <w:bookmarkEnd w:id="335"/>
    </w:p>
    <w:p w14:paraId="35973AD2" w14:textId="3F7A3222" w:rsidR="00AF7FF9" w:rsidRDefault="00A932F2" w:rsidP="00A932F2">
      <w:pPr>
        <w:pStyle w:val="ReportContent"/>
      </w:pPr>
      <w:r>
        <w:rPr>
          <w:lang w:val="en-GB"/>
        </w:rPr>
        <w:t xml:space="preserve">Pada tampilan mengikuti </w:t>
      </w:r>
      <w:r>
        <w:rPr>
          <w:i/>
          <w:lang w:val="en-GB"/>
        </w:rPr>
        <w:t xml:space="preserve">chat group, </w:t>
      </w:r>
      <w:r>
        <w:rPr>
          <w:lang w:val="en-GB"/>
        </w:rPr>
        <w:t>terdapat tombol “</w:t>
      </w:r>
      <w:r w:rsidRPr="00A932F2">
        <w:rPr>
          <w:i/>
          <w:lang w:val="en-GB"/>
        </w:rPr>
        <w:t>join</w:t>
      </w:r>
      <w:r>
        <w:rPr>
          <w:lang w:val="en-GB"/>
        </w:rPr>
        <w:t>” dimana</w:t>
      </w:r>
      <w:r>
        <w:rPr>
          <w:i/>
          <w:lang w:val="en-GB"/>
        </w:rPr>
        <w:t xml:space="preserve"> </w:t>
      </w:r>
      <w:r>
        <w:rPr>
          <w:lang w:val="en-GB"/>
        </w:rPr>
        <w:t xml:space="preserve">pengguna dapat mengikuti </w:t>
      </w:r>
      <w:r>
        <w:rPr>
          <w:i/>
          <w:lang w:val="en-GB"/>
        </w:rPr>
        <w:t>chat group</w:t>
      </w:r>
      <w:r>
        <w:rPr>
          <w:lang w:val="en-GB"/>
        </w:rPr>
        <w:t>.</w:t>
      </w:r>
    </w:p>
    <w:p w14:paraId="4923A292" w14:textId="77777777" w:rsidR="00AF7FF9" w:rsidRDefault="00AF7FF9" w:rsidP="00AF7FF9">
      <w:pPr>
        <w:pStyle w:val="ReportContent"/>
        <w:keepNext/>
      </w:pPr>
      <w:r>
        <w:rPr>
          <w:noProof/>
          <w:lang w:eastAsia="id-ID"/>
        </w:rPr>
        <w:drawing>
          <wp:inline distT="0" distB="0" distL="0" distR="0" wp14:anchorId="7430B47B" wp14:editId="447A2BA1">
            <wp:extent cx="4210334" cy="2818800"/>
            <wp:effectExtent l="0" t="0" r="0" b="0"/>
            <wp:docPr id="93" name="Picture 93" descr="C:\Users\Marlina\AppData\Local\Microsoft\Windows\INetCache\Content.Word\20. Mengikuti Chat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Marlina\AppData\Local\Microsoft\Windows\INetCache\Content.Word\20. Mengikuti Chat Grou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27626" cy="2830377"/>
                    </a:xfrm>
                    <a:prstGeom prst="rect">
                      <a:avLst/>
                    </a:prstGeom>
                    <a:noFill/>
                    <a:ln>
                      <a:noFill/>
                    </a:ln>
                  </pic:spPr>
                </pic:pic>
              </a:graphicData>
            </a:graphic>
          </wp:inline>
        </w:drawing>
      </w:r>
    </w:p>
    <w:p w14:paraId="52787123" w14:textId="4E8595EC" w:rsidR="00AF7FF9" w:rsidRPr="00AF7FF9" w:rsidRDefault="00AF7FF9" w:rsidP="00AF7FF9">
      <w:pPr>
        <w:pStyle w:val="Caption"/>
        <w:rPr>
          <w:lang w:val="en-US"/>
        </w:rPr>
      </w:pPr>
      <w:bookmarkStart w:id="336" w:name="_Toc480239174"/>
      <w:r>
        <w:t xml:space="preserve">Gambar </w:t>
      </w:r>
      <w:fldSimple w:instr=" STYLEREF 1 \s ">
        <w:r w:rsidR="003A7C7F">
          <w:rPr>
            <w:noProof/>
          </w:rPr>
          <w:t>3</w:t>
        </w:r>
      </w:fldSimple>
      <w:r w:rsidR="003A7C7F">
        <w:t>.</w:t>
      </w:r>
      <w:fldSimple w:instr=" SEQ Gambar \* ARABIC \s 1 ">
        <w:r w:rsidR="003A7C7F">
          <w:rPr>
            <w:noProof/>
          </w:rPr>
          <w:t>83</w:t>
        </w:r>
      </w:fldSimple>
      <w:r>
        <w:rPr>
          <w:lang w:val="en-US"/>
        </w:rPr>
        <w:t xml:space="preserve"> Desain Mengikuti </w:t>
      </w:r>
      <w:r w:rsidR="00051DBD" w:rsidRPr="00051DBD">
        <w:rPr>
          <w:i/>
          <w:lang w:val="en-US"/>
        </w:rPr>
        <w:t>Chat Group</w:t>
      </w:r>
      <w:bookmarkEnd w:id="336"/>
    </w:p>
    <w:p w14:paraId="1E971AD6" w14:textId="77777777" w:rsidR="00AF7FF9" w:rsidRDefault="00AF7FF9" w:rsidP="005E4589">
      <w:pPr>
        <w:pStyle w:val="ReportContent"/>
      </w:pPr>
    </w:p>
    <w:p w14:paraId="72B40F1B" w14:textId="289C5165" w:rsidR="00AF7FF9" w:rsidRDefault="00AF7FF9" w:rsidP="009C363C">
      <w:pPr>
        <w:pStyle w:val="Heading3"/>
      </w:pPr>
      <w:bookmarkStart w:id="337" w:name="_Toc480274239"/>
      <w:r>
        <w:rPr>
          <w:lang w:val="en-US"/>
        </w:rPr>
        <w:lastRenderedPageBreak/>
        <w:t>Desain Mengonfirmasi Anggota</w:t>
      </w:r>
      <w:bookmarkEnd w:id="337"/>
    </w:p>
    <w:p w14:paraId="1A30B754" w14:textId="1C905565" w:rsidR="009C363C" w:rsidRDefault="001A4634" w:rsidP="001A4634">
      <w:pPr>
        <w:pStyle w:val="ReportContent"/>
      </w:pPr>
      <w:r>
        <w:rPr>
          <w:lang w:val="en-GB"/>
        </w:rPr>
        <w:t>Pada tampilan mengonfirmasi anggota</w:t>
      </w:r>
      <w:r>
        <w:rPr>
          <w:i/>
          <w:lang w:val="en-GB"/>
        </w:rPr>
        <w:t xml:space="preserve">, </w:t>
      </w:r>
      <w:r>
        <w:rPr>
          <w:lang w:val="en-GB"/>
        </w:rPr>
        <w:t xml:space="preserve">anggota dari sebuah </w:t>
      </w:r>
      <w:r>
        <w:rPr>
          <w:i/>
          <w:lang w:val="en-GB"/>
        </w:rPr>
        <w:t xml:space="preserve">chat group </w:t>
      </w:r>
      <w:r>
        <w:rPr>
          <w:lang w:val="en-GB"/>
        </w:rPr>
        <w:t>dapat mengonfirmasi permintaan anggota dari pengguna lain yang ditandai dengan status pending.</w:t>
      </w:r>
    </w:p>
    <w:p w14:paraId="0DDF78FA" w14:textId="77777777" w:rsidR="00EA196A" w:rsidRDefault="00EA196A" w:rsidP="00EA196A">
      <w:pPr>
        <w:pStyle w:val="ReportContent"/>
        <w:keepNext/>
      </w:pPr>
      <w:r>
        <w:rPr>
          <w:noProof/>
          <w:lang w:eastAsia="id-ID"/>
        </w:rPr>
        <w:drawing>
          <wp:inline distT="0" distB="0" distL="0" distR="0" wp14:anchorId="2B5115E0" wp14:editId="1DE88F11">
            <wp:extent cx="4466985" cy="2990626"/>
            <wp:effectExtent l="0" t="0" r="0" b="0"/>
            <wp:docPr id="94" name="Picture 94" descr="C:\Users\Marlina\AppData\Local\Microsoft\Windows\INetCache\Content.Word\21. Mengonfirmasi Angg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Marlina\AppData\Local\Microsoft\Windows\INetCache\Content.Word\21. Mengonfirmasi Anggota.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7194" cy="3004156"/>
                    </a:xfrm>
                    <a:prstGeom prst="rect">
                      <a:avLst/>
                    </a:prstGeom>
                    <a:noFill/>
                    <a:ln>
                      <a:noFill/>
                    </a:ln>
                  </pic:spPr>
                </pic:pic>
              </a:graphicData>
            </a:graphic>
          </wp:inline>
        </w:drawing>
      </w:r>
    </w:p>
    <w:p w14:paraId="7D814268" w14:textId="25945DB5" w:rsidR="009C363C" w:rsidRPr="00EA196A" w:rsidRDefault="00EA196A" w:rsidP="00EA196A">
      <w:pPr>
        <w:pStyle w:val="Caption"/>
        <w:rPr>
          <w:lang w:val="en-US"/>
        </w:rPr>
      </w:pPr>
      <w:bookmarkStart w:id="338" w:name="_Toc480239175"/>
      <w:r>
        <w:t xml:space="preserve">Gambar </w:t>
      </w:r>
      <w:fldSimple w:instr=" STYLEREF 1 \s ">
        <w:r w:rsidR="003A7C7F">
          <w:rPr>
            <w:noProof/>
          </w:rPr>
          <w:t>3</w:t>
        </w:r>
      </w:fldSimple>
      <w:r w:rsidR="003A7C7F">
        <w:t>.</w:t>
      </w:r>
      <w:fldSimple w:instr=" SEQ Gambar \* ARABIC \s 1 ">
        <w:r w:rsidR="003A7C7F">
          <w:rPr>
            <w:noProof/>
          </w:rPr>
          <w:t>84</w:t>
        </w:r>
      </w:fldSimple>
      <w:r>
        <w:rPr>
          <w:lang w:val="en-US"/>
        </w:rPr>
        <w:t xml:space="preserve"> Desain Mengonfirmasi Anggota</w:t>
      </w:r>
      <w:bookmarkEnd w:id="338"/>
    </w:p>
    <w:p w14:paraId="26DE05C9" w14:textId="77777777" w:rsidR="00E64532" w:rsidRDefault="00E64532" w:rsidP="005E4589">
      <w:pPr>
        <w:pStyle w:val="ReportContent"/>
      </w:pPr>
    </w:p>
    <w:p w14:paraId="17953B95" w14:textId="21E669DD" w:rsidR="00E64532" w:rsidRDefault="00E64532" w:rsidP="00E64532">
      <w:pPr>
        <w:pStyle w:val="Heading3"/>
      </w:pPr>
      <w:bookmarkStart w:id="339" w:name="_Toc480274240"/>
      <w:r>
        <w:rPr>
          <w:lang w:val="en-US"/>
        </w:rPr>
        <w:t>Desain Melihat Pesan</w:t>
      </w:r>
      <w:bookmarkEnd w:id="339"/>
    </w:p>
    <w:p w14:paraId="6EFD3E29" w14:textId="348B452A" w:rsidR="00E64532" w:rsidRDefault="001A4634" w:rsidP="001A4634">
      <w:pPr>
        <w:pStyle w:val="ReportContent"/>
      </w:pPr>
      <w:r>
        <w:rPr>
          <w:lang w:val="en-GB"/>
        </w:rPr>
        <w:t>Pada tampilan melihat pesan</w:t>
      </w:r>
      <w:r>
        <w:rPr>
          <w:i/>
          <w:lang w:val="en-GB"/>
        </w:rPr>
        <w:t xml:space="preserve">, </w:t>
      </w:r>
      <w:r>
        <w:rPr>
          <w:lang w:val="en-GB"/>
        </w:rPr>
        <w:t xml:space="preserve">anggota dari </w:t>
      </w:r>
      <w:r>
        <w:rPr>
          <w:i/>
          <w:lang w:val="en-GB"/>
        </w:rPr>
        <w:t xml:space="preserve">chat group </w:t>
      </w:r>
      <w:r>
        <w:rPr>
          <w:lang w:val="en-GB"/>
        </w:rPr>
        <w:t xml:space="preserve">dapat melihat pesan yang dikirimkan pada </w:t>
      </w:r>
      <w:r>
        <w:rPr>
          <w:i/>
          <w:lang w:val="en-GB"/>
        </w:rPr>
        <w:t>chat group.</w:t>
      </w:r>
    </w:p>
    <w:p w14:paraId="09112B82" w14:textId="77777777" w:rsidR="00E64532" w:rsidRDefault="00E64532" w:rsidP="00E64532">
      <w:pPr>
        <w:pStyle w:val="ReportContent"/>
        <w:keepNext/>
      </w:pPr>
      <w:r>
        <w:rPr>
          <w:noProof/>
          <w:lang w:eastAsia="id-ID"/>
        </w:rPr>
        <w:drawing>
          <wp:inline distT="0" distB="0" distL="0" distR="0" wp14:anchorId="6D8A02D9" wp14:editId="7DC52EE7">
            <wp:extent cx="4264700" cy="2855197"/>
            <wp:effectExtent l="0" t="0" r="0" b="0"/>
            <wp:docPr id="95" name="Picture 95" descr="C:\Users\Marlina\AppData\Local\Microsoft\Windows\INetCache\Content.Word\22. Melihat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Marlina\AppData\Local\Microsoft\Windows\INetCache\Content.Word\22. Melihat pesan.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75004" cy="2862096"/>
                    </a:xfrm>
                    <a:prstGeom prst="rect">
                      <a:avLst/>
                    </a:prstGeom>
                    <a:noFill/>
                    <a:ln>
                      <a:noFill/>
                    </a:ln>
                  </pic:spPr>
                </pic:pic>
              </a:graphicData>
            </a:graphic>
          </wp:inline>
        </w:drawing>
      </w:r>
    </w:p>
    <w:p w14:paraId="21FC7E04" w14:textId="378D3105" w:rsidR="00E64532" w:rsidRPr="001A4634" w:rsidRDefault="00E64532" w:rsidP="001A4634">
      <w:pPr>
        <w:pStyle w:val="Caption"/>
        <w:rPr>
          <w:lang w:val="en-US"/>
        </w:rPr>
      </w:pPr>
      <w:bookmarkStart w:id="340" w:name="_Toc480239176"/>
      <w:r>
        <w:t xml:space="preserve">Gambar </w:t>
      </w:r>
      <w:fldSimple w:instr=" STYLEREF 1 \s ">
        <w:r w:rsidR="003A7C7F">
          <w:rPr>
            <w:noProof/>
          </w:rPr>
          <w:t>3</w:t>
        </w:r>
      </w:fldSimple>
      <w:r w:rsidR="003A7C7F">
        <w:t>.</w:t>
      </w:r>
      <w:fldSimple w:instr=" SEQ Gambar \* ARABIC \s 1 ">
        <w:r w:rsidR="003A7C7F">
          <w:rPr>
            <w:noProof/>
          </w:rPr>
          <w:t>85</w:t>
        </w:r>
      </w:fldSimple>
      <w:r>
        <w:rPr>
          <w:lang w:val="en-US"/>
        </w:rPr>
        <w:t xml:space="preserve"> Desain Melihat Pesan</w:t>
      </w:r>
      <w:bookmarkEnd w:id="340"/>
    </w:p>
    <w:p w14:paraId="58467B64" w14:textId="0037E646" w:rsidR="00E64532" w:rsidRDefault="00E64532" w:rsidP="00E64532">
      <w:pPr>
        <w:pStyle w:val="Heading3"/>
      </w:pPr>
      <w:bookmarkStart w:id="341" w:name="_Toc480274241"/>
      <w:r>
        <w:rPr>
          <w:lang w:val="en-US"/>
        </w:rPr>
        <w:lastRenderedPageBreak/>
        <w:t>Desain Menuliskan Pesan</w:t>
      </w:r>
      <w:bookmarkEnd w:id="341"/>
    </w:p>
    <w:p w14:paraId="78656349" w14:textId="50634A31" w:rsidR="00E64532" w:rsidRDefault="001A4634" w:rsidP="001A4634">
      <w:pPr>
        <w:pStyle w:val="ReportContent"/>
      </w:pPr>
      <w:r>
        <w:rPr>
          <w:lang w:val="en-GB"/>
        </w:rPr>
        <w:t>Pada tampilan menuliskan pesan</w:t>
      </w:r>
      <w:r>
        <w:rPr>
          <w:i/>
          <w:lang w:val="en-GB"/>
        </w:rPr>
        <w:t xml:space="preserve">, </w:t>
      </w:r>
      <w:r>
        <w:rPr>
          <w:lang w:val="en-GB"/>
        </w:rPr>
        <w:t xml:space="preserve">anggota dari </w:t>
      </w:r>
      <w:r>
        <w:rPr>
          <w:i/>
          <w:lang w:val="en-GB"/>
        </w:rPr>
        <w:t xml:space="preserve">chat </w:t>
      </w:r>
      <w:r w:rsidRPr="001A4634">
        <w:rPr>
          <w:i/>
          <w:lang w:val="en-GB"/>
        </w:rPr>
        <w:t>group</w:t>
      </w:r>
      <w:r>
        <w:rPr>
          <w:i/>
          <w:lang w:val="en-GB"/>
        </w:rPr>
        <w:t xml:space="preserve"> </w:t>
      </w:r>
      <w:r>
        <w:rPr>
          <w:lang w:val="en-GB"/>
        </w:rPr>
        <w:t xml:space="preserve">dapat mengirimkan pesan pada </w:t>
      </w:r>
      <w:r>
        <w:rPr>
          <w:i/>
          <w:lang w:val="en-GB"/>
        </w:rPr>
        <w:t xml:space="preserve">chat group </w:t>
      </w:r>
      <w:r>
        <w:rPr>
          <w:lang w:val="en-GB"/>
        </w:rPr>
        <w:t>untuk menimpali pesan dari anggota lain.</w:t>
      </w:r>
    </w:p>
    <w:p w14:paraId="2C43240E" w14:textId="77777777" w:rsidR="007442DB" w:rsidRDefault="007442DB" w:rsidP="007442DB">
      <w:pPr>
        <w:pStyle w:val="ReportContent"/>
        <w:keepNext/>
      </w:pPr>
      <w:r>
        <w:rPr>
          <w:noProof/>
          <w:lang w:eastAsia="id-ID"/>
        </w:rPr>
        <w:drawing>
          <wp:inline distT="0" distB="0" distL="0" distR="0" wp14:anchorId="333110DF" wp14:editId="10A548CF">
            <wp:extent cx="5039995" cy="3374254"/>
            <wp:effectExtent l="0" t="0" r="0" b="0"/>
            <wp:docPr id="96" name="Picture 96" descr="C:\Users\Marlina\AppData\Local\Microsoft\Windows\INetCache\Content.Word\23. Menuliskan pe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Marlina\AppData\Local\Microsoft\Windows\INetCache\Content.Word\23. Menuliskan pesa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39995" cy="3374254"/>
                    </a:xfrm>
                    <a:prstGeom prst="rect">
                      <a:avLst/>
                    </a:prstGeom>
                    <a:noFill/>
                    <a:ln>
                      <a:noFill/>
                    </a:ln>
                  </pic:spPr>
                </pic:pic>
              </a:graphicData>
            </a:graphic>
          </wp:inline>
        </w:drawing>
      </w:r>
    </w:p>
    <w:p w14:paraId="24481B37" w14:textId="52C6BDCC" w:rsidR="00E64532" w:rsidRPr="007442DB" w:rsidRDefault="007442DB" w:rsidP="007442DB">
      <w:pPr>
        <w:pStyle w:val="Caption"/>
        <w:rPr>
          <w:lang w:val="en-US"/>
        </w:rPr>
      </w:pPr>
      <w:bookmarkStart w:id="342" w:name="_Toc480239177"/>
      <w:r>
        <w:t xml:space="preserve">Gambar </w:t>
      </w:r>
      <w:fldSimple w:instr=" STYLEREF 1 \s ">
        <w:r w:rsidR="003A7C7F">
          <w:rPr>
            <w:noProof/>
          </w:rPr>
          <w:t>3</w:t>
        </w:r>
      </w:fldSimple>
      <w:r w:rsidR="003A7C7F">
        <w:t>.</w:t>
      </w:r>
      <w:fldSimple w:instr=" SEQ Gambar \* ARABIC \s 1 ">
        <w:r w:rsidR="003A7C7F">
          <w:rPr>
            <w:noProof/>
          </w:rPr>
          <w:t>86</w:t>
        </w:r>
      </w:fldSimple>
      <w:r>
        <w:rPr>
          <w:lang w:val="en-US"/>
        </w:rPr>
        <w:t xml:space="preserve"> Desain Menuliskan Pesan</w:t>
      </w:r>
      <w:bookmarkEnd w:id="342"/>
    </w:p>
    <w:p w14:paraId="3FF7794C" w14:textId="77777777" w:rsidR="007442DB" w:rsidRDefault="007442DB" w:rsidP="005E4589">
      <w:pPr>
        <w:pStyle w:val="ReportContent"/>
      </w:pPr>
    </w:p>
    <w:p w14:paraId="6732B378" w14:textId="6941A14E" w:rsidR="007442DB" w:rsidRDefault="00D80FA9" w:rsidP="00D80FA9">
      <w:pPr>
        <w:pStyle w:val="Heading3"/>
      </w:pPr>
      <w:bookmarkStart w:id="343" w:name="_Toc480274242"/>
      <w:r>
        <w:rPr>
          <w:lang w:val="en-US"/>
        </w:rPr>
        <w:t xml:space="preserve">Desain Melakukan </w:t>
      </w:r>
      <w:r w:rsidR="000C679A" w:rsidRPr="000C679A">
        <w:rPr>
          <w:i/>
          <w:lang w:val="en-US"/>
        </w:rPr>
        <w:t>Vote</w:t>
      </w:r>
      <w:bookmarkEnd w:id="343"/>
    </w:p>
    <w:p w14:paraId="1E1E460A" w14:textId="2D30B160" w:rsidR="00D80FA9" w:rsidRDefault="001A4634" w:rsidP="001A4634">
      <w:pPr>
        <w:pStyle w:val="ReportContent"/>
      </w:pPr>
      <w:r>
        <w:rPr>
          <w:lang w:val="en-GB"/>
        </w:rPr>
        <w:t xml:space="preserve">Pada tampilan melakukan </w:t>
      </w:r>
      <w:r>
        <w:rPr>
          <w:i/>
          <w:lang w:val="en-GB"/>
        </w:rPr>
        <w:t xml:space="preserve">vote, </w:t>
      </w:r>
      <w:r>
        <w:rPr>
          <w:lang w:val="en-GB"/>
        </w:rPr>
        <w:t>pengguna atau responden yang selesai melakukan pengisian survei dapat memberikan suaranya terhadap kualitas survei.</w:t>
      </w:r>
    </w:p>
    <w:p w14:paraId="675965DE" w14:textId="77777777" w:rsidR="00D80FA9" w:rsidRDefault="00D80FA9" w:rsidP="00D80FA9">
      <w:pPr>
        <w:pStyle w:val="ReportContent"/>
        <w:keepNext/>
      </w:pPr>
      <w:r>
        <w:rPr>
          <w:noProof/>
          <w:lang w:eastAsia="id-ID"/>
        </w:rPr>
        <w:drawing>
          <wp:inline distT="0" distB="0" distL="0" distR="0" wp14:anchorId="048B0A45" wp14:editId="2FE6EE77">
            <wp:extent cx="4017421" cy="2699495"/>
            <wp:effectExtent l="0" t="0" r="0" b="0"/>
            <wp:docPr id="97" name="Picture 97" descr="C:\Users\Marlina\AppData\Local\Microsoft\Windows\INetCache\Content.Word\1. Melakukan V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Marlina\AppData\Local\Microsoft\Windows\INetCache\Content.Word\1. Melakukan Vote.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32583" cy="2709683"/>
                    </a:xfrm>
                    <a:prstGeom prst="rect">
                      <a:avLst/>
                    </a:prstGeom>
                    <a:noFill/>
                    <a:ln>
                      <a:noFill/>
                    </a:ln>
                  </pic:spPr>
                </pic:pic>
              </a:graphicData>
            </a:graphic>
          </wp:inline>
        </w:drawing>
      </w:r>
    </w:p>
    <w:p w14:paraId="11FA03DA" w14:textId="75CA069C" w:rsidR="00D80FA9" w:rsidRPr="00D80FA9" w:rsidRDefault="00D80FA9" w:rsidP="00D80FA9">
      <w:pPr>
        <w:pStyle w:val="Caption"/>
        <w:rPr>
          <w:lang w:val="en-US"/>
        </w:rPr>
      </w:pPr>
      <w:bookmarkStart w:id="344" w:name="_Toc480239178"/>
      <w:r>
        <w:t xml:space="preserve">Gambar </w:t>
      </w:r>
      <w:fldSimple w:instr=" STYLEREF 1 \s ">
        <w:r w:rsidR="003A7C7F">
          <w:rPr>
            <w:noProof/>
          </w:rPr>
          <w:t>3</w:t>
        </w:r>
      </w:fldSimple>
      <w:r w:rsidR="003A7C7F">
        <w:t>.</w:t>
      </w:r>
      <w:fldSimple w:instr=" SEQ Gambar \* ARABIC \s 1 ">
        <w:r w:rsidR="003A7C7F">
          <w:rPr>
            <w:noProof/>
          </w:rPr>
          <w:t>87</w:t>
        </w:r>
      </w:fldSimple>
      <w:r>
        <w:rPr>
          <w:lang w:val="en-US"/>
        </w:rPr>
        <w:t xml:space="preserve"> Desain Melakukan </w:t>
      </w:r>
      <w:r w:rsidR="000C679A" w:rsidRPr="000C679A">
        <w:rPr>
          <w:i/>
          <w:lang w:val="en-US"/>
        </w:rPr>
        <w:t>Vote</w:t>
      </w:r>
      <w:bookmarkEnd w:id="344"/>
    </w:p>
    <w:p w14:paraId="4DF4CD93" w14:textId="77777777" w:rsidR="00D80FA9" w:rsidRDefault="00D80FA9" w:rsidP="005E4589">
      <w:pPr>
        <w:pStyle w:val="ReportContent"/>
      </w:pPr>
    </w:p>
    <w:p w14:paraId="69432CFE" w14:textId="023FE139" w:rsidR="00D80FA9" w:rsidRDefault="00D80FA9" w:rsidP="00D80FA9">
      <w:pPr>
        <w:pStyle w:val="Heading3"/>
      </w:pPr>
      <w:bookmarkStart w:id="345" w:name="_Toc480274243"/>
      <w:r>
        <w:rPr>
          <w:lang w:val="en-US"/>
        </w:rPr>
        <w:lastRenderedPageBreak/>
        <w:t xml:space="preserve">Desain Melihat </w:t>
      </w:r>
      <w:r w:rsidR="000C679A" w:rsidRPr="000C679A">
        <w:rPr>
          <w:i/>
          <w:lang w:val="en-US"/>
        </w:rPr>
        <w:t>Leaderboard</w:t>
      </w:r>
      <w:bookmarkEnd w:id="345"/>
    </w:p>
    <w:p w14:paraId="59CA8772" w14:textId="16D640C2" w:rsidR="00D80FA9" w:rsidRDefault="00EB080C" w:rsidP="00EB080C">
      <w:pPr>
        <w:pStyle w:val="ReportContent"/>
      </w:pPr>
      <w:r>
        <w:rPr>
          <w:lang w:val="en-GB"/>
        </w:rPr>
        <w:t xml:space="preserve">Pada tampilan melihat </w:t>
      </w:r>
      <w:r>
        <w:rPr>
          <w:i/>
          <w:lang w:val="en-GB"/>
        </w:rPr>
        <w:t xml:space="preserve">leaderboard, </w:t>
      </w:r>
      <w:r>
        <w:rPr>
          <w:lang w:val="en-GB"/>
        </w:rPr>
        <w:t>pengguna dapat melihat peringkat survei berdasarkan kategori survey dan posisinya saat ini.</w:t>
      </w:r>
    </w:p>
    <w:p w14:paraId="4391A4B6" w14:textId="77777777" w:rsidR="00C77290" w:rsidRDefault="00D80FA9" w:rsidP="00C77290">
      <w:pPr>
        <w:pStyle w:val="ReportContent"/>
        <w:keepNext/>
      </w:pPr>
      <w:r>
        <w:rPr>
          <w:noProof/>
          <w:lang w:eastAsia="id-ID"/>
        </w:rPr>
        <w:drawing>
          <wp:inline distT="0" distB="0" distL="0" distR="0" wp14:anchorId="0E69DC41" wp14:editId="495706B9">
            <wp:extent cx="5039995" cy="3374254"/>
            <wp:effectExtent l="0" t="0" r="0" b="0"/>
            <wp:docPr id="98" name="Picture 98" descr="C:\Users\Marlina\AppData\Local\Microsoft\Windows\INetCache\Content.Word\2. Melihat Leader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Marlina\AppData\Local\Microsoft\Windows\INetCache\Content.Word\2. Melihat Leaderboard.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39995" cy="3374254"/>
                    </a:xfrm>
                    <a:prstGeom prst="rect">
                      <a:avLst/>
                    </a:prstGeom>
                    <a:noFill/>
                    <a:ln>
                      <a:noFill/>
                    </a:ln>
                  </pic:spPr>
                </pic:pic>
              </a:graphicData>
            </a:graphic>
          </wp:inline>
        </w:drawing>
      </w:r>
    </w:p>
    <w:p w14:paraId="098396F0" w14:textId="3F89F8A4" w:rsidR="00D80FA9" w:rsidRPr="00C77290" w:rsidRDefault="00C77290" w:rsidP="00C77290">
      <w:pPr>
        <w:pStyle w:val="Caption"/>
        <w:rPr>
          <w:lang w:val="en-US"/>
        </w:rPr>
      </w:pPr>
      <w:bookmarkStart w:id="346" w:name="_Toc480239179"/>
      <w:r>
        <w:t xml:space="preserve">Gambar </w:t>
      </w:r>
      <w:fldSimple w:instr=" STYLEREF 1 \s ">
        <w:r w:rsidR="003A7C7F">
          <w:rPr>
            <w:noProof/>
          </w:rPr>
          <w:t>3</w:t>
        </w:r>
      </w:fldSimple>
      <w:r w:rsidR="003A7C7F">
        <w:t>.</w:t>
      </w:r>
      <w:fldSimple w:instr=" SEQ Gambar \* ARABIC \s 1 ">
        <w:r w:rsidR="003A7C7F">
          <w:rPr>
            <w:noProof/>
          </w:rPr>
          <w:t>88</w:t>
        </w:r>
      </w:fldSimple>
      <w:r>
        <w:rPr>
          <w:lang w:val="en-US"/>
        </w:rPr>
        <w:t xml:space="preserve"> Desain Melihat </w:t>
      </w:r>
      <w:r w:rsidR="000C679A" w:rsidRPr="000C679A">
        <w:rPr>
          <w:i/>
          <w:lang w:val="en-US"/>
        </w:rPr>
        <w:t>Leaderboard</w:t>
      </w:r>
      <w:bookmarkEnd w:id="346"/>
    </w:p>
    <w:p w14:paraId="52F45AE2" w14:textId="77777777" w:rsidR="00D15AD4" w:rsidRDefault="00D15AD4" w:rsidP="005E4589">
      <w:pPr>
        <w:pStyle w:val="ReportContent"/>
      </w:pPr>
    </w:p>
    <w:p w14:paraId="38635D4F" w14:textId="6BE03C96" w:rsidR="00D15AD4" w:rsidRPr="00D15AD4" w:rsidRDefault="00D15AD4" w:rsidP="00D15AD4">
      <w:pPr>
        <w:pStyle w:val="Heading3"/>
        <w:rPr>
          <w:lang w:val="en-US"/>
        </w:rPr>
      </w:pPr>
      <w:bookmarkStart w:id="347" w:name="_Toc480274244"/>
      <w:r>
        <w:rPr>
          <w:lang w:val="en-US"/>
        </w:rPr>
        <w:t>Desain Melihat Pesan Selamat Datang</w:t>
      </w:r>
      <w:bookmarkEnd w:id="347"/>
    </w:p>
    <w:p w14:paraId="3F48D7C2" w14:textId="365F1B5B" w:rsidR="007569B8" w:rsidRDefault="007569B8" w:rsidP="007569B8">
      <w:pPr>
        <w:pStyle w:val="ReportContent"/>
      </w:pPr>
      <w:r>
        <w:rPr>
          <w:lang w:val="en-GB"/>
        </w:rPr>
        <w:t>Pada tampilan melihat pesan selamat datang</w:t>
      </w:r>
      <w:r>
        <w:rPr>
          <w:i/>
          <w:lang w:val="en-GB"/>
        </w:rPr>
        <w:t xml:space="preserve">, </w:t>
      </w:r>
      <w:r>
        <w:rPr>
          <w:lang w:val="en-GB"/>
        </w:rPr>
        <w:t xml:space="preserve">pengguna disambut dengan </w:t>
      </w:r>
      <w:r>
        <w:rPr>
          <w:i/>
          <w:lang w:val="en-GB"/>
        </w:rPr>
        <w:t xml:space="preserve">pop up </w:t>
      </w:r>
      <w:r w:rsidR="00DB5614">
        <w:rPr>
          <w:lang w:val="en-GB"/>
        </w:rPr>
        <w:t>pesan selamat datang.</w:t>
      </w:r>
    </w:p>
    <w:p w14:paraId="22C6E136" w14:textId="77777777" w:rsidR="00E3353D" w:rsidRDefault="00E3353D" w:rsidP="00E3353D">
      <w:pPr>
        <w:pStyle w:val="ReportContent"/>
        <w:keepNext/>
      </w:pPr>
      <w:r>
        <w:rPr>
          <w:noProof/>
          <w:lang w:eastAsia="id-ID"/>
        </w:rPr>
        <w:drawing>
          <wp:inline distT="0" distB="0" distL="0" distR="0" wp14:anchorId="0C91C2B7" wp14:editId="2AA9C997">
            <wp:extent cx="4351248" cy="2847617"/>
            <wp:effectExtent l="0" t="0" r="0" b="0"/>
            <wp:docPr id="149" name="Picture 149" descr="C:\Users\Marlina\AppData\Local\Microsoft\Windows\INetCache\Content.Word\29. Melihat Pesan Selamat Dat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lina\AppData\Local\Microsoft\Windows\INetCache\Content.Word\29. Melihat Pesan Selamat Datang.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73232" cy="2862004"/>
                    </a:xfrm>
                    <a:prstGeom prst="rect">
                      <a:avLst/>
                    </a:prstGeom>
                    <a:noFill/>
                    <a:ln>
                      <a:noFill/>
                    </a:ln>
                  </pic:spPr>
                </pic:pic>
              </a:graphicData>
            </a:graphic>
          </wp:inline>
        </w:drawing>
      </w:r>
    </w:p>
    <w:p w14:paraId="680D713D" w14:textId="7CEBF152" w:rsidR="00DF18BC" w:rsidRPr="006379E8" w:rsidRDefault="00E3353D" w:rsidP="006379E8">
      <w:pPr>
        <w:pStyle w:val="Caption"/>
        <w:rPr>
          <w:lang w:val="en-US"/>
        </w:rPr>
      </w:pPr>
      <w:bookmarkStart w:id="348" w:name="_Toc480239180"/>
      <w:r>
        <w:t xml:space="preserve">Gambar </w:t>
      </w:r>
      <w:fldSimple w:instr=" STYLEREF 1 \s ">
        <w:r w:rsidR="003A7C7F">
          <w:rPr>
            <w:noProof/>
          </w:rPr>
          <w:t>3</w:t>
        </w:r>
      </w:fldSimple>
      <w:r w:rsidR="003A7C7F">
        <w:t>.</w:t>
      </w:r>
      <w:fldSimple w:instr=" SEQ Gambar \* ARABIC \s 1 ">
        <w:r w:rsidR="003A7C7F">
          <w:rPr>
            <w:noProof/>
          </w:rPr>
          <w:t>89</w:t>
        </w:r>
      </w:fldSimple>
      <w:r>
        <w:rPr>
          <w:lang w:val="en-US"/>
        </w:rPr>
        <w:t xml:space="preserve"> Desain Menampilkan Pesan Selamat Datang</w:t>
      </w:r>
      <w:bookmarkEnd w:id="348"/>
    </w:p>
    <w:p w14:paraId="4FA3ABCB" w14:textId="64FB2D28" w:rsidR="009E5E8C" w:rsidRPr="004E347A" w:rsidRDefault="009E5E8C" w:rsidP="009E5E8C">
      <w:pPr>
        <w:sectPr w:rsidR="009E5E8C" w:rsidRPr="004E347A" w:rsidSect="00226B5C">
          <w:pgSz w:w="11906" w:h="16838"/>
          <w:pgMar w:top="1701" w:right="1701" w:bottom="1701" w:left="2268" w:header="720" w:footer="720" w:gutter="0"/>
          <w:cols w:space="720"/>
          <w:titlePg/>
          <w:docGrid w:linePitch="360"/>
        </w:sectPr>
      </w:pPr>
    </w:p>
    <w:p w14:paraId="5502718C" w14:textId="77777777" w:rsidR="009E5E8C" w:rsidRPr="004E347A" w:rsidRDefault="009E5E8C" w:rsidP="009E5E8C">
      <w:pPr>
        <w:pStyle w:val="Heading1"/>
        <w:numPr>
          <w:ilvl w:val="0"/>
          <w:numId w:val="0"/>
        </w:numPr>
      </w:pPr>
      <w:bookmarkStart w:id="349" w:name="_Toc480274245"/>
      <w:r w:rsidRPr="004E347A">
        <w:lastRenderedPageBreak/>
        <w:t>DAFTAR PUSTAKA</w:t>
      </w:r>
      <w:bookmarkEnd w:id="349"/>
    </w:p>
    <w:p w14:paraId="25EA1A92" w14:textId="77777777" w:rsidR="00D6249B" w:rsidRDefault="002B2264" w:rsidP="009E5E8C">
      <w:pPr>
        <w:rPr>
          <w:noProof/>
        </w:rPr>
      </w:pPr>
      <w:r w:rsidRPr="004E347A">
        <w:fldChar w:fldCharType="begin"/>
      </w:r>
      <w:r w:rsidR="00DF18BC" w:rsidRPr="004E347A">
        <w:instrText xml:space="preserve"> BIBLIOGRAPHY  \l 1057 </w:instrText>
      </w:r>
      <w:r w:rsidRPr="004E347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552"/>
      </w:tblGrid>
      <w:tr w:rsidR="00D6249B" w14:paraId="3B4CFFFE" w14:textId="77777777">
        <w:trPr>
          <w:divId w:val="2118013375"/>
          <w:tblCellSpacing w:w="15" w:type="dxa"/>
        </w:trPr>
        <w:tc>
          <w:tcPr>
            <w:tcW w:w="50" w:type="pct"/>
            <w:hideMark/>
          </w:tcPr>
          <w:p w14:paraId="33E12C1B" w14:textId="4336BC7F" w:rsidR="00D6249B" w:rsidRDefault="00D6249B">
            <w:pPr>
              <w:pStyle w:val="Bibliography"/>
              <w:rPr>
                <w:noProof/>
              </w:rPr>
            </w:pPr>
            <w:r>
              <w:rPr>
                <w:noProof/>
              </w:rPr>
              <w:t xml:space="preserve">[1] </w:t>
            </w:r>
          </w:p>
        </w:tc>
        <w:tc>
          <w:tcPr>
            <w:tcW w:w="0" w:type="auto"/>
            <w:hideMark/>
          </w:tcPr>
          <w:p w14:paraId="6065C540" w14:textId="77777777" w:rsidR="00D6249B" w:rsidRDefault="00D6249B">
            <w:pPr>
              <w:pStyle w:val="Bibliography"/>
              <w:rPr>
                <w:noProof/>
              </w:rPr>
            </w:pPr>
            <w:r>
              <w:rPr>
                <w:noProof/>
              </w:rPr>
              <w:t xml:space="preserve">D. L. Sitorus, M.Kom., Algoritma dan Pemrograman, Yogyakarta: CV. ANDI OFFSET, 2015. </w:t>
            </w:r>
          </w:p>
        </w:tc>
      </w:tr>
      <w:tr w:rsidR="00D6249B" w14:paraId="18EC7860" w14:textId="77777777">
        <w:trPr>
          <w:divId w:val="2118013375"/>
          <w:tblCellSpacing w:w="15" w:type="dxa"/>
        </w:trPr>
        <w:tc>
          <w:tcPr>
            <w:tcW w:w="50" w:type="pct"/>
            <w:hideMark/>
          </w:tcPr>
          <w:p w14:paraId="140581A7" w14:textId="77777777" w:rsidR="00D6249B" w:rsidRDefault="00D6249B">
            <w:pPr>
              <w:pStyle w:val="Bibliography"/>
              <w:rPr>
                <w:noProof/>
              </w:rPr>
            </w:pPr>
            <w:r>
              <w:rPr>
                <w:noProof/>
              </w:rPr>
              <w:t xml:space="preserve">[2] </w:t>
            </w:r>
          </w:p>
        </w:tc>
        <w:tc>
          <w:tcPr>
            <w:tcW w:w="0" w:type="auto"/>
            <w:hideMark/>
          </w:tcPr>
          <w:p w14:paraId="324B96FF" w14:textId="77777777" w:rsidR="00D6249B" w:rsidRDefault="00D6249B">
            <w:pPr>
              <w:pStyle w:val="Bibliography"/>
              <w:rPr>
                <w:noProof/>
              </w:rPr>
            </w:pPr>
            <w:r>
              <w:rPr>
                <w:noProof/>
              </w:rPr>
              <w:t xml:space="preserve">S. Yuhefizard, Database Management Menggunakan Microsoft Access 2003, Jakarta: PT Elex Media Komputindo, 2008. </w:t>
            </w:r>
          </w:p>
        </w:tc>
      </w:tr>
      <w:tr w:rsidR="00D6249B" w14:paraId="7BB8E82A" w14:textId="77777777">
        <w:trPr>
          <w:divId w:val="2118013375"/>
          <w:tblCellSpacing w:w="15" w:type="dxa"/>
        </w:trPr>
        <w:tc>
          <w:tcPr>
            <w:tcW w:w="50" w:type="pct"/>
            <w:hideMark/>
          </w:tcPr>
          <w:p w14:paraId="42D2B625" w14:textId="77777777" w:rsidR="00D6249B" w:rsidRDefault="00D6249B">
            <w:pPr>
              <w:pStyle w:val="Bibliography"/>
              <w:rPr>
                <w:noProof/>
              </w:rPr>
            </w:pPr>
            <w:r>
              <w:rPr>
                <w:noProof/>
              </w:rPr>
              <w:t xml:space="preserve">[3] </w:t>
            </w:r>
          </w:p>
        </w:tc>
        <w:tc>
          <w:tcPr>
            <w:tcW w:w="0" w:type="auto"/>
            <w:hideMark/>
          </w:tcPr>
          <w:p w14:paraId="28A276EB" w14:textId="77777777" w:rsidR="00D6249B" w:rsidRDefault="00D6249B">
            <w:pPr>
              <w:pStyle w:val="Bibliography"/>
              <w:rPr>
                <w:noProof/>
              </w:rPr>
            </w:pPr>
            <w:r>
              <w:rPr>
                <w:noProof/>
              </w:rPr>
              <w:t xml:space="preserve">P. Kimmel, UML Demystified, Osborne: McGraw-Hill, 2005. </w:t>
            </w:r>
          </w:p>
        </w:tc>
      </w:tr>
      <w:tr w:rsidR="00D6249B" w14:paraId="3728A4AC" w14:textId="77777777">
        <w:trPr>
          <w:divId w:val="2118013375"/>
          <w:tblCellSpacing w:w="15" w:type="dxa"/>
        </w:trPr>
        <w:tc>
          <w:tcPr>
            <w:tcW w:w="50" w:type="pct"/>
            <w:hideMark/>
          </w:tcPr>
          <w:p w14:paraId="7FAF8871" w14:textId="77777777" w:rsidR="00D6249B" w:rsidRDefault="00D6249B">
            <w:pPr>
              <w:pStyle w:val="Bibliography"/>
              <w:rPr>
                <w:noProof/>
              </w:rPr>
            </w:pPr>
            <w:r>
              <w:rPr>
                <w:noProof/>
              </w:rPr>
              <w:t xml:space="preserve">[4] </w:t>
            </w:r>
          </w:p>
        </w:tc>
        <w:tc>
          <w:tcPr>
            <w:tcW w:w="0" w:type="auto"/>
            <w:hideMark/>
          </w:tcPr>
          <w:p w14:paraId="0C125A8E" w14:textId="77777777" w:rsidR="00D6249B" w:rsidRDefault="00D6249B">
            <w:pPr>
              <w:pStyle w:val="Bibliography"/>
              <w:rPr>
                <w:noProof/>
              </w:rPr>
            </w:pPr>
            <w:r>
              <w:rPr>
                <w:noProof/>
              </w:rPr>
              <w:t>F. Scheuren, “What is Survey?,” 24 Juli 2006. [Online]. Available: http://www.whatisasurvey.info.</w:t>
            </w:r>
          </w:p>
        </w:tc>
      </w:tr>
      <w:tr w:rsidR="00D6249B" w14:paraId="23FA0634" w14:textId="77777777">
        <w:trPr>
          <w:divId w:val="2118013375"/>
          <w:tblCellSpacing w:w="15" w:type="dxa"/>
        </w:trPr>
        <w:tc>
          <w:tcPr>
            <w:tcW w:w="50" w:type="pct"/>
            <w:hideMark/>
          </w:tcPr>
          <w:p w14:paraId="2D421EF8" w14:textId="77777777" w:rsidR="00D6249B" w:rsidRDefault="00D6249B">
            <w:pPr>
              <w:pStyle w:val="Bibliography"/>
              <w:rPr>
                <w:noProof/>
              </w:rPr>
            </w:pPr>
            <w:r>
              <w:rPr>
                <w:noProof/>
              </w:rPr>
              <w:t xml:space="preserve">[5] </w:t>
            </w:r>
          </w:p>
        </w:tc>
        <w:tc>
          <w:tcPr>
            <w:tcW w:w="0" w:type="auto"/>
            <w:hideMark/>
          </w:tcPr>
          <w:p w14:paraId="5CAAEAAE" w14:textId="77777777" w:rsidR="00D6249B" w:rsidRDefault="00D6249B">
            <w:pPr>
              <w:pStyle w:val="Bibliography"/>
              <w:rPr>
                <w:noProof/>
              </w:rPr>
            </w:pPr>
            <w:r>
              <w:rPr>
                <w:noProof/>
              </w:rPr>
              <w:t xml:space="preserve">Y. Zhang, “Using The Internet for Survey Research: A Case Study,” </w:t>
            </w:r>
            <w:r>
              <w:rPr>
                <w:i/>
                <w:iCs/>
                <w:noProof/>
              </w:rPr>
              <w:t xml:space="preserve">JOURNAL OF THE AMERICAN SOCIETY FOR INFORMATION SCIENCE, </w:t>
            </w:r>
            <w:r>
              <w:rPr>
                <w:noProof/>
              </w:rPr>
              <w:t xml:space="preserve">pp. 57-68, 2000. </w:t>
            </w:r>
          </w:p>
        </w:tc>
      </w:tr>
      <w:tr w:rsidR="00D6249B" w14:paraId="6BA4DD82" w14:textId="77777777">
        <w:trPr>
          <w:divId w:val="2118013375"/>
          <w:tblCellSpacing w:w="15" w:type="dxa"/>
        </w:trPr>
        <w:tc>
          <w:tcPr>
            <w:tcW w:w="50" w:type="pct"/>
            <w:hideMark/>
          </w:tcPr>
          <w:p w14:paraId="49CCCF6F" w14:textId="77777777" w:rsidR="00D6249B" w:rsidRDefault="00D6249B">
            <w:pPr>
              <w:pStyle w:val="Bibliography"/>
              <w:rPr>
                <w:noProof/>
              </w:rPr>
            </w:pPr>
            <w:r>
              <w:rPr>
                <w:noProof/>
              </w:rPr>
              <w:t xml:space="preserve">[6] </w:t>
            </w:r>
          </w:p>
        </w:tc>
        <w:tc>
          <w:tcPr>
            <w:tcW w:w="0" w:type="auto"/>
            <w:hideMark/>
          </w:tcPr>
          <w:p w14:paraId="513EA74C" w14:textId="77777777" w:rsidR="00D6249B" w:rsidRDefault="00D6249B">
            <w:pPr>
              <w:pStyle w:val="Bibliography"/>
              <w:rPr>
                <w:noProof/>
              </w:rPr>
            </w:pPr>
            <w:r>
              <w:rPr>
                <w:noProof/>
              </w:rPr>
              <w:t xml:space="preserve">K. M. Kapp, L. Blair dan R. Mesch, The Gamification of Learning and Instruction Fieldbook Ideas into Practice, San Fransisco: Wiley, 2014. </w:t>
            </w:r>
          </w:p>
        </w:tc>
      </w:tr>
      <w:tr w:rsidR="00D6249B" w14:paraId="5F42E03E" w14:textId="77777777">
        <w:trPr>
          <w:divId w:val="2118013375"/>
          <w:tblCellSpacing w:w="15" w:type="dxa"/>
        </w:trPr>
        <w:tc>
          <w:tcPr>
            <w:tcW w:w="50" w:type="pct"/>
            <w:hideMark/>
          </w:tcPr>
          <w:p w14:paraId="2ED2A855" w14:textId="77777777" w:rsidR="00D6249B" w:rsidRDefault="00D6249B">
            <w:pPr>
              <w:pStyle w:val="Bibliography"/>
              <w:rPr>
                <w:noProof/>
              </w:rPr>
            </w:pPr>
            <w:r>
              <w:rPr>
                <w:noProof/>
              </w:rPr>
              <w:t xml:space="preserve">[7] </w:t>
            </w:r>
          </w:p>
        </w:tc>
        <w:tc>
          <w:tcPr>
            <w:tcW w:w="0" w:type="auto"/>
            <w:hideMark/>
          </w:tcPr>
          <w:p w14:paraId="62909221" w14:textId="77777777" w:rsidR="00D6249B" w:rsidRDefault="00D6249B">
            <w:pPr>
              <w:pStyle w:val="Bibliography"/>
              <w:rPr>
                <w:noProof/>
              </w:rPr>
            </w:pPr>
            <w:r>
              <w:rPr>
                <w:noProof/>
              </w:rPr>
              <w:t>Marlina, “Online Survey Berbasis Gamifikasi,” Bandung, 2016.</w:t>
            </w:r>
          </w:p>
        </w:tc>
      </w:tr>
      <w:tr w:rsidR="00D6249B" w14:paraId="61B494EC" w14:textId="77777777">
        <w:trPr>
          <w:divId w:val="2118013375"/>
          <w:tblCellSpacing w:w="15" w:type="dxa"/>
        </w:trPr>
        <w:tc>
          <w:tcPr>
            <w:tcW w:w="50" w:type="pct"/>
            <w:hideMark/>
          </w:tcPr>
          <w:p w14:paraId="23A185B7" w14:textId="77777777" w:rsidR="00D6249B" w:rsidRDefault="00D6249B">
            <w:pPr>
              <w:pStyle w:val="Bibliography"/>
              <w:rPr>
                <w:noProof/>
              </w:rPr>
            </w:pPr>
            <w:r>
              <w:rPr>
                <w:noProof/>
              </w:rPr>
              <w:t xml:space="preserve">[8] </w:t>
            </w:r>
          </w:p>
        </w:tc>
        <w:tc>
          <w:tcPr>
            <w:tcW w:w="0" w:type="auto"/>
            <w:hideMark/>
          </w:tcPr>
          <w:p w14:paraId="06937322" w14:textId="77777777" w:rsidR="00D6249B" w:rsidRDefault="00D6249B">
            <w:pPr>
              <w:pStyle w:val="Bibliography"/>
              <w:rPr>
                <w:noProof/>
              </w:rPr>
            </w:pPr>
            <w:r>
              <w:rPr>
                <w:noProof/>
              </w:rPr>
              <w:t xml:space="preserve">W. E. Saris dan I. N. Gallhofer, Design, Evaluation, and Analysis of Questionnaires for Survey Research, New Jersey: John Willey &amp; Sons, Inc., 2014. </w:t>
            </w:r>
          </w:p>
        </w:tc>
      </w:tr>
      <w:tr w:rsidR="00D6249B" w14:paraId="227E7F6C" w14:textId="77777777">
        <w:trPr>
          <w:divId w:val="2118013375"/>
          <w:tblCellSpacing w:w="15" w:type="dxa"/>
        </w:trPr>
        <w:tc>
          <w:tcPr>
            <w:tcW w:w="50" w:type="pct"/>
            <w:hideMark/>
          </w:tcPr>
          <w:p w14:paraId="67C21D10" w14:textId="77777777" w:rsidR="00D6249B" w:rsidRDefault="00D6249B">
            <w:pPr>
              <w:pStyle w:val="Bibliography"/>
              <w:rPr>
                <w:noProof/>
              </w:rPr>
            </w:pPr>
            <w:r>
              <w:rPr>
                <w:noProof/>
              </w:rPr>
              <w:t xml:space="preserve">[9] </w:t>
            </w:r>
          </w:p>
        </w:tc>
        <w:tc>
          <w:tcPr>
            <w:tcW w:w="0" w:type="auto"/>
            <w:hideMark/>
          </w:tcPr>
          <w:p w14:paraId="1CE1EE45" w14:textId="77777777" w:rsidR="00D6249B" w:rsidRDefault="00D6249B">
            <w:pPr>
              <w:pStyle w:val="Bibliography"/>
              <w:rPr>
                <w:noProof/>
              </w:rPr>
            </w:pPr>
            <w:r>
              <w:rPr>
                <w:noProof/>
              </w:rPr>
              <w:t xml:space="preserve">P. Salant dan D. A. Dillman, How to Conduct Your Own Survey, Canada: John Wiley &amp; Sons, Inc., 1994. </w:t>
            </w:r>
          </w:p>
        </w:tc>
      </w:tr>
      <w:tr w:rsidR="00D6249B" w14:paraId="1C2AA347" w14:textId="77777777">
        <w:trPr>
          <w:divId w:val="2118013375"/>
          <w:tblCellSpacing w:w="15" w:type="dxa"/>
        </w:trPr>
        <w:tc>
          <w:tcPr>
            <w:tcW w:w="50" w:type="pct"/>
            <w:hideMark/>
          </w:tcPr>
          <w:p w14:paraId="69EB081B" w14:textId="77777777" w:rsidR="00D6249B" w:rsidRDefault="00D6249B">
            <w:pPr>
              <w:pStyle w:val="Bibliography"/>
              <w:rPr>
                <w:noProof/>
              </w:rPr>
            </w:pPr>
            <w:r>
              <w:rPr>
                <w:noProof/>
              </w:rPr>
              <w:t xml:space="preserve">[10] </w:t>
            </w:r>
          </w:p>
        </w:tc>
        <w:tc>
          <w:tcPr>
            <w:tcW w:w="0" w:type="auto"/>
            <w:hideMark/>
          </w:tcPr>
          <w:p w14:paraId="78A2E4A6" w14:textId="77777777" w:rsidR="00D6249B" w:rsidRDefault="00D6249B">
            <w:pPr>
              <w:pStyle w:val="Bibliography"/>
              <w:rPr>
                <w:noProof/>
              </w:rPr>
            </w:pPr>
            <w:r>
              <w:rPr>
                <w:noProof/>
              </w:rPr>
              <w:t>Statistics Canada, “Survey: Methods and Practices,” Ottawa, 2003.</w:t>
            </w:r>
          </w:p>
        </w:tc>
      </w:tr>
      <w:tr w:rsidR="00D6249B" w14:paraId="16E4AD65" w14:textId="77777777">
        <w:trPr>
          <w:divId w:val="2118013375"/>
          <w:tblCellSpacing w:w="15" w:type="dxa"/>
        </w:trPr>
        <w:tc>
          <w:tcPr>
            <w:tcW w:w="50" w:type="pct"/>
            <w:hideMark/>
          </w:tcPr>
          <w:p w14:paraId="2AC68EB8" w14:textId="77777777" w:rsidR="00D6249B" w:rsidRDefault="00D6249B">
            <w:pPr>
              <w:pStyle w:val="Bibliography"/>
              <w:rPr>
                <w:noProof/>
              </w:rPr>
            </w:pPr>
            <w:r>
              <w:rPr>
                <w:noProof/>
              </w:rPr>
              <w:t xml:space="preserve">[11] </w:t>
            </w:r>
          </w:p>
        </w:tc>
        <w:tc>
          <w:tcPr>
            <w:tcW w:w="0" w:type="auto"/>
            <w:hideMark/>
          </w:tcPr>
          <w:p w14:paraId="1E5DFDF7" w14:textId="77777777" w:rsidR="00D6249B" w:rsidRDefault="00D6249B">
            <w:pPr>
              <w:pStyle w:val="Bibliography"/>
              <w:rPr>
                <w:noProof/>
              </w:rPr>
            </w:pPr>
            <w:r>
              <w:rPr>
                <w:noProof/>
              </w:rPr>
              <w:t xml:space="preserve">J. M. Stanton, “An empirical assessment of data collection using the Internet.,” </w:t>
            </w:r>
            <w:r>
              <w:rPr>
                <w:i/>
                <w:iCs/>
                <w:noProof/>
              </w:rPr>
              <w:t xml:space="preserve">Personnel Psychology, </w:t>
            </w:r>
            <w:r>
              <w:rPr>
                <w:noProof/>
              </w:rPr>
              <w:t xml:space="preserve">vol. 51, pp. 709-725, 1998. </w:t>
            </w:r>
          </w:p>
        </w:tc>
      </w:tr>
      <w:tr w:rsidR="00D6249B" w14:paraId="31F3E853" w14:textId="77777777">
        <w:trPr>
          <w:divId w:val="2118013375"/>
          <w:tblCellSpacing w:w="15" w:type="dxa"/>
        </w:trPr>
        <w:tc>
          <w:tcPr>
            <w:tcW w:w="50" w:type="pct"/>
            <w:hideMark/>
          </w:tcPr>
          <w:p w14:paraId="5DDCCC2A" w14:textId="77777777" w:rsidR="00D6249B" w:rsidRDefault="00D6249B">
            <w:pPr>
              <w:pStyle w:val="Bibliography"/>
              <w:rPr>
                <w:noProof/>
              </w:rPr>
            </w:pPr>
            <w:r>
              <w:rPr>
                <w:noProof/>
              </w:rPr>
              <w:t xml:space="preserve">[12] </w:t>
            </w:r>
          </w:p>
        </w:tc>
        <w:tc>
          <w:tcPr>
            <w:tcW w:w="0" w:type="auto"/>
            <w:hideMark/>
          </w:tcPr>
          <w:p w14:paraId="7A91443E" w14:textId="77777777" w:rsidR="00D6249B" w:rsidRDefault="00D6249B">
            <w:pPr>
              <w:pStyle w:val="Bibliography"/>
              <w:rPr>
                <w:noProof/>
              </w:rPr>
            </w:pPr>
            <w:r>
              <w:rPr>
                <w:noProof/>
              </w:rPr>
              <w:t xml:space="preserve">R. A. Reynolds, R. Woods dan J. D. Baker, Handbook of Research on Electronic Surveys and Measurements, Hershey, London: Idea Group Inc., 2007. </w:t>
            </w:r>
          </w:p>
        </w:tc>
      </w:tr>
      <w:tr w:rsidR="00D6249B" w14:paraId="401ED8C2" w14:textId="77777777">
        <w:trPr>
          <w:divId w:val="2118013375"/>
          <w:tblCellSpacing w:w="15" w:type="dxa"/>
        </w:trPr>
        <w:tc>
          <w:tcPr>
            <w:tcW w:w="50" w:type="pct"/>
            <w:hideMark/>
          </w:tcPr>
          <w:p w14:paraId="75247DE8" w14:textId="77777777" w:rsidR="00D6249B" w:rsidRDefault="00D6249B">
            <w:pPr>
              <w:pStyle w:val="Bibliography"/>
              <w:rPr>
                <w:noProof/>
              </w:rPr>
            </w:pPr>
            <w:r>
              <w:rPr>
                <w:noProof/>
              </w:rPr>
              <w:t xml:space="preserve">[13] </w:t>
            </w:r>
          </w:p>
        </w:tc>
        <w:tc>
          <w:tcPr>
            <w:tcW w:w="0" w:type="auto"/>
            <w:hideMark/>
          </w:tcPr>
          <w:p w14:paraId="13FF319C" w14:textId="77777777" w:rsidR="00D6249B" w:rsidRDefault="00D6249B">
            <w:pPr>
              <w:pStyle w:val="Bibliography"/>
              <w:rPr>
                <w:noProof/>
              </w:rPr>
            </w:pPr>
            <w:r>
              <w:rPr>
                <w:noProof/>
              </w:rPr>
              <w:t>“Survey Monkey,” SurveyMonkey, [Online]. Available: https://www.surveymonkey.com/. [Diakses 2 April 2017].</w:t>
            </w:r>
          </w:p>
        </w:tc>
      </w:tr>
      <w:tr w:rsidR="00D6249B" w14:paraId="1F9C3AB6" w14:textId="77777777">
        <w:trPr>
          <w:divId w:val="2118013375"/>
          <w:tblCellSpacing w:w="15" w:type="dxa"/>
        </w:trPr>
        <w:tc>
          <w:tcPr>
            <w:tcW w:w="50" w:type="pct"/>
            <w:hideMark/>
          </w:tcPr>
          <w:p w14:paraId="7A6E4EF5" w14:textId="77777777" w:rsidR="00D6249B" w:rsidRDefault="00D6249B">
            <w:pPr>
              <w:pStyle w:val="Bibliography"/>
              <w:rPr>
                <w:noProof/>
              </w:rPr>
            </w:pPr>
            <w:r>
              <w:rPr>
                <w:noProof/>
              </w:rPr>
              <w:t xml:space="preserve">[14] </w:t>
            </w:r>
          </w:p>
        </w:tc>
        <w:tc>
          <w:tcPr>
            <w:tcW w:w="0" w:type="auto"/>
            <w:hideMark/>
          </w:tcPr>
          <w:p w14:paraId="74D80DF4" w14:textId="77777777" w:rsidR="00D6249B" w:rsidRDefault="00D6249B">
            <w:pPr>
              <w:pStyle w:val="Bibliography"/>
              <w:rPr>
                <w:noProof/>
              </w:rPr>
            </w:pPr>
            <w:r>
              <w:rPr>
                <w:noProof/>
              </w:rPr>
              <w:t>“Question Types,” SurveyMonkey, [Online]. Available: https://help.surveymonkey.com/articles/en_US/kb/Available-question-types-</w:t>
            </w:r>
            <w:r>
              <w:rPr>
                <w:noProof/>
              </w:rPr>
              <w:lastRenderedPageBreak/>
              <w:t>and-formatting-options. [Diakses 20 12 2016].</w:t>
            </w:r>
          </w:p>
        </w:tc>
      </w:tr>
      <w:tr w:rsidR="00D6249B" w14:paraId="5F028DC0" w14:textId="77777777">
        <w:trPr>
          <w:divId w:val="2118013375"/>
          <w:tblCellSpacing w:w="15" w:type="dxa"/>
        </w:trPr>
        <w:tc>
          <w:tcPr>
            <w:tcW w:w="50" w:type="pct"/>
            <w:hideMark/>
          </w:tcPr>
          <w:p w14:paraId="47850F57" w14:textId="77777777" w:rsidR="00D6249B" w:rsidRDefault="00D6249B">
            <w:pPr>
              <w:pStyle w:val="Bibliography"/>
              <w:rPr>
                <w:noProof/>
              </w:rPr>
            </w:pPr>
            <w:r>
              <w:rPr>
                <w:noProof/>
              </w:rPr>
              <w:lastRenderedPageBreak/>
              <w:t xml:space="preserve">[15] </w:t>
            </w:r>
          </w:p>
        </w:tc>
        <w:tc>
          <w:tcPr>
            <w:tcW w:w="0" w:type="auto"/>
            <w:hideMark/>
          </w:tcPr>
          <w:p w14:paraId="56AA516C" w14:textId="77777777" w:rsidR="00D6249B" w:rsidRDefault="00D6249B">
            <w:pPr>
              <w:pStyle w:val="Bibliography"/>
              <w:rPr>
                <w:noProof/>
              </w:rPr>
            </w:pPr>
            <w:r>
              <w:rPr>
                <w:noProof/>
              </w:rPr>
              <w:t>“Build Survey,” TypeForm, [Online]. Available: https://admin.typeform.com/form/2819557/fields/#/. [Diakses 20 12 2016].</w:t>
            </w:r>
          </w:p>
        </w:tc>
      </w:tr>
      <w:tr w:rsidR="00D6249B" w14:paraId="6554620B" w14:textId="77777777">
        <w:trPr>
          <w:divId w:val="2118013375"/>
          <w:tblCellSpacing w:w="15" w:type="dxa"/>
        </w:trPr>
        <w:tc>
          <w:tcPr>
            <w:tcW w:w="50" w:type="pct"/>
            <w:hideMark/>
          </w:tcPr>
          <w:p w14:paraId="0004DFB6" w14:textId="77777777" w:rsidR="00D6249B" w:rsidRDefault="00D6249B">
            <w:pPr>
              <w:pStyle w:val="Bibliography"/>
              <w:rPr>
                <w:noProof/>
              </w:rPr>
            </w:pPr>
            <w:r>
              <w:rPr>
                <w:noProof/>
              </w:rPr>
              <w:t xml:space="preserve">[16] </w:t>
            </w:r>
          </w:p>
        </w:tc>
        <w:tc>
          <w:tcPr>
            <w:tcW w:w="0" w:type="auto"/>
            <w:hideMark/>
          </w:tcPr>
          <w:p w14:paraId="5606FE3E" w14:textId="77777777" w:rsidR="00D6249B" w:rsidRDefault="00D6249B">
            <w:pPr>
              <w:pStyle w:val="Bibliography"/>
              <w:rPr>
                <w:noProof/>
              </w:rPr>
            </w:pPr>
            <w:r>
              <w:rPr>
                <w:noProof/>
              </w:rPr>
              <w:t>“Google Forms,” Google, [Online]. Available: https://docs.google.com/forms/. [Diakses 20 12 2016].</w:t>
            </w:r>
          </w:p>
        </w:tc>
      </w:tr>
      <w:tr w:rsidR="00D6249B" w14:paraId="0D5EB6C3" w14:textId="77777777">
        <w:trPr>
          <w:divId w:val="2118013375"/>
          <w:tblCellSpacing w:w="15" w:type="dxa"/>
        </w:trPr>
        <w:tc>
          <w:tcPr>
            <w:tcW w:w="50" w:type="pct"/>
            <w:hideMark/>
          </w:tcPr>
          <w:p w14:paraId="71423FAC" w14:textId="77777777" w:rsidR="00D6249B" w:rsidRDefault="00D6249B">
            <w:pPr>
              <w:pStyle w:val="Bibliography"/>
              <w:rPr>
                <w:noProof/>
              </w:rPr>
            </w:pPr>
            <w:r>
              <w:rPr>
                <w:noProof/>
              </w:rPr>
              <w:t xml:space="preserve">[17] </w:t>
            </w:r>
          </w:p>
        </w:tc>
        <w:tc>
          <w:tcPr>
            <w:tcW w:w="0" w:type="auto"/>
            <w:hideMark/>
          </w:tcPr>
          <w:p w14:paraId="1591971B" w14:textId="77777777" w:rsidR="00D6249B" w:rsidRDefault="00D6249B">
            <w:pPr>
              <w:pStyle w:val="Bibliography"/>
              <w:rPr>
                <w:noProof/>
              </w:rPr>
            </w:pPr>
            <w:r>
              <w:rPr>
                <w:noProof/>
              </w:rPr>
              <w:t xml:space="preserve">G. Zichermann dan C. Cunningham, “Gamification by Design,” dalam </w:t>
            </w:r>
            <w:r>
              <w:rPr>
                <w:i/>
                <w:iCs/>
                <w:noProof/>
              </w:rPr>
              <w:t>Gamification by Design</w:t>
            </w:r>
            <w:r>
              <w:rPr>
                <w:noProof/>
              </w:rPr>
              <w:t>, Canada, O'Reilly Media, Inc, 2011, p. XIV.</w:t>
            </w:r>
          </w:p>
        </w:tc>
      </w:tr>
      <w:tr w:rsidR="00D6249B" w14:paraId="7D015413" w14:textId="77777777">
        <w:trPr>
          <w:divId w:val="2118013375"/>
          <w:tblCellSpacing w:w="15" w:type="dxa"/>
        </w:trPr>
        <w:tc>
          <w:tcPr>
            <w:tcW w:w="50" w:type="pct"/>
            <w:hideMark/>
          </w:tcPr>
          <w:p w14:paraId="0596030D" w14:textId="77777777" w:rsidR="00D6249B" w:rsidRDefault="00D6249B">
            <w:pPr>
              <w:pStyle w:val="Bibliography"/>
              <w:rPr>
                <w:noProof/>
              </w:rPr>
            </w:pPr>
            <w:r>
              <w:rPr>
                <w:noProof/>
              </w:rPr>
              <w:t xml:space="preserve">[18] </w:t>
            </w:r>
          </w:p>
        </w:tc>
        <w:tc>
          <w:tcPr>
            <w:tcW w:w="0" w:type="auto"/>
            <w:hideMark/>
          </w:tcPr>
          <w:p w14:paraId="66FFC3A4" w14:textId="77777777" w:rsidR="00D6249B" w:rsidRDefault="00D6249B">
            <w:pPr>
              <w:pStyle w:val="Bibliography"/>
              <w:rPr>
                <w:noProof/>
              </w:rPr>
            </w:pPr>
            <w:r>
              <w:rPr>
                <w:noProof/>
              </w:rPr>
              <w:t xml:space="preserve">C. A. Coonradt dan L. Nelson, The game of work, Gibbs Smith, 2007. </w:t>
            </w:r>
          </w:p>
        </w:tc>
      </w:tr>
      <w:tr w:rsidR="00D6249B" w14:paraId="5E2883F0" w14:textId="77777777">
        <w:trPr>
          <w:divId w:val="2118013375"/>
          <w:tblCellSpacing w:w="15" w:type="dxa"/>
        </w:trPr>
        <w:tc>
          <w:tcPr>
            <w:tcW w:w="50" w:type="pct"/>
            <w:hideMark/>
          </w:tcPr>
          <w:p w14:paraId="37035384" w14:textId="77777777" w:rsidR="00D6249B" w:rsidRDefault="00D6249B">
            <w:pPr>
              <w:pStyle w:val="Bibliography"/>
              <w:rPr>
                <w:noProof/>
              </w:rPr>
            </w:pPr>
            <w:r>
              <w:rPr>
                <w:noProof/>
              </w:rPr>
              <w:t xml:space="preserve">[19] </w:t>
            </w:r>
          </w:p>
        </w:tc>
        <w:tc>
          <w:tcPr>
            <w:tcW w:w="0" w:type="auto"/>
            <w:hideMark/>
          </w:tcPr>
          <w:p w14:paraId="15A7B71D" w14:textId="77777777" w:rsidR="00D6249B" w:rsidRDefault="00D6249B">
            <w:pPr>
              <w:pStyle w:val="Bibliography"/>
              <w:rPr>
                <w:noProof/>
              </w:rPr>
            </w:pPr>
            <w:r>
              <w:rPr>
                <w:noProof/>
              </w:rPr>
              <w:t xml:space="preserve">Y. Chou, Actionable Gamification, 2014. </w:t>
            </w:r>
          </w:p>
        </w:tc>
      </w:tr>
      <w:tr w:rsidR="00D6249B" w14:paraId="3AB25E59" w14:textId="77777777">
        <w:trPr>
          <w:divId w:val="2118013375"/>
          <w:tblCellSpacing w:w="15" w:type="dxa"/>
        </w:trPr>
        <w:tc>
          <w:tcPr>
            <w:tcW w:w="50" w:type="pct"/>
            <w:hideMark/>
          </w:tcPr>
          <w:p w14:paraId="535A7510" w14:textId="77777777" w:rsidR="00D6249B" w:rsidRDefault="00D6249B">
            <w:pPr>
              <w:pStyle w:val="Bibliography"/>
              <w:rPr>
                <w:noProof/>
              </w:rPr>
            </w:pPr>
            <w:r>
              <w:rPr>
                <w:noProof/>
              </w:rPr>
              <w:t xml:space="preserve">[20] </w:t>
            </w:r>
          </w:p>
        </w:tc>
        <w:tc>
          <w:tcPr>
            <w:tcW w:w="0" w:type="auto"/>
            <w:hideMark/>
          </w:tcPr>
          <w:p w14:paraId="5049CFB6" w14:textId="77777777" w:rsidR="00D6249B" w:rsidRDefault="00D6249B">
            <w:pPr>
              <w:pStyle w:val="Bibliography"/>
              <w:rPr>
                <w:noProof/>
              </w:rPr>
            </w:pPr>
            <w:r>
              <w:rPr>
                <w:noProof/>
              </w:rPr>
              <w:t xml:space="preserve">O. Wongso, “CONCEPTUAL GAMIFICATION FRAMEWORK FOR E-LEARNING SYSTEM BASED ON WEB 2.0 TECHNOLOGIES,” 2015. </w:t>
            </w:r>
          </w:p>
        </w:tc>
      </w:tr>
      <w:tr w:rsidR="00D6249B" w14:paraId="1DB6E135" w14:textId="77777777">
        <w:trPr>
          <w:divId w:val="2118013375"/>
          <w:tblCellSpacing w:w="15" w:type="dxa"/>
        </w:trPr>
        <w:tc>
          <w:tcPr>
            <w:tcW w:w="50" w:type="pct"/>
            <w:hideMark/>
          </w:tcPr>
          <w:p w14:paraId="67DA3F04" w14:textId="77777777" w:rsidR="00D6249B" w:rsidRDefault="00D6249B">
            <w:pPr>
              <w:pStyle w:val="Bibliography"/>
              <w:rPr>
                <w:noProof/>
              </w:rPr>
            </w:pPr>
            <w:r>
              <w:rPr>
                <w:noProof/>
              </w:rPr>
              <w:t xml:space="preserve">[21] </w:t>
            </w:r>
          </w:p>
        </w:tc>
        <w:tc>
          <w:tcPr>
            <w:tcW w:w="0" w:type="auto"/>
            <w:hideMark/>
          </w:tcPr>
          <w:p w14:paraId="3AB06F9E" w14:textId="77777777" w:rsidR="00D6249B" w:rsidRDefault="00D6249B">
            <w:pPr>
              <w:pStyle w:val="Bibliography"/>
              <w:rPr>
                <w:noProof/>
              </w:rPr>
            </w:pPr>
            <w:r>
              <w:rPr>
                <w:noProof/>
              </w:rPr>
              <w:t>“Facebook,” Facebook, [Online]. Available: www.facebook.com. [Diakses 2 May 2017].</w:t>
            </w:r>
          </w:p>
        </w:tc>
      </w:tr>
      <w:tr w:rsidR="00D6249B" w14:paraId="343F49A6" w14:textId="77777777">
        <w:trPr>
          <w:divId w:val="2118013375"/>
          <w:tblCellSpacing w:w="15" w:type="dxa"/>
        </w:trPr>
        <w:tc>
          <w:tcPr>
            <w:tcW w:w="50" w:type="pct"/>
            <w:hideMark/>
          </w:tcPr>
          <w:p w14:paraId="0BEA7BCF" w14:textId="77777777" w:rsidR="00D6249B" w:rsidRDefault="00D6249B">
            <w:pPr>
              <w:pStyle w:val="Bibliography"/>
              <w:rPr>
                <w:noProof/>
              </w:rPr>
            </w:pPr>
            <w:r>
              <w:rPr>
                <w:noProof/>
              </w:rPr>
              <w:t xml:space="preserve">[22] </w:t>
            </w:r>
          </w:p>
        </w:tc>
        <w:tc>
          <w:tcPr>
            <w:tcW w:w="0" w:type="auto"/>
            <w:hideMark/>
          </w:tcPr>
          <w:p w14:paraId="3D9C679A" w14:textId="77777777" w:rsidR="00D6249B" w:rsidRDefault="00D6249B">
            <w:pPr>
              <w:pStyle w:val="Bibliography"/>
              <w:rPr>
                <w:noProof/>
              </w:rPr>
            </w:pPr>
            <w:r>
              <w:rPr>
                <w:noProof/>
              </w:rPr>
              <w:t>“KASKUS,” KASKUS, [Online]. Available: https://bantuan.kaskus.co.id/hc/id/articles/214603718-Sekilas-Tentang-KASKUS. [Diakses 2 May 2017].</w:t>
            </w:r>
          </w:p>
        </w:tc>
      </w:tr>
      <w:tr w:rsidR="00D6249B" w14:paraId="583AB6A4" w14:textId="77777777">
        <w:trPr>
          <w:divId w:val="2118013375"/>
          <w:tblCellSpacing w:w="15" w:type="dxa"/>
        </w:trPr>
        <w:tc>
          <w:tcPr>
            <w:tcW w:w="50" w:type="pct"/>
            <w:hideMark/>
          </w:tcPr>
          <w:p w14:paraId="7AF942D0" w14:textId="77777777" w:rsidR="00D6249B" w:rsidRDefault="00D6249B">
            <w:pPr>
              <w:pStyle w:val="Bibliography"/>
              <w:rPr>
                <w:noProof/>
              </w:rPr>
            </w:pPr>
            <w:r>
              <w:rPr>
                <w:noProof/>
              </w:rPr>
              <w:t xml:space="preserve">[23] </w:t>
            </w:r>
          </w:p>
        </w:tc>
        <w:tc>
          <w:tcPr>
            <w:tcW w:w="0" w:type="auto"/>
            <w:hideMark/>
          </w:tcPr>
          <w:p w14:paraId="478519C7" w14:textId="77777777" w:rsidR="00D6249B" w:rsidRDefault="00D6249B">
            <w:pPr>
              <w:pStyle w:val="Bibliography"/>
              <w:rPr>
                <w:noProof/>
              </w:rPr>
            </w:pPr>
            <w:r>
              <w:rPr>
                <w:noProof/>
              </w:rPr>
              <w:t>“KASKUS,” KASKUS, [Online]. Available: www.kaskus.co.id/forum. [Diakses 2 May 2017].</w:t>
            </w:r>
          </w:p>
        </w:tc>
      </w:tr>
      <w:tr w:rsidR="00D6249B" w14:paraId="6F7FB4E0" w14:textId="77777777">
        <w:trPr>
          <w:divId w:val="2118013375"/>
          <w:tblCellSpacing w:w="15" w:type="dxa"/>
        </w:trPr>
        <w:tc>
          <w:tcPr>
            <w:tcW w:w="50" w:type="pct"/>
            <w:hideMark/>
          </w:tcPr>
          <w:p w14:paraId="5F7D9921" w14:textId="77777777" w:rsidR="00D6249B" w:rsidRDefault="00D6249B">
            <w:pPr>
              <w:pStyle w:val="Bibliography"/>
              <w:rPr>
                <w:noProof/>
              </w:rPr>
            </w:pPr>
            <w:r>
              <w:rPr>
                <w:noProof/>
              </w:rPr>
              <w:t xml:space="preserve">[24] </w:t>
            </w:r>
          </w:p>
        </w:tc>
        <w:tc>
          <w:tcPr>
            <w:tcW w:w="0" w:type="auto"/>
            <w:hideMark/>
          </w:tcPr>
          <w:p w14:paraId="706861E0" w14:textId="77777777" w:rsidR="00D6249B" w:rsidRDefault="00D6249B">
            <w:pPr>
              <w:pStyle w:val="Bibliography"/>
              <w:rPr>
                <w:noProof/>
              </w:rPr>
            </w:pPr>
            <w:r>
              <w:rPr>
                <w:noProof/>
              </w:rPr>
              <w:t>“Pokemon Go,” Pokemon, [Online]. Available: http://www.pokemon.com/us/pokemon-video-games/pokemon-go/. [Diakses 2 May 2017].</w:t>
            </w:r>
          </w:p>
        </w:tc>
      </w:tr>
      <w:tr w:rsidR="00D6249B" w14:paraId="25CF4ED1" w14:textId="77777777">
        <w:trPr>
          <w:divId w:val="2118013375"/>
          <w:tblCellSpacing w:w="15" w:type="dxa"/>
        </w:trPr>
        <w:tc>
          <w:tcPr>
            <w:tcW w:w="50" w:type="pct"/>
            <w:hideMark/>
          </w:tcPr>
          <w:p w14:paraId="114AE1CD" w14:textId="77777777" w:rsidR="00D6249B" w:rsidRDefault="00D6249B">
            <w:pPr>
              <w:pStyle w:val="Bibliography"/>
              <w:rPr>
                <w:noProof/>
              </w:rPr>
            </w:pPr>
            <w:r>
              <w:rPr>
                <w:noProof/>
              </w:rPr>
              <w:t xml:space="preserve">[25] </w:t>
            </w:r>
          </w:p>
        </w:tc>
        <w:tc>
          <w:tcPr>
            <w:tcW w:w="0" w:type="auto"/>
            <w:hideMark/>
          </w:tcPr>
          <w:p w14:paraId="00C522A9" w14:textId="77777777" w:rsidR="00D6249B" w:rsidRDefault="00D6249B">
            <w:pPr>
              <w:pStyle w:val="Bibliography"/>
              <w:rPr>
                <w:noProof/>
              </w:rPr>
            </w:pPr>
            <w:r>
              <w:rPr>
                <w:noProof/>
              </w:rPr>
              <w:t>“Photo of Pokemon,” Pokemon, [Online]. Available: http://www.pokemongo.com/en-us/photos/. [Diakses 2 May 2017].</w:t>
            </w:r>
          </w:p>
        </w:tc>
      </w:tr>
      <w:tr w:rsidR="00D6249B" w14:paraId="4997133D" w14:textId="77777777">
        <w:trPr>
          <w:divId w:val="2118013375"/>
          <w:tblCellSpacing w:w="15" w:type="dxa"/>
        </w:trPr>
        <w:tc>
          <w:tcPr>
            <w:tcW w:w="50" w:type="pct"/>
            <w:hideMark/>
          </w:tcPr>
          <w:p w14:paraId="1D0F5BDB" w14:textId="77777777" w:rsidR="00D6249B" w:rsidRDefault="00D6249B">
            <w:pPr>
              <w:pStyle w:val="Bibliography"/>
              <w:rPr>
                <w:noProof/>
              </w:rPr>
            </w:pPr>
            <w:r>
              <w:rPr>
                <w:noProof/>
              </w:rPr>
              <w:t xml:space="preserve">[26] </w:t>
            </w:r>
          </w:p>
        </w:tc>
        <w:tc>
          <w:tcPr>
            <w:tcW w:w="0" w:type="auto"/>
            <w:hideMark/>
          </w:tcPr>
          <w:p w14:paraId="71439AD0" w14:textId="77777777" w:rsidR="00D6249B" w:rsidRDefault="00D6249B">
            <w:pPr>
              <w:pStyle w:val="Bibliography"/>
              <w:rPr>
                <w:noProof/>
              </w:rPr>
            </w:pPr>
            <w:r>
              <w:rPr>
                <w:noProof/>
              </w:rPr>
              <w:t>“About Wattpad,” Wattpad, [Online]. Available: https://www.wattpad.com/about/. [Diakses 2 May 2017].</w:t>
            </w:r>
          </w:p>
        </w:tc>
      </w:tr>
      <w:tr w:rsidR="00D6249B" w14:paraId="23F58AC7" w14:textId="77777777">
        <w:trPr>
          <w:divId w:val="2118013375"/>
          <w:tblCellSpacing w:w="15" w:type="dxa"/>
        </w:trPr>
        <w:tc>
          <w:tcPr>
            <w:tcW w:w="50" w:type="pct"/>
            <w:hideMark/>
          </w:tcPr>
          <w:p w14:paraId="43C9DC28" w14:textId="77777777" w:rsidR="00D6249B" w:rsidRDefault="00D6249B">
            <w:pPr>
              <w:pStyle w:val="Bibliography"/>
              <w:rPr>
                <w:noProof/>
              </w:rPr>
            </w:pPr>
            <w:r>
              <w:rPr>
                <w:noProof/>
              </w:rPr>
              <w:t xml:space="preserve">[27] </w:t>
            </w:r>
          </w:p>
        </w:tc>
        <w:tc>
          <w:tcPr>
            <w:tcW w:w="0" w:type="auto"/>
            <w:hideMark/>
          </w:tcPr>
          <w:p w14:paraId="320FD1EF" w14:textId="77777777" w:rsidR="00D6249B" w:rsidRDefault="00D6249B">
            <w:pPr>
              <w:pStyle w:val="Bibliography"/>
              <w:rPr>
                <w:noProof/>
              </w:rPr>
            </w:pPr>
            <w:r>
              <w:rPr>
                <w:noProof/>
              </w:rPr>
              <w:t>“Wattpad,” Wattpad, [Online]. Available: https://www.wattpad.com/user/MarlynChrist77. [Diakses 2 May 2017].</w:t>
            </w:r>
          </w:p>
        </w:tc>
      </w:tr>
      <w:tr w:rsidR="00D6249B" w14:paraId="2A4E1F0C" w14:textId="77777777">
        <w:trPr>
          <w:divId w:val="2118013375"/>
          <w:tblCellSpacing w:w="15" w:type="dxa"/>
        </w:trPr>
        <w:tc>
          <w:tcPr>
            <w:tcW w:w="50" w:type="pct"/>
            <w:hideMark/>
          </w:tcPr>
          <w:p w14:paraId="1DD9BCAD" w14:textId="77777777" w:rsidR="00D6249B" w:rsidRDefault="00D6249B">
            <w:pPr>
              <w:pStyle w:val="Bibliography"/>
              <w:rPr>
                <w:noProof/>
              </w:rPr>
            </w:pPr>
            <w:r>
              <w:rPr>
                <w:noProof/>
              </w:rPr>
              <w:t xml:space="preserve">[28] </w:t>
            </w:r>
          </w:p>
        </w:tc>
        <w:tc>
          <w:tcPr>
            <w:tcW w:w="0" w:type="auto"/>
            <w:hideMark/>
          </w:tcPr>
          <w:p w14:paraId="4527FE28" w14:textId="77777777" w:rsidR="00D6249B" w:rsidRDefault="00D6249B">
            <w:pPr>
              <w:pStyle w:val="Bibliography"/>
              <w:rPr>
                <w:noProof/>
              </w:rPr>
            </w:pPr>
            <w:r>
              <w:rPr>
                <w:noProof/>
              </w:rPr>
              <w:t>“Wattpad Stories,” Wattpad, [Online]. Available: https://www.wattpad.com/stories. [Diakses 2 May 2017].</w:t>
            </w:r>
          </w:p>
        </w:tc>
      </w:tr>
      <w:tr w:rsidR="00D6249B" w14:paraId="4B69DD48" w14:textId="77777777">
        <w:trPr>
          <w:divId w:val="2118013375"/>
          <w:tblCellSpacing w:w="15" w:type="dxa"/>
        </w:trPr>
        <w:tc>
          <w:tcPr>
            <w:tcW w:w="50" w:type="pct"/>
            <w:hideMark/>
          </w:tcPr>
          <w:p w14:paraId="1209D306" w14:textId="77777777" w:rsidR="00D6249B" w:rsidRDefault="00D6249B">
            <w:pPr>
              <w:pStyle w:val="Bibliography"/>
              <w:rPr>
                <w:noProof/>
              </w:rPr>
            </w:pPr>
            <w:r>
              <w:rPr>
                <w:noProof/>
              </w:rPr>
              <w:t xml:space="preserve">[29] </w:t>
            </w:r>
          </w:p>
        </w:tc>
        <w:tc>
          <w:tcPr>
            <w:tcW w:w="0" w:type="auto"/>
            <w:hideMark/>
          </w:tcPr>
          <w:p w14:paraId="1DF1417B" w14:textId="77777777" w:rsidR="00D6249B" w:rsidRDefault="00D6249B">
            <w:pPr>
              <w:pStyle w:val="Bibliography"/>
              <w:rPr>
                <w:noProof/>
              </w:rPr>
            </w:pPr>
            <w:r>
              <w:rPr>
                <w:noProof/>
              </w:rPr>
              <w:t xml:space="preserve">“About Us,” Blind Date with a Book, [Online]. Available: </w:t>
            </w:r>
            <w:r>
              <w:rPr>
                <w:noProof/>
              </w:rPr>
              <w:lastRenderedPageBreak/>
              <w:t>https://blinddatewithabook.com/pages/about-us. [Diakses 2 May 2017].</w:t>
            </w:r>
          </w:p>
        </w:tc>
      </w:tr>
      <w:tr w:rsidR="00D6249B" w14:paraId="1536F0EA" w14:textId="77777777">
        <w:trPr>
          <w:divId w:val="2118013375"/>
          <w:tblCellSpacing w:w="15" w:type="dxa"/>
        </w:trPr>
        <w:tc>
          <w:tcPr>
            <w:tcW w:w="50" w:type="pct"/>
            <w:hideMark/>
          </w:tcPr>
          <w:p w14:paraId="375AE594" w14:textId="77777777" w:rsidR="00D6249B" w:rsidRDefault="00D6249B">
            <w:pPr>
              <w:pStyle w:val="Bibliography"/>
              <w:rPr>
                <w:noProof/>
              </w:rPr>
            </w:pPr>
            <w:r>
              <w:rPr>
                <w:noProof/>
              </w:rPr>
              <w:lastRenderedPageBreak/>
              <w:t xml:space="preserve">[30] </w:t>
            </w:r>
          </w:p>
        </w:tc>
        <w:tc>
          <w:tcPr>
            <w:tcW w:w="0" w:type="auto"/>
            <w:hideMark/>
          </w:tcPr>
          <w:p w14:paraId="3526311D" w14:textId="77777777" w:rsidR="00D6249B" w:rsidRDefault="00D6249B">
            <w:pPr>
              <w:pStyle w:val="Bibliography"/>
              <w:rPr>
                <w:noProof/>
              </w:rPr>
            </w:pPr>
            <w:r>
              <w:rPr>
                <w:noProof/>
              </w:rPr>
              <w:t>“Parallel Kingdom,” Parallel Kingdom, [Online]. Available: parallelkingdom.com. [Diakses 2 May 2017].</w:t>
            </w:r>
          </w:p>
        </w:tc>
      </w:tr>
      <w:tr w:rsidR="00D6249B" w14:paraId="375AC158" w14:textId="77777777">
        <w:trPr>
          <w:divId w:val="2118013375"/>
          <w:tblCellSpacing w:w="15" w:type="dxa"/>
        </w:trPr>
        <w:tc>
          <w:tcPr>
            <w:tcW w:w="50" w:type="pct"/>
            <w:hideMark/>
          </w:tcPr>
          <w:p w14:paraId="77C51081" w14:textId="77777777" w:rsidR="00D6249B" w:rsidRDefault="00D6249B">
            <w:pPr>
              <w:pStyle w:val="Bibliography"/>
              <w:rPr>
                <w:noProof/>
              </w:rPr>
            </w:pPr>
            <w:r>
              <w:rPr>
                <w:noProof/>
              </w:rPr>
              <w:t xml:space="preserve">[31] </w:t>
            </w:r>
          </w:p>
        </w:tc>
        <w:tc>
          <w:tcPr>
            <w:tcW w:w="0" w:type="auto"/>
            <w:hideMark/>
          </w:tcPr>
          <w:p w14:paraId="5E171A59" w14:textId="77777777" w:rsidR="00D6249B" w:rsidRDefault="00D6249B">
            <w:pPr>
              <w:pStyle w:val="Bibliography"/>
              <w:rPr>
                <w:noProof/>
              </w:rPr>
            </w:pPr>
            <w:r>
              <w:rPr>
                <w:noProof/>
              </w:rPr>
              <w:t>“Media,” Parallel Kingdom, [Online]. Available: http://www.parallelkingdom.com/media/screenshots.aspx. [Diakses 2 May 2017].</w:t>
            </w:r>
          </w:p>
        </w:tc>
      </w:tr>
      <w:tr w:rsidR="00D6249B" w14:paraId="4FEB1ACF" w14:textId="77777777">
        <w:trPr>
          <w:divId w:val="2118013375"/>
          <w:tblCellSpacing w:w="15" w:type="dxa"/>
        </w:trPr>
        <w:tc>
          <w:tcPr>
            <w:tcW w:w="50" w:type="pct"/>
            <w:hideMark/>
          </w:tcPr>
          <w:p w14:paraId="2FB80DDC" w14:textId="77777777" w:rsidR="00D6249B" w:rsidRDefault="00D6249B">
            <w:pPr>
              <w:pStyle w:val="Bibliography"/>
              <w:rPr>
                <w:noProof/>
              </w:rPr>
            </w:pPr>
            <w:r>
              <w:rPr>
                <w:noProof/>
              </w:rPr>
              <w:t xml:space="preserve">[32] </w:t>
            </w:r>
          </w:p>
        </w:tc>
        <w:tc>
          <w:tcPr>
            <w:tcW w:w="0" w:type="auto"/>
            <w:hideMark/>
          </w:tcPr>
          <w:p w14:paraId="42F86FF0" w14:textId="77777777" w:rsidR="00D6249B" w:rsidRDefault="00D6249B">
            <w:pPr>
              <w:pStyle w:val="Bibliography"/>
              <w:rPr>
                <w:noProof/>
              </w:rPr>
            </w:pPr>
            <w:r>
              <w:rPr>
                <w:noProof/>
              </w:rPr>
              <w:t>Y. Chou, “Octalysis,” Octalysis, [Online]. Available: http://www.yukaichou.com/octalysis-tool/. [Diakses 9 April 2017].</w:t>
            </w:r>
          </w:p>
        </w:tc>
      </w:tr>
      <w:tr w:rsidR="00D6249B" w14:paraId="0A04DECD" w14:textId="77777777">
        <w:trPr>
          <w:divId w:val="2118013375"/>
          <w:tblCellSpacing w:w="15" w:type="dxa"/>
        </w:trPr>
        <w:tc>
          <w:tcPr>
            <w:tcW w:w="50" w:type="pct"/>
            <w:hideMark/>
          </w:tcPr>
          <w:p w14:paraId="09706220" w14:textId="77777777" w:rsidR="00D6249B" w:rsidRDefault="00D6249B">
            <w:pPr>
              <w:pStyle w:val="Bibliography"/>
              <w:rPr>
                <w:noProof/>
              </w:rPr>
            </w:pPr>
            <w:r>
              <w:rPr>
                <w:noProof/>
              </w:rPr>
              <w:t xml:space="preserve">[33] </w:t>
            </w:r>
          </w:p>
        </w:tc>
        <w:tc>
          <w:tcPr>
            <w:tcW w:w="0" w:type="auto"/>
            <w:hideMark/>
          </w:tcPr>
          <w:p w14:paraId="377120D2" w14:textId="77777777" w:rsidR="00D6249B" w:rsidRDefault="00D6249B">
            <w:pPr>
              <w:pStyle w:val="Bibliography"/>
              <w:rPr>
                <w:noProof/>
              </w:rPr>
            </w:pPr>
            <w:r>
              <w:rPr>
                <w:noProof/>
              </w:rPr>
              <w:t xml:space="preserve">P. H. Rossi, J. D. Wright dan A. B. Anderson, Handbook of Survey Research, Massachusetts: Academic Press, 1983. </w:t>
            </w:r>
          </w:p>
        </w:tc>
      </w:tr>
      <w:tr w:rsidR="00D6249B" w14:paraId="2FB9EA02" w14:textId="77777777">
        <w:trPr>
          <w:divId w:val="2118013375"/>
          <w:tblCellSpacing w:w="15" w:type="dxa"/>
        </w:trPr>
        <w:tc>
          <w:tcPr>
            <w:tcW w:w="50" w:type="pct"/>
            <w:hideMark/>
          </w:tcPr>
          <w:p w14:paraId="77E40F06" w14:textId="77777777" w:rsidR="00D6249B" w:rsidRDefault="00D6249B">
            <w:pPr>
              <w:pStyle w:val="Bibliography"/>
              <w:rPr>
                <w:noProof/>
              </w:rPr>
            </w:pPr>
            <w:r>
              <w:rPr>
                <w:noProof/>
              </w:rPr>
              <w:t xml:space="preserve">[34] </w:t>
            </w:r>
          </w:p>
        </w:tc>
        <w:tc>
          <w:tcPr>
            <w:tcW w:w="0" w:type="auto"/>
            <w:hideMark/>
          </w:tcPr>
          <w:p w14:paraId="03214DFF" w14:textId="77777777" w:rsidR="00D6249B" w:rsidRDefault="00D6249B">
            <w:pPr>
              <w:pStyle w:val="Bibliography"/>
              <w:rPr>
                <w:noProof/>
              </w:rPr>
            </w:pPr>
            <w:r>
              <w:rPr>
                <w:noProof/>
              </w:rPr>
              <w:t>Bunchball team, “Bunchball,” September 2012. [Online]. Available: http://www.bunchball.com/gamification101.</w:t>
            </w:r>
          </w:p>
        </w:tc>
      </w:tr>
      <w:tr w:rsidR="00D6249B" w14:paraId="3E039E1E" w14:textId="77777777">
        <w:trPr>
          <w:divId w:val="2118013375"/>
          <w:tblCellSpacing w:w="15" w:type="dxa"/>
        </w:trPr>
        <w:tc>
          <w:tcPr>
            <w:tcW w:w="50" w:type="pct"/>
            <w:hideMark/>
          </w:tcPr>
          <w:p w14:paraId="0A531551" w14:textId="77777777" w:rsidR="00D6249B" w:rsidRDefault="00D6249B">
            <w:pPr>
              <w:pStyle w:val="Bibliography"/>
              <w:rPr>
                <w:noProof/>
              </w:rPr>
            </w:pPr>
            <w:r>
              <w:rPr>
                <w:noProof/>
              </w:rPr>
              <w:t xml:space="preserve">[35] </w:t>
            </w:r>
          </w:p>
        </w:tc>
        <w:tc>
          <w:tcPr>
            <w:tcW w:w="0" w:type="auto"/>
            <w:hideMark/>
          </w:tcPr>
          <w:p w14:paraId="30656C97" w14:textId="77777777" w:rsidR="00D6249B" w:rsidRDefault="00D6249B">
            <w:pPr>
              <w:pStyle w:val="Bibliography"/>
              <w:rPr>
                <w:noProof/>
              </w:rPr>
            </w:pPr>
            <w:r>
              <w:rPr>
                <w:noProof/>
              </w:rPr>
              <w:t xml:space="preserve">R. Bartle, “HEARTS, CLUBS, DIAMONDS, SPADES:,” </w:t>
            </w:r>
            <w:r>
              <w:rPr>
                <w:i/>
                <w:iCs/>
                <w:noProof/>
              </w:rPr>
              <w:t xml:space="preserve">Journal of MUD Research, </w:t>
            </w:r>
            <w:r>
              <w:rPr>
                <w:noProof/>
              </w:rPr>
              <w:t xml:space="preserve">p. 39, 1996. </w:t>
            </w:r>
          </w:p>
        </w:tc>
      </w:tr>
    </w:tbl>
    <w:p w14:paraId="2BD5C6C2" w14:textId="77777777" w:rsidR="00D6249B" w:rsidRDefault="00D6249B">
      <w:pPr>
        <w:divId w:val="2118013375"/>
        <w:rPr>
          <w:rFonts w:eastAsia="Times New Roman"/>
          <w:noProof/>
        </w:rPr>
      </w:pPr>
    </w:p>
    <w:p w14:paraId="4331FE87" w14:textId="7A28A708" w:rsidR="009E5E8C" w:rsidRPr="00C63062" w:rsidRDefault="002B2264" w:rsidP="009E5E8C">
      <w:pPr>
        <w:sectPr w:rsidR="009E5E8C" w:rsidRPr="00C63062" w:rsidSect="0006017B">
          <w:headerReference w:type="default" r:id="rId181"/>
          <w:footerReference w:type="default" r:id="rId182"/>
          <w:pgSz w:w="11906" w:h="16838"/>
          <w:pgMar w:top="1701" w:right="1701" w:bottom="1701" w:left="2268" w:header="720" w:footer="720" w:gutter="0"/>
          <w:cols w:space="720"/>
          <w:docGrid w:linePitch="360"/>
        </w:sectPr>
      </w:pPr>
      <w:r w:rsidRPr="004E347A">
        <w:fldChar w:fldCharType="end"/>
      </w:r>
    </w:p>
    <w:p w14:paraId="46401821" w14:textId="77777777" w:rsidR="00913AE2" w:rsidRPr="00363F42" w:rsidRDefault="00363F42" w:rsidP="00363F42">
      <w:pPr>
        <w:jc w:val="center"/>
        <w:rPr>
          <w:b/>
          <w:sz w:val="32"/>
        </w:rPr>
      </w:pPr>
      <w:r w:rsidRPr="00363F42">
        <w:rPr>
          <w:b/>
          <w:sz w:val="32"/>
        </w:rPr>
        <w:lastRenderedPageBreak/>
        <w:t>RIWAYAT HIDUP PENULIS</w:t>
      </w:r>
    </w:p>
    <w:p w14:paraId="23EA912B" w14:textId="77777777" w:rsidR="00363F42" w:rsidRDefault="00363F42" w:rsidP="00913AE2"/>
    <w:p w14:paraId="78CFD6AA" w14:textId="77777777" w:rsidR="00363F42" w:rsidRDefault="000C605B" w:rsidP="00913AE2">
      <w:r>
        <w:rPr>
          <w:noProof/>
          <w:lang w:eastAsia="id-ID"/>
        </w:rPr>
        <w:pict w14:anchorId="18C9929B">
          <v:shape id="Text Box 5" o:spid="_x0000_s1026" type="#_x0000_t202" style="position:absolute;left:0;text-align:left;margin-left:298.35pt;margin-top:3.9pt;width:96pt;height:125.2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" fillcolor="white [3201]" strokeweight=".5pt">
            <v:textbox>
              <w:txbxContent>
                <w:p w14:paraId="5B93026C" w14:textId="77777777" w:rsidR="00E903CD" w:rsidRDefault="00E903CD" w:rsidP="00363F42">
                  <w:pPr>
                    <w:jc w:val="center"/>
                  </w:pPr>
                  <w:r>
                    <w:t>Pas foto</w:t>
                  </w:r>
                </w:p>
                <w:p w14:paraId="31D0C3AD" w14:textId="77777777" w:rsidR="00E903CD" w:rsidRDefault="00E903CD" w:rsidP="00363F42">
                  <w:pPr>
                    <w:jc w:val="center"/>
                  </w:pPr>
                  <w:r>
                    <w:t>formal resmi</w:t>
                  </w:r>
                </w:p>
              </w:txbxContent>
            </v:textbox>
            <w10:wrap type="square"/>
          </v:shape>
        </w:pict>
      </w:r>
      <w:r w:rsidR="00363F42">
        <w:t>Riwayat hidup dibuat dengan baik dan benar meliputi hal-hal berikut ini:</w:t>
      </w:r>
    </w:p>
    <w:p w14:paraId="586B32DD" w14:textId="77777777" w:rsidR="00363F42" w:rsidRDefault="00363F42" w:rsidP="00C57E27">
      <w:pPr>
        <w:pStyle w:val="ListNumber"/>
        <w:numPr>
          <w:ilvl w:val="0"/>
          <w:numId w:val="7"/>
        </w:numPr>
      </w:pPr>
      <w:r>
        <w:t>Identitas diri</w:t>
      </w:r>
    </w:p>
    <w:p w14:paraId="238B32E9" w14:textId="77777777" w:rsidR="00363F42" w:rsidRDefault="00363F42" w:rsidP="00C57E27">
      <w:pPr>
        <w:pStyle w:val="ListNumber"/>
        <w:numPr>
          <w:ilvl w:val="0"/>
          <w:numId w:val="7"/>
        </w:numPr>
      </w:pPr>
      <w:r>
        <w:t>Riwayat pendidikan</w:t>
      </w:r>
    </w:p>
    <w:p w14:paraId="2E2CDA54" w14:textId="77777777" w:rsidR="00363F42" w:rsidRDefault="00363F42" w:rsidP="00C57E27">
      <w:pPr>
        <w:pStyle w:val="ListNumber"/>
        <w:numPr>
          <w:ilvl w:val="0"/>
          <w:numId w:val="7"/>
        </w:numPr>
      </w:pPr>
      <w:r>
        <w:t>Riwayat pekerjaan</w:t>
      </w:r>
    </w:p>
    <w:p w14:paraId="09C09F83" w14:textId="77777777" w:rsidR="00363F42" w:rsidRDefault="00363F42" w:rsidP="00C57E27">
      <w:pPr>
        <w:pStyle w:val="ListNumber"/>
        <w:numPr>
          <w:ilvl w:val="0"/>
          <w:numId w:val="7"/>
        </w:numPr>
      </w:pPr>
      <w:r>
        <w:t>Organisasi yang pernah diikuti</w:t>
      </w:r>
    </w:p>
    <w:p w14:paraId="3DB413A5" w14:textId="77777777" w:rsidR="00363F42" w:rsidRDefault="00363F42" w:rsidP="00C57E27">
      <w:pPr>
        <w:pStyle w:val="ListNumber"/>
        <w:numPr>
          <w:ilvl w:val="0"/>
          <w:numId w:val="7"/>
        </w:numPr>
      </w:pPr>
      <w:r>
        <w:t>Prestasi yang pernah diraih</w:t>
      </w:r>
    </w:p>
    <w:p w14:paraId="40627D7A" w14:textId="77777777" w:rsidR="00363F42" w:rsidRDefault="00363F42" w:rsidP="00C57E27">
      <w:pPr>
        <w:pStyle w:val="ListNumber"/>
        <w:numPr>
          <w:ilvl w:val="0"/>
          <w:numId w:val="7"/>
        </w:numPr>
      </w:pPr>
      <w:r>
        <w:t>Hasil karya yang pernah dibuat</w:t>
      </w:r>
    </w:p>
    <w:p w14:paraId="1D7497AD" w14:textId="77777777" w:rsidR="00363F42" w:rsidRPr="004E347A" w:rsidRDefault="00363F42" w:rsidP="00C57E27">
      <w:pPr>
        <w:pStyle w:val="ListNumber"/>
        <w:numPr>
          <w:ilvl w:val="0"/>
          <w:numId w:val="7"/>
        </w:numPr>
      </w:pPr>
      <w:r>
        <w:t>Sertifikat (contohnya: SAP, CISCO, Microsoft, keikutsertaan sem</w:t>
      </w:r>
      <w:r w:rsidR="00BA6CE0">
        <w:t>inar, konferensi, panitia, dll.</w:t>
      </w:r>
    </w:p>
    <w:sectPr w:rsidR="00363F42" w:rsidRPr="004E347A" w:rsidSect="00213FBC">
      <w:footerReference w:type="default" r:id="rId183"/>
      <w:pgSz w:w="11906" w:h="16838"/>
      <w:pgMar w:top="1701" w:right="1701" w:bottom="1701" w:left="2268" w:header="720" w:footer="720" w:gutter="0"/>
      <w:pgNumType w:start="1" w:chapStyle="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B86B61" w14:textId="77777777" w:rsidR="00E903CD" w:rsidRDefault="00E903CD" w:rsidP="00226B5C">
      <w:pPr>
        <w:spacing w:line="240" w:lineRule="auto"/>
      </w:pPr>
      <w:r>
        <w:separator/>
      </w:r>
    </w:p>
  </w:endnote>
  <w:endnote w:type="continuationSeparator" w:id="0">
    <w:p w14:paraId="6199273E" w14:textId="77777777" w:rsidR="00E903CD" w:rsidRDefault="00E903CD" w:rsidP="00226B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rPr>
      <w:alias w:val="Company"/>
      <w:tag w:val=""/>
      <w:id w:val="-1527476207"/>
      <w:dataBinding w:prefixMappings="xmlns:ns0='http://schemas.openxmlformats.org/officeDocument/2006/extended-properties' " w:xpath="/ns0:Properties[1]/ns0:Company[1]" w:storeItemID="{6668398D-A668-4E3E-A5EB-62B293D839F1}"/>
      <w:text/>
    </w:sdtPr>
    <w:sdtContent>
      <w:p w14:paraId="695152A6" w14:textId="77777777" w:rsidR="00E903CD" w:rsidRPr="000C7F89" w:rsidRDefault="00E903CD" w:rsidP="000C7F89">
        <w:pPr>
          <w:pStyle w:val="Footer"/>
          <w:jc w:val="right"/>
          <w:rPr>
            <w:rFonts w:ascii="Arial" w:hAnsi="Arial" w:cs="Arial"/>
          </w:rPr>
        </w:pPr>
        <w:r w:rsidRPr="000C7F89">
          <w:rPr>
            <w:rFonts w:ascii="Arial" w:hAnsi="Arial" w:cs="Arial"/>
            <w:sz w:val="20"/>
            <w:lang w:val="en-US"/>
          </w:rPr>
          <w:t>Universitas Kristen Maranatha</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067309"/>
      <w:docPartObj>
        <w:docPartGallery w:val="Page Numbers (Bottom of Page)"/>
        <w:docPartUnique/>
      </w:docPartObj>
    </w:sdtPr>
    <w:sdtEndPr>
      <w:rPr>
        <w:noProof/>
      </w:rPr>
    </w:sdtEndPr>
    <w:sdtContent>
      <w:p w14:paraId="31B95375" w14:textId="033545B6" w:rsidR="00E903CD" w:rsidRDefault="00E903CD">
        <w:pPr>
          <w:pStyle w:val="Footer"/>
          <w:jc w:val="center"/>
        </w:pPr>
        <w:r w:rsidRPr="00226B5C">
          <w:rPr>
            <w:szCs w:val="20"/>
          </w:rPr>
          <w:fldChar w:fldCharType="begin"/>
        </w:r>
        <w:r w:rsidRPr="00226B5C">
          <w:rPr>
            <w:szCs w:val="20"/>
          </w:rPr>
          <w:instrText xml:space="preserve"> PAGE   \* MERGEFORMAT </w:instrText>
        </w:r>
        <w:r w:rsidRPr="00226B5C">
          <w:rPr>
            <w:szCs w:val="20"/>
          </w:rPr>
          <w:fldChar w:fldCharType="separate"/>
        </w:r>
        <w:r w:rsidR="00D6249B">
          <w:rPr>
            <w:noProof/>
            <w:szCs w:val="20"/>
          </w:rPr>
          <w:t>iv</w:t>
        </w:r>
        <w:r w:rsidRPr="00226B5C">
          <w:rPr>
            <w:noProof/>
            <w:szCs w:val="20"/>
          </w:rPr>
          <w:fldChar w:fldCharType="end"/>
        </w:r>
      </w:p>
    </w:sdtContent>
  </w:sdt>
  <w:p w14:paraId="2DC38F44" w14:textId="77777777" w:rsidR="00E903CD" w:rsidRDefault="00E903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799427"/>
      <w:docPartObj>
        <w:docPartGallery w:val="Page Numbers (Bottom of Page)"/>
        <w:docPartUnique/>
      </w:docPartObj>
    </w:sdtPr>
    <w:sdtEndPr>
      <w:rPr>
        <w:noProof/>
      </w:rPr>
    </w:sdtEndPr>
    <w:sdtContent>
      <w:p w14:paraId="59240854" w14:textId="31232F7A" w:rsidR="00E903CD" w:rsidRDefault="00E903CD">
        <w:pPr>
          <w:pStyle w:val="Footer"/>
          <w:jc w:val="center"/>
        </w:pPr>
        <w:r w:rsidRPr="00226B5C">
          <w:rPr>
            <w:szCs w:val="20"/>
          </w:rPr>
          <w:fldChar w:fldCharType="begin"/>
        </w:r>
        <w:r w:rsidRPr="00226B5C">
          <w:rPr>
            <w:szCs w:val="20"/>
          </w:rPr>
          <w:instrText xml:space="preserve"> PAGE   \* MERGEFORMAT </w:instrText>
        </w:r>
        <w:r w:rsidRPr="00226B5C">
          <w:rPr>
            <w:szCs w:val="20"/>
          </w:rPr>
          <w:fldChar w:fldCharType="separate"/>
        </w:r>
        <w:r w:rsidR="00D6249B">
          <w:rPr>
            <w:noProof/>
            <w:szCs w:val="20"/>
          </w:rPr>
          <w:t>xxiv</w:t>
        </w:r>
        <w:r w:rsidRPr="00226B5C">
          <w:rPr>
            <w:noProof/>
            <w:szCs w:val="20"/>
          </w:rPr>
          <w:fldChar w:fldCharType="end"/>
        </w:r>
      </w:p>
    </w:sdtContent>
  </w:sdt>
  <w:sdt>
    <w:sdtPr>
      <w:rPr>
        <w:rFonts w:ascii="Arial" w:hAnsi="Arial" w:cs="Arial"/>
        <w:sz w:val="20"/>
        <w:szCs w:val="20"/>
      </w:rPr>
      <w:alias w:val="Company"/>
      <w:tag w:val=""/>
      <w:id w:val="1639302397"/>
      <w:dataBinding w:prefixMappings="xmlns:ns0='http://schemas.openxmlformats.org/officeDocument/2006/extended-properties' " w:xpath="/ns0:Properties[1]/ns0:Company[1]" w:storeItemID="{6668398D-A668-4E3E-A5EB-62B293D839F1}"/>
      <w:text/>
    </w:sdtPr>
    <w:sdtContent>
      <w:p w14:paraId="56606A56" w14:textId="77777777" w:rsidR="00E903CD" w:rsidRPr="000C7F89" w:rsidRDefault="00E903CD" w:rsidP="000C7F89">
        <w:pPr>
          <w:pStyle w:val="Footer"/>
          <w:jc w:val="right"/>
          <w:rPr>
            <w:rFonts w:ascii="Arial" w:hAnsi="Arial" w:cs="Arial"/>
            <w:sz w:val="20"/>
            <w:szCs w:val="20"/>
          </w:rPr>
        </w:pPr>
        <w:r w:rsidRPr="000C7F89">
          <w:rPr>
            <w:rFonts w:ascii="Arial" w:hAnsi="Arial" w:cs="Arial"/>
            <w:sz w:val="20"/>
            <w:szCs w:val="20"/>
          </w:rPr>
          <w:t>Universitas Kristen Maranatha</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rPr>
      <w:alias w:val="Company"/>
      <w:tag w:val=""/>
      <w:id w:val="1247537886"/>
      <w:dataBinding w:prefixMappings="xmlns:ns0='http://schemas.openxmlformats.org/officeDocument/2006/extended-properties' " w:xpath="/ns0:Properties[1]/ns0:Company[1]" w:storeItemID="{6668398D-A668-4E3E-A5EB-62B293D839F1}"/>
      <w:text/>
    </w:sdtPr>
    <w:sdtContent>
      <w:p w14:paraId="1E294EE0" w14:textId="77777777" w:rsidR="00E903CD" w:rsidRPr="000C7F89" w:rsidRDefault="00E903CD" w:rsidP="000C7F89">
        <w:pPr>
          <w:pStyle w:val="Footer"/>
          <w:jc w:val="right"/>
          <w:rPr>
            <w:rFonts w:ascii="Arial" w:hAnsi="Arial" w:cs="Arial"/>
          </w:rPr>
        </w:pPr>
        <w:r w:rsidRPr="000C7F89">
          <w:rPr>
            <w:rFonts w:ascii="Arial" w:hAnsi="Arial" w:cs="Arial"/>
            <w:sz w:val="20"/>
            <w:lang w:val="en-US"/>
          </w:rPr>
          <w:t>Universitas Kristen Maranatha</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295723"/>
      <w:docPartObj>
        <w:docPartGallery w:val="Page Numbers (Bottom of Page)"/>
        <w:docPartUnique/>
      </w:docPartObj>
    </w:sdtPr>
    <w:sdtEndPr>
      <w:rPr>
        <w:noProof/>
      </w:rPr>
    </w:sdtEndPr>
    <w:sdtContent>
      <w:p w14:paraId="07790A95" w14:textId="18541668" w:rsidR="00E903CD" w:rsidRDefault="00E903CD">
        <w:pPr>
          <w:pStyle w:val="Footer"/>
          <w:jc w:val="center"/>
        </w:pPr>
        <w:r>
          <w:fldChar w:fldCharType="begin"/>
        </w:r>
        <w:r>
          <w:instrText xml:space="preserve"> PAGE   \* MERGEFORMAT </w:instrText>
        </w:r>
        <w:r>
          <w:fldChar w:fldCharType="separate"/>
        </w:r>
        <w:r w:rsidR="0026492A">
          <w:rPr>
            <w:noProof/>
          </w:rPr>
          <w:t>118</w:t>
        </w:r>
        <w:r>
          <w:rPr>
            <w:noProof/>
          </w:rPr>
          <w:fldChar w:fldCharType="end"/>
        </w:r>
      </w:p>
    </w:sdtContent>
  </w:sdt>
  <w:sdt>
    <w:sdtPr>
      <w:rPr>
        <w:rFonts w:ascii="Arial" w:hAnsi="Arial" w:cs="Arial"/>
        <w:sz w:val="20"/>
      </w:rPr>
      <w:alias w:val="Company"/>
      <w:tag w:val=""/>
      <w:id w:val="-1412694196"/>
      <w:dataBinding w:prefixMappings="xmlns:ns0='http://schemas.openxmlformats.org/officeDocument/2006/extended-properties' " w:xpath="/ns0:Properties[1]/ns0:Company[1]" w:storeItemID="{6668398D-A668-4E3E-A5EB-62B293D839F1}"/>
      <w:text/>
    </w:sdtPr>
    <w:sdtContent>
      <w:p w14:paraId="49979D8A" w14:textId="77777777" w:rsidR="00E903CD" w:rsidRPr="000C7F89" w:rsidRDefault="00E903CD" w:rsidP="000C7F89">
        <w:pPr>
          <w:pStyle w:val="Footer"/>
          <w:jc w:val="right"/>
          <w:rPr>
            <w:rFonts w:ascii="Arial" w:hAnsi="Arial" w:cs="Arial"/>
          </w:rPr>
        </w:pPr>
        <w:r w:rsidRPr="000C7F89">
          <w:rPr>
            <w:rFonts w:ascii="Arial" w:hAnsi="Arial" w:cs="Arial"/>
            <w:sz w:val="20"/>
            <w:lang w:val="en-US"/>
          </w:rPr>
          <w:t>Universitas Kristen Maranatha</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5C2B81" w14:textId="77777777" w:rsidR="00E903CD" w:rsidRDefault="00E903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B007E8" w14:textId="77777777" w:rsidR="00E903CD" w:rsidRDefault="00E903CD" w:rsidP="00226B5C">
      <w:pPr>
        <w:spacing w:line="240" w:lineRule="auto"/>
      </w:pPr>
      <w:r>
        <w:separator/>
      </w:r>
    </w:p>
  </w:footnote>
  <w:footnote w:type="continuationSeparator" w:id="0">
    <w:p w14:paraId="0388410A" w14:textId="77777777" w:rsidR="00E903CD" w:rsidRDefault="00E903CD" w:rsidP="00226B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7046533"/>
      <w:docPartObj>
        <w:docPartGallery w:val="Page Numbers (Bottom of Page)"/>
        <w:docPartUnique/>
      </w:docPartObj>
    </w:sdtPr>
    <w:sdtEndPr>
      <w:rPr>
        <w:noProof/>
      </w:rPr>
    </w:sdtEndPr>
    <w:sdtContent>
      <w:p w14:paraId="7A76ED94" w14:textId="793AF408" w:rsidR="00E903CD" w:rsidRDefault="00E903CD" w:rsidP="00B076A5">
        <w:pPr>
          <w:pStyle w:val="Footer"/>
          <w:jc w:val="right"/>
        </w:pPr>
        <w:r>
          <w:fldChar w:fldCharType="begin"/>
        </w:r>
        <w:r>
          <w:instrText xml:space="preserve"> PAGE   \* MERGEFORMAT </w:instrText>
        </w:r>
        <w:r>
          <w:fldChar w:fldCharType="separate"/>
        </w:r>
        <w:r w:rsidR="0026492A">
          <w:rPr>
            <w:noProof/>
          </w:rPr>
          <w:t>60</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2A9590" w14:textId="77777777" w:rsidR="00E903CD" w:rsidRDefault="00E903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5525311"/>
      <w:docPartObj>
        <w:docPartGallery w:val="Page Numbers (Top of Page)"/>
        <w:docPartUnique/>
      </w:docPartObj>
    </w:sdtPr>
    <w:sdtEndPr>
      <w:rPr>
        <w:noProof/>
      </w:rPr>
    </w:sdtEndPr>
    <w:sdtContent>
      <w:p w14:paraId="5D9D6115" w14:textId="0DC5AC63" w:rsidR="00E903CD" w:rsidRDefault="00E903CD">
        <w:pPr>
          <w:pStyle w:val="Header"/>
          <w:jc w:val="right"/>
        </w:pPr>
        <w:r>
          <w:fldChar w:fldCharType="begin"/>
        </w:r>
        <w:r>
          <w:instrText xml:space="preserve"> PAGE   \* MERGEFORMAT </w:instrText>
        </w:r>
        <w:r>
          <w:fldChar w:fldCharType="separate"/>
        </w:r>
        <w:r w:rsidR="0026492A">
          <w:rPr>
            <w:noProof/>
          </w:rPr>
          <w:t>64</w:t>
        </w:r>
        <w:r>
          <w:rPr>
            <w:noProof/>
          </w:rPr>
          <w:fldChar w:fldCharType="end"/>
        </w:r>
      </w:p>
    </w:sdtContent>
  </w:sdt>
  <w:p w14:paraId="79A23E0A" w14:textId="77777777" w:rsidR="00E903CD" w:rsidRDefault="00E903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4094F" w14:textId="77777777" w:rsidR="00E903CD" w:rsidRDefault="00E903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511859B0"/>
    <w:lvl w:ilvl="0">
      <w:start w:val="1"/>
      <w:numFmt w:val="lowerLetter"/>
      <w:pStyle w:val="ListNumber2"/>
      <w:lvlText w:val="%1."/>
      <w:lvlJc w:val="left"/>
      <w:pPr>
        <w:ind w:left="720" w:hanging="360"/>
      </w:pPr>
    </w:lvl>
  </w:abstractNum>
  <w:abstractNum w:abstractNumId="1" w15:restartNumberingAfterBreak="0">
    <w:nsid w:val="FFFFFF88"/>
    <w:multiLevelType w:val="singleLevel"/>
    <w:tmpl w:val="919448EE"/>
    <w:lvl w:ilvl="0">
      <w:start w:val="1"/>
      <w:numFmt w:val="decimal"/>
      <w:pStyle w:val="ListNumber"/>
      <w:lvlText w:val="%1."/>
      <w:lvlJc w:val="left"/>
      <w:pPr>
        <w:tabs>
          <w:tab w:val="num" w:pos="360"/>
        </w:tabs>
        <w:ind w:left="360" w:hanging="360"/>
      </w:pPr>
    </w:lvl>
  </w:abstractNum>
  <w:abstractNum w:abstractNumId="2" w15:restartNumberingAfterBreak="0">
    <w:nsid w:val="00404047"/>
    <w:multiLevelType w:val="hybridMultilevel"/>
    <w:tmpl w:val="368889BA"/>
    <w:lvl w:ilvl="0" w:tplc="A57AC8C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078261C"/>
    <w:multiLevelType w:val="hybridMultilevel"/>
    <w:tmpl w:val="834ECD7A"/>
    <w:lvl w:ilvl="0" w:tplc="15F839E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0F565A2"/>
    <w:multiLevelType w:val="hybridMultilevel"/>
    <w:tmpl w:val="9A867A0C"/>
    <w:lvl w:ilvl="0" w:tplc="58B80D5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17049A0"/>
    <w:multiLevelType w:val="hybridMultilevel"/>
    <w:tmpl w:val="9208BF0A"/>
    <w:lvl w:ilvl="0" w:tplc="F4921E3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1DF7CB5"/>
    <w:multiLevelType w:val="hybridMultilevel"/>
    <w:tmpl w:val="FD5A13D8"/>
    <w:lvl w:ilvl="0" w:tplc="E8405BD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27F038F"/>
    <w:multiLevelType w:val="hybridMultilevel"/>
    <w:tmpl w:val="5B5075AC"/>
    <w:lvl w:ilvl="0" w:tplc="D22EBC8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38A625D"/>
    <w:multiLevelType w:val="hybridMultilevel"/>
    <w:tmpl w:val="C354F1EA"/>
    <w:lvl w:ilvl="0" w:tplc="96E692E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3BD1C8F"/>
    <w:multiLevelType w:val="hybridMultilevel"/>
    <w:tmpl w:val="A2760CF0"/>
    <w:lvl w:ilvl="0" w:tplc="FF980DA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5431A05"/>
    <w:multiLevelType w:val="hybridMultilevel"/>
    <w:tmpl w:val="B72477D6"/>
    <w:lvl w:ilvl="0" w:tplc="D8001C9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5861FCF"/>
    <w:multiLevelType w:val="hybridMultilevel"/>
    <w:tmpl w:val="05060EDA"/>
    <w:lvl w:ilvl="0" w:tplc="3AE4AD3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06BD3CEE"/>
    <w:multiLevelType w:val="hybridMultilevel"/>
    <w:tmpl w:val="71728746"/>
    <w:lvl w:ilvl="0" w:tplc="9B161B0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0726646B"/>
    <w:multiLevelType w:val="hybridMultilevel"/>
    <w:tmpl w:val="76762F08"/>
    <w:lvl w:ilvl="0" w:tplc="D268707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07BF6245"/>
    <w:multiLevelType w:val="hybridMultilevel"/>
    <w:tmpl w:val="9CA4E3FA"/>
    <w:lvl w:ilvl="0" w:tplc="B3487CF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0801402D"/>
    <w:multiLevelType w:val="hybridMultilevel"/>
    <w:tmpl w:val="77403DEA"/>
    <w:lvl w:ilvl="0" w:tplc="8AD4936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081E0EA6"/>
    <w:multiLevelType w:val="hybridMultilevel"/>
    <w:tmpl w:val="7512D6E6"/>
    <w:lvl w:ilvl="0" w:tplc="57AE333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09814CC0"/>
    <w:multiLevelType w:val="hybridMultilevel"/>
    <w:tmpl w:val="C98474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0C997B25"/>
    <w:multiLevelType w:val="hybridMultilevel"/>
    <w:tmpl w:val="344219FC"/>
    <w:lvl w:ilvl="0" w:tplc="8030466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0CAC599D"/>
    <w:multiLevelType w:val="hybridMultilevel"/>
    <w:tmpl w:val="5386A1FE"/>
    <w:lvl w:ilvl="0" w:tplc="393865A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0CC76924"/>
    <w:multiLevelType w:val="hybridMultilevel"/>
    <w:tmpl w:val="D2A0DF5A"/>
    <w:lvl w:ilvl="0" w:tplc="26E68D5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0D7C754E"/>
    <w:multiLevelType w:val="hybridMultilevel"/>
    <w:tmpl w:val="E99E1344"/>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0DEF42B3"/>
    <w:multiLevelType w:val="hybridMultilevel"/>
    <w:tmpl w:val="3D7E8824"/>
    <w:lvl w:ilvl="0" w:tplc="30FEFD1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0E4C3CCB"/>
    <w:multiLevelType w:val="hybridMultilevel"/>
    <w:tmpl w:val="FF5C0986"/>
    <w:lvl w:ilvl="0" w:tplc="060C74A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0E8E109F"/>
    <w:multiLevelType w:val="hybridMultilevel"/>
    <w:tmpl w:val="9A82F7DA"/>
    <w:lvl w:ilvl="0" w:tplc="7892F77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0EB32376"/>
    <w:multiLevelType w:val="hybridMultilevel"/>
    <w:tmpl w:val="49989D56"/>
    <w:lvl w:ilvl="0" w:tplc="A2CAAB2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0FFA1847"/>
    <w:multiLevelType w:val="hybridMultilevel"/>
    <w:tmpl w:val="41BE7A52"/>
    <w:lvl w:ilvl="0" w:tplc="EFF6723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10A9575E"/>
    <w:multiLevelType w:val="hybridMultilevel"/>
    <w:tmpl w:val="D4CE97CE"/>
    <w:lvl w:ilvl="0" w:tplc="25267FC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12086AF0"/>
    <w:multiLevelType w:val="hybridMultilevel"/>
    <w:tmpl w:val="74F20050"/>
    <w:lvl w:ilvl="0" w:tplc="2F8672D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123E0E29"/>
    <w:multiLevelType w:val="hybridMultilevel"/>
    <w:tmpl w:val="F7EA90BE"/>
    <w:lvl w:ilvl="0" w:tplc="B25CE0B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125F09D2"/>
    <w:multiLevelType w:val="hybridMultilevel"/>
    <w:tmpl w:val="EA08F826"/>
    <w:lvl w:ilvl="0" w:tplc="2D2A1CB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12625CAB"/>
    <w:multiLevelType w:val="hybridMultilevel"/>
    <w:tmpl w:val="BC30154E"/>
    <w:lvl w:ilvl="0" w:tplc="8936689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12B14093"/>
    <w:multiLevelType w:val="hybridMultilevel"/>
    <w:tmpl w:val="88B87BA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12B437B8"/>
    <w:multiLevelType w:val="hybridMultilevel"/>
    <w:tmpl w:val="7CD448A0"/>
    <w:lvl w:ilvl="0" w:tplc="460471E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12F2781B"/>
    <w:multiLevelType w:val="hybridMultilevel"/>
    <w:tmpl w:val="F34AE17A"/>
    <w:lvl w:ilvl="0" w:tplc="0682223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1357132E"/>
    <w:multiLevelType w:val="hybridMultilevel"/>
    <w:tmpl w:val="E4C4C534"/>
    <w:lvl w:ilvl="0" w:tplc="50AC46C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14A10627"/>
    <w:multiLevelType w:val="hybridMultilevel"/>
    <w:tmpl w:val="A4446042"/>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14BD4943"/>
    <w:multiLevelType w:val="hybridMultilevel"/>
    <w:tmpl w:val="A1C2276A"/>
    <w:lvl w:ilvl="0" w:tplc="0DC000E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15E64C5F"/>
    <w:multiLevelType w:val="hybridMultilevel"/>
    <w:tmpl w:val="1FA2E8B6"/>
    <w:lvl w:ilvl="0" w:tplc="B66E0F7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17CD516B"/>
    <w:multiLevelType w:val="hybridMultilevel"/>
    <w:tmpl w:val="98BE206E"/>
    <w:lvl w:ilvl="0" w:tplc="79B6D43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17EF731A"/>
    <w:multiLevelType w:val="hybridMultilevel"/>
    <w:tmpl w:val="1312F010"/>
    <w:lvl w:ilvl="0" w:tplc="4BE2AF9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18442A07"/>
    <w:multiLevelType w:val="hybridMultilevel"/>
    <w:tmpl w:val="21087DC2"/>
    <w:lvl w:ilvl="0" w:tplc="05AE52C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1B0F3870"/>
    <w:multiLevelType w:val="hybridMultilevel"/>
    <w:tmpl w:val="BD201B1C"/>
    <w:lvl w:ilvl="0" w:tplc="7AC0B31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1BA37A05"/>
    <w:multiLevelType w:val="hybridMultilevel"/>
    <w:tmpl w:val="63B804E4"/>
    <w:lvl w:ilvl="0" w:tplc="13809BE4">
      <w:start w:val="1"/>
      <w:numFmt w:val="lowerLetter"/>
      <w:lvlText w:val="%1."/>
      <w:lvlJc w:val="left"/>
      <w:pPr>
        <w:ind w:left="3240" w:hanging="360"/>
      </w:pPr>
      <w:rPr>
        <w:i w:val="0"/>
      </w:rPr>
    </w:lvl>
    <w:lvl w:ilvl="1" w:tplc="04210019" w:tentative="1">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44" w15:restartNumberingAfterBreak="0">
    <w:nsid w:val="1D463FDC"/>
    <w:multiLevelType w:val="hybridMultilevel"/>
    <w:tmpl w:val="35B4BE34"/>
    <w:lvl w:ilvl="0" w:tplc="5F20C5F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1D5D31FF"/>
    <w:multiLevelType w:val="hybridMultilevel"/>
    <w:tmpl w:val="7DF0F638"/>
    <w:lvl w:ilvl="0" w:tplc="46FC9BD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1D9A5015"/>
    <w:multiLevelType w:val="hybridMultilevel"/>
    <w:tmpl w:val="0A2E014C"/>
    <w:lvl w:ilvl="0" w:tplc="19C647C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1ECE703D"/>
    <w:multiLevelType w:val="hybridMultilevel"/>
    <w:tmpl w:val="50E4BF48"/>
    <w:lvl w:ilvl="0" w:tplc="BB90FC0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1F1E75A3"/>
    <w:multiLevelType w:val="hybridMultilevel"/>
    <w:tmpl w:val="7D743E04"/>
    <w:lvl w:ilvl="0" w:tplc="0094655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1F3F70D3"/>
    <w:multiLevelType w:val="hybridMultilevel"/>
    <w:tmpl w:val="4B6243BC"/>
    <w:lvl w:ilvl="0" w:tplc="9C3656D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1FC62C4F"/>
    <w:multiLevelType w:val="hybridMultilevel"/>
    <w:tmpl w:val="AC92F374"/>
    <w:lvl w:ilvl="0" w:tplc="84D097C2">
      <w:start w:val="1"/>
      <w:numFmt w:val="lowerLetter"/>
      <w:lvlText w:val="%1."/>
      <w:lvlJc w:val="left"/>
      <w:pPr>
        <w:ind w:left="2149" w:hanging="360"/>
      </w:pPr>
      <w:rPr>
        <w:rFonts w:hint="default"/>
      </w:r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51" w15:restartNumberingAfterBreak="0">
    <w:nsid w:val="1FD26357"/>
    <w:multiLevelType w:val="hybridMultilevel"/>
    <w:tmpl w:val="B4DAB2B6"/>
    <w:lvl w:ilvl="0" w:tplc="6994BF5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208B31CA"/>
    <w:multiLevelType w:val="hybridMultilevel"/>
    <w:tmpl w:val="B676578A"/>
    <w:lvl w:ilvl="0" w:tplc="A69678D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208F5212"/>
    <w:multiLevelType w:val="hybridMultilevel"/>
    <w:tmpl w:val="9216DA94"/>
    <w:lvl w:ilvl="0" w:tplc="0F02251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20F92017"/>
    <w:multiLevelType w:val="hybridMultilevel"/>
    <w:tmpl w:val="090A3E7E"/>
    <w:lvl w:ilvl="0" w:tplc="04210019">
      <w:start w:val="1"/>
      <w:numFmt w:val="lowerLetter"/>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55" w15:restartNumberingAfterBreak="0">
    <w:nsid w:val="2191667E"/>
    <w:multiLevelType w:val="hybridMultilevel"/>
    <w:tmpl w:val="834C72AE"/>
    <w:lvl w:ilvl="0" w:tplc="749C1CD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21B7332C"/>
    <w:multiLevelType w:val="hybridMultilevel"/>
    <w:tmpl w:val="C8946822"/>
    <w:lvl w:ilvl="0" w:tplc="DA3A7C1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21CD69E9"/>
    <w:multiLevelType w:val="hybridMultilevel"/>
    <w:tmpl w:val="D2E4218A"/>
    <w:lvl w:ilvl="0" w:tplc="1F741D1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221409B6"/>
    <w:multiLevelType w:val="hybridMultilevel"/>
    <w:tmpl w:val="97089CB2"/>
    <w:lvl w:ilvl="0" w:tplc="D250CB8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226D700F"/>
    <w:multiLevelType w:val="hybridMultilevel"/>
    <w:tmpl w:val="66DA3572"/>
    <w:lvl w:ilvl="0" w:tplc="680E72A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23163A4B"/>
    <w:multiLevelType w:val="hybridMultilevel"/>
    <w:tmpl w:val="1868C258"/>
    <w:lvl w:ilvl="0" w:tplc="F8126F4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24A4612D"/>
    <w:multiLevelType w:val="hybridMultilevel"/>
    <w:tmpl w:val="B2C49110"/>
    <w:lvl w:ilvl="0" w:tplc="322E86F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25600CC3"/>
    <w:multiLevelType w:val="hybridMultilevel"/>
    <w:tmpl w:val="7C30B602"/>
    <w:lvl w:ilvl="0" w:tplc="338C016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25A27EF6"/>
    <w:multiLevelType w:val="hybridMultilevel"/>
    <w:tmpl w:val="D98421D2"/>
    <w:lvl w:ilvl="0" w:tplc="5BE244E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25DB0688"/>
    <w:multiLevelType w:val="hybridMultilevel"/>
    <w:tmpl w:val="86585EC8"/>
    <w:lvl w:ilvl="0" w:tplc="4D40E8E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260D71E5"/>
    <w:multiLevelType w:val="hybridMultilevel"/>
    <w:tmpl w:val="4F62BC1C"/>
    <w:lvl w:ilvl="0" w:tplc="AF6078D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26460CAB"/>
    <w:multiLevelType w:val="hybridMultilevel"/>
    <w:tmpl w:val="3A4249F8"/>
    <w:lvl w:ilvl="0" w:tplc="3AEE383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26844493"/>
    <w:multiLevelType w:val="hybridMultilevel"/>
    <w:tmpl w:val="041AAF5E"/>
    <w:lvl w:ilvl="0" w:tplc="9710E49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268576FB"/>
    <w:multiLevelType w:val="hybridMultilevel"/>
    <w:tmpl w:val="76AAB16C"/>
    <w:lvl w:ilvl="0" w:tplc="97120D3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26E01737"/>
    <w:multiLevelType w:val="hybridMultilevel"/>
    <w:tmpl w:val="89E0EDA6"/>
    <w:lvl w:ilvl="0" w:tplc="0506FE6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280162B5"/>
    <w:multiLevelType w:val="hybridMultilevel"/>
    <w:tmpl w:val="4800A962"/>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1" w15:restartNumberingAfterBreak="0">
    <w:nsid w:val="28A03B4D"/>
    <w:multiLevelType w:val="hybridMultilevel"/>
    <w:tmpl w:val="71E00A44"/>
    <w:lvl w:ilvl="0" w:tplc="1994BDA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28B9693F"/>
    <w:multiLevelType w:val="hybridMultilevel"/>
    <w:tmpl w:val="B1269FEE"/>
    <w:lvl w:ilvl="0" w:tplc="35CAD9E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2A1A74DC"/>
    <w:multiLevelType w:val="hybridMultilevel"/>
    <w:tmpl w:val="DC80AFF8"/>
    <w:lvl w:ilvl="0" w:tplc="7CC8A02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2A1E04AB"/>
    <w:multiLevelType w:val="hybridMultilevel"/>
    <w:tmpl w:val="6FAA552C"/>
    <w:lvl w:ilvl="0" w:tplc="33BE534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2A3444C8"/>
    <w:multiLevelType w:val="hybridMultilevel"/>
    <w:tmpl w:val="EB7C8B70"/>
    <w:lvl w:ilvl="0" w:tplc="8AA8ED0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2A69289D"/>
    <w:multiLevelType w:val="hybridMultilevel"/>
    <w:tmpl w:val="6DDCF960"/>
    <w:lvl w:ilvl="0" w:tplc="F81E628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2A8A3C95"/>
    <w:multiLevelType w:val="hybridMultilevel"/>
    <w:tmpl w:val="C6E6DDF4"/>
    <w:lvl w:ilvl="0" w:tplc="8BB87DB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2A972EDA"/>
    <w:multiLevelType w:val="hybridMultilevel"/>
    <w:tmpl w:val="2E76B22A"/>
    <w:lvl w:ilvl="0" w:tplc="F39060C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2AC45A11"/>
    <w:multiLevelType w:val="hybridMultilevel"/>
    <w:tmpl w:val="640CBAC6"/>
    <w:lvl w:ilvl="0" w:tplc="04210019">
      <w:start w:val="1"/>
      <w:numFmt w:val="lowerLetter"/>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80" w15:restartNumberingAfterBreak="0">
    <w:nsid w:val="2AC87018"/>
    <w:multiLevelType w:val="hybridMultilevel"/>
    <w:tmpl w:val="0E54F966"/>
    <w:lvl w:ilvl="0" w:tplc="EE0CCB5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2B017FEB"/>
    <w:multiLevelType w:val="hybridMultilevel"/>
    <w:tmpl w:val="818449FE"/>
    <w:lvl w:ilvl="0" w:tplc="996E928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2D8D339E"/>
    <w:multiLevelType w:val="hybridMultilevel"/>
    <w:tmpl w:val="D3CEFD98"/>
    <w:lvl w:ilvl="0" w:tplc="CC88041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2E3262B5"/>
    <w:multiLevelType w:val="hybridMultilevel"/>
    <w:tmpl w:val="2CAC0722"/>
    <w:lvl w:ilvl="0" w:tplc="1AB4EFC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2E4B3E39"/>
    <w:multiLevelType w:val="hybridMultilevel"/>
    <w:tmpl w:val="B0703B94"/>
    <w:lvl w:ilvl="0" w:tplc="E1425F9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5" w15:restartNumberingAfterBreak="0">
    <w:nsid w:val="2EF531B9"/>
    <w:multiLevelType w:val="hybridMultilevel"/>
    <w:tmpl w:val="9604C3E0"/>
    <w:lvl w:ilvl="0" w:tplc="B888E0E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2F5D4465"/>
    <w:multiLevelType w:val="hybridMultilevel"/>
    <w:tmpl w:val="54187B78"/>
    <w:lvl w:ilvl="0" w:tplc="B296D9B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30723231"/>
    <w:multiLevelType w:val="hybridMultilevel"/>
    <w:tmpl w:val="8362CA74"/>
    <w:lvl w:ilvl="0" w:tplc="154A072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15:restartNumberingAfterBreak="0">
    <w:nsid w:val="30DC2DAB"/>
    <w:multiLevelType w:val="hybridMultilevel"/>
    <w:tmpl w:val="45928450"/>
    <w:lvl w:ilvl="0" w:tplc="DF56643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31B9523F"/>
    <w:multiLevelType w:val="hybridMultilevel"/>
    <w:tmpl w:val="29A02E4C"/>
    <w:lvl w:ilvl="0" w:tplc="55C26FB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32C310DA"/>
    <w:multiLevelType w:val="hybridMultilevel"/>
    <w:tmpl w:val="3684B7B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334A6C3A"/>
    <w:multiLevelType w:val="hybridMultilevel"/>
    <w:tmpl w:val="9D92512A"/>
    <w:lvl w:ilvl="0" w:tplc="C4D0EFD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338E1878"/>
    <w:multiLevelType w:val="hybridMultilevel"/>
    <w:tmpl w:val="10D629C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33905C4F"/>
    <w:multiLevelType w:val="hybridMultilevel"/>
    <w:tmpl w:val="1DF80274"/>
    <w:lvl w:ilvl="0" w:tplc="0421001B">
      <w:start w:val="1"/>
      <w:numFmt w:val="lowerRoman"/>
      <w:lvlText w:val="%1."/>
      <w:lvlJc w:val="righ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4" w15:restartNumberingAfterBreak="0">
    <w:nsid w:val="33A32F8C"/>
    <w:multiLevelType w:val="hybridMultilevel"/>
    <w:tmpl w:val="71B6CDE2"/>
    <w:lvl w:ilvl="0" w:tplc="1EB2082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346F46BD"/>
    <w:multiLevelType w:val="hybridMultilevel"/>
    <w:tmpl w:val="E4320B7A"/>
    <w:lvl w:ilvl="0" w:tplc="AAB6AB8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6" w15:restartNumberingAfterBreak="0">
    <w:nsid w:val="350C4E2A"/>
    <w:multiLevelType w:val="hybridMultilevel"/>
    <w:tmpl w:val="3DA67D46"/>
    <w:lvl w:ilvl="0" w:tplc="04210019">
      <w:start w:val="1"/>
      <w:numFmt w:val="lowerLetter"/>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97" w15:restartNumberingAfterBreak="0">
    <w:nsid w:val="352B7DF3"/>
    <w:multiLevelType w:val="hybridMultilevel"/>
    <w:tmpl w:val="6068D7D4"/>
    <w:lvl w:ilvl="0" w:tplc="0F10224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35901BDD"/>
    <w:multiLevelType w:val="hybridMultilevel"/>
    <w:tmpl w:val="5C48B74A"/>
    <w:lvl w:ilvl="0" w:tplc="751C18B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35EB404D"/>
    <w:multiLevelType w:val="hybridMultilevel"/>
    <w:tmpl w:val="326EFD02"/>
    <w:lvl w:ilvl="0" w:tplc="0A1E868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15:restartNumberingAfterBreak="0">
    <w:nsid w:val="36121A10"/>
    <w:multiLevelType w:val="hybridMultilevel"/>
    <w:tmpl w:val="F9DAEA70"/>
    <w:lvl w:ilvl="0" w:tplc="02BA141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15:restartNumberingAfterBreak="0">
    <w:nsid w:val="37493816"/>
    <w:multiLevelType w:val="hybridMultilevel"/>
    <w:tmpl w:val="CC44D07A"/>
    <w:lvl w:ilvl="0" w:tplc="84E6CDF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2" w15:restartNumberingAfterBreak="0">
    <w:nsid w:val="3757382E"/>
    <w:multiLevelType w:val="hybridMultilevel"/>
    <w:tmpl w:val="FA8ECC72"/>
    <w:lvl w:ilvl="0" w:tplc="5DECB11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37C84062"/>
    <w:multiLevelType w:val="hybridMultilevel"/>
    <w:tmpl w:val="6DF000B6"/>
    <w:lvl w:ilvl="0" w:tplc="F696771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38723079"/>
    <w:multiLevelType w:val="hybridMultilevel"/>
    <w:tmpl w:val="430C6F78"/>
    <w:lvl w:ilvl="0" w:tplc="A00EAEB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5" w15:restartNumberingAfterBreak="0">
    <w:nsid w:val="39F52883"/>
    <w:multiLevelType w:val="hybridMultilevel"/>
    <w:tmpl w:val="ABC8A8CE"/>
    <w:lvl w:ilvl="0" w:tplc="32E62B0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15:restartNumberingAfterBreak="0">
    <w:nsid w:val="3B7A00BB"/>
    <w:multiLevelType w:val="hybridMultilevel"/>
    <w:tmpl w:val="6958E092"/>
    <w:lvl w:ilvl="0" w:tplc="DE6EE66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7" w15:restartNumberingAfterBreak="0">
    <w:nsid w:val="3C4014F2"/>
    <w:multiLevelType w:val="hybridMultilevel"/>
    <w:tmpl w:val="7438EC98"/>
    <w:lvl w:ilvl="0" w:tplc="84D097C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3D0C4125"/>
    <w:multiLevelType w:val="hybridMultilevel"/>
    <w:tmpl w:val="F75E591E"/>
    <w:lvl w:ilvl="0" w:tplc="3080FC0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15:restartNumberingAfterBreak="0">
    <w:nsid w:val="3D16369E"/>
    <w:multiLevelType w:val="hybridMultilevel"/>
    <w:tmpl w:val="0CE27778"/>
    <w:lvl w:ilvl="0" w:tplc="553654A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0" w15:restartNumberingAfterBreak="0">
    <w:nsid w:val="3D56585F"/>
    <w:multiLevelType w:val="hybridMultilevel"/>
    <w:tmpl w:val="D4C4DC80"/>
    <w:lvl w:ilvl="0" w:tplc="D44E76A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1" w15:restartNumberingAfterBreak="0">
    <w:nsid w:val="3E5E5211"/>
    <w:multiLevelType w:val="hybridMultilevel"/>
    <w:tmpl w:val="45FC5F44"/>
    <w:lvl w:ilvl="0" w:tplc="48D6B68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15:restartNumberingAfterBreak="0">
    <w:nsid w:val="41646136"/>
    <w:multiLevelType w:val="hybridMultilevel"/>
    <w:tmpl w:val="2D28B324"/>
    <w:lvl w:ilvl="0" w:tplc="5CAA448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3" w15:restartNumberingAfterBreak="0">
    <w:nsid w:val="41B56DB3"/>
    <w:multiLevelType w:val="hybridMultilevel"/>
    <w:tmpl w:val="821039C6"/>
    <w:lvl w:ilvl="0" w:tplc="166EF2D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4" w15:restartNumberingAfterBreak="0">
    <w:nsid w:val="42144102"/>
    <w:multiLevelType w:val="hybridMultilevel"/>
    <w:tmpl w:val="426A36C4"/>
    <w:lvl w:ilvl="0" w:tplc="45BA738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15:restartNumberingAfterBreak="0">
    <w:nsid w:val="421565D8"/>
    <w:multiLevelType w:val="hybridMultilevel"/>
    <w:tmpl w:val="BF2EDBEE"/>
    <w:lvl w:ilvl="0" w:tplc="3682A1B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15:restartNumberingAfterBreak="0">
    <w:nsid w:val="424065DF"/>
    <w:multiLevelType w:val="hybridMultilevel"/>
    <w:tmpl w:val="F272B56A"/>
    <w:lvl w:ilvl="0" w:tplc="0421001B">
      <w:start w:val="1"/>
      <w:numFmt w:val="lowerRoman"/>
      <w:lvlText w:val="%1."/>
      <w:lvlJc w:val="righ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7" w15:restartNumberingAfterBreak="0">
    <w:nsid w:val="426F6E85"/>
    <w:multiLevelType w:val="hybridMultilevel"/>
    <w:tmpl w:val="83920DF0"/>
    <w:lvl w:ilvl="0" w:tplc="234C913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8" w15:restartNumberingAfterBreak="0">
    <w:nsid w:val="43DB5D73"/>
    <w:multiLevelType w:val="hybridMultilevel"/>
    <w:tmpl w:val="9134E5F2"/>
    <w:lvl w:ilvl="0" w:tplc="04210019">
      <w:start w:val="1"/>
      <w:numFmt w:val="lowerLetter"/>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19" w15:restartNumberingAfterBreak="0">
    <w:nsid w:val="44733618"/>
    <w:multiLevelType w:val="hybridMultilevel"/>
    <w:tmpl w:val="023E561C"/>
    <w:lvl w:ilvl="0" w:tplc="78360DA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0" w15:restartNumberingAfterBreak="0">
    <w:nsid w:val="45BF7557"/>
    <w:multiLevelType w:val="hybridMultilevel"/>
    <w:tmpl w:val="D2D28374"/>
    <w:lvl w:ilvl="0" w:tplc="BA1EC2C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1" w15:restartNumberingAfterBreak="0">
    <w:nsid w:val="466C6DF1"/>
    <w:multiLevelType w:val="hybridMultilevel"/>
    <w:tmpl w:val="EB606890"/>
    <w:lvl w:ilvl="0" w:tplc="06681BD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2" w15:restartNumberingAfterBreak="0">
    <w:nsid w:val="46CB2054"/>
    <w:multiLevelType w:val="hybridMultilevel"/>
    <w:tmpl w:val="32B484A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3" w15:restartNumberingAfterBreak="0">
    <w:nsid w:val="473C7E44"/>
    <w:multiLevelType w:val="hybridMultilevel"/>
    <w:tmpl w:val="8098DC40"/>
    <w:lvl w:ilvl="0" w:tplc="E2602ED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4" w15:restartNumberingAfterBreak="0">
    <w:nsid w:val="47F66669"/>
    <w:multiLevelType w:val="hybridMultilevel"/>
    <w:tmpl w:val="31F4B5A8"/>
    <w:lvl w:ilvl="0" w:tplc="452C286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5" w15:restartNumberingAfterBreak="0">
    <w:nsid w:val="4825036C"/>
    <w:multiLevelType w:val="hybridMultilevel"/>
    <w:tmpl w:val="C6786F5E"/>
    <w:lvl w:ilvl="0" w:tplc="53FC612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6" w15:restartNumberingAfterBreak="0">
    <w:nsid w:val="48D30B2A"/>
    <w:multiLevelType w:val="hybridMultilevel"/>
    <w:tmpl w:val="13C4BFA8"/>
    <w:lvl w:ilvl="0" w:tplc="73EA7B7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7" w15:restartNumberingAfterBreak="0">
    <w:nsid w:val="4A36381B"/>
    <w:multiLevelType w:val="hybridMultilevel"/>
    <w:tmpl w:val="4D4CD678"/>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28" w15:restartNumberingAfterBreak="0">
    <w:nsid w:val="4B327618"/>
    <w:multiLevelType w:val="hybridMultilevel"/>
    <w:tmpl w:val="A5D6AF40"/>
    <w:lvl w:ilvl="0" w:tplc="9B16129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9" w15:restartNumberingAfterBreak="0">
    <w:nsid w:val="4C5F1FEB"/>
    <w:multiLevelType w:val="hybridMultilevel"/>
    <w:tmpl w:val="726C21DE"/>
    <w:lvl w:ilvl="0" w:tplc="D0A02ED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0" w15:restartNumberingAfterBreak="0">
    <w:nsid w:val="4C6B71D0"/>
    <w:multiLevelType w:val="hybridMultilevel"/>
    <w:tmpl w:val="1462760A"/>
    <w:lvl w:ilvl="0" w:tplc="4A64771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1" w15:restartNumberingAfterBreak="0">
    <w:nsid w:val="4D4221F4"/>
    <w:multiLevelType w:val="hybridMultilevel"/>
    <w:tmpl w:val="9E8AA206"/>
    <w:lvl w:ilvl="0" w:tplc="E836091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2" w15:restartNumberingAfterBreak="0">
    <w:nsid w:val="4DF27BDC"/>
    <w:multiLevelType w:val="hybridMultilevel"/>
    <w:tmpl w:val="EB6A06A0"/>
    <w:lvl w:ilvl="0" w:tplc="216A3A5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3" w15:restartNumberingAfterBreak="0">
    <w:nsid w:val="4E125587"/>
    <w:multiLevelType w:val="hybridMultilevel"/>
    <w:tmpl w:val="DE9EDCB2"/>
    <w:lvl w:ilvl="0" w:tplc="72F8368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4" w15:restartNumberingAfterBreak="0">
    <w:nsid w:val="4E165E88"/>
    <w:multiLevelType w:val="hybridMultilevel"/>
    <w:tmpl w:val="9BB8875A"/>
    <w:lvl w:ilvl="0" w:tplc="0421001B">
      <w:start w:val="1"/>
      <w:numFmt w:val="lowerRoman"/>
      <w:lvlText w:val="%1."/>
      <w:lvlJc w:val="righ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5" w15:restartNumberingAfterBreak="0">
    <w:nsid w:val="4E623965"/>
    <w:multiLevelType w:val="hybridMultilevel"/>
    <w:tmpl w:val="B316D7E2"/>
    <w:lvl w:ilvl="0" w:tplc="04210019">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36" w15:restartNumberingAfterBreak="0">
    <w:nsid w:val="4F4A0296"/>
    <w:multiLevelType w:val="hybridMultilevel"/>
    <w:tmpl w:val="B3F8D950"/>
    <w:lvl w:ilvl="0" w:tplc="84D097C2">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37" w15:restartNumberingAfterBreak="0">
    <w:nsid w:val="500107BD"/>
    <w:multiLevelType w:val="hybridMultilevel"/>
    <w:tmpl w:val="05D89E12"/>
    <w:lvl w:ilvl="0" w:tplc="844CEA8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8" w15:restartNumberingAfterBreak="0">
    <w:nsid w:val="50E65F54"/>
    <w:multiLevelType w:val="hybridMultilevel"/>
    <w:tmpl w:val="D8109BB6"/>
    <w:lvl w:ilvl="0" w:tplc="C0262AF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9" w15:restartNumberingAfterBreak="0">
    <w:nsid w:val="53E82DF7"/>
    <w:multiLevelType w:val="hybridMultilevel"/>
    <w:tmpl w:val="34BC91D4"/>
    <w:lvl w:ilvl="0" w:tplc="DF3CA72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0" w15:restartNumberingAfterBreak="0">
    <w:nsid w:val="550437E9"/>
    <w:multiLevelType w:val="hybridMultilevel"/>
    <w:tmpl w:val="3F8A15B6"/>
    <w:lvl w:ilvl="0" w:tplc="EC74CBD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1" w15:restartNumberingAfterBreak="0">
    <w:nsid w:val="553E7101"/>
    <w:multiLevelType w:val="hybridMultilevel"/>
    <w:tmpl w:val="0560A380"/>
    <w:lvl w:ilvl="0" w:tplc="0421001B">
      <w:start w:val="1"/>
      <w:numFmt w:val="lowerRoman"/>
      <w:lvlText w:val="%1."/>
      <w:lvlJc w:val="righ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42" w15:restartNumberingAfterBreak="0">
    <w:nsid w:val="5569591B"/>
    <w:multiLevelType w:val="hybridMultilevel"/>
    <w:tmpl w:val="008AED12"/>
    <w:lvl w:ilvl="0" w:tplc="F1607D9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3" w15:restartNumberingAfterBreak="0">
    <w:nsid w:val="55E61C12"/>
    <w:multiLevelType w:val="hybridMultilevel"/>
    <w:tmpl w:val="04F8FE94"/>
    <w:lvl w:ilvl="0" w:tplc="04210019">
      <w:start w:val="1"/>
      <w:numFmt w:val="lowerLetter"/>
      <w:lvlText w:val="%1."/>
      <w:lvlJc w:val="left"/>
      <w:pPr>
        <w:ind w:left="1146" w:hanging="360"/>
      </w:pPr>
      <w:rPr>
        <w:rFonts w:hint="default"/>
      </w:rPr>
    </w:lvl>
    <w:lvl w:ilvl="1" w:tplc="04210019" w:tentative="1">
      <w:start w:val="1"/>
      <w:numFmt w:val="lowerLetter"/>
      <w:lvlText w:val="%2."/>
      <w:lvlJc w:val="left"/>
      <w:pPr>
        <w:ind w:left="426" w:hanging="360"/>
      </w:pPr>
    </w:lvl>
    <w:lvl w:ilvl="2" w:tplc="0421001B" w:tentative="1">
      <w:start w:val="1"/>
      <w:numFmt w:val="lowerRoman"/>
      <w:lvlText w:val="%3."/>
      <w:lvlJc w:val="right"/>
      <w:pPr>
        <w:ind w:left="1146" w:hanging="180"/>
      </w:pPr>
    </w:lvl>
    <w:lvl w:ilvl="3" w:tplc="0421000F" w:tentative="1">
      <w:start w:val="1"/>
      <w:numFmt w:val="decimal"/>
      <w:lvlText w:val="%4."/>
      <w:lvlJc w:val="left"/>
      <w:pPr>
        <w:ind w:left="1866" w:hanging="360"/>
      </w:pPr>
    </w:lvl>
    <w:lvl w:ilvl="4" w:tplc="04210019" w:tentative="1">
      <w:start w:val="1"/>
      <w:numFmt w:val="lowerLetter"/>
      <w:lvlText w:val="%5."/>
      <w:lvlJc w:val="left"/>
      <w:pPr>
        <w:ind w:left="2586" w:hanging="360"/>
      </w:pPr>
    </w:lvl>
    <w:lvl w:ilvl="5" w:tplc="0421001B" w:tentative="1">
      <w:start w:val="1"/>
      <w:numFmt w:val="lowerRoman"/>
      <w:lvlText w:val="%6."/>
      <w:lvlJc w:val="right"/>
      <w:pPr>
        <w:ind w:left="3306" w:hanging="180"/>
      </w:pPr>
    </w:lvl>
    <w:lvl w:ilvl="6" w:tplc="0421000F" w:tentative="1">
      <w:start w:val="1"/>
      <w:numFmt w:val="decimal"/>
      <w:lvlText w:val="%7."/>
      <w:lvlJc w:val="left"/>
      <w:pPr>
        <w:ind w:left="4026" w:hanging="360"/>
      </w:pPr>
    </w:lvl>
    <w:lvl w:ilvl="7" w:tplc="04210019" w:tentative="1">
      <w:start w:val="1"/>
      <w:numFmt w:val="lowerLetter"/>
      <w:lvlText w:val="%8."/>
      <w:lvlJc w:val="left"/>
      <w:pPr>
        <w:ind w:left="4746" w:hanging="360"/>
      </w:pPr>
    </w:lvl>
    <w:lvl w:ilvl="8" w:tplc="0421001B" w:tentative="1">
      <w:start w:val="1"/>
      <w:numFmt w:val="lowerRoman"/>
      <w:lvlText w:val="%9."/>
      <w:lvlJc w:val="right"/>
      <w:pPr>
        <w:ind w:left="5466" w:hanging="180"/>
      </w:pPr>
    </w:lvl>
  </w:abstractNum>
  <w:abstractNum w:abstractNumId="144" w15:restartNumberingAfterBreak="0">
    <w:nsid w:val="56245DE9"/>
    <w:multiLevelType w:val="hybridMultilevel"/>
    <w:tmpl w:val="0234CFDC"/>
    <w:lvl w:ilvl="0" w:tplc="84D097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5" w15:restartNumberingAfterBreak="0">
    <w:nsid w:val="568D20C1"/>
    <w:multiLevelType w:val="hybridMultilevel"/>
    <w:tmpl w:val="8D3016FA"/>
    <w:lvl w:ilvl="0" w:tplc="FDD6842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6" w15:restartNumberingAfterBreak="0">
    <w:nsid w:val="57965B7C"/>
    <w:multiLevelType w:val="hybridMultilevel"/>
    <w:tmpl w:val="CACA2BFC"/>
    <w:lvl w:ilvl="0" w:tplc="1A56DDE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7" w15:restartNumberingAfterBreak="0">
    <w:nsid w:val="5C684B84"/>
    <w:multiLevelType w:val="hybridMultilevel"/>
    <w:tmpl w:val="7C08A39C"/>
    <w:lvl w:ilvl="0" w:tplc="E0EC83B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8" w15:restartNumberingAfterBreak="0">
    <w:nsid w:val="60F56F33"/>
    <w:multiLevelType w:val="hybridMultilevel"/>
    <w:tmpl w:val="728CD3E4"/>
    <w:lvl w:ilvl="0" w:tplc="265E304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9" w15:restartNumberingAfterBreak="0">
    <w:nsid w:val="610B4095"/>
    <w:multiLevelType w:val="hybridMultilevel"/>
    <w:tmpl w:val="A49216F0"/>
    <w:lvl w:ilvl="0" w:tplc="738AE4D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0" w15:restartNumberingAfterBreak="0">
    <w:nsid w:val="61315F6A"/>
    <w:multiLevelType w:val="hybridMultilevel"/>
    <w:tmpl w:val="5E1A7F14"/>
    <w:lvl w:ilvl="0" w:tplc="349CCF7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1" w15:restartNumberingAfterBreak="0">
    <w:nsid w:val="61390591"/>
    <w:multiLevelType w:val="hybridMultilevel"/>
    <w:tmpl w:val="97B0BBBA"/>
    <w:lvl w:ilvl="0" w:tplc="3AEE484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2" w15:restartNumberingAfterBreak="0">
    <w:nsid w:val="62EE039E"/>
    <w:multiLevelType w:val="hybridMultilevel"/>
    <w:tmpl w:val="0AD6127E"/>
    <w:lvl w:ilvl="0" w:tplc="03F29D4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3" w15:restartNumberingAfterBreak="0">
    <w:nsid w:val="636F6168"/>
    <w:multiLevelType w:val="hybridMultilevel"/>
    <w:tmpl w:val="357C37BE"/>
    <w:lvl w:ilvl="0" w:tplc="9A60CF4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4" w15:restartNumberingAfterBreak="0">
    <w:nsid w:val="63847D83"/>
    <w:multiLevelType w:val="hybridMultilevel"/>
    <w:tmpl w:val="BE0A10CC"/>
    <w:lvl w:ilvl="0" w:tplc="E77C3FC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5" w15:restartNumberingAfterBreak="0">
    <w:nsid w:val="650A6E3B"/>
    <w:multiLevelType w:val="hybridMultilevel"/>
    <w:tmpl w:val="1942580C"/>
    <w:lvl w:ilvl="0" w:tplc="257C6B4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6" w15:restartNumberingAfterBreak="0">
    <w:nsid w:val="65AA6CD6"/>
    <w:multiLevelType w:val="hybridMultilevel"/>
    <w:tmpl w:val="1EFCEF2E"/>
    <w:lvl w:ilvl="0" w:tplc="5504ED7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7" w15:restartNumberingAfterBreak="0">
    <w:nsid w:val="66272C15"/>
    <w:multiLevelType w:val="hybridMultilevel"/>
    <w:tmpl w:val="A96E8522"/>
    <w:lvl w:ilvl="0" w:tplc="315CF0F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8" w15:restartNumberingAfterBreak="0">
    <w:nsid w:val="66384A59"/>
    <w:multiLevelType w:val="hybridMultilevel"/>
    <w:tmpl w:val="E5BE545C"/>
    <w:lvl w:ilvl="0" w:tplc="C6264CC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9" w15:restartNumberingAfterBreak="0">
    <w:nsid w:val="667F6554"/>
    <w:multiLevelType w:val="hybridMultilevel"/>
    <w:tmpl w:val="1A28CC32"/>
    <w:lvl w:ilvl="0" w:tplc="BCA813D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0" w15:restartNumberingAfterBreak="0">
    <w:nsid w:val="66AA4FBC"/>
    <w:multiLevelType w:val="hybridMultilevel"/>
    <w:tmpl w:val="F35C976E"/>
    <w:lvl w:ilvl="0" w:tplc="FBBCFFA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1" w15:restartNumberingAfterBreak="0">
    <w:nsid w:val="6851458A"/>
    <w:multiLevelType w:val="hybridMultilevel"/>
    <w:tmpl w:val="FE080DEE"/>
    <w:lvl w:ilvl="0" w:tplc="7D30091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2" w15:restartNumberingAfterBreak="0">
    <w:nsid w:val="68821B00"/>
    <w:multiLevelType w:val="hybridMultilevel"/>
    <w:tmpl w:val="1AE8BCC4"/>
    <w:lvl w:ilvl="0" w:tplc="33C8C7F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3" w15:restartNumberingAfterBreak="0">
    <w:nsid w:val="68A25B87"/>
    <w:multiLevelType w:val="hybridMultilevel"/>
    <w:tmpl w:val="07B05F2A"/>
    <w:lvl w:ilvl="0" w:tplc="F864A6F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4" w15:restartNumberingAfterBreak="0">
    <w:nsid w:val="68A4359D"/>
    <w:multiLevelType w:val="hybridMultilevel"/>
    <w:tmpl w:val="2D6ABBC6"/>
    <w:lvl w:ilvl="0" w:tplc="EA6CC57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5" w15:restartNumberingAfterBreak="0">
    <w:nsid w:val="68D90E76"/>
    <w:multiLevelType w:val="hybridMultilevel"/>
    <w:tmpl w:val="E6667214"/>
    <w:lvl w:ilvl="0" w:tplc="3B28F3F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6" w15:restartNumberingAfterBreak="0">
    <w:nsid w:val="69B6488D"/>
    <w:multiLevelType w:val="hybridMultilevel"/>
    <w:tmpl w:val="34C6D858"/>
    <w:lvl w:ilvl="0" w:tplc="E0768C7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7" w15:restartNumberingAfterBreak="0">
    <w:nsid w:val="6A87183A"/>
    <w:multiLevelType w:val="hybridMultilevel"/>
    <w:tmpl w:val="557854A0"/>
    <w:lvl w:ilvl="0" w:tplc="4D4A5DA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8" w15:restartNumberingAfterBreak="0">
    <w:nsid w:val="6AE35F44"/>
    <w:multiLevelType w:val="hybridMultilevel"/>
    <w:tmpl w:val="04C45680"/>
    <w:lvl w:ilvl="0" w:tplc="AF2487F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9" w15:restartNumberingAfterBreak="0">
    <w:nsid w:val="6BAD21EC"/>
    <w:multiLevelType w:val="hybridMultilevel"/>
    <w:tmpl w:val="414A41DE"/>
    <w:lvl w:ilvl="0" w:tplc="43ACAAF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0" w15:restartNumberingAfterBreak="0">
    <w:nsid w:val="6E4E7F56"/>
    <w:multiLevelType w:val="hybridMultilevel"/>
    <w:tmpl w:val="B9F45186"/>
    <w:lvl w:ilvl="0" w:tplc="81587A5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1" w15:restartNumberingAfterBreak="0">
    <w:nsid w:val="6E521A85"/>
    <w:multiLevelType w:val="hybridMultilevel"/>
    <w:tmpl w:val="18F48B9A"/>
    <w:lvl w:ilvl="0" w:tplc="156E5E8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2" w15:restartNumberingAfterBreak="0">
    <w:nsid w:val="6E6C6F13"/>
    <w:multiLevelType w:val="hybridMultilevel"/>
    <w:tmpl w:val="E0941300"/>
    <w:lvl w:ilvl="0" w:tplc="7C8A20C0">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3" w15:restartNumberingAfterBreak="0">
    <w:nsid w:val="6E7E2481"/>
    <w:multiLevelType w:val="hybridMultilevel"/>
    <w:tmpl w:val="59323552"/>
    <w:lvl w:ilvl="0" w:tplc="0421001B">
      <w:start w:val="1"/>
      <w:numFmt w:val="lowerRoman"/>
      <w:lvlText w:val="%1."/>
      <w:lvlJc w:val="righ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4" w15:restartNumberingAfterBreak="0">
    <w:nsid w:val="6F986E3F"/>
    <w:multiLevelType w:val="hybridMultilevel"/>
    <w:tmpl w:val="4F1AF8FA"/>
    <w:lvl w:ilvl="0" w:tplc="1760410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5" w15:restartNumberingAfterBreak="0">
    <w:nsid w:val="6FA37DD6"/>
    <w:multiLevelType w:val="multilevel"/>
    <w:tmpl w:val="2A7E9294"/>
    <w:lvl w:ilvl="0">
      <w:start w:val="1"/>
      <w:numFmt w:val="decimal"/>
      <w:pStyle w:val="Heading1"/>
      <w:suff w:val="nothing"/>
      <w:lvlText w:val="BAB %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isLgl/>
      <w:suff w:val="space"/>
      <w:lvlText w:val="%1.%2.%3.%4.%5"/>
      <w:lvlJc w:val="left"/>
      <w:pPr>
        <w:ind w:left="0" w:firstLine="0"/>
      </w:pPr>
      <w:rPr>
        <w:rFonts w:hint="default"/>
      </w:rPr>
    </w:lvl>
    <w:lvl w:ilvl="5">
      <w:start w:val="1"/>
      <w:numFmt w:val="decimal"/>
      <w:pStyle w:val="Heading6"/>
      <w:isLgl/>
      <w:suff w:val="space"/>
      <w:lvlText w:val="%1.%2.%3.%4.%5.%6"/>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upperLetter"/>
      <w:lvlRestart w:val="0"/>
      <w:pStyle w:val="Heading9"/>
      <w:suff w:val="space"/>
      <w:lvlText w:val="LAMPIRAN %9"/>
      <w:lvlJc w:val="left"/>
      <w:pPr>
        <w:ind w:left="0" w:firstLine="0"/>
      </w:pPr>
      <w:rPr>
        <w:rFonts w:hint="default"/>
        <w:b/>
        <w:i w:val="0"/>
        <w:sz w:val="32"/>
      </w:rPr>
    </w:lvl>
  </w:abstractNum>
  <w:abstractNum w:abstractNumId="176" w15:restartNumberingAfterBreak="0">
    <w:nsid w:val="70AE17C0"/>
    <w:multiLevelType w:val="hybridMultilevel"/>
    <w:tmpl w:val="AFFE1C3C"/>
    <w:lvl w:ilvl="0" w:tplc="8796F05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7" w15:restartNumberingAfterBreak="0">
    <w:nsid w:val="70DE3BED"/>
    <w:multiLevelType w:val="hybridMultilevel"/>
    <w:tmpl w:val="7D9C35DC"/>
    <w:lvl w:ilvl="0" w:tplc="0421001B">
      <w:start w:val="1"/>
      <w:numFmt w:val="lowerRoman"/>
      <w:lvlText w:val="%1."/>
      <w:lvlJc w:val="righ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8" w15:restartNumberingAfterBreak="0">
    <w:nsid w:val="710112D7"/>
    <w:multiLevelType w:val="hybridMultilevel"/>
    <w:tmpl w:val="0F28F016"/>
    <w:lvl w:ilvl="0" w:tplc="78C6ABF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9" w15:restartNumberingAfterBreak="0">
    <w:nsid w:val="716577C3"/>
    <w:multiLevelType w:val="hybridMultilevel"/>
    <w:tmpl w:val="9F74B93E"/>
    <w:lvl w:ilvl="0" w:tplc="8D74092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0" w15:restartNumberingAfterBreak="0">
    <w:nsid w:val="71AE75F4"/>
    <w:multiLevelType w:val="hybridMultilevel"/>
    <w:tmpl w:val="D7F80624"/>
    <w:lvl w:ilvl="0" w:tplc="01989CF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1" w15:restartNumberingAfterBreak="0">
    <w:nsid w:val="723D62DE"/>
    <w:multiLevelType w:val="hybridMultilevel"/>
    <w:tmpl w:val="7944C808"/>
    <w:lvl w:ilvl="0" w:tplc="1C9CFBC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2" w15:restartNumberingAfterBreak="0">
    <w:nsid w:val="725C0E1D"/>
    <w:multiLevelType w:val="hybridMultilevel"/>
    <w:tmpl w:val="24867FF2"/>
    <w:lvl w:ilvl="0" w:tplc="52060E8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3" w15:restartNumberingAfterBreak="0">
    <w:nsid w:val="72771ED0"/>
    <w:multiLevelType w:val="hybridMultilevel"/>
    <w:tmpl w:val="8C62EFC4"/>
    <w:lvl w:ilvl="0" w:tplc="F726FC7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4" w15:restartNumberingAfterBreak="0">
    <w:nsid w:val="73E60794"/>
    <w:multiLevelType w:val="hybridMultilevel"/>
    <w:tmpl w:val="F75E93AE"/>
    <w:lvl w:ilvl="0" w:tplc="498C0DC6">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5" w15:restartNumberingAfterBreak="0">
    <w:nsid w:val="741C1860"/>
    <w:multiLevelType w:val="hybridMultilevel"/>
    <w:tmpl w:val="8416A940"/>
    <w:lvl w:ilvl="0" w:tplc="154E8E5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6" w15:restartNumberingAfterBreak="0">
    <w:nsid w:val="745374F3"/>
    <w:multiLevelType w:val="hybridMultilevel"/>
    <w:tmpl w:val="7388AF14"/>
    <w:lvl w:ilvl="0" w:tplc="84D097C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7" w15:restartNumberingAfterBreak="0">
    <w:nsid w:val="74F6552C"/>
    <w:multiLevelType w:val="hybridMultilevel"/>
    <w:tmpl w:val="703E90CA"/>
    <w:lvl w:ilvl="0" w:tplc="07E056E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8" w15:restartNumberingAfterBreak="0">
    <w:nsid w:val="7515714A"/>
    <w:multiLevelType w:val="hybridMultilevel"/>
    <w:tmpl w:val="F88EEF9C"/>
    <w:lvl w:ilvl="0" w:tplc="DF2ADAF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9" w15:restartNumberingAfterBreak="0">
    <w:nsid w:val="75AE60C2"/>
    <w:multiLevelType w:val="hybridMultilevel"/>
    <w:tmpl w:val="94389BE0"/>
    <w:lvl w:ilvl="0" w:tplc="1C066CE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0" w15:restartNumberingAfterBreak="0">
    <w:nsid w:val="77444D19"/>
    <w:multiLevelType w:val="hybridMultilevel"/>
    <w:tmpl w:val="04E8B254"/>
    <w:lvl w:ilvl="0" w:tplc="B8C2A23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1" w15:restartNumberingAfterBreak="0">
    <w:nsid w:val="78120994"/>
    <w:multiLevelType w:val="hybridMultilevel"/>
    <w:tmpl w:val="68A02AF0"/>
    <w:lvl w:ilvl="0" w:tplc="0D027F2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2" w15:restartNumberingAfterBreak="0">
    <w:nsid w:val="7A0C0223"/>
    <w:multiLevelType w:val="hybridMultilevel"/>
    <w:tmpl w:val="37B46764"/>
    <w:lvl w:ilvl="0" w:tplc="C6E02BB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3" w15:restartNumberingAfterBreak="0">
    <w:nsid w:val="7AF25750"/>
    <w:multiLevelType w:val="hybridMultilevel"/>
    <w:tmpl w:val="A936ED08"/>
    <w:lvl w:ilvl="0" w:tplc="5D388E84">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4" w15:restartNumberingAfterBreak="0">
    <w:nsid w:val="7B95444A"/>
    <w:multiLevelType w:val="hybridMultilevel"/>
    <w:tmpl w:val="21AAD310"/>
    <w:lvl w:ilvl="0" w:tplc="8CE6BB68">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5" w15:restartNumberingAfterBreak="0">
    <w:nsid w:val="7CCB4EC7"/>
    <w:multiLevelType w:val="hybridMultilevel"/>
    <w:tmpl w:val="F496DCFA"/>
    <w:lvl w:ilvl="0" w:tplc="205E0102">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6" w15:restartNumberingAfterBreak="0">
    <w:nsid w:val="7E4F01CE"/>
    <w:multiLevelType w:val="hybridMultilevel"/>
    <w:tmpl w:val="CFD00BD6"/>
    <w:lvl w:ilvl="0" w:tplc="733E8D1C">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7" w15:restartNumberingAfterBreak="0">
    <w:nsid w:val="7E8800C0"/>
    <w:multiLevelType w:val="hybridMultilevel"/>
    <w:tmpl w:val="D3167788"/>
    <w:lvl w:ilvl="0" w:tplc="AFF61AE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8" w15:restartNumberingAfterBreak="0">
    <w:nsid w:val="7ECA4FFB"/>
    <w:multiLevelType w:val="hybridMultilevel"/>
    <w:tmpl w:val="3C2E17D4"/>
    <w:lvl w:ilvl="0" w:tplc="C78CCFF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9" w15:restartNumberingAfterBreak="0">
    <w:nsid w:val="7F3978AC"/>
    <w:multiLevelType w:val="hybridMultilevel"/>
    <w:tmpl w:val="7AD0ED44"/>
    <w:lvl w:ilvl="0" w:tplc="FCC6DB6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0" w15:restartNumberingAfterBreak="0">
    <w:nsid w:val="7F472E4E"/>
    <w:multiLevelType w:val="hybridMultilevel"/>
    <w:tmpl w:val="5840F9C2"/>
    <w:lvl w:ilvl="0" w:tplc="D8942ADE">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75"/>
  </w:num>
  <w:num w:numId="2">
    <w:abstractNumId w:val="1"/>
  </w:num>
  <w:num w:numId="3">
    <w:abstractNumId w:val="0"/>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21"/>
  </w:num>
  <w:num w:numId="9">
    <w:abstractNumId w:val="1"/>
    <w:lvlOverride w:ilvl="0">
      <w:startOverride w:val="1"/>
    </w:lvlOverride>
  </w:num>
  <w:num w:numId="10">
    <w:abstractNumId w:val="17"/>
  </w:num>
  <w:num w:numId="11">
    <w:abstractNumId w:val="50"/>
  </w:num>
  <w:num w:numId="12">
    <w:abstractNumId w:val="79"/>
  </w:num>
  <w:num w:numId="13">
    <w:abstractNumId w:val="96"/>
  </w:num>
  <w:num w:numId="14">
    <w:abstractNumId w:val="54"/>
  </w:num>
  <w:num w:numId="15">
    <w:abstractNumId w:val="135"/>
  </w:num>
  <w:num w:numId="16">
    <w:abstractNumId w:val="43"/>
  </w:num>
  <w:num w:numId="17">
    <w:abstractNumId w:val="118"/>
  </w:num>
  <w:num w:numId="18">
    <w:abstractNumId w:val="143"/>
  </w:num>
  <w:num w:numId="19">
    <w:abstractNumId w:val="181"/>
  </w:num>
  <w:num w:numId="20">
    <w:abstractNumId w:val="122"/>
  </w:num>
  <w:num w:numId="21">
    <w:abstractNumId w:val="70"/>
  </w:num>
  <w:num w:numId="22">
    <w:abstractNumId w:val="92"/>
  </w:num>
  <w:num w:numId="23">
    <w:abstractNumId w:val="36"/>
  </w:num>
  <w:num w:numId="24">
    <w:abstractNumId w:val="127"/>
  </w:num>
  <w:num w:numId="25">
    <w:abstractNumId w:val="186"/>
  </w:num>
  <w:num w:numId="26">
    <w:abstractNumId w:val="136"/>
  </w:num>
  <w:num w:numId="27">
    <w:abstractNumId w:val="144"/>
  </w:num>
  <w:num w:numId="28">
    <w:abstractNumId w:val="107"/>
  </w:num>
  <w:num w:numId="29">
    <w:abstractNumId w:val="104"/>
  </w:num>
  <w:num w:numId="30">
    <w:abstractNumId w:val="141"/>
  </w:num>
  <w:num w:numId="31">
    <w:abstractNumId w:val="134"/>
  </w:num>
  <w:num w:numId="32">
    <w:abstractNumId w:val="173"/>
  </w:num>
  <w:num w:numId="33">
    <w:abstractNumId w:val="116"/>
  </w:num>
  <w:num w:numId="34">
    <w:abstractNumId w:val="93"/>
  </w:num>
  <w:num w:numId="35">
    <w:abstractNumId w:val="177"/>
  </w:num>
  <w:num w:numId="36">
    <w:abstractNumId w:val="71"/>
  </w:num>
  <w:num w:numId="37">
    <w:abstractNumId w:val="33"/>
  </w:num>
  <w:num w:numId="38">
    <w:abstractNumId w:val="26"/>
  </w:num>
  <w:num w:numId="39">
    <w:abstractNumId w:val="124"/>
  </w:num>
  <w:num w:numId="40">
    <w:abstractNumId w:val="197"/>
  </w:num>
  <w:num w:numId="41">
    <w:abstractNumId w:val="34"/>
  </w:num>
  <w:num w:numId="42">
    <w:abstractNumId w:val="117"/>
  </w:num>
  <w:num w:numId="43">
    <w:abstractNumId w:val="114"/>
  </w:num>
  <w:num w:numId="44">
    <w:abstractNumId w:val="64"/>
  </w:num>
  <w:num w:numId="45">
    <w:abstractNumId w:val="88"/>
  </w:num>
  <w:num w:numId="46">
    <w:abstractNumId w:val="25"/>
  </w:num>
  <w:num w:numId="47">
    <w:abstractNumId w:val="161"/>
  </w:num>
  <w:num w:numId="48">
    <w:abstractNumId w:val="44"/>
  </w:num>
  <w:num w:numId="49">
    <w:abstractNumId w:val="145"/>
  </w:num>
  <w:num w:numId="50">
    <w:abstractNumId w:val="11"/>
  </w:num>
  <w:num w:numId="51">
    <w:abstractNumId w:val="42"/>
  </w:num>
  <w:num w:numId="52">
    <w:abstractNumId w:val="115"/>
  </w:num>
  <w:num w:numId="53">
    <w:abstractNumId w:val="53"/>
  </w:num>
  <w:num w:numId="54">
    <w:abstractNumId w:val="65"/>
  </w:num>
  <w:num w:numId="55">
    <w:abstractNumId w:val="129"/>
  </w:num>
  <w:num w:numId="56">
    <w:abstractNumId w:val="66"/>
  </w:num>
  <w:num w:numId="57">
    <w:abstractNumId w:val="137"/>
  </w:num>
  <w:num w:numId="58">
    <w:abstractNumId w:val="49"/>
  </w:num>
  <w:num w:numId="59">
    <w:abstractNumId w:val="85"/>
  </w:num>
  <w:num w:numId="60">
    <w:abstractNumId w:val="27"/>
  </w:num>
  <w:num w:numId="61">
    <w:abstractNumId w:val="188"/>
  </w:num>
  <w:num w:numId="62">
    <w:abstractNumId w:val="196"/>
  </w:num>
  <w:num w:numId="63">
    <w:abstractNumId w:val="192"/>
  </w:num>
  <w:num w:numId="64">
    <w:abstractNumId w:val="35"/>
  </w:num>
  <w:num w:numId="65">
    <w:abstractNumId w:val="76"/>
  </w:num>
  <w:num w:numId="66">
    <w:abstractNumId w:val="2"/>
  </w:num>
  <w:num w:numId="67">
    <w:abstractNumId w:val="102"/>
  </w:num>
  <w:num w:numId="68">
    <w:abstractNumId w:val="24"/>
  </w:num>
  <w:num w:numId="69">
    <w:abstractNumId w:val="83"/>
  </w:num>
  <w:num w:numId="70">
    <w:abstractNumId w:val="63"/>
  </w:num>
  <w:num w:numId="71">
    <w:abstractNumId w:val="58"/>
  </w:num>
  <w:num w:numId="72">
    <w:abstractNumId w:val="22"/>
  </w:num>
  <w:num w:numId="73">
    <w:abstractNumId w:val="182"/>
  </w:num>
  <w:num w:numId="74">
    <w:abstractNumId w:val="167"/>
  </w:num>
  <w:num w:numId="75">
    <w:abstractNumId w:val="158"/>
  </w:num>
  <w:num w:numId="76">
    <w:abstractNumId w:val="154"/>
  </w:num>
  <w:num w:numId="77">
    <w:abstractNumId w:val="123"/>
  </w:num>
  <w:num w:numId="78">
    <w:abstractNumId w:val="178"/>
  </w:num>
  <w:num w:numId="79">
    <w:abstractNumId w:val="29"/>
  </w:num>
  <w:num w:numId="80">
    <w:abstractNumId w:val="131"/>
  </w:num>
  <w:num w:numId="81">
    <w:abstractNumId w:val="170"/>
  </w:num>
  <w:num w:numId="82">
    <w:abstractNumId w:val="18"/>
  </w:num>
  <w:num w:numId="83">
    <w:abstractNumId w:val="166"/>
  </w:num>
  <w:num w:numId="84">
    <w:abstractNumId w:val="193"/>
  </w:num>
  <w:num w:numId="85">
    <w:abstractNumId w:val="176"/>
  </w:num>
  <w:num w:numId="86">
    <w:abstractNumId w:val="97"/>
  </w:num>
  <w:num w:numId="87">
    <w:abstractNumId w:val="55"/>
  </w:num>
  <w:num w:numId="88">
    <w:abstractNumId w:val="138"/>
  </w:num>
  <w:num w:numId="89">
    <w:abstractNumId w:val="57"/>
  </w:num>
  <w:num w:numId="90">
    <w:abstractNumId w:val="61"/>
  </w:num>
  <w:num w:numId="91">
    <w:abstractNumId w:val="101"/>
  </w:num>
  <w:num w:numId="92">
    <w:abstractNumId w:val="28"/>
  </w:num>
  <w:num w:numId="93">
    <w:abstractNumId w:val="69"/>
  </w:num>
  <w:num w:numId="94">
    <w:abstractNumId w:val="187"/>
  </w:num>
  <w:num w:numId="95">
    <w:abstractNumId w:val="82"/>
  </w:num>
  <w:num w:numId="96">
    <w:abstractNumId w:val="8"/>
  </w:num>
  <w:num w:numId="97">
    <w:abstractNumId w:val="91"/>
  </w:num>
  <w:num w:numId="98">
    <w:abstractNumId w:val="30"/>
  </w:num>
  <w:num w:numId="99">
    <w:abstractNumId w:val="132"/>
  </w:num>
  <w:num w:numId="100">
    <w:abstractNumId w:val="75"/>
  </w:num>
  <w:num w:numId="101">
    <w:abstractNumId w:val="185"/>
  </w:num>
  <w:num w:numId="102">
    <w:abstractNumId w:val="160"/>
  </w:num>
  <w:num w:numId="103">
    <w:abstractNumId w:val="172"/>
  </w:num>
  <w:num w:numId="104">
    <w:abstractNumId w:val="159"/>
  </w:num>
  <w:num w:numId="105">
    <w:abstractNumId w:val="179"/>
  </w:num>
  <w:num w:numId="106">
    <w:abstractNumId w:val="86"/>
  </w:num>
  <w:num w:numId="107">
    <w:abstractNumId w:val="200"/>
  </w:num>
  <w:num w:numId="108">
    <w:abstractNumId w:val="153"/>
  </w:num>
  <w:num w:numId="109">
    <w:abstractNumId w:val="74"/>
  </w:num>
  <w:num w:numId="110">
    <w:abstractNumId w:val="41"/>
  </w:num>
  <w:num w:numId="111">
    <w:abstractNumId w:val="52"/>
  </w:num>
  <w:num w:numId="112">
    <w:abstractNumId w:val="149"/>
  </w:num>
  <w:num w:numId="113">
    <w:abstractNumId w:val="39"/>
  </w:num>
  <w:num w:numId="114">
    <w:abstractNumId w:val="103"/>
  </w:num>
  <w:num w:numId="115">
    <w:abstractNumId w:val="121"/>
  </w:num>
  <w:num w:numId="116">
    <w:abstractNumId w:val="108"/>
  </w:num>
  <w:num w:numId="117">
    <w:abstractNumId w:val="47"/>
  </w:num>
  <w:num w:numId="118">
    <w:abstractNumId w:val="81"/>
  </w:num>
  <w:num w:numId="119">
    <w:abstractNumId w:val="7"/>
  </w:num>
  <w:num w:numId="120">
    <w:abstractNumId w:val="95"/>
  </w:num>
  <w:num w:numId="121">
    <w:abstractNumId w:val="113"/>
  </w:num>
  <w:num w:numId="122">
    <w:abstractNumId w:val="12"/>
  </w:num>
  <w:num w:numId="123">
    <w:abstractNumId w:val="23"/>
  </w:num>
  <w:num w:numId="124">
    <w:abstractNumId w:val="126"/>
  </w:num>
  <w:num w:numId="125">
    <w:abstractNumId w:val="105"/>
  </w:num>
  <w:num w:numId="126">
    <w:abstractNumId w:val="62"/>
  </w:num>
  <w:num w:numId="127">
    <w:abstractNumId w:val="190"/>
  </w:num>
  <w:num w:numId="128">
    <w:abstractNumId w:val="119"/>
  </w:num>
  <w:num w:numId="129">
    <w:abstractNumId w:val="19"/>
  </w:num>
  <w:num w:numId="130">
    <w:abstractNumId w:val="99"/>
  </w:num>
  <w:num w:numId="131">
    <w:abstractNumId w:val="151"/>
  </w:num>
  <w:num w:numId="132">
    <w:abstractNumId w:val="80"/>
  </w:num>
  <w:num w:numId="133">
    <w:abstractNumId w:val="4"/>
  </w:num>
  <w:num w:numId="134">
    <w:abstractNumId w:val="164"/>
  </w:num>
  <w:num w:numId="135">
    <w:abstractNumId w:val="120"/>
  </w:num>
  <w:num w:numId="136">
    <w:abstractNumId w:val="199"/>
  </w:num>
  <w:num w:numId="137">
    <w:abstractNumId w:val="194"/>
  </w:num>
  <w:num w:numId="138">
    <w:abstractNumId w:val="56"/>
  </w:num>
  <w:num w:numId="139">
    <w:abstractNumId w:val="68"/>
  </w:num>
  <w:num w:numId="140">
    <w:abstractNumId w:val="162"/>
  </w:num>
  <w:num w:numId="141">
    <w:abstractNumId w:val="189"/>
  </w:num>
  <w:num w:numId="142">
    <w:abstractNumId w:val="73"/>
  </w:num>
  <w:num w:numId="143">
    <w:abstractNumId w:val="110"/>
  </w:num>
  <w:num w:numId="144">
    <w:abstractNumId w:val="163"/>
  </w:num>
  <w:num w:numId="145">
    <w:abstractNumId w:val="168"/>
  </w:num>
  <w:num w:numId="146">
    <w:abstractNumId w:val="109"/>
  </w:num>
  <w:num w:numId="147">
    <w:abstractNumId w:val="5"/>
  </w:num>
  <w:num w:numId="148">
    <w:abstractNumId w:val="111"/>
  </w:num>
  <w:num w:numId="149">
    <w:abstractNumId w:val="140"/>
  </w:num>
  <w:num w:numId="150">
    <w:abstractNumId w:val="195"/>
  </w:num>
  <w:num w:numId="151">
    <w:abstractNumId w:val="31"/>
  </w:num>
  <w:num w:numId="152">
    <w:abstractNumId w:val="15"/>
  </w:num>
  <w:num w:numId="153">
    <w:abstractNumId w:val="157"/>
  </w:num>
  <w:num w:numId="154">
    <w:abstractNumId w:val="9"/>
  </w:num>
  <w:num w:numId="155">
    <w:abstractNumId w:val="13"/>
  </w:num>
  <w:num w:numId="156">
    <w:abstractNumId w:val="191"/>
  </w:num>
  <w:num w:numId="157">
    <w:abstractNumId w:val="155"/>
  </w:num>
  <w:num w:numId="158">
    <w:abstractNumId w:val="165"/>
  </w:num>
  <w:num w:numId="159">
    <w:abstractNumId w:val="84"/>
  </w:num>
  <w:num w:numId="160">
    <w:abstractNumId w:val="139"/>
  </w:num>
  <w:num w:numId="161">
    <w:abstractNumId w:val="60"/>
  </w:num>
  <w:num w:numId="162">
    <w:abstractNumId w:val="146"/>
  </w:num>
  <w:num w:numId="163">
    <w:abstractNumId w:val="130"/>
  </w:num>
  <w:num w:numId="164">
    <w:abstractNumId w:val="171"/>
  </w:num>
  <w:num w:numId="165">
    <w:abstractNumId w:val="128"/>
  </w:num>
  <w:num w:numId="166">
    <w:abstractNumId w:val="150"/>
  </w:num>
  <w:num w:numId="167">
    <w:abstractNumId w:val="45"/>
  </w:num>
  <w:num w:numId="168">
    <w:abstractNumId w:val="10"/>
  </w:num>
  <w:num w:numId="169">
    <w:abstractNumId w:val="6"/>
  </w:num>
  <w:num w:numId="170">
    <w:abstractNumId w:val="67"/>
  </w:num>
  <w:num w:numId="171">
    <w:abstractNumId w:val="100"/>
  </w:num>
  <w:num w:numId="172">
    <w:abstractNumId w:val="77"/>
  </w:num>
  <w:num w:numId="173">
    <w:abstractNumId w:val="184"/>
  </w:num>
  <w:num w:numId="174">
    <w:abstractNumId w:val="152"/>
  </w:num>
  <w:num w:numId="175">
    <w:abstractNumId w:val="78"/>
  </w:num>
  <w:num w:numId="176">
    <w:abstractNumId w:val="180"/>
  </w:num>
  <w:num w:numId="177">
    <w:abstractNumId w:val="38"/>
  </w:num>
  <w:num w:numId="178">
    <w:abstractNumId w:val="198"/>
  </w:num>
  <w:num w:numId="179">
    <w:abstractNumId w:val="89"/>
  </w:num>
  <w:num w:numId="180">
    <w:abstractNumId w:val="112"/>
  </w:num>
  <w:num w:numId="181">
    <w:abstractNumId w:val="106"/>
  </w:num>
  <w:num w:numId="182">
    <w:abstractNumId w:val="48"/>
  </w:num>
  <w:num w:numId="183">
    <w:abstractNumId w:val="87"/>
  </w:num>
  <w:num w:numId="184">
    <w:abstractNumId w:val="46"/>
  </w:num>
  <w:num w:numId="185">
    <w:abstractNumId w:val="133"/>
  </w:num>
  <w:num w:numId="186">
    <w:abstractNumId w:val="147"/>
  </w:num>
  <w:num w:numId="187">
    <w:abstractNumId w:val="94"/>
  </w:num>
  <w:num w:numId="188">
    <w:abstractNumId w:val="148"/>
  </w:num>
  <w:num w:numId="189">
    <w:abstractNumId w:val="3"/>
  </w:num>
  <w:num w:numId="190">
    <w:abstractNumId w:val="40"/>
  </w:num>
  <w:num w:numId="191">
    <w:abstractNumId w:val="20"/>
  </w:num>
  <w:num w:numId="192">
    <w:abstractNumId w:val="16"/>
  </w:num>
  <w:num w:numId="193">
    <w:abstractNumId w:val="72"/>
  </w:num>
  <w:num w:numId="194">
    <w:abstractNumId w:val="174"/>
  </w:num>
  <w:num w:numId="195">
    <w:abstractNumId w:val="51"/>
  </w:num>
  <w:num w:numId="196">
    <w:abstractNumId w:val="59"/>
  </w:num>
  <w:num w:numId="197">
    <w:abstractNumId w:val="37"/>
  </w:num>
  <w:num w:numId="198">
    <w:abstractNumId w:val="14"/>
  </w:num>
  <w:num w:numId="199">
    <w:abstractNumId w:val="125"/>
  </w:num>
  <w:num w:numId="200">
    <w:abstractNumId w:val="156"/>
  </w:num>
  <w:num w:numId="201">
    <w:abstractNumId w:val="98"/>
  </w:num>
  <w:num w:numId="202">
    <w:abstractNumId w:val="169"/>
  </w:num>
  <w:num w:numId="203">
    <w:abstractNumId w:val="183"/>
  </w:num>
  <w:num w:numId="204">
    <w:abstractNumId w:val="142"/>
  </w:num>
  <w:num w:numId="205">
    <w:abstractNumId w:val="90"/>
  </w:num>
  <w:num w:numId="206">
    <w:abstractNumId w:val="32"/>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2"/>
  </w:compat>
  <w:rsids>
    <w:rsidRoot w:val="00E47D57"/>
    <w:rsid w:val="0000214A"/>
    <w:rsid w:val="00005DD1"/>
    <w:rsid w:val="000115B1"/>
    <w:rsid w:val="00012B5E"/>
    <w:rsid w:val="00012CC9"/>
    <w:rsid w:val="000135FB"/>
    <w:rsid w:val="00020CE6"/>
    <w:rsid w:val="000225FD"/>
    <w:rsid w:val="00022603"/>
    <w:rsid w:val="00025965"/>
    <w:rsid w:val="000260F0"/>
    <w:rsid w:val="00030770"/>
    <w:rsid w:val="00034CDE"/>
    <w:rsid w:val="000364EA"/>
    <w:rsid w:val="000368AA"/>
    <w:rsid w:val="000371E6"/>
    <w:rsid w:val="00037CD9"/>
    <w:rsid w:val="00037DD0"/>
    <w:rsid w:val="000419A7"/>
    <w:rsid w:val="000427C8"/>
    <w:rsid w:val="00042BCD"/>
    <w:rsid w:val="00043519"/>
    <w:rsid w:val="00044539"/>
    <w:rsid w:val="0004482B"/>
    <w:rsid w:val="00045291"/>
    <w:rsid w:val="000454DB"/>
    <w:rsid w:val="000469E7"/>
    <w:rsid w:val="00046DBF"/>
    <w:rsid w:val="00051DBD"/>
    <w:rsid w:val="00052467"/>
    <w:rsid w:val="00052D45"/>
    <w:rsid w:val="000546A4"/>
    <w:rsid w:val="000547E3"/>
    <w:rsid w:val="0005632C"/>
    <w:rsid w:val="0006017B"/>
    <w:rsid w:val="00063311"/>
    <w:rsid w:val="00065494"/>
    <w:rsid w:val="00066C4E"/>
    <w:rsid w:val="00067D3F"/>
    <w:rsid w:val="00071D60"/>
    <w:rsid w:val="0007286C"/>
    <w:rsid w:val="00075B68"/>
    <w:rsid w:val="00077A84"/>
    <w:rsid w:val="00083045"/>
    <w:rsid w:val="00086895"/>
    <w:rsid w:val="0009103F"/>
    <w:rsid w:val="0009457B"/>
    <w:rsid w:val="00095F22"/>
    <w:rsid w:val="00097C35"/>
    <w:rsid w:val="000A0E0E"/>
    <w:rsid w:val="000A5070"/>
    <w:rsid w:val="000A59EF"/>
    <w:rsid w:val="000A5C20"/>
    <w:rsid w:val="000A655B"/>
    <w:rsid w:val="000A69FE"/>
    <w:rsid w:val="000B17BE"/>
    <w:rsid w:val="000B32B3"/>
    <w:rsid w:val="000B3DE0"/>
    <w:rsid w:val="000C154F"/>
    <w:rsid w:val="000C2D42"/>
    <w:rsid w:val="000C605B"/>
    <w:rsid w:val="000C6154"/>
    <w:rsid w:val="000C679A"/>
    <w:rsid w:val="000C7F89"/>
    <w:rsid w:val="000D10DF"/>
    <w:rsid w:val="000D66DA"/>
    <w:rsid w:val="000D72EA"/>
    <w:rsid w:val="000D757B"/>
    <w:rsid w:val="000D7BCB"/>
    <w:rsid w:val="000D7CBC"/>
    <w:rsid w:val="000E007B"/>
    <w:rsid w:val="000E0C9D"/>
    <w:rsid w:val="000E1D87"/>
    <w:rsid w:val="000E4C93"/>
    <w:rsid w:val="000E534E"/>
    <w:rsid w:val="000E5ACB"/>
    <w:rsid w:val="000E6A71"/>
    <w:rsid w:val="000F0515"/>
    <w:rsid w:val="000F0700"/>
    <w:rsid w:val="000F22A7"/>
    <w:rsid w:val="000F47EF"/>
    <w:rsid w:val="000F6004"/>
    <w:rsid w:val="000F621D"/>
    <w:rsid w:val="000F6480"/>
    <w:rsid w:val="000F6A0F"/>
    <w:rsid w:val="000F6C9E"/>
    <w:rsid w:val="000F763F"/>
    <w:rsid w:val="00101CDB"/>
    <w:rsid w:val="00101ED6"/>
    <w:rsid w:val="0010312E"/>
    <w:rsid w:val="001049D2"/>
    <w:rsid w:val="0010649B"/>
    <w:rsid w:val="001102CF"/>
    <w:rsid w:val="0011299B"/>
    <w:rsid w:val="00113645"/>
    <w:rsid w:val="00114FAB"/>
    <w:rsid w:val="00117CA6"/>
    <w:rsid w:val="00120CCF"/>
    <w:rsid w:val="00121D97"/>
    <w:rsid w:val="00122CA6"/>
    <w:rsid w:val="00124348"/>
    <w:rsid w:val="0012524F"/>
    <w:rsid w:val="00126D12"/>
    <w:rsid w:val="00127B06"/>
    <w:rsid w:val="0013254E"/>
    <w:rsid w:val="0013389B"/>
    <w:rsid w:val="001343EA"/>
    <w:rsid w:val="00134EF6"/>
    <w:rsid w:val="001365CE"/>
    <w:rsid w:val="001400D7"/>
    <w:rsid w:val="001425A1"/>
    <w:rsid w:val="001441C0"/>
    <w:rsid w:val="001463E3"/>
    <w:rsid w:val="001464A7"/>
    <w:rsid w:val="00146560"/>
    <w:rsid w:val="00151015"/>
    <w:rsid w:val="0015199F"/>
    <w:rsid w:val="00152CE9"/>
    <w:rsid w:val="001531F2"/>
    <w:rsid w:val="00153B11"/>
    <w:rsid w:val="00153C30"/>
    <w:rsid w:val="00154022"/>
    <w:rsid w:val="00154156"/>
    <w:rsid w:val="00154664"/>
    <w:rsid w:val="00154837"/>
    <w:rsid w:val="00154C5F"/>
    <w:rsid w:val="001556BD"/>
    <w:rsid w:val="0015597A"/>
    <w:rsid w:val="00156D56"/>
    <w:rsid w:val="001578AB"/>
    <w:rsid w:val="001615DF"/>
    <w:rsid w:val="001640AF"/>
    <w:rsid w:val="00164BD7"/>
    <w:rsid w:val="00165E19"/>
    <w:rsid w:val="0016791D"/>
    <w:rsid w:val="001719E2"/>
    <w:rsid w:val="0017455D"/>
    <w:rsid w:val="00174814"/>
    <w:rsid w:val="00174EF2"/>
    <w:rsid w:val="00177AF6"/>
    <w:rsid w:val="00181D99"/>
    <w:rsid w:val="00181E0B"/>
    <w:rsid w:val="00182AAD"/>
    <w:rsid w:val="00183D87"/>
    <w:rsid w:val="0018452C"/>
    <w:rsid w:val="001845D7"/>
    <w:rsid w:val="00186389"/>
    <w:rsid w:val="001873AD"/>
    <w:rsid w:val="00190A69"/>
    <w:rsid w:val="00191951"/>
    <w:rsid w:val="00193875"/>
    <w:rsid w:val="00197923"/>
    <w:rsid w:val="00197CA8"/>
    <w:rsid w:val="001A0F2E"/>
    <w:rsid w:val="001A31AB"/>
    <w:rsid w:val="001A3A23"/>
    <w:rsid w:val="001A4634"/>
    <w:rsid w:val="001A7B80"/>
    <w:rsid w:val="001B11C9"/>
    <w:rsid w:val="001B5051"/>
    <w:rsid w:val="001B578A"/>
    <w:rsid w:val="001B6399"/>
    <w:rsid w:val="001C1E6D"/>
    <w:rsid w:val="001C1EDB"/>
    <w:rsid w:val="001C2AB4"/>
    <w:rsid w:val="001C358B"/>
    <w:rsid w:val="001C36F3"/>
    <w:rsid w:val="001C7EEA"/>
    <w:rsid w:val="001D3A2D"/>
    <w:rsid w:val="001D3B48"/>
    <w:rsid w:val="001D5A7F"/>
    <w:rsid w:val="001D6E96"/>
    <w:rsid w:val="001E0066"/>
    <w:rsid w:val="001E0846"/>
    <w:rsid w:val="001E2215"/>
    <w:rsid w:val="001E3715"/>
    <w:rsid w:val="001E4356"/>
    <w:rsid w:val="001E59EB"/>
    <w:rsid w:val="001F07AC"/>
    <w:rsid w:val="001F32E4"/>
    <w:rsid w:val="001F436E"/>
    <w:rsid w:val="001F4FD7"/>
    <w:rsid w:val="001F5408"/>
    <w:rsid w:val="001F7E30"/>
    <w:rsid w:val="002014B8"/>
    <w:rsid w:val="00206842"/>
    <w:rsid w:val="00210468"/>
    <w:rsid w:val="0021086B"/>
    <w:rsid w:val="00212CDE"/>
    <w:rsid w:val="00212E59"/>
    <w:rsid w:val="00213C28"/>
    <w:rsid w:val="00213FBC"/>
    <w:rsid w:val="00214A32"/>
    <w:rsid w:val="00215E87"/>
    <w:rsid w:val="00220DE3"/>
    <w:rsid w:val="00222DE7"/>
    <w:rsid w:val="002259AE"/>
    <w:rsid w:val="00225F5B"/>
    <w:rsid w:val="00226B5C"/>
    <w:rsid w:val="002307A1"/>
    <w:rsid w:val="002316FC"/>
    <w:rsid w:val="00232999"/>
    <w:rsid w:val="00232E05"/>
    <w:rsid w:val="00235641"/>
    <w:rsid w:val="002357A5"/>
    <w:rsid w:val="00236BE4"/>
    <w:rsid w:val="00237355"/>
    <w:rsid w:val="00241EAA"/>
    <w:rsid w:val="00242168"/>
    <w:rsid w:val="00243E32"/>
    <w:rsid w:val="0024643E"/>
    <w:rsid w:val="002468B6"/>
    <w:rsid w:val="002474A6"/>
    <w:rsid w:val="00252718"/>
    <w:rsid w:val="00253BA2"/>
    <w:rsid w:val="0025548F"/>
    <w:rsid w:val="002621E4"/>
    <w:rsid w:val="0026492A"/>
    <w:rsid w:val="0026651D"/>
    <w:rsid w:val="0026659A"/>
    <w:rsid w:val="002673C1"/>
    <w:rsid w:val="00267A9D"/>
    <w:rsid w:val="00272853"/>
    <w:rsid w:val="00272F9B"/>
    <w:rsid w:val="00274206"/>
    <w:rsid w:val="00275201"/>
    <w:rsid w:val="002763CB"/>
    <w:rsid w:val="0027682D"/>
    <w:rsid w:val="00277287"/>
    <w:rsid w:val="00281881"/>
    <w:rsid w:val="00281C25"/>
    <w:rsid w:val="00282AD1"/>
    <w:rsid w:val="00284265"/>
    <w:rsid w:val="0028462A"/>
    <w:rsid w:val="002853C6"/>
    <w:rsid w:val="002875A9"/>
    <w:rsid w:val="00290D64"/>
    <w:rsid w:val="00291D23"/>
    <w:rsid w:val="00291E34"/>
    <w:rsid w:val="002966A4"/>
    <w:rsid w:val="002A2BFD"/>
    <w:rsid w:val="002B2264"/>
    <w:rsid w:val="002B27A3"/>
    <w:rsid w:val="002B42CB"/>
    <w:rsid w:val="002B75B3"/>
    <w:rsid w:val="002C02BC"/>
    <w:rsid w:val="002C0A45"/>
    <w:rsid w:val="002C0EB8"/>
    <w:rsid w:val="002C4B50"/>
    <w:rsid w:val="002C7325"/>
    <w:rsid w:val="002C7EE3"/>
    <w:rsid w:val="002D065E"/>
    <w:rsid w:val="002D1B17"/>
    <w:rsid w:val="002D4314"/>
    <w:rsid w:val="002D44E0"/>
    <w:rsid w:val="002E1C6D"/>
    <w:rsid w:val="002E456A"/>
    <w:rsid w:val="002E67C7"/>
    <w:rsid w:val="002E6F2F"/>
    <w:rsid w:val="002F4034"/>
    <w:rsid w:val="002F428E"/>
    <w:rsid w:val="002F5F0E"/>
    <w:rsid w:val="002F6C86"/>
    <w:rsid w:val="0030031B"/>
    <w:rsid w:val="00304D16"/>
    <w:rsid w:val="00311C00"/>
    <w:rsid w:val="00317BF7"/>
    <w:rsid w:val="00326A97"/>
    <w:rsid w:val="00332D22"/>
    <w:rsid w:val="00333E7F"/>
    <w:rsid w:val="003350B0"/>
    <w:rsid w:val="0034011D"/>
    <w:rsid w:val="00341C6F"/>
    <w:rsid w:val="00344EBD"/>
    <w:rsid w:val="00346278"/>
    <w:rsid w:val="003503B3"/>
    <w:rsid w:val="00355EDD"/>
    <w:rsid w:val="0035783B"/>
    <w:rsid w:val="00361153"/>
    <w:rsid w:val="00361EBC"/>
    <w:rsid w:val="00362283"/>
    <w:rsid w:val="003623FB"/>
    <w:rsid w:val="003627EB"/>
    <w:rsid w:val="00363A9A"/>
    <w:rsid w:val="00363F42"/>
    <w:rsid w:val="0036479C"/>
    <w:rsid w:val="003716A1"/>
    <w:rsid w:val="003730E9"/>
    <w:rsid w:val="00373253"/>
    <w:rsid w:val="003758E3"/>
    <w:rsid w:val="00380CAB"/>
    <w:rsid w:val="00382F8A"/>
    <w:rsid w:val="00383A77"/>
    <w:rsid w:val="00386968"/>
    <w:rsid w:val="003875C8"/>
    <w:rsid w:val="003904A1"/>
    <w:rsid w:val="003907B1"/>
    <w:rsid w:val="00390B35"/>
    <w:rsid w:val="003917DD"/>
    <w:rsid w:val="00392523"/>
    <w:rsid w:val="003941DA"/>
    <w:rsid w:val="00396E43"/>
    <w:rsid w:val="003A19E6"/>
    <w:rsid w:val="003A1B50"/>
    <w:rsid w:val="003A336C"/>
    <w:rsid w:val="003A52EA"/>
    <w:rsid w:val="003A64F5"/>
    <w:rsid w:val="003A778D"/>
    <w:rsid w:val="003A7C7F"/>
    <w:rsid w:val="003B0CF9"/>
    <w:rsid w:val="003B0D3F"/>
    <w:rsid w:val="003B18DF"/>
    <w:rsid w:val="003B36D8"/>
    <w:rsid w:val="003B430A"/>
    <w:rsid w:val="003B4C94"/>
    <w:rsid w:val="003B5A61"/>
    <w:rsid w:val="003B5CF8"/>
    <w:rsid w:val="003B793E"/>
    <w:rsid w:val="003C1EF6"/>
    <w:rsid w:val="003C4CC5"/>
    <w:rsid w:val="003C5790"/>
    <w:rsid w:val="003C5A04"/>
    <w:rsid w:val="003D0B0D"/>
    <w:rsid w:val="003D270D"/>
    <w:rsid w:val="003D2D7A"/>
    <w:rsid w:val="003D64B7"/>
    <w:rsid w:val="003D6825"/>
    <w:rsid w:val="003E0602"/>
    <w:rsid w:val="003E09A0"/>
    <w:rsid w:val="003E09D7"/>
    <w:rsid w:val="003E301A"/>
    <w:rsid w:val="003E338E"/>
    <w:rsid w:val="003E55AB"/>
    <w:rsid w:val="003E5DE8"/>
    <w:rsid w:val="003E7E6F"/>
    <w:rsid w:val="003F08A6"/>
    <w:rsid w:val="003F1C16"/>
    <w:rsid w:val="003F38CB"/>
    <w:rsid w:val="003F3B10"/>
    <w:rsid w:val="003F4871"/>
    <w:rsid w:val="003F5607"/>
    <w:rsid w:val="003F76AF"/>
    <w:rsid w:val="003F7CAD"/>
    <w:rsid w:val="00402406"/>
    <w:rsid w:val="00410FCE"/>
    <w:rsid w:val="00411229"/>
    <w:rsid w:val="00413194"/>
    <w:rsid w:val="004139FA"/>
    <w:rsid w:val="004157C8"/>
    <w:rsid w:val="00415C94"/>
    <w:rsid w:val="004178AD"/>
    <w:rsid w:val="0042047E"/>
    <w:rsid w:val="00420731"/>
    <w:rsid w:val="00420BFA"/>
    <w:rsid w:val="0042251A"/>
    <w:rsid w:val="0042263D"/>
    <w:rsid w:val="004238EE"/>
    <w:rsid w:val="00425D13"/>
    <w:rsid w:val="0042626A"/>
    <w:rsid w:val="004271AF"/>
    <w:rsid w:val="004300F4"/>
    <w:rsid w:val="004311FC"/>
    <w:rsid w:val="004327AE"/>
    <w:rsid w:val="00434E92"/>
    <w:rsid w:val="00435016"/>
    <w:rsid w:val="00435430"/>
    <w:rsid w:val="00435969"/>
    <w:rsid w:val="00436C36"/>
    <w:rsid w:val="0044052D"/>
    <w:rsid w:val="004414FD"/>
    <w:rsid w:val="004470B8"/>
    <w:rsid w:val="0045115D"/>
    <w:rsid w:val="00451692"/>
    <w:rsid w:val="00451E77"/>
    <w:rsid w:val="0046132C"/>
    <w:rsid w:val="00463478"/>
    <w:rsid w:val="004634D7"/>
    <w:rsid w:val="00463DD4"/>
    <w:rsid w:val="00467C46"/>
    <w:rsid w:val="004705D8"/>
    <w:rsid w:val="00474EE6"/>
    <w:rsid w:val="00476199"/>
    <w:rsid w:val="00477256"/>
    <w:rsid w:val="00480537"/>
    <w:rsid w:val="004805C8"/>
    <w:rsid w:val="00481D1A"/>
    <w:rsid w:val="00484D97"/>
    <w:rsid w:val="00490FF5"/>
    <w:rsid w:val="0049150E"/>
    <w:rsid w:val="0049173E"/>
    <w:rsid w:val="0049512D"/>
    <w:rsid w:val="00496C99"/>
    <w:rsid w:val="004A1190"/>
    <w:rsid w:val="004A2CDB"/>
    <w:rsid w:val="004A2E6F"/>
    <w:rsid w:val="004A399A"/>
    <w:rsid w:val="004A4699"/>
    <w:rsid w:val="004A523C"/>
    <w:rsid w:val="004A6EF7"/>
    <w:rsid w:val="004B0BB3"/>
    <w:rsid w:val="004B0DF4"/>
    <w:rsid w:val="004B25CF"/>
    <w:rsid w:val="004B2A6C"/>
    <w:rsid w:val="004B5AEB"/>
    <w:rsid w:val="004B5CA9"/>
    <w:rsid w:val="004B61FC"/>
    <w:rsid w:val="004B6B6F"/>
    <w:rsid w:val="004B7F2D"/>
    <w:rsid w:val="004C1D9C"/>
    <w:rsid w:val="004C2020"/>
    <w:rsid w:val="004C2E58"/>
    <w:rsid w:val="004D0A76"/>
    <w:rsid w:val="004D0EE8"/>
    <w:rsid w:val="004D185F"/>
    <w:rsid w:val="004D2B24"/>
    <w:rsid w:val="004D37A3"/>
    <w:rsid w:val="004D47E1"/>
    <w:rsid w:val="004D7855"/>
    <w:rsid w:val="004E1E83"/>
    <w:rsid w:val="004E2CB1"/>
    <w:rsid w:val="004E347A"/>
    <w:rsid w:val="004E5C38"/>
    <w:rsid w:val="004E689B"/>
    <w:rsid w:val="004E6C88"/>
    <w:rsid w:val="004F0AD8"/>
    <w:rsid w:val="004F0B6B"/>
    <w:rsid w:val="004F207A"/>
    <w:rsid w:val="004F2622"/>
    <w:rsid w:val="004F37EE"/>
    <w:rsid w:val="004F3E81"/>
    <w:rsid w:val="004F501B"/>
    <w:rsid w:val="004F7488"/>
    <w:rsid w:val="00500317"/>
    <w:rsid w:val="00500B78"/>
    <w:rsid w:val="0050324E"/>
    <w:rsid w:val="00503EC5"/>
    <w:rsid w:val="00504175"/>
    <w:rsid w:val="0050471A"/>
    <w:rsid w:val="005052CF"/>
    <w:rsid w:val="00505591"/>
    <w:rsid w:val="005065A2"/>
    <w:rsid w:val="00507D41"/>
    <w:rsid w:val="005130A4"/>
    <w:rsid w:val="00516B0D"/>
    <w:rsid w:val="00521660"/>
    <w:rsid w:val="00521FE7"/>
    <w:rsid w:val="00524A29"/>
    <w:rsid w:val="00525755"/>
    <w:rsid w:val="00526D51"/>
    <w:rsid w:val="0052709B"/>
    <w:rsid w:val="0052733F"/>
    <w:rsid w:val="00531898"/>
    <w:rsid w:val="005325F7"/>
    <w:rsid w:val="00535D29"/>
    <w:rsid w:val="00541878"/>
    <w:rsid w:val="00541B91"/>
    <w:rsid w:val="00541CF2"/>
    <w:rsid w:val="005436C8"/>
    <w:rsid w:val="00543976"/>
    <w:rsid w:val="005459FC"/>
    <w:rsid w:val="005462E0"/>
    <w:rsid w:val="00547770"/>
    <w:rsid w:val="00550C89"/>
    <w:rsid w:val="00553929"/>
    <w:rsid w:val="0055454A"/>
    <w:rsid w:val="005553F7"/>
    <w:rsid w:val="005554F3"/>
    <w:rsid w:val="00555D03"/>
    <w:rsid w:val="00556D30"/>
    <w:rsid w:val="00557904"/>
    <w:rsid w:val="00563162"/>
    <w:rsid w:val="005658A1"/>
    <w:rsid w:val="00566504"/>
    <w:rsid w:val="00567A08"/>
    <w:rsid w:val="005707F8"/>
    <w:rsid w:val="00573ECE"/>
    <w:rsid w:val="00574AF5"/>
    <w:rsid w:val="00577A3B"/>
    <w:rsid w:val="005812E0"/>
    <w:rsid w:val="005825B9"/>
    <w:rsid w:val="005825CC"/>
    <w:rsid w:val="00586F8D"/>
    <w:rsid w:val="00592582"/>
    <w:rsid w:val="0059296B"/>
    <w:rsid w:val="005931C6"/>
    <w:rsid w:val="00594D64"/>
    <w:rsid w:val="00595ED3"/>
    <w:rsid w:val="00595EDD"/>
    <w:rsid w:val="00596671"/>
    <w:rsid w:val="00597756"/>
    <w:rsid w:val="005A4712"/>
    <w:rsid w:val="005A58B4"/>
    <w:rsid w:val="005B1504"/>
    <w:rsid w:val="005B250B"/>
    <w:rsid w:val="005B3279"/>
    <w:rsid w:val="005B3809"/>
    <w:rsid w:val="005B68AB"/>
    <w:rsid w:val="005B6C12"/>
    <w:rsid w:val="005B7333"/>
    <w:rsid w:val="005B73E0"/>
    <w:rsid w:val="005B7884"/>
    <w:rsid w:val="005C0A58"/>
    <w:rsid w:val="005C0E96"/>
    <w:rsid w:val="005C18DB"/>
    <w:rsid w:val="005C2500"/>
    <w:rsid w:val="005C2D26"/>
    <w:rsid w:val="005C4871"/>
    <w:rsid w:val="005C61F3"/>
    <w:rsid w:val="005C7F43"/>
    <w:rsid w:val="005D12F8"/>
    <w:rsid w:val="005D14F4"/>
    <w:rsid w:val="005D46A4"/>
    <w:rsid w:val="005D6D56"/>
    <w:rsid w:val="005D7D19"/>
    <w:rsid w:val="005E2F03"/>
    <w:rsid w:val="005E4589"/>
    <w:rsid w:val="005E5E44"/>
    <w:rsid w:val="005F15A1"/>
    <w:rsid w:val="005F2895"/>
    <w:rsid w:val="005F2A1D"/>
    <w:rsid w:val="005F335E"/>
    <w:rsid w:val="005F3B96"/>
    <w:rsid w:val="005F4EB4"/>
    <w:rsid w:val="005F5A17"/>
    <w:rsid w:val="0060195D"/>
    <w:rsid w:val="00602C10"/>
    <w:rsid w:val="00602F96"/>
    <w:rsid w:val="00603067"/>
    <w:rsid w:val="00606519"/>
    <w:rsid w:val="00607B36"/>
    <w:rsid w:val="00610446"/>
    <w:rsid w:val="00610F04"/>
    <w:rsid w:val="00611E62"/>
    <w:rsid w:val="0061271F"/>
    <w:rsid w:val="006134E5"/>
    <w:rsid w:val="00613F7F"/>
    <w:rsid w:val="00616599"/>
    <w:rsid w:val="0061692D"/>
    <w:rsid w:val="006173ED"/>
    <w:rsid w:val="00621940"/>
    <w:rsid w:val="00627640"/>
    <w:rsid w:val="0063205D"/>
    <w:rsid w:val="00632992"/>
    <w:rsid w:val="006379E8"/>
    <w:rsid w:val="006417DF"/>
    <w:rsid w:val="006427D1"/>
    <w:rsid w:val="00642A89"/>
    <w:rsid w:val="00645CCB"/>
    <w:rsid w:val="00647CFB"/>
    <w:rsid w:val="00650AAC"/>
    <w:rsid w:val="006510D3"/>
    <w:rsid w:val="00651B20"/>
    <w:rsid w:val="006520AE"/>
    <w:rsid w:val="00652383"/>
    <w:rsid w:val="00653490"/>
    <w:rsid w:val="00654B1B"/>
    <w:rsid w:val="006562A3"/>
    <w:rsid w:val="00657010"/>
    <w:rsid w:val="006570C3"/>
    <w:rsid w:val="00657948"/>
    <w:rsid w:val="006601DD"/>
    <w:rsid w:val="006612EC"/>
    <w:rsid w:val="00667295"/>
    <w:rsid w:val="006701AF"/>
    <w:rsid w:val="00671876"/>
    <w:rsid w:val="00675017"/>
    <w:rsid w:val="006754B1"/>
    <w:rsid w:val="00675621"/>
    <w:rsid w:val="00676535"/>
    <w:rsid w:val="006810FF"/>
    <w:rsid w:val="006818DD"/>
    <w:rsid w:val="006818EB"/>
    <w:rsid w:val="00681D64"/>
    <w:rsid w:val="006825D0"/>
    <w:rsid w:val="00683090"/>
    <w:rsid w:val="0068404F"/>
    <w:rsid w:val="006842E7"/>
    <w:rsid w:val="00686998"/>
    <w:rsid w:val="00686D8D"/>
    <w:rsid w:val="0068749D"/>
    <w:rsid w:val="006908D5"/>
    <w:rsid w:val="006937E5"/>
    <w:rsid w:val="00694E49"/>
    <w:rsid w:val="006A161B"/>
    <w:rsid w:val="006A3BCF"/>
    <w:rsid w:val="006A40EB"/>
    <w:rsid w:val="006A502F"/>
    <w:rsid w:val="006A69CC"/>
    <w:rsid w:val="006B1B2A"/>
    <w:rsid w:val="006B1C2E"/>
    <w:rsid w:val="006B3BD2"/>
    <w:rsid w:val="006B4273"/>
    <w:rsid w:val="006B4FA5"/>
    <w:rsid w:val="006B519C"/>
    <w:rsid w:val="006B533D"/>
    <w:rsid w:val="006B57DB"/>
    <w:rsid w:val="006B7BA8"/>
    <w:rsid w:val="006C098E"/>
    <w:rsid w:val="006C0C91"/>
    <w:rsid w:val="006C18F4"/>
    <w:rsid w:val="006C24D6"/>
    <w:rsid w:val="006C432F"/>
    <w:rsid w:val="006C558D"/>
    <w:rsid w:val="006C5592"/>
    <w:rsid w:val="006C7045"/>
    <w:rsid w:val="006D0B19"/>
    <w:rsid w:val="006D0BE1"/>
    <w:rsid w:val="006D10D2"/>
    <w:rsid w:val="006D1C96"/>
    <w:rsid w:val="006D230B"/>
    <w:rsid w:val="006D2B7D"/>
    <w:rsid w:val="006D5777"/>
    <w:rsid w:val="006D5D9F"/>
    <w:rsid w:val="006D6356"/>
    <w:rsid w:val="006D67F5"/>
    <w:rsid w:val="006D7AC8"/>
    <w:rsid w:val="006E2443"/>
    <w:rsid w:val="006E27AE"/>
    <w:rsid w:val="006E3C33"/>
    <w:rsid w:val="006E5FBF"/>
    <w:rsid w:val="006E64CC"/>
    <w:rsid w:val="006E64E8"/>
    <w:rsid w:val="006F00DD"/>
    <w:rsid w:val="006F0860"/>
    <w:rsid w:val="006F18D4"/>
    <w:rsid w:val="006F2819"/>
    <w:rsid w:val="006F2C13"/>
    <w:rsid w:val="006F7D42"/>
    <w:rsid w:val="00701C8D"/>
    <w:rsid w:val="00702715"/>
    <w:rsid w:val="00704098"/>
    <w:rsid w:val="00704645"/>
    <w:rsid w:val="00705D90"/>
    <w:rsid w:val="00706F77"/>
    <w:rsid w:val="007148FE"/>
    <w:rsid w:val="00715EB2"/>
    <w:rsid w:val="007165CD"/>
    <w:rsid w:val="00716D33"/>
    <w:rsid w:val="00717805"/>
    <w:rsid w:val="00720DC9"/>
    <w:rsid w:val="0072341E"/>
    <w:rsid w:val="0072359D"/>
    <w:rsid w:val="00724D48"/>
    <w:rsid w:val="007264C9"/>
    <w:rsid w:val="00726E2F"/>
    <w:rsid w:val="007271EB"/>
    <w:rsid w:val="007307B0"/>
    <w:rsid w:val="00731BE1"/>
    <w:rsid w:val="00732632"/>
    <w:rsid w:val="00733191"/>
    <w:rsid w:val="00743F46"/>
    <w:rsid w:val="007442DB"/>
    <w:rsid w:val="00745FCE"/>
    <w:rsid w:val="0074613A"/>
    <w:rsid w:val="00747932"/>
    <w:rsid w:val="007503F7"/>
    <w:rsid w:val="00750C41"/>
    <w:rsid w:val="00752FBA"/>
    <w:rsid w:val="00753613"/>
    <w:rsid w:val="007545AA"/>
    <w:rsid w:val="00754ACC"/>
    <w:rsid w:val="007569B8"/>
    <w:rsid w:val="0076182B"/>
    <w:rsid w:val="0076451C"/>
    <w:rsid w:val="0076464E"/>
    <w:rsid w:val="00765261"/>
    <w:rsid w:val="00767FEE"/>
    <w:rsid w:val="00770395"/>
    <w:rsid w:val="00770591"/>
    <w:rsid w:val="00771E87"/>
    <w:rsid w:val="0077355A"/>
    <w:rsid w:val="00773633"/>
    <w:rsid w:val="007736A2"/>
    <w:rsid w:val="0078053A"/>
    <w:rsid w:val="00780946"/>
    <w:rsid w:val="00786ED1"/>
    <w:rsid w:val="007871F1"/>
    <w:rsid w:val="00787817"/>
    <w:rsid w:val="0079120B"/>
    <w:rsid w:val="00792BBE"/>
    <w:rsid w:val="007934D2"/>
    <w:rsid w:val="007948B2"/>
    <w:rsid w:val="00795E78"/>
    <w:rsid w:val="00796706"/>
    <w:rsid w:val="007A02DB"/>
    <w:rsid w:val="007A1E37"/>
    <w:rsid w:val="007A2FAC"/>
    <w:rsid w:val="007A4B8F"/>
    <w:rsid w:val="007B33DF"/>
    <w:rsid w:val="007B4690"/>
    <w:rsid w:val="007B4F20"/>
    <w:rsid w:val="007B5377"/>
    <w:rsid w:val="007B681E"/>
    <w:rsid w:val="007B68C9"/>
    <w:rsid w:val="007B7472"/>
    <w:rsid w:val="007C0DF1"/>
    <w:rsid w:val="007C30B2"/>
    <w:rsid w:val="007C33E8"/>
    <w:rsid w:val="007C3534"/>
    <w:rsid w:val="007C3A14"/>
    <w:rsid w:val="007C3B97"/>
    <w:rsid w:val="007D1835"/>
    <w:rsid w:val="007D2FCE"/>
    <w:rsid w:val="007D464D"/>
    <w:rsid w:val="007D7D92"/>
    <w:rsid w:val="007E07DB"/>
    <w:rsid w:val="007E35BF"/>
    <w:rsid w:val="007E7F6C"/>
    <w:rsid w:val="007F009C"/>
    <w:rsid w:val="007F077A"/>
    <w:rsid w:val="007F0F06"/>
    <w:rsid w:val="007F117F"/>
    <w:rsid w:val="007F1C1A"/>
    <w:rsid w:val="007F2D33"/>
    <w:rsid w:val="007F3F60"/>
    <w:rsid w:val="007F7CE4"/>
    <w:rsid w:val="00800958"/>
    <w:rsid w:val="00802DC6"/>
    <w:rsid w:val="0080409B"/>
    <w:rsid w:val="00805551"/>
    <w:rsid w:val="0080790F"/>
    <w:rsid w:val="008102BB"/>
    <w:rsid w:val="00810B28"/>
    <w:rsid w:val="008116A7"/>
    <w:rsid w:val="008132E1"/>
    <w:rsid w:val="00813348"/>
    <w:rsid w:val="008133AC"/>
    <w:rsid w:val="0081520E"/>
    <w:rsid w:val="008209A4"/>
    <w:rsid w:val="00825F39"/>
    <w:rsid w:val="00826023"/>
    <w:rsid w:val="00827600"/>
    <w:rsid w:val="00827757"/>
    <w:rsid w:val="00830450"/>
    <w:rsid w:val="00830625"/>
    <w:rsid w:val="008315D8"/>
    <w:rsid w:val="00831899"/>
    <w:rsid w:val="00833D33"/>
    <w:rsid w:val="008354C6"/>
    <w:rsid w:val="00835E92"/>
    <w:rsid w:val="00837036"/>
    <w:rsid w:val="00844770"/>
    <w:rsid w:val="00844A27"/>
    <w:rsid w:val="00844D5B"/>
    <w:rsid w:val="00845389"/>
    <w:rsid w:val="00847D13"/>
    <w:rsid w:val="00851E76"/>
    <w:rsid w:val="00852D78"/>
    <w:rsid w:val="00861057"/>
    <w:rsid w:val="00863929"/>
    <w:rsid w:val="00864D0B"/>
    <w:rsid w:val="00866C9E"/>
    <w:rsid w:val="00866F24"/>
    <w:rsid w:val="00867D56"/>
    <w:rsid w:val="00873BCC"/>
    <w:rsid w:val="00873C1D"/>
    <w:rsid w:val="008766D9"/>
    <w:rsid w:val="00877661"/>
    <w:rsid w:val="00882413"/>
    <w:rsid w:val="00883558"/>
    <w:rsid w:val="00886346"/>
    <w:rsid w:val="008865D4"/>
    <w:rsid w:val="00886DA0"/>
    <w:rsid w:val="008875FB"/>
    <w:rsid w:val="00887FB2"/>
    <w:rsid w:val="008910FB"/>
    <w:rsid w:val="008911A6"/>
    <w:rsid w:val="00892FD9"/>
    <w:rsid w:val="00893021"/>
    <w:rsid w:val="0089430F"/>
    <w:rsid w:val="00894802"/>
    <w:rsid w:val="008955E2"/>
    <w:rsid w:val="00896D00"/>
    <w:rsid w:val="00897486"/>
    <w:rsid w:val="00897579"/>
    <w:rsid w:val="008978FE"/>
    <w:rsid w:val="008A1B6B"/>
    <w:rsid w:val="008A2E7B"/>
    <w:rsid w:val="008A3B1D"/>
    <w:rsid w:val="008A49A1"/>
    <w:rsid w:val="008A719E"/>
    <w:rsid w:val="008B1A15"/>
    <w:rsid w:val="008B3E76"/>
    <w:rsid w:val="008B3F48"/>
    <w:rsid w:val="008B47C2"/>
    <w:rsid w:val="008B49E5"/>
    <w:rsid w:val="008B7AF7"/>
    <w:rsid w:val="008C13E1"/>
    <w:rsid w:val="008C5C58"/>
    <w:rsid w:val="008C72EB"/>
    <w:rsid w:val="008D10E5"/>
    <w:rsid w:val="008D1145"/>
    <w:rsid w:val="008D126D"/>
    <w:rsid w:val="008D1D23"/>
    <w:rsid w:val="008D27D8"/>
    <w:rsid w:val="008D2EA8"/>
    <w:rsid w:val="008D3310"/>
    <w:rsid w:val="008D4360"/>
    <w:rsid w:val="008D4977"/>
    <w:rsid w:val="008E14DF"/>
    <w:rsid w:val="008E16A7"/>
    <w:rsid w:val="008E29CB"/>
    <w:rsid w:val="008E3F4D"/>
    <w:rsid w:val="008E7C8F"/>
    <w:rsid w:val="008F4737"/>
    <w:rsid w:val="008F4888"/>
    <w:rsid w:val="008F5CD5"/>
    <w:rsid w:val="008F7F79"/>
    <w:rsid w:val="008F7FB0"/>
    <w:rsid w:val="00901947"/>
    <w:rsid w:val="00902A6D"/>
    <w:rsid w:val="009030E2"/>
    <w:rsid w:val="00906ACA"/>
    <w:rsid w:val="009070B0"/>
    <w:rsid w:val="00910868"/>
    <w:rsid w:val="009123BB"/>
    <w:rsid w:val="00912874"/>
    <w:rsid w:val="00913AE2"/>
    <w:rsid w:val="00913EA6"/>
    <w:rsid w:val="00914B8B"/>
    <w:rsid w:val="0091610B"/>
    <w:rsid w:val="00916CFD"/>
    <w:rsid w:val="00917816"/>
    <w:rsid w:val="0092422F"/>
    <w:rsid w:val="009249B9"/>
    <w:rsid w:val="00934286"/>
    <w:rsid w:val="00934586"/>
    <w:rsid w:val="009354C4"/>
    <w:rsid w:val="00935772"/>
    <w:rsid w:val="00937259"/>
    <w:rsid w:val="009372A6"/>
    <w:rsid w:val="00937DEF"/>
    <w:rsid w:val="00937FEB"/>
    <w:rsid w:val="00940E3A"/>
    <w:rsid w:val="009417E6"/>
    <w:rsid w:val="00941D68"/>
    <w:rsid w:val="00943957"/>
    <w:rsid w:val="00943FD4"/>
    <w:rsid w:val="0094524E"/>
    <w:rsid w:val="0094557D"/>
    <w:rsid w:val="00945925"/>
    <w:rsid w:val="00945BE1"/>
    <w:rsid w:val="009579A2"/>
    <w:rsid w:val="00961975"/>
    <w:rsid w:val="00961E5E"/>
    <w:rsid w:val="00964EAE"/>
    <w:rsid w:val="00964FDD"/>
    <w:rsid w:val="0096557E"/>
    <w:rsid w:val="00965751"/>
    <w:rsid w:val="0096651F"/>
    <w:rsid w:val="009669D5"/>
    <w:rsid w:val="009670A2"/>
    <w:rsid w:val="00967383"/>
    <w:rsid w:val="00970DA8"/>
    <w:rsid w:val="00972ACD"/>
    <w:rsid w:val="00973FF0"/>
    <w:rsid w:val="00974DEB"/>
    <w:rsid w:val="00977447"/>
    <w:rsid w:val="00980ADA"/>
    <w:rsid w:val="00985341"/>
    <w:rsid w:val="009854EE"/>
    <w:rsid w:val="00996957"/>
    <w:rsid w:val="009A1987"/>
    <w:rsid w:val="009A23BD"/>
    <w:rsid w:val="009A3368"/>
    <w:rsid w:val="009A3454"/>
    <w:rsid w:val="009A41D2"/>
    <w:rsid w:val="009A427D"/>
    <w:rsid w:val="009A50D5"/>
    <w:rsid w:val="009A7CEA"/>
    <w:rsid w:val="009B01B3"/>
    <w:rsid w:val="009B08C4"/>
    <w:rsid w:val="009B0B77"/>
    <w:rsid w:val="009B22B8"/>
    <w:rsid w:val="009B2E59"/>
    <w:rsid w:val="009B2EA4"/>
    <w:rsid w:val="009B5132"/>
    <w:rsid w:val="009B58D9"/>
    <w:rsid w:val="009B7686"/>
    <w:rsid w:val="009C3212"/>
    <w:rsid w:val="009C363C"/>
    <w:rsid w:val="009C38E1"/>
    <w:rsid w:val="009C4C5E"/>
    <w:rsid w:val="009C61EA"/>
    <w:rsid w:val="009D2B76"/>
    <w:rsid w:val="009D37D9"/>
    <w:rsid w:val="009D4DA9"/>
    <w:rsid w:val="009D5B6B"/>
    <w:rsid w:val="009D7845"/>
    <w:rsid w:val="009D7997"/>
    <w:rsid w:val="009D7D5C"/>
    <w:rsid w:val="009D7DD7"/>
    <w:rsid w:val="009E00D9"/>
    <w:rsid w:val="009E1431"/>
    <w:rsid w:val="009E1459"/>
    <w:rsid w:val="009E1F14"/>
    <w:rsid w:val="009E40EE"/>
    <w:rsid w:val="009E5E8C"/>
    <w:rsid w:val="009E74A7"/>
    <w:rsid w:val="009F307E"/>
    <w:rsid w:val="009F57B1"/>
    <w:rsid w:val="009F64BE"/>
    <w:rsid w:val="00A0227D"/>
    <w:rsid w:val="00A033D9"/>
    <w:rsid w:val="00A04FF1"/>
    <w:rsid w:val="00A05111"/>
    <w:rsid w:val="00A065B1"/>
    <w:rsid w:val="00A071A4"/>
    <w:rsid w:val="00A10CF8"/>
    <w:rsid w:val="00A12033"/>
    <w:rsid w:val="00A122D7"/>
    <w:rsid w:val="00A1240F"/>
    <w:rsid w:val="00A1502D"/>
    <w:rsid w:val="00A15EEC"/>
    <w:rsid w:val="00A15F31"/>
    <w:rsid w:val="00A1659F"/>
    <w:rsid w:val="00A200A4"/>
    <w:rsid w:val="00A20585"/>
    <w:rsid w:val="00A23625"/>
    <w:rsid w:val="00A23F2C"/>
    <w:rsid w:val="00A26B95"/>
    <w:rsid w:val="00A27CCA"/>
    <w:rsid w:val="00A30563"/>
    <w:rsid w:val="00A31EDE"/>
    <w:rsid w:val="00A33EB1"/>
    <w:rsid w:val="00A3536E"/>
    <w:rsid w:val="00A37638"/>
    <w:rsid w:val="00A407D2"/>
    <w:rsid w:val="00A41372"/>
    <w:rsid w:val="00A41951"/>
    <w:rsid w:val="00A41DED"/>
    <w:rsid w:val="00A4289E"/>
    <w:rsid w:val="00A42D76"/>
    <w:rsid w:val="00A44748"/>
    <w:rsid w:val="00A450A7"/>
    <w:rsid w:val="00A461E0"/>
    <w:rsid w:val="00A463A7"/>
    <w:rsid w:val="00A46E58"/>
    <w:rsid w:val="00A51F84"/>
    <w:rsid w:val="00A54542"/>
    <w:rsid w:val="00A54E99"/>
    <w:rsid w:val="00A60283"/>
    <w:rsid w:val="00A60CD0"/>
    <w:rsid w:val="00A61A76"/>
    <w:rsid w:val="00A624FB"/>
    <w:rsid w:val="00A63FDF"/>
    <w:rsid w:val="00A64F7C"/>
    <w:rsid w:val="00A65DEE"/>
    <w:rsid w:val="00A66C37"/>
    <w:rsid w:val="00A66F37"/>
    <w:rsid w:val="00A7071B"/>
    <w:rsid w:val="00A711DF"/>
    <w:rsid w:val="00A73A67"/>
    <w:rsid w:val="00A749AB"/>
    <w:rsid w:val="00A75CB5"/>
    <w:rsid w:val="00A77AAA"/>
    <w:rsid w:val="00A80C31"/>
    <w:rsid w:val="00A8243F"/>
    <w:rsid w:val="00A82761"/>
    <w:rsid w:val="00A86613"/>
    <w:rsid w:val="00A86655"/>
    <w:rsid w:val="00A86908"/>
    <w:rsid w:val="00A871CA"/>
    <w:rsid w:val="00A876BF"/>
    <w:rsid w:val="00A876FC"/>
    <w:rsid w:val="00A932F2"/>
    <w:rsid w:val="00A93840"/>
    <w:rsid w:val="00A93902"/>
    <w:rsid w:val="00A96551"/>
    <w:rsid w:val="00AA0A71"/>
    <w:rsid w:val="00AA1309"/>
    <w:rsid w:val="00AA1394"/>
    <w:rsid w:val="00AA1562"/>
    <w:rsid w:val="00AA2DAC"/>
    <w:rsid w:val="00AA400A"/>
    <w:rsid w:val="00AA6F35"/>
    <w:rsid w:val="00AB0C77"/>
    <w:rsid w:val="00AB1A5B"/>
    <w:rsid w:val="00AB4543"/>
    <w:rsid w:val="00AB5CDE"/>
    <w:rsid w:val="00AB799C"/>
    <w:rsid w:val="00AC1271"/>
    <w:rsid w:val="00AC14D5"/>
    <w:rsid w:val="00AC60DE"/>
    <w:rsid w:val="00AC7806"/>
    <w:rsid w:val="00AC7EEB"/>
    <w:rsid w:val="00AD0BB7"/>
    <w:rsid w:val="00AD2408"/>
    <w:rsid w:val="00AD661F"/>
    <w:rsid w:val="00AE0B76"/>
    <w:rsid w:val="00AE1E55"/>
    <w:rsid w:val="00AE396D"/>
    <w:rsid w:val="00AE527F"/>
    <w:rsid w:val="00AF0BFC"/>
    <w:rsid w:val="00AF309F"/>
    <w:rsid w:val="00AF37C8"/>
    <w:rsid w:val="00AF44D6"/>
    <w:rsid w:val="00AF649D"/>
    <w:rsid w:val="00AF7136"/>
    <w:rsid w:val="00AF7FF9"/>
    <w:rsid w:val="00B00479"/>
    <w:rsid w:val="00B004B9"/>
    <w:rsid w:val="00B00A0D"/>
    <w:rsid w:val="00B01999"/>
    <w:rsid w:val="00B0208F"/>
    <w:rsid w:val="00B076A5"/>
    <w:rsid w:val="00B07D45"/>
    <w:rsid w:val="00B12628"/>
    <w:rsid w:val="00B13BC8"/>
    <w:rsid w:val="00B14005"/>
    <w:rsid w:val="00B15C18"/>
    <w:rsid w:val="00B1724B"/>
    <w:rsid w:val="00B22DEC"/>
    <w:rsid w:val="00B24E6A"/>
    <w:rsid w:val="00B264A7"/>
    <w:rsid w:val="00B302D7"/>
    <w:rsid w:val="00B33487"/>
    <w:rsid w:val="00B33541"/>
    <w:rsid w:val="00B35471"/>
    <w:rsid w:val="00B438C0"/>
    <w:rsid w:val="00B4472D"/>
    <w:rsid w:val="00B4695D"/>
    <w:rsid w:val="00B52B43"/>
    <w:rsid w:val="00B55506"/>
    <w:rsid w:val="00B56BF1"/>
    <w:rsid w:val="00B614C8"/>
    <w:rsid w:val="00B6368B"/>
    <w:rsid w:val="00B6411A"/>
    <w:rsid w:val="00B65082"/>
    <w:rsid w:val="00B66FE3"/>
    <w:rsid w:val="00B67434"/>
    <w:rsid w:val="00B72B5B"/>
    <w:rsid w:val="00B730EA"/>
    <w:rsid w:val="00B744F7"/>
    <w:rsid w:val="00B75A97"/>
    <w:rsid w:val="00B76EC6"/>
    <w:rsid w:val="00B83989"/>
    <w:rsid w:val="00B86D89"/>
    <w:rsid w:val="00B8736B"/>
    <w:rsid w:val="00B87824"/>
    <w:rsid w:val="00B87A89"/>
    <w:rsid w:val="00B93C85"/>
    <w:rsid w:val="00B95511"/>
    <w:rsid w:val="00B96A9D"/>
    <w:rsid w:val="00BA0658"/>
    <w:rsid w:val="00BA07A3"/>
    <w:rsid w:val="00BA0EB2"/>
    <w:rsid w:val="00BA1466"/>
    <w:rsid w:val="00BA1DD1"/>
    <w:rsid w:val="00BA31A9"/>
    <w:rsid w:val="00BA4C19"/>
    <w:rsid w:val="00BA5E07"/>
    <w:rsid w:val="00BA5EB8"/>
    <w:rsid w:val="00BA6C31"/>
    <w:rsid w:val="00BA6CE0"/>
    <w:rsid w:val="00BB19B8"/>
    <w:rsid w:val="00BB2B82"/>
    <w:rsid w:val="00BB43D2"/>
    <w:rsid w:val="00BB4CD1"/>
    <w:rsid w:val="00BB5966"/>
    <w:rsid w:val="00BB76F5"/>
    <w:rsid w:val="00BB79A2"/>
    <w:rsid w:val="00BC007E"/>
    <w:rsid w:val="00BC19C4"/>
    <w:rsid w:val="00BC1A95"/>
    <w:rsid w:val="00BC27A1"/>
    <w:rsid w:val="00BC38A2"/>
    <w:rsid w:val="00BC3DA7"/>
    <w:rsid w:val="00BC50CD"/>
    <w:rsid w:val="00BC6150"/>
    <w:rsid w:val="00BC6F22"/>
    <w:rsid w:val="00BD05F2"/>
    <w:rsid w:val="00BD2636"/>
    <w:rsid w:val="00BD5578"/>
    <w:rsid w:val="00BD5D6C"/>
    <w:rsid w:val="00BD6718"/>
    <w:rsid w:val="00BE1C2A"/>
    <w:rsid w:val="00BE4C16"/>
    <w:rsid w:val="00BE58BA"/>
    <w:rsid w:val="00BF0450"/>
    <w:rsid w:val="00BF12E5"/>
    <w:rsid w:val="00BF275D"/>
    <w:rsid w:val="00BF4199"/>
    <w:rsid w:val="00BF4D2F"/>
    <w:rsid w:val="00BF5B61"/>
    <w:rsid w:val="00C017E3"/>
    <w:rsid w:val="00C02FE0"/>
    <w:rsid w:val="00C046C2"/>
    <w:rsid w:val="00C05314"/>
    <w:rsid w:val="00C0745F"/>
    <w:rsid w:val="00C0796D"/>
    <w:rsid w:val="00C12BF4"/>
    <w:rsid w:val="00C14F6B"/>
    <w:rsid w:val="00C16C67"/>
    <w:rsid w:val="00C16CF9"/>
    <w:rsid w:val="00C20FF3"/>
    <w:rsid w:val="00C23262"/>
    <w:rsid w:val="00C302D0"/>
    <w:rsid w:val="00C30703"/>
    <w:rsid w:val="00C33851"/>
    <w:rsid w:val="00C34656"/>
    <w:rsid w:val="00C34E17"/>
    <w:rsid w:val="00C34EAB"/>
    <w:rsid w:val="00C35410"/>
    <w:rsid w:val="00C35494"/>
    <w:rsid w:val="00C37B38"/>
    <w:rsid w:val="00C41CBE"/>
    <w:rsid w:val="00C446CA"/>
    <w:rsid w:val="00C4515B"/>
    <w:rsid w:val="00C46521"/>
    <w:rsid w:val="00C46A06"/>
    <w:rsid w:val="00C5112B"/>
    <w:rsid w:val="00C51DD1"/>
    <w:rsid w:val="00C51FE9"/>
    <w:rsid w:val="00C52379"/>
    <w:rsid w:val="00C54093"/>
    <w:rsid w:val="00C5428E"/>
    <w:rsid w:val="00C54C67"/>
    <w:rsid w:val="00C57E27"/>
    <w:rsid w:val="00C57E74"/>
    <w:rsid w:val="00C57F80"/>
    <w:rsid w:val="00C609F8"/>
    <w:rsid w:val="00C60AEF"/>
    <w:rsid w:val="00C63062"/>
    <w:rsid w:val="00C644B0"/>
    <w:rsid w:val="00C67E5F"/>
    <w:rsid w:val="00C73716"/>
    <w:rsid w:val="00C749E5"/>
    <w:rsid w:val="00C75A18"/>
    <w:rsid w:val="00C75ACA"/>
    <w:rsid w:val="00C76C2D"/>
    <w:rsid w:val="00C76D4B"/>
    <w:rsid w:val="00C77290"/>
    <w:rsid w:val="00C77992"/>
    <w:rsid w:val="00C77B2B"/>
    <w:rsid w:val="00C81D0A"/>
    <w:rsid w:val="00C82FDC"/>
    <w:rsid w:val="00C84B7C"/>
    <w:rsid w:val="00C8630A"/>
    <w:rsid w:val="00C912A3"/>
    <w:rsid w:val="00C93DBB"/>
    <w:rsid w:val="00C94EF1"/>
    <w:rsid w:val="00C952E2"/>
    <w:rsid w:val="00CA1604"/>
    <w:rsid w:val="00CA1F89"/>
    <w:rsid w:val="00CA2C53"/>
    <w:rsid w:val="00CA5290"/>
    <w:rsid w:val="00CA5CD2"/>
    <w:rsid w:val="00CA6248"/>
    <w:rsid w:val="00CA75F7"/>
    <w:rsid w:val="00CB35CA"/>
    <w:rsid w:val="00CB56B2"/>
    <w:rsid w:val="00CB5FBF"/>
    <w:rsid w:val="00CC1268"/>
    <w:rsid w:val="00CC36DF"/>
    <w:rsid w:val="00CC3CD8"/>
    <w:rsid w:val="00CC4DC1"/>
    <w:rsid w:val="00CC565C"/>
    <w:rsid w:val="00CC5DE9"/>
    <w:rsid w:val="00CD60B9"/>
    <w:rsid w:val="00CD6D25"/>
    <w:rsid w:val="00CD71C4"/>
    <w:rsid w:val="00CD756B"/>
    <w:rsid w:val="00CE0938"/>
    <w:rsid w:val="00CE1CB5"/>
    <w:rsid w:val="00CE33EB"/>
    <w:rsid w:val="00CE3FCB"/>
    <w:rsid w:val="00CE4E40"/>
    <w:rsid w:val="00CE4E58"/>
    <w:rsid w:val="00CE5F56"/>
    <w:rsid w:val="00CE63E4"/>
    <w:rsid w:val="00CF036D"/>
    <w:rsid w:val="00CF2C17"/>
    <w:rsid w:val="00CF651C"/>
    <w:rsid w:val="00D01908"/>
    <w:rsid w:val="00D019A7"/>
    <w:rsid w:val="00D05938"/>
    <w:rsid w:val="00D063A6"/>
    <w:rsid w:val="00D10F00"/>
    <w:rsid w:val="00D1124E"/>
    <w:rsid w:val="00D123BC"/>
    <w:rsid w:val="00D14C75"/>
    <w:rsid w:val="00D1592D"/>
    <w:rsid w:val="00D15AD4"/>
    <w:rsid w:val="00D24EAC"/>
    <w:rsid w:val="00D25EA6"/>
    <w:rsid w:val="00D25F04"/>
    <w:rsid w:val="00D302EF"/>
    <w:rsid w:val="00D31F5A"/>
    <w:rsid w:val="00D326CD"/>
    <w:rsid w:val="00D33803"/>
    <w:rsid w:val="00D36851"/>
    <w:rsid w:val="00D36C41"/>
    <w:rsid w:val="00D36CF5"/>
    <w:rsid w:val="00D37D83"/>
    <w:rsid w:val="00D403B9"/>
    <w:rsid w:val="00D45572"/>
    <w:rsid w:val="00D46F40"/>
    <w:rsid w:val="00D51EDC"/>
    <w:rsid w:val="00D546CA"/>
    <w:rsid w:val="00D57054"/>
    <w:rsid w:val="00D61543"/>
    <w:rsid w:val="00D620E6"/>
    <w:rsid w:val="00D62181"/>
    <w:rsid w:val="00D6249B"/>
    <w:rsid w:val="00D654C0"/>
    <w:rsid w:val="00D657C1"/>
    <w:rsid w:val="00D66D5A"/>
    <w:rsid w:val="00D71415"/>
    <w:rsid w:val="00D727B7"/>
    <w:rsid w:val="00D75EA3"/>
    <w:rsid w:val="00D76094"/>
    <w:rsid w:val="00D77D98"/>
    <w:rsid w:val="00D80F3D"/>
    <w:rsid w:val="00D80FA9"/>
    <w:rsid w:val="00D8338C"/>
    <w:rsid w:val="00D9049B"/>
    <w:rsid w:val="00D905AC"/>
    <w:rsid w:val="00D921C3"/>
    <w:rsid w:val="00D92AE5"/>
    <w:rsid w:val="00D93AFA"/>
    <w:rsid w:val="00D9403D"/>
    <w:rsid w:val="00DA01F8"/>
    <w:rsid w:val="00DA21BC"/>
    <w:rsid w:val="00DA2F01"/>
    <w:rsid w:val="00DA40B4"/>
    <w:rsid w:val="00DA4A3A"/>
    <w:rsid w:val="00DA5AF8"/>
    <w:rsid w:val="00DA5B56"/>
    <w:rsid w:val="00DA64AD"/>
    <w:rsid w:val="00DA74A2"/>
    <w:rsid w:val="00DA7CE2"/>
    <w:rsid w:val="00DB1137"/>
    <w:rsid w:val="00DB316A"/>
    <w:rsid w:val="00DB491E"/>
    <w:rsid w:val="00DB5614"/>
    <w:rsid w:val="00DB5F52"/>
    <w:rsid w:val="00DB76B8"/>
    <w:rsid w:val="00DB7C71"/>
    <w:rsid w:val="00DC0F5F"/>
    <w:rsid w:val="00DC1967"/>
    <w:rsid w:val="00DC1C8A"/>
    <w:rsid w:val="00DC4664"/>
    <w:rsid w:val="00DC5293"/>
    <w:rsid w:val="00DD175D"/>
    <w:rsid w:val="00DD31B8"/>
    <w:rsid w:val="00DD4094"/>
    <w:rsid w:val="00DD7C95"/>
    <w:rsid w:val="00DE2260"/>
    <w:rsid w:val="00DE27F1"/>
    <w:rsid w:val="00DE3324"/>
    <w:rsid w:val="00DE6ABA"/>
    <w:rsid w:val="00DE6C36"/>
    <w:rsid w:val="00DE75BA"/>
    <w:rsid w:val="00DF18BC"/>
    <w:rsid w:val="00DF1956"/>
    <w:rsid w:val="00DF3AC0"/>
    <w:rsid w:val="00DF3DD8"/>
    <w:rsid w:val="00DF5792"/>
    <w:rsid w:val="00DF6EEF"/>
    <w:rsid w:val="00DF7058"/>
    <w:rsid w:val="00E003C1"/>
    <w:rsid w:val="00E0136C"/>
    <w:rsid w:val="00E03005"/>
    <w:rsid w:val="00E038C9"/>
    <w:rsid w:val="00E045E9"/>
    <w:rsid w:val="00E05F79"/>
    <w:rsid w:val="00E0716E"/>
    <w:rsid w:val="00E10180"/>
    <w:rsid w:val="00E10DA5"/>
    <w:rsid w:val="00E11D45"/>
    <w:rsid w:val="00E12C8E"/>
    <w:rsid w:val="00E13CE3"/>
    <w:rsid w:val="00E149EC"/>
    <w:rsid w:val="00E165B1"/>
    <w:rsid w:val="00E20216"/>
    <w:rsid w:val="00E21CFC"/>
    <w:rsid w:val="00E22450"/>
    <w:rsid w:val="00E25AAC"/>
    <w:rsid w:val="00E27D42"/>
    <w:rsid w:val="00E31076"/>
    <w:rsid w:val="00E32313"/>
    <w:rsid w:val="00E3353D"/>
    <w:rsid w:val="00E36FF2"/>
    <w:rsid w:val="00E37BCB"/>
    <w:rsid w:val="00E434C2"/>
    <w:rsid w:val="00E47D57"/>
    <w:rsid w:val="00E47EEB"/>
    <w:rsid w:val="00E505A5"/>
    <w:rsid w:val="00E50F87"/>
    <w:rsid w:val="00E53199"/>
    <w:rsid w:val="00E53AD5"/>
    <w:rsid w:val="00E55130"/>
    <w:rsid w:val="00E6054F"/>
    <w:rsid w:val="00E61060"/>
    <w:rsid w:val="00E64532"/>
    <w:rsid w:val="00E658B5"/>
    <w:rsid w:val="00E66ED1"/>
    <w:rsid w:val="00E67585"/>
    <w:rsid w:val="00E72427"/>
    <w:rsid w:val="00E72543"/>
    <w:rsid w:val="00E72D2E"/>
    <w:rsid w:val="00E75B73"/>
    <w:rsid w:val="00E85C1B"/>
    <w:rsid w:val="00E85DF0"/>
    <w:rsid w:val="00E85EFF"/>
    <w:rsid w:val="00E903CD"/>
    <w:rsid w:val="00E90B52"/>
    <w:rsid w:val="00E90B98"/>
    <w:rsid w:val="00E93515"/>
    <w:rsid w:val="00E9409A"/>
    <w:rsid w:val="00E9416D"/>
    <w:rsid w:val="00E961F2"/>
    <w:rsid w:val="00EA0B1B"/>
    <w:rsid w:val="00EA13DF"/>
    <w:rsid w:val="00EA1806"/>
    <w:rsid w:val="00EA196A"/>
    <w:rsid w:val="00EA22DB"/>
    <w:rsid w:val="00EA707C"/>
    <w:rsid w:val="00EB080C"/>
    <w:rsid w:val="00EB11FD"/>
    <w:rsid w:val="00EB2BBF"/>
    <w:rsid w:val="00EB399C"/>
    <w:rsid w:val="00EB3A79"/>
    <w:rsid w:val="00EB44F2"/>
    <w:rsid w:val="00EB4972"/>
    <w:rsid w:val="00EB624A"/>
    <w:rsid w:val="00EB7AEE"/>
    <w:rsid w:val="00EC04D3"/>
    <w:rsid w:val="00EC0988"/>
    <w:rsid w:val="00EC503F"/>
    <w:rsid w:val="00EC5468"/>
    <w:rsid w:val="00EC64EB"/>
    <w:rsid w:val="00EC76CD"/>
    <w:rsid w:val="00ED1460"/>
    <w:rsid w:val="00ED2AC5"/>
    <w:rsid w:val="00ED36DC"/>
    <w:rsid w:val="00ED464C"/>
    <w:rsid w:val="00ED4EDF"/>
    <w:rsid w:val="00ED4F7F"/>
    <w:rsid w:val="00ED540D"/>
    <w:rsid w:val="00ED560E"/>
    <w:rsid w:val="00ED7802"/>
    <w:rsid w:val="00EE20B1"/>
    <w:rsid w:val="00EE227E"/>
    <w:rsid w:val="00EE4A6A"/>
    <w:rsid w:val="00EE7AA3"/>
    <w:rsid w:val="00EF4D11"/>
    <w:rsid w:val="00EF5DD3"/>
    <w:rsid w:val="00EF7987"/>
    <w:rsid w:val="00F008B3"/>
    <w:rsid w:val="00F01D0A"/>
    <w:rsid w:val="00F024F0"/>
    <w:rsid w:val="00F02F13"/>
    <w:rsid w:val="00F03135"/>
    <w:rsid w:val="00F04FC9"/>
    <w:rsid w:val="00F057B7"/>
    <w:rsid w:val="00F113D3"/>
    <w:rsid w:val="00F11D98"/>
    <w:rsid w:val="00F122F8"/>
    <w:rsid w:val="00F128D8"/>
    <w:rsid w:val="00F13EC5"/>
    <w:rsid w:val="00F14D54"/>
    <w:rsid w:val="00F14D99"/>
    <w:rsid w:val="00F163E3"/>
    <w:rsid w:val="00F176D9"/>
    <w:rsid w:val="00F17EDE"/>
    <w:rsid w:val="00F21A1E"/>
    <w:rsid w:val="00F24243"/>
    <w:rsid w:val="00F25CAC"/>
    <w:rsid w:val="00F264D2"/>
    <w:rsid w:val="00F32A0C"/>
    <w:rsid w:val="00F3312C"/>
    <w:rsid w:val="00F3394A"/>
    <w:rsid w:val="00F35555"/>
    <w:rsid w:val="00F35E4C"/>
    <w:rsid w:val="00F36B78"/>
    <w:rsid w:val="00F36D29"/>
    <w:rsid w:val="00F37523"/>
    <w:rsid w:val="00F4111B"/>
    <w:rsid w:val="00F41D87"/>
    <w:rsid w:val="00F4405F"/>
    <w:rsid w:val="00F44A42"/>
    <w:rsid w:val="00F50082"/>
    <w:rsid w:val="00F51BF2"/>
    <w:rsid w:val="00F52F40"/>
    <w:rsid w:val="00F55AFD"/>
    <w:rsid w:val="00F55B17"/>
    <w:rsid w:val="00F578F5"/>
    <w:rsid w:val="00F607F7"/>
    <w:rsid w:val="00F61E6B"/>
    <w:rsid w:val="00F6412B"/>
    <w:rsid w:val="00F7021F"/>
    <w:rsid w:val="00F705EE"/>
    <w:rsid w:val="00F708B2"/>
    <w:rsid w:val="00F72C77"/>
    <w:rsid w:val="00F73A42"/>
    <w:rsid w:val="00F75C77"/>
    <w:rsid w:val="00F75C88"/>
    <w:rsid w:val="00F80D04"/>
    <w:rsid w:val="00F817C6"/>
    <w:rsid w:val="00F84AF9"/>
    <w:rsid w:val="00F85827"/>
    <w:rsid w:val="00F925FF"/>
    <w:rsid w:val="00F93C0C"/>
    <w:rsid w:val="00F948CE"/>
    <w:rsid w:val="00F97819"/>
    <w:rsid w:val="00F97926"/>
    <w:rsid w:val="00FA36F0"/>
    <w:rsid w:val="00FA39F5"/>
    <w:rsid w:val="00FA7D6B"/>
    <w:rsid w:val="00FB1372"/>
    <w:rsid w:val="00FB1641"/>
    <w:rsid w:val="00FB1802"/>
    <w:rsid w:val="00FB1CE0"/>
    <w:rsid w:val="00FB1D64"/>
    <w:rsid w:val="00FB1DB1"/>
    <w:rsid w:val="00FB4CCD"/>
    <w:rsid w:val="00FC069A"/>
    <w:rsid w:val="00FC2502"/>
    <w:rsid w:val="00FC35FE"/>
    <w:rsid w:val="00FC36DC"/>
    <w:rsid w:val="00FC6768"/>
    <w:rsid w:val="00FD7F4A"/>
    <w:rsid w:val="00FE0D1F"/>
    <w:rsid w:val="00FE22A2"/>
    <w:rsid w:val="00FE4E00"/>
    <w:rsid w:val="00FE60E7"/>
    <w:rsid w:val="00FE6161"/>
    <w:rsid w:val="00FE6B32"/>
    <w:rsid w:val="00FE7B5D"/>
    <w:rsid w:val="00FF03C2"/>
    <w:rsid w:val="00FF382B"/>
    <w:rsid w:val="00FF5C2F"/>
    <w:rsid w:val="00FF66B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3326F12A"/>
  <w15:docId w15:val="{052D71D8-E601-4483-9632-9E72DFCD9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d-ID" w:eastAsia="en-US" w:bidi="ar-SA"/>
      </w:rPr>
    </w:rPrDefault>
    <w:pPrDefault>
      <w:pPr>
        <w:spacing w:line="360"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749AB"/>
  </w:style>
  <w:style w:type="paragraph" w:styleId="Heading1">
    <w:name w:val="heading 1"/>
    <w:basedOn w:val="Normal"/>
    <w:next w:val="Normal"/>
    <w:link w:val="Heading1Char"/>
    <w:uiPriority w:val="9"/>
    <w:qFormat/>
    <w:rsid w:val="006D230B"/>
    <w:pPr>
      <w:keepNext/>
      <w:keepLines/>
      <w:numPr>
        <w:numId w:val="1"/>
      </w:numPr>
      <w:jc w:val="center"/>
      <w:outlineLvl w:val="0"/>
    </w:pPr>
    <w:rPr>
      <w:rFonts w:asciiTheme="majorHAnsi" w:eastAsiaTheme="majorEastAsia" w:hAnsiTheme="majorHAnsi" w:cstheme="majorBidi"/>
      <w:b/>
      <w:caps/>
      <w:color w:val="000000" w:themeColor="accent1" w:themeShade="BF"/>
      <w:sz w:val="32"/>
      <w:szCs w:val="32"/>
    </w:rPr>
  </w:style>
  <w:style w:type="paragraph" w:styleId="Heading2">
    <w:name w:val="heading 2"/>
    <w:basedOn w:val="Normal"/>
    <w:next w:val="Normal"/>
    <w:link w:val="Heading2Char"/>
    <w:unhideWhenUsed/>
    <w:qFormat/>
    <w:rsid w:val="0006017B"/>
    <w:pPr>
      <w:keepNext/>
      <w:keepLines/>
      <w:numPr>
        <w:ilvl w:val="1"/>
        <w:numId w:val="1"/>
      </w:numPr>
      <w:outlineLvl w:val="1"/>
    </w:pPr>
    <w:rPr>
      <w:rFonts w:asciiTheme="majorHAnsi" w:eastAsiaTheme="majorEastAsia" w:hAnsiTheme="majorHAnsi" w:cstheme="majorBidi"/>
      <w:b/>
      <w:color w:val="000000" w:themeColor="accent1" w:themeShade="BF"/>
      <w:szCs w:val="26"/>
    </w:rPr>
  </w:style>
  <w:style w:type="paragraph" w:styleId="Heading3">
    <w:name w:val="heading 3"/>
    <w:basedOn w:val="Normal"/>
    <w:next w:val="Normal"/>
    <w:link w:val="Heading3Char"/>
    <w:unhideWhenUsed/>
    <w:qFormat/>
    <w:rsid w:val="0006017B"/>
    <w:pPr>
      <w:keepNext/>
      <w:keepLines/>
      <w:numPr>
        <w:ilvl w:val="2"/>
        <w:numId w:val="1"/>
      </w:numPr>
      <w:outlineLvl w:val="2"/>
    </w:pPr>
    <w:rPr>
      <w:rFonts w:asciiTheme="majorHAnsi" w:eastAsiaTheme="majorEastAsia" w:hAnsiTheme="majorHAnsi" w:cstheme="majorBidi"/>
      <w:b/>
      <w:color w:val="000000" w:themeColor="accent1" w:themeShade="7F"/>
    </w:rPr>
  </w:style>
  <w:style w:type="paragraph" w:styleId="Heading4">
    <w:name w:val="heading 4"/>
    <w:basedOn w:val="Normal"/>
    <w:next w:val="Normal"/>
    <w:link w:val="Heading4Char"/>
    <w:unhideWhenUsed/>
    <w:qFormat/>
    <w:rsid w:val="0006017B"/>
    <w:pPr>
      <w:keepNext/>
      <w:keepLines/>
      <w:numPr>
        <w:ilvl w:val="3"/>
        <w:numId w:val="1"/>
      </w:numPr>
      <w:outlineLvl w:val="3"/>
    </w:pPr>
    <w:rPr>
      <w:rFonts w:asciiTheme="majorHAnsi" w:eastAsiaTheme="majorEastAsia" w:hAnsiTheme="majorHAnsi" w:cstheme="majorBidi"/>
      <w:b/>
      <w:iCs/>
      <w:color w:val="000000" w:themeColor="accent1" w:themeShade="BF"/>
    </w:rPr>
  </w:style>
  <w:style w:type="paragraph" w:styleId="Heading5">
    <w:name w:val="heading 5"/>
    <w:basedOn w:val="Normal"/>
    <w:next w:val="Normal"/>
    <w:link w:val="Heading5Char"/>
    <w:unhideWhenUsed/>
    <w:qFormat/>
    <w:rsid w:val="0006017B"/>
    <w:pPr>
      <w:keepNext/>
      <w:keepLines/>
      <w:numPr>
        <w:ilvl w:val="4"/>
        <w:numId w:val="1"/>
      </w:numPr>
      <w:outlineLvl w:val="4"/>
    </w:pPr>
    <w:rPr>
      <w:rFonts w:asciiTheme="majorHAnsi" w:eastAsiaTheme="majorEastAsia" w:hAnsiTheme="majorHAnsi" w:cstheme="majorBidi"/>
      <w:b/>
      <w:color w:val="000000" w:themeColor="accent1" w:themeShade="BF"/>
    </w:rPr>
  </w:style>
  <w:style w:type="paragraph" w:styleId="Heading6">
    <w:name w:val="heading 6"/>
    <w:basedOn w:val="Normal"/>
    <w:next w:val="Normal"/>
    <w:link w:val="Heading6Char"/>
    <w:unhideWhenUsed/>
    <w:qFormat/>
    <w:rsid w:val="0006017B"/>
    <w:pPr>
      <w:keepNext/>
      <w:keepLines/>
      <w:numPr>
        <w:ilvl w:val="5"/>
        <w:numId w:val="1"/>
      </w:numPr>
      <w:outlineLvl w:val="5"/>
    </w:pPr>
    <w:rPr>
      <w:rFonts w:asciiTheme="majorHAnsi" w:eastAsiaTheme="majorEastAsia" w:hAnsiTheme="majorHAnsi" w:cstheme="majorBidi"/>
      <w:b/>
      <w:color w:val="000000" w:themeColor="accent1" w:themeShade="7F"/>
    </w:rPr>
  </w:style>
  <w:style w:type="paragraph" w:styleId="Heading7">
    <w:name w:val="heading 7"/>
    <w:basedOn w:val="Normal"/>
    <w:next w:val="Normal"/>
    <w:link w:val="Heading7Char"/>
    <w:unhideWhenUsed/>
    <w:qFormat/>
    <w:rsid w:val="0006017B"/>
    <w:pPr>
      <w:keepNext/>
      <w:keepLines/>
      <w:numPr>
        <w:ilvl w:val="6"/>
        <w:numId w:val="1"/>
      </w:numPr>
      <w:spacing w:before="4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nhideWhenUsed/>
    <w:qFormat/>
    <w:rsid w:val="0006017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13FBC"/>
    <w:pPr>
      <w:keepNext/>
      <w:keepLines/>
      <w:numPr>
        <w:ilvl w:val="8"/>
        <w:numId w:val="1"/>
      </w:numPr>
      <w:jc w:val="center"/>
      <w:outlineLvl w:val="8"/>
    </w:pPr>
    <w:rPr>
      <w:rFonts w:asciiTheme="majorHAnsi" w:eastAsiaTheme="majorEastAsia" w:hAnsiTheme="majorHAnsi" w:cstheme="majorBidi"/>
      <w:b/>
      <w:iCs/>
      <w:color w:val="272727" w:themeColor="text1" w:themeTint="D8"/>
      <w:sz w:val="3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30B"/>
    <w:rPr>
      <w:rFonts w:asciiTheme="majorHAnsi" w:eastAsiaTheme="majorEastAsia" w:hAnsiTheme="majorHAnsi" w:cstheme="majorBidi"/>
      <w:b/>
      <w:caps/>
      <w:color w:val="000000" w:themeColor="accent1" w:themeShade="BF"/>
      <w:sz w:val="32"/>
      <w:szCs w:val="32"/>
    </w:rPr>
  </w:style>
  <w:style w:type="character" w:customStyle="1" w:styleId="Heading2Char">
    <w:name w:val="Heading 2 Char"/>
    <w:basedOn w:val="DefaultParagraphFont"/>
    <w:link w:val="Heading2"/>
    <w:rsid w:val="0006017B"/>
    <w:rPr>
      <w:rFonts w:asciiTheme="majorHAnsi" w:eastAsiaTheme="majorEastAsia" w:hAnsiTheme="majorHAnsi" w:cstheme="majorBidi"/>
      <w:b/>
      <w:color w:val="000000" w:themeColor="accent1" w:themeShade="BF"/>
      <w:szCs w:val="26"/>
    </w:rPr>
  </w:style>
  <w:style w:type="character" w:customStyle="1" w:styleId="Heading3Char">
    <w:name w:val="Heading 3 Char"/>
    <w:basedOn w:val="DefaultParagraphFont"/>
    <w:link w:val="Heading3"/>
    <w:rsid w:val="0006017B"/>
    <w:rPr>
      <w:rFonts w:asciiTheme="majorHAnsi" w:eastAsiaTheme="majorEastAsia" w:hAnsiTheme="majorHAnsi" w:cstheme="majorBidi"/>
      <w:b/>
      <w:color w:val="000000" w:themeColor="accent1" w:themeShade="7F"/>
    </w:rPr>
  </w:style>
  <w:style w:type="character" w:customStyle="1" w:styleId="Heading4Char">
    <w:name w:val="Heading 4 Char"/>
    <w:basedOn w:val="DefaultParagraphFont"/>
    <w:link w:val="Heading4"/>
    <w:rsid w:val="0006017B"/>
    <w:rPr>
      <w:rFonts w:asciiTheme="majorHAnsi" w:eastAsiaTheme="majorEastAsia" w:hAnsiTheme="majorHAnsi" w:cstheme="majorBidi"/>
      <w:b/>
      <w:iCs/>
      <w:color w:val="000000" w:themeColor="accent1" w:themeShade="BF"/>
    </w:rPr>
  </w:style>
  <w:style w:type="character" w:customStyle="1" w:styleId="Heading5Char">
    <w:name w:val="Heading 5 Char"/>
    <w:basedOn w:val="DefaultParagraphFont"/>
    <w:link w:val="Heading5"/>
    <w:rsid w:val="0006017B"/>
    <w:rPr>
      <w:rFonts w:asciiTheme="majorHAnsi" w:eastAsiaTheme="majorEastAsia" w:hAnsiTheme="majorHAnsi" w:cstheme="majorBidi"/>
      <w:b/>
      <w:color w:val="000000" w:themeColor="accent1" w:themeShade="BF"/>
    </w:rPr>
  </w:style>
  <w:style w:type="character" w:customStyle="1" w:styleId="Heading6Char">
    <w:name w:val="Heading 6 Char"/>
    <w:basedOn w:val="DefaultParagraphFont"/>
    <w:link w:val="Heading6"/>
    <w:rsid w:val="0006017B"/>
    <w:rPr>
      <w:rFonts w:asciiTheme="majorHAnsi" w:eastAsiaTheme="majorEastAsia" w:hAnsiTheme="majorHAnsi" w:cstheme="majorBidi"/>
      <w:b/>
      <w:color w:val="000000" w:themeColor="accent1" w:themeShade="7F"/>
    </w:rPr>
  </w:style>
  <w:style w:type="character" w:customStyle="1" w:styleId="Heading7Char">
    <w:name w:val="Heading 7 Char"/>
    <w:basedOn w:val="DefaultParagraphFont"/>
    <w:link w:val="Heading7"/>
    <w:rsid w:val="0006017B"/>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rsid w:val="00060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213FBC"/>
    <w:rPr>
      <w:rFonts w:asciiTheme="majorHAnsi" w:eastAsiaTheme="majorEastAsia" w:hAnsiTheme="majorHAnsi" w:cstheme="majorBidi"/>
      <w:b/>
      <w:iCs/>
      <w:color w:val="272727" w:themeColor="text1" w:themeTint="D8"/>
      <w:sz w:val="32"/>
      <w:szCs w:val="21"/>
    </w:rPr>
  </w:style>
  <w:style w:type="table" w:styleId="TableGrid">
    <w:name w:val="Table Grid"/>
    <w:basedOn w:val="TableNormal"/>
    <w:uiPriority w:val="39"/>
    <w:rsid w:val="00913A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13FBC"/>
    <w:pPr>
      <w:spacing w:after="100"/>
    </w:pPr>
  </w:style>
  <w:style w:type="paragraph" w:styleId="TOC2">
    <w:name w:val="toc 2"/>
    <w:basedOn w:val="Normal"/>
    <w:next w:val="Normal"/>
    <w:autoRedefine/>
    <w:uiPriority w:val="39"/>
    <w:unhideWhenUsed/>
    <w:rsid w:val="00213FBC"/>
    <w:pPr>
      <w:spacing w:after="100"/>
      <w:ind w:left="240"/>
    </w:pPr>
  </w:style>
  <w:style w:type="paragraph" w:styleId="ListContinue">
    <w:name w:val="List Continue"/>
    <w:basedOn w:val="Normal"/>
    <w:uiPriority w:val="99"/>
    <w:unhideWhenUsed/>
    <w:rsid w:val="00AE396D"/>
    <w:pPr>
      <w:spacing w:after="120"/>
      <w:ind w:left="360"/>
      <w:contextualSpacing/>
    </w:pPr>
  </w:style>
  <w:style w:type="paragraph" w:styleId="ListNumber">
    <w:name w:val="List Number"/>
    <w:basedOn w:val="Normal"/>
    <w:uiPriority w:val="99"/>
    <w:unhideWhenUsed/>
    <w:qFormat/>
    <w:rsid w:val="00AE396D"/>
    <w:pPr>
      <w:numPr>
        <w:numId w:val="2"/>
      </w:numPr>
      <w:contextualSpacing/>
    </w:pPr>
  </w:style>
  <w:style w:type="paragraph" w:styleId="ListNumber2">
    <w:name w:val="List Number 2"/>
    <w:basedOn w:val="Normal"/>
    <w:uiPriority w:val="99"/>
    <w:unhideWhenUsed/>
    <w:qFormat/>
    <w:rsid w:val="00EC0988"/>
    <w:pPr>
      <w:numPr>
        <w:numId w:val="3"/>
      </w:numPr>
      <w:contextualSpacing/>
    </w:pPr>
  </w:style>
  <w:style w:type="paragraph" w:styleId="Signature">
    <w:name w:val="Signature"/>
    <w:basedOn w:val="Normal"/>
    <w:link w:val="SignatureChar"/>
    <w:uiPriority w:val="99"/>
    <w:unhideWhenUsed/>
    <w:rsid w:val="00896D00"/>
    <w:pPr>
      <w:spacing w:line="240" w:lineRule="auto"/>
      <w:ind w:left="4320"/>
    </w:pPr>
  </w:style>
  <w:style w:type="character" w:customStyle="1" w:styleId="SignatureChar">
    <w:name w:val="Signature Char"/>
    <w:basedOn w:val="DefaultParagraphFont"/>
    <w:link w:val="Signature"/>
    <w:uiPriority w:val="99"/>
    <w:rsid w:val="00896D00"/>
  </w:style>
  <w:style w:type="paragraph" w:styleId="List">
    <w:name w:val="List"/>
    <w:basedOn w:val="Normal"/>
    <w:uiPriority w:val="99"/>
    <w:unhideWhenUsed/>
    <w:rsid w:val="00896D00"/>
    <w:pPr>
      <w:ind w:left="360" w:hanging="360"/>
      <w:contextualSpacing/>
    </w:pPr>
  </w:style>
  <w:style w:type="paragraph" w:styleId="Index9">
    <w:name w:val="index 9"/>
    <w:basedOn w:val="Normal"/>
    <w:next w:val="Normal"/>
    <w:autoRedefine/>
    <w:uiPriority w:val="99"/>
    <w:unhideWhenUsed/>
    <w:rsid w:val="00896D00"/>
    <w:pPr>
      <w:spacing w:line="240" w:lineRule="auto"/>
      <w:ind w:left="2160" w:hanging="240"/>
    </w:pPr>
  </w:style>
  <w:style w:type="paragraph" w:styleId="Index8">
    <w:name w:val="index 8"/>
    <w:basedOn w:val="Normal"/>
    <w:next w:val="Normal"/>
    <w:autoRedefine/>
    <w:uiPriority w:val="99"/>
    <w:unhideWhenUsed/>
    <w:rsid w:val="00896D00"/>
    <w:pPr>
      <w:spacing w:line="240" w:lineRule="auto"/>
      <w:ind w:left="1920" w:hanging="240"/>
    </w:pPr>
  </w:style>
  <w:style w:type="paragraph" w:styleId="Index7">
    <w:name w:val="index 7"/>
    <w:basedOn w:val="Normal"/>
    <w:next w:val="Normal"/>
    <w:autoRedefine/>
    <w:uiPriority w:val="99"/>
    <w:unhideWhenUsed/>
    <w:rsid w:val="00896D00"/>
    <w:pPr>
      <w:spacing w:line="240" w:lineRule="auto"/>
      <w:ind w:left="1680" w:hanging="240"/>
    </w:pPr>
  </w:style>
  <w:style w:type="paragraph" w:styleId="Index6">
    <w:name w:val="index 6"/>
    <w:basedOn w:val="Normal"/>
    <w:next w:val="Normal"/>
    <w:autoRedefine/>
    <w:uiPriority w:val="99"/>
    <w:unhideWhenUsed/>
    <w:rsid w:val="00896D00"/>
    <w:pPr>
      <w:spacing w:line="240" w:lineRule="auto"/>
      <w:ind w:left="1440" w:hanging="240"/>
    </w:pPr>
  </w:style>
  <w:style w:type="paragraph" w:styleId="Index5">
    <w:name w:val="index 5"/>
    <w:basedOn w:val="Normal"/>
    <w:next w:val="Normal"/>
    <w:autoRedefine/>
    <w:uiPriority w:val="99"/>
    <w:unhideWhenUsed/>
    <w:rsid w:val="00896D00"/>
    <w:pPr>
      <w:spacing w:line="240" w:lineRule="auto"/>
      <w:ind w:left="1200" w:hanging="240"/>
    </w:pPr>
  </w:style>
  <w:style w:type="paragraph" w:styleId="Index4">
    <w:name w:val="index 4"/>
    <w:basedOn w:val="Normal"/>
    <w:next w:val="Normal"/>
    <w:autoRedefine/>
    <w:uiPriority w:val="99"/>
    <w:unhideWhenUsed/>
    <w:rsid w:val="00896D00"/>
    <w:pPr>
      <w:spacing w:line="240" w:lineRule="auto"/>
      <w:ind w:left="960" w:hanging="240"/>
    </w:pPr>
  </w:style>
  <w:style w:type="paragraph" w:styleId="HTMLAddress">
    <w:name w:val="HTML Address"/>
    <w:basedOn w:val="Normal"/>
    <w:link w:val="HTMLAddressChar"/>
    <w:uiPriority w:val="99"/>
    <w:unhideWhenUsed/>
    <w:rsid w:val="00896D00"/>
    <w:pPr>
      <w:spacing w:line="240" w:lineRule="auto"/>
    </w:pPr>
    <w:rPr>
      <w:i/>
      <w:iCs/>
    </w:rPr>
  </w:style>
  <w:style w:type="character" w:customStyle="1" w:styleId="HTMLAddressChar">
    <w:name w:val="HTML Address Char"/>
    <w:basedOn w:val="DefaultParagraphFont"/>
    <w:link w:val="HTMLAddress"/>
    <w:uiPriority w:val="99"/>
    <w:rsid w:val="00896D00"/>
    <w:rPr>
      <w:i/>
      <w:iCs/>
    </w:rPr>
  </w:style>
  <w:style w:type="character" w:styleId="HTMLAcronym">
    <w:name w:val="HTML Acronym"/>
    <w:basedOn w:val="DefaultParagraphFont"/>
    <w:uiPriority w:val="99"/>
    <w:unhideWhenUsed/>
    <w:rsid w:val="00896D00"/>
  </w:style>
  <w:style w:type="paragraph" w:styleId="Header">
    <w:name w:val="header"/>
    <w:basedOn w:val="Normal"/>
    <w:link w:val="HeaderChar"/>
    <w:uiPriority w:val="99"/>
    <w:unhideWhenUsed/>
    <w:rsid w:val="00896D00"/>
    <w:pPr>
      <w:tabs>
        <w:tab w:val="center" w:pos="4513"/>
        <w:tab w:val="right" w:pos="9026"/>
      </w:tabs>
      <w:spacing w:line="240" w:lineRule="auto"/>
    </w:pPr>
  </w:style>
  <w:style w:type="character" w:customStyle="1" w:styleId="HeaderChar">
    <w:name w:val="Header Char"/>
    <w:basedOn w:val="DefaultParagraphFont"/>
    <w:link w:val="Header"/>
    <w:uiPriority w:val="99"/>
    <w:rsid w:val="00896D00"/>
  </w:style>
  <w:style w:type="paragraph" w:styleId="E-mailSignature">
    <w:name w:val="E-mail Signature"/>
    <w:basedOn w:val="Normal"/>
    <w:link w:val="E-mailSignatureChar"/>
    <w:uiPriority w:val="99"/>
    <w:unhideWhenUsed/>
    <w:rsid w:val="00896D00"/>
    <w:pPr>
      <w:spacing w:line="240" w:lineRule="auto"/>
    </w:pPr>
  </w:style>
  <w:style w:type="character" w:customStyle="1" w:styleId="E-mailSignatureChar">
    <w:name w:val="E-mail Signature Char"/>
    <w:basedOn w:val="DefaultParagraphFont"/>
    <w:link w:val="E-mailSignature"/>
    <w:uiPriority w:val="99"/>
    <w:rsid w:val="00896D00"/>
  </w:style>
  <w:style w:type="paragraph" w:styleId="Date">
    <w:name w:val="Date"/>
    <w:basedOn w:val="Normal"/>
    <w:next w:val="Normal"/>
    <w:link w:val="DateChar"/>
    <w:uiPriority w:val="99"/>
    <w:unhideWhenUsed/>
    <w:rsid w:val="00896D00"/>
  </w:style>
  <w:style w:type="character" w:customStyle="1" w:styleId="DateChar">
    <w:name w:val="Date Char"/>
    <w:basedOn w:val="DefaultParagraphFont"/>
    <w:link w:val="Date"/>
    <w:uiPriority w:val="99"/>
    <w:rsid w:val="00896D00"/>
  </w:style>
  <w:style w:type="paragraph" w:styleId="Closing">
    <w:name w:val="Closing"/>
    <w:basedOn w:val="Normal"/>
    <w:link w:val="ClosingChar"/>
    <w:uiPriority w:val="99"/>
    <w:unhideWhenUsed/>
    <w:rsid w:val="00896D00"/>
    <w:pPr>
      <w:spacing w:line="240" w:lineRule="auto"/>
      <w:ind w:left="4320"/>
    </w:pPr>
  </w:style>
  <w:style w:type="character" w:customStyle="1" w:styleId="ClosingChar">
    <w:name w:val="Closing Char"/>
    <w:basedOn w:val="DefaultParagraphFont"/>
    <w:link w:val="Closing"/>
    <w:uiPriority w:val="99"/>
    <w:rsid w:val="00896D00"/>
  </w:style>
  <w:style w:type="paragraph" w:styleId="BodyText">
    <w:name w:val="Body Text"/>
    <w:basedOn w:val="Normal"/>
    <w:link w:val="BodyTextChar"/>
    <w:uiPriority w:val="99"/>
    <w:unhideWhenUsed/>
    <w:rsid w:val="00896D00"/>
    <w:pPr>
      <w:spacing w:after="120"/>
    </w:pPr>
  </w:style>
  <w:style w:type="character" w:customStyle="1" w:styleId="BodyTextChar">
    <w:name w:val="Body Text Char"/>
    <w:basedOn w:val="DefaultParagraphFont"/>
    <w:link w:val="BodyText"/>
    <w:uiPriority w:val="99"/>
    <w:rsid w:val="00896D00"/>
  </w:style>
  <w:style w:type="paragraph" w:styleId="IntenseQuote">
    <w:name w:val="Intense Quote"/>
    <w:basedOn w:val="Normal"/>
    <w:next w:val="Normal"/>
    <w:link w:val="IntenseQuoteChar"/>
    <w:uiPriority w:val="30"/>
    <w:qFormat/>
    <w:rsid w:val="00896D00"/>
    <w:pPr>
      <w:pBdr>
        <w:top w:val="single" w:sz="4" w:space="10" w:color="000000" w:themeColor="accent1"/>
        <w:bottom w:val="single" w:sz="4" w:space="10" w:color="000000" w:themeColor="accent1"/>
      </w:pBdr>
      <w:spacing w:before="360" w:after="360"/>
      <w:ind w:left="864" w:right="864"/>
      <w:jc w:val="center"/>
    </w:pPr>
    <w:rPr>
      <w:i/>
      <w:iCs/>
      <w:color w:val="000000" w:themeColor="accent1"/>
    </w:rPr>
  </w:style>
  <w:style w:type="character" w:customStyle="1" w:styleId="IntenseQuoteChar">
    <w:name w:val="Intense Quote Char"/>
    <w:basedOn w:val="DefaultParagraphFont"/>
    <w:link w:val="IntenseQuote"/>
    <w:uiPriority w:val="30"/>
    <w:rsid w:val="00896D00"/>
    <w:rPr>
      <w:i/>
      <w:iCs/>
      <w:color w:val="000000" w:themeColor="accent1"/>
    </w:rPr>
  </w:style>
  <w:style w:type="paragraph" w:styleId="Quote">
    <w:name w:val="Quote"/>
    <w:basedOn w:val="Normal"/>
    <w:next w:val="Normal"/>
    <w:link w:val="QuoteChar"/>
    <w:uiPriority w:val="29"/>
    <w:qFormat/>
    <w:rsid w:val="00896D0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96D00"/>
    <w:rPr>
      <w:i/>
      <w:iCs/>
      <w:color w:val="404040" w:themeColor="text1" w:themeTint="BF"/>
    </w:rPr>
  </w:style>
  <w:style w:type="character" w:styleId="Strong">
    <w:name w:val="Strong"/>
    <w:basedOn w:val="DefaultParagraphFont"/>
    <w:uiPriority w:val="22"/>
    <w:qFormat/>
    <w:rsid w:val="00896D00"/>
    <w:rPr>
      <w:b/>
      <w:bCs/>
    </w:rPr>
  </w:style>
  <w:style w:type="character" w:styleId="IntenseEmphasis">
    <w:name w:val="Intense Emphasis"/>
    <w:basedOn w:val="DefaultParagraphFont"/>
    <w:uiPriority w:val="21"/>
    <w:qFormat/>
    <w:rsid w:val="00896D00"/>
    <w:rPr>
      <w:i/>
      <w:iCs/>
      <w:color w:val="000000" w:themeColor="accent1"/>
    </w:rPr>
  </w:style>
  <w:style w:type="character" w:styleId="Emphasis">
    <w:name w:val="Emphasis"/>
    <w:basedOn w:val="DefaultParagraphFont"/>
    <w:uiPriority w:val="20"/>
    <w:qFormat/>
    <w:rsid w:val="00896D00"/>
    <w:rPr>
      <w:i/>
      <w:iCs/>
    </w:rPr>
  </w:style>
  <w:style w:type="character" w:styleId="BookTitle">
    <w:name w:val="Book Title"/>
    <w:basedOn w:val="DefaultParagraphFont"/>
    <w:uiPriority w:val="33"/>
    <w:qFormat/>
    <w:rsid w:val="00896D00"/>
    <w:rPr>
      <w:b/>
      <w:bCs/>
      <w:i/>
      <w:iCs/>
      <w:spacing w:val="5"/>
    </w:rPr>
  </w:style>
  <w:style w:type="character" w:styleId="IntenseReference">
    <w:name w:val="Intense Reference"/>
    <w:basedOn w:val="DefaultParagraphFont"/>
    <w:uiPriority w:val="32"/>
    <w:qFormat/>
    <w:rsid w:val="00896D00"/>
    <w:rPr>
      <w:b/>
      <w:bCs/>
      <w:smallCaps/>
      <w:color w:val="000000" w:themeColor="accent1"/>
      <w:spacing w:val="5"/>
    </w:rPr>
  </w:style>
  <w:style w:type="paragraph" w:styleId="Bibliography">
    <w:name w:val="Bibliography"/>
    <w:basedOn w:val="Normal"/>
    <w:next w:val="Normal"/>
    <w:uiPriority w:val="37"/>
    <w:unhideWhenUsed/>
    <w:rsid w:val="00DF18BC"/>
  </w:style>
  <w:style w:type="paragraph" w:customStyle="1" w:styleId="Abstrak">
    <w:name w:val="Abstrak"/>
    <w:basedOn w:val="Normal"/>
    <w:next w:val="Normal"/>
    <w:qFormat/>
    <w:rsid w:val="00D51EDC"/>
    <w:pPr>
      <w:spacing w:line="240" w:lineRule="auto"/>
    </w:pPr>
    <w:rPr>
      <w:i/>
      <w:sz w:val="22"/>
      <w:lang w:val="en-US"/>
    </w:rPr>
  </w:style>
  <w:style w:type="paragraph" w:customStyle="1" w:styleId="Abstract">
    <w:name w:val="Abstract"/>
    <w:basedOn w:val="Normal"/>
    <w:next w:val="Normal"/>
    <w:qFormat/>
    <w:rsid w:val="00E55130"/>
    <w:pPr>
      <w:spacing w:line="240" w:lineRule="auto"/>
    </w:pPr>
    <w:rPr>
      <w:sz w:val="22"/>
    </w:rPr>
  </w:style>
  <w:style w:type="paragraph" w:customStyle="1" w:styleId="ReportContent">
    <w:name w:val="Report Content"/>
    <w:basedOn w:val="Normal"/>
    <w:next w:val="Normal"/>
    <w:qFormat/>
    <w:rsid w:val="004E347A"/>
    <w:pPr>
      <w:ind w:firstLine="720"/>
    </w:pPr>
  </w:style>
  <w:style w:type="paragraph" w:styleId="Footer">
    <w:name w:val="footer"/>
    <w:basedOn w:val="Normal"/>
    <w:link w:val="FooterChar"/>
    <w:uiPriority w:val="99"/>
    <w:unhideWhenUsed/>
    <w:rsid w:val="00226B5C"/>
    <w:pPr>
      <w:tabs>
        <w:tab w:val="center" w:pos="4513"/>
        <w:tab w:val="right" w:pos="9026"/>
      </w:tabs>
      <w:spacing w:line="240" w:lineRule="auto"/>
    </w:pPr>
  </w:style>
  <w:style w:type="character" w:customStyle="1" w:styleId="FooterChar">
    <w:name w:val="Footer Char"/>
    <w:basedOn w:val="DefaultParagraphFont"/>
    <w:link w:val="Footer"/>
    <w:uiPriority w:val="99"/>
    <w:rsid w:val="00226B5C"/>
  </w:style>
  <w:style w:type="paragraph" w:styleId="TOC3">
    <w:name w:val="toc 3"/>
    <w:basedOn w:val="Normal"/>
    <w:next w:val="Normal"/>
    <w:autoRedefine/>
    <w:uiPriority w:val="39"/>
    <w:unhideWhenUsed/>
    <w:rsid w:val="00213FBC"/>
    <w:pPr>
      <w:spacing w:after="100"/>
      <w:ind w:left="480"/>
    </w:pPr>
  </w:style>
  <w:style w:type="character" w:styleId="Hyperlink">
    <w:name w:val="Hyperlink"/>
    <w:basedOn w:val="DefaultParagraphFont"/>
    <w:uiPriority w:val="99"/>
    <w:unhideWhenUsed/>
    <w:rsid w:val="00213FBC"/>
    <w:rPr>
      <w:color w:val="0563C1" w:themeColor="hyperlink"/>
      <w:u w:val="single"/>
    </w:rPr>
  </w:style>
  <w:style w:type="paragraph" w:styleId="Caption">
    <w:name w:val="caption"/>
    <w:basedOn w:val="Normal"/>
    <w:next w:val="Normal"/>
    <w:uiPriority w:val="35"/>
    <w:unhideWhenUsed/>
    <w:qFormat/>
    <w:rsid w:val="00A749AB"/>
    <w:pPr>
      <w:spacing w:line="240" w:lineRule="auto"/>
      <w:jc w:val="center"/>
    </w:pPr>
    <w:rPr>
      <w:b/>
      <w:iCs/>
      <w:sz w:val="18"/>
      <w:szCs w:val="18"/>
    </w:rPr>
  </w:style>
  <w:style w:type="paragraph" w:customStyle="1" w:styleId="Figure">
    <w:name w:val="Figure"/>
    <w:basedOn w:val="Normal"/>
    <w:next w:val="Normal"/>
    <w:qFormat/>
    <w:rsid w:val="001F436E"/>
    <w:pPr>
      <w:spacing w:line="240" w:lineRule="auto"/>
      <w:jc w:val="center"/>
    </w:pPr>
  </w:style>
  <w:style w:type="paragraph" w:styleId="TableofFigures">
    <w:name w:val="table of figures"/>
    <w:basedOn w:val="Normal"/>
    <w:next w:val="Normal"/>
    <w:uiPriority w:val="99"/>
    <w:unhideWhenUsed/>
    <w:rsid w:val="00383A77"/>
  </w:style>
  <w:style w:type="paragraph" w:styleId="TOC4">
    <w:name w:val="toc 4"/>
    <w:basedOn w:val="Normal"/>
    <w:next w:val="Normal"/>
    <w:autoRedefine/>
    <w:uiPriority w:val="39"/>
    <w:unhideWhenUsed/>
    <w:rsid w:val="00E25AAC"/>
    <w:pPr>
      <w:spacing w:after="100"/>
      <w:ind w:left="720"/>
    </w:pPr>
  </w:style>
  <w:style w:type="paragraph" w:customStyle="1" w:styleId="FigureSource">
    <w:name w:val="Figure Source"/>
    <w:basedOn w:val="Caption"/>
    <w:next w:val="Normal"/>
    <w:qFormat/>
    <w:rsid w:val="00383A77"/>
  </w:style>
  <w:style w:type="paragraph" w:customStyle="1" w:styleId="TableCell">
    <w:name w:val="Table Cell"/>
    <w:basedOn w:val="Normal"/>
    <w:next w:val="Normal"/>
    <w:qFormat/>
    <w:rsid w:val="00A749AB"/>
    <w:pPr>
      <w:spacing w:line="240" w:lineRule="auto"/>
    </w:pPr>
    <w:rPr>
      <w:sz w:val="20"/>
    </w:rPr>
  </w:style>
  <w:style w:type="paragraph" w:customStyle="1" w:styleId="TableHeader">
    <w:name w:val="Table Header"/>
    <w:basedOn w:val="Normal"/>
    <w:next w:val="Normal"/>
    <w:qFormat/>
    <w:rsid w:val="00A749AB"/>
    <w:pPr>
      <w:spacing w:line="240" w:lineRule="auto"/>
      <w:jc w:val="center"/>
    </w:pPr>
    <w:rPr>
      <w:b/>
      <w:sz w:val="22"/>
    </w:rPr>
  </w:style>
  <w:style w:type="table" w:styleId="TableElegant">
    <w:name w:val="Table Elegant"/>
    <w:basedOn w:val="TableNormal"/>
    <w:uiPriority w:val="99"/>
    <w:semiHidden/>
    <w:unhideWhenUsed/>
    <w:rsid w:val="004E347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863929"/>
    <w:rPr>
      <w:sz w:val="16"/>
      <w:szCs w:val="16"/>
    </w:rPr>
  </w:style>
  <w:style w:type="paragraph" w:styleId="CommentText">
    <w:name w:val="annotation text"/>
    <w:basedOn w:val="Normal"/>
    <w:link w:val="CommentTextChar"/>
    <w:uiPriority w:val="99"/>
    <w:semiHidden/>
    <w:unhideWhenUsed/>
    <w:rsid w:val="00863929"/>
    <w:pPr>
      <w:spacing w:line="240" w:lineRule="auto"/>
    </w:pPr>
    <w:rPr>
      <w:sz w:val="20"/>
      <w:szCs w:val="20"/>
    </w:rPr>
  </w:style>
  <w:style w:type="character" w:customStyle="1" w:styleId="CommentTextChar">
    <w:name w:val="Comment Text Char"/>
    <w:basedOn w:val="DefaultParagraphFont"/>
    <w:link w:val="CommentText"/>
    <w:uiPriority w:val="99"/>
    <w:semiHidden/>
    <w:rsid w:val="00863929"/>
    <w:rPr>
      <w:sz w:val="20"/>
      <w:szCs w:val="20"/>
    </w:rPr>
  </w:style>
  <w:style w:type="paragraph" w:styleId="CommentSubject">
    <w:name w:val="annotation subject"/>
    <w:basedOn w:val="CommentText"/>
    <w:next w:val="CommentText"/>
    <w:link w:val="CommentSubjectChar"/>
    <w:uiPriority w:val="99"/>
    <w:semiHidden/>
    <w:unhideWhenUsed/>
    <w:rsid w:val="00863929"/>
    <w:rPr>
      <w:b/>
      <w:bCs/>
    </w:rPr>
  </w:style>
  <w:style w:type="character" w:customStyle="1" w:styleId="CommentSubjectChar">
    <w:name w:val="Comment Subject Char"/>
    <w:basedOn w:val="CommentTextChar"/>
    <w:link w:val="CommentSubject"/>
    <w:uiPriority w:val="99"/>
    <w:semiHidden/>
    <w:rsid w:val="00863929"/>
    <w:rPr>
      <w:b/>
      <w:bCs/>
      <w:sz w:val="20"/>
      <w:szCs w:val="20"/>
    </w:rPr>
  </w:style>
  <w:style w:type="paragraph" w:styleId="BalloonText">
    <w:name w:val="Balloon Text"/>
    <w:basedOn w:val="Normal"/>
    <w:link w:val="BalloonTextChar"/>
    <w:uiPriority w:val="99"/>
    <w:semiHidden/>
    <w:unhideWhenUsed/>
    <w:rsid w:val="00863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3929"/>
    <w:rPr>
      <w:rFonts w:ascii="Segoe UI" w:hAnsi="Segoe UI" w:cs="Segoe UI"/>
      <w:sz w:val="18"/>
      <w:szCs w:val="18"/>
    </w:rPr>
  </w:style>
  <w:style w:type="paragraph" w:styleId="Title">
    <w:name w:val="Title"/>
    <w:basedOn w:val="Normal"/>
    <w:next w:val="Normal"/>
    <w:link w:val="TitleChar"/>
    <w:uiPriority w:val="10"/>
    <w:qFormat/>
    <w:rsid w:val="005130A4"/>
    <w:pPr>
      <w:spacing w:line="240" w:lineRule="auto"/>
      <w:contextualSpacing/>
      <w:jc w:val="center"/>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5130A4"/>
    <w:rPr>
      <w:rFonts w:asciiTheme="majorHAnsi" w:eastAsiaTheme="majorEastAsia" w:hAnsiTheme="majorHAnsi" w:cstheme="majorBidi"/>
      <w:b/>
      <w:spacing w:val="-10"/>
      <w:kern w:val="28"/>
      <w:sz w:val="36"/>
      <w:szCs w:val="56"/>
    </w:rPr>
  </w:style>
  <w:style w:type="character" w:styleId="PlaceholderText">
    <w:name w:val="Placeholder Text"/>
    <w:basedOn w:val="DefaultParagraphFont"/>
    <w:uiPriority w:val="99"/>
    <w:semiHidden/>
    <w:rsid w:val="007503F7"/>
    <w:rPr>
      <w:color w:val="808080"/>
    </w:rPr>
  </w:style>
  <w:style w:type="paragraph" w:styleId="ListParagraph">
    <w:name w:val="List Paragraph"/>
    <w:basedOn w:val="Normal"/>
    <w:link w:val="ListParagraphChar"/>
    <w:uiPriority w:val="34"/>
    <w:qFormat/>
    <w:rsid w:val="00E47D57"/>
    <w:pPr>
      <w:ind w:left="720"/>
      <w:contextualSpacing/>
    </w:pPr>
  </w:style>
  <w:style w:type="character" w:customStyle="1" w:styleId="ListParagraphChar">
    <w:name w:val="List Paragraph Char"/>
    <w:basedOn w:val="DefaultParagraphFont"/>
    <w:link w:val="ListParagraph"/>
    <w:uiPriority w:val="34"/>
    <w:locked/>
    <w:rsid w:val="006810FF"/>
  </w:style>
  <w:style w:type="table" w:styleId="GridTable5Dark-Accent1">
    <w:name w:val="Grid Table 5 Dark Accent 1"/>
    <w:basedOn w:val="TableNormal"/>
    <w:uiPriority w:val="50"/>
    <w:rsid w:val="00F04FC9"/>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accent1"/>
      </w:tcPr>
    </w:tblStylePr>
    <w:tblStylePr w:type="band1Vert">
      <w:tblPr/>
      <w:tcPr>
        <w:shd w:val="clear" w:color="auto" w:fill="999999" w:themeFill="accent1" w:themeFillTint="66"/>
      </w:tcPr>
    </w:tblStylePr>
    <w:tblStylePr w:type="band1Horz">
      <w:tblPr/>
      <w:tcPr>
        <w:shd w:val="clear" w:color="auto" w:fill="999999" w:themeFill="accent1" w:themeFillTint="66"/>
      </w:tcPr>
    </w:tblStylePr>
  </w:style>
  <w:style w:type="table" w:styleId="PlainTable3">
    <w:name w:val="Plain Table 3"/>
    <w:basedOn w:val="TableNormal"/>
    <w:uiPriority w:val="43"/>
    <w:rsid w:val="00F04FC9"/>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3">
    <w:name w:val="Grid Table 1 Light Accent 3"/>
    <w:basedOn w:val="TableNormal"/>
    <w:uiPriority w:val="46"/>
    <w:rsid w:val="00F04FC9"/>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Mention">
    <w:name w:val="Mention"/>
    <w:basedOn w:val="DefaultParagraphFont"/>
    <w:uiPriority w:val="99"/>
    <w:semiHidden/>
    <w:unhideWhenUsed/>
    <w:rsid w:val="0063205D"/>
    <w:rPr>
      <w:color w:val="2B579A"/>
      <w:shd w:val="clear" w:color="auto" w:fill="E6E6E6"/>
    </w:rPr>
  </w:style>
  <w:style w:type="paragraph" w:styleId="TOC5">
    <w:name w:val="toc 5"/>
    <w:basedOn w:val="Normal"/>
    <w:next w:val="Normal"/>
    <w:autoRedefine/>
    <w:uiPriority w:val="39"/>
    <w:unhideWhenUsed/>
    <w:rsid w:val="0063205D"/>
    <w:pPr>
      <w:spacing w:after="100" w:line="259" w:lineRule="auto"/>
      <w:ind w:left="880"/>
      <w:jc w:val="left"/>
    </w:pPr>
    <w:rPr>
      <w:rFonts w:eastAsiaTheme="minorEastAsia"/>
      <w:sz w:val="22"/>
      <w:szCs w:val="22"/>
      <w:lang w:eastAsia="id-ID"/>
    </w:rPr>
  </w:style>
  <w:style w:type="paragraph" w:styleId="TOC6">
    <w:name w:val="toc 6"/>
    <w:basedOn w:val="Normal"/>
    <w:next w:val="Normal"/>
    <w:autoRedefine/>
    <w:uiPriority w:val="39"/>
    <w:unhideWhenUsed/>
    <w:rsid w:val="0063205D"/>
    <w:pPr>
      <w:spacing w:after="100" w:line="259" w:lineRule="auto"/>
      <w:ind w:left="1100"/>
      <w:jc w:val="left"/>
    </w:pPr>
    <w:rPr>
      <w:rFonts w:eastAsiaTheme="minorEastAsia"/>
      <w:sz w:val="22"/>
      <w:szCs w:val="22"/>
      <w:lang w:eastAsia="id-ID"/>
    </w:rPr>
  </w:style>
  <w:style w:type="paragraph" w:styleId="TOC7">
    <w:name w:val="toc 7"/>
    <w:basedOn w:val="Normal"/>
    <w:next w:val="Normal"/>
    <w:autoRedefine/>
    <w:uiPriority w:val="39"/>
    <w:unhideWhenUsed/>
    <w:rsid w:val="0063205D"/>
    <w:pPr>
      <w:spacing w:after="100" w:line="259" w:lineRule="auto"/>
      <w:ind w:left="1320"/>
      <w:jc w:val="left"/>
    </w:pPr>
    <w:rPr>
      <w:rFonts w:eastAsiaTheme="minorEastAsia"/>
      <w:sz w:val="22"/>
      <w:szCs w:val="22"/>
      <w:lang w:eastAsia="id-ID"/>
    </w:rPr>
  </w:style>
  <w:style w:type="paragraph" w:styleId="TOC8">
    <w:name w:val="toc 8"/>
    <w:basedOn w:val="Normal"/>
    <w:next w:val="Normal"/>
    <w:autoRedefine/>
    <w:uiPriority w:val="39"/>
    <w:unhideWhenUsed/>
    <w:rsid w:val="0063205D"/>
    <w:pPr>
      <w:spacing w:after="100" w:line="259" w:lineRule="auto"/>
      <w:ind w:left="1540"/>
      <w:jc w:val="left"/>
    </w:pPr>
    <w:rPr>
      <w:rFonts w:eastAsiaTheme="minorEastAsia"/>
      <w:sz w:val="22"/>
      <w:szCs w:val="22"/>
      <w:lang w:eastAsia="id-ID"/>
    </w:rPr>
  </w:style>
  <w:style w:type="paragraph" w:styleId="TOC9">
    <w:name w:val="toc 9"/>
    <w:basedOn w:val="Normal"/>
    <w:next w:val="Normal"/>
    <w:autoRedefine/>
    <w:uiPriority w:val="39"/>
    <w:unhideWhenUsed/>
    <w:rsid w:val="0063205D"/>
    <w:pPr>
      <w:spacing w:after="100" w:line="259" w:lineRule="auto"/>
      <w:ind w:left="1760"/>
      <w:jc w:val="left"/>
    </w:pPr>
    <w:rPr>
      <w:rFonts w:eastAsiaTheme="minorEastAsia"/>
      <w:sz w:val="22"/>
      <w:szCs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9077">
      <w:bodyDiv w:val="1"/>
      <w:marLeft w:val="0"/>
      <w:marRight w:val="0"/>
      <w:marTop w:val="0"/>
      <w:marBottom w:val="0"/>
      <w:divBdr>
        <w:top w:val="none" w:sz="0" w:space="0" w:color="auto"/>
        <w:left w:val="none" w:sz="0" w:space="0" w:color="auto"/>
        <w:bottom w:val="none" w:sz="0" w:space="0" w:color="auto"/>
        <w:right w:val="none" w:sz="0" w:space="0" w:color="auto"/>
      </w:divBdr>
    </w:div>
    <w:div w:id="31150463">
      <w:bodyDiv w:val="1"/>
      <w:marLeft w:val="0"/>
      <w:marRight w:val="0"/>
      <w:marTop w:val="0"/>
      <w:marBottom w:val="0"/>
      <w:divBdr>
        <w:top w:val="none" w:sz="0" w:space="0" w:color="auto"/>
        <w:left w:val="none" w:sz="0" w:space="0" w:color="auto"/>
        <w:bottom w:val="none" w:sz="0" w:space="0" w:color="auto"/>
        <w:right w:val="none" w:sz="0" w:space="0" w:color="auto"/>
      </w:divBdr>
    </w:div>
    <w:div w:id="33700113">
      <w:bodyDiv w:val="1"/>
      <w:marLeft w:val="0"/>
      <w:marRight w:val="0"/>
      <w:marTop w:val="0"/>
      <w:marBottom w:val="0"/>
      <w:divBdr>
        <w:top w:val="none" w:sz="0" w:space="0" w:color="auto"/>
        <w:left w:val="none" w:sz="0" w:space="0" w:color="auto"/>
        <w:bottom w:val="none" w:sz="0" w:space="0" w:color="auto"/>
        <w:right w:val="none" w:sz="0" w:space="0" w:color="auto"/>
      </w:divBdr>
    </w:div>
    <w:div w:id="35785623">
      <w:bodyDiv w:val="1"/>
      <w:marLeft w:val="0"/>
      <w:marRight w:val="0"/>
      <w:marTop w:val="0"/>
      <w:marBottom w:val="0"/>
      <w:divBdr>
        <w:top w:val="none" w:sz="0" w:space="0" w:color="auto"/>
        <w:left w:val="none" w:sz="0" w:space="0" w:color="auto"/>
        <w:bottom w:val="none" w:sz="0" w:space="0" w:color="auto"/>
        <w:right w:val="none" w:sz="0" w:space="0" w:color="auto"/>
      </w:divBdr>
    </w:div>
    <w:div w:id="41834343">
      <w:bodyDiv w:val="1"/>
      <w:marLeft w:val="0"/>
      <w:marRight w:val="0"/>
      <w:marTop w:val="0"/>
      <w:marBottom w:val="0"/>
      <w:divBdr>
        <w:top w:val="none" w:sz="0" w:space="0" w:color="auto"/>
        <w:left w:val="none" w:sz="0" w:space="0" w:color="auto"/>
        <w:bottom w:val="none" w:sz="0" w:space="0" w:color="auto"/>
        <w:right w:val="none" w:sz="0" w:space="0" w:color="auto"/>
      </w:divBdr>
    </w:div>
    <w:div w:id="52507859">
      <w:bodyDiv w:val="1"/>
      <w:marLeft w:val="0"/>
      <w:marRight w:val="0"/>
      <w:marTop w:val="0"/>
      <w:marBottom w:val="0"/>
      <w:divBdr>
        <w:top w:val="none" w:sz="0" w:space="0" w:color="auto"/>
        <w:left w:val="none" w:sz="0" w:space="0" w:color="auto"/>
        <w:bottom w:val="none" w:sz="0" w:space="0" w:color="auto"/>
        <w:right w:val="none" w:sz="0" w:space="0" w:color="auto"/>
      </w:divBdr>
    </w:div>
    <w:div w:id="61223361">
      <w:bodyDiv w:val="1"/>
      <w:marLeft w:val="0"/>
      <w:marRight w:val="0"/>
      <w:marTop w:val="0"/>
      <w:marBottom w:val="0"/>
      <w:divBdr>
        <w:top w:val="none" w:sz="0" w:space="0" w:color="auto"/>
        <w:left w:val="none" w:sz="0" w:space="0" w:color="auto"/>
        <w:bottom w:val="none" w:sz="0" w:space="0" w:color="auto"/>
        <w:right w:val="none" w:sz="0" w:space="0" w:color="auto"/>
      </w:divBdr>
    </w:div>
    <w:div w:id="61685582">
      <w:bodyDiv w:val="1"/>
      <w:marLeft w:val="0"/>
      <w:marRight w:val="0"/>
      <w:marTop w:val="0"/>
      <w:marBottom w:val="0"/>
      <w:divBdr>
        <w:top w:val="none" w:sz="0" w:space="0" w:color="auto"/>
        <w:left w:val="none" w:sz="0" w:space="0" w:color="auto"/>
        <w:bottom w:val="none" w:sz="0" w:space="0" w:color="auto"/>
        <w:right w:val="none" w:sz="0" w:space="0" w:color="auto"/>
      </w:divBdr>
    </w:div>
    <w:div w:id="62415969">
      <w:bodyDiv w:val="1"/>
      <w:marLeft w:val="0"/>
      <w:marRight w:val="0"/>
      <w:marTop w:val="0"/>
      <w:marBottom w:val="0"/>
      <w:divBdr>
        <w:top w:val="none" w:sz="0" w:space="0" w:color="auto"/>
        <w:left w:val="none" w:sz="0" w:space="0" w:color="auto"/>
        <w:bottom w:val="none" w:sz="0" w:space="0" w:color="auto"/>
        <w:right w:val="none" w:sz="0" w:space="0" w:color="auto"/>
      </w:divBdr>
    </w:div>
    <w:div w:id="65417664">
      <w:bodyDiv w:val="1"/>
      <w:marLeft w:val="0"/>
      <w:marRight w:val="0"/>
      <w:marTop w:val="0"/>
      <w:marBottom w:val="0"/>
      <w:divBdr>
        <w:top w:val="none" w:sz="0" w:space="0" w:color="auto"/>
        <w:left w:val="none" w:sz="0" w:space="0" w:color="auto"/>
        <w:bottom w:val="none" w:sz="0" w:space="0" w:color="auto"/>
        <w:right w:val="none" w:sz="0" w:space="0" w:color="auto"/>
      </w:divBdr>
    </w:div>
    <w:div w:id="87242841">
      <w:bodyDiv w:val="1"/>
      <w:marLeft w:val="0"/>
      <w:marRight w:val="0"/>
      <w:marTop w:val="0"/>
      <w:marBottom w:val="0"/>
      <w:divBdr>
        <w:top w:val="none" w:sz="0" w:space="0" w:color="auto"/>
        <w:left w:val="none" w:sz="0" w:space="0" w:color="auto"/>
        <w:bottom w:val="none" w:sz="0" w:space="0" w:color="auto"/>
        <w:right w:val="none" w:sz="0" w:space="0" w:color="auto"/>
      </w:divBdr>
    </w:div>
    <w:div w:id="100733201">
      <w:bodyDiv w:val="1"/>
      <w:marLeft w:val="0"/>
      <w:marRight w:val="0"/>
      <w:marTop w:val="0"/>
      <w:marBottom w:val="0"/>
      <w:divBdr>
        <w:top w:val="none" w:sz="0" w:space="0" w:color="auto"/>
        <w:left w:val="none" w:sz="0" w:space="0" w:color="auto"/>
        <w:bottom w:val="none" w:sz="0" w:space="0" w:color="auto"/>
        <w:right w:val="none" w:sz="0" w:space="0" w:color="auto"/>
      </w:divBdr>
    </w:div>
    <w:div w:id="103303740">
      <w:bodyDiv w:val="1"/>
      <w:marLeft w:val="0"/>
      <w:marRight w:val="0"/>
      <w:marTop w:val="0"/>
      <w:marBottom w:val="0"/>
      <w:divBdr>
        <w:top w:val="none" w:sz="0" w:space="0" w:color="auto"/>
        <w:left w:val="none" w:sz="0" w:space="0" w:color="auto"/>
        <w:bottom w:val="none" w:sz="0" w:space="0" w:color="auto"/>
        <w:right w:val="none" w:sz="0" w:space="0" w:color="auto"/>
      </w:divBdr>
    </w:div>
    <w:div w:id="125054606">
      <w:bodyDiv w:val="1"/>
      <w:marLeft w:val="0"/>
      <w:marRight w:val="0"/>
      <w:marTop w:val="0"/>
      <w:marBottom w:val="0"/>
      <w:divBdr>
        <w:top w:val="none" w:sz="0" w:space="0" w:color="auto"/>
        <w:left w:val="none" w:sz="0" w:space="0" w:color="auto"/>
        <w:bottom w:val="none" w:sz="0" w:space="0" w:color="auto"/>
        <w:right w:val="none" w:sz="0" w:space="0" w:color="auto"/>
      </w:divBdr>
    </w:div>
    <w:div w:id="134493938">
      <w:bodyDiv w:val="1"/>
      <w:marLeft w:val="0"/>
      <w:marRight w:val="0"/>
      <w:marTop w:val="0"/>
      <w:marBottom w:val="0"/>
      <w:divBdr>
        <w:top w:val="none" w:sz="0" w:space="0" w:color="auto"/>
        <w:left w:val="none" w:sz="0" w:space="0" w:color="auto"/>
        <w:bottom w:val="none" w:sz="0" w:space="0" w:color="auto"/>
        <w:right w:val="none" w:sz="0" w:space="0" w:color="auto"/>
      </w:divBdr>
    </w:div>
    <w:div w:id="137646393">
      <w:bodyDiv w:val="1"/>
      <w:marLeft w:val="0"/>
      <w:marRight w:val="0"/>
      <w:marTop w:val="0"/>
      <w:marBottom w:val="0"/>
      <w:divBdr>
        <w:top w:val="none" w:sz="0" w:space="0" w:color="auto"/>
        <w:left w:val="none" w:sz="0" w:space="0" w:color="auto"/>
        <w:bottom w:val="none" w:sz="0" w:space="0" w:color="auto"/>
        <w:right w:val="none" w:sz="0" w:space="0" w:color="auto"/>
      </w:divBdr>
    </w:div>
    <w:div w:id="139157909">
      <w:bodyDiv w:val="1"/>
      <w:marLeft w:val="0"/>
      <w:marRight w:val="0"/>
      <w:marTop w:val="0"/>
      <w:marBottom w:val="0"/>
      <w:divBdr>
        <w:top w:val="none" w:sz="0" w:space="0" w:color="auto"/>
        <w:left w:val="none" w:sz="0" w:space="0" w:color="auto"/>
        <w:bottom w:val="none" w:sz="0" w:space="0" w:color="auto"/>
        <w:right w:val="none" w:sz="0" w:space="0" w:color="auto"/>
      </w:divBdr>
    </w:div>
    <w:div w:id="145557795">
      <w:bodyDiv w:val="1"/>
      <w:marLeft w:val="0"/>
      <w:marRight w:val="0"/>
      <w:marTop w:val="0"/>
      <w:marBottom w:val="0"/>
      <w:divBdr>
        <w:top w:val="none" w:sz="0" w:space="0" w:color="auto"/>
        <w:left w:val="none" w:sz="0" w:space="0" w:color="auto"/>
        <w:bottom w:val="none" w:sz="0" w:space="0" w:color="auto"/>
        <w:right w:val="none" w:sz="0" w:space="0" w:color="auto"/>
      </w:divBdr>
    </w:div>
    <w:div w:id="153306038">
      <w:bodyDiv w:val="1"/>
      <w:marLeft w:val="0"/>
      <w:marRight w:val="0"/>
      <w:marTop w:val="0"/>
      <w:marBottom w:val="0"/>
      <w:divBdr>
        <w:top w:val="none" w:sz="0" w:space="0" w:color="auto"/>
        <w:left w:val="none" w:sz="0" w:space="0" w:color="auto"/>
        <w:bottom w:val="none" w:sz="0" w:space="0" w:color="auto"/>
        <w:right w:val="none" w:sz="0" w:space="0" w:color="auto"/>
      </w:divBdr>
    </w:div>
    <w:div w:id="157430135">
      <w:bodyDiv w:val="1"/>
      <w:marLeft w:val="0"/>
      <w:marRight w:val="0"/>
      <w:marTop w:val="0"/>
      <w:marBottom w:val="0"/>
      <w:divBdr>
        <w:top w:val="none" w:sz="0" w:space="0" w:color="auto"/>
        <w:left w:val="none" w:sz="0" w:space="0" w:color="auto"/>
        <w:bottom w:val="none" w:sz="0" w:space="0" w:color="auto"/>
        <w:right w:val="none" w:sz="0" w:space="0" w:color="auto"/>
      </w:divBdr>
    </w:div>
    <w:div w:id="181483242">
      <w:bodyDiv w:val="1"/>
      <w:marLeft w:val="0"/>
      <w:marRight w:val="0"/>
      <w:marTop w:val="0"/>
      <w:marBottom w:val="0"/>
      <w:divBdr>
        <w:top w:val="none" w:sz="0" w:space="0" w:color="auto"/>
        <w:left w:val="none" w:sz="0" w:space="0" w:color="auto"/>
        <w:bottom w:val="none" w:sz="0" w:space="0" w:color="auto"/>
        <w:right w:val="none" w:sz="0" w:space="0" w:color="auto"/>
      </w:divBdr>
    </w:div>
    <w:div w:id="209273459">
      <w:bodyDiv w:val="1"/>
      <w:marLeft w:val="0"/>
      <w:marRight w:val="0"/>
      <w:marTop w:val="0"/>
      <w:marBottom w:val="0"/>
      <w:divBdr>
        <w:top w:val="none" w:sz="0" w:space="0" w:color="auto"/>
        <w:left w:val="none" w:sz="0" w:space="0" w:color="auto"/>
        <w:bottom w:val="none" w:sz="0" w:space="0" w:color="auto"/>
        <w:right w:val="none" w:sz="0" w:space="0" w:color="auto"/>
      </w:divBdr>
    </w:div>
    <w:div w:id="212038948">
      <w:bodyDiv w:val="1"/>
      <w:marLeft w:val="0"/>
      <w:marRight w:val="0"/>
      <w:marTop w:val="0"/>
      <w:marBottom w:val="0"/>
      <w:divBdr>
        <w:top w:val="none" w:sz="0" w:space="0" w:color="auto"/>
        <w:left w:val="none" w:sz="0" w:space="0" w:color="auto"/>
        <w:bottom w:val="none" w:sz="0" w:space="0" w:color="auto"/>
        <w:right w:val="none" w:sz="0" w:space="0" w:color="auto"/>
      </w:divBdr>
    </w:div>
    <w:div w:id="212814178">
      <w:bodyDiv w:val="1"/>
      <w:marLeft w:val="0"/>
      <w:marRight w:val="0"/>
      <w:marTop w:val="0"/>
      <w:marBottom w:val="0"/>
      <w:divBdr>
        <w:top w:val="none" w:sz="0" w:space="0" w:color="auto"/>
        <w:left w:val="none" w:sz="0" w:space="0" w:color="auto"/>
        <w:bottom w:val="none" w:sz="0" w:space="0" w:color="auto"/>
        <w:right w:val="none" w:sz="0" w:space="0" w:color="auto"/>
      </w:divBdr>
    </w:div>
    <w:div w:id="226696284">
      <w:bodyDiv w:val="1"/>
      <w:marLeft w:val="0"/>
      <w:marRight w:val="0"/>
      <w:marTop w:val="0"/>
      <w:marBottom w:val="0"/>
      <w:divBdr>
        <w:top w:val="none" w:sz="0" w:space="0" w:color="auto"/>
        <w:left w:val="none" w:sz="0" w:space="0" w:color="auto"/>
        <w:bottom w:val="none" w:sz="0" w:space="0" w:color="auto"/>
        <w:right w:val="none" w:sz="0" w:space="0" w:color="auto"/>
      </w:divBdr>
    </w:div>
    <w:div w:id="248930138">
      <w:bodyDiv w:val="1"/>
      <w:marLeft w:val="0"/>
      <w:marRight w:val="0"/>
      <w:marTop w:val="0"/>
      <w:marBottom w:val="0"/>
      <w:divBdr>
        <w:top w:val="none" w:sz="0" w:space="0" w:color="auto"/>
        <w:left w:val="none" w:sz="0" w:space="0" w:color="auto"/>
        <w:bottom w:val="none" w:sz="0" w:space="0" w:color="auto"/>
        <w:right w:val="none" w:sz="0" w:space="0" w:color="auto"/>
      </w:divBdr>
    </w:div>
    <w:div w:id="262611304">
      <w:bodyDiv w:val="1"/>
      <w:marLeft w:val="0"/>
      <w:marRight w:val="0"/>
      <w:marTop w:val="0"/>
      <w:marBottom w:val="0"/>
      <w:divBdr>
        <w:top w:val="none" w:sz="0" w:space="0" w:color="auto"/>
        <w:left w:val="none" w:sz="0" w:space="0" w:color="auto"/>
        <w:bottom w:val="none" w:sz="0" w:space="0" w:color="auto"/>
        <w:right w:val="none" w:sz="0" w:space="0" w:color="auto"/>
      </w:divBdr>
    </w:div>
    <w:div w:id="268658199">
      <w:bodyDiv w:val="1"/>
      <w:marLeft w:val="0"/>
      <w:marRight w:val="0"/>
      <w:marTop w:val="0"/>
      <w:marBottom w:val="0"/>
      <w:divBdr>
        <w:top w:val="none" w:sz="0" w:space="0" w:color="auto"/>
        <w:left w:val="none" w:sz="0" w:space="0" w:color="auto"/>
        <w:bottom w:val="none" w:sz="0" w:space="0" w:color="auto"/>
        <w:right w:val="none" w:sz="0" w:space="0" w:color="auto"/>
      </w:divBdr>
    </w:div>
    <w:div w:id="272715803">
      <w:bodyDiv w:val="1"/>
      <w:marLeft w:val="0"/>
      <w:marRight w:val="0"/>
      <w:marTop w:val="0"/>
      <w:marBottom w:val="0"/>
      <w:divBdr>
        <w:top w:val="none" w:sz="0" w:space="0" w:color="auto"/>
        <w:left w:val="none" w:sz="0" w:space="0" w:color="auto"/>
        <w:bottom w:val="none" w:sz="0" w:space="0" w:color="auto"/>
        <w:right w:val="none" w:sz="0" w:space="0" w:color="auto"/>
      </w:divBdr>
    </w:div>
    <w:div w:id="276452655">
      <w:bodyDiv w:val="1"/>
      <w:marLeft w:val="0"/>
      <w:marRight w:val="0"/>
      <w:marTop w:val="0"/>
      <w:marBottom w:val="0"/>
      <w:divBdr>
        <w:top w:val="none" w:sz="0" w:space="0" w:color="auto"/>
        <w:left w:val="none" w:sz="0" w:space="0" w:color="auto"/>
        <w:bottom w:val="none" w:sz="0" w:space="0" w:color="auto"/>
        <w:right w:val="none" w:sz="0" w:space="0" w:color="auto"/>
      </w:divBdr>
    </w:div>
    <w:div w:id="282465754">
      <w:bodyDiv w:val="1"/>
      <w:marLeft w:val="0"/>
      <w:marRight w:val="0"/>
      <w:marTop w:val="0"/>
      <w:marBottom w:val="0"/>
      <w:divBdr>
        <w:top w:val="none" w:sz="0" w:space="0" w:color="auto"/>
        <w:left w:val="none" w:sz="0" w:space="0" w:color="auto"/>
        <w:bottom w:val="none" w:sz="0" w:space="0" w:color="auto"/>
        <w:right w:val="none" w:sz="0" w:space="0" w:color="auto"/>
      </w:divBdr>
    </w:div>
    <w:div w:id="325985912">
      <w:bodyDiv w:val="1"/>
      <w:marLeft w:val="0"/>
      <w:marRight w:val="0"/>
      <w:marTop w:val="0"/>
      <w:marBottom w:val="0"/>
      <w:divBdr>
        <w:top w:val="none" w:sz="0" w:space="0" w:color="auto"/>
        <w:left w:val="none" w:sz="0" w:space="0" w:color="auto"/>
        <w:bottom w:val="none" w:sz="0" w:space="0" w:color="auto"/>
        <w:right w:val="none" w:sz="0" w:space="0" w:color="auto"/>
      </w:divBdr>
    </w:div>
    <w:div w:id="341514430">
      <w:bodyDiv w:val="1"/>
      <w:marLeft w:val="0"/>
      <w:marRight w:val="0"/>
      <w:marTop w:val="0"/>
      <w:marBottom w:val="0"/>
      <w:divBdr>
        <w:top w:val="none" w:sz="0" w:space="0" w:color="auto"/>
        <w:left w:val="none" w:sz="0" w:space="0" w:color="auto"/>
        <w:bottom w:val="none" w:sz="0" w:space="0" w:color="auto"/>
        <w:right w:val="none" w:sz="0" w:space="0" w:color="auto"/>
      </w:divBdr>
    </w:div>
    <w:div w:id="358824706">
      <w:bodyDiv w:val="1"/>
      <w:marLeft w:val="0"/>
      <w:marRight w:val="0"/>
      <w:marTop w:val="0"/>
      <w:marBottom w:val="0"/>
      <w:divBdr>
        <w:top w:val="none" w:sz="0" w:space="0" w:color="auto"/>
        <w:left w:val="none" w:sz="0" w:space="0" w:color="auto"/>
        <w:bottom w:val="none" w:sz="0" w:space="0" w:color="auto"/>
        <w:right w:val="none" w:sz="0" w:space="0" w:color="auto"/>
      </w:divBdr>
    </w:div>
    <w:div w:id="374014776">
      <w:bodyDiv w:val="1"/>
      <w:marLeft w:val="0"/>
      <w:marRight w:val="0"/>
      <w:marTop w:val="0"/>
      <w:marBottom w:val="0"/>
      <w:divBdr>
        <w:top w:val="none" w:sz="0" w:space="0" w:color="auto"/>
        <w:left w:val="none" w:sz="0" w:space="0" w:color="auto"/>
        <w:bottom w:val="none" w:sz="0" w:space="0" w:color="auto"/>
        <w:right w:val="none" w:sz="0" w:space="0" w:color="auto"/>
      </w:divBdr>
    </w:div>
    <w:div w:id="379478204">
      <w:bodyDiv w:val="1"/>
      <w:marLeft w:val="0"/>
      <w:marRight w:val="0"/>
      <w:marTop w:val="0"/>
      <w:marBottom w:val="0"/>
      <w:divBdr>
        <w:top w:val="none" w:sz="0" w:space="0" w:color="auto"/>
        <w:left w:val="none" w:sz="0" w:space="0" w:color="auto"/>
        <w:bottom w:val="none" w:sz="0" w:space="0" w:color="auto"/>
        <w:right w:val="none" w:sz="0" w:space="0" w:color="auto"/>
      </w:divBdr>
    </w:div>
    <w:div w:id="385178540">
      <w:bodyDiv w:val="1"/>
      <w:marLeft w:val="0"/>
      <w:marRight w:val="0"/>
      <w:marTop w:val="0"/>
      <w:marBottom w:val="0"/>
      <w:divBdr>
        <w:top w:val="none" w:sz="0" w:space="0" w:color="auto"/>
        <w:left w:val="none" w:sz="0" w:space="0" w:color="auto"/>
        <w:bottom w:val="none" w:sz="0" w:space="0" w:color="auto"/>
        <w:right w:val="none" w:sz="0" w:space="0" w:color="auto"/>
      </w:divBdr>
    </w:div>
    <w:div w:id="419374480">
      <w:bodyDiv w:val="1"/>
      <w:marLeft w:val="0"/>
      <w:marRight w:val="0"/>
      <w:marTop w:val="0"/>
      <w:marBottom w:val="0"/>
      <w:divBdr>
        <w:top w:val="none" w:sz="0" w:space="0" w:color="auto"/>
        <w:left w:val="none" w:sz="0" w:space="0" w:color="auto"/>
        <w:bottom w:val="none" w:sz="0" w:space="0" w:color="auto"/>
        <w:right w:val="none" w:sz="0" w:space="0" w:color="auto"/>
      </w:divBdr>
    </w:div>
    <w:div w:id="429011982">
      <w:bodyDiv w:val="1"/>
      <w:marLeft w:val="0"/>
      <w:marRight w:val="0"/>
      <w:marTop w:val="0"/>
      <w:marBottom w:val="0"/>
      <w:divBdr>
        <w:top w:val="none" w:sz="0" w:space="0" w:color="auto"/>
        <w:left w:val="none" w:sz="0" w:space="0" w:color="auto"/>
        <w:bottom w:val="none" w:sz="0" w:space="0" w:color="auto"/>
        <w:right w:val="none" w:sz="0" w:space="0" w:color="auto"/>
      </w:divBdr>
    </w:div>
    <w:div w:id="430124333">
      <w:bodyDiv w:val="1"/>
      <w:marLeft w:val="0"/>
      <w:marRight w:val="0"/>
      <w:marTop w:val="0"/>
      <w:marBottom w:val="0"/>
      <w:divBdr>
        <w:top w:val="none" w:sz="0" w:space="0" w:color="auto"/>
        <w:left w:val="none" w:sz="0" w:space="0" w:color="auto"/>
        <w:bottom w:val="none" w:sz="0" w:space="0" w:color="auto"/>
        <w:right w:val="none" w:sz="0" w:space="0" w:color="auto"/>
      </w:divBdr>
    </w:div>
    <w:div w:id="430249352">
      <w:bodyDiv w:val="1"/>
      <w:marLeft w:val="0"/>
      <w:marRight w:val="0"/>
      <w:marTop w:val="0"/>
      <w:marBottom w:val="0"/>
      <w:divBdr>
        <w:top w:val="none" w:sz="0" w:space="0" w:color="auto"/>
        <w:left w:val="none" w:sz="0" w:space="0" w:color="auto"/>
        <w:bottom w:val="none" w:sz="0" w:space="0" w:color="auto"/>
        <w:right w:val="none" w:sz="0" w:space="0" w:color="auto"/>
      </w:divBdr>
    </w:div>
    <w:div w:id="433476490">
      <w:bodyDiv w:val="1"/>
      <w:marLeft w:val="0"/>
      <w:marRight w:val="0"/>
      <w:marTop w:val="0"/>
      <w:marBottom w:val="0"/>
      <w:divBdr>
        <w:top w:val="none" w:sz="0" w:space="0" w:color="auto"/>
        <w:left w:val="none" w:sz="0" w:space="0" w:color="auto"/>
        <w:bottom w:val="none" w:sz="0" w:space="0" w:color="auto"/>
        <w:right w:val="none" w:sz="0" w:space="0" w:color="auto"/>
      </w:divBdr>
    </w:div>
    <w:div w:id="440029460">
      <w:bodyDiv w:val="1"/>
      <w:marLeft w:val="0"/>
      <w:marRight w:val="0"/>
      <w:marTop w:val="0"/>
      <w:marBottom w:val="0"/>
      <w:divBdr>
        <w:top w:val="none" w:sz="0" w:space="0" w:color="auto"/>
        <w:left w:val="none" w:sz="0" w:space="0" w:color="auto"/>
        <w:bottom w:val="none" w:sz="0" w:space="0" w:color="auto"/>
        <w:right w:val="none" w:sz="0" w:space="0" w:color="auto"/>
      </w:divBdr>
    </w:div>
    <w:div w:id="446387438">
      <w:bodyDiv w:val="1"/>
      <w:marLeft w:val="0"/>
      <w:marRight w:val="0"/>
      <w:marTop w:val="0"/>
      <w:marBottom w:val="0"/>
      <w:divBdr>
        <w:top w:val="none" w:sz="0" w:space="0" w:color="auto"/>
        <w:left w:val="none" w:sz="0" w:space="0" w:color="auto"/>
        <w:bottom w:val="none" w:sz="0" w:space="0" w:color="auto"/>
        <w:right w:val="none" w:sz="0" w:space="0" w:color="auto"/>
      </w:divBdr>
    </w:div>
    <w:div w:id="453641283">
      <w:bodyDiv w:val="1"/>
      <w:marLeft w:val="0"/>
      <w:marRight w:val="0"/>
      <w:marTop w:val="0"/>
      <w:marBottom w:val="0"/>
      <w:divBdr>
        <w:top w:val="none" w:sz="0" w:space="0" w:color="auto"/>
        <w:left w:val="none" w:sz="0" w:space="0" w:color="auto"/>
        <w:bottom w:val="none" w:sz="0" w:space="0" w:color="auto"/>
        <w:right w:val="none" w:sz="0" w:space="0" w:color="auto"/>
      </w:divBdr>
    </w:div>
    <w:div w:id="459306576">
      <w:bodyDiv w:val="1"/>
      <w:marLeft w:val="0"/>
      <w:marRight w:val="0"/>
      <w:marTop w:val="0"/>
      <w:marBottom w:val="0"/>
      <w:divBdr>
        <w:top w:val="none" w:sz="0" w:space="0" w:color="auto"/>
        <w:left w:val="none" w:sz="0" w:space="0" w:color="auto"/>
        <w:bottom w:val="none" w:sz="0" w:space="0" w:color="auto"/>
        <w:right w:val="none" w:sz="0" w:space="0" w:color="auto"/>
      </w:divBdr>
    </w:div>
    <w:div w:id="471482246">
      <w:bodyDiv w:val="1"/>
      <w:marLeft w:val="0"/>
      <w:marRight w:val="0"/>
      <w:marTop w:val="0"/>
      <w:marBottom w:val="0"/>
      <w:divBdr>
        <w:top w:val="none" w:sz="0" w:space="0" w:color="auto"/>
        <w:left w:val="none" w:sz="0" w:space="0" w:color="auto"/>
        <w:bottom w:val="none" w:sz="0" w:space="0" w:color="auto"/>
        <w:right w:val="none" w:sz="0" w:space="0" w:color="auto"/>
      </w:divBdr>
    </w:div>
    <w:div w:id="475951533">
      <w:bodyDiv w:val="1"/>
      <w:marLeft w:val="0"/>
      <w:marRight w:val="0"/>
      <w:marTop w:val="0"/>
      <w:marBottom w:val="0"/>
      <w:divBdr>
        <w:top w:val="none" w:sz="0" w:space="0" w:color="auto"/>
        <w:left w:val="none" w:sz="0" w:space="0" w:color="auto"/>
        <w:bottom w:val="none" w:sz="0" w:space="0" w:color="auto"/>
        <w:right w:val="none" w:sz="0" w:space="0" w:color="auto"/>
      </w:divBdr>
    </w:div>
    <w:div w:id="478569574">
      <w:bodyDiv w:val="1"/>
      <w:marLeft w:val="0"/>
      <w:marRight w:val="0"/>
      <w:marTop w:val="0"/>
      <w:marBottom w:val="0"/>
      <w:divBdr>
        <w:top w:val="none" w:sz="0" w:space="0" w:color="auto"/>
        <w:left w:val="none" w:sz="0" w:space="0" w:color="auto"/>
        <w:bottom w:val="none" w:sz="0" w:space="0" w:color="auto"/>
        <w:right w:val="none" w:sz="0" w:space="0" w:color="auto"/>
      </w:divBdr>
    </w:div>
    <w:div w:id="485167947">
      <w:bodyDiv w:val="1"/>
      <w:marLeft w:val="0"/>
      <w:marRight w:val="0"/>
      <w:marTop w:val="0"/>
      <w:marBottom w:val="0"/>
      <w:divBdr>
        <w:top w:val="none" w:sz="0" w:space="0" w:color="auto"/>
        <w:left w:val="none" w:sz="0" w:space="0" w:color="auto"/>
        <w:bottom w:val="none" w:sz="0" w:space="0" w:color="auto"/>
        <w:right w:val="none" w:sz="0" w:space="0" w:color="auto"/>
      </w:divBdr>
    </w:div>
    <w:div w:id="513610908">
      <w:bodyDiv w:val="1"/>
      <w:marLeft w:val="0"/>
      <w:marRight w:val="0"/>
      <w:marTop w:val="0"/>
      <w:marBottom w:val="0"/>
      <w:divBdr>
        <w:top w:val="none" w:sz="0" w:space="0" w:color="auto"/>
        <w:left w:val="none" w:sz="0" w:space="0" w:color="auto"/>
        <w:bottom w:val="none" w:sz="0" w:space="0" w:color="auto"/>
        <w:right w:val="none" w:sz="0" w:space="0" w:color="auto"/>
      </w:divBdr>
    </w:div>
    <w:div w:id="516042257">
      <w:bodyDiv w:val="1"/>
      <w:marLeft w:val="0"/>
      <w:marRight w:val="0"/>
      <w:marTop w:val="0"/>
      <w:marBottom w:val="0"/>
      <w:divBdr>
        <w:top w:val="none" w:sz="0" w:space="0" w:color="auto"/>
        <w:left w:val="none" w:sz="0" w:space="0" w:color="auto"/>
        <w:bottom w:val="none" w:sz="0" w:space="0" w:color="auto"/>
        <w:right w:val="none" w:sz="0" w:space="0" w:color="auto"/>
      </w:divBdr>
    </w:div>
    <w:div w:id="553010209">
      <w:bodyDiv w:val="1"/>
      <w:marLeft w:val="0"/>
      <w:marRight w:val="0"/>
      <w:marTop w:val="0"/>
      <w:marBottom w:val="0"/>
      <w:divBdr>
        <w:top w:val="none" w:sz="0" w:space="0" w:color="auto"/>
        <w:left w:val="none" w:sz="0" w:space="0" w:color="auto"/>
        <w:bottom w:val="none" w:sz="0" w:space="0" w:color="auto"/>
        <w:right w:val="none" w:sz="0" w:space="0" w:color="auto"/>
      </w:divBdr>
    </w:div>
    <w:div w:id="555897387">
      <w:bodyDiv w:val="1"/>
      <w:marLeft w:val="0"/>
      <w:marRight w:val="0"/>
      <w:marTop w:val="0"/>
      <w:marBottom w:val="0"/>
      <w:divBdr>
        <w:top w:val="none" w:sz="0" w:space="0" w:color="auto"/>
        <w:left w:val="none" w:sz="0" w:space="0" w:color="auto"/>
        <w:bottom w:val="none" w:sz="0" w:space="0" w:color="auto"/>
        <w:right w:val="none" w:sz="0" w:space="0" w:color="auto"/>
      </w:divBdr>
    </w:div>
    <w:div w:id="566569895">
      <w:bodyDiv w:val="1"/>
      <w:marLeft w:val="0"/>
      <w:marRight w:val="0"/>
      <w:marTop w:val="0"/>
      <w:marBottom w:val="0"/>
      <w:divBdr>
        <w:top w:val="none" w:sz="0" w:space="0" w:color="auto"/>
        <w:left w:val="none" w:sz="0" w:space="0" w:color="auto"/>
        <w:bottom w:val="none" w:sz="0" w:space="0" w:color="auto"/>
        <w:right w:val="none" w:sz="0" w:space="0" w:color="auto"/>
      </w:divBdr>
    </w:div>
    <w:div w:id="568610244">
      <w:bodyDiv w:val="1"/>
      <w:marLeft w:val="0"/>
      <w:marRight w:val="0"/>
      <w:marTop w:val="0"/>
      <w:marBottom w:val="0"/>
      <w:divBdr>
        <w:top w:val="none" w:sz="0" w:space="0" w:color="auto"/>
        <w:left w:val="none" w:sz="0" w:space="0" w:color="auto"/>
        <w:bottom w:val="none" w:sz="0" w:space="0" w:color="auto"/>
        <w:right w:val="none" w:sz="0" w:space="0" w:color="auto"/>
      </w:divBdr>
    </w:div>
    <w:div w:id="579023575">
      <w:bodyDiv w:val="1"/>
      <w:marLeft w:val="0"/>
      <w:marRight w:val="0"/>
      <w:marTop w:val="0"/>
      <w:marBottom w:val="0"/>
      <w:divBdr>
        <w:top w:val="none" w:sz="0" w:space="0" w:color="auto"/>
        <w:left w:val="none" w:sz="0" w:space="0" w:color="auto"/>
        <w:bottom w:val="none" w:sz="0" w:space="0" w:color="auto"/>
        <w:right w:val="none" w:sz="0" w:space="0" w:color="auto"/>
      </w:divBdr>
    </w:div>
    <w:div w:id="579798537">
      <w:bodyDiv w:val="1"/>
      <w:marLeft w:val="0"/>
      <w:marRight w:val="0"/>
      <w:marTop w:val="0"/>
      <w:marBottom w:val="0"/>
      <w:divBdr>
        <w:top w:val="none" w:sz="0" w:space="0" w:color="auto"/>
        <w:left w:val="none" w:sz="0" w:space="0" w:color="auto"/>
        <w:bottom w:val="none" w:sz="0" w:space="0" w:color="auto"/>
        <w:right w:val="none" w:sz="0" w:space="0" w:color="auto"/>
      </w:divBdr>
    </w:div>
    <w:div w:id="582372091">
      <w:bodyDiv w:val="1"/>
      <w:marLeft w:val="0"/>
      <w:marRight w:val="0"/>
      <w:marTop w:val="0"/>
      <w:marBottom w:val="0"/>
      <w:divBdr>
        <w:top w:val="none" w:sz="0" w:space="0" w:color="auto"/>
        <w:left w:val="none" w:sz="0" w:space="0" w:color="auto"/>
        <w:bottom w:val="none" w:sz="0" w:space="0" w:color="auto"/>
        <w:right w:val="none" w:sz="0" w:space="0" w:color="auto"/>
      </w:divBdr>
    </w:div>
    <w:div w:id="614606536">
      <w:bodyDiv w:val="1"/>
      <w:marLeft w:val="0"/>
      <w:marRight w:val="0"/>
      <w:marTop w:val="0"/>
      <w:marBottom w:val="0"/>
      <w:divBdr>
        <w:top w:val="none" w:sz="0" w:space="0" w:color="auto"/>
        <w:left w:val="none" w:sz="0" w:space="0" w:color="auto"/>
        <w:bottom w:val="none" w:sz="0" w:space="0" w:color="auto"/>
        <w:right w:val="none" w:sz="0" w:space="0" w:color="auto"/>
      </w:divBdr>
    </w:div>
    <w:div w:id="618144612">
      <w:bodyDiv w:val="1"/>
      <w:marLeft w:val="0"/>
      <w:marRight w:val="0"/>
      <w:marTop w:val="0"/>
      <w:marBottom w:val="0"/>
      <w:divBdr>
        <w:top w:val="none" w:sz="0" w:space="0" w:color="auto"/>
        <w:left w:val="none" w:sz="0" w:space="0" w:color="auto"/>
        <w:bottom w:val="none" w:sz="0" w:space="0" w:color="auto"/>
        <w:right w:val="none" w:sz="0" w:space="0" w:color="auto"/>
      </w:divBdr>
    </w:div>
    <w:div w:id="625812028">
      <w:bodyDiv w:val="1"/>
      <w:marLeft w:val="0"/>
      <w:marRight w:val="0"/>
      <w:marTop w:val="0"/>
      <w:marBottom w:val="0"/>
      <w:divBdr>
        <w:top w:val="none" w:sz="0" w:space="0" w:color="auto"/>
        <w:left w:val="none" w:sz="0" w:space="0" w:color="auto"/>
        <w:bottom w:val="none" w:sz="0" w:space="0" w:color="auto"/>
        <w:right w:val="none" w:sz="0" w:space="0" w:color="auto"/>
      </w:divBdr>
    </w:div>
    <w:div w:id="634679556">
      <w:bodyDiv w:val="1"/>
      <w:marLeft w:val="0"/>
      <w:marRight w:val="0"/>
      <w:marTop w:val="0"/>
      <w:marBottom w:val="0"/>
      <w:divBdr>
        <w:top w:val="none" w:sz="0" w:space="0" w:color="auto"/>
        <w:left w:val="none" w:sz="0" w:space="0" w:color="auto"/>
        <w:bottom w:val="none" w:sz="0" w:space="0" w:color="auto"/>
        <w:right w:val="none" w:sz="0" w:space="0" w:color="auto"/>
      </w:divBdr>
    </w:div>
    <w:div w:id="646326996">
      <w:bodyDiv w:val="1"/>
      <w:marLeft w:val="0"/>
      <w:marRight w:val="0"/>
      <w:marTop w:val="0"/>
      <w:marBottom w:val="0"/>
      <w:divBdr>
        <w:top w:val="none" w:sz="0" w:space="0" w:color="auto"/>
        <w:left w:val="none" w:sz="0" w:space="0" w:color="auto"/>
        <w:bottom w:val="none" w:sz="0" w:space="0" w:color="auto"/>
        <w:right w:val="none" w:sz="0" w:space="0" w:color="auto"/>
      </w:divBdr>
    </w:div>
    <w:div w:id="647440226">
      <w:bodyDiv w:val="1"/>
      <w:marLeft w:val="0"/>
      <w:marRight w:val="0"/>
      <w:marTop w:val="0"/>
      <w:marBottom w:val="0"/>
      <w:divBdr>
        <w:top w:val="none" w:sz="0" w:space="0" w:color="auto"/>
        <w:left w:val="none" w:sz="0" w:space="0" w:color="auto"/>
        <w:bottom w:val="none" w:sz="0" w:space="0" w:color="auto"/>
        <w:right w:val="none" w:sz="0" w:space="0" w:color="auto"/>
      </w:divBdr>
    </w:div>
    <w:div w:id="653483922">
      <w:bodyDiv w:val="1"/>
      <w:marLeft w:val="0"/>
      <w:marRight w:val="0"/>
      <w:marTop w:val="0"/>
      <w:marBottom w:val="0"/>
      <w:divBdr>
        <w:top w:val="none" w:sz="0" w:space="0" w:color="auto"/>
        <w:left w:val="none" w:sz="0" w:space="0" w:color="auto"/>
        <w:bottom w:val="none" w:sz="0" w:space="0" w:color="auto"/>
        <w:right w:val="none" w:sz="0" w:space="0" w:color="auto"/>
      </w:divBdr>
    </w:div>
    <w:div w:id="663824213">
      <w:bodyDiv w:val="1"/>
      <w:marLeft w:val="0"/>
      <w:marRight w:val="0"/>
      <w:marTop w:val="0"/>
      <w:marBottom w:val="0"/>
      <w:divBdr>
        <w:top w:val="none" w:sz="0" w:space="0" w:color="auto"/>
        <w:left w:val="none" w:sz="0" w:space="0" w:color="auto"/>
        <w:bottom w:val="none" w:sz="0" w:space="0" w:color="auto"/>
        <w:right w:val="none" w:sz="0" w:space="0" w:color="auto"/>
      </w:divBdr>
    </w:div>
    <w:div w:id="676543717">
      <w:bodyDiv w:val="1"/>
      <w:marLeft w:val="0"/>
      <w:marRight w:val="0"/>
      <w:marTop w:val="0"/>
      <w:marBottom w:val="0"/>
      <w:divBdr>
        <w:top w:val="none" w:sz="0" w:space="0" w:color="auto"/>
        <w:left w:val="none" w:sz="0" w:space="0" w:color="auto"/>
        <w:bottom w:val="none" w:sz="0" w:space="0" w:color="auto"/>
        <w:right w:val="none" w:sz="0" w:space="0" w:color="auto"/>
      </w:divBdr>
    </w:div>
    <w:div w:id="681276618">
      <w:bodyDiv w:val="1"/>
      <w:marLeft w:val="0"/>
      <w:marRight w:val="0"/>
      <w:marTop w:val="0"/>
      <w:marBottom w:val="0"/>
      <w:divBdr>
        <w:top w:val="none" w:sz="0" w:space="0" w:color="auto"/>
        <w:left w:val="none" w:sz="0" w:space="0" w:color="auto"/>
        <w:bottom w:val="none" w:sz="0" w:space="0" w:color="auto"/>
        <w:right w:val="none" w:sz="0" w:space="0" w:color="auto"/>
      </w:divBdr>
    </w:div>
    <w:div w:id="690569675">
      <w:bodyDiv w:val="1"/>
      <w:marLeft w:val="0"/>
      <w:marRight w:val="0"/>
      <w:marTop w:val="0"/>
      <w:marBottom w:val="0"/>
      <w:divBdr>
        <w:top w:val="none" w:sz="0" w:space="0" w:color="auto"/>
        <w:left w:val="none" w:sz="0" w:space="0" w:color="auto"/>
        <w:bottom w:val="none" w:sz="0" w:space="0" w:color="auto"/>
        <w:right w:val="none" w:sz="0" w:space="0" w:color="auto"/>
      </w:divBdr>
    </w:div>
    <w:div w:id="726731009">
      <w:bodyDiv w:val="1"/>
      <w:marLeft w:val="0"/>
      <w:marRight w:val="0"/>
      <w:marTop w:val="0"/>
      <w:marBottom w:val="0"/>
      <w:divBdr>
        <w:top w:val="none" w:sz="0" w:space="0" w:color="auto"/>
        <w:left w:val="none" w:sz="0" w:space="0" w:color="auto"/>
        <w:bottom w:val="none" w:sz="0" w:space="0" w:color="auto"/>
        <w:right w:val="none" w:sz="0" w:space="0" w:color="auto"/>
      </w:divBdr>
    </w:div>
    <w:div w:id="739984093">
      <w:bodyDiv w:val="1"/>
      <w:marLeft w:val="0"/>
      <w:marRight w:val="0"/>
      <w:marTop w:val="0"/>
      <w:marBottom w:val="0"/>
      <w:divBdr>
        <w:top w:val="none" w:sz="0" w:space="0" w:color="auto"/>
        <w:left w:val="none" w:sz="0" w:space="0" w:color="auto"/>
        <w:bottom w:val="none" w:sz="0" w:space="0" w:color="auto"/>
        <w:right w:val="none" w:sz="0" w:space="0" w:color="auto"/>
      </w:divBdr>
    </w:div>
    <w:div w:id="759447157">
      <w:bodyDiv w:val="1"/>
      <w:marLeft w:val="0"/>
      <w:marRight w:val="0"/>
      <w:marTop w:val="0"/>
      <w:marBottom w:val="0"/>
      <w:divBdr>
        <w:top w:val="none" w:sz="0" w:space="0" w:color="auto"/>
        <w:left w:val="none" w:sz="0" w:space="0" w:color="auto"/>
        <w:bottom w:val="none" w:sz="0" w:space="0" w:color="auto"/>
        <w:right w:val="none" w:sz="0" w:space="0" w:color="auto"/>
      </w:divBdr>
    </w:div>
    <w:div w:id="776405951">
      <w:bodyDiv w:val="1"/>
      <w:marLeft w:val="0"/>
      <w:marRight w:val="0"/>
      <w:marTop w:val="0"/>
      <w:marBottom w:val="0"/>
      <w:divBdr>
        <w:top w:val="none" w:sz="0" w:space="0" w:color="auto"/>
        <w:left w:val="none" w:sz="0" w:space="0" w:color="auto"/>
        <w:bottom w:val="none" w:sz="0" w:space="0" w:color="auto"/>
        <w:right w:val="none" w:sz="0" w:space="0" w:color="auto"/>
      </w:divBdr>
    </w:div>
    <w:div w:id="791365056">
      <w:bodyDiv w:val="1"/>
      <w:marLeft w:val="0"/>
      <w:marRight w:val="0"/>
      <w:marTop w:val="0"/>
      <w:marBottom w:val="0"/>
      <w:divBdr>
        <w:top w:val="none" w:sz="0" w:space="0" w:color="auto"/>
        <w:left w:val="none" w:sz="0" w:space="0" w:color="auto"/>
        <w:bottom w:val="none" w:sz="0" w:space="0" w:color="auto"/>
        <w:right w:val="none" w:sz="0" w:space="0" w:color="auto"/>
      </w:divBdr>
    </w:div>
    <w:div w:id="809784732">
      <w:bodyDiv w:val="1"/>
      <w:marLeft w:val="0"/>
      <w:marRight w:val="0"/>
      <w:marTop w:val="0"/>
      <w:marBottom w:val="0"/>
      <w:divBdr>
        <w:top w:val="none" w:sz="0" w:space="0" w:color="auto"/>
        <w:left w:val="none" w:sz="0" w:space="0" w:color="auto"/>
        <w:bottom w:val="none" w:sz="0" w:space="0" w:color="auto"/>
        <w:right w:val="none" w:sz="0" w:space="0" w:color="auto"/>
      </w:divBdr>
    </w:div>
    <w:div w:id="811870875">
      <w:bodyDiv w:val="1"/>
      <w:marLeft w:val="0"/>
      <w:marRight w:val="0"/>
      <w:marTop w:val="0"/>
      <w:marBottom w:val="0"/>
      <w:divBdr>
        <w:top w:val="none" w:sz="0" w:space="0" w:color="auto"/>
        <w:left w:val="none" w:sz="0" w:space="0" w:color="auto"/>
        <w:bottom w:val="none" w:sz="0" w:space="0" w:color="auto"/>
        <w:right w:val="none" w:sz="0" w:space="0" w:color="auto"/>
      </w:divBdr>
    </w:div>
    <w:div w:id="816531969">
      <w:bodyDiv w:val="1"/>
      <w:marLeft w:val="0"/>
      <w:marRight w:val="0"/>
      <w:marTop w:val="0"/>
      <w:marBottom w:val="0"/>
      <w:divBdr>
        <w:top w:val="none" w:sz="0" w:space="0" w:color="auto"/>
        <w:left w:val="none" w:sz="0" w:space="0" w:color="auto"/>
        <w:bottom w:val="none" w:sz="0" w:space="0" w:color="auto"/>
        <w:right w:val="none" w:sz="0" w:space="0" w:color="auto"/>
      </w:divBdr>
    </w:div>
    <w:div w:id="817844898">
      <w:bodyDiv w:val="1"/>
      <w:marLeft w:val="0"/>
      <w:marRight w:val="0"/>
      <w:marTop w:val="0"/>
      <w:marBottom w:val="0"/>
      <w:divBdr>
        <w:top w:val="none" w:sz="0" w:space="0" w:color="auto"/>
        <w:left w:val="none" w:sz="0" w:space="0" w:color="auto"/>
        <w:bottom w:val="none" w:sz="0" w:space="0" w:color="auto"/>
        <w:right w:val="none" w:sz="0" w:space="0" w:color="auto"/>
      </w:divBdr>
    </w:div>
    <w:div w:id="829177654">
      <w:bodyDiv w:val="1"/>
      <w:marLeft w:val="0"/>
      <w:marRight w:val="0"/>
      <w:marTop w:val="0"/>
      <w:marBottom w:val="0"/>
      <w:divBdr>
        <w:top w:val="none" w:sz="0" w:space="0" w:color="auto"/>
        <w:left w:val="none" w:sz="0" w:space="0" w:color="auto"/>
        <w:bottom w:val="none" w:sz="0" w:space="0" w:color="auto"/>
        <w:right w:val="none" w:sz="0" w:space="0" w:color="auto"/>
      </w:divBdr>
    </w:div>
    <w:div w:id="834565791">
      <w:bodyDiv w:val="1"/>
      <w:marLeft w:val="0"/>
      <w:marRight w:val="0"/>
      <w:marTop w:val="0"/>
      <w:marBottom w:val="0"/>
      <w:divBdr>
        <w:top w:val="none" w:sz="0" w:space="0" w:color="auto"/>
        <w:left w:val="none" w:sz="0" w:space="0" w:color="auto"/>
        <w:bottom w:val="none" w:sz="0" w:space="0" w:color="auto"/>
        <w:right w:val="none" w:sz="0" w:space="0" w:color="auto"/>
      </w:divBdr>
    </w:div>
    <w:div w:id="850072265">
      <w:bodyDiv w:val="1"/>
      <w:marLeft w:val="0"/>
      <w:marRight w:val="0"/>
      <w:marTop w:val="0"/>
      <w:marBottom w:val="0"/>
      <w:divBdr>
        <w:top w:val="none" w:sz="0" w:space="0" w:color="auto"/>
        <w:left w:val="none" w:sz="0" w:space="0" w:color="auto"/>
        <w:bottom w:val="none" w:sz="0" w:space="0" w:color="auto"/>
        <w:right w:val="none" w:sz="0" w:space="0" w:color="auto"/>
      </w:divBdr>
    </w:div>
    <w:div w:id="856843286">
      <w:bodyDiv w:val="1"/>
      <w:marLeft w:val="0"/>
      <w:marRight w:val="0"/>
      <w:marTop w:val="0"/>
      <w:marBottom w:val="0"/>
      <w:divBdr>
        <w:top w:val="none" w:sz="0" w:space="0" w:color="auto"/>
        <w:left w:val="none" w:sz="0" w:space="0" w:color="auto"/>
        <w:bottom w:val="none" w:sz="0" w:space="0" w:color="auto"/>
        <w:right w:val="none" w:sz="0" w:space="0" w:color="auto"/>
      </w:divBdr>
    </w:div>
    <w:div w:id="862401983">
      <w:bodyDiv w:val="1"/>
      <w:marLeft w:val="0"/>
      <w:marRight w:val="0"/>
      <w:marTop w:val="0"/>
      <w:marBottom w:val="0"/>
      <w:divBdr>
        <w:top w:val="none" w:sz="0" w:space="0" w:color="auto"/>
        <w:left w:val="none" w:sz="0" w:space="0" w:color="auto"/>
        <w:bottom w:val="none" w:sz="0" w:space="0" w:color="auto"/>
        <w:right w:val="none" w:sz="0" w:space="0" w:color="auto"/>
      </w:divBdr>
    </w:div>
    <w:div w:id="872117528">
      <w:bodyDiv w:val="1"/>
      <w:marLeft w:val="0"/>
      <w:marRight w:val="0"/>
      <w:marTop w:val="0"/>
      <w:marBottom w:val="0"/>
      <w:divBdr>
        <w:top w:val="none" w:sz="0" w:space="0" w:color="auto"/>
        <w:left w:val="none" w:sz="0" w:space="0" w:color="auto"/>
        <w:bottom w:val="none" w:sz="0" w:space="0" w:color="auto"/>
        <w:right w:val="none" w:sz="0" w:space="0" w:color="auto"/>
      </w:divBdr>
    </w:div>
    <w:div w:id="880090087">
      <w:bodyDiv w:val="1"/>
      <w:marLeft w:val="0"/>
      <w:marRight w:val="0"/>
      <w:marTop w:val="0"/>
      <w:marBottom w:val="0"/>
      <w:divBdr>
        <w:top w:val="none" w:sz="0" w:space="0" w:color="auto"/>
        <w:left w:val="none" w:sz="0" w:space="0" w:color="auto"/>
        <w:bottom w:val="none" w:sz="0" w:space="0" w:color="auto"/>
        <w:right w:val="none" w:sz="0" w:space="0" w:color="auto"/>
      </w:divBdr>
    </w:div>
    <w:div w:id="889456367">
      <w:bodyDiv w:val="1"/>
      <w:marLeft w:val="0"/>
      <w:marRight w:val="0"/>
      <w:marTop w:val="0"/>
      <w:marBottom w:val="0"/>
      <w:divBdr>
        <w:top w:val="none" w:sz="0" w:space="0" w:color="auto"/>
        <w:left w:val="none" w:sz="0" w:space="0" w:color="auto"/>
        <w:bottom w:val="none" w:sz="0" w:space="0" w:color="auto"/>
        <w:right w:val="none" w:sz="0" w:space="0" w:color="auto"/>
      </w:divBdr>
    </w:div>
    <w:div w:id="910237087">
      <w:bodyDiv w:val="1"/>
      <w:marLeft w:val="0"/>
      <w:marRight w:val="0"/>
      <w:marTop w:val="0"/>
      <w:marBottom w:val="0"/>
      <w:divBdr>
        <w:top w:val="none" w:sz="0" w:space="0" w:color="auto"/>
        <w:left w:val="none" w:sz="0" w:space="0" w:color="auto"/>
        <w:bottom w:val="none" w:sz="0" w:space="0" w:color="auto"/>
        <w:right w:val="none" w:sz="0" w:space="0" w:color="auto"/>
      </w:divBdr>
    </w:div>
    <w:div w:id="920988217">
      <w:bodyDiv w:val="1"/>
      <w:marLeft w:val="0"/>
      <w:marRight w:val="0"/>
      <w:marTop w:val="0"/>
      <w:marBottom w:val="0"/>
      <w:divBdr>
        <w:top w:val="none" w:sz="0" w:space="0" w:color="auto"/>
        <w:left w:val="none" w:sz="0" w:space="0" w:color="auto"/>
        <w:bottom w:val="none" w:sz="0" w:space="0" w:color="auto"/>
        <w:right w:val="none" w:sz="0" w:space="0" w:color="auto"/>
      </w:divBdr>
    </w:div>
    <w:div w:id="921447143">
      <w:bodyDiv w:val="1"/>
      <w:marLeft w:val="0"/>
      <w:marRight w:val="0"/>
      <w:marTop w:val="0"/>
      <w:marBottom w:val="0"/>
      <w:divBdr>
        <w:top w:val="none" w:sz="0" w:space="0" w:color="auto"/>
        <w:left w:val="none" w:sz="0" w:space="0" w:color="auto"/>
        <w:bottom w:val="none" w:sz="0" w:space="0" w:color="auto"/>
        <w:right w:val="none" w:sz="0" w:space="0" w:color="auto"/>
      </w:divBdr>
    </w:div>
    <w:div w:id="937567031">
      <w:bodyDiv w:val="1"/>
      <w:marLeft w:val="0"/>
      <w:marRight w:val="0"/>
      <w:marTop w:val="0"/>
      <w:marBottom w:val="0"/>
      <w:divBdr>
        <w:top w:val="none" w:sz="0" w:space="0" w:color="auto"/>
        <w:left w:val="none" w:sz="0" w:space="0" w:color="auto"/>
        <w:bottom w:val="none" w:sz="0" w:space="0" w:color="auto"/>
        <w:right w:val="none" w:sz="0" w:space="0" w:color="auto"/>
      </w:divBdr>
    </w:div>
    <w:div w:id="939024303">
      <w:bodyDiv w:val="1"/>
      <w:marLeft w:val="0"/>
      <w:marRight w:val="0"/>
      <w:marTop w:val="0"/>
      <w:marBottom w:val="0"/>
      <w:divBdr>
        <w:top w:val="none" w:sz="0" w:space="0" w:color="auto"/>
        <w:left w:val="none" w:sz="0" w:space="0" w:color="auto"/>
        <w:bottom w:val="none" w:sz="0" w:space="0" w:color="auto"/>
        <w:right w:val="none" w:sz="0" w:space="0" w:color="auto"/>
      </w:divBdr>
    </w:div>
    <w:div w:id="986056874">
      <w:bodyDiv w:val="1"/>
      <w:marLeft w:val="0"/>
      <w:marRight w:val="0"/>
      <w:marTop w:val="0"/>
      <w:marBottom w:val="0"/>
      <w:divBdr>
        <w:top w:val="none" w:sz="0" w:space="0" w:color="auto"/>
        <w:left w:val="none" w:sz="0" w:space="0" w:color="auto"/>
        <w:bottom w:val="none" w:sz="0" w:space="0" w:color="auto"/>
        <w:right w:val="none" w:sz="0" w:space="0" w:color="auto"/>
      </w:divBdr>
    </w:div>
    <w:div w:id="994649018">
      <w:bodyDiv w:val="1"/>
      <w:marLeft w:val="0"/>
      <w:marRight w:val="0"/>
      <w:marTop w:val="0"/>
      <w:marBottom w:val="0"/>
      <w:divBdr>
        <w:top w:val="none" w:sz="0" w:space="0" w:color="auto"/>
        <w:left w:val="none" w:sz="0" w:space="0" w:color="auto"/>
        <w:bottom w:val="none" w:sz="0" w:space="0" w:color="auto"/>
        <w:right w:val="none" w:sz="0" w:space="0" w:color="auto"/>
      </w:divBdr>
    </w:div>
    <w:div w:id="1003363473">
      <w:bodyDiv w:val="1"/>
      <w:marLeft w:val="0"/>
      <w:marRight w:val="0"/>
      <w:marTop w:val="0"/>
      <w:marBottom w:val="0"/>
      <w:divBdr>
        <w:top w:val="none" w:sz="0" w:space="0" w:color="auto"/>
        <w:left w:val="none" w:sz="0" w:space="0" w:color="auto"/>
        <w:bottom w:val="none" w:sz="0" w:space="0" w:color="auto"/>
        <w:right w:val="none" w:sz="0" w:space="0" w:color="auto"/>
      </w:divBdr>
    </w:div>
    <w:div w:id="1013916139">
      <w:bodyDiv w:val="1"/>
      <w:marLeft w:val="0"/>
      <w:marRight w:val="0"/>
      <w:marTop w:val="0"/>
      <w:marBottom w:val="0"/>
      <w:divBdr>
        <w:top w:val="none" w:sz="0" w:space="0" w:color="auto"/>
        <w:left w:val="none" w:sz="0" w:space="0" w:color="auto"/>
        <w:bottom w:val="none" w:sz="0" w:space="0" w:color="auto"/>
        <w:right w:val="none" w:sz="0" w:space="0" w:color="auto"/>
      </w:divBdr>
    </w:div>
    <w:div w:id="1024210037">
      <w:bodyDiv w:val="1"/>
      <w:marLeft w:val="0"/>
      <w:marRight w:val="0"/>
      <w:marTop w:val="0"/>
      <w:marBottom w:val="0"/>
      <w:divBdr>
        <w:top w:val="none" w:sz="0" w:space="0" w:color="auto"/>
        <w:left w:val="none" w:sz="0" w:space="0" w:color="auto"/>
        <w:bottom w:val="none" w:sz="0" w:space="0" w:color="auto"/>
        <w:right w:val="none" w:sz="0" w:space="0" w:color="auto"/>
      </w:divBdr>
    </w:div>
    <w:div w:id="1035277457">
      <w:bodyDiv w:val="1"/>
      <w:marLeft w:val="0"/>
      <w:marRight w:val="0"/>
      <w:marTop w:val="0"/>
      <w:marBottom w:val="0"/>
      <w:divBdr>
        <w:top w:val="none" w:sz="0" w:space="0" w:color="auto"/>
        <w:left w:val="none" w:sz="0" w:space="0" w:color="auto"/>
        <w:bottom w:val="none" w:sz="0" w:space="0" w:color="auto"/>
        <w:right w:val="none" w:sz="0" w:space="0" w:color="auto"/>
      </w:divBdr>
    </w:div>
    <w:div w:id="1043604462">
      <w:bodyDiv w:val="1"/>
      <w:marLeft w:val="0"/>
      <w:marRight w:val="0"/>
      <w:marTop w:val="0"/>
      <w:marBottom w:val="0"/>
      <w:divBdr>
        <w:top w:val="none" w:sz="0" w:space="0" w:color="auto"/>
        <w:left w:val="none" w:sz="0" w:space="0" w:color="auto"/>
        <w:bottom w:val="none" w:sz="0" w:space="0" w:color="auto"/>
        <w:right w:val="none" w:sz="0" w:space="0" w:color="auto"/>
      </w:divBdr>
    </w:div>
    <w:div w:id="1069115652">
      <w:bodyDiv w:val="1"/>
      <w:marLeft w:val="0"/>
      <w:marRight w:val="0"/>
      <w:marTop w:val="0"/>
      <w:marBottom w:val="0"/>
      <w:divBdr>
        <w:top w:val="none" w:sz="0" w:space="0" w:color="auto"/>
        <w:left w:val="none" w:sz="0" w:space="0" w:color="auto"/>
        <w:bottom w:val="none" w:sz="0" w:space="0" w:color="auto"/>
        <w:right w:val="none" w:sz="0" w:space="0" w:color="auto"/>
      </w:divBdr>
    </w:div>
    <w:div w:id="1080904439">
      <w:bodyDiv w:val="1"/>
      <w:marLeft w:val="0"/>
      <w:marRight w:val="0"/>
      <w:marTop w:val="0"/>
      <w:marBottom w:val="0"/>
      <w:divBdr>
        <w:top w:val="none" w:sz="0" w:space="0" w:color="auto"/>
        <w:left w:val="none" w:sz="0" w:space="0" w:color="auto"/>
        <w:bottom w:val="none" w:sz="0" w:space="0" w:color="auto"/>
        <w:right w:val="none" w:sz="0" w:space="0" w:color="auto"/>
      </w:divBdr>
    </w:div>
    <w:div w:id="1147013303">
      <w:bodyDiv w:val="1"/>
      <w:marLeft w:val="0"/>
      <w:marRight w:val="0"/>
      <w:marTop w:val="0"/>
      <w:marBottom w:val="0"/>
      <w:divBdr>
        <w:top w:val="none" w:sz="0" w:space="0" w:color="auto"/>
        <w:left w:val="none" w:sz="0" w:space="0" w:color="auto"/>
        <w:bottom w:val="none" w:sz="0" w:space="0" w:color="auto"/>
        <w:right w:val="none" w:sz="0" w:space="0" w:color="auto"/>
      </w:divBdr>
    </w:div>
    <w:div w:id="1149519466">
      <w:bodyDiv w:val="1"/>
      <w:marLeft w:val="0"/>
      <w:marRight w:val="0"/>
      <w:marTop w:val="0"/>
      <w:marBottom w:val="0"/>
      <w:divBdr>
        <w:top w:val="none" w:sz="0" w:space="0" w:color="auto"/>
        <w:left w:val="none" w:sz="0" w:space="0" w:color="auto"/>
        <w:bottom w:val="none" w:sz="0" w:space="0" w:color="auto"/>
        <w:right w:val="none" w:sz="0" w:space="0" w:color="auto"/>
      </w:divBdr>
    </w:div>
    <w:div w:id="1184586035">
      <w:bodyDiv w:val="1"/>
      <w:marLeft w:val="0"/>
      <w:marRight w:val="0"/>
      <w:marTop w:val="0"/>
      <w:marBottom w:val="0"/>
      <w:divBdr>
        <w:top w:val="none" w:sz="0" w:space="0" w:color="auto"/>
        <w:left w:val="none" w:sz="0" w:space="0" w:color="auto"/>
        <w:bottom w:val="none" w:sz="0" w:space="0" w:color="auto"/>
        <w:right w:val="none" w:sz="0" w:space="0" w:color="auto"/>
      </w:divBdr>
    </w:div>
    <w:div w:id="1185292573">
      <w:bodyDiv w:val="1"/>
      <w:marLeft w:val="0"/>
      <w:marRight w:val="0"/>
      <w:marTop w:val="0"/>
      <w:marBottom w:val="0"/>
      <w:divBdr>
        <w:top w:val="none" w:sz="0" w:space="0" w:color="auto"/>
        <w:left w:val="none" w:sz="0" w:space="0" w:color="auto"/>
        <w:bottom w:val="none" w:sz="0" w:space="0" w:color="auto"/>
        <w:right w:val="none" w:sz="0" w:space="0" w:color="auto"/>
      </w:divBdr>
    </w:div>
    <w:div w:id="1209875691">
      <w:bodyDiv w:val="1"/>
      <w:marLeft w:val="0"/>
      <w:marRight w:val="0"/>
      <w:marTop w:val="0"/>
      <w:marBottom w:val="0"/>
      <w:divBdr>
        <w:top w:val="none" w:sz="0" w:space="0" w:color="auto"/>
        <w:left w:val="none" w:sz="0" w:space="0" w:color="auto"/>
        <w:bottom w:val="none" w:sz="0" w:space="0" w:color="auto"/>
        <w:right w:val="none" w:sz="0" w:space="0" w:color="auto"/>
      </w:divBdr>
    </w:div>
    <w:div w:id="1211380420">
      <w:bodyDiv w:val="1"/>
      <w:marLeft w:val="0"/>
      <w:marRight w:val="0"/>
      <w:marTop w:val="0"/>
      <w:marBottom w:val="0"/>
      <w:divBdr>
        <w:top w:val="none" w:sz="0" w:space="0" w:color="auto"/>
        <w:left w:val="none" w:sz="0" w:space="0" w:color="auto"/>
        <w:bottom w:val="none" w:sz="0" w:space="0" w:color="auto"/>
        <w:right w:val="none" w:sz="0" w:space="0" w:color="auto"/>
      </w:divBdr>
    </w:div>
    <w:div w:id="1212614056">
      <w:bodyDiv w:val="1"/>
      <w:marLeft w:val="0"/>
      <w:marRight w:val="0"/>
      <w:marTop w:val="0"/>
      <w:marBottom w:val="0"/>
      <w:divBdr>
        <w:top w:val="none" w:sz="0" w:space="0" w:color="auto"/>
        <w:left w:val="none" w:sz="0" w:space="0" w:color="auto"/>
        <w:bottom w:val="none" w:sz="0" w:space="0" w:color="auto"/>
        <w:right w:val="none" w:sz="0" w:space="0" w:color="auto"/>
      </w:divBdr>
    </w:div>
    <w:div w:id="1212615738">
      <w:bodyDiv w:val="1"/>
      <w:marLeft w:val="0"/>
      <w:marRight w:val="0"/>
      <w:marTop w:val="0"/>
      <w:marBottom w:val="0"/>
      <w:divBdr>
        <w:top w:val="none" w:sz="0" w:space="0" w:color="auto"/>
        <w:left w:val="none" w:sz="0" w:space="0" w:color="auto"/>
        <w:bottom w:val="none" w:sz="0" w:space="0" w:color="auto"/>
        <w:right w:val="none" w:sz="0" w:space="0" w:color="auto"/>
      </w:divBdr>
    </w:div>
    <w:div w:id="1229878535">
      <w:bodyDiv w:val="1"/>
      <w:marLeft w:val="0"/>
      <w:marRight w:val="0"/>
      <w:marTop w:val="0"/>
      <w:marBottom w:val="0"/>
      <w:divBdr>
        <w:top w:val="none" w:sz="0" w:space="0" w:color="auto"/>
        <w:left w:val="none" w:sz="0" w:space="0" w:color="auto"/>
        <w:bottom w:val="none" w:sz="0" w:space="0" w:color="auto"/>
        <w:right w:val="none" w:sz="0" w:space="0" w:color="auto"/>
      </w:divBdr>
    </w:div>
    <w:div w:id="1230850014">
      <w:bodyDiv w:val="1"/>
      <w:marLeft w:val="0"/>
      <w:marRight w:val="0"/>
      <w:marTop w:val="0"/>
      <w:marBottom w:val="0"/>
      <w:divBdr>
        <w:top w:val="none" w:sz="0" w:space="0" w:color="auto"/>
        <w:left w:val="none" w:sz="0" w:space="0" w:color="auto"/>
        <w:bottom w:val="none" w:sz="0" w:space="0" w:color="auto"/>
        <w:right w:val="none" w:sz="0" w:space="0" w:color="auto"/>
      </w:divBdr>
    </w:div>
    <w:div w:id="1236816720">
      <w:bodyDiv w:val="1"/>
      <w:marLeft w:val="0"/>
      <w:marRight w:val="0"/>
      <w:marTop w:val="0"/>
      <w:marBottom w:val="0"/>
      <w:divBdr>
        <w:top w:val="none" w:sz="0" w:space="0" w:color="auto"/>
        <w:left w:val="none" w:sz="0" w:space="0" w:color="auto"/>
        <w:bottom w:val="none" w:sz="0" w:space="0" w:color="auto"/>
        <w:right w:val="none" w:sz="0" w:space="0" w:color="auto"/>
      </w:divBdr>
    </w:div>
    <w:div w:id="1240869451">
      <w:bodyDiv w:val="1"/>
      <w:marLeft w:val="0"/>
      <w:marRight w:val="0"/>
      <w:marTop w:val="0"/>
      <w:marBottom w:val="0"/>
      <w:divBdr>
        <w:top w:val="none" w:sz="0" w:space="0" w:color="auto"/>
        <w:left w:val="none" w:sz="0" w:space="0" w:color="auto"/>
        <w:bottom w:val="none" w:sz="0" w:space="0" w:color="auto"/>
        <w:right w:val="none" w:sz="0" w:space="0" w:color="auto"/>
      </w:divBdr>
    </w:div>
    <w:div w:id="1283656517">
      <w:bodyDiv w:val="1"/>
      <w:marLeft w:val="0"/>
      <w:marRight w:val="0"/>
      <w:marTop w:val="0"/>
      <w:marBottom w:val="0"/>
      <w:divBdr>
        <w:top w:val="none" w:sz="0" w:space="0" w:color="auto"/>
        <w:left w:val="none" w:sz="0" w:space="0" w:color="auto"/>
        <w:bottom w:val="none" w:sz="0" w:space="0" w:color="auto"/>
        <w:right w:val="none" w:sz="0" w:space="0" w:color="auto"/>
      </w:divBdr>
    </w:div>
    <w:div w:id="1284072776">
      <w:bodyDiv w:val="1"/>
      <w:marLeft w:val="0"/>
      <w:marRight w:val="0"/>
      <w:marTop w:val="0"/>
      <w:marBottom w:val="0"/>
      <w:divBdr>
        <w:top w:val="none" w:sz="0" w:space="0" w:color="auto"/>
        <w:left w:val="none" w:sz="0" w:space="0" w:color="auto"/>
        <w:bottom w:val="none" w:sz="0" w:space="0" w:color="auto"/>
        <w:right w:val="none" w:sz="0" w:space="0" w:color="auto"/>
      </w:divBdr>
    </w:div>
    <w:div w:id="1304890471">
      <w:bodyDiv w:val="1"/>
      <w:marLeft w:val="0"/>
      <w:marRight w:val="0"/>
      <w:marTop w:val="0"/>
      <w:marBottom w:val="0"/>
      <w:divBdr>
        <w:top w:val="none" w:sz="0" w:space="0" w:color="auto"/>
        <w:left w:val="none" w:sz="0" w:space="0" w:color="auto"/>
        <w:bottom w:val="none" w:sz="0" w:space="0" w:color="auto"/>
        <w:right w:val="none" w:sz="0" w:space="0" w:color="auto"/>
      </w:divBdr>
    </w:div>
    <w:div w:id="1315597742">
      <w:bodyDiv w:val="1"/>
      <w:marLeft w:val="0"/>
      <w:marRight w:val="0"/>
      <w:marTop w:val="0"/>
      <w:marBottom w:val="0"/>
      <w:divBdr>
        <w:top w:val="none" w:sz="0" w:space="0" w:color="auto"/>
        <w:left w:val="none" w:sz="0" w:space="0" w:color="auto"/>
        <w:bottom w:val="none" w:sz="0" w:space="0" w:color="auto"/>
        <w:right w:val="none" w:sz="0" w:space="0" w:color="auto"/>
      </w:divBdr>
    </w:div>
    <w:div w:id="1327050069">
      <w:bodyDiv w:val="1"/>
      <w:marLeft w:val="0"/>
      <w:marRight w:val="0"/>
      <w:marTop w:val="0"/>
      <w:marBottom w:val="0"/>
      <w:divBdr>
        <w:top w:val="none" w:sz="0" w:space="0" w:color="auto"/>
        <w:left w:val="none" w:sz="0" w:space="0" w:color="auto"/>
        <w:bottom w:val="none" w:sz="0" w:space="0" w:color="auto"/>
        <w:right w:val="none" w:sz="0" w:space="0" w:color="auto"/>
      </w:divBdr>
    </w:div>
    <w:div w:id="1327128073">
      <w:bodyDiv w:val="1"/>
      <w:marLeft w:val="0"/>
      <w:marRight w:val="0"/>
      <w:marTop w:val="0"/>
      <w:marBottom w:val="0"/>
      <w:divBdr>
        <w:top w:val="none" w:sz="0" w:space="0" w:color="auto"/>
        <w:left w:val="none" w:sz="0" w:space="0" w:color="auto"/>
        <w:bottom w:val="none" w:sz="0" w:space="0" w:color="auto"/>
        <w:right w:val="none" w:sz="0" w:space="0" w:color="auto"/>
      </w:divBdr>
    </w:div>
    <w:div w:id="1329599228">
      <w:bodyDiv w:val="1"/>
      <w:marLeft w:val="0"/>
      <w:marRight w:val="0"/>
      <w:marTop w:val="0"/>
      <w:marBottom w:val="0"/>
      <w:divBdr>
        <w:top w:val="none" w:sz="0" w:space="0" w:color="auto"/>
        <w:left w:val="none" w:sz="0" w:space="0" w:color="auto"/>
        <w:bottom w:val="none" w:sz="0" w:space="0" w:color="auto"/>
        <w:right w:val="none" w:sz="0" w:space="0" w:color="auto"/>
      </w:divBdr>
    </w:div>
    <w:div w:id="1340738307">
      <w:bodyDiv w:val="1"/>
      <w:marLeft w:val="0"/>
      <w:marRight w:val="0"/>
      <w:marTop w:val="0"/>
      <w:marBottom w:val="0"/>
      <w:divBdr>
        <w:top w:val="none" w:sz="0" w:space="0" w:color="auto"/>
        <w:left w:val="none" w:sz="0" w:space="0" w:color="auto"/>
        <w:bottom w:val="none" w:sz="0" w:space="0" w:color="auto"/>
        <w:right w:val="none" w:sz="0" w:space="0" w:color="auto"/>
      </w:divBdr>
    </w:div>
    <w:div w:id="1342467952">
      <w:bodyDiv w:val="1"/>
      <w:marLeft w:val="0"/>
      <w:marRight w:val="0"/>
      <w:marTop w:val="0"/>
      <w:marBottom w:val="0"/>
      <w:divBdr>
        <w:top w:val="none" w:sz="0" w:space="0" w:color="auto"/>
        <w:left w:val="none" w:sz="0" w:space="0" w:color="auto"/>
        <w:bottom w:val="none" w:sz="0" w:space="0" w:color="auto"/>
        <w:right w:val="none" w:sz="0" w:space="0" w:color="auto"/>
      </w:divBdr>
    </w:div>
    <w:div w:id="1355883555">
      <w:bodyDiv w:val="1"/>
      <w:marLeft w:val="0"/>
      <w:marRight w:val="0"/>
      <w:marTop w:val="0"/>
      <w:marBottom w:val="0"/>
      <w:divBdr>
        <w:top w:val="none" w:sz="0" w:space="0" w:color="auto"/>
        <w:left w:val="none" w:sz="0" w:space="0" w:color="auto"/>
        <w:bottom w:val="none" w:sz="0" w:space="0" w:color="auto"/>
        <w:right w:val="none" w:sz="0" w:space="0" w:color="auto"/>
      </w:divBdr>
    </w:div>
    <w:div w:id="1387025501">
      <w:bodyDiv w:val="1"/>
      <w:marLeft w:val="0"/>
      <w:marRight w:val="0"/>
      <w:marTop w:val="0"/>
      <w:marBottom w:val="0"/>
      <w:divBdr>
        <w:top w:val="none" w:sz="0" w:space="0" w:color="auto"/>
        <w:left w:val="none" w:sz="0" w:space="0" w:color="auto"/>
        <w:bottom w:val="none" w:sz="0" w:space="0" w:color="auto"/>
        <w:right w:val="none" w:sz="0" w:space="0" w:color="auto"/>
      </w:divBdr>
    </w:div>
    <w:div w:id="1387725273">
      <w:bodyDiv w:val="1"/>
      <w:marLeft w:val="0"/>
      <w:marRight w:val="0"/>
      <w:marTop w:val="0"/>
      <w:marBottom w:val="0"/>
      <w:divBdr>
        <w:top w:val="none" w:sz="0" w:space="0" w:color="auto"/>
        <w:left w:val="none" w:sz="0" w:space="0" w:color="auto"/>
        <w:bottom w:val="none" w:sz="0" w:space="0" w:color="auto"/>
        <w:right w:val="none" w:sz="0" w:space="0" w:color="auto"/>
      </w:divBdr>
    </w:div>
    <w:div w:id="1392538630">
      <w:bodyDiv w:val="1"/>
      <w:marLeft w:val="0"/>
      <w:marRight w:val="0"/>
      <w:marTop w:val="0"/>
      <w:marBottom w:val="0"/>
      <w:divBdr>
        <w:top w:val="none" w:sz="0" w:space="0" w:color="auto"/>
        <w:left w:val="none" w:sz="0" w:space="0" w:color="auto"/>
        <w:bottom w:val="none" w:sz="0" w:space="0" w:color="auto"/>
        <w:right w:val="none" w:sz="0" w:space="0" w:color="auto"/>
      </w:divBdr>
    </w:div>
    <w:div w:id="1399792525">
      <w:bodyDiv w:val="1"/>
      <w:marLeft w:val="0"/>
      <w:marRight w:val="0"/>
      <w:marTop w:val="0"/>
      <w:marBottom w:val="0"/>
      <w:divBdr>
        <w:top w:val="none" w:sz="0" w:space="0" w:color="auto"/>
        <w:left w:val="none" w:sz="0" w:space="0" w:color="auto"/>
        <w:bottom w:val="none" w:sz="0" w:space="0" w:color="auto"/>
        <w:right w:val="none" w:sz="0" w:space="0" w:color="auto"/>
      </w:divBdr>
    </w:div>
    <w:div w:id="1434471602">
      <w:bodyDiv w:val="1"/>
      <w:marLeft w:val="0"/>
      <w:marRight w:val="0"/>
      <w:marTop w:val="0"/>
      <w:marBottom w:val="0"/>
      <w:divBdr>
        <w:top w:val="none" w:sz="0" w:space="0" w:color="auto"/>
        <w:left w:val="none" w:sz="0" w:space="0" w:color="auto"/>
        <w:bottom w:val="none" w:sz="0" w:space="0" w:color="auto"/>
        <w:right w:val="none" w:sz="0" w:space="0" w:color="auto"/>
      </w:divBdr>
    </w:div>
    <w:div w:id="1434471821">
      <w:bodyDiv w:val="1"/>
      <w:marLeft w:val="0"/>
      <w:marRight w:val="0"/>
      <w:marTop w:val="0"/>
      <w:marBottom w:val="0"/>
      <w:divBdr>
        <w:top w:val="none" w:sz="0" w:space="0" w:color="auto"/>
        <w:left w:val="none" w:sz="0" w:space="0" w:color="auto"/>
        <w:bottom w:val="none" w:sz="0" w:space="0" w:color="auto"/>
        <w:right w:val="none" w:sz="0" w:space="0" w:color="auto"/>
      </w:divBdr>
    </w:div>
    <w:div w:id="1442069067">
      <w:bodyDiv w:val="1"/>
      <w:marLeft w:val="0"/>
      <w:marRight w:val="0"/>
      <w:marTop w:val="0"/>
      <w:marBottom w:val="0"/>
      <w:divBdr>
        <w:top w:val="none" w:sz="0" w:space="0" w:color="auto"/>
        <w:left w:val="none" w:sz="0" w:space="0" w:color="auto"/>
        <w:bottom w:val="none" w:sz="0" w:space="0" w:color="auto"/>
        <w:right w:val="none" w:sz="0" w:space="0" w:color="auto"/>
      </w:divBdr>
    </w:div>
    <w:div w:id="1445267917">
      <w:bodyDiv w:val="1"/>
      <w:marLeft w:val="0"/>
      <w:marRight w:val="0"/>
      <w:marTop w:val="0"/>
      <w:marBottom w:val="0"/>
      <w:divBdr>
        <w:top w:val="none" w:sz="0" w:space="0" w:color="auto"/>
        <w:left w:val="none" w:sz="0" w:space="0" w:color="auto"/>
        <w:bottom w:val="none" w:sz="0" w:space="0" w:color="auto"/>
        <w:right w:val="none" w:sz="0" w:space="0" w:color="auto"/>
      </w:divBdr>
    </w:div>
    <w:div w:id="1461680981">
      <w:bodyDiv w:val="1"/>
      <w:marLeft w:val="0"/>
      <w:marRight w:val="0"/>
      <w:marTop w:val="0"/>
      <w:marBottom w:val="0"/>
      <w:divBdr>
        <w:top w:val="none" w:sz="0" w:space="0" w:color="auto"/>
        <w:left w:val="none" w:sz="0" w:space="0" w:color="auto"/>
        <w:bottom w:val="none" w:sz="0" w:space="0" w:color="auto"/>
        <w:right w:val="none" w:sz="0" w:space="0" w:color="auto"/>
      </w:divBdr>
    </w:div>
    <w:div w:id="1482308703">
      <w:bodyDiv w:val="1"/>
      <w:marLeft w:val="0"/>
      <w:marRight w:val="0"/>
      <w:marTop w:val="0"/>
      <w:marBottom w:val="0"/>
      <w:divBdr>
        <w:top w:val="none" w:sz="0" w:space="0" w:color="auto"/>
        <w:left w:val="none" w:sz="0" w:space="0" w:color="auto"/>
        <w:bottom w:val="none" w:sz="0" w:space="0" w:color="auto"/>
        <w:right w:val="none" w:sz="0" w:space="0" w:color="auto"/>
      </w:divBdr>
    </w:div>
    <w:div w:id="1491216220">
      <w:bodyDiv w:val="1"/>
      <w:marLeft w:val="0"/>
      <w:marRight w:val="0"/>
      <w:marTop w:val="0"/>
      <w:marBottom w:val="0"/>
      <w:divBdr>
        <w:top w:val="none" w:sz="0" w:space="0" w:color="auto"/>
        <w:left w:val="none" w:sz="0" w:space="0" w:color="auto"/>
        <w:bottom w:val="none" w:sz="0" w:space="0" w:color="auto"/>
        <w:right w:val="none" w:sz="0" w:space="0" w:color="auto"/>
      </w:divBdr>
    </w:div>
    <w:div w:id="1522737724">
      <w:bodyDiv w:val="1"/>
      <w:marLeft w:val="0"/>
      <w:marRight w:val="0"/>
      <w:marTop w:val="0"/>
      <w:marBottom w:val="0"/>
      <w:divBdr>
        <w:top w:val="none" w:sz="0" w:space="0" w:color="auto"/>
        <w:left w:val="none" w:sz="0" w:space="0" w:color="auto"/>
        <w:bottom w:val="none" w:sz="0" w:space="0" w:color="auto"/>
        <w:right w:val="none" w:sz="0" w:space="0" w:color="auto"/>
      </w:divBdr>
    </w:div>
    <w:div w:id="1524323870">
      <w:bodyDiv w:val="1"/>
      <w:marLeft w:val="0"/>
      <w:marRight w:val="0"/>
      <w:marTop w:val="0"/>
      <w:marBottom w:val="0"/>
      <w:divBdr>
        <w:top w:val="none" w:sz="0" w:space="0" w:color="auto"/>
        <w:left w:val="none" w:sz="0" w:space="0" w:color="auto"/>
        <w:bottom w:val="none" w:sz="0" w:space="0" w:color="auto"/>
        <w:right w:val="none" w:sz="0" w:space="0" w:color="auto"/>
      </w:divBdr>
    </w:div>
    <w:div w:id="1526284405">
      <w:bodyDiv w:val="1"/>
      <w:marLeft w:val="0"/>
      <w:marRight w:val="0"/>
      <w:marTop w:val="0"/>
      <w:marBottom w:val="0"/>
      <w:divBdr>
        <w:top w:val="none" w:sz="0" w:space="0" w:color="auto"/>
        <w:left w:val="none" w:sz="0" w:space="0" w:color="auto"/>
        <w:bottom w:val="none" w:sz="0" w:space="0" w:color="auto"/>
        <w:right w:val="none" w:sz="0" w:space="0" w:color="auto"/>
      </w:divBdr>
    </w:div>
    <w:div w:id="1544293473">
      <w:bodyDiv w:val="1"/>
      <w:marLeft w:val="0"/>
      <w:marRight w:val="0"/>
      <w:marTop w:val="0"/>
      <w:marBottom w:val="0"/>
      <w:divBdr>
        <w:top w:val="none" w:sz="0" w:space="0" w:color="auto"/>
        <w:left w:val="none" w:sz="0" w:space="0" w:color="auto"/>
        <w:bottom w:val="none" w:sz="0" w:space="0" w:color="auto"/>
        <w:right w:val="none" w:sz="0" w:space="0" w:color="auto"/>
      </w:divBdr>
    </w:div>
    <w:div w:id="1557009895">
      <w:bodyDiv w:val="1"/>
      <w:marLeft w:val="0"/>
      <w:marRight w:val="0"/>
      <w:marTop w:val="0"/>
      <w:marBottom w:val="0"/>
      <w:divBdr>
        <w:top w:val="none" w:sz="0" w:space="0" w:color="auto"/>
        <w:left w:val="none" w:sz="0" w:space="0" w:color="auto"/>
        <w:bottom w:val="none" w:sz="0" w:space="0" w:color="auto"/>
        <w:right w:val="none" w:sz="0" w:space="0" w:color="auto"/>
      </w:divBdr>
    </w:div>
    <w:div w:id="1563637613">
      <w:bodyDiv w:val="1"/>
      <w:marLeft w:val="0"/>
      <w:marRight w:val="0"/>
      <w:marTop w:val="0"/>
      <w:marBottom w:val="0"/>
      <w:divBdr>
        <w:top w:val="none" w:sz="0" w:space="0" w:color="auto"/>
        <w:left w:val="none" w:sz="0" w:space="0" w:color="auto"/>
        <w:bottom w:val="none" w:sz="0" w:space="0" w:color="auto"/>
        <w:right w:val="none" w:sz="0" w:space="0" w:color="auto"/>
      </w:divBdr>
    </w:div>
    <w:div w:id="1590196461">
      <w:bodyDiv w:val="1"/>
      <w:marLeft w:val="0"/>
      <w:marRight w:val="0"/>
      <w:marTop w:val="0"/>
      <w:marBottom w:val="0"/>
      <w:divBdr>
        <w:top w:val="none" w:sz="0" w:space="0" w:color="auto"/>
        <w:left w:val="none" w:sz="0" w:space="0" w:color="auto"/>
        <w:bottom w:val="none" w:sz="0" w:space="0" w:color="auto"/>
        <w:right w:val="none" w:sz="0" w:space="0" w:color="auto"/>
      </w:divBdr>
    </w:div>
    <w:div w:id="1597858002">
      <w:bodyDiv w:val="1"/>
      <w:marLeft w:val="0"/>
      <w:marRight w:val="0"/>
      <w:marTop w:val="0"/>
      <w:marBottom w:val="0"/>
      <w:divBdr>
        <w:top w:val="none" w:sz="0" w:space="0" w:color="auto"/>
        <w:left w:val="none" w:sz="0" w:space="0" w:color="auto"/>
        <w:bottom w:val="none" w:sz="0" w:space="0" w:color="auto"/>
        <w:right w:val="none" w:sz="0" w:space="0" w:color="auto"/>
      </w:divBdr>
    </w:div>
    <w:div w:id="1614021630">
      <w:bodyDiv w:val="1"/>
      <w:marLeft w:val="0"/>
      <w:marRight w:val="0"/>
      <w:marTop w:val="0"/>
      <w:marBottom w:val="0"/>
      <w:divBdr>
        <w:top w:val="none" w:sz="0" w:space="0" w:color="auto"/>
        <w:left w:val="none" w:sz="0" w:space="0" w:color="auto"/>
        <w:bottom w:val="none" w:sz="0" w:space="0" w:color="auto"/>
        <w:right w:val="none" w:sz="0" w:space="0" w:color="auto"/>
      </w:divBdr>
    </w:div>
    <w:div w:id="1635482613">
      <w:bodyDiv w:val="1"/>
      <w:marLeft w:val="0"/>
      <w:marRight w:val="0"/>
      <w:marTop w:val="0"/>
      <w:marBottom w:val="0"/>
      <w:divBdr>
        <w:top w:val="none" w:sz="0" w:space="0" w:color="auto"/>
        <w:left w:val="none" w:sz="0" w:space="0" w:color="auto"/>
        <w:bottom w:val="none" w:sz="0" w:space="0" w:color="auto"/>
        <w:right w:val="none" w:sz="0" w:space="0" w:color="auto"/>
      </w:divBdr>
    </w:div>
    <w:div w:id="1640040244">
      <w:bodyDiv w:val="1"/>
      <w:marLeft w:val="0"/>
      <w:marRight w:val="0"/>
      <w:marTop w:val="0"/>
      <w:marBottom w:val="0"/>
      <w:divBdr>
        <w:top w:val="none" w:sz="0" w:space="0" w:color="auto"/>
        <w:left w:val="none" w:sz="0" w:space="0" w:color="auto"/>
        <w:bottom w:val="none" w:sz="0" w:space="0" w:color="auto"/>
        <w:right w:val="none" w:sz="0" w:space="0" w:color="auto"/>
      </w:divBdr>
    </w:div>
    <w:div w:id="1646617585">
      <w:bodyDiv w:val="1"/>
      <w:marLeft w:val="0"/>
      <w:marRight w:val="0"/>
      <w:marTop w:val="0"/>
      <w:marBottom w:val="0"/>
      <w:divBdr>
        <w:top w:val="none" w:sz="0" w:space="0" w:color="auto"/>
        <w:left w:val="none" w:sz="0" w:space="0" w:color="auto"/>
        <w:bottom w:val="none" w:sz="0" w:space="0" w:color="auto"/>
        <w:right w:val="none" w:sz="0" w:space="0" w:color="auto"/>
      </w:divBdr>
    </w:div>
    <w:div w:id="1648588991">
      <w:bodyDiv w:val="1"/>
      <w:marLeft w:val="0"/>
      <w:marRight w:val="0"/>
      <w:marTop w:val="0"/>
      <w:marBottom w:val="0"/>
      <w:divBdr>
        <w:top w:val="none" w:sz="0" w:space="0" w:color="auto"/>
        <w:left w:val="none" w:sz="0" w:space="0" w:color="auto"/>
        <w:bottom w:val="none" w:sz="0" w:space="0" w:color="auto"/>
        <w:right w:val="none" w:sz="0" w:space="0" w:color="auto"/>
      </w:divBdr>
    </w:div>
    <w:div w:id="1667634354">
      <w:bodyDiv w:val="1"/>
      <w:marLeft w:val="0"/>
      <w:marRight w:val="0"/>
      <w:marTop w:val="0"/>
      <w:marBottom w:val="0"/>
      <w:divBdr>
        <w:top w:val="none" w:sz="0" w:space="0" w:color="auto"/>
        <w:left w:val="none" w:sz="0" w:space="0" w:color="auto"/>
        <w:bottom w:val="none" w:sz="0" w:space="0" w:color="auto"/>
        <w:right w:val="none" w:sz="0" w:space="0" w:color="auto"/>
      </w:divBdr>
    </w:div>
    <w:div w:id="1669745219">
      <w:bodyDiv w:val="1"/>
      <w:marLeft w:val="0"/>
      <w:marRight w:val="0"/>
      <w:marTop w:val="0"/>
      <w:marBottom w:val="0"/>
      <w:divBdr>
        <w:top w:val="none" w:sz="0" w:space="0" w:color="auto"/>
        <w:left w:val="none" w:sz="0" w:space="0" w:color="auto"/>
        <w:bottom w:val="none" w:sz="0" w:space="0" w:color="auto"/>
        <w:right w:val="none" w:sz="0" w:space="0" w:color="auto"/>
      </w:divBdr>
    </w:div>
    <w:div w:id="1688212235">
      <w:bodyDiv w:val="1"/>
      <w:marLeft w:val="0"/>
      <w:marRight w:val="0"/>
      <w:marTop w:val="0"/>
      <w:marBottom w:val="0"/>
      <w:divBdr>
        <w:top w:val="none" w:sz="0" w:space="0" w:color="auto"/>
        <w:left w:val="none" w:sz="0" w:space="0" w:color="auto"/>
        <w:bottom w:val="none" w:sz="0" w:space="0" w:color="auto"/>
        <w:right w:val="none" w:sz="0" w:space="0" w:color="auto"/>
      </w:divBdr>
    </w:div>
    <w:div w:id="1694112760">
      <w:bodyDiv w:val="1"/>
      <w:marLeft w:val="0"/>
      <w:marRight w:val="0"/>
      <w:marTop w:val="0"/>
      <w:marBottom w:val="0"/>
      <w:divBdr>
        <w:top w:val="none" w:sz="0" w:space="0" w:color="auto"/>
        <w:left w:val="none" w:sz="0" w:space="0" w:color="auto"/>
        <w:bottom w:val="none" w:sz="0" w:space="0" w:color="auto"/>
        <w:right w:val="none" w:sz="0" w:space="0" w:color="auto"/>
      </w:divBdr>
    </w:div>
    <w:div w:id="1706060729">
      <w:bodyDiv w:val="1"/>
      <w:marLeft w:val="0"/>
      <w:marRight w:val="0"/>
      <w:marTop w:val="0"/>
      <w:marBottom w:val="0"/>
      <w:divBdr>
        <w:top w:val="none" w:sz="0" w:space="0" w:color="auto"/>
        <w:left w:val="none" w:sz="0" w:space="0" w:color="auto"/>
        <w:bottom w:val="none" w:sz="0" w:space="0" w:color="auto"/>
        <w:right w:val="none" w:sz="0" w:space="0" w:color="auto"/>
      </w:divBdr>
    </w:div>
    <w:div w:id="1738354966">
      <w:bodyDiv w:val="1"/>
      <w:marLeft w:val="0"/>
      <w:marRight w:val="0"/>
      <w:marTop w:val="0"/>
      <w:marBottom w:val="0"/>
      <w:divBdr>
        <w:top w:val="none" w:sz="0" w:space="0" w:color="auto"/>
        <w:left w:val="none" w:sz="0" w:space="0" w:color="auto"/>
        <w:bottom w:val="none" w:sz="0" w:space="0" w:color="auto"/>
        <w:right w:val="none" w:sz="0" w:space="0" w:color="auto"/>
      </w:divBdr>
    </w:div>
    <w:div w:id="1756172525">
      <w:bodyDiv w:val="1"/>
      <w:marLeft w:val="0"/>
      <w:marRight w:val="0"/>
      <w:marTop w:val="0"/>
      <w:marBottom w:val="0"/>
      <w:divBdr>
        <w:top w:val="none" w:sz="0" w:space="0" w:color="auto"/>
        <w:left w:val="none" w:sz="0" w:space="0" w:color="auto"/>
        <w:bottom w:val="none" w:sz="0" w:space="0" w:color="auto"/>
        <w:right w:val="none" w:sz="0" w:space="0" w:color="auto"/>
      </w:divBdr>
    </w:div>
    <w:div w:id="1766225256">
      <w:bodyDiv w:val="1"/>
      <w:marLeft w:val="0"/>
      <w:marRight w:val="0"/>
      <w:marTop w:val="0"/>
      <w:marBottom w:val="0"/>
      <w:divBdr>
        <w:top w:val="none" w:sz="0" w:space="0" w:color="auto"/>
        <w:left w:val="none" w:sz="0" w:space="0" w:color="auto"/>
        <w:bottom w:val="none" w:sz="0" w:space="0" w:color="auto"/>
        <w:right w:val="none" w:sz="0" w:space="0" w:color="auto"/>
      </w:divBdr>
    </w:div>
    <w:div w:id="1776943615">
      <w:bodyDiv w:val="1"/>
      <w:marLeft w:val="0"/>
      <w:marRight w:val="0"/>
      <w:marTop w:val="0"/>
      <w:marBottom w:val="0"/>
      <w:divBdr>
        <w:top w:val="none" w:sz="0" w:space="0" w:color="auto"/>
        <w:left w:val="none" w:sz="0" w:space="0" w:color="auto"/>
        <w:bottom w:val="none" w:sz="0" w:space="0" w:color="auto"/>
        <w:right w:val="none" w:sz="0" w:space="0" w:color="auto"/>
      </w:divBdr>
    </w:div>
    <w:div w:id="1780948318">
      <w:bodyDiv w:val="1"/>
      <w:marLeft w:val="0"/>
      <w:marRight w:val="0"/>
      <w:marTop w:val="0"/>
      <w:marBottom w:val="0"/>
      <w:divBdr>
        <w:top w:val="none" w:sz="0" w:space="0" w:color="auto"/>
        <w:left w:val="none" w:sz="0" w:space="0" w:color="auto"/>
        <w:bottom w:val="none" w:sz="0" w:space="0" w:color="auto"/>
        <w:right w:val="none" w:sz="0" w:space="0" w:color="auto"/>
      </w:divBdr>
    </w:div>
    <w:div w:id="1815483943">
      <w:bodyDiv w:val="1"/>
      <w:marLeft w:val="0"/>
      <w:marRight w:val="0"/>
      <w:marTop w:val="0"/>
      <w:marBottom w:val="0"/>
      <w:divBdr>
        <w:top w:val="none" w:sz="0" w:space="0" w:color="auto"/>
        <w:left w:val="none" w:sz="0" w:space="0" w:color="auto"/>
        <w:bottom w:val="none" w:sz="0" w:space="0" w:color="auto"/>
        <w:right w:val="none" w:sz="0" w:space="0" w:color="auto"/>
      </w:divBdr>
    </w:div>
    <w:div w:id="1817188841">
      <w:bodyDiv w:val="1"/>
      <w:marLeft w:val="0"/>
      <w:marRight w:val="0"/>
      <w:marTop w:val="0"/>
      <w:marBottom w:val="0"/>
      <w:divBdr>
        <w:top w:val="none" w:sz="0" w:space="0" w:color="auto"/>
        <w:left w:val="none" w:sz="0" w:space="0" w:color="auto"/>
        <w:bottom w:val="none" w:sz="0" w:space="0" w:color="auto"/>
        <w:right w:val="none" w:sz="0" w:space="0" w:color="auto"/>
      </w:divBdr>
    </w:div>
    <w:div w:id="1827279023">
      <w:bodyDiv w:val="1"/>
      <w:marLeft w:val="0"/>
      <w:marRight w:val="0"/>
      <w:marTop w:val="0"/>
      <w:marBottom w:val="0"/>
      <w:divBdr>
        <w:top w:val="none" w:sz="0" w:space="0" w:color="auto"/>
        <w:left w:val="none" w:sz="0" w:space="0" w:color="auto"/>
        <w:bottom w:val="none" w:sz="0" w:space="0" w:color="auto"/>
        <w:right w:val="none" w:sz="0" w:space="0" w:color="auto"/>
      </w:divBdr>
    </w:div>
    <w:div w:id="1830780345">
      <w:bodyDiv w:val="1"/>
      <w:marLeft w:val="0"/>
      <w:marRight w:val="0"/>
      <w:marTop w:val="0"/>
      <w:marBottom w:val="0"/>
      <w:divBdr>
        <w:top w:val="none" w:sz="0" w:space="0" w:color="auto"/>
        <w:left w:val="none" w:sz="0" w:space="0" w:color="auto"/>
        <w:bottom w:val="none" w:sz="0" w:space="0" w:color="auto"/>
        <w:right w:val="none" w:sz="0" w:space="0" w:color="auto"/>
      </w:divBdr>
    </w:div>
    <w:div w:id="1873496155">
      <w:bodyDiv w:val="1"/>
      <w:marLeft w:val="0"/>
      <w:marRight w:val="0"/>
      <w:marTop w:val="0"/>
      <w:marBottom w:val="0"/>
      <w:divBdr>
        <w:top w:val="none" w:sz="0" w:space="0" w:color="auto"/>
        <w:left w:val="none" w:sz="0" w:space="0" w:color="auto"/>
        <w:bottom w:val="none" w:sz="0" w:space="0" w:color="auto"/>
        <w:right w:val="none" w:sz="0" w:space="0" w:color="auto"/>
      </w:divBdr>
    </w:div>
    <w:div w:id="1879126109">
      <w:bodyDiv w:val="1"/>
      <w:marLeft w:val="0"/>
      <w:marRight w:val="0"/>
      <w:marTop w:val="0"/>
      <w:marBottom w:val="0"/>
      <w:divBdr>
        <w:top w:val="none" w:sz="0" w:space="0" w:color="auto"/>
        <w:left w:val="none" w:sz="0" w:space="0" w:color="auto"/>
        <w:bottom w:val="none" w:sz="0" w:space="0" w:color="auto"/>
        <w:right w:val="none" w:sz="0" w:space="0" w:color="auto"/>
      </w:divBdr>
    </w:div>
    <w:div w:id="1896620013">
      <w:bodyDiv w:val="1"/>
      <w:marLeft w:val="0"/>
      <w:marRight w:val="0"/>
      <w:marTop w:val="0"/>
      <w:marBottom w:val="0"/>
      <w:divBdr>
        <w:top w:val="none" w:sz="0" w:space="0" w:color="auto"/>
        <w:left w:val="none" w:sz="0" w:space="0" w:color="auto"/>
        <w:bottom w:val="none" w:sz="0" w:space="0" w:color="auto"/>
        <w:right w:val="none" w:sz="0" w:space="0" w:color="auto"/>
      </w:divBdr>
    </w:div>
    <w:div w:id="1914730953">
      <w:bodyDiv w:val="1"/>
      <w:marLeft w:val="0"/>
      <w:marRight w:val="0"/>
      <w:marTop w:val="0"/>
      <w:marBottom w:val="0"/>
      <w:divBdr>
        <w:top w:val="none" w:sz="0" w:space="0" w:color="auto"/>
        <w:left w:val="none" w:sz="0" w:space="0" w:color="auto"/>
        <w:bottom w:val="none" w:sz="0" w:space="0" w:color="auto"/>
        <w:right w:val="none" w:sz="0" w:space="0" w:color="auto"/>
      </w:divBdr>
    </w:div>
    <w:div w:id="1918437763">
      <w:bodyDiv w:val="1"/>
      <w:marLeft w:val="0"/>
      <w:marRight w:val="0"/>
      <w:marTop w:val="0"/>
      <w:marBottom w:val="0"/>
      <w:divBdr>
        <w:top w:val="none" w:sz="0" w:space="0" w:color="auto"/>
        <w:left w:val="none" w:sz="0" w:space="0" w:color="auto"/>
        <w:bottom w:val="none" w:sz="0" w:space="0" w:color="auto"/>
        <w:right w:val="none" w:sz="0" w:space="0" w:color="auto"/>
      </w:divBdr>
    </w:div>
    <w:div w:id="1921713301">
      <w:bodyDiv w:val="1"/>
      <w:marLeft w:val="0"/>
      <w:marRight w:val="0"/>
      <w:marTop w:val="0"/>
      <w:marBottom w:val="0"/>
      <w:divBdr>
        <w:top w:val="none" w:sz="0" w:space="0" w:color="auto"/>
        <w:left w:val="none" w:sz="0" w:space="0" w:color="auto"/>
        <w:bottom w:val="none" w:sz="0" w:space="0" w:color="auto"/>
        <w:right w:val="none" w:sz="0" w:space="0" w:color="auto"/>
      </w:divBdr>
    </w:div>
    <w:div w:id="1926258808">
      <w:bodyDiv w:val="1"/>
      <w:marLeft w:val="0"/>
      <w:marRight w:val="0"/>
      <w:marTop w:val="0"/>
      <w:marBottom w:val="0"/>
      <w:divBdr>
        <w:top w:val="none" w:sz="0" w:space="0" w:color="auto"/>
        <w:left w:val="none" w:sz="0" w:space="0" w:color="auto"/>
        <w:bottom w:val="none" w:sz="0" w:space="0" w:color="auto"/>
        <w:right w:val="none" w:sz="0" w:space="0" w:color="auto"/>
      </w:divBdr>
    </w:div>
    <w:div w:id="1926449865">
      <w:bodyDiv w:val="1"/>
      <w:marLeft w:val="0"/>
      <w:marRight w:val="0"/>
      <w:marTop w:val="0"/>
      <w:marBottom w:val="0"/>
      <w:divBdr>
        <w:top w:val="none" w:sz="0" w:space="0" w:color="auto"/>
        <w:left w:val="none" w:sz="0" w:space="0" w:color="auto"/>
        <w:bottom w:val="none" w:sz="0" w:space="0" w:color="auto"/>
        <w:right w:val="none" w:sz="0" w:space="0" w:color="auto"/>
      </w:divBdr>
    </w:div>
    <w:div w:id="1932812277">
      <w:bodyDiv w:val="1"/>
      <w:marLeft w:val="0"/>
      <w:marRight w:val="0"/>
      <w:marTop w:val="0"/>
      <w:marBottom w:val="0"/>
      <w:divBdr>
        <w:top w:val="none" w:sz="0" w:space="0" w:color="auto"/>
        <w:left w:val="none" w:sz="0" w:space="0" w:color="auto"/>
        <w:bottom w:val="none" w:sz="0" w:space="0" w:color="auto"/>
        <w:right w:val="none" w:sz="0" w:space="0" w:color="auto"/>
      </w:divBdr>
    </w:div>
    <w:div w:id="1938713590">
      <w:bodyDiv w:val="1"/>
      <w:marLeft w:val="0"/>
      <w:marRight w:val="0"/>
      <w:marTop w:val="0"/>
      <w:marBottom w:val="0"/>
      <w:divBdr>
        <w:top w:val="none" w:sz="0" w:space="0" w:color="auto"/>
        <w:left w:val="none" w:sz="0" w:space="0" w:color="auto"/>
        <w:bottom w:val="none" w:sz="0" w:space="0" w:color="auto"/>
        <w:right w:val="none" w:sz="0" w:space="0" w:color="auto"/>
      </w:divBdr>
    </w:div>
    <w:div w:id="1946109470">
      <w:bodyDiv w:val="1"/>
      <w:marLeft w:val="0"/>
      <w:marRight w:val="0"/>
      <w:marTop w:val="0"/>
      <w:marBottom w:val="0"/>
      <w:divBdr>
        <w:top w:val="none" w:sz="0" w:space="0" w:color="auto"/>
        <w:left w:val="none" w:sz="0" w:space="0" w:color="auto"/>
        <w:bottom w:val="none" w:sz="0" w:space="0" w:color="auto"/>
        <w:right w:val="none" w:sz="0" w:space="0" w:color="auto"/>
      </w:divBdr>
    </w:div>
    <w:div w:id="1950625926">
      <w:bodyDiv w:val="1"/>
      <w:marLeft w:val="0"/>
      <w:marRight w:val="0"/>
      <w:marTop w:val="0"/>
      <w:marBottom w:val="0"/>
      <w:divBdr>
        <w:top w:val="none" w:sz="0" w:space="0" w:color="auto"/>
        <w:left w:val="none" w:sz="0" w:space="0" w:color="auto"/>
        <w:bottom w:val="none" w:sz="0" w:space="0" w:color="auto"/>
        <w:right w:val="none" w:sz="0" w:space="0" w:color="auto"/>
      </w:divBdr>
    </w:div>
    <w:div w:id="1964846727">
      <w:bodyDiv w:val="1"/>
      <w:marLeft w:val="0"/>
      <w:marRight w:val="0"/>
      <w:marTop w:val="0"/>
      <w:marBottom w:val="0"/>
      <w:divBdr>
        <w:top w:val="none" w:sz="0" w:space="0" w:color="auto"/>
        <w:left w:val="none" w:sz="0" w:space="0" w:color="auto"/>
        <w:bottom w:val="none" w:sz="0" w:space="0" w:color="auto"/>
        <w:right w:val="none" w:sz="0" w:space="0" w:color="auto"/>
      </w:divBdr>
    </w:div>
    <w:div w:id="1966538887">
      <w:bodyDiv w:val="1"/>
      <w:marLeft w:val="0"/>
      <w:marRight w:val="0"/>
      <w:marTop w:val="0"/>
      <w:marBottom w:val="0"/>
      <w:divBdr>
        <w:top w:val="none" w:sz="0" w:space="0" w:color="auto"/>
        <w:left w:val="none" w:sz="0" w:space="0" w:color="auto"/>
        <w:bottom w:val="none" w:sz="0" w:space="0" w:color="auto"/>
        <w:right w:val="none" w:sz="0" w:space="0" w:color="auto"/>
      </w:divBdr>
    </w:div>
    <w:div w:id="1988436314">
      <w:bodyDiv w:val="1"/>
      <w:marLeft w:val="0"/>
      <w:marRight w:val="0"/>
      <w:marTop w:val="0"/>
      <w:marBottom w:val="0"/>
      <w:divBdr>
        <w:top w:val="none" w:sz="0" w:space="0" w:color="auto"/>
        <w:left w:val="none" w:sz="0" w:space="0" w:color="auto"/>
        <w:bottom w:val="none" w:sz="0" w:space="0" w:color="auto"/>
        <w:right w:val="none" w:sz="0" w:space="0" w:color="auto"/>
      </w:divBdr>
    </w:div>
    <w:div w:id="1994331062">
      <w:bodyDiv w:val="1"/>
      <w:marLeft w:val="0"/>
      <w:marRight w:val="0"/>
      <w:marTop w:val="0"/>
      <w:marBottom w:val="0"/>
      <w:divBdr>
        <w:top w:val="none" w:sz="0" w:space="0" w:color="auto"/>
        <w:left w:val="none" w:sz="0" w:space="0" w:color="auto"/>
        <w:bottom w:val="none" w:sz="0" w:space="0" w:color="auto"/>
        <w:right w:val="none" w:sz="0" w:space="0" w:color="auto"/>
      </w:divBdr>
    </w:div>
    <w:div w:id="2020500571">
      <w:bodyDiv w:val="1"/>
      <w:marLeft w:val="0"/>
      <w:marRight w:val="0"/>
      <w:marTop w:val="0"/>
      <w:marBottom w:val="0"/>
      <w:divBdr>
        <w:top w:val="none" w:sz="0" w:space="0" w:color="auto"/>
        <w:left w:val="none" w:sz="0" w:space="0" w:color="auto"/>
        <w:bottom w:val="none" w:sz="0" w:space="0" w:color="auto"/>
        <w:right w:val="none" w:sz="0" w:space="0" w:color="auto"/>
      </w:divBdr>
    </w:div>
    <w:div w:id="2035961857">
      <w:bodyDiv w:val="1"/>
      <w:marLeft w:val="0"/>
      <w:marRight w:val="0"/>
      <w:marTop w:val="0"/>
      <w:marBottom w:val="0"/>
      <w:divBdr>
        <w:top w:val="none" w:sz="0" w:space="0" w:color="auto"/>
        <w:left w:val="none" w:sz="0" w:space="0" w:color="auto"/>
        <w:bottom w:val="none" w:sz="0" w:space="0" w:color="auto"/>
        <w:right w:val="none" w:sz="0" w:space="0" w:color="auto"/>
      </w:divBdr>
    </w:div>
    <w:div w:id="2039230327">
      <w:bodyDiv w:val="1"/>
      <w:marLeft w:val="0"/>
      <w:marRight w:val="0"/>
      <w:marTop w:val="0"/>
      <w:marBottom w:val="0"/>
      <w:divBdr>
        <w:top w:val="none" w:sz="0" w:space="0" w:color="auto"/>
        <w:left w:val="none" w:sz="0" w:space="0" w:color="auto"/>
        <w:bottom w:val="none" w:sz="0" w:space="0" w:color="auto"/>
        <w:right w:val="none" w:sz="0" w:space="0" w:color="auto"/>
      </w:divBdr>
    </w:div>
    <w:div w:id="2054882106">
      <w:bodyDiv w:val="1"/>
      <w:marLeft w:val="0"/>
      <w:marRight w:val="0"/>
      <w:marTop w:val="0"/>
      <w:marBottom w:val="0"/>
      <w:divBdr>
        <w:top w:val="none" w:sz="0" w:space="0" w:color="auto"/>
        <w:left w:val="none" w:sz="0" w:space="0" w:color="auto"/>
        <w:bottom w:val="none" w:sz="0" w:space="0" w:color="auto"/>
        <w:right w:val="none" w:sz="0" w:space="0" w:color="auto"/>
      </w:divBdr>
    </w:div>
    <w:div w:id="2056346103">
      <w:bodyDiv w:val="1"/>
      <w:marLeft w:val="0"/>
      <w:marRight w:val="0"/>
      <w:marTop w:val="0"/>
      <w:marBottom w:val="0"/>
      <w:divBdr>
        <w:top w:val="none" w:sz="0" w:space="0" w:color="auto"/>
        <w:left w:val="none" w:sz="0" w:space="0" w:color="auto"/>
        <w:bottom w:val="none" w:sz="0" w:space="0" w:color="auto"/>
        <w:right w:val="none" w:sz="0" w:space="0" w:color="auto"/>
      </w:divBdr>
    </w:div>
    <w:div w:id="2085834629">
      <w:bodyDiv w:val="1"/>
      <w:marLeft w:val="0"/>
      <w:marRight w:val="0"/>
      <w:marTop w:val="0"/>
      <w:marBottom w:val="0"/>
      <w:divBdr>
        <w:top w:val="none" w:sz="0" w:space="0" w:color="auto"/>
        <w:left w:val="none" w:sz="0" w:space="0" w:color="auto"/>
        <w:bottom w:val="none" w:sz="0" w:space="0" w:color="auto"/>
        <w:right w:val="none" w:sz="0" w:space="0" w:color="auto"/>
      </w:divBdr>
    </w:div>
    <w:div w:id="2090808906">
      <w:bodyDiv w:val="1"/>
      <w:marLeft w:val="0"/>
      <w:marRight w:val="0"/>
      <w:marTop w:val="0"/>
      <w:marBottom w:val="0"/>
      <w:divBdr>
        <w:top w:val="none" w:sz="0" w:space="0" w:color="auto"/>
        <w:left w:val="none" w:sz="0" w:space="0" w:color="auto"/>
        <w:bottom w:val="none" w:sz="0" w:space="0" w:color="auto"/>
        <w:right w:val="none" w:sz="0" w:space="0" w:color="auto"/>
      </w:divBdr>
    </w:div>
    <w:div w:id="2101830650">
      <w:bodyDiv w:val="1"/>
      <w:marLeft w:val="0"/>
      <w:marRight w:val="0"/>
      <w:marTop w:val="0"/>
      <w:marBottom w:val="0"/>
      <w:divBdr>
        <w:top w:val="none" w:sz="0" w:space="0" w:color="auto"/>
        <w:left w:val="none" w:sz="0" w:space="0" w:color="auto"/>
        <w:bottom w:val="none" w:sz="0" w:space="0" w:color="auto"/>
        <w:right w:val="none" w:sz="0" w:space="0" w:color="auto"/>
      </w:divBdr>
    </w:div>
    <w:div w:id="2115517226">
      <w:bodyDiv w:val="1"/>
      <w:marLeft w:val="0"/>
      <w:marRight w:val="0"/>
      <w:marTop w:val="0"/>
      <w:marBottom w:val="0"/>
      <w:divBdr>
        <w:top w:val="none" w:sz="0" w:space="0" w:color="auto"/>
        <w:left w:val="none" w:sz="0" w:space="0" w:color="auto"/>
        <w:bottom w:val="none" w:sz="0" w:space="0" w:color="auto"/>
        <w:right w:val="none" w:sz="0" w:space="0" w:color="auto"/>
      </w:divBdr>
    </w:div>
    <w:div w:id="2118013375">
      <w:bodyDiv w:val="1"/>
      <w:marLeft w:val="0"/>
      <w:marRight w:val="0"/>
      <w:marTop w:val="0"/>
      <w:marBottom w:val="0"/>
      <w:divBdr>
        <w:top w:val="none" w:sz="0" w:space="0" w:color="auto"/>
        <w:left w:val="none" w:sz="0" w:space="0" w:color="auto"/>
        <w:bottom w:val="none" w:sz="0" w:space="0" w:color="auto"/>
        <w:right w:val="none" w:sz="0" w:space="0" w:color="auto"/>
      </w:divBdr>
    </w:div>
    <w:div w:id="2132479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4.vsd"/><Relationship Id="rId117" Type="http://schemas.openxmlformats.org/officeDocument/2006/relationships/image" Target="media/image90.jpeg"/><Relationship Id="rId21" Type="http://schemas.openxmlformats.org/officeDocument/2006/relationships/image" Target="media/image4.emf"/><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jpeg"/><Relationship Id="rId112" Type="http://schemas.openxmlformats.org/officeDocument/2006/relationships/image" Target="media/image85.jpeg"/><Relationship Id="rId133" Type="http://schemas.openxmlformats.org/officeDocument/2006/relationships/image" Target="media/image106.jpeg"/><Relationship Id="rId138" Type="http://schemas.openxmlformats.org/officeDocument/2006/relationships/image" Target="media/image111.jpe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hyperlink" Target="file:///G:\_semester6\Seminar%20Tugas%20Akhir\v3\ONLINE%20SURVEY%20BERBASIS%20GAMIFIKASI%20MENGGUNAKAN%20OCTALYSIS%20FRAMEWORK.docx" TargetMode="External"/><Relationship Id="rId107" Type="http://schemas.openxmlformats.org/officeDocument/2006/relationships/image" Target="media/image80.jpeg"/><Relationship Id="rId11" Type="http://schemas.openxmlformats.org/officeDocument/2006/relationships/header" Target="header2.xml"/><Relationship Id="rId32" Type="http://schemas.openxmlformats.org/officeDocument/2006/relationships/oleObject" Target="embeddings/Microsoft_Visio_2003-2010_Drawing7.vsd"/><Relationship Id="rId37" Type="http://schemas.openxmlformats.org/officeDocument/2006/relationships/header" Target="header3.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jpeg"/><Relationship Id="rId123" Type="http://schemas.openxmlformats.org/officeDocument/2006/relationships/image" Target="media/image96.jpeg"/><Relationship Id="rId128" Type="http://schemas.openxmlformats.org/officeDocument/2006/relationships/image" Target="media/image101.jpeg"/><Relationship Id="rId144" Type="http://schemas.openxmlformats.org/officeDocument/2006/relationships/image" Target="media/image117.jpeg"/><Relationship Id="rId149"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header" Target="header4.xml"/><Relationship Id="rId22" Type="http://schemas.openxmlformats.org/officeDocument/2006/relationships/oleObject" Target="embeddings/Microsoft_Visio_2003-2010_Drawing2.vsd"/><Relationship Id="rId27" Type="http://schemas.openxmlformats.org/officeDocument/2006/relationships/image" Target="media/image7.emf"/><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23.jpe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footer" Target="footer2.xml"/><Relationship Id="rId17" Type="http://schemas.openxmlformats.org/officeDocument/2006/relationships/image" Target="media/image2.emf"/><Relationship Id="rId33" Type="http://schemas.openxmlformats.org/officeDocument/2006/relationships/image" Target="media/image10.emf"/><Relationship Id="rId38" Type="http://schemas.openxmlformats.org/officeDocument/2006/relationships/footer" Target="footer4.xml"/><Relationship Id="rId59" Type="http://schemas.openxmlformats.org/officeDocument/2006/relationships/image" Target="media/image32.png"/><Relationship Id="rId103" Type="http://schemas.openxmlformats.org/officeDocument/2006/relationships/image" Target="media/image76.jpeg"/><Relationship Id="rId108" Type="http://schemas.openxmlformats.org/officeDocument/2006/relationships/image" Target="media/image81.jpeg"/><Relationship Id="rId124" Type="http://schemas.openxmlformats.org/officeDocument/2006/relationships/image" Target="media/image97.jpeg"/><Relationship Id="rId129" Type="http://schemas.openxmlformats.org/officeDocument/2006/relationships/image" Target="media/image102.jpe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emf"/><Relationship Id="rId28" Type="http://schemas.openxmlformats.org/officeDocument/2006/relationships/oleObject" Target="embeddings/Microsoft_Visio_2003-2010_Drawing5.vsd"/><Relationship Id="rId49" Type="http://schemas.openxmlformats.org/officeDocument/2006/relationships/image" Target="media/image22.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jpeg"/><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9.png"/><Relationship Id="rId177"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45.png"/><Relationship Id="rId180" Type="http://schemas.openxmlformats.org/officeDocument/2006/relationships/image" Target="media/image153.png"/><Relationship Id="rId13" Type="http://schemas.openxmlformats.org/officeDocument/2006/relationships/footer" Target="footer3.xml"/><Relationship Id="rId18" Type="http://schemas.openxmlformats.org/officeDocument/2006/relationships/oleObject" Target="embeddings/Microsoft_Visio_2003-2010_Drawing.vsd"/><Relationship Id="rId39" Type="http://schemas.openxmlformats.org/officeDocument/2006/relationships/image" Target="media/image12.png"/><Relationship Id="rId109" Type="http://schemas.openxmlformats.org/officeDocument/2006/relationships/image" Target="media/image82.jpeg"/><Relationship Id="rId34" Type="http://schemas.openxmlformats.org/officeDocument/2006/relationships/oleObject" Target="embeddings/Microsoft_Visio_2003-2010_Drawing8.vsd"/><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jpeg"/><Relationship Id="rId104" Type="http://schemas.openxmlformats.org/officeDocument/2006/relationships/image" Target="media/image77.jpeg"/><Relationship Id="rId120" Type="http://schemas.openxmlformats.org/officeDocument/2006/relationships/image" Target="media/image93.jpeg"/><Relationship Id="rId125" Type="http://schemas.openxmlformats.org/officeDocument/2006/relationships/image" Target="media/image9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5.png"/><Relationship Id="rId183"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oleObject" Target="embeddings/Microsoft_Visio_2003-2010_Drawing3.vsd"/><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image" Target="media/image3.emf"/><Relationship Id="rId14" Type="http://schemas.openxmlformats.org/officeDocument/2006/relationships/hyperlink" Target="file:///G:\_semester6\Seminar%20Tugas%20Akhir\v3\ONLINE%20SURVEY%20BERBASIS%20GAMIFIKASI%20MENGGUNAKAN%20OCTALYSIS%20FRAMEWORK.docx" TargetMode="External"/><Relationship Id="rId30" Type="http://schemas.openxmlformats.org/officeDocument/2006/relationships/oleObject" Target="embeddings/Microsoft_Visio_2003-2010_Drawing6.vsd"/><Relationship Id="rId35" Type="http://schemas.openxmlformats.org/officeDocument/2006/relationships/oleObject" Target="embeddings/Microsoft_Visio_2003-2010_Drawing9.vsd"/><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jpeg"/><Relationship Id="rId105" Type="http://schemas.openxmlformats.org/officeDocument/2006/relationships/image" Target="media/image78.jpeg"/><Relationship Id="rId126" Type="http://schemas.openxmlformats.org/officeDocument/2006/relationships/image" Target="media/image99.jpe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jpeg"/><Relationship Id="rId121" Type="http://schemas.openxmlformats.org/officeDocument/2006/relationships/image" Target="media/image94.jpeg"/><Relationship Id="rId142" Type="http://schemas.openxmlformats.org/officeDocument/2006/relationships/image" Target="media/image115.jpeg"/><Relationship Id="rId163" Type="http://schemas.openxmlformats.org/officeDocument/2006/relationships/image" Target="media/image136.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jpeg"/><Relationship Id="rId137" Type="http://schemas.openxmlformats.org/officeDocument/2006/relationships/image" Target="media/image110.jpeg"/><Relationship Id="rId158" Type="http://schemas.openxmlformats.org/officeDocument/2006/relationships/image" Target="media/image131.png"/><Relationship Id="rId20" Type="http://schemas.openxmlformats.org/officeDocument/2006/relationships/oleObject" Target="embeddings/Microsoft_Visio_2003-2010_Drawing1.vsd"/><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jpeg"/><Relationship Id="rId132" Type="http://schemas.openxmlformats.org/officeDocument/2006/relationships/image" Target="media/image105.jpe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5" Type="http://schemas.openxmlformats.org/officeDocument/2006/relationships/hyperlink" Target="file:///G:\_semester6\Seminar%20Tugas%20Akhir\v3\ONLINE%20SURVEY%20BERBASIS%20GAMIFIKASI%20MENGGUNAKAN%20OCTALYSIS%20FRAMEWORK.docx" TargetMode="External"/><Relationship Id="rId36" Type="http://schemas.openxmlformats.org/officeDocument/2006/relationships/image" Target="media/image11.png"/><Relationship Id="rId57" Type="http://schemas.openxmlformats.org/officeDocument/2006/relationships/image" Target="media/image30.png"/><Relationship Id="rId106" Type="http://schemas.openxmlformats.org/officeDocument/2006/relationships/image" Target="media/image79.jpeg"/><Relationship Id="rId127" Type="http://schemas.openxmlformats.org/officeDocument/2006/relationships/image" Target="media/image100.jpeg"/><Relationship Id="rId10" Type="http://schemas.openxmlformats.org/officeDocument/2006/relationships/footer" Target="footer1.xml"/><Relationship Id="rId31" Type="http://schemas.openxmlformats.org/officeDocument/2006/relationships/image" Target="media/image9.emf"/><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95.jpeg"/><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E:\Seminar%20Tugas%20Akhir\Laporan\Tempate%20Laporan%20Fakultas%20Teknologi%20Informasi.dotx"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poran FI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Mar16</b:Tag>
    <b:SourceType>Report</b:SourceType>
    <b:Guid>{406AF5BA-57C7-48E8-90E3-B09CF0E4A584}</b:Guid>
    <b:Title>Online Survey Berbasis Gamifikasi</b:Title>
    <b:Year>2016</b:Year>
    <b:City>Bandung</b:City>
    <b:Author>
      <b:Author>
        <b:NameList>
          <b:Person>
            <b:Last>Marlina</b:Last>
          </b:Person>
        </b:NameList>
      </b:Author>
    </b:Author>
    <b:RefOrder>7</b:RefOrder>
  </b:Source>
  <b:Source>
    <b:Tag>Sch06</b:Tag>
    <b:SourceType>DocumentFromInternetSite</b:SourceType>
    <b:Guid>{907D57C3-A244-4595-8142-1270D5FE6478}</b:Guid>
    <b:Title>What is Survey?</b:Title>
    <b:Year>2006</b:Year>
    <b:InternetSiteTitle>http://www.whatisasurvey.info</b:InternetSiteTitle>
    <b:Month>Juli</b:Month>
    <b:Day>24</b:Day>
    <b:URL>http://www.whatisasurvey.info</b:URL>
    <b:Author>
      <b:Author>
        <b:NameList>
          <b:Person>
            <b:Last>Scheuren</b:Last>
            <b:First>Fritz</b:First>
          </b:Person>
        </b:NameList>
      </b:Author>
    </b:Author>
    <b:RefOrder>4</b:RefOrder>
  </b:Source>
  <b:Source>
    <b:Tag>Ros83</b:Tag>
    <b:SourceType>Book</b:SourceType>
    <b:Guid>{B077D797-800F-4D1E-9F24-D9167EA5A6D5}</b:Guid>
    <b:Title>Handbook of Survey Research</b:Title>
    <b:Year>1983</b:Year>
    <b:City>Massachusetts</b:City>
    <b:Publisher>Academic Press</b:Publisher>
    <b:Author>
      <b:Author>
        <b:NameList>
          <b:Person>
            <b:Last>Rossi</b:Last>
            <b:Middle>H.</b:Middle>
            <b:First>Peter</b:First>
          </b:Person>
          <b:Person>
            <b:Last>Wright</b:Last>
            <b:Middle>D.</b:Middle>
            <b:First>James</b:First>
          </b:Person>
          <b:Person>
            <b:Last>Anderson</b:Last>
            <b:Middle>B.</b:Middle>
            <b:First>Andy</b:First>
          </b:Person>
        </b:NameList>
      </b:Author>
    </b:Author>
    <b:RefOrder>33</b:RefOrder>
  </b:Source>
  <b:Source>
    <b:Tag>Sal94</b:Tag>
    <b:SourceType>Book</b:SourceType>
    <b:Guid>{85511DF1-6F3E-4A04-A33F-1226AEF275FE}</b:Guid>
    <b:Title>How to Conduct Your Own Survey</b:Title>
    <b:Year>1994</b:Year>
    <b:City>Canada</b:City>
    <b:Publisher>John Wiley &amp; Sons, Inc.</b:Publisher>
    <b:Author>
      <b:Author>
        <b:NameList>
          <b:Person>
            <b:Last>Salant</b:Last>
            <b:First>Priscilla</b:First>
          </b:Person>
          <b:Person>
            <b:Last>Dillman</b:Last>
            <b:Middle>A.</b:Middle>
            <b:First>Don</b:First>
          </b:Person>
        </b:NameList>
      </b:Author>
    </b:Author>
    <b:RefOrder>9</b:RefOrder>
  </b:Source>
  <b:Source>
    <b:Tag>Sta03</b:Tag>
    <b:SourceType>ElectronicSource</b:SourceType>
    <b:Guid>{7E29CB20-53B4-400E-83EE-B688F16F3FA9}</b:Guid>
    <b:Title>Survey: Methods and Practices</b:Title>
    <b:Year>2003</b:Year>
    <b:City>Ottawa</b:City>
    <b:Author>
      <b:Author>
        <b:Corporate>Statistics Canada</b:Corporate>
      </b:Author>
    </b:Author>
    <b:StateProvince>Ontario</b:StateProvince>
    <b:CountryRegion>Canada</b:CountryRegion>
    <b:RefOrder>10</b:RefOrder>
  </b:Source>
  <b:Source>
    <b:Tag>Sta98</b:Tag>
    <b:SourceType>JournalArticle</b:SourceType>
    <b:Guid>{EFDC947C-9349-422C-89DA-C83BF2AD07C7}</b:Guid>
    <b:Title>An empirical assessment of data collection using the Internet.</b:Title>
    <b:Year>1998</b:Year>
    <b:Author>
      <b:Author>
        <b:NameList>
          <b:Person>
            <b:Last>Stanton</b:Last>
            <b:Middle>M.</b:Middle>
            <b:First>J.</b:First>
          </b:Person>
        </b:NameList>
      </b:Author>
    </b:Author>
    <b:JournalName>Personnel Psychology</b:JournalName>
    <b:Pages>709-725</b:Pages>
    <b:Volume>51</b:Volume>
    <b:RefOrder>11</b:RefOrder>
  </b:Source>
  <b:Source>
    <b:Tag>Rey07</b:Tag>
    <b:SourceType>Book</b:SourceType>
    <b:Guid>{1E1A2E44-24A1-41D5-9DF1-5B8AA9D83D1E}</b:Guid>
    <b:Title>Handbook of Research on Electronic Surveys and Measurements</b:Title>
    <b:Year>2007</b:Year>
    <b:City>Hershey, London</b:City>
    <b:Publisher>Idea Group Inc.</b:Publisher>
    <b:Author>
      <b:Author>
        <b:NameList>
          <b:Person>
            <b:Last>Reynolds</b:Last>
            <b:Middle>A.</b:Middle>
            <b:First>Rodney</b:First>
          </b:Person>
          <b:Person>
            <b:Last>Woods</b:Last>
            <b:First>Robert</b:First>
          </b:Person>
          <b:Person>
            <b:Last>Baker</b:Last>
            <b:Middle>D.</b:Middle>
            <b:First>Jason</b:First>
          </b:Person>
        </b:NameList>
      </b:Author>
    </b:Author>
    <b:RefOrder>12</b:RefOrder>
  </b:Source>
  <b:Source>
    <b:Tag>Que16</b:Tag>
    <b:SourceType>InternetSite</b:SourceType>
    <b:Guid>{B95917AC-23D2-4774-A8EF-D7850EFDAC2F}</b:Guid>
    <b:Title>Question Types</b:Title>
    <b:ProductionCompany>SurveyMonkey</b:ProductionCompany>
    <b:YearAccessed>2016</b:YearAccessed>
    <b:MonthAccessed>12</b:MonthAccessed>
    <b:DayAccessed>20</b:DayAccessed>
    <b:URL>https://help.surveymonkey.com/articles/en_US/kb/Available-question-types-and-formatting-options</b:URL>
    <b:RefOrder>14</b:RefOrder>
  </b:Source>
  <b:Source>
    <b:Tag>Bui16</b:Tag>
    <b:SourceType>InternetSite</b:SourceType>
    <b:Guid>{002D3D37-CD9E-493B-AF6E-F82A5CAF6599}</b:Guid>
    <b:Title>Build Survey</b:Title>
    <b:ProductionCompany>TypeForm</b:ProductionCompany>
    <b:YearAccessed>2016</b:YearAccessed>
    <b:MonthAccessed>12</b:MonthAccessed>
    <b:DayAccessed>20</b:DayAccessed>
    <b:URL>https://admin.typeform.com/form/2819557/fields/#/</b:URL>
    <b:RefOrder>15</b:RefOrder>
  </b:Source>
  <b:Source>
    <b:Tag>Goo16</b:Tag>
    <b:SourceType>InternetSite</b:SourceType>
    <b:Guid>{20D6D74B-8084-45AD-9BBA-3C0B014771D8}</b:Guid>
    <b:Title>Google Forms</b:Title>
    <b:ProductionCompany>Google</b:ProductionCompany>
    <b:YearAccessed>2016</b:YearAccessed>
    <b:MonthAccessed>12</b:MonthAccessed>
    <b:DayAccessed>20</b:DayAccessed>
    <b:URL>https://docs.google.com/forms/</b:URL>
    <b:RefOrder>16</b:RefOrder>
  </b:Source>
  <b:Source>
    <b:Tag>Zic11</b:Tag>
    <b:SourceType>BookSection</b:SourceType>
    <b:Guid>{07751B05-DCFB-4C98-84BA-CBA299135ADC}</b:Guid>
    <b:Title>Gamification by Design</b:Title>
    <b:Year>2011</b:Year>
    <b:Author>
      <b:Author>
        <b:NameList>
          <b:Person>
            <b:Last>Zichermann</b:Last>
            <b:First>Gabe</b:First>
          </b:Person>
          <b:Person>
            <b:Last>Cunningham</b:Last>
            <b:First>Christopher</b:First>
          </b:Person>
        </b:NameList>
      </b:Author>
      <b:BookAuthor>
        <b:NameList>
          <b:Person>
            <b:Last>Zichermann</b:Last>
            <b:First>Gabe</b:First>
          </b:Person>
          <b:Person>
            <b:Last>Cunningham</b:Last>
            <b:First>Christopher</b:First>
          </b:Person>
        </b:NameList>
      </b:BookAuthor>
    </b:Author>
    <b:BookTitle>Gamification by Design</b:BookTitle>
    <b:Pages>XIV</b:Pages>
    <b:City>Canada</b:City>
    <b:Publisher>O'Reilly Media, Inc</b:Publisher>
    <b:RefOrder>17</b:RefOrder>
  </b:Source>
  <b:Source>
    <b:Tag>Bun12</b:Tag>
    <b:SourceType>DocumentFromInternetSite</b:SourceType>
    <b:Guid>{B57C9766-5757-4F40-A6DF-4B902BCE02E1}</b:Guid>
    <b:Title>Bunchball</b:Title>
    <b:Year>2012</b:Year>
    <b:Author>
      <b:Author>
        <b:Corporate>Bunchball team</b:Corporate>
      </b:Author>
    </b:Author>
    <b:InternetSiteTitle>www.bunchball.com</b:InternetSiteTitle>
    <b:Month>September</b:Month>
    <b:URL>http://www.bunchball.com/gamification101</b:URL>
    <b:RefOrder>34</b:RefOrder>
  </b:Source>
  <b:Source>
    <b:Tag>Bar96</b:Tag>
    <b:SourceType>JournalArticle</b:SourceType>
    <b:Guid>{299A138D-99E1-4DC6-9FD6-8F3C67DD1147}</b:Guid>
    <b:Title>HEARTS, CLUBS, DIAMONDS, SPADES:</b:Title>
    <b:Year>1996</b:Year>
    <b:JournalName>Journal of MUD Research</b:JournalName>
    <b:Pages>39</b:Pages>
    <b:Author>
      <b:Author>
        <b:NameList>
          <b:Person>
            <b:Last>Bartle</b:Last>
            <b:First>Richard</b:First>
          </b:Person>
        </b:NameList>
      </b:Author>
    </b:Author>
    <b:RefOrder>35</b:RefOrder>
  </b:Source>
  <b:Source>
    <b:Tag>Coo07</b:Tag>
    <b:SourceType>Book</b:SourceType>
    <b:Guid>{C53BE11B-8624-46CB-9A7A-361A0844F03D}</b:Guid>
    <b:Title>The game of work</b:Title>
    <b:Year>2007</b:Year>
    <b:Publisher>Gibbs Smith</b:Publisher>
    <b:Author>
      <b:Author>
        <b:NameList>
          <b:Person>
            <b:Last>Coonradt</b:Last>
            <b:Middle>A.</b:Middle>
            <b:First>Charles</b:First>
          </b:Person>
          <b:Person>
            <b:Last>Nelson</b:Last>
            <b:First>L.</b:First>
          </b:Person>
        </b:NameList>
      </b:Author>
    </b:Author>
    <b:RefOrder>18</b:RefOrder>
  </b:Source>
  <b:Source>
    <b:Tag>Cho14</b:Tag>
    <b:SourceType>Book</b:SourceType>
    <b:Guid>{9C10B497-32D6-4648-B88F-2ED9D794792F}</b:Guid>
    <b:Title>Actionable Gamification</b:Title>
    <b:Year>2014</b:Year>
    <b:Author>
      <b:Author>
        <b:NameList>
          <b:Person>
            <b:Last>Chou</b:Last>
            <b:First>Yukai</b:First>
          </b:Person>
        </b:NameList>
      </b:Author>
    </b:Author>
    <b:RefOrder>19</b:RefOrder>
  </b:Source>
  <b:Source>
    <b:Tag>Usi00</b:Tag>
    <b:SourceType>JournalArticle</b:SourceType>
    <b:Guid>{3B36447E-55D2-4E23-8AAB-E3AFD3D88F1E}</b:Guid>
    <b:Title>Using The Internet for Survey Research: A Case Study</b:Title>
    <b:Year>2000</b:Year>
    <b:JournalName>JOURNAL OF THE AMERICAN SOCIETY FOR INFORMATION SCIENCE</b:JournalName>
    <b:Pages>57-68</b:Pages>
    <b:Author>
      <b:Author>
        <b:NameList>
          <b:Person>
            <b:Last>Zhang</b:Last>
            <b:First>Yin</b:First>
          </b:Person>
        </b:NameList>
      </b:Author>
    </b:Author>
    <b:RefOrder>5</b:RefOrder>
  </b:Source>
  <b:Source>
    <b:Tag>Sar14</b:Tag>
    <b:SourceType>Book</b:SourceType>
    <b:Guid>{85D1B050-4060-469F-B393-FB2C004F1AC2}</b:Guid>
    <b:Title>Design, Evaluation, and Analysis of Questionnaires for Survey Research</b:Title>
    <b:Year>2014</b:Year>
    <b:City>New Jersey</b:City>
    <b:Publisher>John Willey &amp; Sons, Inc.</b:Publisher>
    <b:Author>
      <b:Author>
        <b:NameList>
          <b:Person>
            <b:Last>Saris</b:Last>
            <b:Middle>E.</b:Middle>
            <b:First>Willem</b:First>
          </b:Person>
          <b:Person>
            <b:Last>Gallhofer</b:Last>
            <b:Middle>N.</b:Middle>
            <b:First>Irmtraud</b:First>
          </b:Person>
        </b:NameList>
      </b:Author>
    </b:Author>
    <b:RefOrder>8</b:RefOrder>
  </b:Source>
  <b:Source>
    <b:Tag>Kap14</b:Tag>
    <b:SourceType>Book</b:SourceType>
    <b:Guid>{E4AA907A-B6B7-4E80-AE89-B505285A4789}</b:Guid>
    <b:Title>The Gamification of Learning and Instruction Fieldbook Ideas into Practice</b:Title>
    <b:Year>2014</b:Year>
    <b:City>San Fransisco</b:City>
    <b:Publisher>Wiley</b:Publisher>
    <b:Author>
      <b:Author>
        <b:NameList>
          <b:Person>
            <b:Last>Kapp</b:Last>
            <b:Middle>M.</b:Middle>
            <b:First>K.</b:First>
          </b:Person>
          <b:Person>
            <b:Last>Blair</b:Last>
            <b:First>L.</b:First>
          </b:Person>
          <b:Person>
            <b:Last>Mesch</b:Last>
            <b:First>R.</b:First>
          </b:Person>
        </b:NameList>
      </b:Author>
    </b:Author>
    <b:RefOrder>6</b:RefOrder>
  </b:Source>
  <b:Source>
    <b:Tag>Sur17</b:Tag>
    <b:SourceType>InternetSite</b:SourceType>
    <b:Guid>{F7BD2CAA-58BD-4B37-BA14-10BE0B399E28}</b:Guid>
    <b:Title>Survey Monkey</b:Title>
    <b:ProductionCompany>SurveyMonkey</b:ProductionCompany>
    <b:YearAccessed>2017</b:YearAccessed>
    <b:MonthAccessed>April</b:MonthAccessed>
    <b:DayAccessed>2</b:DayAccessed>
    <b:URL>https://www.surveymonkey.com/</b:URL>
    <b:RefOrder>13</b:RefOrder>
  </b:Source>
  <b:Source>
    <b:Tag>Won15</b:Tag>
    <b:SourceType>JournalArticle</b:SourceType>
    <b:Guid>{80A65C93-5585-4AFC-9F8B-28B13FDAC6E4}</b:Guid>
    <b:Title>CONCEPTUAL GAMIFICATION FRAMEWORK FOR E-LEARNING SYSTEM BASED ON WEB 2.0 TECHNOLOGIES</b:Title>
    <b:Year>2015</b:Year>
    <b:Author>
      <b:Author>
        <b:NameList>
          <b:Person>
            <b:Last>Wongso</b:Last>
            <b:First>Oscar</b:First>
          </b:Person>
        </b:NameList>
      </b:Author>
    </b:Author>
    <b:RefOrder>20</b:RefOrder>
  </b:Source>
  <b:Source>
    <b:Tag>Cho17</b:Tag>
    <b:SourceType>InternetSite</b:SourceType>
    <b:Guid>{4475191C-5AF9-4D4F-9A9E-2DECDD1B31C0}</b:Guid>
    <b:Title>Octalysis</b:Title>
    <b:ProductionCompany>Octalysis</b:ProductionCompany>
    <b:YearAccessed>2017</b:YearAccessed>
    <b:MonthAccessed>April</b:MonthAccessed>
    <b:DayAccessed>9</b:DayAccessed>
    <b:URL>http://www.yukaichou.com/octalysis-tool/</b:URL>
    <b:Author>
      <b:Author>
        <b:NameList>
          <b:Person>
            <b:Last>Chou</b:Last>
            <b:First>Yukai</b:First>
          </b:Person>
        </b:NameList>
      </b:Author>
    </b:Author>
    <b:RefOrder>32</b:RefOrder>
  </b:Source>
  <b:Source>
    <b:Tag>Sit</b:Tag>
    <b:SourceType>Book</b:SourceType>
    <b:Guid>{E0641AE3-6022-479C-B64E-3C9E609A8137}</b:Guid>
    <b:Author>
      <b:Author>
        <b:NameList>
          <b:Person>
            <b:Last>Sitorus, M.Kom.</b:Last>
            <b:First>Drs. Lamhot</b:First>
          </b:Person>
        </b:NameList>
      </b:Author>
    </b:Author>
    <b:Title>Algoritma dan Pemrograman</b:Title>
    <b:Year>2015</b:Year>
    <b:City>Yogyakarta</b:City>
    <b:Publisher>CV. ANDI OFFSET</b:Publisher>
    <b:RefOrder>1</b:RefOrder>
  </b:Source>
  <b:Source>
    <b:Tag>Dat</b:Tag>
    <b:SourceType>Book</b:SourceType>
    <b:Guid>{E3342253-0A63-4E1E-9746-7EB4E429013E}</b:Guid>
    <b:Title>Database Management Menggunakan Microsoft Access 2003</b:Title>
    <b:Author>
      <b:Author>
        <b:NameList>
          <b:Person>
            <b:Last>Yuhefizard</b:Last>
            <b:First>S.Kom.</b:First>
          </b:Person>
        </b:NameList>
      </b:Author>
    </b:Author>
    <b:Year>2008</b:Year>
    <b:City>Jakarta</b:City>
    <b:Publisher>PT Elex Media Komputindo</b:Publisher>
    <b:RefOrder>2</b:RefOrder>
  </b:Source>
  <b:Source>
    <b:Tag>Pau05</b:Tag>
    <b:SourceType>Book</b:SourceType>
    <b:Guid>{5B20E6C2-61CD-4A4D-BD56-B0B07244BD9F}</b:Guid>
    <b:Author>
      <b:Author>
        <b:NameList>
          <b:Person>
            <b:Last>Kimmel</b:Last>
            <b:First>Paul</b:First>
          </b:Person>
        </b:NameList>
      </b:Author>
    </b:Author>
    <b:Title>UML Demystified</b:Title>
    <b:Year>2005</b:Year>
    <b:City>Osborne</b:City>
    <b:Publisher>McGraw-Hill</b:Publisher>
    <b:RefOrder>3</b:RefOrder>
  </b:Source>
  <b:Source>
    <b:Tag>KAS17</b:Tag>
    <b:SourceType>InternetSite</b:SourceType>
    <b:Guid>{5EDC332C-E18E-4650-A3AF-9380EF93CD65}</b:Guid>
    <b:Title>KASKUS</b:Title>
    <b:ProductionCompany>KASKUS</b:ProductionCompany>
    <b:YearAccessed>2017</b:YearAccessed>
    <b:MonthAccessed>May</b:MonthAccessed>
    <b:DayAccessed>2</b:DayAccessed>
    <b:URL>https://bantuan.kaskus.co.id/hc/id/articles/214603718-Sekilas-Tentang-KASKUS</b:URL>
    <b:RefOrder>22</b:RefOrder>
  </b:Source>
  <b:Source>
    <b:Tag>Fac17</b:Tag>
    <b:SourceType>InternetSite</b:SourceType>
    <b:Guid>{41284CB0-A9C9-4BA8-8CAA-6CE84C28C80F}</b:Guid>
    <b:Title>Facebook</b:Title>
    <b:ProductionCompany>Facebook</b:ProductionCompany>
    <b:YearAccessed>2017</b:YearAccessed>
    <b:MonthAccessed>May</b:MonthAccessed>
    <b:DayAccessed>2</b:DayAccessed>
    <b:URL>www.facebook.com</b:URL>
    <b:RefOrder>21</b:RefOrder>
  </b:Source>
  <b:Source>
    <b:Tag>KAS171</b:Tag>
    <b:SourceType>InternetSite</b:SourceType>
    <b:Guid>{B475D438-668B-4C79-87E7-8308FC041F81}</b:Guid>
    <b:Title>KASKUS</b:Title>
    <b:ProductionCompany>KASKUS</b:ProductionCompany>
    <b:YearAccessed>2017</b:YearAccessed>
    <b:MonthAccessed>May</b:MonthAccessed>
    <b:DayAccessed>2</b:DayAccessed>
    <b:URL>www.kaskus.co.id/forum</b:URL>
    <b:RefOrder>23</b:RefOrder>
  </b:Source>
  <b:Source>
    <b:Tag>Pok17</b:Tag>
    <b:SourceType>InternetSite</b:SourceType>
    <b:Guid>{5FF5F10D-88DB-4C9B-8798-2E9BDBC0C5E1}</b:Guid>
    <b:Title>Pokemon Go</b:Title>
    <b:ProductionCompany>Pokemon</b:ProductionCompany>
    <b:YearAccessed>2017</b:YearAccessed>
    <b:MonthAccessed>May</b:MonthAccessed>
    <b:DayAccessed>2</b:DayAccessed>
    <b:URL>http://www.pokemon.com/us/pokemon-video-games/pokemon-go/</b:URL>
    <b:RefOrder>24</b:RefOrder>
  </b:Source>
  <b:Source>
    <b:Tag>Pho17</b:Tag>
    <b:SourceType>InternetSite</b:SourceType>
    <b:Guid>{19689C22-FA81-4E16-A6BC-A834F16F360B}</b:Guid>
    <b:Title>Photo of Pokemon</b:Title>
    <b:ProductionCompany>Pokemon</b:ProductionCompany>
    <b:YearAccessed>2017</b:YearAccessed>
    <b:MonthAccessed>May</b:MonthAccessed>
    <b:DayAccessed>2</b:DayAccessed>
    <b:URL>http://www.pokemongo.com/en-us/photos/</b:URL>
    <b:RefOrder>25</b:RefOrder>
  </b:Source>
  <b:Source>
    <b:Tag>Abo17</b:Tag>
    <b:SourceType>InternetSite</b:SourceType>
    <b:Guid>{234ABA37-D96C-4077-A518-DF6AF30AB425}</b:Guid>
    <b:Title>About Wattpad</b:Title>
    <b:ProductionCompany>Wattpad</b:ProductionCompany>
    <b:YearAccessed>2017</b:YearAccessed>
    <b:MonthAccessed>May</b:MonthAccessed>
    <b:DayAccessed>2</b:DayAccessed>
    <b:URL>https://www.wattpad.com/about/</b:URL>
    <b:RefOrder>26</b:RefOrder>
  </b:Source>
  <b:Source>
    <b:Tag>Wat17</b:Tag>
    <b:SourceType>InternetSite</b:SourceType>
    <b:Guid>{E62539F1-1E5C-444B-B5D5-F02A26B7D2B3}</b:Guid>
    <b:Title>Wattpad</b:Title>
    <b:ProductionCompany>Wattpad</b:ProductionCompany>
    <b:YearAccessed>2017</b:YearAccessed>
    <b:MonthAccessed>May</b:MonthAccessed>
    <b:DayAccessed>2</b:DayAccessed>
    <b:URL>https://www.wattpad.com/user/MarlynChrist77</b:URL>
    <b:RefOrder>27</b:RefOrder>
  </b:Source>
  <b:Source>
    <b:Tag>Wat171</b:Tag>
    <b:SourceType>InternetSite</b:SourceType>
    <b:Guid>{E6EC67DD-FAF8-4AF3-9504-15711C8E62BB}</b:Guid>
    <b:Title>Wattpad Stories</b:Title>
    <b:ProductionCompany>Wattpad</b:ProductionCompany>
    <b:YearAccessed>2017</b:YearAccessed>
    <b:MonthAccessed>May</b:MonthAccessed>
    <b:DayAccessed>2</b:DayAccessed>
    <b:URL>https://www.wattpad.com/stories</b:URL>
    <b:RefOrder>28</b:RefOrder>
  </b:Source>
  <b:Source>
    <b:Tag>Abo171</b:Tag>
    <b:SourceType>InternetSite</b:SourceType>
    <b:Guid>{3C9E3E4F-0711-41FB-87E8-2350847DE076}</b:Guid>
    <b:Title>About Us</b:Title>
    <b:ProductionCompany>Blind Date with a Book</b:ProductionCompany>
    <b:YearAccessed>2017</b:YearAccessed>
    <b:MonthAccessed>May</b:MonthAccessed>
    <b:DayAccessed>2</b:DayAccessed>
    <b:URL>https://blinddatewithabook.com/pages/about-us</b:URL>
    <b:RefOrder>29</b:RefOrder>
  </b:Source>
  <b:Source>
    <b:Tag>Par17</b:Tag>
    <b:SourceType>InternetSite</b:SourceType>
    <b:Guid>{5181C2DB-4666-49DF-91D9-5BB741C67B5F}</b:Guid>
    <b:Title>Parallel Kingdom</b:Title>
    <b:ProductionCompany>Parallel Kingdom</b:ProductionCompany>
    <b:YearAccessed>2017</b:YearAccessed>
    <b:MonthAccessed>May</b:MonthAccessed>
    <b:DayAccessed>2</b:DayAccessed>
    <b:URL>parallelkingdom.com</b:URL>
    <b:RefOrder>30</b:RefOrder>
  </b:Source>
  <b:Source>
    <b:Tag>Med17</b:Tag>
    <b:SourceType>InternetSite</b:SourceType>
    <b:Guid>{5A516416-8EDF-46F2-8C4B-ABCE690A52CD}</b:Guid>
    <b:Title>Media</b:Title>
    <b:ProductionCompany>Parallel Kingdom</b:ProductionCompany>
    <b:YearAccessed>2017</b:YearAccessed>
    <b:MonthAccessed>May</b:MonthAccessed>
    <b:DayAccessed>2</b:DayAccessed>
    <b:URL>http://www.parallelkingdom.com/media/screenshots.aspx</b:URL>
    <b:RefOrder>31</b:RefOrder>
  </b:Source>
</b:Sources>
</file>

<file path=customXml/itemProps1.xml><?xml version="1.0" encoding="utf-8"?>
<ds:datastoreItem xmlns:ds="http://schemas.openxmlformats.org/officeDocument/2006/customXml" ds:itemID="{7FEB4597-858A-4D37-9938-AB52DF622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Tempate Laporan Fakultas Teknologi Informasi</Template>
  <TotalTime>6685</TotalTime>
  <Pages>146</Pages>
  <Words>26132</Words>
  <Characters>148957</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Universitas Kristen Maranatha</Company>
  <LinksUpToDate>false</LinksUpToDate>
  <CharactersWithSpaces>174740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Marlina Juju</dc:creator>
  <cp:keywords/>
  <dc:description/>
  <cp:lastModifiedBy>Marlina Juju</cp:lastModifiedBy>
  <cp:revision>1108</cp:revision>
  <dcterms:created xsi:type="dcterms:W3CDTF">2017-03-27T14:21:00Z</dcterms:created>
  <dcterms:modified xsi:type="dcterms:W3CDTF">2017-05-02T19:07:00Z</dcterms:modified>
</cp:coreProperties>
</file>